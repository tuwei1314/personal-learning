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77" w:rsidRDefault="0067373A" w:rsidP="005103B7">
      <w:pPr>
        <w:pStyle w:val="a4"/>
      </w:pPr>
      <w:r>
        <w:rPr>
          <w:rFonts w:hint="eastAsia"/>
        </w:rPr>
        <w:t>自动化</w:t>
      </w:r>
      <w:r w:rsidR="005103B7">
        <w:t>运维之</w:t>
      </w:r>
      <w:r w:rsidR="005103B7">
        <w:t>saltstack</w:t>
      </w:r>
    </w:p>
    <w:p w:rsidR="007C6119" w:rsidRPr="007C6119" w:rsidRDefault="007C6119" w:rsidP="00BA16A8">
      <w:pPr>
        <w:pStyle w:val="1"/>
      </w:pPr>
      <w:r>
        <w:rPr>
          <w:rFonts w:hint="eastAsia"/>
        </w:rPr>
        <w:t>saltstack</w:t>
      </w:r>
      <w:r>
        <w:rPr>
          <w:rFonts w:hint="eastAsia"/>
        </w:rPr>
        <w:t>快速入门</w:t>
      </w:r>
    </w:p>
    <w:p w:rsidR="005103B7" w:rsidRDefault="00A82D6F" w:rsidP="00BA16A8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介绍</w:t>
      </w:r>
    </w:p>
    <w:p w:rsidR="00A82D6F" w:rsidRDefault="00A82D6F" w:rsidP="00A82D6F">
      <w:r>
        <w:rPr>
          <w:rFonts w:hint="eastAsia"/>
        </w:rPr>
        <w:t>SaltStack</w:t>
      </w:r>
      <w:r>
        <w:rPr>
          <w:rFonts w:hint="eastAsia"/>
        </w:rPr>
        <w:t>是一个服务器基础架构集中化管理平台，</w:t>
      </w:r>
      <w:r>
        <w:rPr>
          <w:rFonts w:hint="eastAsia"/>
        </w:rPr>
        <w:t>SaltStack</w:t>
      </w: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语言实现，也是基于</w:t>
      </w:r>
      <w:r>
        <w:rPr>
          <w:rFonts w:hint="eastAsia"/>
        </w:rPr>
        <w:t>C/S</w:t>
      </w:r>
      <w:r>
        <w:rPr>
          <w:rFonts w:hint="eastAsia"/>
        </w:rPr>
        <w:t>架构，结合轻量级消息队列（</w:t>
      </w:r>
      <w:r>
        <w:rPr>
          <w:rFonts w:hint="eastAsia"/>
        </w:rPr>
        <w:t>ZeroMQ</w:t>
      </w:r>
      <w:r>
        <w:rPr>
          <w:rFonts w:hint="eastAsia"/>
        </w:rPr>
        <w:t>）与</w:t>
      </w:r>
      <w:r>
        <w:rPr>
          <w:rFonts w:hint="eastAsia"/>
        </w:rPr>
        <w:t>Python</w:t>
      </w:r>
      <w:r>
        <w:rPr>
          <w:rFonts w:hint="eastAsia"/>
        </w:rPr>
        <w:t>第三方模块（</w:t>
      </w:r>
      <w:r>
        <w:rPr>
          <w:rFonts w:hint="eastAsia"/>
        </w:rPr>
        <w:t>Pyzmq</w:t>
      </w:r>
      <w:r>
        <w:rPr>
          <w:rFonts w:hint="eastAsia"/>
        </w:rPr>
        <w:t>、</w:t>
      </w:r>
      <w:r>
        <w:rPr>
          <w:rFonts w:hint="eastAsia"/>
        </w:rPr>
        <w:t>PyCrypto</w:t>
      </w:r>
      <w:r>
        <w:rPr>
          <w:rFonts w:hint="eastAsia"/>
        </w:rPr>
        <w:t>、</w:t>
      </w:r>
      <w:r>
        <w:rPr>
          <w:rFonts w:hint="eastAsia"/>
        </w:rPr>
        <w:t>Pyjinjia2</w:t>
      </w:r>
      <w:r>
        <w:rPr>
          <w:rFonts w:hint="eastAsia"/>
        </w:rPr>
        <w:t>、</w:t>
      </w:r>
      <w:r>
        <w:rPr>
          <w:rFonts w:hint="eastAsia"/>
        </w:rPr>
        <w:t>python-msgpack</w:t>
      </w:r>
      <w:r>
        <w:rPr>
          <w:rFonts w:hint="eastAsia"/>
        </w:rPr>
        <w:t>和</w:t>
      </w:r>
      <w:r>
        <w:rPr>
          <w:rFonts w:hint="eastAsia"/>
        </w:rPr>
        <w:t>PyYAML</w:t>
      </w:r>
      <w:r>
        <w:rPr>
          <w:rFonts w:hint="eastAsia"/>
        </w:rPr>
        <w:t>等）构建，</w:t>
      </w:r>
      <w:r>
        <w:rPr>
          <w:rFonts w:hint="eastAsia"/>
        </w:rPr>
        <w:t>SaltStack</w:t>
      </w:r>
      <w:r>
        <w:rPr>
          <w:rFonts w:hint="eastAsia"/>
        </w:rPr>
        <w:t>整合了</w:t>
      </w:r>
      <w:r>
        <w:rPr>
          <w:rFonts w:hint="eastAsia"/>
        </w:rPr>
        <w:t>Puppet</w:t>
      </w:r>
      <w:r>
        <w:rPr>
          <w:rFonts w:hint="eastAsia"/>
        </w:rPr>
        <w:t>和</w:t>
      </w:r>
      <w:r>
        <w:rPr>
          <w:rFonts w:hint="eastAsia"/>
        </w:rPr>
        <w:t>Chef</w:t>
      </w:r>
      <w:r>
        <w:rPr>
          <w:rFonts w:hint="eastAsia"/>
        </w:rPr>
        <w:t>的功能，更适合大规模批量管理服务器，配置简单。</w:t>
      </w:r>
    </w:p>
    <w:p w:rsidR="00A82D6F" w:rsidRDefault="00A82D6F" w:rsidP="00A82D6F"/>
    <w:p w:rsidR="00A82D6F" w:rsidRDefault="00A82D6F" w:rsidP="00A82D6F">
      <w:r>
        <w:rPr>
          <w:rFonts w:hint="eastAsia"/>
        </w:rPr>
        <w:t>三大主要功能：远程执行、配置管理、云管理</w:t>
      </w:r>
    </w:p>
    <w:p w:rsidR="00A82D6F" w:rsidRDefault="00A82D6F" w:rsidP="00A82D6F"/>
    <w:p w:rsidR="00A82D6F" w:rsidRDefault="00A82D6F" w:rsidP="00A82D6F">
      <w:r>
        <w:rPr>
          <w:rFonts w:hint="eastAsia"/>
        </w:rPr>
        <w:t>运行方式：</w:t>
      </w:r>
      <w:r>
        <w:rPr>
          <w:rFonts w:hint="eastAsia"/>
        </w:rPr>
        <w:t>local</w:t>
      </w:r>
      <w:r w:rsidR="006F14E5">
        <w:rPr>
          <w:rFonts w:hint="eastAsia"/>
        </w:rPr>
        <w:t>（本地）</w:t>
      </w:r>
      <w:r>
        <w:rPr>
          <w:rFonts w:hint="eastAsia"/>
        </w:rPr>
        <w:t>、</w:t>
      </w:r>
      <w:r>
        <w:rPr>
          <w:rFonts w:hint="eastAsia"/>
        </w:rPr>
        <w:t>Master/Minion</w:t>
      </w:r>
      <w:r w:rsidR="006F14E5">
        <w:rPr>
          <w:rFonts w:hint="eastAsia"/>
        </w:rPr>
        <w:t>（传统方式）</w:t>
      </w:r>
      <w:r>
        <w:rPr>
          <w:rFonts w:hint="eastAsia"/>
        </w:rPr>
        <w:t>、</w:t>
      </w:r>
      <w:r w:rsidR="00E02E4E">
        <w:rPr>
          <w:rFonts w:hint="eastAsia"/>
        </w:rPr>
        <w:t>Syndic</w:t>
      </w:r>
      <w:r w:rsidR="00E02E4E">
        <w:rPr>
          <w:rFonts w:hint="eastAsia"/>
        </w:rPr>
        <w:t>（分布式）</w:t>
      </w:r>
      <w:r w:rsidR="00E44EFD">
        <w:rPr>
          <w:rFonts w:hint="eastAsia"/>
        </w:rPr>
        <w:t>、</w:t>
      </w:r>
      <w:r>
        <w:rPr>
          <w:rFonts w:hint="eastAsia"/>
        </w:rPr>
        <w:t>Salt SSH</w:t>
      </w:r>
    </w:p>
    <w:p w:rsidR="003B52C8" w:rsidRDefault="00621E61" w:rsidP="00A82D6F">
      <w:hyperlink r:id="rId9" w:history="1">
        <w:r w:rsidR="003B52C8" w:rsidRPr="003B52C8">
          <w:rPr>
            <w:rStyle w:val="a5"/>
            <w:rFonts w:hint="eastAsia"/>
          </w:rPr>
          <w:t>saltstack</w:t>
        </w:r>
        <w:r w:rsidR="003B52C8" w:rsidRPr="003B52C8">
          <w:rPr>
            <w:rStyle w:val="a5"/>
            <w:rFonts w:hint="eastAsia"/>
          </w:rPr>
          <w:t>官方网站</w:t>
        </w:r>
      </w:hyperlink>
    </w:p>
    <w:p w:rsidR="002521C5" w:rsidRDefault="002521C5" w:rsidP="00BA16A8">
      <w:pPr>
        <w:pStyle w:val="2"/>
      </w:pPr>
      <w:r w:rsidRPr="002521C5">
        <w:rPr>
          <w:rFonts w:hint="eastAsia"/>
        </w:rPr>
        <w:t>SaltStack</w:t>
      </w:r>
      <w:r w:rsidRPr="002521C5">
        <w:rPr>
          <w:rFonts w:hint="eastAsia"/>
        </w:rPr>
        <w:t>工作原理</w:t>
      </w:r>
    </w:p>
    <w:p w:rsidR="000E09E0" w:rsidRDefault="000E09E0" w:rsidP="003A173E">
      <w:r>
        <w:rPr>
          <w:rFonts w:hint="eastAsia"/>
        </w:rPr>
        <w:t>Saltstack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开发，是一个非常简单易用和轻量级的管理工具。由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Minion</w:t>
      </w:r>
      <w:r>
        <w:rPr>
          <w:rFonts w:hint="eastAsia"/>
        </w:rPr>
        <w:t>构成，通过</w:t>
      </w:r>
      <w:r>
        <w:rPr>
          <w:rFonts w:hint="eastAsia"/>
        </w:rPr>
        <w:t>ZeroMQ</w:t>
      </w:r>
      <w:r>
        <w:rPr>
          <w:rFonts w:hint="eastAsia"/>
        </w:rPr>
        <w:t>进行通信。</w:t>
      </w:r>
    </w:p>
    <w:p w:rsidR="000E09E0" w:rsidRDefault="000E09E0" w:rsidP="000E09E0">
      <w:pPr>
        <w:ind w:firstLineChars="200" w:firstLine="480"/>
      </w:pPr>
      <w:r>
        <w:rPr>
          <w:rFonts w:hint="eastAsia"/>
        </w:rPr>
        <w:t>Saltstack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端监听</w:t>
      </w:r>
      <w:r w:rsidR="003A173E">
        <w:rPr>
          <w:rFonts w:hint="eastAsia"/>
        </w:rPr>
        <w:t>4505</w:t>
      </w:r>
      <w:r>
        <w:rPr>
          <w:rFonts w:hint="eastAsia"/>
        </w:rPr>
        <w:t>与</w:t>
      </w:r>
      <w:r>
        <w:rPr>
          <w:rFonts w:hint="eastAsia"/>
        </w:rPr>
        <w:t>4506</w:t>
      </w:r>
      <w:r>
        <w:rPr>
          <w:rFonts w:hint="eastAsia"/>
        </w:rPr>
        <w:t>端口，</w:t>
      </w:r>
      <w:r>
        <w:rPr>
          <w:rFonts w:hint="eastAsia"/>
        </w:rPr>
        <w:t>4505</w:t>
      </w:r>
      <w:r>
        <w:rPr>
          <w:rFonts w:hint="eastAsia"/>
        </w:rPr>
        <w:t>为</w:t>
      </w:r>
      <w:r>
        <w:rPr>
          <w:rFonts w:hint="eastAsia"/>
        </w:rPr>
        <w:t>salt</w:t>
      </w:r>
      <w:r>
        <w:rPr>
          <w:rFonts w:hint="eastAsia"/>
        </w:rPr>
        <w:t>的消息发布系统，</w:t>
      </w:r>
      <w:r>
        <w:rPr>
          <w:rFonts w:hint="eastAsia"/>
        </w:rPr>
        <w:t>4506</w:t>
      </w:r>
      <w:r>
        <w:rPr>
          <w:rFonts w:hint="eastAsia"/>
        </w:rPr>
        <w:t>为</w:t>
      </w:r>
      <w:r>
        <w:rPr>
          <w:rFonts w:hint="eastAsia"/>
        </w:rPr>
        <w:t>salt</w:t>
      </w:r>
      <w:r>
        <w:rPr>
          <w:rFonts w:hint="eastAsia"/>
        </w:rPr>
        <w:t>客户端与服务端通信的端口；</w:t>
      </w:r>
      <w:r>
        <w:rPr>
          <w:rFonts w:hint="eastAsia"/>
        </w:rPr>
        <w:t>salt</w:t>
      </w:r>
      <w:r>
        <w:rPr>
          <w:rFonts w:hint="eastAsia"/>
        </w:rPr>
        <w:t>客户端程序不监听端口，客户端启动后，会主动连接</w:t>
      </w:r>
      <w:r>
        <w:rPr>
          <w:rFonts w:hint="eastAsia"/>
        </w:rPr>
        <w:t>master</w:t>
      </w:r>
      <w:r>
        <w:rPr>
          <w:rFonts w:hint="eastAsia"/>
        </w:rPr>
        <w:t>端注册，然后一直保持该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rPr>
          <w:rFonts w:hint="eastAsia"/>
        </w:rPr>
        <w:t>master</w:t>
      </w:r>
      <w:r>
        <w:rPr>
          <w:rFonts w:hint="eastAsia"/>
        </w:rPr>
        <w:t>通过这条</w:t>
      </w:r>
      <w:r>
        <w:rPr>
          <w:rFonts w:hint="eastAsia"/>
        </w:rPr>
        <w:t>TCP</w:t>
      </w:r>
      <w:r>
        <w:rPr>
          <w:rFonts w:hint="eastAsia"/>
        </w:rPr>
        <w:t>连接对客户端控制，如果连接断开，</w:t>
      </w:r>
      <w:r>
        <w:rPr>
          <w:rFonts w:hint="eastAsia"/>
        </w:rPr>
        <w:t>master</w:t>
      </w:r>
      <w:r>
        <w:rPr>
          <w:rFonts w:hint="eastAsia"/>
        </w:rPr>
        <w:t>对客户端就无能为力了。当然，客户端若检查到断开后会定期的一直连接</w:t>
      </w:r>
      <w:r>
        <w:rPr>
          <w:rFonts w:hint="eastAsia"/>
        </w:rPr>
        <w:t>master</w:t>
      </w:r>
      <w:r>
        <w:rPr>
          <w:rFonts w:hint="eastAsia"/>
        </w:rPr>
        <w:t>端的。</w:t>
      </w:r>
    </w:p>
    <w:p w:rsidR="002521C5" w:rsidRDefault="002521C5" w:rsidP="000E09E0">
      <w:pPr>
        <w:ind w:firstLineChars="200" w:firstLine="480"/>
      </w:pPr>
      <w:r w:rsidRPr="002521C5">
        <w:rPr>
          <w:rFonts w:hint="eastAsia"/>
        </w:rPr>
        <w:t>salt-master</w:t>
      </w:r>
      <w:r w:rsidRPr="002521C5">
        <w:rPr>
          <w:rFonts w:hint="eastAsia"/>
        </w:rPr>
        <w:t>服务启动后会开启两个端口</w:t>
      </w:r>
      <w:r w:rsidRPr="002521C5">
        <w:rPr>
          <w:rFonts w:hint="eastAsia"/>
        </w:rPr>
        <w:t>:4505</w:t>
      </w:r>
      <w:r w:rsidRPr="002521C5">
        <w:rPr>
          <w:rFonts w:hint="eastAsia"/>
        </w:rPr>
        <w:t>和</w:t>
      </w:r>
      <w:r w:rsidRPr="002521C5">
        <w:rPr>
          <w:rFonts w:hint="eastAsia"/>
        </w:rPr>
        <w:t>4506</w:t>
      </w:r>
      <w:r w:rsidRPr="002521C5">
        <w:rPr>
          <w:rFonts w:hint="eastAsia"/>
        </w:rPr>
        <w:t>，</w:t>
      </w:r>
      <w:r w:rsidRPr="002521C5">
        <w:rPr>
          <w:rFonts w:hint="eastAsia"/>
        </w:rPr>
        <w:t>minion</w:t>
      </w:r>
      <w:r w:rsidRPr="002521C5">
        <w:rPr>
          <w:rFonts w:hint="eastAsia"/>
        </w:rPr>
        <w:t>没有端口，通过“双向密钥交换”</w:t>
      </w:r>
      <w:r w:rsidRPr="002521C5">
        <w:rPr>
          <w:rFonts w:hint="eastAsia"/>
        </w:rPr>
        <w:t>(</w:t>
      </w:r>
      <w:r w:rsidRPr="002521C5">
        <w:rPr>
          <w:rFonts w:hint="eastAsia"/>
        </w:rPr>
        <w:t>可通过</w:t>
      </w:r>
      <w:r w:rsidRPr="002521C5">
        <w:rPr>
          <w:rFonts w:hint="eastAsia"/>
        </w:rPr>
        <w:t>tree /etc/salt/pki</w:t>
      </w:r>
      <w:r w:rsidRPr="002521C5">
        <w:rPr>
          <w:rFonts w:hint="eastAsia"/>
        </w:rPr>
        <w:t>命令查看</w:t>
      </w:r>
      <w:r w:rsidRPr="002521C5">
        <w:rPr>
          <w:rFonts w:hint="eastAsia"/>
        </w:rPr>
        <w:t>)</w:t>
      </w:r>
      <w:r w:rsidRPr="002521C5">
        <w:rPr>
          <w:rFonts w:hint="eastAsia"/>
        </w:rPr>
        <w:t>来实现安全管理。</w:t>
      </w:r>
      <w:r w:rsidRPr="002521C5">
        <w:rPr>
          <w:rFonts w:hint="eastAsia"/>
        </w:rPr>
        <w:t>salt-master</w:t>
      </w:r>
      <w:r w:rsidRPr="002521C5">
        <w:rPr>
          <w:rFonts w:hint="eastAsia"/>
        </w:rPr>
        <w:t>每执行一条命令，所有</w:t>
      </w:r>
      <w:r w:rsidRPr="002521C5">
        <w:rPr>
          <w:rFonts w:hint="eastAsia"/>
        </w:rPr>
        <w:t>minion</w:t>
      </w:r>
      <w:r w:rsidRPr="002521C5">
        <w:rPr>
          <w:rFonts w:hint="eastAsia"/>
        </w:rPr>
        <w:t>均可收到。</w:t>
      </w:r>
    </w:p>
    <w:p w:rsidR="003B52C8" w:rsidRDefault="003B52C8" w:rsidP="000E09E0">
      <w:pPr>
        <w:ind w:firstLineChars="200" w:firstLine="480"/>
      </w:pPr>
    </w:p>
    <w:p w:rsidR="003B52C8" w:rsidRDefault="003B52C8" w:rsidP="000E09E0">
      <w:pPr>
        <w:ind w:firstLineChars="200" w:firstLine="480"/>
      </w:pPr>
    </w:p>
    <w:p w:rsidR="003B52C8" w:rsidRDefault="003B52C8" w:rsidP="000E09E0">
      <w:pPr>
        <w:ind w:firstLineChars="200" w:firstLine="480"/>
      </w:pPr>
    </w:p>
    <w:p w:rsidR="003B52C8" w:rsidRDefault="00D168D0" w:rsidP="00BA16A8">
      <w:pPr>
        <w:pStyle w:val="2"/>
      </w:pPr>
      <w:r>
        <w:rPr>
          <w:rFonts w:hint="eastAsia"/>
        </w:rPr>
        <w:lastRenderedPageBreak/>
        <w:t xml:space="preserve">  </w:t>
      </w:r>
      <w:r w:rsidR="003B52C8">
        <w:rPr>
          <w:rFonts w:hint="eastAsia"/>
        </w:rPr>
        <w:t>saltstack</w:t>
      </w:r>
      <w:r w:rsidR="003B52C8">
        <w:rPr>
          <w:rFonts w:hint="eastAsia"/>
        </w:rPr>
        <w:t>安装</w:t>
      </w:r>
    </w:p>
    <w:p w:rsidR="003B52C8" w:rsidRDefault="003652FC" w:rsidP="003B52C8">
      <w:r>
        <w:rPr>
          <w:rFonts w:hint="eastAsia"/>
        </w:rPr>
        <w:t>saltstack</w:t>
      </w:r>
      <w:r>
        <w:rPr>
          <w:rFonts w:hint="eastAsia"/>
        </w:rPr>
        <w:t>支持多种操作系统，如</w:t>
      </w:r>
      <w:r>
        <w:rPr>
          <w:rFonts w:hint="eastAsia"/>
        </w:rPr>
        <w:t>centos</w:t>
      </w:r>
      <w:r>
        <w:rPr>
          <w:rFonts w:hint="eastAsia"/>
        </w:rPr>
        <w:t>、</w:t>
      </w:r>
      <w:r w:rsidR="004015B0">
        <w:rPr>
          <w:rFonts w:hint="eastAsia"/>
        </w:rPr>
        <w:t>redhat</w:t>
      </w:r>
      <w:r w:rsidR="004015B0">
        <w:rPr>
          <w:rFonts w:hint="eastAsia"/>
        </w:rPr>
        <w:t>、</w:t>
      </w:r>
      <w:r>
        <w:rPr>
          <w:rFonts w:hint="eastAsia"/>
        </w:rPr>
        <w:t>debian</w:t>
      </w:r>
      <w:r w:rsidR="004015B0">
        <w:rPr>
          <w:rFonts w:hint="eastAsia"/>
        </w:rPr>
        <w:t>、</w:t>
      </w:r>
      <w:r w:rsidR="004015B0">
        <w:rPr>
          <w:rFonts w:hint="eastAsia"/>
        </w:rPr>
        <w:t>ubuntu</w:t>
      </w:r>
      <w:r w:rsidR="004015B0">
        <w:rPr>
          <w:rFonts w:hint="eastAsia"/>
        </w:rPr>
        <w:t>、</w:t>
      </w:r>
      <w:r w:rsidR="004015B0">
        <w:rPr>
          <w:rFonts w:hint="eastAsia"/>
        </w:rPr>
        <w:t>FreeBSD</w:t>
      </w:r>
      <w:r w:rsidR="004015B0">
        <w:rPr>
          <w:rFonts w:hint="eastAsia"/>
        </w:rPr>
        <w:t>等，以及</w:t>
      </w:r>
      <w:r w:rsidR="004015B0">
        <w:rPr>
          <w:rFonts w:hint="eastAsia"/>
        </w:rPr>
        <w:t>windows</w:t>
      </w:r>
      <w:r w:rsidR="004015B0">
        <w:rPr>
          <w:rFonts w:hint="eastAsia"/>
        </w:rPr>
        <w:t>（仅支持</w:t>
      </w:r>
      <w:r w:rsidR="004015B0">
        <w:rPr>
          <w:rFonts w:hint="eastAsia"/>
        </w:rPr>
        <w:t>minion</w:t>
      </w:r>
      <w:r w:rsidR="004015B0">
        <w:rPr>
          <w:rFonts w:hint="eastAsia"/>
        </w:rPr>
        <w:t>）</w:t>
      </w:r>
      <w:r w:rsidR="008F224D">
        <w:rPr>
          <w:rFonts w:hint="eastAsia"/>
        </w:rPr>
        <w:t>centos7</w:t>
      </w:r>
      <w:r w:rsidR="008B61C9">
        <w:rPr>
          <w:rFonts w:hint="eastAsia"/>
        </w:rPr>
        <w:t>按</w:t>
      </w:r>
      <w:r w:rsidR="008F224D">
        <w:rPr>
          <w:rFonts w:hint="eastAsia"/>
        </w:rPr>
        <w:t>以下方法安装</w:t>
      </w:r>
    </w:p>
    <w:p w:rsidR="00095ED0" w:rsidRDefault="00095ED0" w:rsidP="00095ED0">
      <w:pPr>
        <w:pStyle w:val="a3"/>
        <w:numPr>
          <w:ilvl w:val="0"/>
          <w:numId w:val="5"/>
        </w:numPr>
        <w:ind w:firstLineChars="0"/>
      </w:pPr>
      <w:r w:rsidRPr="00095ED0">
        <w:t xml:space="preserve">sudo yum install </w:t>
      </w:r>
      <w:hyperlink r:id="rId10" w:history="1">
        <w:r w:rsidRPr="00C401A1">
          <w:rPr>
            <w:rStyle w:val="a5"/>
          </w:rPr>
          <w:t>https://mirrors.aliyun.com/saltstack/yum/redhat/salt-repo-latest-2.el7.noarch.rpm</w:t>
        </w:r>
      </w:hyperlink>
    </w:p>
    <w:p w:rsidR="00095ED0" w:rsidRDefault="00095ED0" w:rsidP="00095E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 w:rsidR="001546DF">
        <w:rPr>
          <w:rFonts w:hint="eastAsia"/>
        </w:rPr>
        <w:t>仓库</w:t>
      </w:r>
    </w:p>
    <w:p w:rsidR="001546DF" w:rsidRDefault="00743C2C" w:rsidP="001546DF">
      <w:pPr>
        <w:pStyle w:val="a3"/>
        <w:ind w:left="1069" w:firstLineChars="0" w:firstLine="0"/>
      </w:pPr>
      <w:r w:rsidRPr="00743C2C">
        <w:t>sed -i 's/repo.saltstack.com/mirrors.aliyun.com\/saltstack/g'  /etc/yum.repos.d/salt-latest.repo</w:t>
      </w:r>
    </w:p>
    <w:p w:rsidR="00F83E33" w:rsidRDefault="004E1E3D" w:rsidP="009E1C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yum makecache</w:t>
      </w:r>
    </w:p>
    <w:p w:rsidR="009E1C13" w:rsidRDefault="009E1C13" w:rsidP="009E1C13">
      <w:pPr>
        <w:pStyle w:val="a3"/>
        <w:ind w:left="1069" w:firstLineChars="0" w:firstLine="0"/>
      </w:pPr>
      <w:r>
        <w:rPr>
          <w:rFonts w:hint="eastAsia"/>
        </w:rPr>
        <w:t>生成缓存</w:t>
      </w:r>
    </w:p>
    <w:p w:rsidR="009E1C13" w:rsidRDefault="009E1C13" w:rsidP="009E1C13">
      <w:r>
        <w:rPr>
          <w:rFonts w:hint="eastAsia"/>
        </w:rPr>
        <w:t>4.</w:t>
      </w:r>
      <w:r w:rsidRPr="009E1C13">
        <w:t xml:space="preserve"> </w:t>
      </w:r>
      <w:r>
        <w:t>Install the salt-minion, salt-master, or other Salt components:</w:t>
      </w:r>
    </w:p>
    <w:p w:rsidR="009E1C13" w:rsidRDefault="009E1C13" w:rsidP="009E1C13">
      <w:r>
        <w:t>sudo yum install salt-master</w:t>
      </w:r>
      <w:r w:rsidR="00B01A69">
        <w:rPr>
          <w:rFonts w:hint="eastAsia"/>
        </w:rPr>
        <w:t xml:space="preserve">  master</w:t>
      </w:r>
    </w:p>
    <w:p w:rsidR="009E1C13" w:rsidRDefault="009E1C13" w:rsidP="009E1C13">
      <w:r>
        <w:t>sudo yum install salt-minion</w:t>
      </w:r>
      <w:r w:rsidR="00B01A69">
        <w:rPr>
          <w:rFonts w:hint="eastAsia"/>
        </w:rPr>
        <w:t xml:space="preserve">   </w:t>
      </w:r>
      <w:r w:rsidR="00B01A69">
        <w:rPr>
          <w:rFonts w:hint="eastAsia"/>
        </w:rPr>
        <w:t>被控制端</w:t>
      </w:r>
    </w:p>
    <w:p w:rsidR="009E1C13" w:rsidRDefault="009E1C13" w:rsidP="009E1C13">
      <w:r>
        <w:t>sudo yum install salt-ssh</w:t>
      </w:r>
      <w:r w:rsidR="00B01A69">
        <w:rPr>
          <w:rFonts w:hint="eastAsia"/>
        </w:rPr>
        <w:t xml:space="preserve">       ssh</w:t>
      </w:r>
      <w:r w:rsidR="00B01A69">
        <w:rPr>
          <w:rFonts w:hint="eastAsia"/>
        </w:rPr>
        <w:t>管理方式</w:t>
      </w:r>
    </w:p>
    <w:p w:rsidR="009E1C13" w:rsidRDefault="009E1C13" w:rsidP="009E1C13">
      <w:r>
        <w:t>sudo yum install salt-syndic</w:t>
      </w:r>
      <w:r w:rsidR="00B01A69">
        <w:rPr>
          <w:rFonts w:hint="eastAsia"/>
        </w:rPr>
        <w:t xml:space="preserve">     </w:t>
      </w:r>
      <w:r w:rsidR="00B01A69">
        <w:rPr>
          <w:rFonts w:hint="eastAsia"/>
        </w:rPr>
        <w:t>分布式管理方式</w:t>
      </w:r>
    </w:p>
    <w:p w:rsidR="009E1C13" w:rsidRDefault="009E1C13" w:rsidP="009E1C13">
      <w:r>
        <w:t>sudo yum install salt-cloud</w:t>
      </w:r>
      <w:r w:rsidR="00B01A69">
        <w:rPr>
          <w:rFonts w:hint="eastAsia"/>
        </w:rPr>
        <w:t xml:space="preserve">       </w:t>
      </w:r>
      <w:r w:rsidR="00B01A69">
        <w:rPr>
          <w:rFonts w:hint="eastAsia"/>
        </w:rPr>
        <w:t>云管理</w:t>
      </w:r>
    </w:p>
    <w:p w:rsidR="009E1C13" w:rsidRDefault="009E1C13" w:rsidP="009E1C13">
      <w:r>
        <w:t>sudo yum install salt-api</w:t>
      </w:r>
    </w:p>
    <w:p w:rsidR="009E483F" w:rsidRDefault="009E483F" w:rsidP="009E1C13">
      <w:r>
        <w:rPr>
          <w:rFonts w:hint="eastAsia"/>
        </w:rPr>
        <w:t>在</w:t>
      </w:r>
      <w:r>
        <w:rPr>
          <w:rFonts w:hint="eastAsia"/>
        </w:rPr>
        <w:t>centos6 64</w:t>
      </w:r>
      <w:r>
        <w:rPr>
          <w:rFonts w:hint="eastAsia"/>
        </w:rPr>
        <w:t>位环境</w:t>
      </w:r>
      <w:r w:rsidR="008F224D">
        <w:rPr>
          <w:rFonts w:hint="eastAsia"/>
        </w:rPr>
        <w:t>按照以下方法安装</w:t>
      </w:r>
      <w:r w:rsidR="008F224D">
        <w:t xml:space="preserve"> </w:t>
      </w:r>
    </w:p>
    <w:p w:rsidR="009E483F" w:rsidRDefault="009E483F" w:rsidP="009E483F">
      <w:r>
        <w:rPr>
          <w:rFonts w:hint="eastAsia"/>
        </w:rPr>
        <w:t>安装</w:t>
      </w:r>
      <w:r>
        <w:rPr>
          <w:rFonts w:hint="eastAsia"/>
        </w:rPr>
        <w:t xml:space="preserve"> epel</w:t>
      </w:r>
      <w:r w:rsidR="00CF508A">
        <w:rPr>
          <w:rFonts w:hint="eastAsia"/>
        </w:rPr>
        <w:t>--------</w:t>
      </w:r>
      <w:r w:rsidR="00CF508A">
        <w:rPr>
          <w:rFonts w:hint="eastAsia"/>
        </w:rPr>
        <w:t>提供</w:t>
      </w:r>
      <w:r w:rsidR="00CF508A">
        <w:rPr>
          <w:rFonts w:hint="eastAsia"/>
        </w:rPr>
        <w:t>2015</w:t>
      </w:r>
      <w:r w:rsidR="00CF508A">
        <w:rPr>
          <w:rFonts w:hint="eastAsia"/>
        </w:rPr>
        <w:t>版本的</w:t>
      </w:r>
      <w:r w:rsidR="00CF508A">
        <w:rPr>
          <w:rFonts w:hint="eastAsia"/>
        </w:rPr>
        <w:t>salt</w:t>
      </w:r>
    </w:p>
    <w:p w:rsidR="009E483F" w:rsidRDefault="009E483F" w:rsidP="00D50B24">
      <w:pPr>
        <w:ind w:firstLineChars="200" w:firstLine="480"/>
      </w:pPr>
      <w:r>
        <w:rPr>
          <w:rFonts w:hint="eastAsia"/>
        </w:rPr>
        <w:t>centos 6 64</w:t>
      </w:r>
      <w:r>
        <w:rPr>
          <w:rFonts w:hint="eastAsia"/>
        </w:rPr>
        <w:t>位</w:t>
      </w:r>
    </w:p>
    <w:p w:rsidR="005B2F2E" w:rsidRDefault="005B2F2E" w:rsidP="009E483F">
      <w:r>
        <w:t>rpm -Uvh</w:t>
      </w:r>
      <w:r w:rsidR="000643C3">
        <w:rPr>
          <w:rFonts w:hint="eastAsia"/>
        </w:rPr>
        <w:t xml:space="preserve"> \</w:t>
      </w:r>
    </w:p>
    <w:p w:rsidR="009E483F" w:rsidRDefault="00621E61" w:rsidP="009E483F">
      <w:hyperlink r:id="rId11" w:history="1">
        <w:r w:rsidR="00B513FD" w:rsidRPr="00FC16FC">
          <w:rPr>
            <w:rStyle w:val="a5"/>
          </w:rPr>
          <w:t>http://mirrors.yun-idc.com/epel/6Se</w:t>
        </w:r>
        <w:r w:rsidR="00B513FD" w:rsidRPr="00FC16FC">
          <w:rPr>
            <w:rStyle w:val="a5"/>
            <w:rFonts w:hint="eastAsia"/>
          </w:rPr>
          <w:t>r</w:t>
        </w:r>
        <w:r w:rsidR="00B513FD" w:rsidRPr="00FC16FC">
          <w:rPr>
            <w:rStyle w:val="a5"/>
          </w:rPr>
          <w:t>ver/x86_64/epel-release-6-8.noarch.rpm</w:t>
        </w:r>
      </w:hyperlink>
    </w:p>
    <w:p w:rsidR="005B2F2E" w:rsidRDefault="005B2F2E" w:rsidP="009E483F"/>
    <w:p w:rsidR="005B2F2E" w:rsidRDefault="00CA7EF1" w:rsidP="009E483F"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minion</w:t>
      </w:r>
      <w:r>
        <w:rPr>
          <w:rFonts w:hint="eastAsia"/>
        </w:rPr>
        <w:t>端都需要安装</w:t>
      </w:r>
    </w:p>
    <w:p w:rsidR="00CA7EF1" w:rsidRDefault="00CA7EF1" w:rsidP="009E483F">
      <w:r>
        <w:rPr>
          <w:rFonts w:hint="eastAsia"/>
        </w:rPr>
        <w:t>安装完成后在</w:t>
      </w:r>
      <w:r>
        <w:rPr>
          <w:rFonts w:hint="eastAsia"/>
        </w:rPr>
        <w:t>master</w:t>
      </w:r>
      <w:r>
        <w:rPr>
          <w:rFonts w:hint="eastAsia"/>
        </w:rPr>
        <w:t>端执行</w:t>
      </w:r>
      <w:r>
        <w:rPr>
          <w:rFonts w:hint="eastAsia"/>
        </w:rPr>
        <w:t xml:space="preserve"> </w:t>
      </w:r>
      <w:r w:rsidRPr="00CA7EF1">
        <w:t>yum -y install salt-master</w:t>
      </w:r>
    </w:p>
    <w:p w:rsidR="00CA7EF1" w:rsidRDefault="00CA7EF1" w:rsidP="009E483F">
      <w:r>
        <w:rPr>
          <w:rFonts w:hint="eastAsia"/>
        </w:rPr>
        <w:t>在</w:t>
      </w:r>
      <w:r>
        <w:rPr>
          <w:rFonts w:hint="eastAsia"/>
        </w:rPr>
        <w:t>minion</w:t>
      </w:r>
      <w:r>
        <w:rPr>
          <w:rFonts w:hint="eastAsia"/>
        </w:rPr>
        <w:t>端执行</w:t>
      </w:r>
      <w:r>
        <w:t>yum -y install salt-minion</w:t>
      </w:r>
    </w:p>
    <w:p w:rsidR="00741B8C" w:rsidRDefault="00CF508A" w:rsidP="009E483F">
      <w:r>
        <w:rPr>
          <w:rFonts w:hint="eastAsia"/>
        </w:rPr>
        <w:t>安装完</w:t>
      </w:r>
      <w:r w:rsidR="00741B8C">
        <w:rPr>
          <w:rFonts w:hint="eastAsia"/>
        </w:rPr>
        <w:t>环境：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5EA0" w:rsidTr="006F5EA0">
        <w:tc>
          <w:tcPr>
            <w:tcW w:w="4261" w:type="dxa"/>
          </w:tcPr>
          <w:p w:rsidR="006F5EA0" w:rsidRDefault="006F5EA0" w:rsidP="009E483F">
            <w:pPr>
              <w:ind w:firstLine="0"/>
            </w:pPr>
            <w:r>
              <w:rPr>
                <w:rFonts w:hint="eastAsia"/>
              </w:rPr>
              <w:lastRenderedPageBreak/>
              <w:t>主机名</w:t>
            </w:r>
          </w:p>
        </w:tc>
        <w:tc>
          <w:tcPr>
            <w:tcW w:w="4261" w:type="dxa"/>
          </w:tcPr>
          <w:p w:rsidR="006F5EA0" w:rsidRDefault="006F5EA0" w:rsidP="009E483F">
            <w:pPr>
              <w:ind w:firstLine="0"/>
            </w:pPr>
            <w:r>
              <w:rPr>
                <w:rFonts w:hint="eastAsia"/>
              </w:rPr>
              <w:t>IP</w:t>
            </w:r>
          </w:p>
        </w:tc>
      </w:tr>
      <w:tr w:rsidR="006F5EA0" w:rsidTr="006F5EA0">
        <w:tc>
          <w:tcPr>
            <w:tcW w:w="4261" w:type="dxa"/>
          </w:tcPr>
          <w:p w:rsidR="006F5EA0" w:rsidRDefault="006F5EA0" w:rsidP="009E483F">
            <w:pPr>
              <w:ind w:firstLine="0"/>
            </w:pPr>
            <w:r w:rsidRPr="006F5EA0">
              <w:t>salt-master</w:t>
            </w:r>
          </w:p>
        </w:tc>
        <w:tc>
          <w:tcPr>
            <w:tcW w:w="4261" w:type="dxa"/>
          </w:tcPr>
          <w:p w:rsidR="006F5EA0" w:rsidRDefault="006F5EA0" w:rsidP="009E483F">
            <w:pPr>
              <w:ind w:firstLine="0"/>
            </w:pPr>
            <w:r w:rsidRPr="006F5EA0">
              <w:t>192.168.132.20</w:t>
            </w:r>
          </w:p>
        </w:tc>
      </w:tr>
      <w:tr w:rsidR="006F5EA0" w:rsidTr="006F5EA0">
        <w:tc>
          <w:tcPr>
            <w:tcW w:w="4261" w:type="dxa"/>
          </w:tcPr>
          <w:p w:rsidR="006F5EA0" w:rsidRDefault="006F5EA0" w:rsidP="009E483F">
            <w:pPr>
              <w:ind w:firstLine="0"/>
            </w:pPr>
            <w:r w:rsidRPr="006F5EA0">
              <w:t>salt-minion01</w:t>
            </w:r>
          </w:p>
        </w:tc>
        <w:tc>
          <w:tcPr>
            <w:tcW w:w="4261" w:type="dxa"/>
          </w:tcPr>
          <w:p w:rsidR="006F5EA0" w:rsidRDefault="003C569B" w:rsidP="009E483F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11</w:t>
            </w:r>
          </w:p>
        </w:tc>
      </w:tr>
      <w:tr w:rsidR="006F5EA0" w:rsidTr="006F5EA0">
        <w:tc>
          <w:tcPr>
            <w:tcW w:w="4261" w:type="dxa"/>
          </w:tcPr>
          <w:p w:rsidR="006F5EA0" w:rsidRDefault="003C569B" w:rsidP="009E483F">
            <w:pPr>
              <w:ind w:firstLine="0"/>
            </w:pPr>
            <w:r w:rsidRPr="006F5EA0">
              <w:t>salt-minion01</w:t>
            </w:r>
          </w:p>
        </w:tc>
        <w:tc>
          <w:tcPr>
            <w:tcW w:w="4261" w:type="dxa"/>
          </w:tcPr>
          <w:p w:rsidR="006F5EA0" w:rsidRDefault="003C569B" w:rsidP="009E483F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10</w:t>
            </w:r>
          </w:p>
        </w:tc>
      </w:tr>
    </w:tbl>
    <w:p w:rsidR="00282DBB" w:rsidRDefault="00282DBB" w:rsidP="009E483F">
      <w:r>
        <w:rPr>
          <w:rFonts w:hint="eastAsia"/>
        </w:rPr>
        <w:t>minion</w:t>
      </w:r>
      <w:r>
        <w:rPr>
          <w:rFonts w:hint="eastAsia"/>
        </w:rPr>
        <w:t>端配置</w:t>
      </w:r>
      <w:r w:rsidR="00D45E11">
        <w:rPr>
          <w:rFonts w:hint="eastAsia"/>
        </w:rPr>
        <w:t>使其指向</w:t>
      </w:r>
      <w:r w:rsidR="00D45E11">
        <w:rPr>
          <w:rFonts w:hint="eastAsia"/>
        </w:rPr>
        <w:t>master</w:t>
      </w:r>
      <w:r>
        <w:rPr>
          <w:rFonts w:hint="eastAsia"/>
        </w:rPr>
        <w:t>：</w:t>
      </w:r>
    </w:p>
    <w:p w:rsidR="00282DBB" w:rsidRDefault="00DE6BD4" w:rsidP="009E483F">
      <w:r w:rsidRPr="00DE6BD4">
        <w:t>vim /etc/salt/minion</w:t>
      </w:r>
    </w:p>
    <w:p w:rsidR="00DE6BD4" w:rsidRDefault="00DE6BD4" w:rsidP="009E483F">
      <w:r>
        <w:rPr>
          <w:rFonts w:hint="eastAsia"/>
        </w:rPr>
        <w:t>添加</w:t>
      </w:r>
      <w:r>
        <w:rPr>
          <w:rFonts w:hint="eastAsia"/>
        </w:rPr>
        <w:t xml:space="preserve">   master:</w:t>
      </w:r>
      <w:r w:rsidR="00F17EAD">
        <w:rPr>
          <w:rFonts w:hint="eastAsia"/>
        </w:rPr>
        <w:t xml:space="preserve"> </w:t>
      </w:r>
      <w:r>
        <w:rPr>
          <w:rFonts w:hint="eastAsia"/>
        </w:rPr>
        <w:t xml:space="preserve">192.168.132.20 </w:t>
      </w:r>
      <w:r>
        <w:rPr>
          <w:rFonts w:hint="eastAsia"/>
        </w:rPr>
        <w:t>为</w:t>
      </w:r>
      <w:r>
        <w:rPr>
          <w:rFonts w:hint="eastAsia"/>
        </w:rPr>
        <w:t>master IP</w:t>
      </w:r>
      <w:r>
        <w:rPr>
          <w:rFonts w:hint="eastAsia"/>
        </w:rPr>
        <w:t>，实际生产环境最好为域名</w:t>
      </w:r>
      <w:r w:rsidR="003B12E4">
        <w:rPr>
          <w:rFonts w:hint="eastAsia"/>
        </w:rPr>
        <w:t>。</w:t>
      </w:r>
    </w:p>
    <w:p w:rsidR="00741B8C" w:rsidRDefault="00CF508A" w:rsidP="009E483F">
      <w:r>
        <w:rPr>
          <w:rFonts w:hint="eastAsia"/>
        </w:rPr>
        <w:t>master</w:t>
      </w:r>
      <w:r>
        <w:rPr>
          <w:rFonts w:hint="eastAsia"/>
        </w:rPr>
        <w:t>端启动：</w:t>
      </w:r>
      <w:r w:rsidRPr="00CF508A">
        <w:t>/etc/init.d/salt-master start</w:t>
      </w:r>
    </w:p>
    <w:p w:rsidR="0017754A" w:rsidRDefault="0017754A" w:rsidP="009E483F">
      <w:r>
        <w:rPr>
          <w:rFonts w:hint="eastAsia"/>
        </w:rPr>
        <w:t xml:space="preserve">   </w:t>
      </w:r>
      <w:r>
        <w:rPr>
          <w:rFonts w:hint="eastAsia"/>
        </w:rPr>
        <w:t>开机自启动：</w:t>
      </w:r>
      <w:r>
        <w:t>chkconfig salt-m</w:t>
      </w:r>
      <w:r>
        <w:rPr>
          <w:rFonts w:hint="eastAsia"/>
        </w:rPr>
        <w:t>aster</w:t>
      </w:r>
      <w:r w:rsidRPr="0017754A">
        <w:t xml:space="preserve"> on</w:t>
      </w:r>
    </w:p>
    <w:p w:rsidR="00CF508A" w:rsidRDefault="00CF508A" w:rsidP="009E483F">
      <w:r>
        <w:rPr>
          <w:rFonts w:hint="eastAsia"/>
        </w:rPr>
        <w:t>minion</w:t>
      </w:r>
      <w:r>
        <w:rPr>
          <w:rFonts w:hint="eastAsia"/>
        </w:rPr>
        <w:t>端启动：</w:t>
      </w:r>
      <w:r>
        <w:t>/etc/init.d/salt-minion</w:t>
      </w:r>
      <w:r w:rsidRPr="00CF508A">
        <w:t xml:space="preserve"> start</w:t>
      </w:r>
    </w:p>
    <w:p w:rsidR="0017754A" w:rsidRDefault="0017754A" w:rsidP="009E483F">
      <w:r>
        <w:rPr>
          <w:rFonts w:hint="eastAsia"/>
        </w:rPr>
        <w:t xml:space="preserve">  </w:t>
      </w:r>
      <w:r>
        <w:rPr>
          <w:rFonts w:hint="eastAsia"/>
        </w:rPr>
        <w:t>开机自启动：</w:t>
      </w:r>
      <w:r w:rsidRPr="0017754A">
        <w:t>chkconfig salt-minion on</w:t>
      </w:r>
    </w:p>
    <w:p w:rsidR="00D50B24" w:rsidRDefault="00D50B24" w:rsidP="009E483F">
      <w:r>
        <w:rPr>
          <w:rFonts w:hint="eastAsia"/>
        </w:rPr>
        <w:t>安装完后查看</w:t>
      </w:r>
      <w:r>
        <w:rPr>
          <w:rFonts w:hint="eastAsia"/>
        </w:rPr>
        <w:t>salt</w:t>
      </w:r>
      <w:r>
        <w:rPr>
          <w:rFonts w:hint="eastAsia"/>
        </w:rPr>
        <w:t>信息</w:t>
      </w:r>
    </w:p>
    <w:p w:rsidR="00D50B24" w:rsidRDefault="00D50B24" w:rsidP="00D50B24">
      <w:r>
        <w:t>[root@salt-master app]# salt '*' test.versions_report</w:t>
      </w:r>
    </w:p>
    <w:p w:rsidR="00D50B24" w:rsidRDefault="00D50B24" w:rsidP="00D50B24">
      <w:r>
        <w:t>salt-minion02:</w:t>
      </w:r>
    </w:p>
    <w:p w:rsidR="00D50B24" w:rsidRDefault="00D50B24" w:rsidP="00D50B24">
      <w:r>
        <w:t xml:space="preserve">               Salt: 2015.5.10</w:t>
      </w:r>
    </w:p>
    <w:p w:rsidR="00D50B24" w:rsidRDefault="00D50B24" w:rsidP="00D50B24">
      <w:r>
        <w:t xml:space="preserve">             Python: 2.6.6 (r266:84292, Aug 18 2016, 15:13:37)</w:t>
      </w:r>
    </w:p>
    <w:p w:rsidR="00D50B24" w:rsidRDefault="00D50B24" w:rsidP="00D50B24">
      <w:r>
        <w:t xml:space="preserve">             Jinja2: 2.2.1</w:t>
      </w:r>
    </w:p>
    <w:p w:rsidR="00D50B24" w:rsidRDefault="00D50B24" w:rsidP="00D50B24">
      <w:r>
        <w:t xml:space="preserve">           M2Crypto: 0.20.2</w:t>
      </w:r>
    </w:p>
    <w:p w:rsidR="00D50B24" w:rsidRDefault="00D50B24" w:rsidP="00D50B24">
      <w:r>
        <w:t xml:space="preserve">     msgpack-python: 0.4.6</w:t>
      </w:r>
    </w:p>
    <w:p w:rsidR="00D50B24" w:rsidRDefault="00D50B24" w:rsidP="00D50B24">
      <w:r>
        <w:t xml:space="preserve">       msgpack-pure: Not Installed</w:t>
      </w:r>
    </w:p>
    <w:p w:rsidR="00D50B24" w:rsidRDefault="00D50B24" w:rsidP="00D50B24">
      <w:r>
        <w:t xml:space="preserve">           pycrypto: 2.0.1</w:t>
      </w:r>
    </w:p>
    <w:p w:rsidR="00D50B24" w:rsidRDefault="00D50B24" w:rsidP="00D50B24">
      <w:r>
        <w:t xml:space="preserve">            libnacl: Not Installed</w:t>
      </w:r>
    </w:p>
    <w:p w:rsidR="00D50B24" w:rsidRDefault="00D50B24" w:rsidP="00D50B24">
      <w:r>
        <w:t xml:space="preserve">             PyYAML: 3.10</w:t>
      </w:r>
    </w:p>
    <w:p w:rsidR="00D50B24" w:rsidRDefault="00D50B24" w:rsidP="00D50B24">
      <w:r>
        <w:t xml:space="preserve">              ioflo: Not Installed</w:t>
      </w:r>
    </w:p>
    <w:p w:rsidR="00D50B24" w:rsidRDefault="00D50B24" w:rsidP="00D50B24">
      <w:r>
        <w:t xml:space="preserve">              PyZMQ: 14.3.1</w:t>
      </w:r>
    </w:p>
    <w:p w:rsidR="00D50B24" w:rsidRDefault="00D50B24" w:rsidP="00D50B24">
      <w:r>
        <w:t xml:space="preserve">               RAET: Not Installed</w:t>
      </w:r>
    </w:p>
    <w:p w:rsidR="00D50B24" w:rsidRDefault="00D50B24" w:rsidP="00D50B24">
      <w:r>
        <w:t xml:space="preserve">                ZMQ: 3.2.5</w:t>
      </w:r>
    </w:p>
    <w:p w:rsidR="00D50B24" w:rsidRDefault="00D50B24" w:rsidP="00D50B24">
      <w:r>
        <w:t xml:space="preserve">               Mako: Not Installed</w:t>
      </w:r>
    </w:p>
    <w:p w:rsidR="00D50B24" w:rsidRDefault="00D50B24" w:rsidP="00D50B24">
      <w:r>
        <w:t xml:space="preserve">            Tornado: Not Installed</w:t>
      </w:r>
    </w:p>
    <w:p w:rsidR="00D50B24" w:rsidRDefault="00D50B24" w:rsidP="00D50B24">
      <w:r>
        <w:t xml:space="preserve">            timelib: Not Installed</w:t>
      </w:r>
    </w:p>
    <w:p w:rsidR="00D50B24" w:rsidRDefault="00D50B24" w:rsidP="00D50B24">
      <w:r>
        <w:t xml:space="preserve">           dateutil: 1.4.1</w:t>
      </w:r>
    </w:p>
    <w:p w:rsidR="00D50B24" w:rsidRDefault="00D50B24" w:rsidP="00D50B24">
      <w:r>
        <w:lastRenderedPageBreak/>
        <w:t>salt-minion01:</w:t>
      </w:r>
    </w:p>
    <w:p w:rsidR="00D50B24" w:rsidRDefault="00D50B24" w:rsidP="00D50B24">
      <w:r>
        <w:t xml:space="preserve">               Salt: 2015.5.10</w:t>
      </w:r>
    </w:p>
    <w:p w:rsidR="00D50B24" w:rsidRDefault="00D50B24" w:rsidP="00D50B24">
      <w:r>
        <w:t xml:space="preserve">             Python: 2.6.6 (r266:84292, Aug 18 2016, 15:13:37)</w:t>
      </w:r>
    </w:p>
    <w:p w:rsidR="00D50B24" w:rsidRDefault="00D50B24" w:rsidP="00D50B24">
      <w:r>
        <w:t xml:space="preserve">             Jinja2: 2.2.1</w:t>
      </w:r>
    </w:p>
    <w:p w:rsidR="00D50B24" w:rsidRDefault="00D50B24" w:rsidP="00D50B24">
      <w:r>
        <w:t xml:space="preserve">           M2Crypto: 0.20.2</w:t>
      </w:r>
    </w:p>
    <w:p w:rsidR="00D50B24" w:rsidRDefault="00D50B24" w:rsidP="00D50B24">
      <w:r>
        <w:t xml:space="preserve">     msgpack-python: 0.4.6</w:t>
      </w:r>
    </w:p>
    <w:p w:rsidR="00D50B24" w:rsidRDefault="00D50B24" w:rsidP="00D50B24">
      <w:r>
        <w:t xml:space="preserve">       msgpack-pure: Not Installed</w:t>
      </w:r>
    </w:p>
    <w:p w:rsidR="00D50B24" w:rsidRDefault="00D50B24" w:rsidP="00D50B24">
      <w:r>
        <w:t xml:space="preserve">           pycrypto: 2.0.1</w:t>
      </w:r>
    </w:p>
    <w:p w:rsidR="00D50B24" w:rsidRDefault="00D50B24" w:rsidP="00D50B24">
      <w:r>
        <w:t xml:space="preserve">            libnacl: Not Installed</w:t>
      </w:r>
    </w:p>
    <w:p w:rsidR="00D50B24" w:rsidRDefault="00D50B24" w:rsidP="00D50B24">
      <w:r>
        <w:t xml:space="preserve">             PyYAML: 3.10</w:t>
      </w:r>
    </w:p>
    <w:p w:rsidR="00D50B24" w:rsidRDefault="00D50B24" w:rsidP="00D50B24">
      <w:r>
        <w:t xml:space="preserve">              ioflo: Not Installed</w:t>
      </w:r>
    </w:p>
    <w:p w:rsidR="00D50B24" w:rsidRDefault="00D50B24" w:rsidP="00D50B24">
      <w:r>
        <w:t xml:space="preserve">              PyZMQ: 14.3.1</w:t>
      </w:r>
    </w:p>
    <w:p w:rsidR="00D50B24" w:rsidRDefault="00D50B24" w:rsidP="00D50B24">
      <w:r>
        <w:t xml:space="preserve">               RAET: Not Installed</w:t>
      </w:r>
    </w:p>
    <w:p w:rsidR="00D50B24" w:rsidRDefault="00D50B24" w:rsidP="00D50B24">
      <w:r>
        <w:t xml:space="preserve">                ZMQ: 3.2.5</w:t>
      </w:r>
    </w:p>
    <w:p w:rsidR="00D50B24" w:rsidRDefault="00D50B24" w:rsidP="00D50B24">
      <w:r>
        <w:t xml:space="preserve">               Mako: Not Installed</w:t>
      </w:r>
    </w:p>
    <w:p w:rsidR="00D50B24" w:rsidRDefault="00D50B24" w:rsidP="00D50B24">
      <w:r>
        <w:t xml:space="preserve">            Tornado: Not Installed</w:t>
      </w:r>
    </w:p>
    <w:p w:rsidR="00D50B24" w:rsidRDefault="00D50B24" w:rsidP="00D50B24">
      <w:r>
        <w:t xml:space="preserve">            timelib: Not Installed</w:t>
      </w:r>
    </w:p>
    <w:p w:rsidR="00D50B24" w:rsidRDefault="00D50B24" w:rsidP="00D50B24">
      <w:r>
        <w:t xml:space="preserve">           dateutil: 1.4.1</w:t>
      </w:r>
    </w:p>
    <w:p w:rsidR="00CA7EF1" w:rsidRDefault="009406EF" w:rsidP="007F5931">
      <w:pPr>
        <w:pStyle w:val="2"/>
      </w:pPr>
      <w:r>
        <w:rPr>
          <w:rFonts w:hint="eastAsia"/>
        </w:rPr>
        <w:t xml:space="preserve">   salt-key</w:t>
      </w:r>
    </w:p>
    <w:p w:rsidR="009406EF" w:rsidRDefault="009406EF" w:rsidP="009406EF">
      <w:r>
        <w:rPr>
          <w:rFonts w:hint="eastAsia"/>
        </w:rPr>
        <w:t>查询帮助</w:t>
      </w:r>
      <w:r>
        <w:rPr>
          <w:rFonts w:hint="eastAsia"/>
        </w:rPr>
        <w:t xml:space="preserve"> salt-key --help</w:t>
      </w:r>
    </w:p>
    <w:p w:rsidR="009406EF" w:rsidRDefault="009406EF" w:rsidP="009406EF">
      <w:r>
        <w:rPr>
          <w:rFonts w:hint="eastAsia"/>
        </w:rPr>
        <w:t>常用参数</w:t>
      </w:r>
    </w:p>
    <w:p w:rsidR="009406EF" w:rsidRDefault="009406EF" w:rsidP="009406EF">
      <w:r>
        <w:rPr>
          <w:rFonts w:hint="eastAsia"/>
        </w:rPr>
        <w:t>-a -A -r -R -d -D -Y</w:t>
      </w:r>
    </w:p>
    <w:p w:rsidR="00EC37C8" w:rsidRDefault="00EC37C8" w:rsidP="009406EF">
      <w:r>
        <w:rPr>
          <w:rFonts w:hint="eastAsia"/>
        </w:rPr>
        <w:t>查看</w:t>
      </w:r>
      <w:r>
        <w:rPr>
          <w:rFonts w:hint="eastAsia"/>
        </w:rPr>
        <w:t>key  salt-key</w:t>
      </w:r>
    </w:p>
    <w:p w:rsidR="0067556A" w:rsidRDefault="00EC37C8" w:rsidP="009406EF">
      <w:r>
        <w:t>接收</w:t>
      </w:r>
      <w:r>
        <w:t>minion</w:t>
      </w:r>
      <w:r>
        <w:t>端的</w:t>
      </w:r>
      <w:r>
        <w:t>key</w:t>
      </w:r>
      <w:r w:rsidR="00B4491B">
        <w:rPr>
          <w:rFonts w:hint="eastAsia"/>
        </w:rPr>
        <w:t>：</w:t>
      </w:r>
      <w:r>
        <w:rPr>
          <w:rFonts w:hint="eastAsia"/>
        </w:rPr>
        <w:t xml:space="preserve"> </w:t>
      </w:r>
      <w:r w:rsidRPr="00EC37C8">
        <w:t xml:space="preserve">salt-key -A </w:t>
      </w:r>
      <w:r w:rsidR="00B4491B">
        <w:rPr>
          <w:rFonts w:hint="eastAsia"/>
        </w:rPr>
        <w:t xml:space="preserve"> </w:t>
      </w:r>
      <w:r w:rsidRPr="00EC37C8">
        <w:t>-y</w:t>
      </w:r>
      <w:r w:rsidR="00B4491B">
        <w:rPr>
          <w:rFonts w:hint="eastAsia"/>
        </w:rPr>
        <w:t xml:space="preserve">  ---</w:t>
      </w:r>
      <w:r w:rsidR="00B4491B">
        <w:rPr>
          <w:rFonts w:hint="eastAsia"/>
        </w:rPr>
        <w:t>》接收所有的</w:t>
      </w:r>
      <w:r w:rsidR="00B4491B">
        <w:rPr>
          <w:rFonts w:hint="eastAsia"/>
        </w:rPr>
        <w:t>minion</w:t>
      </w:r>
      <w:r w:rsidR="008074F9">
        <w:rPr>
          <w:rFonts w:hint="eastAsia"/>
        </w:rPr>
        <w:t>且无需交互</w:t>
      </w:r>
      <w:r w:rsidR="00DB26F1">
        <w:rPr>
          <w:rFonts w:hint="eastAsia"/>
        </w:rPr>
        <w:t>。接收完成后查看：</w:t>
      </w:r>
    </w:p>
    <w:p w:rsidR="00DB26F1" w:rsidRDefault="00DB26F1" w:rsidP="00DB26F1">
      <w:r>
        <w:t xml:space="preserve">[root@salt-master master]# salt-key </w:t>
      </w:r>
    </w:p>
    <w:p w:rsidR="00DB26F1" w:rsidRDefault="00DB26F1" w:rsidP="00DB26F1">
      <w:r>
        <w:t>Accepted Keys:</w:t>
      </w:r>
    </w:p>
    <w:p w:rsidR="00DB26F1" w:rsidRDefault="00DB26F1" w:rsidP="00DB26F1">
      <w:r>
        <w:t>salt-minion01</w:t>
      </w:r>
    </w:p>
    <w:p w:rsidR="00DB26F1" w:rsidRDefault="00DB26F1" w:rsidP="00DB26F1">
      <w:r>
        <w:t>salt-minion02</w:t>
      </w:r>
    </w:p>
    <w:p w:rsidR="00DB26F1" w:rsidRDefault="00DB26F1" w:rsidP="00DB26F1">
      <w:r>
        <w:lastRenderedPageBreak/>
        <w:t>Denied Keys:</w:t>
      </w:r>
    </w:p>
    <w:p w:rsidR="00DB26F1" w:rsidRDefault="00DB26F1" w:rsidP="00DB26F1">
      <w:r>
        <w:t>Unaccepted Keys:</w:t>
      </w:r>
    </w:p>
    <w:p w:rsidR="00DB26F1" w:rsidRDefault="00DB26F1" w:rsidP="00DB26F1">
      <w:r>
        <w:t>Rejected Keys:</w:t>
      </w:r>
    </w:p>
    <w:p w:rsidR="00DB26F1" w:rsidRDefault="00DB26F1" w:rsidP="00DB26F1"/>
    <w:p w:rsidR="003B2B26" w:rsidRDefault="003B2B26" w:rsidP="009406EF">
      <w:r>
        <w:rPr>
          <w:rFonts w:hint="eastAsia"/>
        </w:rPr>
        <w:t>测试</w:t>
      </w:r>
    </w:p>
    <w:p w:rsidR="003B2B26" w:rsidRDefault="003B2B26" w:rsidP="003B2B26">
      <w:r>
        <w:t>[root@salt-master ~]# salt '*'  test.ping</w:t>
      </w:r>
    </w:p>
    <w:p w:rsidR="003B2B26" w:rsidRDefault="003B2B26" w:rsidP="003B2B26">
      <w:r>
        <w:t>salt-minion01:</w:t>
      </w:r>
    </w:p>
    <w:p w:rsidR="003B2B26" w:rsidRDefault="003B2B26" w:rsidP="003B2B26">
      <w:r>
        <w:t xml:space="preserve">    True</w:t>
      </w:r>
    </w:p>
    <w:p w:rsidR="003B2B26" w:rsidRDefault="003B2B26" w:rsidP="003B2B26">
      <w:r>
        <w:t>salt-minion02:</w:t>
      </w:r>
    </w:p>
    <w:p w:rsidR="003B2B26" w:rsidRDefault="003B2B26" w:rsidP="003B2B26">
      <w:r>
        <w:t xml:space="preserve">    True</w:t>
      </w:r>
    </w:p>
    <w:p w:rsidR="00962B8F" w:rsidRDefault="00962B8F" w:rsidP="003B2B26"/>
    <w:p w:rsidR="0067556A" w:rsidRDefault="0067556A" w:rsidP="009406EF"/>
    <w:p w:rsidR="0067556A" w:rsidRDefault="0067556A" w:rsidP="009406EF"/>
    <w:p w:rsidR="0067556A" w:rsidRDefault="0067556A" w:rsidP="009406EF"/>
    <w:p w:rsidR="0067556A" w:rsidRDefault="0067556A" w:rsidP="009406EF"/>
    <w:p w:rsidR="0067556A" w:rsidRDefault="0067556A" w:rsidP="009406EF"/>
    <w:p w:rsidR="0067556A" w:rsidRDefault="0067556A" w:rsidP="007F5931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认证原理</w:t>
      </w:r>
    </w:p>
    <w:p w:rsidR="0067556A" w:rsidRDefault="00A10AA0" w:rsidP="00A10AA0">
      <w:r>
        <w:rPr>
          <w:rFonts w:hint="eastAsia"/>
        </w:rPr>
        <w:t>salt</w:t>
      </w:r>
      <w:r w:rsidR="0067556A">
        <w:rPr>
          <w:rFonts w:hint="eastAsia"/>
        </w:rPr>
        <w:t>的数据传输是通过</w:t>
      </w:r>
      <w:r w:rsidR="0067556A">
        <w:rPr>
          <w:rFonts w:hint="eastAsia"/>
        </w:rPr>
        <w:t>AES</w:t>
      </w:r>
      <w:r w:rsidR="0067556A">
        <w:rPr>
          <w:rFonts w:hint="eastAsia"/>
        </w:rPr>
        <w:t>加密，</w:t>
      </w:r>
      <w:r w:rsidR="0067556A">
        <w:rPr>
          <w:rFonts w:hint="eastAsia"/>
        </w:rPr>
        <w:t>master</w:t>
      </w:r>
      <w:r w:rsidR="0067556A">
        <w:rPr>
          <w:rFonts w:hint="eastAsia"/>
        </w:rPr>
        <w:t>和</w:t>
      </w:r>
      <w:r w:rsidR="0067556A">
        <w:rPr>
          <w:rFonts w:hint="eastAsia"/>
        </w:rPr>
        <w:t>minion</w:t>
      </w:r>
      <w:r w:rsidR="0067556A">
        <w:rPr>
          <w:rFonts w:hint="eastAsia"/>
        </w:rPr>
        <w:t>之间在通信前，需要进行认证。通过认证的方式保证安全性，完成一次认证后，</w:t>
      </w:r>
      <w:r w:rsidR="0067556A">
        <w:rPr>
          <w:rFonts w:hint="eastAsia"/>
        </w:rPr>
        <w:t>master</w:t>
      </w:r>
      <w:r w:rsidR="0067556A">
        <w:rPr>
          <w:rFonts w:hint="eastAsia"/>
        </w:rPr>
        <w:t>就可以自由的控制</w:t>
      </w:r>
      <w:r w:rsidR="0067556A">
        <w:rPr>
          <w:rFonts w:hint="eastAsia"/>
        </w:rPr>
        <w:t>minion</w:t>
      </w:r>
      <w:r w:rsidR="0067556A">
        <w:rPr>
          <w:rFonts w:hint="eastAsia"/>
        </w:rPr>
        <w:t>来完成各项工作了。</w:t>
      </w:r>
    </w:p>
    <w:p w:rsidR="007B6D40" w:rsidRDefault="007B6D40" w:rsidP="00902C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minion</w:t>
      </w:r>
      <w:r>
        <w:rPr>
          <w:rFonts w:hint="eastAsia"/>
        </w:rPr>
        <w:t>在第一次启动时，会在</w:t>
      </w:r>
      <w:r w:rsidR="006D351B" w:rsidRPr="006D351B">
        <w:t>/etc/salt/pki/minion</w:t>
      </w:r>
      <w:r w:rsidR="006D351B">
        <w:t>下</w:t>
      </w:r>
      <w:r w:rsidR="00902CA1">
        <w:t>生成</w:t>
      </w:r>
      <w:r w:rsidR="00902CA1" w:rsidRPr="00902CA1">
        <w:t>minion.pem</w:t>
      </w:r>
      <w:r w:rsidR="00902CA1">
        <w:rPr>
          <w:rFonts w:hint="eastAsia"/>
        </w:rPr>
        <w:t>（</w:t>
      </w:r>
      <w:r w:rsidR="00902CA1">
        <w:rPr>
          <w:rFonts w:hint="eastAsia"/>
        </w:rPr>
        <w:t>private key</w:t>
      </w:r>
      <w:r w:rsidR="00902CA1">
        <w:rPr>
          <w:rFonts w:hint="eastAsia"/>
        </w:rPr>
        <w:t>）和</w:t>
      </w:r>
      <w:r w:rsidR="00902CA1">
        <w:t>minion.pub</w:t>
      </w:r>
      <w:r w:rsidR="00902CA1">
        <w:rPr>
          <w:rFonts w:hint="eastAsia"/>
        </w:rPr>
        <w:t>（</w:t>
      </w:r>
      <w:r w:rsidR="00902CA1">
        <w:rPr>
          <w:rFonts w:hint="eastAsia"/>
        </w:rPr>
        <w:t>public key</w:t>
      </w:r>
      <w:r w:rsidR="00902CA1">
        <w:rPr>
          <w:rFonts w:hint="eastAsia"/>
        </w:rPr>
        <w:t>），然后将</w:t>
      </w:r>
      <w:r w:rsidR="00902CA1" w:rsidRPr="00902CA1">
        <w:t>minio</w:t>
      </w:r>
      <w:r w:rsidR="00902CA1">
        <w:t>n.pub</w:t>
      </w:r>
      <w:r w:rsidR="00902CA1">
        <w:t>发送给</w:t>
      </w:r>
      <w:r w:rsidR="00902CA1">
        <w:t>master</w:t>
      </w:r>
      <w:r w:rsidR="00902CA1">
        <w:rPr>
          <w:rFonts w:hint="eastAsia"/>
        </w:rPr>
        <w:t>。</w:t>
      </w:r>
    </w:p>
    <w:p w:rsidR="00902CA1" w:rsidRDefault="00902CA1" w:rsidP="003D61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在第一次启动时，会在</w:t>
      </w:r>
      <w:r w:rsidR="004663A1">
        <w:t>/etc/salt/pki/master</w:t>
      </w:r>
      <w:r w:rsidR="004663A1">
        <w:t>下生成</w:t>
      </w:r>
      <w:r w:rsidR="004663A1">
        <w:t>master</w:t>
      </w:r>
      <w:r w:rsidR="004663A1">
        <w:rPr>
          <w:rFonts w:hint="eastAsia"/>
        </w:rPr>
        <w:t>.pem</w:t>
      </w:r>
      <w:r w:rsidR="004663A1">
        <w:rPr>
          <w:rFonts w:hint="eastAsia"/>
        </w:rPr>
        <w:t>和</w:t>
      </w:r>
      <w:r w:rsidR="004663A1">
        <w:rPr>
          <w:rFonts w:hint="eastAsia"/>
        </w:rPr>
        <w:t>master.pub</w:t>
      </w:r>
      <w:r w:rsidR="0057539A">
        <w:rPr>
          <w:rFonts w:hint="eastAsia"/>
        </w:rPr>
        <w:t>。通过</w:t>
      </w:r>
      <w:r w:rsidR="0057539A">
        <w:rPr>
          <w:rFonts w:hint="eastAsia"/>
        </w:rPr>
        <w:t>salt-key</w:t>
      </w:r>
      <w:r w:rsidR="0057539A">
        <w:rPr>
          <w:rFonts w:hint="eastAsia"/>
        </w:rPr>
        <w:t>接收</w:t>
      </w:r>
      <w:r w:rsidR="0057539A">
        <w:rPr>
          <w:rFonts w:hint="eastAsia"/>
        </w:rPr>
        <w:t>minion</w:t>
      </w:r>
      <w:r w:rsidR="0057539A">
        <w:rPr>
          <w:rFonts w:hint="eastAsia"/>
        </w:rPr>
        <w:t>的</w:t>
      </w:r>
      <w:r w:rsidR="003D6172">
        <w:rPr>
          <w:rFonts w:hint="eastAsia"/>
        </w:rPr>
        <w:t>public key</w:t>
      </w:r>
      <w:r w:rsidR="003D6172">
        <w:rPr>
          <w:rFonts w:hint="eastAsia"/>
        </w:rPr>
        <w:t>，在</w:t>
      </w:r>
      <w:r w:rsidR="003D6172">
        <w:rPr>
          <w:rFonts w:hint="eastAsia"/>
        </w:rPr>
        <w:t>master</w:t>
      </w:r>
      <w:r w:rsidR="003D6172">
        <w:rPr>
          <w:rFonts w:hint="eastAsia"/>
        </w:rPr>
        <w:t>的</w:t>
      </w:r>
      <w:r w:rsidR="003D6172" w:rsidRPr="003D6172">
        <w:t>/etc/salt/pki/master/minions</w:t>
      </w:r>
      <w:r w:rsidR="003D6172">
        <w:t>目录下存放</w:t>
      </w:r>
      <w:r w:rsidR="003D6172">
        <w:rPr>
          <w:rFonts w:hint="eastAsia"/>
        </w:rPr>
        <w:t>，</w:t>
      </w:r>
      <w:r w:rsidR="003D6172">
        <w:t>以</w:t>
      </w:r>
      <w:r w:rsidR="003D6172">
        <w:t>minion</w:t>
      </w:r>
      <w:r w:rsidR="003D6172">
        <w:rPr>
          <w:rFonts w:hint="eastAsia"/>
        </w:rPr>
        <w:t xml:space="preserve"> id</w:t>
      </w:r>
      <w:r w:rsidR="003D6172">
        <w:rPr>
          <w:rFonts w:hint="eastAsia"/>
        </w:rPr>
        <w:t>命名的</w:t>
      </w:r>
      <w:r w:rsidR="00100D41">
        <w:rPr>
          <w:rFonts w:hint="eastAsia"/>
        </w:rPr>
        <w:t>public key</w:t>
      </w:r>
      <w:r w:rsidR="00100D41">
        <w:rPr>
          <w:rFonts w:hint="eastAsia"/>
        </w:rPr>
        <w:t>，同时</w:t>
      </w:r>
      <w:r w:rsidR="00100D41">
        <w:rPr>
          <w:rFonts w:hint="eastAsia"/>
        </w:rPr>
        <w:t>minion</w:t>
      </w:r>
      <w:r w:rsidR="00100D41">
        <w:rPr>
          <w:rFonts w:hint="eastAsia"/>
        </w:rPr>
        <w:t>会保存一份</w:t>
      </w:r>
      <w:r w:rsidR="00100D41">
        <w:rPr>
          <w:rFonts w:hint="eastAsia"/>
        </w:rPr>
        <w:t>master public key</w:t>
      </w:r>
      <w:r w:rsidR="00100D41">
        <w:rPr>
          <w:rFonts w:hint="eastAsia"/>
        </w:rPr>
        <w:t>在</w:t>
      </w:r>
      <w:r w:rsidR="00796B71">
        <w:t>/etc/salt/pki/minion</w:t>
      </w:r>
      <w:r w:rsidR="00663563">
        <w:rPr>
          <w:rFonts w:hint="eastAsia"/>
        </w:rPr>
        <w:t>_master.pub</w:t>
      </w:r>
    </w:p>
    <w:p w:rsidR="009E2D04" w:rsidRDefault="009E2D04" w:rsidP="009E2D04">
      <w:pPr>
        <w:pStyle w:val="a3"/>
        <w:ind w:left="1035" w:firstLineChars="0" w:firstLine="0"/>
      </w:pPr>
      <w:r>
        <w:rPr>
          <w:rFonts w:hint="eastAsia"/>
        </w:rPr>
        <w:t>认证小结：</w:t>
      </w:r>
    </w:p>
    <w:p w:rsidR="009E2D04" w:rsidRDefault="009E2D04" w:rsidP="009E2D04">
      <w:pPr>
        <w:pStyle w:val="a3"/>
        <w:ind w:left="1035" w:firstLineChars="0" w:firstLine="0"/>
      </w:pPr>
      <w:r>
        <w:rPr>
          <w:rFonts w:hint="eastAsia"/>
        </w:rPr>
        <w:lastRenderedPageBreak/>
        <w:t>minion</w:t>
      </w:r>
      <w:r>
        <w:rPr>
          <w:rFonts w:hint="eastAsia"/>
        </w:rPr>
        <w:t>将自己的公钥发送给</w:t>
      </w:r>
      <w:r>
        <w:rPr>
          <w:rFonts w:hint="eastAsia"/>
        </w:rPr>
        <w:t>master</w:t>
      </w:r>
    </w:p>
    <w:p w:rsidR="009E2D04" w:rsidRPr="0067556A" w:rsidRDefault="009E2D04" w:rsidP="009E2D04">
      <w:pPr>
        <w:pStyle w:val="a3"/>
        <w:ind w:left="1035" w:firstLineChars="0" w:firstLine="0"/>
      </w:pPr>
      <w:r>
        <w:rPr>
          <w:rFonts w:hint="eastAsia"/>
        </w:rPr>
        <w:t>master</w:t>
      </w:r>
      <w:r>
        <w:rPr>
          <w:rFonts w:hint="eastAsia"/>
        </w:rPr>
        <w:t>认证后会将自己的公钥放置在</w:t>
      </w:r>
      <w:r>
        <w:rPr>
          <w:rFonts w:hint="eastAsia"/>
        </w:rPr>
        <w:t>minion</w:t>
      </w:r>
      <w:r>
        <w:rPr>
          <w:rFonts w:hint="eastAsia"/>
        </w:rPr>
        <w:t>端</w:t>
      </w:r>
    </w:p>
    <w:p w:rsidR="00BD5CCE" w:rsidRDefault="00165B48" w:rsidP="00BD5CCE">
      <w:pPr>
        <w:pStyle w:val="a3"/>
        <w:ind w:left="1035" w:firstLineChars="0" w:firstLine="0"/>
      </w:pPr>
      <w:r w:rsidRPr="00165B48">
        <w:rPr>
          <w:rFonts w:hint="eastAsia"/>
        </w:rPr>
        <w:t>由于这里是测试环境，</w:t>
      </w:r>
      <w:r w:rsidRPr="00165B48">
        <w:rPr>
          <w:rFonts w:hint="eastAsia"/>
        </w:rPr>
        <w:t>master</w:t>
      </w:r>
      <w:r w:rsidRPr="00165B48">
        <w:rPr>
          <w:rFonts w:hint="eastAsia"/>
        </w:rPr>
        <w:t>与</w:t>
      </w:r>
      <w:r w:rsidRPr="00165B48">
        <w:rPr>
          <w:rFonts w:hint="eastAsia"/>
        </w:rPr>
        <w:t>minion</w:t>
      </w:r>
      <w:r w:rsidRPr="00165B48">
        <w:rPr>
          <w:rFonts w:hint="eastAsia"/>
        </w:rPr>
        <w:t>端都关闭了防火墙及</w:t>
      </w:r>
      <w:r w:rsidRPr="00165B48">
        <w:rPr>
          <w:rFonts w:hint="eastAsia"/>
        </w:rPr>
        <w:t>selinux</w:t>
      </w:r>
      <w:r w:rsidR="00390741">
        <w:rPr>
          <w:rFonts w:hint="eastAsia"/>
        </w:rPr>
        <w:t>。不然</w:t>
      </w:r>
      <w:r w:rsidR="00390741">
        <w:rPr>
          <w:rFonts w:hint="eastAsia"/>
        </w:rPr>
        <w:t>master</w:t>
      </w:r>
      <w:r w:rsidR="00390741">
        <w:rPr>
          <w:rFonts w:hint="eastAsia"/>
        </w:rPr>
        <w:t>可能无法接收</w:t>
      </w:r>
      <w:r w:rsidR="00390741">
        <w:rPr>
          <w:rFonts w:hint="eastAsia"/>
        </w:rPr>
        <w:t>minion</w:t>
      </w:r>
      <w:r w:rsidR="00390741">
        <w:rPr>
          <w:rFonts w:hint="eastAsia"/>
        </w:rPr>
        <w:t>端的</w:t>
      </w:r>
      <w:r w:rsidR="00390741">
        <w:rPr>
          <w:rFonts w:hint="eastAsia"/>
        </w:rPr>
        <w:t>key</w:t>
      </w:r>
      <w:r w:rsidR="00390741">
        <w:rPr>
          <w:rFonts w:hint="eastAsia"/>
        </w:rPr>
        <w:t>。</w:t>
      </w:r>
    </w:p>
    <w:p w:rsidR="007A7A50" w:rsidRDefault="007A7A50" w:rsidP="00BD5CCE">
      <w:pPr>
        <w:pStyle w:val="a3"/>
        <w:ind w:left="1035" w:firstLineChars="0" w:firstLine="0"/>
      </w:pPr>
    </w:p>
    <w:p w:rsidR="007A7A50" w:rsidRDefault="007A7A50" w:rsidP="007F5931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远程执行</w:t>
      </w:r>
    </w:p>
    <w:p w:rsidR="007A7A50" w:rsidRDefault="007A7A50" w:rsidP="007A7A50">
      <w:r>
        <w:rPr>
          <w:rFonts w:hint="eastAsia"/>
        </w:rPr>
        <w:t>远程执行是</w:t>
      </w:r>
      <w:r>
        <w:rPr>
          <w:rFonts w:hint="eastAsia"/>
        </w:rPr>
        <w:t>saltstack</w:t>
      </w:r>
      <w:r>
        <w:rPr>
          <w:rFonts w:hint="eastAsia"/>
        </w:rPr>
        <w:t>的核心功能之一。主要使用</w:t>
      </w:r>
      <w:r>
        <w:rPr>
          <w:rFonts w:hint="eastAsia"/>
        </w:rPr>
        <w:t>salt</w:t>
      </w:r>
      <w:r>
        <w:rPr>
          <w:rFonts w:hint="eastAsia"/>
        </w:rPr>
        <w:t>模块</w:t>
      </w:r>
      <w:r w:rsidR="00044893">
        <w:rPr>
          <w:rFonts w:hint="eastAsia"/>
        </w:rPr>
        <w:t>可以批量给选定的</w:t>
      </w:r>
      <w:r w:rsidR="00044893">
        <w:rPr>
          <w:rFonts w:hint="eastAsia"/>
        </w:rPr>
        <w:t>minion</w:t>
      </w:r>
      <w:r w:rsidR="00044893">
        <w:rPr>
          <w:rFonts w:hint="eastAsia"/>
        </w:rPr>
        <w:t>端执行相应的命令，并获得返回结果。</w:t>
      </w:r>
    </w:p>
    <w:p w:rsidR="00044893" w:rsidRDefault="0071479A" w:rsidP="007A7A50">
      <w:r>
        <w:rPr>
          <w:rFonts w:hint="eastAsia"/>
        </w:rPr>
        <w:t>如</w:t>
      </w:r>
      <w:r>
        <w:rPr>
          <w:rFonts w:hint="eastAsia"/>
        </w:rPr>
        <w:t xml:space="preserve">  salt '*' test.ping   *</w:t>
      </w:r>
      <w:r>
        <w:rPr>
          <w:rFonts w:hint="eastAsia"/>
        </w:rPr>
        <w:t>代表所有，</w:t>
      </w:r>
      <w:r>
        <w:rPr>
          <w:rFonts w:hint="eastAsia"/>
        </w:rPr>
        <w:t>test</w:t>
      </w:r>
      <w:r>
        <w:rPr>
          <w:rFonts w:hint="eastAsia"/>
        </w:rPr>
        <w:t>表示模块，</w:t>
      </w:r>
      <w:r>
        <w:rPr>
          <w:rFonts w:hint="eastAsia"/>
        </w:rPr>
        <w:t>ping</w:t>
      </w:r>
      <w:r>
        <w:rPr>
          <w:rFonts w:hint="eastAsia"/>
        </w:rPr>
        <w:t>表示模块下的方法。</w:t>
      </w:r>
    </w:p>
    <w:p w:rsidR="0071479A" w:rsidRDefault="0071479A" w:rsidP="007A7A50">
      <w:r>
        <w:rPr>
          <w:rFonts w:hint="eastAsia"/>
        </w:rPr>
        <w:t>salt '*' disk.usage</w:t>
      </w:r>
      <w:r w:rsidR="00767D4D">
        <w:rPr>
          <w:rFonts w:hint="eastAsia"/>
        </w:rPr>
        <w:t xml:space="preserve">  </w:t>
      </w:r>
      <w:r w:rsidR="00767D4D">
        <w:rPr>
          <w:rFonts w:hint="eastAsia"/>
        </w:rPr>
        <w:t>查看磁盘使用情况</w:t>
      </w:r>
    </w:p>
    <w:p w:rsidR="008F0FAC" w:rsidRDefault="008F0FAC" w:rsidP="007A7A50">
      <w:r>
        <w:rPr>
          <w:rFonts w:hint="eastAsia"/>
        </w:rPr>
        <w:t>saltstack</w:t>
      </w:r>
      <w:r>
        <w:rPr>
          <w:rFonts w:hint="eastAsia"/>
        </w:rPr>
        <w:t>可以使用</w:t>
      </w:r>
      <w:r>
        <w:rPr>
          <w:rFonts w:hint="eastAsia"/>
        </w:rPr>
        <w:t>cmd.run</w:t>
      </w:r>
      <w:r w:rsidR="00B6043E">
        <w:rPr>
          <w:rFonts w:hint="eastAsia"/>
        </w:rPr>
        <w:t>（非常重要）</w:t>
      </w:r>
      <w:r>
        <w:rPr>
          <w:rFonts w:hint="eastAsia"/>
        </w:rPr>
        <w:t xml:space="preserve"> </w:t>
      </w:r>
      <w:r>
        <w:rPr>
          <w:rFonts w:hint="eastAsia"/>
        </w:rPr>
        <w:t>模块远程执行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8F0FAC" w:rsidRDefault="008F0FAC" w:rsidP="007A7A50">
      <w:r>
        <w:rPr>
          <w:rFonts w:hint="eastAsia"/>
        </w:rPr>
        <w:t>//</w:t>
      </w:r>
      <w:r>
        <w:rPr>
          <w:rFonts w:hint="eastAsia"/>
        </w:rPr>
        <w:t>让所有</w:t>
      </w:r>
      <w:r>
        <w:rPr>
          <w:rFonts w:hint="eastAsia"/>
        </w:rPr>
        <w:t>minion</w:t>
      </w:r>
      <w:r>
        <w:rPr>
          <w:rFonts w:hint="eastAsia"/>
        </w:rPr>
        <w:t>节点运行</w:t>
      </w:r>
      <w:r>
        <w:rPr>
          <w:rFonts w:hint="eastAsia"/>
        </w:rPr>
        <w:t>uptime</w:t>
      </w:r>
      <w:r>
        <w:rPr>
          <w:rFonts w:hint="eastAsia"/>
        </w:rPr>
        <w:t>命令</w:t>
      </w:r>
    </w:p>
    <w:p w:rsidR="00B6043E" w:rsidRDefault="00B6043E" w:rsidP="00B6043E">
      <w:r>
        <w:t>[root@salt-master ~]# salt '*' cmd.run 'uptime'</w:t>
      </w:r>
    </w:p>
    <w:p w:rsidR="00B6043E" w:rsidRDefault="00B6043E" w:rsidP="00B6043E">
      <w:r>
        <w:t>salt-minion02:</w:t>
      </w:r>
    </w:p>
    <w:p w:rsidR="00B6043E" w:rsidRDefault="00B6043E" w:rsidP="00B6043E">
      <w:r>
        <w:t xml:space="preserve">     10:30:44 up 1 day, 11:53,  1 user,  load average: 0.00, 0.00, 0.00</w:t>
      </w:r>
    </w:p>
    <w:p w:rsidR="00B6043E" w:rsidRDefault="00B6043E" w:rsidP="00B6043E">
      <w:r>
        <w:t>salt-minion01:</w:t>
      </w:r>
    </w:p>
    <w:p w:rsidR="008F0FAC" w:rsidRDefault="00B6043E" w:rsidP="00B6043E">
      <w:r>
        <w:t xml:space="preserve">     10:30:45 up 1 day, 11:53,  1 user,  load average: 0.00, 0.00, 0.00</w:t>
      </w:r>
    </w:p>
    <w:p w:rsidR="00B6043E" w:rsidRDefault="00A3178B" w:rsidP="00B6043E">
      <w:r>
        <w:rPr>
          <w:rFonts w:hint="eastAsia"/>
        </w:rPr>
        <w:t>#</w:t>
      </w:r>
      <w:r>
        <w:t>saltstack</w:t>
      </w:r>
      <w:r>
        <w:t>提供了大量的命令模块可以使用</w:t>
      </w:r>
    </w:p>
    <w:p w:rsidR="00A3178B" w:rsidRDefault="00A3178B" w:rsidP="00B6043E">
      <w:r>
        <w:rPr>
          <w:rFonts w:hint="eastAsia"/>
        </w:rPr>
        <w:t>#cmd.run</w:t>
      </w:r>
      <w:r>
        <w:rPr>
          <w:rFonts w:hint="eastAsia"/>
        </w:rPr>
        <w:t>可以执行所有的命令，不建议在生产环境中频繁使用</w:t>
      </w:r>
      <w:r w:rsidR="00497B8F">
        <w:rPr>
          <w:rFonts w:hint="eastAsia"/>
        </w:rPr>
        <w:t>。</w:t>
      </w:r>
    </w:p>
    <w:p w:rsidR="00497B8F" w:rsidRDefault="00FF1254" w:rsidP="007F5931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配置管理</w:t>
      </w:r>
    </w:p>
    <w:p w:rsidR="00FF1254" w:rsidRDefault="00FF1254" w:rsidP="00FF1254">
      <w:r>
        <w:rPr>
          <w:rFonts w:hint="eastAsia"/>
        </w:rPr>
        <w:t>salt</w:t>
      </w:r>
      <w:r>
        <w:rPr>
          <w:rFonts w:hint="eastAsia"/>
        </w:rPr>
        <w:t>通过状态模块来识别配置描述文件</w:t>
      </w:r>
      <w:r w:rsidR="00DE37F4">
        <w:rPr>
          <w:rFonts w:hint="eastAsia"/>
        </w:rPr>
        <w:t>state</w:t>
      </w:r>
      <w:r w:rsidR="00DE37F4">
        <w:rPr>
          <w:rFonts w:hint="eastAsia"/>
        </w:rPr>
        <w:t>状态文件，格式是</w:t>
      </w:r>
      <w:r w:rsidR="00DE37F4">
        <w:rPr>
          <w:rFonts w:hint="eastAsia"/>
        </w:rPr>
        <w:t>YAML</w:t>
      </w:r>
      <w:r w:rsidR="00DE37F4">
        <w:rPr>
          <w:rFonts w:hint="eastAsia"/>
        </w:rPr>
        <w:t>扩展名</w:t>
      </w:r>
      <w:r w:rsidR="001F30A0">
        <w:rPr>
          <w:rFonts w:hint="eastAsia"/>
        </w:rPr>
        <w:t>，后缀是</w:t>
      </w:r>
      <w:r w:rsidR="001F30A0">
        <w:rPr>
          <w:rFonts w:hint="eastAsia"/>
        </w:rPr>
        <w:t>.sls</w:t>
      </w:r>
    </w:p>
    <w:p w:rsidR="001F30A0" w:rsidRDefault="001F30A0" w:rsidP="007F5931">
      <w:r>
        <w:rPr>
          <w:rFonts w:hint="eastAsia"/>
        </w:rPr>
        <w:t>YAML</w:t>
      </w:r>
      <w:r>
        <w:rPr>
          <w:rFonts w:hint="eastAsia"/>
        </w:rPr>
        <w:t>基础语法</w:t>
      </w:r>
    </w:p>
    <w:p w:rsidR="001F30A0" w:rsidRDefault="001F30A0" w:rsidP="001F30A0">
      <w:r>
        <w:rPr>
          <w:rFonts w:hint="eastAsia"/>
        </w:rPr>
        <w:t>YAML:</w:t>
      </w:r>
    </w:p>
    <w:p w:rsidR="001F30A0" w:rsidRDefault="001F30A0" w:rsidP="001F30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缩进（层级关系）</w:t>
      </w:r>
      <w:r>
        <w:rPr>
          <w:rFonts w:hint="eastAsia"/>
        </w:rPr>
        <w:t xml:space="preserve"> 2</w:t>
      </w:r>
      <w:r>
        <w:rPr>
          <w:rFonts w:hint="eastAsia"/>
        </w:rPr>
        <w:t>个空格，不能使用</w:t>
      </w:r>
      <w:r>
        <w:rPr>
          <w:rFonts w:hint="eastAsia"/>
        </w:rPr>
        <w:t>tab</w:t>
      </w:r>
    </w:p>
    <w:p w:rsidR="001F30A0" w:rsidRDefault="001F30A0" w:rsidP="001F30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冒号</w:t>
      </w:r>
      <w:r>
        <w:rPr>
          <w:rFonts w:hint="eastAsia"/>
        </w:rPr>
        <w:t xml:space="preserve">  key</w:t>
      </w:r>
      <w:r w:rsidR="00D63898">
        <w:rPr>
          <w:rFonts w:hint="eastAsia"/>
        </w:rPr>
        <w:t>：</w:t>
      </w:r>
      <w:r w:rsidR="00D63898">
        <w:rPr>
          <w:rFonts w:hint="eastAsia"/>
        </w:rPr>
        <w:t>value</w:t>
      </w:r>
      <w:r w:rsidR="00C11A6B">
        <w:rPr>
          <w:rFonts w:hint="eastAsia"/>
        </w:rPr>
        <w:t xml:space="preserve"> ----</w:t>
      </w:r>
      <w:r w:rsidR="00C11A6B">
        <w:rPr>
          <w:rFonts w:hint="eastAsia"/>
        </w:rPr>
        <w:t>》</w:t>
      </w:r>
      <w:r w:rsidR="000025C0">
        <w:rPr>
          <w:rFonts w:hint="eastAsia"/>
        </w:rPr>
        <w:t>以冒号结尾，以冒号为路径的除外，其他</w:t>
      </w:r>
      <w:r w:rsidR="00FC3280">
        <w:rPr>
          <w:rFonts w:hint="eastAsia"/>
        </w:rPr>
        <w:t>必须</w:t>
      </w:r>
      <w:r w:rsidR="00C11A6B">
        <w:rPr>
          <w:rFonts w:hint="eastAsia"/>
        </w:rPr>
        <w:t>有空格</w:t>
      </w:r>
    </w:p>
    <w:p w:rsidR="004E3A02" w:rsidRDefault="00470488" w:rsidP="001F30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短横线</w:t>
      </w:r>
      <w:r>
        <w:rPr>
          <w:rFonts w:hint="eastAsia"/>
        </w:rPr>
        <w:t xml:space="preserve"> </w:t>
      </w:r>
    </w:p>
    <w:p w:rsidR="00470488" w:rsidRDefault="00FC3280" w:rsidP="004E3A02">
      <w:pPr>
        <w:pStyle w:val="a3"/>
        <w:ind w:left="10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表示列表项</w:t>
      </w:r>
      <w:r w:rsidR="004E3A02">
        <w:rPr>
          <w:rFonts w:hint="eastAsia"/>
        </w:rPr>
        <w:t>，短横线加一个空格</w:t>
      </w:r>
      <w:r w:rsidR="004E3A0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70488">
        <w:rPr>
          <w:rFonts w:hint="eastAsia"/>
        </w:rPr>
        <w:t>- list1</w:t>
      </w:r>
    </w:p>
    <w:p w:rsidR="00470488" w:rsidRDefault="00470488" w:rsidP="0047048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list2</w:t>
      </w:r>
    </w:p>
    <w:p w:rsidR="00481D3B" w:rsidRDefault="00481D3B" w:rsidP="007F5931">
      <w:r>
        <w:rPr>
          <w:rFonts w:hint="eastAsia"/>
        </w:rPr>
        <w:t xml:space="preserve">    </w:t>
      </w:r>
      <w:r>
        <w:rPr>
          <w:rFonts w:hint="eastAsia"/>
        </w:rPr>
        <w:t>配置文件</w:t>
      </w:r>
    </w:p>
    <w:p w:rsidR="004E3A02" w:rsidRDefault="004E3A02" w:rsidP="004E3A02">
      <w:r>
        <w:rPr>
          <w:rFonts w:hint="eastAsia"/>
        </w:rPr>
        <w:t xml:space="preserve"> </w:t>
      </w:r>
      <w:r w:rsidR="00B54184">
        <w:rPr>
          <w:rFonts w:hint="eastAsia"/>
        </w:rPr>
        <w:t>master</w:t>
      </w:r>
      <w:r w:rsidR="00B54184">
        <w:rPr>
          <w:rFonts w:hint="eastAsia"/>
        </w:rPr>
        <w:t>端配置文件中有说明配置文件写在什么地方。</w:t>
      </w:r>
    </w:p>
    <w:p w:rsidR="00B54184" w:rsidRDefault="00B54184" w:rsidP="004E3A02">
      <w:r>
        <w:rPr>
          <w:rFonts w:hint="eastAsia"/>
        </w:rPr>
        <w:t>cat /etc/salt/master</w:t>
      </w:r>
    </w:p>
    <w:p w:rsidR="0007088F" w:rsidRDefault="0007088F" w:rsidP="0007088F">
      <w:r>
        <w:t># file_roots:</w:t>
      </w:r>
    </w:p>
    <w:p w:rsidR="0007088F" w:rsidRDefault="0007088F" w:rsidP="0007088F">
      <w:r>
        <w:t>#   base:</w:t>
      </w:r>
      <w:r>
        <w:rPr>
          <w:rFonts w:hint="eastAsia"/>
        </w:rPr>
        <w:t xml:space="preserve">           ----</w:t>
      </w:r>
      <w:r w:rsidR="00232CD4">
        <w:rPr>
          <w:rFonts w:hint="eastAsia"/>
        </w:rPr>
        <w:t>》基础</w:t>
      </w:r>
      <w:r>
        <w:rPr>
          <w:rFonts w:hint="eastAsia"/>
        </w:rPr>
        <w:t>环境</w:t>
      </w:r>
    </w:p>
    <w:p w:rsidR="0007088F" w:rsidRDefault="0007088F" w:rsidP="0007088F">
      <w:r>
        <w:t>#     - /srv/salt/</w:t>
      </w:r>
      <w:r>
        <w:rPr>
          <w:rFonts w:hint="eastAsia"/>
        </w:rPr>
        <w:t xml:space="preserve">    </w:t>
      </w:r>
    </w:p>
    <w:p w:rsidR="0007088F" w:rsidRDefault="0007088F" w:rsidP="0007088F">
      <w:r>
        <w:t>#   dev:</w:t>
      </w:r>
      <w:r w:rsidR="00E97F0C">
        <w:rPr>
          <w:rFonts w:hint="eastAsia"/>
        </w:rPr>
        <w:t xml:space="preserve">                   ---</w:t>
      </w:r>
      <w:r w:rsidR="00E97F0C">
        <w:rPr>
          <w:rFonts w:hint="eastAsia"/>
        </w:rPr>
        <w:t>》开发环境</w:t>
      </w:r>
    </w:p>
    <w:p w:rsidR="0007088F" w:rsidRDefault="0007088F" w:rsidP="0007088F">
      <w:r>
        <w:t>#     - /srv/salt/dev/services</w:t>
      </w:r>
    </w:p>
    <w:p w:rsidR="0007088F" w:rsidRDefault="0007088F" w:rsidP="0007088F">
      <w:r>
        <w:t>#     - /srv/salt/dev/states</w:t>
      </w:r>
    </w:p>
    <w:p w:rsidR="0007088F" w:rsidRDefault="0007088F" w:rsidP="0007088F">
      <w:r>
        <w:t>#   prod:</w:t>
      </w:r>
      <w:r w:rsidR="00E97F0C">
        <w:rPr>
          <w:rFonts w:hint="eastAsia"/>
        </w:rPr>
        <w:t xml:space="preserve">                 -----</w:t>
      </w:r>
      <w:r w:rsidR="00E97F0C">
        <w:rPr>
          <w:rFonts w:hint="eastAsia"/>
        </w:rPr>
        <w:t>》生产环境</w:t>
      </w:r>
    </w:p>
    <w:p w:rsidR="0007088F" w:rsidRDefault="0007088F" w:rsidP="0007088F">
      <w:r>
        <w:t>#     - /srv/salt/prod/services</w:t>
      </w:r>
    </w:p>
    <w:p w:rsidR="00B54184" w:rsidRDefault="0007088F" w:rsidP="0007088F">
      <w:r>
        <w:t>#     - /srv/salt/prod/states</w:t>
      </w:r>
    </w:p>
    <w:p w:rsidR="00E97F0C" w:rsidRDefault="00521744" w:rsidP="0007088F">
      <w:r>
        <w:rPr>
          <w:rFonts w:hint="eastAsia"/>
        </w:rPr>
        <w:t>这里启用测试环境</w:t>
      </w:r>
    </w:p>
    <w:p w:rsidR="00521744" w:rsidRDefault="00521744" w:rsidP="00521744">
      <w:r>
        <w:t>file_roots:</w:t>
      </w:r>
      <w:r w:rsidR="00FF2AE2">
        <w:rPr>
          <w:rFonts w:hint="eastAsia"/>
        </w:rPr>
        <w:t xml:space="preserve">      ----</w:t>
      </w:r>
      <w:r w:rsidR="00FF2AE2">
        <w:rPr>
          <w:rFonts w:hint="eastAsia"/>
        </w:rPr>
        <w:t>》打头写</w:t>
      </w:r>
    </w:p>
    <w:p w:rsidR="00521744" w:rsidRDefault="00521744" w:rsidP="00521744">
      <w:r>
        <w:t xml:space="preserve">  base:</w:t>
      </w:r>
      <w:r w:rsidR="00FF2AE2">
        <w:rPr>
          <w:rFonts w:hint="eastAsia"/>
        </w:rPr>
        <w:t xml:space="preserve">           ---</w:t>
      </w:r>
      <w:r w:rsidR="00FF2AE2">
        <w:rPr>
          <w:rFonts w:hint="eastAsia"/>
        </w:rPr>
        <w:t>》缩进</w:t>
      </w:r>
      <w:r w:rsidR="00FF2AE2">
        <w:rPr>
          <w:rFonts w:hint="eastAsia"/>
        </w:rPr>
        <w:t xml:space="preserve"> 2</w:t>
      </w:r>
      <w:r w:rsidR="00FF2AE2">
        <w:rPr>
          <w:rFonts w:hint="eastAsia"/>
        </w:rPr>
        <w:t>个空格</w:t>
      </w:r>
    </w:p>
    <w:p w:rsidR="00521744" w:rsidRDefault="00521744" w:rsidP="00521744">
      <w:r>
        <w:t xml:space="preserve">    - /srv/salt</w:t>
      </w:r>
      <w:r w:rsidR="00FF2AE2">
        <w:rPr>
          <w:rFonts w:hint="eastAsia"/>
        </w:rPr>
        <w:t xml:space="preserve">      ----</w:t>
      </w:r>
      <w:r w:rsidR="00FF2AE2">
        <w:rPr>
          <w:rFonts w:hint="eastAsia"/>
        </w:rPr>
        <w:t>》</w:t>
      </w:r>
      <w:r w:rsidR="00FF2AE2">
        <w:rPr>
          <w:rFonts w:hint="eastAsia"/>
        </w:rPr>
        <w:t>4</w:t>
      </w:r>
      <w:r w:rsidR="00FF2AE2">
        <w:rPr>
          <w:rFonts w:hint="eastAsia"/>
        </w:rPr>
        <w:t>个空格，文件路径</w:t>
      </w:r>
    </w:p>
    <w:p w:rsidR="00481D3B" w:rsidRDefault="00481D3B" w:rsidP="00521744">
      <w:r>
        <w:rPr>
          <w:rFonts w:hint="eastAsia"/>
        </w:rPr>
        <w:t>启用后重启</w:t>
      </w:r>
      <w:r>
        <w:rPr>
          <w:rFonts w:hint="eastAsia"/>
        </w:rPr>
        <w:t>master</w:t>
      </w:r>
      <w:r>
        <w:rPr>
          <w:rFonts w:hint="eastAsia"/>
        </w:rPr>
        <w:t>服务，创建目录</w:t>
      </w:r>
      <w:r>
        <w:rPr>
          <w:rFonts w:hint="eastAsia"/>
        </w:rPr>
        <w:t xml:space="preserve"> </w:t>
      </w:r>
      <w:r w:rsidRPr="00481D3B">
        <w:t>mkdir -p /srv/salt</w:t>
      </w:r>
    </w:p>
    <w:p w:rsidR="00481D3B" w:rsidRDefault="00414154" w:rsidP="00521744">
      <w:r>
        <w:rPr>
          <w:rFonts w:hint="eastAsia"/>
        </w:rPr>
        <w:t>在实际成产环境中可以根据业务分别创建不同的文件夹，然后在对应的里面写</w:t>
      </w:r>
      <w:r w:rsidR="00EE70CA">
        <w:rPr>
          <w:rFonts w:hint="eastAsia"/>
        </w:rPr>
        <w:t>。</w:t>
      </w:r>
    </w:p>
    <w:p w:rsidR="002E48E8" w:rsidRDefault="00C17C71" w:rsidP="007F5931">
      <w:r>
        <w:rPr>
          <w:rFonts w:hint="eastAsia"/>
        </w:rPr>
        <w:t xml:space="preserve">  </w:t>
      </w:r>
      <w:r w:rsidR="002E48E8">
        <w:rPr>
          <w:rFonts w:hint="eastAsia"/>
        </w:rPr>
        <w:t>实例</w:t>
      </w:r>
    </w:p>
    <w:p w:rsidR="00EE70CA" w:rsidRDefault="00342F1C" w:rsidP="00521744">
      <w:r>
        <w:rPr>
          <w:rFonts w:hint="eastAsia"/>
        </w:rPr>
        <w:t>这里在</w:t>
      </w:r>
      <w:r>
        <w:rPr>
          <w:rFonts w:hint="eastAsia"/>
        </w:rPr>
        <w:t>salt</w:t>
      </w:r>
      <w:r>
        <w:rPr>
          <w:rFonts w:hint="eastAsia"/>
        </w:rPr>
        <w:t>下创建</w:t>
      </w:r>
      <w:r>
        <w:rPr>
          <w:rFonts w:hint="eastAsia"/>
        </w:rPr>
        <w:t>app</w:t>
      </w:r>
      <w:r>
        <w:rPr>
          <w:rFonts w:hint="eastAsia"/>
        </w:rPr>
        <w:t>目录，然后在</w:t>
      </w:r>
      <w:r>
        <w:rPr>
          <w:rFonts w:hint="eastAsia"/>
        </w:rPr>
        <w:t>app</w:t>
      </w:r>
      <w:r>
        <w:rPr>
          <w:rFonts w:hint="eastAsia"/>
        </w:rPr>
        <w:t>目录中写配置文件。</w:t>
      </w:r>
    </w:p>
    <w:p w:rsidR="00342F1C" w:rsidRDefault="00342F1C" w:rsidP="00342F1C">
      <w:r>
        <w:t>[root@salt-master app]# pwd</w:t>
      </w:r>
    </w:p>
    <w:p w:rsidR="00342F1C" w:rsidRDefault="00342F1C" w:rsidP="00342F1C">
      <w:r>
        <w:t>/srv/salt/app</w:t>
      </w:r>
    </w:p>
    <w:p w:rsidR="00342F1C" w:rsidRDefault="00342F1C" w:rsidP="00342F1C"/>
    <w:p w:rsidR="00342F1C" w:rsidRDefault="00342F1C" w:rsidP="00342F1C">
      <w:r>
        <w:rPr>
          <w:rFonts w:hint="eastAsia"/>
        </w:rPr>
        <w:t xml:space="preserve">vim </w:t>
      </w:r>
      <w:r w:rsidR="00195BCE">
        <w:rPr>
          <w:rFonts w:hint="eastAsia"/>
        </w:rPr>
        <w:t>vsftpd.sls</w:t>
      </w:r>
    </w:p>
    <w:p w:rsidR="009849FE" w:rsidRDefault="009849FE" w:rsidP="009849FE">
      <w:r>
        <w:t xml:space="preserve">[root@salt-master app]# cat vsftpd.sls </w:t>
      </w:r>
    </w:p>
    <w:p w:rsidR="009849FE" w:rsidRDefault="009849FE" w:rsidP="009849FE">
      <w:r>
        <w:t>vsftpd_install:</w:t>
      </w:r>
    </w:p>
    <w:p w:rsidR="009849FE" w:rsidRDefault="009849FE" w:rsidP="009849FE">
      <w:r>
        <w:t xml:space="preserve">  pkg.install</w:t>
      </w:r>
      <w:r w:rsidR="00E32F9B">
        <w:t>ed</w:t>
      </w:r>
      <w:r>
        <w:t>:</w:t>
      </w:r>
      <w:r>
        <w:rPr>
          <w:rFonts w:hint="eastAsia"/>
        </w:rPr>
        <w:t xml:space="preserve">   ------&gt;pkg</w:t>
      </w:r>
      <w:r>
        <w:rPr>
          <w:rFonts w:hint="eastAsia"/>
        </w:rPr>
        <w:t>模块</w:t>
      </w:r>
      <w:r w:rsidR="003A52E9">
        <w:rPr>
          <w:rFonts w:hint="eastAsia"/>
        </w:rPr>
        <w:t xml:space="preserve">  </w:t>
      </w:r>
      <w:r w:rsidR="003A52E9">
        <w:rPr>
          <w:rFonts w:hint="eastAsia"/>
        </w:rPr>
        <w:t>开头两个空格</w:t>
      </w:r>
    </w:p>
    <w:p w:rsidR="009849FE" w:rsidRDefault="009849FE" w:rsidP="009849FE">
      <w:r>
        <w:t xml:space="preserve">    - names:</w:t>
      </w:r>
      <w:r>
        <w:rPr>
          <w:rFonts w:hint="eastAsia"/>
        </w:rPr>
        <w:t xml:space="preserve">   ------</w:t>
      </w:r>
      <w:r>
        <w:rPr>
          <w:rFonts w:hint="eastAsia"/>
        </w:rPr>
        <w:t>》下面接多个</w:t>
      </w:r>
      <w:r>
        <w:rPr>
          <w:rFonts w:hint="eastAsia"/>
        </w:rPr>
        <w:t>list</w:t>
      </w:r>
      <w:r w:rsidR="003A52E9">
        <w:rPr>
          <w:rFonts w:hint="eastAsia"/>
        </w:rPr>
        <w:t xml:space="preserve">  </w:t>
      </w:r>
      <w:r w:rsidR="003A52E9">
        <w:rPr>
          <w:rFonts w:hint="eastAsia"/>
        </w:rPr>
        <w:t>开头</w:t>
      </w:r>
      <w:r w:rsidR="003A52E9">
        <w:rPr>
          <w:rFonts w:hint="eastAsia"/>
        </w:rPr>
        <w:t>4</w:t>
      </w:r>
      <w:r w:rsidR="003A52E9">
        <w:rPr>
          <w:rFonts w:hint="eastAsia"/>
        </w:rPr>
        <w:t>个空格</w:t>
      </w:r>
    </w:p>
    <w:p w:rsidR="009849FE" w:rsidRDefault="009849FE" w:rsidP="009849FE">
      <w:r>
        <w:t xml:space="preserve">     </w:t>
      </w:r>
      <w:r w:rsidR="00FC2B79">
        <w:rPr>
          <w:rFonts w:hint="eastAsia"/>
        </w:rPr>
        <w:t xml:space="preserve"> </w:t>
      </w:r>
      <w:r>
        <w:t>- vsftpd</w:t>
      </w:r>
    </w:p>
    <w:p w:rsidR="00E97F0C" w:rsidRDefault="009849FE" w:rsidP="009849FE">
      <w:r>
        <w:lastRenderedPageBreak/>
        <w:t xml:space="preserve">     </w:t>
      </w:r>
      <w:r w:rsidR="00FC2B79">
        <w:rPr>
          <w:rFonts w:hint="eastAsia"/>
        </w:rPr>
        <w:t xml:space="preserve"> </w:t>
      </w:r>
      <w:r>
        <w:t>- httpd</w:t>
      </w:r>
    </w:p>
    <w:p w:rsidR="00D15C49" w:rsidRPr="00D15C49" w:rsidRDefault="00D15C49" w:rsidP="00D15C49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状态</w:t>
      </w:r>
    </w:p>
    <w:p w:rsidR="0031597C" w:rsidRPr="0031597C" w:rsidRDefault="0031597C" w:rsidP="0031597C">
      <w:r>
        <w:rPr>
          <w:rFonts w:hint="eastAsia"/>
        </w:rPr>
        <w:t>配置文件写好后</w:t>
      </w:r>
    </w:p>
    <w:p w:rsidR="00924995" w:rsidRDefault="00924995" w:rsidP="009849FE"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6C34A2">
        <w:rPr>
          <w:rFonts w:hint="eastAsia"/>
        </w:rPr>
        <w:t>salt '*'  state.sls app.vsftpd</w:t>
      </w:r>
      <w:r w:rsidR="00BF3DA2">
        <w:rPr>
          <w:rFonts w:hint="eastAsia"/>
        </w:rPr>
        <w:t xml:space="preserve"> env=base </w:t>
      </w:r>
      <w:r w:rsidR="00BF3DA2">
        <w:rPr>
          <w:rFonts w:hint="eastAsia"/>
        </w:rPr>
        <w:t>默认为</w:t>
      </w:r>
      <w:r w:rsidR="00BF3DA2">
        <w:rPr>
          <w:rFonts w:hint="eastAsia"/>
        </w:rPr>
        <w:t>base</w:t>
      </w:r>
      <w:r w:rsidR="00BF3DA2">
        <w:rPr>
          <w:rFonts w:hint="eastAsia"/>
        </w:rPr>
        <w:t>环境</w:t>
      </w:r>
    </w:p>
    <w:p w:rsidR="002C613A" w:rsidRDefault="002E48E8" w:rsidP="009849FE">
      <w:r>
        <w:rPr>
          <w:rFonts w:hint="eastAsia"/>
        </w:rPr>
        <w:t>minion</w:t>
      </w:r>
      <w:r>
        <w:rPr>
          <w:rFonts w:hint="eastAsia"/>
        </w:rPr>
        <w:t>端安装完成，如下</w:t>
      </w:r>
      <w:r w:rsidR="0031597C">
        <w:rPr>
          <w:rFonts w:hint="eastAsia"/>
        </w:rPr>
        <w:t>，如已经安装则忽略</w:t>
      </w:r>
      <w:r>
        <w:rPr>
          <w:rFonts w:hint="eastAsia"/>
        </w:rPr>
        <w:t>。</w:t>
      </w:r>
    </w:p>
    <w:p w:rsidR="002E48E8" w:rsidRDefault="002E48E8" w:rsidP="002E48E8">
      <w:r>
        <w:t>[root@salt-master salt]# salt '*'  cmd.run 'rpm -qa|grep vsftpd'</w:t>
      </w:r>
    </w:p>
    <w:p w:rsidR="002E48E8" w:rsidRDefault="002E48E8" w:rsidP="002E48E8">
      <w:r>
        <w:t>salt-minion01:</w:t>
      </w:r>
    </w:p>
    <w:p w:rsidR="002E48E8" w:rsidRDefault="002E48E8" w:rsidP="002E48E8">
      <w:r>
        <w:t xml:space="preserve">    vsftpd-2.2.2-24.el6.x86_64</w:t>
      </w:r>
    </w:p>
    <w:p w:rsidR="002E48E8" w:rsidRDefault="002E48E8" w:rsidP="002E48E8">
      <w:r>
        <w:t>salt-minion02:</w:t>
      </w:r>
    </w:p>
    <w:p w:rsidR="002E48E8" w:rsidRDefault="002E48E8" w:rsidP="002E48E8">
      <w:r>
        <w:t xml:space="preserve">    vsftpd-2.2.2-24.el6.x86_64</w:t>
      </w:r>
    </w:p>
    <w:p w:rsidR="002E48E8" w:rsidRDefault="002E48E8" w:rsidP="002E48E8">
      <w:r>
        <w:t>[root@salt-master salt]# salt '*'  cmd.run 'rpm -qa|grep httpd'</w:t>
      </w:r>
    </w:p>
    <w:p w:rsidR="002E48E8" w:rsidRDefault="002E48E8" w:rsidP="002E48E8">
      <w:r>
        <w:t>salt-minion01:</w:t>
      </w:r>
    </w:p>
    <w:p w:rsidR="002E48E8" w:rsidRDefault="002E48E8" w:rsidP="002E48E8">
      <w:r>
        <w:t xml:space="preserve">    httpd-tools-2.2.15-60.el6.centos.6.x86_64</w:t>
      </w:r>
    </w:p>
    <w:p w:rsidR="002E48E8" w:rsidRDefault="002E48E8" w:rsidP="002E48E8">
      <w:r>
        <w:t xml:space="preserve">    httpd-2.2.15-60.el6.centos.6.x86_64</w:t>
      </w:r>
    </w:p>
    <w:p w:rsidR="002E48E8" w:rsidRDefault="002E48E8" w:rsidP="002E48E8">
      <w:r>
        <w:t>salt-minion02:</w:t>
      </w:r>
    </w:p>
    <w:p w:rsidR="002E48E8" w:rsidRDefault="002E48E8" w:rsidP="002E48E8">
      <w:r>
        <w:t xml:space="preserve">    httpd-2.2.15-60.el6.centos.6.x86_64</w:t>
      </w:r>
    </w:p>
    <w:p w:rsidR="002E48E8" w:rsidRDefault="002E48E8" w:rsidP="002E48E8">
      <w:r>
        <w:t xml:space="preserve">    httpd-tools-2.2.15-60.el6.centos.6.x86_64</w:t>
      </w:r>
    </w:p>
    <w:p w:rsidR="002E48E8" w:rsidRDefault="002E48E8" w:rsidP="002E48E8">
      <w:r>
        <w:rPr>
          <w:rFonts w:hint="eastAsia"/>
        </w:rPr>
        <w:t>如果要安装后服务启动可以继续编写配置文件，如下：</w:t>
      </w:r>
    </w:p>
    <w:p w:rsidR="000B12E2" w:rsidRDefault="000B12E2" w:rsidP="000B12E2">
      <w:r>
        <w:t xml:space="preserve">[root@salt-master app]# cat vsftpd.sls </w:t>
      </w:r>
    </w:p>
    <w:p w:rsidR="000B12E2" w:rsidRDefault="000B12E2" w:rsidP="000B12E2">
      <w:r>
        <w:t>vsftpd_install:</w:t>
      </w:r>
    </w:p>
    <w:p w:rsidR="000B12E2" w:rsidRDefault="000B12E2" w:rsidP="000B12E2">
      <w:r>
        <w:t xml:space="preserve">  pkg.installed:</w:t>
      </w:r>
    </w:p>
    <w:p w:rsidR="000B12E2" w:rsidRDefault="000B12E2" w:rsidP="000B12E2">
      <w:r>
        <w:t xml:space="preserve">    - names:</w:t>
      </w:r>
    </w:p>
    <w:p w:rsidR="000B12E2" w:rsidRDefault="000B12E2" w:rsidP="000B12E2">
      <w:r>
        <w:t xml:space="preserve">      - vsftpd</w:t>
      </w:r>
    </w:p>
    <w:p w:rsidR="000B12E2" w:rsidRDefault="000B12E2" w:rsidP="000B12E2">
      <w:r>
        <w:t xml:space="preserve">      - httpd</w:t>
      </w:r>
    </w:p>
    <w:p w:rsidR="000B12E2" w:rsidRDefault="000B12E2" w:rsidP="000B12E2"/>
    <w:p w:rsidR="000B12E2" w:rsidRDefault="000B12E2" w:rsidP="000B12E2">
      <w:r>
        <w:t>vsftpd_service:</w:t>
      </w:r>
    </w:p>
    <w:p w:rsidR="000B12E2" w:rsidRDefault="000B12E2" w:rsidP="000B12E2">
      <w:r>
        <w:t xml:space="preserve">  service.running:</w:t>
      </w:r>
    </w:p>
    <w:p w:rsidR="000B12E2" w:rsidRDefault="000B12E2" w:rsidP="000B12E2">
      <w:r>
        <w:t xml:space="preserve">    - name: vsftpd</w:t>
      </w:r>
    </w:p>
    <w:p w:rsidR="000B12E2" w:rsidRDefault="000B12E2" w:rsidP="000B12E2">
      <w:r>
        <w:t xml:space="preserve">    - enable: True</w:t>
      </w:r>
    </w:p>
    <w:p w:rsidR="000B12E2" w:rsidRDefault="000B12E2" w:rsidP="002E48E8">
      <w:r>
        <w:rPr>
          <w:rFonts w:hint="eastAsia"/>
        </w:rPr>
        <w:lastRenderedPageBreak/>
        <w:t>执行</w:t>
      </w:r>
      <w:r w:rsidRPr="000B12E2">
        <w:t>salt '*'  state.sls app.vsftpd</w:t>
      </w:r>
    </w:p>
    <w:p w:rsidR="000B12E2" w:rsidRDefault="000B12E2" w:rsidP="002E48E8">
      <w:r>
        <w:rPr>
          <w:rFonts w:hint="eastAsia"/>
        </w:rPr>
        <w:t>查看</w:t>
      </w:r>
      <w:r>
        <w:rPr>
          <w:rFonts w:hint="eastAsia"/>
        </w:rPr>
        <w:t>vsftp</w:t>
      </w:r>
      <w:r>
        <w:rPr>
          <w:rFonts w:hint="eastAsia"/>
        </w:rPr>
        <w:t>服务状态</w:t>
      </w:r>
      <w:r w:rsidR="00B76960">
        <w:rPr>
          <w:rFonts w:hint="eastAsia"/>
        </w:rPr>
        <w:t>，已经启动</w:t>
      </w:r>
    </w:p>
    <w:p w:rsidR="000B12E2" w:rsidRDefault="000B12E2" w:rsidP="000B12E2">
      <w:r>
        <w:t>[root@salt-master app]# salt '*'  cmd.run 'service vsftpd status'</w:t>
      </w:r>
    </w:p>
    <w:p w:rsidR="000B12E2" w:rsidRDefault="000B12E2" w:rsidP="000B12E2">
      <w:r>
        <w:t>salt-minion01:</w:t>
      </w:r>
    </w:p>
    <w:p w:rsidR="000B12E2" w:rsidRDefault="000B12E2" w:rsidP="000B12E2">
      <w:r>
        <w:t xml:space="preserve">    vsftpd (pid 12399) is running...</w:t>
      </w:r>
    </w:p>
    <w:p w:rsidR="000B12E2" w:rsidRDefault="000B12E2" w:rsidP="000B12E2">
      <w:r>
        <w:t>salt-minion02:</w:t>
      </w:r>
    </w:p>
    <w:p w:rsidR="002E48E8" w:rsidRDefault="000B12E2" w:rsidP="000B12E2">
      <w:r>
        <w:t xml:space="preserve">    vsftpd (pid 12721) is running...</w:t>
      </w:r>
    </w:p>
    <w:p w:rsidR="00B76960" w:rsidRDefault="002F3709" w:rsidP="000B12E2">
      <w:r>
        <w:rPr>
          <w:rFonts w:hint="eastAsia"/>
        </w:rPr>
        <w:t>在实际生产环境中执行后状态是不能回退的，所以可以在执行前，进行检查</w:t>
      </w:r>
    </w:p>
    <w:p w:rsidR="002F3709" w:rsidRDefault="002F3709" w:rsidP="000B12E2">
      <w:r>
        <w:rPr>
          <w:rFonts w:hint="eastAsia"/>
        </w:rPr>
        <w:t>如</w:t>
      </w:r>
      <w:r>
        <w:rPr>
          <w:rFonts w:hint="eastAsia"/>
        </w:rPr>
        <w:t xml:space="preserve"> salt '*'  state.sls app.vsftpd test=True</w:t>
      </w:r>
    </w:p>
    <w:p w:rsidR="00DD6A5A" w:rsidRDefault="00DD6A5A" w:rsidP="00DD6A5A">
      <w:pPr>
        <w:pStyle w:val="2"/>
      </w:pPr>
      <w:r>
        <w:rPr>
          <w:rFonts w:hint="eastAsia"/>
        </w:rPr>
        <w:t>saltstack</w:t>
      </w:r>
      <w:r>
        <w:rPr>
          <w:rFonts w:hint="eastAsia"/>
        </w:rPr>
        <w:t>高级状态</w:t>
      </w:r>
    </w:p>
    <w:p w:rsidR="00FF2932" w:rsidRDefault="00FF2932" w:rsidP="000B12E2">
      <w:r>
        <w:rPr>
          <w:rFonts w:hint="eastAsia"/>
        </w:rPr>
        <w:t>如果执行一条语句，如何让不同的</w:t>
      </w:r>
      <w:r>
        <w:rPr>
          <w:rFonts w:hint="eastAsia"/>
        </w:rPr>
        <w:t>minion</w:t>
      </w:r>
      <w:r>
        <w:rPr>
          <w:rFonts w:hint="eastAsia"/>
        </w:rPr>
        <w:t>执行不同的动作，这里就要用到</w:t>
      </w:r>
      <w:r>
        <w:rPr>
          <w:rFonts w:hint="eastAsia"/>
        </w:rPr>
        <w:t>saltstack</w:t>
      </w:r>
      <w:r>
        <w:rPr>
          <w:rFonts w:hint="eastAsia"/>
        </w:rPr>
        <w:t>的高级状态。</w:t>
      </w:r>
    </w:p>
    <w:p w:rsidR="00FF2932" w:rsidRDefault="00FF2932" w:rsidP="000B12E2">
      <w:r>
        <w:rPr>
          <w:rFonts w:hint="eastAsia"/>
        </w:rPr>
        <w:t>salt</w:t>
      </w:r>
      <w:r>
        <w:rPr>
          <w:rFonts w:hint="eastAsia"/>
        </w:rPr>
        <w:t>执行</w:t>
      </w:r>
      <w:r w:rsidR="003360DF">
        <w:rPr>
          <w:rFonts w:hint="eastAsia"/>
        </w:rPr>
        <w:t>高级状态模块，</w:t>
      </w:r>
      <w:r w:rsidR="003360DF">
        <w:rPr>
          <w:rFonts w:hint="eastAsia"/>
        </w:rPr>
        <w:t>top</w:t>
      </w:r>
      <w:r w:rsidR="003360DF">
        <w:rPr>
          <w:rFonts w:hint="eastAsia"/>
        </w:rPr>
        <w:t>只能放置在</w:t>
      </w:r>
      <w:r w:rsidR="003360DF">
        <w:rPr>
          <w:rFonts w:hint="eastAsia"/>
        </w:rPr>
        <w:t>base</w:t>
      </w:r>
      <w:r w:rsidR="003360DF">
        <w:rPr>
          <w:rFonts w:hint="eastAsia"/>
        </w:rPr>
        <w:t>环境</w:t>
      </w:r>
      <w:r w:rsidR="001D5EF3">
        <w:rPr>
          <w:rFonts w:hint="eastAsia"/>
        </w:rPr>
        <w:t>，即</w:t>
      </w:r>
      <w:r w:rsidR="001D5EF3">
        <w:rPr>
          <w:rFonts w:hint="eastAsia"/>
        </w:rPr>
        <w:t>top.sls</w:t>
      </w:r>
      <w:r w:rsidR="001D5EF3">
        <w:rPr>
          <w:rFonts w:hint="eastAsia"/>
        </w:rPr>
        <w:t>需要放在</w:t>
      </w:r>
      <w:r w:rsidR="001D5EF3">
        <w:rPr>
          <w:rFonts w:hint="eastAsia"/>
        </w:rPr>
        <w:t>base</w:t>
      </w:r>
      <w:r w:rsidR="001D5EF3">
        <w:rPr>
          <w:rFonts w:hint="eastAsia"/>
        </w:rPr>
        <w:t>目录</w:t>
      </w:r>
      <w:r w:rsidR="001D5EF3">
        <w:rPr>
          <w:rFonts w:hint="eastAsia"/>
        </w:rPr>
        <w:t xml:space="preserve"> /srv/salt</w:t>
      </w:r>
      <w:r w:rsidR="001D5EF3">
        <w:rPr>
          <w:rFonts w:hint="eastAsia"/>
        </w:rPr>
        <w:t>下。</w:t>
      </w:r>
    </w:p>
    <w:p w:rsidR="00A058F0" w:rsidRDefault="00EF216B" w:rsidP="00A058F0">
      <w:r>
        <w:rPr>
          <w:rFonts w:hint="eastAsia"/>
        </w:rPr>
        <w:t>如实例：</w:t>
      </w:r>
      <w:r w:rsidR="00A058F0">
        <w:t xml:space="preserve">[root@salt-master salt]# cat top.sls </w:t>
      </w:r>
    </w:p>
    <w:p w:rsidR="00A058F0" w:rsidRDefault="00A058F0" w:rsidP="00A058F0"/>
    <w:p w:rsidR="00A058F0" w:rsidRDefault="00A058F0" w:rsidP="00A058F0"/>
    <w:p w:rsidR="00A058F0" w:rsidRDefault="00A058F0" w:rsidP="00A058F0">
      <w:r>
        <w:t>base:</w:t>
      </w:r>
    </w:p>
    <w:p w:rsidR="00A058F0" w:rsidRDefault="00A058F0" w:rsidP="00A058F0">
      <w:r>
        <w:t xml:space="preserve">  'salt-minion01':</w:t>
      </w:r>
    </w:p>
    <w:p w:rsidR="00A058F0" w:rsidRDefault="00264B63" w:rsidP="00A058F0">
      <w:r>
        <w:t xml:space="preserve">    - app.apache</w:t>
      </w:r>
    </w:p>
    <w:p w:rsidR="00A058F0" w:rsidRDefault="00A058F0" w:rsidP="00A058F0">
      <w:r>
        <w:t xml:space="preserve">  'salt-minion02':</w:t>
      </w:r>
    </w:p>
    <w:p w:rsidR="00EC722C" w:rsidRDefault="00EC722C" w:rsidP="00EC722C">
      <w:pPr>
        <w:ind w:firstLineChars="350" w:firstLine="840"/>
      </w:pPr>
      <w:r>
        <w:t>- app.vsftpd</w:t>
      </w:r>
    </w:p>
    <w:p w:rsidR="00EF216B" w:rsidRDefault="00A058F0" w:rsidP="00A058F0">
      <w:r>
        <w:t xml:space="preserve">    </w:t>
      </w:r>
    </w:p>
    <w:p w:rsidR="00EF216B" w:rsidRDefault="007A5D40" w:rsidP="000B12E2">
      <w:r>
        <w:rPr>
          <w:noProof/>
        </w:rPr>
        <w:drawing>
          <wp:anchor distT="0" distB="0" distL="114300" distR="114300" simplePos="0" relativeHeight="251659264" behindDoc="0" locked="0" layoutInCell="1" allowOverlap="1" wp14:anchorId="34A0B574" wp14:editId="145DE18F">
            <wp:simplePos x="0" y="0"/>
            <wp:positionH relativeFrom="margin">
              <wp:posOffset>2332355</wp:posOffset>
            </wp:positionH>
            <wp:positionV relativeFrom="margin">
              <wp:posOffset>2276475</wp:posOffset>
            </wp:positionV>
            <wp:extent cx="3228975" cy="3219450"/>
            <wp:effectExtent l="0" t="0" r="9525" b="0"/>
            <wp:wrapSquare wrapText="bothSides"/>
            <wp:docPr id="2" name="图片 2" descr="C:\Users\ADMINI~1\AppData\Local\Temp\1529765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9765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29D6">
        <w:t>执行</w:t>
      </w:r>
      <w:r w:rsidR="009429D6">
        <w:rPr>
          <w:rFonts w:hint="eastAsia"/>
        </w:rPr>
        <w:t>：</w:t>
      </w:r>
      <w:r w:rsidR="009429D6" w:rsidRPr="009429D6">
        <w:t>salt '*' state.highstate</w:t>
      </w:r>
    </w:p>
    <w:p w:rsidR="001D5EF3" w:rsidRDefault="00946689" w:rsidP="009F752A">
      <w:pPr>
        <w:pStyle w:val="a3"/>
        <w:ind w:left="840" w:firstLineChars="0" w:firstLine="0"/>
      </w:pPr>
      <w:r>
        <w:rPr>
          <w:rFonts w:hint="eastAsia"/>
        </w:rPr>
        <w:lastRenderedPageBreak/>
        <w:t xml:space="preserve">Top </w:t>
      </w:r>
      <w:r>
        <w:rPr>
          <w:rFonts w:hint="eastAsia"/>
        </w:rPr>
        <w:t>文件示范</w:t>
      </w:r>
      <w:r w:rsidR="00BE5682">
        <w:rPr>
          <w:rFonts w:hint="eastAsia"/>
        </w:rPr>
        <w:t>，</w:t>
      </w:r>
      <w:r w:rsidR="00BE5682">
        <w:rPr>
          <w:rFonts w:hint="eastAsia"/>
        </w:rPr>
        <w:t>top</w:t>
      </w:r>
      <w:r w:rsidR="00BE5682">
        <w:rPr>
          <w:rFonts w:hint="eastAsia"/>
        </w:rPr>
        <w:t>文件和其他的配置文件分开写。</w:t>
      </w:r>
    </w:p>
    <w:p w:rsidR="00C0313C" w:rsidRDefault="00C0313C" w:rsidP="009F752A">
      <w:pPr>
        <w:pStyle w:val="a3"/>
        <w:ind w:left="840" w:firstLineChars="0" w:firstLine="0"/>
      </w:pPr>
    </w:p>
    <w:p w:rsidR="00C0313C" w:rsidRDefault="00C0313C" w:rsidP="009F752A">
      <w:pPr>
        <w:pStyle w:val="a3"/>
        <w:ind w:left="840" w:firstLineChars="0" w:firstLine="0"/>
      </w:pPr>
    </w:p>
    <w:p w:rsidR="00C0313C" w:rsidRDefault="00C0313C" w:rsidP="009F752A">
      <w:pPr>
        <w:pStyle w:val="a3"/>
        <w:ind w:left="840" w:firstLineChars="0" w:firstLine="0"/>
      </w:pPr>
    </w:p>
    <w:p w:rsidR="00C0313C" w:rsidRDefault="00C0313C" w:rsidP="009F752A">
      <w:pPr>
        <w:pStyle w:val="a3"/>
        <w:ind w:left="840" w:firstLineChars="0" w:firstLine="0"/>
      </w:pPr>
    </w:p>
    <w:p w:rsidR="00C0313C" w:rsidRDefault="00C0313C" w:rsidP="009F752A">
      <w:pPr>
        <w:pStyle w:val="a3"/>
        <w:ind w:left="840" w:firstLineChars="0" w:firstLine="0"/>
      </w:pPr>
    </w:p>
    <w:p w:rsidR="00C0313C" w:rsidRDefault="002F4153" w:rsidP="009F752A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6096B" wp14:editId="32741FB2">
            <wp:simplePos x="0" y="0"/>
            <wp:positionH relativeFrom="margin">
              <wp:posOffset>12700</wp:posOffset>
            </wp:positionH>
            <wp:positionV relativeFrom="margin">
              <wp:posOffset>2276475</wp:posOffset>
            </wp:positionV>
            <wp:extent cx="1910080" cy="3218180"/>
            <wp:effectExtent l="0" t="0" r="0" b="1270"/>
            <wp:wrapSquare wrapText="bothSides"/>
            <wp:docPr id="1" name="图片 1" descr="C:\Users\ADMINI~1\AppData\Local\Temp\1529765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976517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13C" w:rsidRDefault="002F4153" w:rsidP="009F752A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0B0A1" wp14:editId="4BB4D679">
                <wp:simplePos x="0" y="0"/>
                <wp:positionH relativeFrom="column">
                  <wp:posOffset>-4329430</wp:posOffset>
                </wp:positionH>
                <wp:positionV relativeFrom="paragraph">
                  <wp:posOffset>245110</wp:posOffset>
                </wp:positionV>
                <wp:extent cx="904875" cy="609600"/>
                <wp:effectExtent l="0" t="38100" r="47625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-340.9pt;margin-top:19.3pt;width:71.25pt;height:4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C0313C" w:rsidRDefault="00C0313C" w:rsidP="009F752A">
      <w:pPr>
        <w:pStyle w:val="a3"/>
        <w:ind w:left="840" w:firstLineChars="0" w:firstLine="0"/>
      </w:pPr>
    </w:p>
    <w:p w:rsidR="00C0313C" w:rsidRDefault="00C0313C" w:rsidP="009F752A">
      <w:pPr>
        <w:pStyle w:val="a3"/>
        <w:ind w:left="840" w:firstLineChars="0" w:firstLine="0"/>
      </w:pP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66DF" wp14:editId="223944EB">
                <wp:simplePos x="0" y="0"/>
                <wp:positionH relativeFrom="column">
                  <wp:posOffset>-4084955</wp:posOffset>
                </wp:positionH>
                <wp:positionV relativeFrom="paragraph">
                  <wp:posOffset>90805</wp:posOffset>
                </wp:positionV>
                <wp:extent cx="657225" cy="619125"/>
                <wp:effectExtent l="0" t="0" r="66675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-321.65pt;margin-top:7.15pt;width:51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</w:p>
    <w:p w:rsidR="002F4153" w:rsidRDefault="002F4153" w:rsidP="004028C5">
      <w:pPr>
        <w:ind w:firstLineChars="100" w:firstLine="240"/>
      </w:pPr>
    </w:p>
    <w:p w:rsidR="00635D5C" w:rsidRDefault="00635D5C" w:rsidP="004028C5">
      <w:pPr>
        <w:ind w:firstLineChars="100" w:firstLine="240"/>
      </w:pPr>
      <w:r>
        <w:t>显示</w:t>
      </w:r>
      <w:r>
        <w:t>saltstack</w:t>
      </w:r>
      <w:r>
        <w:t>进程名称方式</w:t>
      </w:r>
    </w:p>
    <w:p w:rsidR="00A058F0" w:rsidRDefault="00AE0A4C" w:rsidP="000B12E2">
      <w:r>
        <w:rPr>
          <w:rFonts w:hint="eastAsia"/>
        </w:rPr>
        <w:t>安装</w:t>
      </w:r>
      <w:r w:rsidRPr="00AE0A4C">
        <w:t xml:space="preserve">yum -y install python-setproctitle </w:t>
      </w:r>
    </w:p>
    <w:p w:rsidR="003F18A6" w:rsidRDefault="003F18A6" w:rsidP="003F18A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60C7D" wp14:editId="1BDA1897">
                <wp:simplePos x="0" y="0"/>
                <wp:positionH relativeFrom="column">
                  <wp:posOffset>6350</wp:posOffset>
                </wp:positionH>
                <wp:positionV relativeFrom="paragraph">
                  <wp:posOffset>257810</wp:posOffset>
                </wp:positionV>
                <wp:extent cx="2374265" cy="1403985"/>
                <wp:effectExtent l="0" t="0" r="0" b="254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AF" w:rsidRDefault="00D552AF">
                            <w:r>
                              <w:rPr>
                                <w:rFonts w:hint="eastAsia"/>
                              </w:rPr>
                              <w:t>Top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5pt;margin-top:20.3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" filled="f" stroked="f">
                <v:textbox style="mso-fit-shape-to-text:t">
                  <w:txbxContent>
                    <w:p w:rsidR="00D552AF" w:rsidRDefault="00D552AF">
                      <w:r>
                        <w:rPr>
                          <w:rFonts w:hint="eastAsia"/>
                        </w:rPr>
                        <w:t>Top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在本次实例中</w:t>
      </w:r>
      <w:r>
        <w:rPr>
          <w:rFonts w:hint="eastAsia"/>
        </w:rPr>
        <w:t>,</w:t>
      </w:r>
      <w:r>
        <w:rPr>
          <w:rFonts w:hint="eastAsia"/>
        </w:rPr>
        <w:t>结构如下：</w:t>
      </w:r>
    </w:p>
    <w:p w:rsidR="003F18A6" w:rsidRDefault="003F18A6" w:rsidP="000B12E2">
      <w:r>
        <w:rPr>
          <w:rFonts w:hint="eastAsia"/>
        </w:rPr>
        <w:t xml:space="preserve">                                     Formula File</w:t>
      </w:r>
    </w:p>
    <w:p w:rsidR="007A5D40" w:rsidRDefault="004028C5" w:rsidP="000B12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E4F9B" wp14:editId="3480A116">
                <wp:simplePos x="0" y="0"/>
                <wp:positionH relativeFrom="column">
                  <wp:posOffset>1552575</wp:posOffset>
                </wp:positionH>
                <wp:positionV relativeFrom="paragraph">
                  <wp:posOffset>194310</wp:posOffset>
                </wp:positionV>
                <wp:extent cx="1828800" cy="704850"/>
                <wp:effectExtent l="0" t="57150" r="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704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22.25pt;margin-top:15.3pt;width:2in;height:5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" strokecolor="red" strokeweight="1.5pt">
                <v:stroke endarrow="open"/>
              </v:shape>
            </w:pict>
          </mc:Fallback>
        </mc:AlternateContent>
      </w:r>
      <w:r w:rsidR="007A5D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EAB5C" wp14:editId="27D0A9D6">
                <wp:simplePos x="0" y="0"/>
                <wp:positionH relativeFrom="column">
                  <wp:posOffset>3095625</wp:posOffset>
                </wp:positionH>
                <wp:positionV relativeFrom="paragraph">
                  <wp:posOffset>22859</wp:posOffset>
                </wp:positionV>
                <wp:extent cx="2374265" cy="2390775"/>
                <wp:effectExtent l="0" t="0" r="24130" b="285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AF" w:rsidRDefault="00D552AF" w:rsidP="00D44E94">
                            <w:r>
                              <w:t>apache-install:</w:t>
                            </w:r>
                          </w:p>
                          <w:p w:rsidR="00D552AF" w:rsidRDefault="00D552AF" w:rsidP="00D44E94">
                            <w:r>
                              <w:t xml:space="preserve">  pkg.installed:</w:t>
                            </w:r>
                          </w:p>
                          <w:p w:rsidR="00D552AF" w:rsidRDefault="00D552AF" w:rsidP="00D44E94">
                            <w:r>
                              <w:t xml:space="preserve">    - name: httpd</w:t>
                            </w:r>
                          </w:p>
                          <w:p w:rsidR="00D552AF" w:rsidRDefault="00D552AF" w:rsidP="00D44E94">
                            <w:r>
                              <w:t>apache-service:</w:t>
                            </w:r>
                          </w:p>
                          <w:p w:rsidR="00D552AF" w:rsidRDefault="00D552AF" w:rsidP="00D44E94">
                            <w:r>
                              <w:t xml:space="preserve">  service.running:</w:t>
                            </w:r>
                          </w:p>
                          <w:p w:rsidR="00D552AF" w:rsidRDefault="00D552AF" w:rsidP="00D44E94">
                            <w:r>
                              <w:t xml:space="preserve">    - name: httpd</w:t>
                            </w:r>
                          </w:p>
                          <w:p w:rsidR="00D552AF" w:rsidRDefault="00D552AF" w:rsidP="00D44E94">
                            <w:r>
                              <w:t xml:space="preserve">    - enable: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3.75pt;margin-top:1.8pt;width:186.95pt;height:188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">
                <v:textbox>
                  <w:txbxContent>
                    <w:p w:rsidR="00D552AF" w:rsidRDefault="00D552AF" w:rsidP="00D44E94">
                      <w:r>
                        <w:t>apache-install:</w:t>
                      </w:r>
                    </w:p>
                    <w:p w:rsidR="00D552AF" w:rsidRDefault="00D552AF" w:rsidP="00D44E94">
                      <w:r>
                        <w:t xml:space="preserve">  pkg.installed:</w:t>
                      </w:r>
                    </w:p>
                    <w:p w:rsidR="00D552AF" w:rsidRDefault="00D552AF" w:rsidP="00D44E94">
                      <w:r>
                        <w:t xml:space="preserve">    - name: httpd</w:t>
                      </w:r>
                    </w:p>
                    <w:p w:rsidR="00D552AF" w:rsidRDefault="00D552AF" w:rsidP="00D44E94">
                      <w:r>
                        <w:t>apache-service:</w:t>
                      </w:r>
                    </w:p>
                    <w:p w:rsidR="00D552AF" w:rsidRDefault="00D552AF" w:rsidP="00D44E94">
                      <w:r>
                        <w:t xml:space="preserve">  service.running:</w:t>
                      </w:r>
                    </w:p>
                    <w:p w:rsidR="00D552AF" w:rsidRDefault="00D552AF" w:rsidP="00D44E94">
                      <w:r>
                        <w:t xml:space="preserve">    - name: httpd</w:t>
                      </w:r>
                    </w:p>
                    <w:p w:rsidR="00D552AF" w:rsidRDefault="00D552AF" w:rsidP="00D44E94">
                      <w:r>
                        <w:t xml:space="preserve">    - enable: True</w:t>
                      </w:r>
                    </w:p>
                  </w:txbxContent>
                </v:textbox>
              </v:shape>
            </w:pict>
          </mc:Fallback>
        </mc:AlternateContent>
      </w:r>
      <w:r w:rsidR="007A5D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0402D" wp14:editId="097AB220">
                <wp:simplePos x="0" y="0"/>
                <wp:positionH relativeFrom="column">
                  <wp:posOffset>-238125</wp:posOffset>
                </wp:positionH>
                <wp:positionV relativeFrom="paragraph">
                  <wp:posOffset>39370</wp:posOffset>
                </wp:positionV>
                <wp:extent cx="2374265" cy="1657350"/>
                <wp:effectExtent l="0" t="0" r="2413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AF" w:rsidRDefault="00D552AF" w:rsidP="004A7BE0">
                            <w:r>
                              <w:t>base:</w:t>
                            </w:r>
                          </w:p>
                          <w:p w:rsidR="00D552AF" w:rsidRDefault="00D552AF" w:rsidP="004A7BE0">
                            <w:r>
                              <w:t xml:space="preserve">  'salt-minion01':</w:t>
                            </w:r>
                          </w:p>
                          <w:p w:rsidR="00D552AF" w:rsidRDefault="00D552AF" w:rsidP="004A7BE0">
                            <w:r>
                              <w:t xml:space="preserve">    - app.apache</w:t>
                            </w:r>
                          </w:p>
                          <w:p w:rsidR="00D552AF" w:rsidRDefault="00D552AF" w:rsidP="004A7BE0">
                            <w:r>
                              <w:t xml:space="preserve">  'salt-minion02':</w:t>
                            </w:r>
                          </w:p>
                          <w:p w:rsidR="00D552AF" w:rsidRDefault="00D552AF" w:rsidP="004A7BE0">
                            <w:r>
                              <w:t xml:space="preserve">    - app.vsftpd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75pt;margin-top:3.1pt;width:186.95pt;height:130.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">
                <v:textbox>
                  <w:txbxContent>
                    <w:p w:rsidR="00D552AF" w:rsidRDefault="00D552AF" w:rsidP="004A7BE0">
                      <w:r>
                        <w:t>base:</w:t>
                      </w:r>
                    </w:p>
                    <w:p w:rsidR="00D552AF" w:rsidRDefault="00D552AF" w:rsidP="004A7BE0">
                      <w:r>
                        <w:t xml:space="preserve">  'salt-minion01':</w:t>
                      </w:r>
                    </w:p>
                    <w:p w:rsidR="00D552AF" w:rsidRDefault="00D552AF" w:rsidP="004A7BE0">
                      <w:r>
                        <w:t xml:space="preserve">    - app.apache</w:t>
                      </w:r>
                    </w:p>
                    <w:p w:rsidR="00D552AF" w:rsidRDefault="00D552AF" w:rsidP="004A7BE0">
                      <w:r>
                        <w:t xml:space="preserve">  'salt-minion02':</w:t>
                      </w:r>
                    </w:p>
                    <w:p w:rsidR="00D552AF" w:rsidRDefault="00D552AF" w:rsidP="004A7BE0">
                      <w:r>
                        <w:t xml:space="preserve">    - app.vsftpd</w:t>
                      </w:r>
                    </w:p>
                  </w:txbxContent>
                </v:textbox>
              </v:shape>
            </w:pict>
          </mc:Fallback>
        </mc:AlternateContent>
      </w:r>
    </w:p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Default="004028C5" w:rsidP="000B12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CA29B" wp14:editId="3DD6E768">
                <wp:simplePos x="0" y="0"/>
                <wp:positionH relativeFrom="column">
                  <wp:posOffset>1437640</wp:posOffset>
                </wp:positionH>
                <wp:positionV relativeFrom="paragraph">
                  <wp:posOffset>70485</wp:posOffset>
                </wp:positionV>
                <wp:extent cx="1304925" cy="1095375"/>
                <wp:effectExtent l="0" t="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095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13.2pt;margin-top:5.55pt;width:102.7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" strokecolor="red" strokeweight="1.5pt">
                <v:stroke endarrow="open"/>
              </v:shape>
            </w:pict>
          </mc:Fallback>
        </mc:AlternateContent>
      </w:r>
    </w:p>
    <w:p w:rsidR="007A5D40" w:rsidRDefault="007A5D40" w:rsidP="000B12E2"/>
    <w:p w:rsidR="007A5D40" w:rsidRDefault="007A5D40" w:rsidP="000B12E2"/>
    <w:p w:rsidR="007A5D40" w:rsidRDefault="003F18A6" w:rsidP="000B12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64B8E" wp14:editId="6ABD49A5">
                <wp:simplePos x="0" y="0"/>
                <wp:positionH relativeFrom="column">
                  <wp:posOffset>3266440</wp:posOffset>
                </wp:positionH>
                <wp:positionV relativeFrom="paragraph">
                  <wp:posOffset>224790</wp:posOffset>
                </wp:positionV>
                <wp:extent cx="2374265" cy="1403985"/>
                <wp:effectExtent l="0" t="0" r="24130" b="177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AF" w:rsidRDefault="00D552AF" w:rsidP="00F02191">
                            <w:r>
                              <w:t>vsftpd_install:</w:t>
                            </w:r>
                          </w:p>
                          <w:p w:rsidR="00D552AF" w:rsidRDefault="00D552AF" w:rsidP="00F02191">
                            <w:r>
                              <w:t xml:space="preserve">  pkg.installed:</w:t>
                            </w:r>
                          </w:p>
                          <w:p w:rsidR="00D552AF" w:rsidRDefault="00D552AF" w:rsidP="00F02191">
                            <w:r>
                              <w:t xml:space="preserve">    - name: vsftpd</w:t>
                            </w:r>
                          </w:p>
                          <w:p w:rsidR="00D552AF" w:rsidRDefault="00D552AF" w:rsidP="00F02191"/>
                          <w:p w:rsidR="00D552AF" w:rsidRDefault="00D552AF" w:rsidP="00F02191">
                            <w:r>
                              <w:t>vsftpd_service:</w:t>
                            </w:r>
                          </w:p>
                          <w:p w:rsidR="00D552AF" w:rsidRDefault="00D552AF" w:rsidP="00F02191">
                            <w:r>
                              <w:t xml:space="preserve">  service.running:</w:t>
                            </w:r>
                          </w:p>
                          <w:p w:rsidR="00D552AF" w:rsidRDefault="00D552AF" w:rsidP="00F02191">
                            <w:r>
                              <w:t xml:space="preserve">    - name: vsftpd</w:t>
                            </w:r>
                          </w:p>
                          <w:p w:rsidR="00D552AF" w:rsidRDefault="00D552AF" w:rsidP="00F02191">
                            <w:r>
                              <w:t xml:space="preserve">    - enable: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7.2pt;margin-top:17.7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">
                <v:textbox style="mso-fit-shape-to-text:t">
                  <w:txbxContent>
                    <w:p w:rsidR="00D552AF" w:rsidRDefault="00D552AF" w:rsidP="00F02191">
                      <w:r>
                        <w:t>vsftpd_install:</w:t>
                      </w:r>
                    </w:p>
                    <w:p w:rsidR="00D552AF" w:rsidRDefault="00D552AF" w:rsidP="00F02191">
                      <w:r>
                        <w:t xml:space="preserve">  pkg.installed:</w:t>
                      </w:r>
                    </w:p>
                    <w:p w:rsidR="00D552AF" w:rsidRDefault="00D552AF" w:rsidP="00F02191">
                      <w:r>
                        <w:t xml:space="preserve">    - name: vsftpd</w:t>
                      </w:r>
                    </w:p>
                    <w:p w:rsidR="00D552AF" w:rsidRDefault="00D552AF" w:rsidP="00F02191"/>
                    <w:p w:rsidR="00D552AF" w:rsidRDefault="00D552AF" w:rsidP="00F02191">
                      <w:r>
                        <w:t>vsftpd_service:</w:t>
                      </w:r>
                    </w:p>
                    <w:p w:rsidR="00D552AF" w:rsidRDefault="00D552AF" w:rsidP="00F02191">
                      <w:r>
                        <w:t xml:space="preserve">  service.running:</w:t>
                      </w:r>
                    </w:p>
                    <w:p w:rsidR="00D552AF" w:rsidRDefault="00D552AF" w:rsidP="00F02191">
                      <w:r>
                        <w:t xml:space="preserve">    - name: vsftpd</w:t>
                      </w:r>
                    </w:p>
                    <w:p w:rsidR="00D552AF" w:rsidRDefault="00D552AF" w:rsidP="00F02191">
                      <w:r>
                        <w:t xml:space="preserve">    - enable: True</w:t>
                      </w:r>
                    </w:p>
                  </w:txbxContent>
                </v:textbox>
              </v:shape>
            </w:pict>
          </mc:Fallback>
        </mc:AlternateContent>
      </w:r>
    </w:p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Default="007A5D40" w:rsidP="000B12E2"/>
    <w:p w:rsidR="007A5D40" w:rsidRPr="007A5D40" w:rsidRDefault="00E84EF8" w:rsidP="007A5D40">
      <w:pPr>
        <w:pStyle w:val="2"/>
      </w:pPr>
      <w:r>
        <w:t>saltstack</w:t>
      </w:r>
      <w:r w:rsidR="00A40EF2">
        <w:t>与</w:t>
      </w:r>
      <w:r w:rsidR="00A40EF2">
        <w:rPr>
          <w:rFonts w:hint="eastAsia"/>
        </w:rPr>
        <w:t>ZeroMQ</w:t>
      </w:r>
      <w:r w:rsidR="00A40EF2">
        <w:rPr>
          <w:rFonts w:hint="eastAsia"/>
        </w:rPr>
        <w:t>消息队列</w:t>
      </w:r>
    </w:p>
    <w:p w:rsidR="00A40EF2" w:rsidRDefault="00A40EF2" w:rsidP="00A40EF2">
      <w:r>
        <w:rPr>
          <w:rFonts w:hint="eastAsia"/>
        </w:rPr>
        <w:t>我们进行自动化运维大多数情况下，是我们的服务器数量已经远远超过人工</w:t>
      </w:r>
      <w:r>
        <w:rPr>
          <w:rFonts w:hint="eastAsia"/>
        </w:rPr>
        <w:t>SSH</w:t>
      </w:r>
      <w:r>
        <w:rPr>
          <w:rFonts w:hint="eastAsia"/>
        </w:rPr>
        <w:t>维护的范围。</w:t>
      </w:r>
      <w:r>
        <w:rPr>
          <w:rFonts w:hint="eastAsia"/>
        </w:rPr>
        <w:t>saltstack</w:t>
      </w:r>
      <w:r>
        <w:rPr>
          <w:rFonts w:hint="eastAsia"/>
        </w:rPr>
        <w:t>可以</w:t>
      </w:r>
      <w:r w:rsidR="0037143D">
        <w:rPr>
          <w:rFonts w:hint="eastAsia"/>
        </w:rPr>
        <w:t>支持以千计甚至更多的服务器。这些性能的提供主要是来自与</w:t>
      </w:r>
      <w:r w:rsidR="0037143D">
        <w:rPr>
          <w:rFonts w:hint="eastAsia"/>
        </w:rPr>
        <w:t>ZeroMQ</w:t>
      </w:r>
      <w:r w:rsidR="0037143D">
        <w:rPr>
          <w:rFonts w:hint="eastAsia"/>
        </w:rPr>
        <w:t>。因为</w:t>
      </w:r>
      <w:r w:rsidR="00A923C6">
        <w:rPr>
          <w:rFonts w:hint="eastAsia"/>
        </w:rPr>
        <w:t>saltstack</w:t>
      </w:r>
      <w:r w:rsidR="00A923C6">
        <w:rPr>
          <w:rFonts w:hint="eastAsia"/>
        </w:rPr>
        <w:t>底层是基于</w:t>
      </w:r>
      <w:r w:rsidR="00A923C6">
        <w:rPr>
          <w:rFonts w:hint="eastAsia"/>
        </w:rPr>
        <w:t>ZeroMQ</w:t>
      </w:r>
      <w:r w:rsidR="00A923C6">
        <w:rPr>
          <w:rFonts w:hint="eastAsia"/>
        </w:rPr>
        <w:t>进行高效的网络通信。</w:t>
      </w:r>
      <w:r w:rsidR="00A923C6">
        <w:rPr>
          <w:rFonts w:hint="eastAsia"/>
        </w:rPr>
        <w:t>ZeroMQ</w:t>
      </w:r>
      <w:r w:rsidR="00A923C6">
        <w:rPr>
          <w:rFonts w:hint="eastAsia"/>
        </w:rPr>
        <w:t>用于</w:t>
      </w:r>
      <w:r w:rsidR="00A923C6">
        <w:rPr>
          <w:rFonts w:hint="eastAsia"/>
        </w:rPr>
        <w:t>node</w:t>
      </w:r>
      <w:r w:rsidR="00A923C6">
        <w:rPr>
          <w:rFonts w:hint="eastAsia"/>
        </w:rPr>
        <w:t>与</w:t>
      </w:r>
      <w:r w:rsidR="00A923C6">
        <w:rPr>
          <w:rFonts w:hint="eastAsia"/>
        </w:rPr>
        <w:t>node</w:t>
      </w:r>
      <w:r w:rsidR="00A923C6">
        <w:rPr>
          <w:rFonts w:hint="eastAsia"/>
        </w:rPr>
        <w:t>间的通信，</w:t>
      </w:r>
      <w:r w:rsidR="00A923C6">
        <w:rPr>
          <w:rFonts w:hint="eastAsia"/>
        </w:rPr>
        <w:t>node</w:t>
      </w:r>
      <w:r w:rsidR="00A923C6">
        <w:rPr>
          <w:rFonts w:hint="eastAsia"/>
        </w:rPr>
        <w:t>可以是主机也可以是进程。</w:t>
      </w:r>
    </w:p>
    <w:p w:rsidR="00A923C6" w:rsidRDefault="0063733C" w:rsidP="00A40EF2">
      <w:r>
        <w:rPr>
          <w:rFonts w:hint="eastAsia"/>
        </w:rPr>
        <w:t>ZeroMQ</w:t>
      </w:r>
      <w:r>
        <w:rPr>
          <w:rFonts w:hint="eastAsia"/>
        </w:rPr>
        <w:t>是一个简单好用的传输层，像框架一样</w:t>
      </w:r>
      <w:r w:rsidR="000A7D06">
        <w:rPr>
          <w:rFonts w:hint="eastAsia"/>
        </w:rPr>
        <w:t>的一个套接字库，它使得</w:t>
      </w:r>
      <w:r w:rsidR="000A7D06">
        <w:rPr>
          <w:rFonts w:hint="eastAsia"/>
        </w:rPr>
        <w:t>socket</w:t>
      </w:r>
      <w:r w:rsidR="000A7D06">
        <w:rPr>
          <w:rFonts w:hint="eastAsia"/>
        </w:rPr>
        <w:t>编程更加简单、简洁和性能更高。它还是一个消息处理</w:t>
      </w:r>
      <w:r w:rsidR="00D94633">
        <w:rPr>
          <w:rFonts w:hint="eastAsia"/>
        </w:rPr>
        <w:t>队列库，可在多个线程、内核和主机盒之间弹性伸缩。</w:t>
      </w:r>
    </w:p>
    <w:p w:rsidR="00D94633" w:rsidRDefault="00D94633" w:rsidP="00A40EF2">
      <w:r>
        <w:rPr>
          <w:rFonts w:hint="eastAsia"/>
        </w:rPr>
        <w:t>发布与订阅</w:t>
      </w:r>
    </w:p>
    <w:p w:rsidR="00D94633" w:rsidRDefault="00D94633" w:rsidP="00A40EF2">
      <w:r>
        <w:rPr>
          <w:rFonts w:hint="eastAsia"/>
        </w:rPr>
        <w:t>ZeroMQ</w:t>
      </w:r>
      <w:r>
        <w:rPr>
          <w:rFonts w:hint="eastAsia"/>
        </w:rPr>
        <w:t>支持</w:t>
      </w:r>
      <w:r>
        <w:rPr>
          <w:rFonts w:hint="eastAsia"/>
        </w:rPr>
        <w:t>publish/subscribe</w:t>
      </w:r>
      <w:r>
        <w:rPr>
          <w:rFonts w:hint="eastAsia"/>
        </w:rPr>
        <w:t>即发布与订阅模式，简称</w:t>
      </w:r>
      <w:r>
        <w:rPr>
          <w:rFonts w:hint="eastAsia"/>
        </w:rPr>
        <w:t>pub/sub</w:t>
      </w:r>
    </w:p>
    <w:p w:rsidR="00D94633" w:rsidRDefault="004378E9" w:rsidP="00A40EF2">
      <w:r>
        <w:rPr>
          <w:rFonts w:hint="eastAsia"/>
        </w:rPr>
        <w:t>salt master</w:t>
      </w:r>
      <w:r>
        <w:rPr>
          <w:rFonts w:hint="eastAsia"/>
        </w:rPr>
        <w:t>运行两个网络服务</w:t>
      </w:r>
    </w:p>
    <w:p w:rsidR="004378E9" w:rsidRDefault="004378E9" w:rsidP="00A40EF2">
      <w:r>
        <w:rPr>
          <w:rFonts w:hint="eastAsia"/>
        </w:rPr>
        <w:t>一个是</w:t>
      </w:r>
      <w:r>
        <w:rPr>
          <w:rFonts w:hint="eastAsia"/>
        </w:rPr>
        <w:t>ZeroMQ pub</w:t>
      </w:r>
      <w:r>
        <w:rPr>
          <w:rFonts w:hint="eastAsia"/>
        </w:rPr>
        <w:t>消息发布与订阅系统，默认监听</w:t>
      </w:r>
      <w:r>
        <w:rPr>
          <w:rFonts w:hint="eastAsia"/>
        </w:rPr>
        <w:t>4505</w:t>
      </w:r>
      <w:r>
        <w:rPr>
          <w:rFonts w:hint="eastAsia"/>
        </w:rPr>
        <w:t>端口，主要用于</w:t>
      </w:r>
      <w:r>
        <w:rPr>
          <w:rFonts w:hint="eastAsia"/>
        </w:rPr>
        <w:t>master</w:t>
      </w:r>
      <w:r>
        <w:rPr>
          <w:rFonts w:hint="eastAsia"/>
        </w:rPr>
        <w:t>对</w:t>
      </w:r>
      <w:r>
        <w:rPr>
          <w:rFonts w:hint="eastAsia"/>
        </w:rPr>
        <w:t>minion</w:t>
      </w:r>
      <w:r>
        <w:rPr>
          <w:rFonts w:hint="eastAsia"/>
        </w:rPr>
        <w:t>下发指令</w:t>
      </w:r>
    </w:p>
    <w:p w:rsidR="004378E9" w:rsidRDefault="00CE37D3" w:rsidP="00A40EF2">
      <w:r>
        <w:rPr>
          <w:rFonts w:hint="eastAsia"/>
        </w:rPr>
        <w:t>salt master</w:t>
      </w:r>
      <w:r>
        <w:rPr>
          <w:rFonts w:hint="eastAsia"/>
        </w:rPr>
        <w:t>运行的第二个网络服务是</w:t>
      </w:r>
      <w:r>
        <w:rPr>
          <w:rFonts w:hint="eastAsia"/>
        </w:rPr>
        <w:t>ZeroMQ REP</w:t>
      </w:r>
      <w:r>
        <w:rPr>
          <w:rFonts w:hint="eastAsia"/>
        </w:rPr>
        <w:t>系统，默认监听端口是</w:t>
      </w:r>
      <w:r>
        <w:rPr>
          <w:rFonts w:hint="eastAsia"/>
        </w:rPr>
        <w:t>4506</w:t>
      </w:r>
      <w:r>
        <w:rPr>
          <w:rFonts w:hint="eastAsia"/>
        </w:rPr>
        <w:t>（客户端与服务端通信的端口）</w:t>
      </w:r>
      <w:r w:rsidR="000B4D0F">
        <w:rPr>
          <w:rFonts w:hint="eastAsia"/>
        </w:rPr>
        <w:t>，同时也主要用于</w:t>
      </w:r>
      <w:r w:rsidR="000B4D0F">
        <w:rPr>
          <w:rFonts w:hint="eastAsia"/>
        </w:rPr>
        <w:t>master</w:t>
      </w:r>
      <w:r w:rsidR="000B4D0F">
        <w:rPr>
          <w:rFonts w:hint="eastAsia"/>
        </w:rPr>
        <w:t>接收</w:t>
      </w:r>
      <w:r w:rsidR="000B4D0F">
        <w:rPr>
          <w:rFonts w:hint="eastAsia"/>
        </w:rPr>
        <w:t>minion</w:t>
      </w:r>
      <w:r w:rsidR="000B4D0F">
        <w:rPr>
          <w:rFonts w:hint="eastAsia"/>
        </w:rPr>
        <w:t>执行某个命令后的返回值。</w:t>
      </w:r>
    </w:p>
    <w:p w:rsidR="000B4D0F" w:rsidRDefault="00592B34" w:rsidP="00592B34">
      <w:pPr>
        <w:pStyle w:val="1"/>
      </w:pPr>
      <w:r>
        <w:rPr>
          <w:rFonts w:hint="eastAsia"/>
        </w:rPr>
        <w:lastRenderedPageBreak/>
        <w:t>saltstack</w:t>
      </w:r>
      <w:r>
        <w:rPr>
          <w:rFonts w:hint="eastAsia"/>
        </w:rPr>
        <w:t>数据系统</w:t>
      </w:r>
    </w:p>
    <w:p w:rsidR="00592B34" w:rsidRDefault="00592B34" w:rsidP="00592B34">
      <w:pPr>
        <w:pStyle w:val="2"/>
      </w:pPr>
      <w:r>
        <w:rPr>
          <w:rFonts w:hint="eastAsia"/>
        </w:rPr>
        <w:t>Grains</w:t>
      </w:r>
    </w:p>
    <w:p w:rsidR="00592B34" w:rsidRDefault="00AB351B" w:rsidP="00592B34">
      <w:r>
        <w:rPr>
          <w:rFonts w:hint="eastAsia"/>
        </w:rPr>
        <w:t>Grains</w:t>
      </w:r>
      <w:r>
        <w:rPr>
          <w:rFonts w:hint="eastAsia"/>
        </w:rPr>
        <w:t>：静态数据</w:t>
      </w:r>
    </w:p>
    <w:p w:rsidR="00AB351B" w:rsidRDefault="00AB351B" w:rsidP="00592B34">
      <w:r>
        <w:rPr>
          <w:rFonts w:hint="eastAsia"/>
        </w:rPr>
        <w:t>当</w:t>
      </w:r>
      <w:r>
        <w:rPr>
          <w:rFonts w:hint="eastAsia"/>
        </w:rPr>
        <w:t>minion</w:t>
      </w:r>
      <w:r>
        <w:rPr>
          <w:rFonts w:hint="eastAsia"/>
        </w:rPr>
        <w:t>启动的时候收集</w:t>
      </w:r>
      <w:r>
        <w:rPr>
          <w:rFonts w:hint="eastAsia"/>
        </w:rPr>
        <w:t>minion</w:t>
      </w:r>
      <w:r>
        <w:rPr>
          <w:rFonts w:hint="eastAsia"/>
        </w:rPr>
        <w:t>的本地相关状态信息。</w:t>
      </w:r>
    </w:p>
    <w:p w:rsidR="00AB351B" w:rsidRDefault="00AB351B" w:rsidP="00592B34">
      <w:r>
        <w:rPr>
          <w:rFonts w:hint="eastAsia"/>
        </w:rPr>
        <w:t>操作系统版本、内核版本、</w:t>
      </w:r>
      <w:r>
        <w:rPr>
          <w:rFonts w:hint="eastAsia"/>
        </w:rPr>
        <w:t>CPU</w:t>
      </w:r>
      <w:r>
        <w:rPr>
          <w:rFonts w:hint="eastAsia"/>
        </w:rPr>
        <w:t>、内存、硬盘、设备型号、序列号</w:t>
      </w:r>
      <w:r w:rsidR="006367A6">
        <w:rPr>
          <w:rFonts w:hint="eastAsia"/>
        </w:rPr>
        <w:t>。</w:t>
      </w:r>
    </w:p>
    <w:p w:rsidR="006367A6" w:rsidRDefault="006367A6" w:rsidP="00592B34">
      <w:r>
        <w:rPr>
          <w:rFonts w:hint="eastAsia"/>
        </w:rPr>
        <w:t>minion</w:t>
      </w:r>
      <w:r>
        <w:rPr>
          <w:rFonts w:hint="eastAsia"/>
        </w:rPr>
        <w:t>收集信息，</w:t>
      </w:r>
      <w:r>
        <w:rPr>
          <w:rFonts w:hint="eastAsia"/>
        </w:rPr>
        <w:t>master</w:t>
      </w:r>
      <w:r>
        <w:rPr>
          <w:rFonts w:hint="eastAsia"/>
        </w:rPr>
        <w:t>可以用于匹配</w:t>
      </w:r>
      <w:r w:rsidR="00F17514">
        <w:rPr>
          <w:rFonts w:hint="eastAsia"/>
        </w:rPr>
        <w:t>目标主机</w:t>
      </w:r>
    </w:p>
    <w:p w:rsidR="00F17514" w:rsidRDefault="00F17514" w:rsidP="00592B34">
      <w:r>
        <w:rPr>
          <w:rFonts w:hint="eastAsia"/>
        </w:rPr>
        <w:t>minion</w:t>
      </w:r>
      <w:r>
        <w:rPr>
          <w:rFonts w:hint="eastAsia"/>
        </w:rPr>
        <w:t>端设置，提供给</w:t>
      </w:r>
      <w:r>
        <w:rPr>
          <w:rFonts w:hint="eastAsia"/>
        </w:rPr>
        <w:t>master</w:t>
      </w:r>
      <w:r>
        <w:rPr>
          <w:rFonts w:hint="eastAsia"/>
        </w:rPr>
        <w:t>端</w:t>
      </w:r>
    </w:p>
    <w:p w:rsidR="00F17514" w:rsidRDefault="00F17514" w:rsidP="00592B34">
      <w:r>
        <w:rPr>
          <w:rFonts w:hint="eastAsia"/>
        </w:rPr>
        <w:t>Grains</w:t>
      </w:r>
      <w:r>
        <w:rPr>
          <w:rFonts w:hint="eastAsia"/>
        </w:rPr>
        <w:t>收集</w:t>
      </w:r>
      <w:r>
        <w:rPr>
          <w:rFonts w:hint="eastAsia"/>
        </w:rPr>
        <w:t>minion</w:t>
      </w:r>
      <w:r>
        <w:rPr>
          <w:rFonts w:hint="eastAsia"/>
        </w:rPr>
        <w:t>启动时所有的系统信息，存储在</w:t>
      </w:r>
      <w:r>
        <w:rPr>
          <w:rFonts w:hint="eastAsia"/>
        </w:rPr>
        <w:t>minion</w:t>
      </w:r>
      <w:r>
        <w:rPr>
          <w:rFonts w:hint="eastAsia"/>
        </w:rPr>
        <w:t>端</w:t>
      </w:r>
    </w:p>
    <w:p w:rsidR="00BA405B" w:rsidRDefault="00ED1672" w:rsidP="00592B34">
      <w:r>
        <w:rPr>
          <w:rFonts w:hint="eastAsia"/>
        </w:rPr>
        <w:t xml:space="preserve">grains.ls </w:t>
      </w:r>
      <w:r w:rsidR="00BA405B">
        <w:rPr>
          <w:rFonts w:hint="eastAsia"/>
        </w:rPr>
        <w:t>列出所有</w:t>
      </w:r>
      <w:r w:rsidR="001A2F70">
        <w:rPr>
          <w:rFonts w:hint="eastAsia"/>
        </w:rPr>
        <w:t>可打印的模块</w:t>
      </w:r>
    </w:p>
    <w:p w:rsidR="00F17514" w:rsidRDefault="00ED1672" w:rsidP="00592B34">
      <w:r>
        <w:rPr>
          <w:rFonts w:hint="eastAsia"/>
        </w:rPr>
        <w:t>grains.item</w:t>
      </w:r>
    </w:p>
    <w:p w:rsidR="00BA405B" w:rsidRDefault="00BA405B" w:rsidP="00592B34">
      <w:r>
        <w:rPr>
          <w:rFonts w:hint="eastAsia"/>
        </w:rPr>
        <w:t>grains.items</w:t>
      </w:r>
      <w:r w:rsidR="001A2F70">
        <w:rPr>
          <w:rFonts w:hint="eastAsia"/>
        </w:rPr>
        <w:t xml:space="preserve">  </w:t>
      </w:r>
      <w:r w:rsidR="001A2F70">
        <w:rPr>
          <w:rFonts w:hint="eastAsia"/>
        </w:rPr>
        <w:t>打印所有状态信息</w:t>
      </w:r>
    </w:p>
    <w:p w:rsidR="00B44063" w:rsidRDefault="00B44063" w:rsidP="00592B34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 w:rsidR="00107F2A" w:rsidRPr="00107F2A">
        <w:t>salt '*' grains.item fqdn_ip4</w:t>
      </w:r>
    </w:p>
    <w:p w:rsidR="001A2F70" w:rsidRDefault="001A2F70" w:rsidP="001A2F70">
      <w:r>
        <w:rPr>
          <w:rFonts w:hint="eastAsia"/>
        </w:rPr>
        <w:t>用途：</w:t>
      </w:r>
    </w:p>
    <w:p w:rsidR="001A2F70" w:rsidRDefault="001A2F70" w:rsidP="008328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资产管理</w:t>
      </w:r>
      <w:r w:rsidR="00832815">
        <w:rPr>
          <w:rFonts w:hint="eastAsia"/>
        </w:rPr>
        <w:t>，信息查询</w:t>
      </w:r>
    </w:p>
    <w:p w:rsidR="00832815" w:rsidRDefault="00832815" w:rsidP="008328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用于目标选择</w:t>
      </w:r>
    </w:p>
    <w:p w:rsidR="0075606D" w:rsidRDefault="009339FC" w:rsidP="0075606D">
      <w:pPr>
        <w:pStyle w:val="a3"/>
        <w:ind w:left="780" w:firstLineChars="0" w:firstLine="0"/>
      </w:pPr>
      <w:r>
        <w:rPr>
          <w:rFonts w:hint="eastAsia"/>
        </w:rPr>
        <w:t>minion</w:t>
      </w:r>
      <w:r>
        <w:rPr>
          <w:rFonts w:hint="eastAsia"/>
        </w:rPr>
        <w:t>端</w:t>
      </w:r>
      <w:r w:rsidR="005E355D">
        <w:rPr>
          <w:rFonts w:hint="eastAsia"/>
        </w:rPr>
        <w:t>搜索</w:t>
      </w:r>
      <w:r w:rsidR="005E355D">
        <w:rPr>
          <w:rFonts w:hint="eastAsia"/>
        </w:rPr>
        <w:t>grains</w:t>
      </w:r>
      <w:r w:rsidR="005E355D">
        <w:rPr>
          <w:rFonts w:hint="eastAsia"/>
        </w:rPr>
        <w:t>进行配置</w:t>
      </w:r>
    </w:p>
    <w:p w:rsidR="005852F0" w:rsidRDefault="005852F0" w:rsidP="0075606D">
      <w:pPr>
        <w:pStyle w:val="a3"/>
        <w:ind w:left="780" w:firstLineChars="0" w:firstLine="0"/>
      </w:pPr>
      <w:r>
        <w:rPr>
          <w:rFonts w:hint="eastAsia"/>
        </w:rPr>
        <w:t>重启</w:t>
      </w:r>
      <w:r>
        <w:rPr>
          <w:rFonts w:hint="eastAsia"/>
        </w:rPr>
        <w:t>minion</w:t>
      </w:r>
      <w:r>
        <w:rPr>
          <w:rFonts w:hint="eastAsia"/>
        </w:rPr>
        <w:t>服务</w:t>
      </w:r>
    </w:p>
    <w:p w:rsidR="005E355D" w:rsidRDefault="005E355D" w:rsidP="0075606D">
      <w:pPr>
        <w:pStyle w:val="a3"/>
        <w:ind w:left="780" w:firstLineChars="0" w:firstLine="0"/>
      </w:pPr>
      <w:r>
        <w:rPr>
          <w:rFonts w:hint="eastAsia"/>
        </w:rPr>
        <w:t>salt '*' grains.item roles</w:t>
      </w:r>
    </w:p>
    <w:p w:rsidR="00696D31" w:rsidRDefault="00696D31" w:rsidP="0075606D">
      <w:pPr>
        <w:pStyle w:val="a3"/>
        <w:ind w:left="780" w:firstLineChars="0" w:firstLine="0"/>
      </w:pPr>
      <w:r>
        <w:rPr>
          <w:rFonts w:hint="eastAsia"/>
        </w:rPr>
        <w:t>如果需要对特定的服务器如</w:t>
      </w:r>
      <w:r>
        <w:rPr>
          <w:rFonts w:hint="eastAsia"/>
        </w:rPr>
        <w:t>web</w:t>
      </w:r>
      <w:r w:rsidR="000871B1">
        <w:rPr>
          <w:rFonts w:hint="eastAsia"/>
        </w:rPr>
        <w:t>server</w:t>
      </w:r>
      <w:r>
        <w:rPr>
          <w:rFonts w:hint="eastAsia"/>
        </w:rPr>
        <w:t>执行动作，可以使用</w:t>
      </w:r>
    </w:p>
    <w:p w:rsidR="00696D31" w:rsidRDefault="00696D31" w:rsidP="000871B1">
      <w:pPr>
        <w:pStyle w:val="a3"/>
        <w:ind w:left="780" w:firstLineChars="0" w:firstLine="0"/>
      </w:pPr>
      <w:r>
        <w:rPr>
          <w:rFonts w:hint="eastAsia"/>
        </w:rPr>
        <w:t>salt -G 'roles:</w:t>
      </w:r>
      <w:r w:rsidR="000871B1">
        <w:rPr>
          <w:rFonts w:hint="eastAsia"/>
        </w:rPr>
        <w:t>webserver</w:t>
      </w:r>
      <w:r>
        <w:rPr>
          <w:rFonts w:hint="eastAsia"/>
        </w:rPr>
        <w:t>'</w:t>
      </w:r>
      <w:r w:rsidR="000871B1">
        <w:rPr>
          <w:rFonts w:hint="eastAsia"/>
        </w:rPr>
        <w:t xml:space="preserve">  cmd.run "df -h"</w:t>
      </w:r>
    </w:p>
    <w:p w:rsidR="00FB7CD0" w:rsidRDefault="00FB7CD0" w:rsidP="000871B1">
      <w:pPr>
        <w:pStyle w:val="a3"/>
        <w:ind w:left="780" w:firstLineChars="0" w:firstLine="0"/>
      </w:pPr>
      <w:r>
        <w:rPr>
          <w:rFonts w:hint="eastAsia"/>
        </w:rPr>
        <w:t>这种方式需要在</w:t>
      </w:r>
      <w:r>
        <w:rPr>
          <w:rFonts w:hint="eastAsia"/>
        </w:rPr>
        <w:t>minion</w:t>
      </w:r>
      <w:r>
        <w:rPr>
          <w:rFonts w:hint="eastAsia"/>
        </w:rPr>
        <w:t>端进行配置，如果</w:t>
      </w:r>
      <w:r>
        <w:rPr>
          <w:rFonts w:hint="eastAsia"/>
        </w:rPr>
        <w:t>minion</w:t>
      </w:r>
      <w:r>
        <w:rPr>
          <w:rFonts w:hint="eastAsia"/>
        </w:rPr>
        <w:t>端服务器较多，该方式比较繁琐</w:t>
      </w:r>
    </w:p>
    <w:p w:rsidR="00832815" w:rsidRPr="00592B34" w:rsidRDefault="00832815" w:rsidP="008328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配置管理中使用</w:t>
      </w:r>
    </w:p>
    <w:p w:rsidR="004A7BE0" w:rsidRDefault="00AF25FB" w:rsidP="007D6822">
      <w:pPr>
        <w:ind w:firstLine="0"/>
      </w:pPr>
      <w:r>
        <w:t>master</w:t>
      </w:r>
      <w:r>
        <w:t>端</w:t>
      </w:r>
      <w:r w:rsidR="008C1A4A">
        <w:t>编写一个</w:t>
      </w:r>
      <w:r w:rsidR="008C1A4A">
        <w:t>grains</w:t>
      </w:r>
      <w:r w:rsidR="008C1A4A">
        <w:t>的</w:t>
      </w:r>
      <w:r w:rsidR="008C1A4A">
        <w:t>python</w:t>
      </w:r>
      <w:r w:rsidR="008C1A4A">
        <w:t>脚本推送给</w:t>
      </w:r>
      <w:r w:rsidR="008C1A4A">
        <w:t>minion</w:t>
      </w:r>
    </w:p>
    <w:p w:rsidR="0016306F" w:rsidRDefault="0016306F" w:rsidP="0016306F">
      <w:pPr>
        <w:ind w:firstLine="0"/>
      </w:pPr>
      <w:r>
        <w:t>[root@salt-master salt]# ll</w:t>
      </w:r>
    </w:p>
    <w:p w:rsidR="0016306F" w:rsidRDefault="0016306F" w:rsidP="0016306F">
      <w:pPr>
        <w:ind w:firstLine="0"/>
      </w:pPr>
      <w:r>
        <w:t>total 0</w:t>
      </w:r>
    </w:p>
    <w:p w:rsidR="0016306F" w:rsidRDefault="0016306F" w:rsidP="0016306F">
      <w:pPr>
        <w:ind w:firstLine="0"/>
      </w:pPr>
      <w:r>
        <w:t>drwxr-xr-x 2 root root 41 Nov 19  2018 app</w:t>
      </w:r>
    </w:p>
    <w:p w:rsidR="0016306F" w:rsidRDefault="0016306F" w:rsidP="0016306F">
      <w:pPr>
        <w:ind w:firstLine="0"/>
      </w:pPr>
      <w:r>
        <w:t>drwxr-xr-x 2 root root 26 Nov 18 11:56 _grains</w:t>
      </w:r>
    </w:p>
    <w:p w:rsidR="0016306F" w:rsidRDefault="0016306F" w:rsidP="0016306F">
      <w:pPr>
        <w:ind w:firstLine="0"/>
      </w:pPr>
      <w:r>
        <w:lastRenderedPageBreak/>
        <w:t>[root@salt-master salt]# pwd</w:t>
      </w:r>
    </w:p>
    <w:p w:rsidR="0016306F" w:rsidRDefault="0016306F" w:rsidP="0016306F">
      <w:pPr>
        <w:ind w:firstLine="0"/>
      </w:pPr>
      <w:r>
        <w:t>/srv/salt</w:t>
      </w:r>
    </w:p>
    <w:p w:rsidR="00565EBA" w:rsidRDefault="00565EBA" w:rsidP="00565EBA">
      <w:pPr>
        <w:ind w:firstLine="0"/>
      </w:pPr>
      <w:r>
        <w:t xml:space="preserve">[root@salt-master _grains]# cat my_grains.py </w:t>
      </w:r>
    </w:p>
    <w:p w:rsidR="00565EBA" w:rsidRDefault="00565EBA" w:rsidP="00565EBA">
      <w:pPr>
        <w:ind w:firstLine="0"/>
      </w:pPr>
      <w:r>
        <w:t>#!/usr/bin/env python</w:t>
      </w:r>
    </w:p>
    <w:p w:rsidR="00565EBA" w:rsidRDefault="00565EBA" w:rsidP="00565EBA">
      <w:pPr>
        <w:ind w:firstLine="0"/>
      </w:pPr>
      <w:r>
        <w:t>#-*- coding:utf-8 -*-</w:t>
      </w:r>
    </w:p>
    <w:p w:rsidR="00565EBA" w:rsidRDefault="00565EBA" w:rsidP="00565EBA">
      <w:pPr>
        <w:ind w:firstLine="0"/>
      </w:pPr>
      <w:r>
        <w:t>def my_grains():</w:t>
      </w:r>
    </w:p>
    <w:p w:rsidR="00565EBA" w:rsidRDefault="00565EBA" w:rsidP="00565EBA">
      <w:pPr>
        <w:ind w:firstLine="0"/>
      </w:pPr>
      <w:r>
        <w:t xml:space="preserve">    grains = {}</w:t>
      </w:r>
    </w:p>
    <w:p w:rsidR="00565EBA" w:rsidRDefault="00565EBA" w:rsidP="00565EBA">
      <w:pPr>
        <w:ind w:firstLine="0"/>
      </w:pPr>
      <w:r>
        <w:t xml:space="preserve">    grains['iaas'] = 'openstack'</w:t>
      </w:r>
    </w:p>
    <w:p w:rsidR="00565EBA" w:rsidRDefault="00565EBA" w:rsidP="00565EBA">
      <w:pPr>
        <w:ind w:firstLine="0"/>
      </w:pPr>
      <w:r>
        <w:t xml:space="preserve">    grains['pass'] = 'docker'</w:t>
      </w:r>
    </w:p>
    <w:p w:rsidR="00565EBA" w:rsidRDefault="00565EBA" w:rsidP="00565EBA">
      <w:pPr>
        <w:ind w:firstLine="480"/>
      </w:pPr>
      <w:r>
        <w:t>return grains</w:t>
      </w:r>
    </w:p>
    <w:p w:rsidR="00565EBA" w:rsidRDefault="00565EBA" w:rsidP="00565EBA">
      <w:pPr>
        <w:ind w:firstLine="480"/>
      </w:pPr>
    </w:p>
    <w:p w:rsidR="00565EBA" w:rsidRDefault="00565EBA" w:rsidP="00565EBA">
      <w:pPr>
        <w:ind w:firstLine="480"/>
      </w:pPr>
      <w:r>
        <w:rPr>
          <w:rFonts w:hint="eastAsia"/>
        </w:rPr>
        <w:t>刷新</w:t>
      </w:r>
      <w:r>
        <w:rPr>
          <w:rFonts w:hint="eastAsia"/>
        </w:rPr>
        <w:t>grains</w:t>
      </w:r>
      <w:r w:rsidR="00156BAF">
        <w:rPr>
          <w:rFonts w:hint="eastAsia"/>
        </w:rPr>
        <w:t xml:space="preserve">  ---</w:t>
      </w:r>
      <w:r w:rsidR="00156BAF">
        <w:rPr>
          <w:rFonts w:hint="eastAsia"/>
        </w:rPr>
        <w:t>推送到</w:t>
      </w:r>
      <w:r w:rsidR="00156BAF">
        <w:rPr>
          <w:rFonts w:hint="eastAsia"/>
        </w:rPr>
        <w:t xml:space="preserve">minionn  </w:t>
      </w:r>
      <w:r w:rsidR="004874D5">
        <w:rPr>
          <w:rFonts w:hint="eastAsia"/>
        </w:rPr>
        <w:t>文件存放路径为</w:t>
      </w:r>
      <w:r w:rsidR="004874D5">
        <w:rPr>
          <w:rFonts w:hint="eastAsia"/>
        </w:rPr>
        <w:t>:</w:t>
      </w:r>
      <w:r w:rsidR="00156BAF">
        <w:rPr>
          <w:rFonts w:hint="eastAsia"/>
        </w:rPr>
        <w:t>/var/cache/salt</w:t>
      </w:r>
    </w:p>
    <w:p w:rsidR="00565EBA" w:rsidRDefault="00565EBA" w:rsidP="00565EBA">
      <w:pPr>
        <w:ind w:firstLine="480"/>
      </w:pPr>
      <w:r w:rsidRPr="00565EBA">
        <w:t>salt '*' saltutil.sync_grains</w:t>
      </w:r>
    </w:p>
    <w:p w:rsidR="00FF59AE" w:rsidRDefault="00FF59AE" w:rsidP="00565EBA">
      <w:pPr>
        <w:ind w:firstLine="480"/>
      </w:pPr>
      <w:r>
        <w:rPr>
          <w:rFonts w:hint="eastAsia"/>
        </w:rPr>
        <w:t>grains</w:t>
      </w:r>
      <w:r>
        <w:rPr>
          <w:rFonts w:hint="eastAsia"/>
        </w:rPr>
        <w:t>优先级</w:t>
      </w:r>
    </w:p>
    <w:p w:rsidR="00FF59AE" w:rsidRDefault="00FF59AE" w:rsidP="00FF59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系统默认获取的状态信息</w:t>
      </w:r>
    </w:p>
    <w:p w:rsidR="00FF59AE" w:rsidRDefault="00FF59AE" w:rsidP="00FF59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minion</w:t>
      </w:r>
      <w:r>
        <w:rPr>
          <w:rFonts w:hint="eastAsia"/>
        </w:rPr>
        <w:t>配置文件中定义</w:t>
      </w:r>
    </w:p>
    <w:p w:rsidR="009C1D1B" w:rsidRDefault="009C1D1B" w:rsidP="00FF59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端自定义</w:t>
      </w:r>
      <w:r>
        <w:rPr>
          <w:rFonts w:hint="eastAsia"/>
        </w:rPr>
        <w:t>grains</w:t>
      </w:r>
      <w:r>
        <w:rPr>
          <w:rFonts w:hint="eastAsia"/>
        </w:rPr>
        <w:t>。自定义</w:t>
      </w:r>
      <w:r>
        <w:rPr>
          <w:rFonts w:hint="eastAsia"/>
        </w:rPr>
        <w:t>grains</w:t>
      </w:r>
      <w:r>
        <w:rPr>
          <w:rFonts w:hint="eastAsia"/>
        </w:rPr>
        <w:t>会存储在</w:t>
      </w:r>
      <w:r>
        <w:rPr>
          <w:rFonts w:hint="eastAsia"/>
        </w:rPr>
        <w:t>/var/cache/salt</w:t>
      </w:r>
    </w:p>
    <w:p w:rsidR="00E1510B" w:rsidRDefault="00E1510B" w:rsidP="00E1510B">
      <w:pPr>
        <w:ind w:firstLine="0"/>
      </w:pPr>
      <w:r>
        <w:t>[root@salt-minion01 salt]# pwd</w:t>
      </w:r>
    </w:p>
    <w:p w:rsidR="00E1510B" w:rsidRDefault="00E1510B" w:rsidP="00E1510B">
      <w:pPr>
        <w:ind w:firstLine="0"/>
      </w:pPr>
      <w:r>
        <w:t>/var/cache/salt</w:t>
      </w:r>
    </w:p>
    <w:p w:rsidR="00E1510B" w:rsidRDefault="00E1510B" w:rsidP="00E1510B">
      <w:pPr>
        <w:ind w:firstLine="0"/>
      </w:pPr>
      <w:r>
        <w:t>[root@salt-minion01 salt]# tree ./</w:t>
      </w:r>
    </w:p>
    <w:p w:rsidR="00E1510B" w:rsidRDefault="00E1510B" w:rsidP="00E1510B">
      <w:pPr>
        <w:ind w:firstLine="0"/>
      </w:pPr>
      <w:r>
        <w:t>./</w:t>
      </w:r>
    </w:p>
    <w:p w:rsidR="00E1510B" w:rsidRDefault="00E1510B" w:rsidP="00E1510B">
      <w:pPr>
        <w:ind w:firstLine="0"/>
      </w:pPr>
      <w:r>
        <w:t>`-- minion</w:t>
      </w:r>
    </w:p>
    <w:p w:rsidR="00E1510B" w:rsidRDefault="00E1510B" w:rsidP="00E1510B">
      <w:pPr>
        <w:ind w:firstLine="0"/>
      </w:pPr>
      <w:r>
        <w:t xml:space="preserve">    |-- accumulator</w:t>
      </w:r>
    </w:p>
    <w:p w:rsidR="00E1510B" w:rsidRDefault="00E1510B" w:rsidP="00E1510B">
      <w:pPr>
        <w:ind w:firstLine="0"/>
      </w:pPr>
      <w:r>
        <w:t xml:space="preserve">    |-- extmods</w:t>
      </w:r>
    </w:p>
    <w:p w:rsidR="00E1510B" w:rsidRDefault="00E1510B" w:rsidP="00E1510B">
      <w:pPr>
        <w:ind w:firstLine="0"/>
      </w:pPr>
      <w:r>
        <w:t xml:space="preserve">    |   `-- grains</w:t>
      </w:r>
    </w:p>
    <w:p w:rsidR="00E1510B" w:rsidRDefault="00E1510B" w:rsidP="00E1510B">
      <w:pPr>
        <w:ind w:firstLine="0"/>
      </w:pPr>
      <w:r>
        <w:t xml:space="preserve">    |       |-- my_grains.py</w:t>
      </w:r>
    </w:p>
    <w:p w:rsidR="00E1510B" w:rsidRDefault="00E1510B" w:rsidP="00E1510B">
      <w:pPr>
        <w:ind w:firstLine="0"/>
      </w:pPr>
      <w:r>
        <w:t xml:space="preserve">    |       `-- my_grains.pyc</w:t>
      </w:r>
    </w:p>
    <w:p w:rsidR="00E1510B" w:rsidRDefault="00E1510B" w:rsidP="00E1510B">
      <w:pPr>
        <w:ind w:firstLine="0"/>
      </w:pPr>
      <w:r>
        <w:t xml:space="preserve">    |-- files</w:t>
      </w:r>
    </w:p>
    <w:p w:rsidR="00E1510B" w:rsidRDefault="00E1510B" w:rsidP="00E1510B">
      <w:pPr>
        <w:ind w:firstLine="0"/>
      </w:pPr>
      <w:r>
        <w:t xml:space="preserve">    |   `-- base</w:t>
      </w:r>
    </w:p>
    <w:p w:rsidR="00E1510B" w:rsidRDefault="00E1510B" w:rsidP="00E1510B">
      <w:pPr>
        <w:ind w:firstLine="0"/>
      </w:pPr>
      <w:r>
        <w:t xml:space="preserve">    |       |-- _grains</w:t>
      </w:r>
    </w:p>
    <w:p w:rsidR="00E1510B" w:rsidRDefault="00E1510B" w:rsidP="00E1510B">
      <w:pPr>
        <w:ind w:firstLine="0"/>
      </w:pPr>
      <w:r>
        <w:lastRenderedPageBreak/>
        <w:t xml:space="preserve">    |       |   `-- my_grains.py</w:t>
      </w:r>
    </w:p>
    <w:p w:rsidR="00E1510B" w:rsidRDefault="00E1510B" w:rsidP="00E1510B">
      <w:pPr>
        <w:ind w:firstLine="0"/>
      </w:pPr>
      <w:r>
        <w:t xml:space="preserve">    |       |-- app</w:t>
      </w:r>
    </w:p>
    <w:p w:rsidR="00E1510B" w:rsidRDefault="00E1510B" w:rsidP="00E1510B">
      <w:pPr>
        <w:ind w:firstLine="0"/>
      </w:pPr>
      <w:r>
        <w:t xml:space="preserve">    |       |   |-- httpd.sls</w:t>
      </w:r>
    </w:p>
    <w:p w:rsidR="00E1510B" w:rsidRDefault="00E1510B" w:rsidP="00E1510B">
      <w:pPr>
        <w:ind w:firstLine="0"/>
      </w:pPr>
      <w:r>
        <w:t xml:space="preserve">    |       |   `-- vsftpd.sls</w:t>
      </w:r>
    </w:p>
    <w:p w:rsidR="00E1510B" w:rsidRDefault="00E1510B" w:rsidP="00E1510B">
      <w:pPr>
        <w:ind w:firstLine="0"/>
      </w:pPr>
      <w:r>
        <w:t xml:space="preserve">    |       `-- top.sls</w:t>
      </w:r>
    </w:p>
    <w:p w:rsidR="00E1510B" w:rsidRDefault="00E1510B" w:rsidP="00E1510B">
      <w:pPr>
        <w:ind w:firstLine="0"/>
      </w:pPr>
      <w:r>
        <w:t xml:space="preserve">    |-- highstate.cache.p</w:t>
      </w:r>
    </w:p>
    <w:p w:rsidR="00E1510B" w:rsidRDefault="00E1510B" w:rsidP="00E1510B">
      <w:pPr>
        <w:ind w:firstLine="0"/>
      </w:pPr>
      <w:r>
        <w:t xml:space="preserve">    |-- module_refresh</w:t>
      </w:r>
    </w:p>
    <w:p w:rsidR="00E1510B" w:rsidRDefault="00E1510B" w:rsidP="00E1510B">
      <w:pPr>
        <w:ind w:firstLine="0"/>
      </w:pPr>
      <w:r>
        <w:t xml:space="preserve">    |-- pkg_refresh</w:t>
      </w:r>
    </w:p>
    <w:p w:rsidR="00E1510B" w:rsidRDefault="00E1510B" w:rsidP="00E1510B">
      <w:pPr>
        <w:ind w:firstLine="0"/>
      </w:pPr>
      <w:r>
        <w:t xml:space="preserve">    |-- proc</w:t>
      </w:r>
    </w:p>
    <w:p w:rsidR="004A7BE0" w:rsidRDefault="00E1510B" w:rsidP="00E1510B">
      <w:pPr>
        <w:ind w:firstLine="0"/>
      </w:pPr>
      <w:r>
        <w:t xml:space="preserve">    `-- sls.p</w:t>
      </w:r>
    </w:p>
    <w:p w:rsidR="004A7BE0" w:rsidRDefault="00E1510B" w:rsidP="00E1510B">
      <w:pPr>
        <w:pStyle w:val="2"/>
      </w:pPr>
      <w:r>
        <w:rPr>
          <w:rFonts w:hint="eastAsia"/>
        </w:rPr>
        <w:t>Pillar</w:t>
      </w:r>
    </w:p>
    <w:p w:rsidR="004A7BE0" w:rsidRDefault="000D40BE" w:rsidP="000D40BE">
      <w:pPr>
        <w:ind w:firstLineChars="177" w:firstLine="425"/>
      </w:pPr>
      <w:r>
        <w:t>pillar</w:t>
      </w:r>
      <w:r>
        <w:t>动态的</w:t>
      </w:r>
      <w:r>
        <w:rPr>
          <w:rFonts w:hint="eastAsia"/>
        </w:rPr>
        <w:t>。</w:t>
      </w:r>
    </w:p>
    <w:p w:rsidR="000D40BE" w:rsidRDefault="000D40BE" w:rsidP="000D40BE">
      <w:pPr>
        <w:ind w:firstLineChars="177" w:firstLine="425"/>
      </w:pPr>
      <w:r>
        <w:rPr>
          <w:rFonts w:hint="eastAsia"/>
        </w:rPr>
        <w:t>给特定的</w:t>
      </w:r>
      <w:r>
        <w:rPr>
          <w:rFonts w:hint="eastAsia"/>
        </w:rPr>
        <w:t>minion</w:t>
      </w:r>
      <w:r>
        <w:rPr>
          <w:rFonts w:hint="eastAsia"/>
        </w:rPr>
        <w:t>指定特定的数据。只有指定的</w:t>
      </w:r>
      <w:r>
        <w:rPr>
          <w:rFonts w:hint="eastAsia"/>
        </w:rPr>
        <w:t>minion</w:t>
      </w:r>
      <w:r>
        <w:rPr>
          <w:rFonts w:hint="eastAsia"/>
        </w:rPr>
        <w:t>自己能看到自己的数据。</w:t>
      </w:r>
    </w:p>
    <w:p w:rsidR="000D40BE" w:rsidRDefault="000D40BE" w:rsidP="000D40BE">
      <w:pPr>
        <w:ind w:firstLineChars="177" w:firstLine="425"/>
      </w:pPr>
      <w:r>
        <w:rPr>
          <w:rFonts w:hint="eastAsia"/>
        </w:rPr>
        <w:t>master</w:t>
      </w:r>
      <w:r>
        <w:rPr>
          <w:rFonts w:hint="eastAsia"/>
        </w:rPr>
        <w:t>端设置，提供给</w:t>
      </w:r>
      <w:r>
        <w:rPr>
          <w:rFonts w:hint="eastAsia"/>
        </w:rPr>
        <w:t>minion</w:t>
      </w:r>
      <w:r>
        <w:rPr>
          <w:rFonts w:hint="eastAsia"/>
        </w:rPr>
        <w:t>端。</w:t>
      </w:r>
    </w:p>
    <w:p w:rsidR="000D40BE" w:rsidRDefault="000D40BE" w:rsidP="000D40BE">
      <w:pPr>
        <w:ind w:firstLineChars="177" w:firstLine="425"/>
      </w:pPr>
      <w:r>
        <w:rPr>
          <w:rFonts w:hint="eastAsia"/>
        </w:rPr>
        <w:t>pillar</w:t>
      </w:r>
      <w:r>
        <w:rPr>
          <w:rFonts w:hint="eastAsia"/>
        </w:rPr>
        <w:t>在</w:t>
      </w:r>
      <w:r>
        <w:rPr>
          <w:rFonts w:hint="eastAsia"/>
        </w:rPr>
        <w:t>saltstack</w:t>
      </w:r>
      <w:r>
        <w:rPr>
          <w:rFonts w:hint="eastAsia"/>
        </w:rPr>
        <w:t>中主要作用是存储和定义配置管理中需要的一些数据，比如软件版本号、用户名密码等信息，它的存储格式跟</w:t>
      </w:r>
      <w:r>
        <w:rPr>
          <w:rFonts w:hint="eastAsia"/>
        </w:rPr>
        <w:t>grains</w:t>
      </w:r>
      <w:r>
        <w:rPr>
          <w:rFonts w:hint="eastAsia"/>
        </w:rPr>
        <w:t>类似，都是</w:t>
      </w:r>
      <w:r>
        <w:rPr>
          <w:rFonts w:hint="eastAsia"/>
        </w:rPr>
        <w:t>YAML</w:t>
      </w:r>
      <w:r>
        <w:rPr>
          <w:rFonts w:hint="eastAsia"/>
        </w:rPr>
        <w:t>格式。</w:t>
      </w:r>
    </w:p>
    <w:p w:rsidR="00CC4D67" w:rsidRDefault="00CC4D67" w:rsidP="000D40BE">
      <w:pPr>
        <w:ind w:firstLineChars="177" w:firstLine="425"/>
      </w:pPr>
      <w:r>
        <w:rPr>
          <w:rFonts w:hint="eastAsia"/>
        </w:rPr>
        <w:t>pillar_roots:</w:t>
      </w:r>
    </w:p>
    <w:p w:rsidR="00CC4D67" w:rsidRDefault="00CC4D67" w:rsidP="000D40BE">
      <w:pPr>
        <w:ind w:firstLineChars="177" w:firstLine="425"/>
      </w:pPr>
      <w:r>
        <w:rPr>
          <w:rFonts w:hint="eastAsia"/>
        </w:rPr>
        <w:t xml:space="preserve">  base:</w:t>
      </w:r>
    </w:p>
    <w:p w:rsidR="00CC4D67" w:rsidRDefault="00CC4D67" w:rsidP="00CC4D6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/srv/pillar</w:t>
      </w:r>
    </w:p>
    <w:p w:rsidR="002E4037" w:rsidRDefault="002E4037" w:rsidP="004E7D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端进行</w:t>
      </w:r>
      <w:r>
        <w:rPr>
          <w:rFonts w:hint="eastAsia"/>
        </w:rPr>
        <w:t>pillar</w:t>
      </w:r>
      <w:r>
        <w:rPr>
          <w:rFonts w:hint="eastAsia"/>
        </w:rPr>
        <w:t>配置，创建目录</w:t>
      </w:r>
      <w:r w:rsidRPr="002E4037">
        <w:t>mkdir /srv/pillar</w:t>
      </w:r>
      <w:r w:rsidR="004E7D72">
        <w:rPr>
          <w:rFonts w:hint="eastAsia"/>
        </w:rPr>
        <w:t>。</w:t>
      </w:r>
    </w:p>
    <w:p w:rsidR="004E7D72" w:rsidRDefault="004E7D72" w:rsidP="004E7D72">
      <w:pPr>
        <w:pStyle w:val="a3"/>
        <w:ind w:left="360" w:firstLine="480"/>
      </w:pPr>
      <w:r>
        <w:t xml:space="preserve">[root@salt-master pillar]# cat zabbix.sls </w:t>
      </w:r>
    </w:p>
    <w:p w:rsidR="004E7D72" w:rsidRDefault="004E7D72" w:rsidP="004E7D72">
      <w:pPr>
        <w:pStyle w:val="a3"/>
        <w:ind w:left="360" w:firstLine="480"/>
      </w:pPr>
      <w:r>
        <w:t>zabbix_server:192.168.132.11</w:t>
      </w:r>
    </w:p>
    <w:p w:rsidR="004E7D72" w:rsidRDefault="004E7D72" w:rsidP="004E7D72">
      <w:pPr>
        <w:pStyle w:val="a3"/>
        <w:ind w:left="360" w:firstLineChars="0" w:firstLine="0"/>
      </w:pPr>
      <w:r>
        <w:t>zabbix_name:salt-minion01</w:t>
      </w:r>
    </w:p>
    <w:p w:rsidR="004E7D72" w:rsidRDefault="004E7D72" w:rsidP="000B0D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topfile</w:t>
      </w:r>
      <w:r>
        <w:rPr>
          <w:rFonts w:hint="eastAsia"/>
        </w:rPr>
        <w:t>，指定</w:t>
      </w:r>
      <w:r>
        <w:rPr>
          <w:rFonts w:hint="eastAsia"/>
        </w:rPr>
        <w:t>minion</w:t>
      </w:r>
      <w:r>
        <w:rPr>
          <w:rFonts w:hint="eastAsia"/>
        </w:rPr>
        <w:t>端可以使用</w:t>
      </w:r>
      <w:r w:rsidR="000B0DAC">
        <w:rPr>
          <w:rFonts w:hint="eastAsia"/>
        </w:rPr>
        <w:t>。</w:t>
      </w:r>
    </w:p>
    <w:p w:rsidR="000B0DAC" w:rsidRDefault="000B0DAC" w:rsidP="000B0DAC">
      <w:pPr>
        <w:pStyle w:val="a3"/>
        <w:ind w:left="360" w:firstLine="480"/>
      </w:pPr>
      <w:r>
        <w:t xml:space="preserve">[root@salt-master pillar]# cat top.sls </w:t>
      </w:r>
    </w:p>
    <w:p w:rsidR="000B0DAC" w:rsidRDefault="000B0DAC" w:rsidP="000B0DAC">
      <w:pPr>
        <w:pStyle w:val="a3"/>
        <w:ind w:left="360" w:firstLine="480"/>
      </w:pPr>
      <w:r>
        <w:t>base:</w:t>
      </w:r>
    </w:p>
    <w:p w:rsidR="000B0DAC" w:rsidRDefault="000B0DAC" w:rsidP="000B0DAC">
      <w:pPr>
        <w:pStyle w:val="a3"/>
        <w:ind w:left="360" w:firstLine="480"/>
      </w:pPr>
      <w:r>
        <w:t xml:space="preserve">  'salt-minion01'</w:t>
      </w:r>
      <w:r w:rsidR="008C2D94">
        <w:rPr>
          <w:rFonts w:hint="eastAsia"/>
        </w:rPr>
        <w:t>:</w:t>
      </w:r>
    </w:p>
    <w:p w:rsidR="000B0DAC" w:rsidRDefault="000B0DAC" w:rsidP="008C2D94">
      <w:pPr>
        <w:pStyle w:val="a3"/>
        <w:ind w:left="360" w:firstLineChars="400" w:firstLine="960"/>
      </w:pPr>
      <w:r>
        <w:t>- zabbix</w:t>
      </w:r>
    </w:p>
    <w:p w:rsidR="000B0DAC" w:rsidRDefault="000B0DAC" w:rsidP="000B0DAC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刷新到对应的主机</w:t>
      </w:r>
    </w:p>
    <w:p w:rsidR="000B0DAC" w:rsidRDefault="000B0DAC" w:rsidP="000B0DAC">
      <w:pPr>
        <w:ind w:firstLine="0"/>
      </w:pPr>
      <w:r>
        <w:rPr>
          <w:rFonts w:hint="eastAsia"/>
        </w:rPr>
        <w:lastRenderedPageBreak/>
        <w:t xml:space="preserve">  </w:t>
      </w:r>
      <w:r w:rsidR="00BF6F0D">
        <w:rPr>
          <w:rFonts w:hint="eastAsia"/>
        </w:rPr>
        <w:t>salt '*'  saltutil.refresh_pillar</w:t>
      </w:r>
    </w:p>
    <w:p w:rsidR="002F4153" w:rsidRDefault="00DC1B92" w:rsidP="00DC1B92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获取对应的</w:t>
      </w:r>
      <w:r>
        <w:rPr>
          <w:rFonts w:hint="eastAsia"/>
        </w:rPr>
        <w:t>pillar</w:t>
      </w:r>
      <w:r>
        <w:rPr>
          <w:rFonts w:hint="eastAsia"/>
        </w:rPr>
        <w:t>值</w:t>
      </w:r>
    </w:p>
    <w:p w:rsidR="00DC1B92" w:rsidRDefault="00DC1B92" w:rsidP="00DC1B92">
      <w:pPr>
        <w:pStyle w:val="a3"/>
        <w:ind w:left="360" w:firstLineChars="0" w:firstLine="0"/>
      </w:pPr>
      <w:r w:rsidRPr="00DC1B92">
        <w:t>salt '*'  pillar.items</w:t>
      </w:r>
    </w:p>
    <w:p w:rsidR="005F3578" w:rsidRDefault="005F3578" w:rsidP="005F3578">
      <w:pPr>
        <w:pStyle w:val="a3"/>
        <w:ind w:left="360" w:firstLine="480"/>
      </w:pPr>
      <w:r>
        <w:t xml:space="preserve">salt '*'  pillar.items           </w:t>
      </w:r>
    </w:p>
    <w:p w:rsidR="005F3578" w:rsidRDefault="005F3578" w:rsidP="005F3578">
      <w:pPr>
        <w:pStyle w:val="a3"/>
        <w:ind w:left="360" w:firstLine="480"/>
      </w:pPr>
      <w:r>
        <w:t>salt-minion02:</w:t>
      </w:r>
    </w:p>
    <w:p w:rsidR="005F3578" w:rsidRDefault="005F3578" w:rsidP="005F3578">
      <w:pPr>
        <w:pStyle w:val="a3"/>
        <w:ind w:left="360" w:firstLine="480"/>
      </w:pPr>
      <w:r>
        <w:t xml:space="preserve">    ----------</w:t>
      </w:r>
    </w:p>
    <w:p w:rsidR="005F3578" w:rsidRDefault="005F3578" w:rsidP="005F3578">
      <w:pPr>
        <w:pStyle w:val="a3"/>
        <w:ind w:left="360" w:firstLine="480"/>
      </w:pPr>
      <w:r>
        <w:t>salt-minion01:</w:t>
      </w:r>
    </w:p>
    <w:p w:rsidR="005F3578" w:rsidRDefault="005F3578" w:rsidP="005F3578">
      <w:pPr>
        <w:pStyle w:val="a3"/>
        <w:ind w:left="360" w:firstLine="480"/>
      </w:pPr>
      <w:r>
        <w:t xml:space="preserve">    ----------</w:t>
      </w:r>
    </w:p>
    <w:p w:rsidR="005F3578" w:rsidRDefault="005F3578" w:rsidP="005F3578">
      <w:pPr>
        <w:pStyle w:val="a3"/>
        <w:ind w:left="360" w:firstLine="480"/>
      </w:pPr>
      <w:r>
        <w:t xml:space="preserve">    zabbix_server:</w:t>
      </w:r>
    </w:p>
    <w:p w:rsidR="005F3578" w:rsidRDefault="005F3578" w:rsidP="005F3578">
      <w:pPr>
        <w:pStyle w:val="a3"/>
        <w:ind w:left="360" w:firstLineChars="0" w:firstLine="0"/>
      </w:pPr>
      <w:r>
        <w:t xml:space="preserve">        192.168.132.11</w:t>
      </w:r>
    </w:p>
    <w:p w:rsidR="005F3578" w:rsidRDefault="005F3578" w:rsidP="005F3578">
      <w:pPr>
        <w:pStyle w:val="a3"/>
        <w:ind w:left="360" w:firstLineChars="0" w:firstLine="0"/>
      </w:pPr>
    </w:p>
    <w:p w:rsidR="00DC1B92" w:rsidRDefault="00DC1B92" w:rsidP="00DC1B92">
      <w:pPr>
        <w:pStyle w:val="a3"/>
        <w:ind w:left="360" w:firstLineChars="0" w:firstLine="0"/>
      </w:pPr>
      <w:r>
        <w:rPr>
          <w:rFonts w:hint="eastAsia"/>
        </w:rPr>
        <w:t>pillar</w:t>
      </w:r>
      <w:r>
        <w:rPr>
          <w:rFonts w:hint="eastAsia"/>
        </w:rPr>
        <w:t>使用场景</w:t>
      </w:r>
    </w:p>
    <w:p w:rsidR="00DC1B92" w:rsidRDefault="006F7577" w:rsidP="00DC1B92">
      <w:pPr>
        <w:pStyle w:val="a3"/>
        <w:ind w:left="360" w:firstLineChars="0" w:firstLine="0"/>
      </w:pPr>
      <w:r>
        <w:rPr>
          <w:rFonts w:hint="eastAsia"/>
        </w:rPr>
        <w:t>grains   VS  pillar</w:t>
      </w:r>
    </w:p>
    <w:p w:rsidR="006F7577" w:rsidRDefault="006F7577" w:rsidP="00DC1B92">
      <w:pPr>
        <w:pStyle w:val="a3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23"/>
        <w:gridCol w:w="1370"/>
        <w:gridCol w:w="1324"/>
        <w:gridCol w:w="1324"/>
        <w:gridCol w:w="1324"/>
        <w:gridCol w:w="1370"/>
      </w:tblGrid>
      <w:tr w:rsidR="006A3911" w:rsidTr="006A3911">
        <w:tc>
          <w:tcPr>
            <w:tcW w:w="1361" w:type="dxa"/>
          </w:tcPr>
          <w:p w:rsidR="006A3911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323" w:type="dxa"/>
          </w:tcPr>
          <w:p w:rsidR="006A3911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6A3911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数据采集方式</w:t>
            </w:r>
          </w:p>
        </w:tc>
        <w:tc>
          <w:tcPr>
            <w:tcW w:w="3972" w:type="dxa"/>
            <w:gridSpan w:val="3"/>
            <w:vAlign w:val="center"/>
          </w:tcPr>
          <w:p w:rsidR="006A3911" w:rsidRDefault="006A3911" w:rsidP="006A39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应用场景</w:t>
            </w:r>
          </w:p>
        </w:tc>
        <w:tc>
          <w:tcPr>
            <w:tcW w:w="1370" w:type="dxa"/>
          </w:tcPr>
          <w:p w:rsidR="006A3911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定义位置</w:t>
            </w:r>
          </w:p>
        </w:tc>
      </w:tr>
      <w:tr w:rsidR="006F7577" w:rsidTr="006A3911">
        <w:tc>
          <w:tcPr>
            <w:tcW w:w="1361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grains</w:t>
            </w:r>
          </w:p>
        </w:tc>
        <w:tc>
          <w:tcPr>
            <w:tcW w:w="1323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静态</w:t>
            </w:r>
          </w:p>
        </w:tc>
        <w:tc>
          <w:tcPr>
            <w:tcW w:w="1370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minion</w:t>
            </w:r>
            <w:r>
              <w:rPr>
                <w:rFonts w:hint="eastAsia"/>
              </w:rPr>
              <w:t>启动时收集</w:t>
            </w:r>
          </w:p>
        </w:tc>
        <w:tc>
          <w:tcPr>
            <w:tcW w:w="1324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24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目标选择</w:t>
            </w:r>
          </w:p>
        </w:tc>
        <w:tc>
          <w:tcPr>
            <w:tcW w:w="1324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370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minion</w:t>
            </w:r>
          </w:p>
        </w:tc>
      </w:tr>
      <w:tr w:rsidR="006F7577" w:rsidTr="006A3911">
        <w:tc>
          <w:tcPr>
            <w:tcW w:w="1361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pillar</w:t>
            </w:r>
          </w:p>
        </w:tc>
        <w:tc>
          <w:tcPr>
            <w:tcW w:w="1323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动态</w:t>
            </w:r>
          </w:p>
        </w:tc>
        <w:tc>
          <w:tcPr>
            <w:tcW w:w="1370" w:type="dxa"/>
          </w:tcPr>
          <w:p w:rsidR="006F7577" w:rsidRDefault="00455E69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自定义</w:t>
            </w:r>
          </w:p>
        </w:tc>
        <w:tc>
          <w:tcPr>
            <w:tcW w:w="1324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目标选择</w:t>
            </w:r>
          </w:p>
        </w:tc>
        <w:tc>
          <w:tcPr>
            <w:tcW w:w="1324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324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敏感数据</w:t>
            </w:r>
          </w:p>
        </w:tc>
        <w:tc>
          <w:tcPr>
            <w:tcW w:w="1370" w:type="dxa"/>
          </w:tcPr>
          <w:p w:rsidR="006F7577" w:rsidRDefault="006A3911" w:rsidP="00DC1B92">
            <w:pPr>
              <w:pStyle w:val="a3"/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</w:tr>
    </w:tbl>
    <w:p w:rsidR="006F7577" w:rsidRDefault="006F7577" w:rsidP="00DC1B92">
      <w:pPr>
        <w:pStyle w:val="a3"/>
        <w:ind w:left="360" w:firstLineChars="0" w:firstLine="0"/>
      </w:pPr>
    </w:p>
    <w:p w:rsidR="000B0DAC" w:rsidRDefault="0019330E" w:rsidP="0019330E">
      <w:pPr>
        <w:pStyle w:val="1"/>
      </w:pPr>
      <w:r>
        <w:rPr>
          <w:rFonts w:hint="eastAsia"/>
        </w:rPr>
        <w:t>saltstack</w:t>
      </w:r>
      <w:r>
        <w:rPr>
          <w:rFonts w:hint="eastAsia"/>
        </w:rPr>
        <w:t>远程执行</w:t>
      </w:r>
    </w:p>
    <w:p w:rsidR="0019330E" w:rsidRDefault="0002528F" w:rsidP="0019330E">
      <w:r>
        <w:t>深入学习</w:t>
      </w:r>
      <w:r>
        <w:t>saltstack</w:t>
      </w:r>
      <w:r>
        <w:t>远程执行</w:t>
      </w:r>
      <w:r>
        <w:rPr>
          <w:rFonts w:hint="eastAsia"/>
        </w:rPr>
        <w:t>：</w:t>
      </w:r>
    </w:p>
    <w:p w:rsidR="0002528F" w:rsidRDefault="0002528F" w:rsidP="0019330E">
      <w:r>
        <w:rPr>
          <w:rFonts w:hint="eastAsia"/>
        </w:rPr>
        <w:t>salt '*'  cmd.run 'w'</w:t>
      </w:r>
    </w:p>
    <w:p w:rsidR="0002528F" w:rsidRDefault="0002528F" w:rsidP="0019330E">
      <w:r>
        <w:rPr>
          <w:rFonts w:hint="eastAsia"/>
        </w:rPr>
        <w:t>命令：</w:t>
      </w:r>
      <w:r w:rsidR="0017671E">
        <w:rPr>
          <w:rFonts w:hint="eastAsia"/>
        </w:rPr>
        <w:t>salt</w:t>
      </w:r>
      <w:r w:rsidR="006476E5">
        <w:rPr>
          <w:rFonts w:hint="eastAsia"/>
        </w:rPr>
        <w:t xml:space="preserve">  </w:t>
      </w:r>
    </w:p>
    <w:p w:rsidR="0002528F" w:rsidRDefault="0002528F" w:rsidP="0019330E">
      <w:r>
        <w:rPr>
          <w:rFonts w:hint="eastAsia"/>
        </w:rPr>
        <w:t>目标</w:t>
      </w:r>
      <w:r w:rsidR="0017671E">
        <w:rPr>
          <w:rFonts w:hint="eastAsia"/>
        </w:rPr>
        <w:t>：</w:t>
      </w:r>
      <w:r w:rsidR="0017671E">
        <w:rPr>
          <w:rFonts w:hint="eastAsia"/>
        </w:rPr>
        <w:t xml:space="preserve"> '*'</w:t>
      </w:r>
    </w:p>
    <w:p w:rsidR="0002528F" w:rsidRDefault="0002528F" w:rsidP="0019330E">
      <w:r>
        <w:rPr>
          <w:rFonts w:hint="eastAsia"/>
        </w:rPr>
        <w:t>模块</w:t>
      </w:r>
      <w:r w:rsidR="0017671E">
        <w:rPr>
          <w:rFonts w:hint="eastAsia"/>
        </w:rPr>
        <w:t>:cmd.run</w:t>
      </w:r>
      <w:r w:rsidR="00D21999">
        <w:rPr>
          <w:rFonts w:hint="eastAsia"/>
        </w:rPr>
        <w:t xml:space="preserve">   </w:t>
      </w:r>
      <w:r w:rsidR="00D21999" w:rsidRPr="00D21999">
        <w:t>https://docs.saltstack.com/en/latest/salt-modindex.html</w:t>
      </w:r>
      <w:r w:rsidR="00D21999">
        <w:rPr>
          <w:rFonts w:hint="eastAsia"/>
        </w:rPr>
        <w:t xml:space="preserve"> </w:t>
      </w:r>
    </w:p>
    <w:p w:rsidR="0002528F" w:rsidRPr="0019330E" w:rsidRDefault="0002528F" w:rsidP="0019330E">
      <w:r>
        <w:rPr>
          <w:rFonts w:hint="eastAsia"/>
        </w:rPr>
        <w:t>返回</w:t>
      </w:r>
      <w:r w:rsidR="0017671E">
        <w:rPr>
          <w:rFonts w:hint="eastAsia"/>
        </w:rPr>
        <w:t>:</w:t>
      </w:r>
      <w:r w:rsidR="0017671E">
        <w:rPr>
          <w:rFonts w:hint="eastAsia"/>
        </w:rPr>
        <w:t>执行后返回</w:t>
      </w:r>
    </w:p>
    <w:p w:rsidR="004E7D72" w:rsidRDefault="00636BB0" w:rsidP="004E7D72">
      <w:pPr>
        <w:pStyle w:val="a3"/>
        <w:ind w:left="360" w:firstLineChars="0" w:firstLine="0"/>
      </w:pPr>
      <w:r>
        <w:t>目标</w:t>
      </w:r>
      <w:r>
        <w:rPr>
          <w:rFonts w:hint="eastAsia"/>
        </w:rPr>
        <w:t>：</w:t>
      </w:r>
      <w:r>
        <w:t>一种和</w:t>
      </w:r>
      <w:r>
        <w:t>minion</w:t>
      </w:r>
      <w:r>
        <w:rPr>
          <w:rFonts w:hint="eastAsia"/>
        </w:rPr>
        <w:t xml:space="preserve"> id</w:t>
      </w:r>
      <w:r>
        <w:rPr>
          <w:rFonts w:hint="eastAsia"/>
        </w:rPr>
        <w:t>有关</w:t>
      </w:r>
      <w:r>
        <w:rPr>
          <w:rFonts w:hint="eastAsia"/>
        </w:rPr>
        <w:t xml:space="preserve"> </w:t>
      </w:r>
    </w:p>
    <w:p w:rsidR="00352145" w:rsidRDefault="00EC207E" w:rsidP="004E7D72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通配符</w:t>
      </w:r>
      <w:r>
        <w:rPr>
          <w:rFonts w:hint="eastAsia"/>
        </w:rPr>
        <w:t xml:space="preserve">  </w:t>
      </w:r>
      <w:r w:rsidR="00352145">
        <w:rPr>
          <w:rFonts w:hint="eastAsia"/>
        </w:rPr>
        <w:t>salt*  salt[1|2]</w:t>
      </w:r>
    </w:p>
    <w:p w:rsidR="00352145" w:rsidRDefault="00EC207E" w:rsidP="004E7D72">
      <w:pPr>
        <w:pStyle w:val="a3"/>
        <w:ind w:left="360" w:firstLineChars="0" w:firstLine="0"/>
      </w:pPr>
      <w:r>
        <w:rPr>
          <w:rFonts w:hint="eastAsia"/>
        </w:rPr>
        <w:t>正则表达式</w:t>
      </w:r>
      <w:r>
        <w:rPr>
          <w:rFonts w:hint="eastAsia"/>
        </w:rPr>
        <w:t xml:space="preserve">   </w:t>
      </w:r>
      <w:r w:rsidR="008323A1">
        <w:rPr>
          <w:rFonts w:hint="eastAsia"/>
        </w:rPr>
        <w:t xml:space="preserve">salt -E </w:t>
      </w:r>
    </w:p>
    <w:p w:rsidR="00EC207E" w:rsidRDefault="00EC207E" w:rsidP="004E7D72">
      <w:pPr>
        <w:pStyle w:val="a3"/>
        <w:ind w:left="360" w:firstLineChars="0" w:firstLine="0"/>
      </w:pPr>
      <w:r>
        <w:rPr>
          <w:rFonts w:hint="eastAsia"/>
        </w:rPr>
        <w:lastRenderedPageBreak/>
        <w:t>列表</w:t>
      </w:r>
      <w:r w:rsidR="00352145">
        <w:rPr>
          <w:rFonts w:hint="eastAsia"/>
        </w:rPr>
        <w:t xml:space="preserve">  salt -L 'salt-minion01,salt-minion02'</w:t>
      </w:r>
    </w:p>
    <w:p w:rsidR="00957104" w:rsidRDefault="005542A3" w:rsidP="00CC4D67">
      <w:pPr>
        <w:ind w:firstLine="0"/>
      </w:pPr>
      <w:r>
        <w:t>和</w:t>
      </w:r>
      <w:r>
        <w:t>minion</w:t>
      </w:r>
      <w:r>
        <w:rPr>
          <w:rFonts w:hint="eastAsia"/>
        </w:rPr>
        <w:t xml:space="preserve"> id</w:t>
      </w:r>
      <w:r>
        <w:rPr>
          <w:rFonts w:hint="eastAsia"/>
        </w:rPr>
        <w:t>无关</w:t>
      </w:r>
    </w:p>
    <w:p w:rsidR="005542A3" w:rsidRDefault="005542A3" w:rsidP="00CC4D67">
      <w:pPr>
        <w:ind w:firstLine="0"/>
      </w:pPr>
      <w:r>
        <w:rPr>
          <w:rFonts w:hint="eastAsia"/>
        </w:rPr>
        <w:t>subnet/IP</w:t>
      </w:r>
      <w:r w:rsidR="002C40C0">
        <w:rPr>
          <w:rFonts w:hint="eastAsia"/>
        </w:rPr>
        <w:t xml:space="preserve">    </w:t>
      </w:r>
      <w:r w:rsidR="002C40C0" w:rsidRPr="002C40C0">
        <w:t>salt -S  '192.168.132.0/24'   test.ping</w:t>
      </w:r>
    </w:p>
    <w:p w:rsidR="005542A3" w:rsidRDefault="005542A3" w:rsidP="00CC4D67">
      <w:pPr>
        <w:ind w:firstLine="0"/>
      </w:pPr>
      <w:r>
        <w:rPr>
          <w:rFonts w:hint="eastAsia"/>
        </w:rPr>
        <w:t>grains</w:t>
      </w:r>
    </w:p>
    <w:p w:rsidR="00702859" w:rsidRDefault="00702859" w:rsidP="00CC4D67">
      <w:pPr>
        <w:ind w:firstLine="0"/>
      </w:pPr>
      <w:r>
        <w:rPr>
          <w:rFonts w:hint="eastAsia"/>
        </w:rPr>
        <w:t>compound matchers</w:t>
      </w:r>
      <w:r>
        <w:rPr>
          <w:rFonts w:hint="eastAsia"/>
        </w:rPr>
        <w:t>（复合匹配</w:t>
      </w:r>
      <w:r>
        <w:rPr>
          <w:rFonts w:hint="eastAsia"/>
        </w:rPr>
        <w:t xml:space="preserve"> and or</w:t>
      </w:r>
      <w:r>
        <w:rPr>
          <w:rFonts w:hint="eastAsia"/>
        </w:rPr>
        <w:t>）</w:t>
      </w:r>
    </w:p>
    <w:p w:rsidR="001170CE" w:rsidRPr="001170CE" w:rsidRDefault="001170CE" w:rsidP="00CC4D67">
      <w:pPr>
        <w:ind w:firstLine="0"/>
      </w:pPr>
      <w:r>
        <w:rPr>
          <w:rFonts w:hint="eastAsia"/>
        </w:rPr>
        <w:t>也是在</w:t>
      </w:r>
      <w:r>
        <w:rPr>
          <w:rFonts w:hint="eastAsia"/>
        </w:rPr>
        <w:t>master</w:t>
      </w:r>
      <w:r>
        <w:rPr>
          <w:rFonts w:hint="eastAsia"/>
        </w:rPr>
        <w:t>端中的</w:t>
      </w:r>
      <w:r>
        <w:rPr>
          <w:rFonts w:hint="eastAsia"/>
        </w:rPr>
        <w:t>nodegroups</w:t>
      </w:r>
      <w:r>
        <w:rPr>
          <w:rFonts w:hint="eastAsia"/>
        </w:rPr>
        <w:t>中设置</w:t>
      </w:r>
    </w:p>
    <w:p w:rsidR="001170CE" w:rsidRPr="001170CE" w:rsidRDefault="001170CE" w:rsidP="00CC4D67">
      <w:pPr>
        <w:ind w:firstLine="0"/>
      </w:pPr>
    </w:p>
    <w:p w:rsidR="00702859" w:rsidRPr="00702859" w:rsidRDefault="00E85B12" w:rsidP="00CC4D67">
      <w:pPr>
        <w:ind w:firstLine="0"/>
      </w:pPr>
      <w:r>
        <w:rPr>
          <w:rFonts w:hint="eastAsia"/>
        </w:rPr>
        <w:t>node</w:t>
      </w:r>
      <w:r w:rsidR="00702859">
        <w:rPr>
          <w:rFonts w:hint="eastAsia"/>
        </w:rPr>
        <w:t>groups</w:t>
      </w:r>
      <w:r w:rsidR="00702859">
        <w:rPr>
          <w:rFonts w:hint="eastAsia"/>
        </w:rPr>
        <w:t>（节点组）</w:t>
      </w:r>
      <w:r>
        <w:rPr>
          <w:rFonts w:hint="eastAsia"/>
        </w:rPr>
        <w:t>------</w:t>
      </w:r>
      <w:r>
        <w:rPr>
          <w:rFonts w:hint="eastAsia"/>
        </w:rPr>
        <w:t>需要在</w:t>
      </w:r>
      <w:r>
        <w:rPr>
          <w:rFonts w:hint="eastAsia"/>
        </w:rPr>
        <w:t>master</w:t>
      </w:r>
      <w:r>
        <w:rPr>
          <w:rFonts w:hint="eastAsia"/>
        </w:rPr>
        <w:t>端配置</w:t>
      </w:r>
    </w:p>
    <w:p w:rsidR="004A7BE0" w:rsidRDefault="004A7BE0" w:rsidP="007D6822">
      <w:pPr>
        <w:ind w:firstLine="0"/>
      </w:pPr>
    </w:p>
    <w:p w:rsidR="00D62487" w:rsidRDefault="00D62487" w:rsidP="00D62487">
      <w:pPr>
        <w:ind w:firstLine="0"/>
      </w:pPr>
      <w:r>
        <w:t>root@salt-master:~ # grep '^nodegroups' -A  1  /etc/salt/master</w:t>
      </w:r>
    </w:p>
    <w:p w:rsidR="00D62487" w:rsidRDefault="00D62487" w:rsidP="00D62487">
      <w:pPr>
        <w:ind w:firstLine="0"/>
      </w:pPr>
      <w:r>
        <w:t>nodegroups:</w:t>
      </w:r>
    </w:p>
    <w:p w:rsidR="004A7BE0" w:rsidRDefault="00D62487" w:rsidP="00D62487">
      <w:pPr>
        <w:ind w:firstLine="0"/>
      </w:pPr>
      <w:r>
        <w:t xml:space="preserve">  webserver: 'salt-minion01'</w:t>
      </w:r>
    </w:p>
    <w:p w:rsidR="00D62487" w:rsidRDefault="00D62487" w:rsidP="00D62487">
      <w:pPr>
        <w:ind w:firstLine="0"/>
      </w:pPr>
    </w:p>
    <w:p w:rsidR="00D62487" w:rsidRDefault="00D62487" w:rsidP="00D62487">
      <w:pPr>
        <w:ind w:firstLine="0"/>
      </w:pPr>
      <w:r>
        <w:rPr>
          <w:rFonts w:hint="eastAsia"/>
        </w:rPr>
        <w:t>重启</w:t>
      </w:r>
      <w:r>
        <w:rPr>
          <w:rFonts w:hint="eastAsia"/>
        </w:rPr>
        <w:t>master</w:t>
      </w:r>
      <w:r>
        <w:rPr>
          <w:rFonts w:hint="eastAsia"/>
        </w:rPr>
        <w:t>服务</w:t>
      </w:r>
    </w:p>
    <w:p w:rsidR="00D62487" w:rsidRDefault="00D62487" w:rsidP="00D62487">
      <w:pPr>
        <w:ind w:firstLine="0"/>
      </w:pPr>
      <w:r>
        <w:rPr>
          <w:rFonts w:hint="eastAsia"/>
        </w:rPr>
        <w:t>验证</w:t>
      </w:r>
    </w:p>
    <w:p w:rsidR="00D62487" w:rsidRDefault="00D62487" w:rsidP="00D62487">
      <w:pPr>
        <w:ind w:firstLine="0"/>
      </w:pPr>
      <w:r>
        <w:t>root@salt-master:~ # salt -N 'webserver'  test.ping</w:t>
      </w:r>
    </w:p>
    <w:p w:rsidR="00D62487" w:rsidRDefault="00D62487" w:rsidP="00D62487">
      <w:pPr>
        <w:ind w:firstLine="0"/>
      </w:pPr>
      <w:r>
        <w:t>salt-minion01:</w:t>
      </w:r>
    </w:p>
    <w:p w:rsidR="00D62487" w:rsidRDefault="00D62487" w:rsidP="00D62487">
      <w:pPr>
        <w:ind w:firstLine="0"/>
      </w:pPr>
      <w:r>
        <w:t xml:space="preserve">    True</w:t>
      </w:r>
    </w:p>
    <w:p w:rsidR="004A7BE0" w:rsidRDefault="00D62487" w:rsidP="007D6822">
      <w:pPr>
        <w:ind w:firstLine="0"/>
      </w:pPr>
      <w:r>
        <w:t>在实际生产环境中</w:t>
      </w:r>
      <w:r>
        <w:rPr>
          <w:rFonts w:hint="eastAsia"/>
        </w:rPr>
        <w:t>，</w:t>
      </w:r>
      <w:r>
        <w:t>可以对</w:t>
      </w:r>
      <w:r>
        <w:t>web</w:t>
      </w:r>
      <w:r>
        <w:t>服务器分组</w:t>
      </w:r>
      <w:r>
        <w:rPr>
          <w:rFonts w:hint="eastAsia"/>
        </w:rPr>
        <w:t>，</w:t>
      </w:r>
      <w:r>
        <w:t>部署</w:t>
      </w:r>
      <w:r>
        <w:t>web</w:t>
      </w:r>
      <w:r>
        <w:t>服务时</w:t>
      </w:r>
      <w:r w:rsidR="004B5506">
        <w:t>就可以只针对</w:t>
      </w:r>
      <w:r w:rsidR="004B5506">
        <w:t>web</w:t>
      </w:r>
      <w:r w:rsidR="004B5506">
        <w:t>服务器进行操作</w:t>
      </w:r>
      <w:r w:rsidR="00104BE7">
        <w:rPr>
          <w:rFonts w:hint="eastAsia"/>
        </w:rPr>
        <w:t>。</w:t>
      </w:r>
    </w:p>
    <w:p w:rsidR="00D073F5" w:rsidRDefault="00D073F5" w:rsidP="00D073F5">
      <w:pPr>
        <w:pStyle w:val="2"/>
      </w:pPr>
      <w:r>
        <w:t>pkg</w:t>
      </w:r>
      <w:r w:rsidR="0099393A">
        <w:t>模块</w:t>
      </w:r>
    </w:p>
    <w:p w:rsidR="0099393A" w:rsidRDefault="0099393A" w:rsidP="007D6822">
      <w:pPr>
        <w:ind w:firstLine="0"/>
      </w:pPr>
      <w:r>
        <w:rPr>
          <w:rFonts w:hint="eastAsia"/>
        </w:rPr>
        <w:t>0.</w:t>
      </w:r>
      <w:r>
        <w:rPr>
          <w:rFonts w:hint="eastAsia"/>
        </w:rPr>
        <w:t>初始</w:t>
      </w:r>
      <w:r>
        <w:rPr>
          <w:rFonts w:hint="eastAsia"/>
        </w:rPr>
        <w:t xml:space="preserve">   user crond</w:t>
      </w:r>
    </w:p>
    <w:p w:rsidR="0099393A" w:rsidRDefault="0099393A" w:rsidP="009939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  pkg</w:t>
      </w:r>
      <w:r w:rsidR="00F82479">
        <w:rPr>
          <w:rFonts w:hint="eastAsia"/>
        </w:rPr>
        <w:t xml:space="preserve">    salt '*'   pkg.install "php"  </w:t>
      </w:r>
      <w:r w:rsidR="00F82479">
        <w:rPr>
          <w:rFonts w:hint="eastAsia"/>
        </w:rPr>
        <w:t>卸载使用</w:t>
      </w:r>
      <w:r w:rsidR="00F82479">
        <w:rPr>
          <w:rFonts w:hint="eastAsia"/>
        </w:rPr>
        <w:t>remove</w:t>
      </w:r>
    </w:p>
    <w:p w:rsidR="0099393A" w:rsidRDefault="0099393A" w:rsidP="009939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  file</w:t>
      </w:r>
    </w:p>
    <w:p w:rsidR="0099393A" w:rsidRDefault="0099393A" w:rsidP="009939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 service</w:t>
      </w:r>
    </w:p>
    <w:p w:rsidR="004A7BE0" w:rsidRDefault="0055291F" w:rsidP="007D6822">
      <w:pPr>
        <w:ind w:firstLine="0"/>
      </w:pPr>
      <w:r>
        <w:t>软件包管理</w:t>
      </w:r>
    </w:p>
    <w:p w:rsidR="0055291F" w:rsidRDefault="0055291F" w:rsidP="007D6822">
      <w:pPr>
        <w:ind w:firstLine="0"/>
      </w:pPr>
      <w:r>
        <w:rPr>
          <w:rFonts w:hint="eastAsia"/>
        </w:rPr>
        <w:t>pkg</w:t>
      </w:r>
    </w:p>
    <w:p w:rsidR="0055291F" w:rsidRDefault="0055291F" w:rsidP="007D6822">
      <w:pPr>
        <w:ind w:firstLine="0"/>
      </w:pPr>
      <w:r>
        <w:rPr>
          <w:rFonts w:hint="eastAsia"/>
        </w:rPr>
        <w:t>pkg.install pkg.latest  pkg.remove</w:t>
      </w:r>
    </w:p>
    <w:p w:rsidR="004A7BE0" w:rsidRDefault="00D44E94" w:rsidP="007D6822">
      <w:pPr>
        <w:ind w:firstLine="0"/>
      </w:pPr>
      <w:r>
        <w:rPr>
          <w:rFonts w:hint="eastAsia"/>
        </w:rPr>
        <w:t xml:space="preserve">                             </w:t>
      </w:r>
      <w:r w:rsidR="00D15C49">
        <w:rPr>
          <w:rFonts w:hint="eastAsia"/>
        </w:rPr>
        <w:t xml:space="preserve">              </w:t>
      </w:r>
    </w:p>
    <w:p w:rsidR="004A7BE0" w:rsidRDefault="00D073F5" w:rsidP="00D073F5">
      <w:pPr>
        <w:pStyle w:val="2"/>
      </w:pPr>
      <w:r>
        <w:rPr>
          <w:rFonts w:hint="eastAsia"/>
        </w:rPr>
        <w:lastRenderedPageBreak/>
        <w:t>file</w:t>
      </w:r>
      <w:r>
        <w:rPr>
          <w:rFonts w:hint="eastAsia"/>
        </w:rPr>
        <w:t>模块</w:t>
      </w:r>
    </w:p>
    <w:p w:rsidR="00F3419A" w:rsidRDefault="00D073F5" w:rsidP="000B12E2">
      <w:r>
        <w:rPr>
          <w:rFonts w:hint="eastAsia"/>
        </w:rPr>
        <w:t>file</w:t>
      </w:r>
      <w:r w:rsidR="00AD4B09">
        <w:rPr>
          <w:rFonts w:hint="eastAsia"/>
        </w:rPr>
        <w:t>.touch</w:t>
      </w:r>
      <w:r w:rsidR="00AA7B91">
        <w:rPr>
          <w:rFonts w:hint="eastAsia"/>
        </w:rPr>
        <w:t xml:space="preserve">     ----</w:t>
      </w:r>
      <w:r w:rsidR="00AA7B91">
        <w:rPr>
          <w:rFonts w:hint="eastAsia"/>
        </w:rPr>
        <w:t>创建文件</w:t>
      </w:r>
    </w:p>
    <w:p w:rsidR="00AD4B09" w:rsidRDefault="00AD4B09" w:rsidP="000B12E2">
      <w:r>
        <w:rPr>
          <w:rFonts w:hint="eastAsia"/>
        </w:rPr>
        <w:t>file.stats</w:t>
      </w:r>
      <w:r w:rsidR="00AA7B91">
        <w:rPr>
          <w:rFonts w:hint="eastAsia"/>
        </w:rPr>
        <w:t xml:space="preserve">   --</w:t>
      </w:r>
      <w:r w:rsidR="00AA7B91">
        <w:rPr>
          <w:rFonts w:hint="eastAsia"/>
        </w:rPr>
        <w:t>文件状态信息</w:t>
      </w:r>
    </w:p>
    <w:p w:rsidR="00022CEF" w:rsidRDefault="00AD4B09" w:rsidP="00022CEF">
      <w:r>
        <w:rPr>
          <w:rFonts w:hint="eastAsia"/>
        </w:rPr>
        <w:t>file.chown</w:t>
      </w:r>
      <w:r w:rsidR="00AA7B91">
        <w:rPr>
          <w:rFonts w:hint="eastAsia"/>
        </w:rPr>
        <w:t xml:space="preserve">    ----</w:t>
      </w:r>
      <w:r w:rsidR="00AA7B91">
        <w:rPr>
          <w:rFonts w:hint="eastAsia"/>
        </w:rPr>
        <w:t>更改属性</w:t>
      </w:r>
    </w:p>
    <w:p w:rsidR="00AD4B09" w:rsidRDefault="00AD4B09" w:rsidP="000B12E2">
      <w:r>
        <w:rPr>
          <w:rFonts w:hint="eastAsia"/>
        </w:rPr>
        <w:t>...</w:t>
      </w:r>
    </w:p>
    <w:p w:rsidR="00F02191" w:rsidRDefault="00022CEF" w:rsidP="00022CEF">
      <w:pPr>
        <w:pStyle w:val="2"/>
      </w:pPr>
      <w:r>
        <w:t>service</w:t>
      </w:r>
      <w:r>
        <w:t>模块</w:t>
      </w:r>
    </w:p>
    <w:p w:rsidR="00022CEF" w:rsidRDefault="003054CE" w:rsidP="00022CEF">
      <w:r>
        <w:rPr>
          <w:rFonts w:hint="eastAsia"/>
        </w:rPr>
        <w:t>管理服务</w:t>
      </w:r>
    </w:p>
    <w:p w:rsidR="00635E0A" w:rsidRDefault="00F43BDE" w:rsidP="00F43BDE">
      <w:pPr>
        <w:pStyle w:val="2"/>
      </w:pPr>
      <w:r>
        <w:rPr>
          <w:rFonts w:hint="eastAsia"/>
        </w:rPr>
        <w:t>返回</w:t>
      </w:r>
    </w:p>
    <w:p w:rsidR="00F43BDE" w:rsidRDefault="00F43BDE" w:rsidP="00F43BDE">
      <w:r>
        <w:rPr>
          <w:rFonts w:hint="eastAsia"/>
        </w:rPr>
        <w:t>执行命令后</w:t>
      </w:r>
      <w:r>
        <w:rPr>
          <w:rFonts w:hint="eastAsia"/>
        </w:rPr>
        <w:t>minion</w:t>
      </w:r>
      <w:r>
        <w:rPr>
          <w:rFonts w:hint="eastAsia"/>
        </w:rPr>
        <w:t>返回的结果</w:t>
      </w:r>
    </w:p>
    <w:p w:rsidR="006B637E" w:rsidRDefault="006B637E" w:rsidP="005D61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将返回结果写到</w:t>
      </w:r>
      <w:r>
        <w:rPr>
          <w:rFonts w:hint="eastAsia"/>
        </w:rPr>
        <w:t>mysql</w:t>
      </w:r>
      <w:r>
        <w:rPr>
          <w:rFonts w:hint="eastAsia"/>
        </w:rPr>
        <w:t>数据库中进行查看</w:t>
      </w:r>
    </w:p>
    <w:p w:rsidR="005D61C2" w:rsidRDefault="009A19F2" w:rsidP="005D61C2">
      <w:pPr>
        <w:pStyle w:val="a3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mysql-python</w:t>
      </w:r>
    </w:p>
    <w:p w:rsidR="009A19F2" w:rsidRDefault="008E6A6E" w:rsidP="005D61C2">
      <w:pPr>
        <w:pStyle w:val="a3"/>
        <w:ind w:left="780" w:firstLineChars="0" w:firstLine="0"/>
      </w:pPr>
      <w:r>
        <w:rPr>
          <w:rFonts w:hint="eastAsia"/>
        </w:rPr>
        <w:t>master</w:t>
      </w:r>
      <w:r>
        <w:rPr>
          <w:rFonts w:hint="eastAsia"/>
        </w:rPr>
        <w:t>端：</w:t>
      </w:r>
      <w:r w:rsidR="009A19F2" w:rsidRPr="009A19F2">
        <w:t xml:space="preserve">yum -y install mysql-python </w:t>
      </w:r>
      <w:r w:rsidR="001C7FD1">
        <w:rPr>
          <w:rFonts w:hint="eastAsia"/>
        </w:rPr>
        <w:t>mariadb-server mariadb</w:t>
      </w:r>
    </w:p>
    <w:p w:rsidR="007B338A" w:rsidRPr="00F43BDE" w:rsidRDefault="007B338A" w:rsidP="005D61C2">
      <w:pPr>
        <w:pStyle w:val="a3"/>
        <w:ind w:left="780" w:firstLineChars="0" w:firstLine="0"/>
      </w:pPr>
      <w:r>
        <w:rPr>
          <w:rFonts w:hint="eastAsia"/>
        </w:rPr>
        <w:t>启动数据库：</w:t>
      </w:r>
      <w:r w:rsidRPr="007B338A">
        <w:t>systemctl start mariadb</w:t>
      </w:r>
    </w:p>
    <w:p w:rsidR="00F02191" w:rsidRPr="00F02191" w:rsidRDefault="00616CEB" w:rsidP="00F02191">
      <w:r>
        <w:t>启动</w:t>
      </w:r>
      <w:r>
        <w:t>mysql</w:t>
      </w:r>
      <w:r>
        <w:t>后授权</w:t>
      </w:r>
      <w:r>
        <w:rPr>
          <w:rFonts w:hint="eastAsia"/>
        </w:rPr>
        <w:t>：</w:t>
      </w:r>
      <w:r w:rsidRPr="00616CEB">
        <w:t>grant all on salt.*  to salt@"%"   identified by 'passwd';</w:t>
      </w:r>
    </w:p>
    <w:p w:rsidR="00F02191" w:rsidRDefault="002C6822" w:rsidP="00F02191">
      <w:r>
        <w:t>安装官方文档创建数据库及表</w:t>
      </w:r>
    </w:p>
    <w:p w:rsidR="002C6822" w:rsidRDefault="00621E61" w:rsidP="00F02191">
      <w:hyperlink r:id="rId14" w:history="1">
        <w:r w:rsidR="002C6822" w:rsidRPr="005F45D7">
          <w:rPr>
            <w:rStyle w:val="a5"/>
          </w:rPr>
          <w:t>https://docs.saltstack.com/en/latest/ref/returners/all/salt.returners.mysql.html</w:t>
        </w:r>
      </w:hyperlink>
    </w:p>
    <w:p w:rsidR="002C6822" w:rsidRDefault="008E6A6E" w:rsidP="00F02191">
      <w:r>
        <w:t>minion</w:t>
      </w:r>
      <w:r>
        <w:t>端</w:t>
      </w:r>
      <w:r>
        <w:rPr>
          <w:rFonts w:hint="eastAsia"/>
        </w:rPr>
        <w:t>：</w:t>
      </w:r>
      <w:r w:rsidRPr="008E6A6E">
        <w:t>yum -y install mariadb</w:t>
      </w:r>
      <w:r w:rsidR="009878C9">
        <w:rPr>
          <w:rFonts w:hint="eastAsia"/>
        </w:rPr>
        <w:t xml:space="preserve"> </w:t>
      </w:r>
      <w:r w:rsidR="009878C9" w:rsidRPr="009878C9">
        <w:t>mysql-python</w:t>
      </w:r>
    </w:p>
    <w:p w:rsidR="007013D6" w:rsidRDefault="007013D6" w:rsidP="00F02191">
      <w:r>
        <w:rPr>
          <w:rFonts w:hint="eastAsia"/>
        </w:rPr>
        <w:t>测试</w:t>
      </w:r>
      <w:r>
        <w:rPr>
          <w:rFonts w:hint="eastAsia"/>
        </w:rPr>
        <w:t>minion</w:t>
      </w:r>
      <w:r>
        <w:rPr>
          <w:rFonts w:hint="eastAsia"/>
        </w:rPr>
        <w:t>端可以连接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mariadb</w:t>
      </w:r>
    </w:p>
    <w:p w:rsidR="007013D6" w:rsidRDefault="007013D6" w:rsidP="00F02191">
      <w:r w:rsidRPr="007013D6">
        <w:t>mysql -h192.168.132.30 -usalt -p'passwd'</w:t>
      </w:r>
    </w:p>
    <w:p w:rsidR="007013D6" w:rsidRDefault="00417308" w:rsidP="00F02191">
      <w:r>
        <w:rPr>
          <w:rFonts w:hint="eastAsia"/>
        </w:rPr>
        <w:t>minion</w:t>
      </w:r>
      <w:r>
        <w:rPr>
          <w:rFonts w:hint="eastAsia"/>
        </w:rPr>
        <w:t>端配置：</w:t>
      </w:r>
    </w:p>
    <w:p w:rsidR="00417308" w:rsidRDefault="00417308" w:rsidP="00417308">
      <w:r>
        <w:t>[root@salt-minion01 ~]# grep mysql /etc/salt/minion</w:t>
      </w:r>
    </w:p>
    <w:p w:rsidR="00417308" w:rsidRDefault="00417308" w:rsidP="00417308">
      <w:r>
        <w:t>#return: mysql</w:t>
      </w:r>
    </w:p>
    <w:p w:rsidR="00417308" w:rsidRPr="002A30AD" w:rsidRDefault="00417308" w:rsidP="00417308">
      <w:pPr>
        <w:rPr>
          <w:highlight w:val="yellow"/>
        </w:rPr>
      </w:pPr>
      <w:r w:rsidRPr="002A30AD">
        <w:rPr>
          <w:highlight w:val="yellow"/>
        </w:rPr>
        <w:t>mysql.host: '192.168.132.30'</w:t>
      </w:r>
    </w:p>
    <w:p w:rsidR="00417308" w:rsidRPr="002A30AD" w:rsidRDefault="00417308" w:rsidP="00417308">
      <w:pPr>
        <w:rPr>
          <w:highlight w:val="yellow"/>
        </w:rPr>
      </w:pPr>
      <w:r w:rsidRPr="002A30AD">
        <w:rPr>
          <w:highlight w:val="yellow"/>
        </w:rPr>
        <w:t>mysql.user: 'salt'</w:t>
      </w:r>
    </w:p>
    <w:p w:rsidR="00417308" w:rsidRPr="002A30AD" w:rsidRDefault="00417308" w:rsidP="00417308">
      <w:pPr>
        <w:rPr>
          <w:highlight w:val="yellow"/>
        </w:rPr>
      </w:pPr>
      <w:r w:rsidRPr="002A30AD">
        <w:rPr>
          <w:highlight w:val="yellow"/>
        </w:rPr>
        <w:t>mysql.pass: 'passwd'</w:t>
      </w:r>
    </w:p>
    <w:p w:rsidR="00417308" w:rsidRPr="002A30AD" w:rsidRDefault="00417308" w:rsidP="00417308">
      <w:pPr>
        <w:rPr>
          <w:highlight w:val="yellow"/>
        </w:rPr>
      </w:pPr>
      <w:r w:rsidRPr="002A30AD">
        <w:rPr>
          <w:highlight w:val="yellow"/>
        </w:rPr>
        <w:t>mysql.db: 'salt'</w:t>
      </w:r>
    </w:p>
    <w:p w:rsidR="00417308" w:rsidRDefault="00417308" w:rsidP="00417308">
      <w:r w:rsidRPr="002A30AD">
        <w:rPr>
          <w:highlight w:val="yellow"/>
        </w:rPr>
        <w:lastRenderedPageBreak/>
        <w:t>mysql.port: 3306</w:t>
      </w:r>
    </w:p>
    <w:p w:rsidR="00417308" w:rsidRDefault="00417308" w:rsidP="00417308">
      <w:r>
        <w:t>#return: mysql,slack,redis</w:t>
      </w:r>
    </w:p>
    <w:p w:rsidR="00417308" w:rsidRDefault="00417308" w:rsidP="00417308">
      <w:r>
        <w:t>#  - mysql</w:t>
      </w:r>
    </w:p>
    <w:p w:rsidR="00B76960" w:rsidRDefault="00F02191" w:rsidP="00F02191">
      <w:pPr>
        <w:tabs>
          <w:tab w:val="left" w:pos="3270"/>
        </w:tabs>
      </w:pPr>
      <w:r>
        <w:tab/>
      </w:r>
    </w:p>
    <w:p w:rsidR="00F02191" w:rsidRDefault="0082087A" w:rsidP="0082087A">
      <w:pPr>
        <w:pStyle w:val="1"/>
      </w:pPr>
      <w:r>
        <w:t>配置管理</w:t>
      </w:r>
    </w:p>
    <w:p w:rsidR="00F02191" w:rsidRDefault="0019627D" w:rsidP="00F02191">
      <w:pPr>
        <w:tabs>
          <w:tab w:val="left" w:pos="3270"/>
        </w:tabs>
      </w:pPr>
      <w:r>
        <w:rPr>
          <w:noProof/>
        </w:rPr>
        <w:drawing>
          <wp:inline distT="0" distB="0" distL="0" distR="0" wp14:anchorId="0A2F7B0C" wp14:editId="1F3E09F8">
            <wp:extent cx="5486400" cy="2529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7D" w:rsidRDefault="00725B22" w:rsidP="00725B22">
      <w:pPr>
        <w:pStyle w:val="2"/>
      </w:pPr>
      <w:r>
        <w:rPr>
          <w:rFonts w:hint="eastAsia"/>
        </w:rPr>
        <w:t>pkg</w:t>
      </w:r>
      <w:r>
        <w:rPr>
          <w:rFonts w:hint="eastAsia"/>
        </w:rPr>
        <w:t>模块</w:t>
      </w:r>
    </w:p>
    <w:p w:rsidR="0019627D" w:rsidRDefault="004F1657" w:rsidP="00F02191">
      <w:pPr>
        <w:tabs>
          <w:tab w:val="left" w:pos="3270"/>
        </w:tabs>
      </w:pPr>
      <w:r>
        <w:rPr>
          <w:rFonts w:hint="eastAsia"/>
        </w:rPr>
        <w:t>列出所有状态模块</w:t>
      </w:r>
    </w:p>
    <w:p w:rsidR="004F1657" w:rsidRDefault="004F1657" w:rsidP="00F02191">
      <w:pPr>
        <w:tabs>
          <w:tab w:val="left" w:pos="3270"/>
        </w:tabs>
      </w:pPr>
      <w:r w:rsidRPr="004F1657">
        <w:t>salt '*'  sys.list_modules</w:t>
      </w:r>
    </w:p>
    <w:p w:rsidR="004F1657" w:rsidRDefault="004F1657" w:rsidP="00F02191">
      <w:pPr>
        <w:tabs>
          <w:tab w:val="left" w:pos="3270"/>
        </w:tabs>
      </w:pPr>
      <w:r>
        <w:rPr>
          <w:rFonts w:hint="eastAsia"/>
        </w:rPr>
        <w:t>查看状态模块中的函数：</w:t>
      </w:r>
      <w:r w:rsidR="00B55C15">
        <w:rPr>
          <w:rFonts w:hint="eastAsia"/>
        </w:rPr>
        <w:t>如</w:t>
      </w:r>
      <w:r w:rsidR="00B55C15">
        <w:rPr>
          <w:rFonts w:hint="eastAsia"/>
        </w:rPr>
        <w:t>pkg</w:t>
      </w:r>
      <w:r w:rsidR="00B55C15">
        <w:rPr>
          <w:rFonts w:hint="eastAsia"/>
        </w:rPr>
        <w:t>模块</w:t>
      </w:r>
    </w:p>
    <w:p w:rsidR="00B55C15" w:rsidRDefault="00B55C15" w:rsidP="00B55C15">
      <w:pPr>
        <w:tabs>
          <w:tab w:val="left" w:pos="3270"/>
        </w:tabs>
      </w:pPr>
      <w:r>
        <w:t>[root@salt-master _grains]# salt '*'  sys.list_state_functions pkg</w:t>
      </w:r>
    </w:p>
    <w:p w:rsidR="00B55C15" w:rsidRDefault="00B55C15" w:rsidP="00B55C15">
      <w:pPr>
        <w:tabs>
          <w:tab w:val="left" w:pos="3270"/>
        </w:tabs>
      </w:pPr>
      <w:r>
        <w:t>salt-minion01:</w:t>
      </w:r>
    </w:p>
    <w:p w:rsidR="00B55C15" w:rsidRDefault="00B55C15" w:rsidP="00B55C15">
      <w:pPr>
        <w:tabs>
          <w:tab w:val="left" w:pos="3270"/>
        </w:tabs>
      </w:pPr>
      <w:r>
        <w:t xml:space="preserve">    - pkg.downloaded</w:t>
      </w:r>
    </w:p>
    <w:p w:rsidR="00B55C15" w:rsidRDefault="00B55C15" w:rsidP="00B55C15">
      <w:pPr>
        <w:tabs>
          <w:tab w:val="left" w:pos="3270"/>
        </w:tabs>
      </w:pPr>
      <w:r>
        <w:t xml:space="preserve">    - pkg.group_installed</w:t>
      </w:r>
    </w:p>
    <w:p w:rsidR="00B55C15" w:rsidRDefault="00B55C15" w:rsidP="00B55C15">
      <w:pPr>
        <w:tabs>
          <w:tab w:val="left" w:pos="3270"/>
        </w:tabs>
      </w:pPr>
      <w:r>
        <w:t xml:space="preserve">    - pkg.installed</w:t>
      </w:r>
    </w:p>
    <w:p w:rsidR="00B55C15" w:rsidRDefault="00B55C15" w:rsidP="00B55C15">
      <w:pPr>
        <w:tabs>
          <w:tab w:val="left" w:pos="3270"/>
        </w:tabs>
      </w:pPr>
      <w:r>
        <w:t xml:space="preserve">    - pkg.latest</w:t>
      </w:r>
    </w:p>
    <w:p w:rsidR="00B55C15" w:rsidRDefault="00B55C15" w:rsidP="00B55C15">
      <w:pPr>
        <w:tabs>
          <w:tab w:val="left" w:pos="3270"/>
        </w:tabs>
      </w:pPr>
      <w:r>
        <w:t xml:space="preserve">    - pkg.mod_aggregate</w:t>
      </w:r>
    </w:p>
    <w:p w:rsidR="00B55C15" w:rsidRDefault="00B55C15" w:rsidP="00B55C15">
      <w:pPr>
        <w:tabs>
          <w:tab w:val="left" w:pos="3270"/>
        </w:tabs>
      </w:pPr>
      <w:r>
        <w:t xml:space="preserve">    - pkg.mod_init</w:t>
      </w:r>
    </w:p>
    <w:p w:rsidR="00B55C15" w:rsidRDefault="00B55C15" w:rsidP="00B55C15">
      <w:pPr>
        <w:tabs>
          <w:tab w:val="left" w:pos="3270"/>
        </w:tabs>
      </w:pPr>
      <w:r>
        <w:t xml:space="preserve">    - pkg.mod_watch</w:t>
      </w:r>
    </w:p>
    <w:p w:rsidR="00B55C15" w:rsidRDefault="00B55C15" w:rsidP="00B55C15">
      <w:pPr>
        <w:tabs>
          <w:tab w:val="left" w:pos="3270"/>
        </w:tabs>
      </w:pPr>
      <w:r>
        <w:t xml:space="preserve">    - pkg.patch_downloaded</w:t>
      </w:r>
    </w:p>
    <w:p w:rsidR="00B55C15" w:rsidRDefault="00B55C15" w:rsidP="00B55C15">
      <w:pPr>
        <w:tabs>
          <w:tab w:val="left" w:pos="3270"/>
        </w:tabs>
      </w:pPr>
      <w:r>
        <w:lastRenderedPageBreak/>
        <w:t xml:space="preserve">    - pkg.patch_installed</w:t>
      </w:r>
    </w:p>
    <w:p w:rsidR="00B55C15" w:rsidRDefault="00B55C15" w:rsidP="00B55C15">
      <w:pPr>
        <w:tabs>
          <w:tab w:val="left" w:pos="3270"/>
        </w:tabs>
      </w:pPr>
      <w:r>
        <w:t xml:space="preserve">    - pkg.purged</w:t>
      </w:r>
    </w:p>
    <w:p w:rsidR="00B55C15" w:rsidRDefault="00B55C15" w:rsidP="00B55C15">
      <w:pPr>
        <w:tabs>
          <w:tab w:val="left" w:pos="3270"/>
        </w:tabs>
      </w:pPr>
      <w:r>
        <w:t xml:space="preserve">    - pkg.removed</w:t>
      </w:r>
    </w:p>
    <w:p w:rsidR="00B55C15" w:rsidRDefault="00B55C15" w:rsidP="00B55C15">
      <w:pPr>
        <w:tabs>
          <w:tab w:val="left" w:pos="3270"/>
        </w:tabs>
      </w:pPr>
      <w:r>
        <w:t xml:space="preserve">    - pkg.uptodate</w:t>
      </w:r>
    </w:p>
    <w:p w:rsidR="00B55C15" w:rsidRDefault="00B55C15" w:rsidP="00B55C15">
      <w:pPr>
        <w:tabs>
          <w:tab w:val="left" w:pos="3270"/>
        </w:tabs>
      </w:pPr>
      <w:r>
        <w:t>salt-minion02:</w:t>
      </w:r>
    </w:p>
    <w:p w:rsidR="00B55C15" w:rsidRDefault="00B55C15" w:rsidP="00B55C15">
      <w:pPr>
        <w:tabs>
          <w:tab w:val="left" w:pos="3270"/>
        </w:tabs>
      </w:pPr>
      <w:r>
        <w:t xml:space="preserve">    - pkg.downloaded</w:t>
      </w:r>
    </w:p>
    <w:p w:rsidR="00B55C15" w:rsidRDefault="00B55C15" w:rsidP="00B55C15">
      <w:pPr>
        <w:tabs>
          <w:tab w:val="left" w:pos="3270"/>
        </w:tabs>
      </w:pPr>
      <w:r>
        <w:t xml:space="preserve">    - pkg.group_installed</w:t>
      </w:r>
    </w:p>
    <w:p w:rsidR="00B55C15" w:rsidRDefault="00B55C15" w:rsidP="00B55C15">
      <w:pPr>
        <w:tabs>
          <w:tab w:val="left" w:pos="3270"/>
        </w:tabs>
      </w:pPr>
      <w:r>
        <w:t xml:space="preserve">    - pkg.installed</w:t>
      </w:r>
    </w:p>
    <w:p w:rsidR="00B55C15" w:rsidRDefault="00B55C15" w:rsidP="00B55C15">
      <w:pPr>
        <w:tabs>
          <w:tab w:val="left" w:pos="3270"/>
        </w:tabs>
      </w:pPr>
      <w:r>
        <w:t xml:space="preserve">    - pkg.latest</w:t>
      </w:r>
    </w:p>
    <w:p w:rsidR="00B55C15" w:rsidRDefault="00B55C15" w:rsidP="00B55C15">
      <w:pPr>
        <w:tabs>
          <w:tab w:val="left" w:pos="3270"/>
        </w:tabs>
      </w:pPr>
      <w:r>
        <w:t xml:space="preserve">    - pkg.mod_aggregate</w:t>
      </w:r>
    </w:p>
    <w:p w:rsidR="00B55C15" w:rsidRDefault="00B55C15" w:rsidP="00B55C15">
      <w:pPr>
        <w:tabs>
          <w:tab w:val="left" w:pos="3270"/>
        </w:tabs>
      </w:pPr>
      <w:r>
        <w:t xml:space="preserve">    - pkg.mod_init</w:t>
      </w:r>
    </w:p>
    <w:p w:rsidR="00B55C15" w:rsidRDefault="00B55C15" w:rsidP="00B55C15">
      <w:pPr>
        <w:tabs>
          <w:tab w:val="left" w:pos="3270"/>
        </w:tabs>
      </w:pPr>
      <w:r>
        <w:t xml:space="preserve">    - pkg.mod_watch</w:t>
      </w:r>
    </w:p>
    <w:p w:rsidR="00B55C15" w:rsidRDefault="00B55C15" w:rsidP="00B55C15">
      <w:pPr>
        <w:tabs>
          <w:tab w:val="left" w:pos="3270"/>
        </w:tabs>
      </w:pPr>
      <w:r>
        <w:t xml:space="preserve">    - pkg.patch_downloaded</w:t>
      </w:r>
    </w:p>
    <w:p w:rsidR="00B55C15" w:rsidRDefault="00B55C15" w:rsidP="00B55C15">
      <w:pPr>
        <w:tabs>
          <w:tab w:val="left" w:pos="3270"/>
        </w:tabs>
      </w:pPr>
      <w:r>
        <w:t xml:space="preserve">    - pkg.patch_installed</w:t>
      </w:r>
    </w:p>
    <w:p w:rsidR="00B55C15" w:rsidRDefault="00B55C15" w:rsidP="00B55C15">
      <w:pPr>
        <w:tabs>
          <w:tab w:val="left" w:pos="3270"/>
        </w:tabs>
      </w:pPr>
      <w:r>
        <w:t xml:space="preserve">    - pkg.purged</w:t>
      </w:r>
    </w:p>
    <w:p w:rsidR="00B55C15" w:rsidRDefault="00B55C15" w:rsidP="00B55C15">
      <w:pPr>
        <w:tabs>
          <w:tab w:val="left" w:pos="3270"/>
        </w:tabs>
      </w:pPr>
      <w:r>
        <w:t xml:space="preserve">    - pkg.removed</w:t>
      </w:r>
    </w:p>
    <w:p w:rsidR="00F02191" w:rsidRDefault="00B55C15" w:rsidP="00B55C15">
      <w:pPr>
        <w:tabs>
          <w:tab w:val="left" w:pos="3270"/>
        </w:tabs>
      </w:pPr>
      <w:r>
        <w:t xml:space="preserve">    - pkg.uptodate</w:t>
      </w:r>
    </w:p>
    <w:p w:rsidR="00B55C15" w:rsidRDefault="00B55C15" w:rsidP="00B55C15">
      <w:pPr>
        <w:tabs>
          <w:tab w:val="left" w:pos="3270"/>
        </w:tabs>
      </w:pPr>
    </w:p>
    <w:p w:rsidR="00B55C15" w:rsidRDefault="00B55C15" w:rsidP="00B55C15">
      <w:pPr>
        <w:tabs>
          <w:tab w:val="left" w:pos="3270"/>
        </w:tabs>
      </w:pPr>
    </w:p>
    <w:p w:rsidR="00F02191" w:rsidRDefault="00342F48" w:rsidP="00F02191">
      <w:pPr>
        <w:tabs>
          <w:tab w:val="left" w:pos="3270"/>
        </w:tabs>
      </w:pPr>
      <w:r>
        <w:rPr>
          <w:noProof/>
        </w:rPr>
        <w:drawing>
          <wp:inline distT="0" distB="0" distL="0" distR="0" wp14:anchorId="42A22031" wp14:editId="525361C5">
            <wp:extent cx="5486400" cy="2141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5B" w:rsidRDefault="00DB115B" w:rsidP="00F02191">
      <w:pPr>
        <w:tabs>
          <w:tab w:val="left" w:pos="3270"/>
        </w:tabs>
      </w:pPr>
    </w:p>
    <w:p w:rsidR="00DB115B" w:rsidRDefault="002B25F8" w:rsidP="00725B22">
      <w:pPr>
        <w:pStyle w:val="2"/>
      </w:pPr>
      <w:r>
        <w:lastRenderedPageBreak/>
        <w:t>file</w:t>
      </w:r>
      <w:r>
        <w:t>模块</w:t>
      </w:r>
    </w:p>
    <w:p w:rsidR="002B25F8" w:rsidRDefault="002B25F8" w:rsidP="00F02191">
      <w:pPr>
        <w:tabs>
          <w:tab w:val="left" w:pos="3270"/>
        </w:tabs>
      </w:pPr>
      <w:r>
        <w:rPr>
          <w:noProof/>
        </w:rPr>
        <w:drawing>
          <wp:inline distT="0" distB="0" distL="0" distR="0" wp14:anchorId="47ED4D6A" wp14:editId="580FB852">
            <wp:extent cx="4286250" cy="2162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8" w:rsidRDefault="002B25F8" w:rsidP="00F02191">
      <w:pPr>
        <w:tabs>
          <w:tab w:val="left" w:pos="3270"/>
        </w:tabs>
      </w:pPr>
    </w:p>
    <w:p w:rsidR="00DB115B" w:rsidRDefault="00DB115B" w:rsidP="00F02191">
      <w:pPr>
        <w:tabs>
          <w:tab w:val="left" w:pos="3270"/>
        </w:tabs>
      </w:pPr>
    </w:p>
    <w:p w:rsidR="000D6BB3" w:rsidRDefault="000D6BB3" w:rsidP="000D6BB3">
      <w:pPr>
        <w:tabs>
          <w:tab w:val="left" w:pos="3270"/>
        </w:tabs>
      </w:pPr>
      <w:r>
        <w:t>root@salt-master app]# mkdir files</w:t>
      </w:r>
    </w:p>
    <w:p w:rsidR="00DB115B" w:rsidRDefault="000D6BB3" w:rsidP="000D6BB3">
      <w:pPr>
        <w:tabs>
          <w:tab w:val="left" w:pos="3270"/>
        </w:tabs>
      </w:pPr>
      <w:r>
        <w:t>[root@salt-master app]# cp /etc/resolv.conf files/</w:t>
      </w:r>
    </w:p>
    <w:p w:rsidR="000D6BB3" w:rsidRDefault="000D6BB3" w:rsidP="000D6BB3">
      <w:pPr>
        <w:tabs>
          <w:tab w:val="left" w:pos="3270"/>
        </w:tabs>
      </w:pPr>
      <w:r>
        <w:t xml:space="preserve">[root@salt-master app]# cat dns.sls </w:t>
      </w:r>
    </w:p>
    <w:p w:rsidR="000D6BB3" w:rsidRDefault="000D6BB3" w:rsidP="000D6BB3">
      <w:pPr>
        <w:tabs>
          <w:tab w:val="left" w:pos="3270"/>
        </w:tabs>
      </w:pPr>
      <w:r>
        <w:t>dns-config:</w:t>
      </w:r>
    </w:p>
    <w:p w:rsidR="000D6BB3" w:rsidRDefault="000D6BB3" w:rsidP="000D6BB3">
      <w:pPr>
        <w:tabs>
          <w:tab w:val="left" w:pos="3270"/>
        </w:tabs>
      </w:pPr>
      <w:r>
        <w:t xml:space="preserve">  </w:t>
      </w:r>
      <w:r w:rsidRPr="00285233">
        <w:rPr>
          <w:highlight w:val="yellow"/>
        </w:rPr>
        <w:t>file.managed:</w:t>
      </w:r>
    </w:p>
    <w:p w:rsidR="000D6BB3" w:rsidRDefault="000D6BB3" w:rsidP="000D6BB3">
      <w:pPr>
        <w:tabs>
          <w:tab w:val="left" w:pos="3270"/>
        </w:tabs>
      </w:pPr>
      <w:r>
        <w:t xml:space="preserve">    - name: /etc/resolv.conf #file of </w:t>
      </w:r>
    </w:p>
    <w:p w:rsidR="000D6BB3" w:rsidRDefault="000D6BB3" w:rsidP="000D6BB3">
      <w:pPr>
        <w:tabs>
          <w:tab w:val="left" w:pos="3270"/>
        </w:tabs>
      </w:pPr>
      <w:r>
        <w:t xml:space="preserve">    - source: salt://</w:t>
      </w:r>
      <w:r w:rsidR="00623ECE">
        <w:t>app</w:t>
      </w:r>
      <w:r w:rsidR="00623ECE">
        <w:rPr>
          <w:rFonts w:hint="eastAsia"/>
        </w:rPr>
        <w:t>/</w:t>
      </w:r>
      <w:r>
        <w:t>files/resolv.conf</w:t>
      </w:r>
      <w:r w:rsidR="00D50665">
        <w:rPr>
          <w:rFonts w:hint="eastAsia"/>
        </w:rPr>
        <w:t xml:space="preserve">    salt</w:t>
      </w:r>
      <w:r w:rsidR="00D50665">
        <w:rPr>
          <w:rFonts w:hint="eastAsia"/>
        </w:rPr>
        <w:t>代表</w:t>
      </w:r>
      <w:r w:rsidR="00D50665">
        <w:rPr>
          <w:rFonts w:hint="eastAsia"/>
        </w:rPr>
        <w:t>file</w:t>
      </w:r>
      <w:r w:rsidR="00D50665">
        <w:rPr>
          <w:rFonts w:hint="eastAsia"/>
        </w:rPr>
        <w:t>根目录</w:t>
      </w:r>
    </w:p>
    <w:p w:rsidR="000D6BB3" w:rsidRDefault="000D6BB3" w:rsidP="000D6BB3">
      <w:pPr>
        <w:tabs>
          <w:tab w:val="left" w:pos="3270"/>
        </w:tabs>
      </w:pPr>
      <w:r>
        <w:t xml:space="preserve">    - user: root</w:t>
      </w:r>
    </w:p>
    <w:p w:rsidR="000D6BB3" w:rsidRDefault="000D6BB3" w:rsidP="000D6BB3">
      <w:pPr>
        <w:tabs>
          <w:tab w:val="left" w:pos="3270"/>
        </w:tabs>
      </w:pPr>
      <w:r>
        <w:t xml:space="preserve">    - group: root</w:t>
      </w:r>
    </w:p>
    <w:p w:rsidR="000D6BB3" w:rsidRDefault="000D6BB3" w:rsidP="000D6BB3">
      <w:pPr>
        <w:tabs>
          <w:tab w:val="left" w:pos="3270"/>
        </w:tabs>
      </w:pPr>
      <w:r>
        <w:t xml:space="preserve">    - mode: 644</w:t>
      </w:r>
    </w:p>
    <w:p w:rsidR="003E59B9" w:rsidRDefault="003E59B9" w:rsidP="003E59B9">
      <w:pPr>
        <w:tabs>
          <w:tab w:val="left" w:pos="3270"/>
        </w:tabs>
        <w:ind w:firstLineChars="350" w:firstLine="840"/>
      </w:pPr>
      <w:r>
        <w:rPr>
          <w:rFonts w:hint="eastAsia"/>
        </w:rPr>
        <w:t>- backup: minion   ------</w:t>
      </w:r>
      <w:r>
        <w:rPr>
          <w:rFonts w:hint="eastAsia"/>
        </w:rPr>
        <w:t>备份</w:t>
      </w:r>
      <w:r w:rsidR="00285233">
        <w:rPr>
          <w:rFonts w:hint="eastAsia"/>
        </w:rPr>
        <w:t>到</w:t>
      </w:r>
      <w:r w:rsidR="00285233">
        <w:rPr>
          <w:rFonts w:hint="eastAsia"/>
        </w:rPr>
        <w:t>minion</w:t>
      </w:r>
      <w:r w:rsidR="00285233">
        <w:rPr>
          <w:rFonts w:hint="eastAsia"/>
        </w:rPr>
        <w:t>端</w:t>
      </w:r>
    </w:p>
    <w:p w:rsidR="000D6BB3" w:rsidRDefault="00623ECE" w:rsidP="00274B89">
      <w:pPr>
        <w:tabs>
          <w:tab w:val="left" w:pos="3270"/>
        </w:tabs>
      </w:pPr>
      <w:r>
        <w:rPr>
          <w:rFonts w:hint="eastAsia"/>
        </w:rPr>
        <w:t>修改</w:t>
      </w:r>
      <w:r w:rsidR="00274B89" w:rsidRPr="00274B89">
        <w:t>/srv/salt/app/files</w:t>
      </w:r>
      <w:r w:rsidR="00274B89">
        <w:t>下的</w:t>
      </w:r>
      <w:r w:rsidR="00274B89">
        <w:t>resolv.conf</w:t>
      </w:r>
      <w:r w:rsidR="00274B89">
        <w:rPr>
          <w:rFonts w:hint="eastAsia"/>
        </w:rPr>
        <w:t>文件</w:t>
      </w:r>
    </w:p>
    <w:p w:rsidR="00E93DB3" w:rsidRDefault="00E93DB3" w:rsidP="00E93DB3">
      <w:pPr>
        <w:tabs>
          <w:tab w:val="left" w:pos="3270"/>
        </w:tabs>
      </w:pPr>
      <w:r>
        <w:t xml:space="preserve">[root@salt-master files]# cat resolv.conf </w:t>
      </w:r>
    </w:p>
    <w:p w:rsidR="00E93DB3" w:rsidRDefault="00E93DB3" w:rsidP="00E93DB3">
      <w:pPr>
        <w:tabs>
          <w:tab w:val="left" w:pos="3270"/>
        </w:tabs>
      </w:pPr>
      <w:r>
        <w:t># Generated by NetworkManager</w:t>
      </w:r>
    </w:p>
    <w:p w:rsidR="00E93DB3" w:rsidRDefault="00E93DB3" w:rsidP="00E93DB3">
      <w:pPr>
        <w:tabs>
          <w:tab w:val="left" w:pos="3270"/>
        </w:tabs>
      </w:pPr>
      <w:r>
        <w:t>nameserver 101.206.4.6</w:t>
      </w:r>
    </w:p>
    <w:p w:rsidR="00E93DB3" w:rsidRDefault="00E93DB3" w:rsidP="00E93DB3">
      <w:pPr>
        <w:tabs>
          <w:tab w:val="left" w:pos="3270"/>
        </w:tabs>
      </w:pPr>
      <w:r>
        <w:t>nameserver 114.114.114.114</w:t>
      </w:r>
    </w:p>
    <w:p w:rsidR="00E93DB3" w:rsidRPr="00274B89" w:rsidRDefault="00E93DB3" w:rsidP="00E93DB3">
      <w:pPr>
        <w:tabs>
          <w:tab w:val="left" w:pos="3270"/>
        </w:tabs>
      </w:pPr>
      <w:r>
        <w:t>###########saltstack configure</w:t>
      </w:r>
      <w:r>
        <w:rPr>
          <w:rFonts w:hint="eastAsia"/>
        </w:rPr>
        <w:t xml:space="preserve">   ----------</w:t>
      </w:r>
      <w:r>
        <w:rPr>
          <w:rFonts w:hint="eastAsia"/>
        </w:rPr>
        <w:t>》添加一行注释</w:t>
      </w:r>
    </w:p>
    <w:p w:rsidR="00623ECE" w:rsidRDefault="00623ECE" w:rsidP="000D6BB3">
      <w:pPr>
        <w:tabs>
          <w:tab w:val="left" w:pos="3270"/>
        </w:tabs>
      </w:pPr>
      <w:r w:rsidRPr="00623ECE">
        <w:t>salt 'salt-minion01' state.sls app.dns   test=True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</w:p>
    <w:p w:rsidR="00274B89" w:rsidRDefault="00274B89" w:rsidP="00274B89">
      <w:pPr>
        <w:tabs>
          <w:tab w:val="left" w:pos="3270"/>
        </w:tabs>
      </w:pPr>
      <w:r w:rsidRPr="00274B89">
        <w:t>salt 'salt-minion01' state.sls app.dns</w:t>
      </w:r>
    </w:p>
    <w:p w:rsidR="00274B89" w:rsidRDefault="00274B89" w:rsidP="00274B89">
      <w:pPr>
        <w:tabs>
          <w:tab w:val="left" w:pos="3270"/>
        </w:tabs>
      </w:pPr>
      <w:r>
        <w:rPr>
          <w:rFonts w:hint="eastAsia"/>
        </w:rPr>
        <w:lastRenderedPageBreak/>
        <w:t>查看</w:t>
      </w:r>
    </w:p>
    <w:p w:rsidR="00E93DB3" w:rsidRDefault="00E93DB3" w:rsidP="00E93DB3">
      <w:pPr>
        <w:tabs>
          <w:tab w:val="left" w:pos="3270"/>
        </w:tabs>
      </w:pPr>
      <w:r>
        <w:t xml:space="preserve">[root@salt-minion01 salt]# cat /etc/resolv.conf </w:t>
      </w:r>
    </w:p>
    <w:p w:rsidR="00E93DB3" w:rsidRDefault="00E93DB3" w:rsidP="00E93DB3">
      <w:pPr>
        <w:tabs>
          <w:tab w:val="left" w:pos="3270"/>
        </w:tabs>
      </w:pPr>
      <w:r>
        <w:t># Generated by NetworkManager</w:t>
      </w:r>
    </w:p>
    <w:p w:rsidR="00E93DB3" w:rsidRDefault="00E93DB3" w:rsidP="00E93DB3">
      <w:pPr>
        <w:tabs>
          <w:tab w:val="left" w:pos="3270"/>
        </w:tabs>
      </w:pPr>
      <w:r>
        <w:t>nameserver 101.206.4.6</w:t>
      </w:r>
    </w:p>
    <w:p w:rsidR="00E93DB3" w:rsidRDefault="00E93DB3" w:rsidP="00E93DB3">
      <w:pPr>
        <w:tabs>
          <w:tab w:val="left" w:pos="3270"/>
        </w:tabs>
      </w:pPr>
      <w:r>
        <w:t>nameserver 114.114.114.114</w:t>
      </w:r>
    </w:p>
    <w:p w:rsidR="00E93DB3" w:rsidRDefault="00E93DB3" w:rsidP="00E93DB3">
      <w:pPr>
        <w:tabs>
          <w:tab w:val="left" w:pos="3270"/>
        </w:tabs>
      </w:pPr>
      <w:r>
        <w:t>###########saltstack configure</w:t>
      </w:r>
    </w:p>
    <w:p w:rsidR="000D6BB3" w:rsidRDefault="00725B22" w:rsidP="000D6BB3">
      <w:pPr>
        <w:tabs>
          <w:tab w:val="left" w:pos="3270"/>
        </w:tabs>
      </w:pPr>
      <w:r w:rsidRPr="00285233">
        <w:rPr>
          <w:rFonts w:hint="eastAsia"/>
          <w:highlight w:val="yellow"/>
        </w:rPr>
        <w:t>file.directory</w:t>
      </w:r>
      <w:r w:rsidR="004A0F46" w:rsidRPr="00285233">
        <w:rPr>
          <w:rFonts w:hint="eastAsia"/>
          <w:highlight w:val="yellow"/>
        </w:rPr>
        <w:t xml:space="preserve"> ------</w:t>
      </w:r>
      <w:r w:rsidR="004A0F46" w:rsidRPr="00285233">
        <w:rPr>
          <w:rFonts w:hint="eastAsia"/>
          <w:highlight w:val="yellow"/>
        </w:rPr>
        <w:t>创建目录</w:t>
      </w:r>
    </w:p>
    <w:p w:rsidR="00725B22" w:rsidRDefault="00725B22" w:rsidP="000D6BB3">
      <w:pPr>
        <w:tabs>
          <w:tab w:val="left" w:pos="3270"/>
        </w:tabs>
      </w:pPr>
    </w:p>
    <w:p w:rsidR="00944ABB" w:rsidRDefault="00944ABB" w:rsidP="00944ABB">
      <w:pPr>
        <w:tabs>
          <w:tab w:val="left" w:pos="3270"/>
        </w:tabs>
      </w:pPr>
      <w:r>
        <w:t xml:space="preserve">[root@salt-master app]# cat dir.sls </w:t>
      </w:r>
    </w:p>
    <w:p w:rsidR="00944ABB" w:rsidRDefault="00944ABB" w:rsidP="00944ABB">
      <w:pPr>
        <w:tabs>
          <w:tab w:val="left" w:pos="3270"/>
        </w:tabs>
      </w:pPr>
      <w:r>
        <w:t>mkdir_tmp_dns:</w:t>
      </w:r>
    </w:p>
    <w:p w:rsidR="00944ABB" w:rsidRDefault="00944ABB" w:rsidP="00944ABB">
      <w:pPr>
        <w:tabs>
          <w:tab w:val="left" w:pos="3270"/>
        </w:tabs>
      </w:pPr>
      <w:r>
        <w:t xml:space="preserve">  file.direc</w:t>
      </w:r>
      <w:r w:rsidR="004A0F46">
        <w:rPr>
          <w:rFonts w:hint="eastAsia"/>
        </w:rPr>
        <w:t>tory</w:t>
      </w:r>
      <w:r>
        <w:t>:</w:t>
      </w:r>
    </w:p>
    <w:p w:rsidR="00944ABB" w:rsidRDefault="00944ABB" w:rsidP="00944ABB">
      <w:pPr>
        <w:tabs>
          <w:tab w:val="left" w:pos="3270"/>
        </w:tabs>
      </w:pPr>
      <w:r>
        <w:t xml:space="preserve">    - name: /tmp/dns</w:t>
      </w:r>
    </w:p>
    <w:p w:rsidR="00944ABB" w:rsidRDefault="00944ABB" w:rsidP="00944ABB">
      <w:pPr>
        <w:tabs>
          <w:tab w:val="left" w:pos="3270"/>
        </w:tabs>
      </w:pPr>
      <w:r>
        <w:t xml:space="preserve">    - user: root</w:t>
      </w:r>
    </w:p>
    <w:p w:rsidR="00944ABB" w:rsidRDefault="00944ABB" w:rsidP="00944ABB">
      <w:pPr>
        <w:tabs>
          <w:tab w:val="left" w:pos="3270"/>
        </w:tabs>
      </w:pPr>
      <w:r>
        <w:t xml:space="preserve">    - group: root</w:t>
      </w:r>
    </w:p>
    <w:p w:rsidR="00944ABB" w:rsidRDefault="00944ABB" w:rsidP="00944ABB">
      <w:pPr>
        <w:tabs>
          <w:tab w:val="left" w:pos="3270"/>
        </w:tabs>
      </w:pPr>
      <w:r>
        <w:t xml:space="preserve">    - mode: 755</w:t>
      </w:r>
    </w:p>
    <w:p w:rsidR="00DB115B" w:rsidRDefault="00944ABB" w:rsidP="00944ABB">
      <w:pPr>
        <w:tabs>
          <w:tab w:val="left" w:pos="3270"/>
        </w:tabs>
      </w:pPr>
      <w:r>
        <w:t xml:space="preserve">    - makedirs: True</w:t>
      </w:r>
    </w:p>
    <w:p w:rsidR="009F6BEC" w:rsidRDefault="009F6BEC" w:rsidP="00944ABB">
      <w:pPr>
        <w:tabs>
          <w:tab w:val="left" w:pos="3270"/>
        </w:tabs>
      </w:pPr>
      <w:r>
        <w:rPr>
          <w:rFonts w:hint="eastAsia"/>
        </w:rPr>
        <w:t xml:space="preserve">    </w:t>
      </w:r>
    </w:p>
    <w:p w:rsidR="00944ABB" w:rsidRDefault="00944ABB" w:rsidP="00944ABB">
      <w:pPr>
        <w:tabs>
          <w:tab w:val="left" w:pos="3270"/>
        </w:tabs>
      </w:pPr>
    </w:p>
    <w:p w:rsidR="00944ABB" w:rsidRDefault="00232CD6" w:rsidP="00944ABB">
      <w:pPr>
        <w:tabs>
          <w:tab w:val="left" w:pos="3270"/>
        </w:tabs>
      </w:pPr>
      <w:r w:rsidRPr="00285233">
        <w:rPr>
          <w:rFonts w:hint="eastAsia"/>
          <w:highlight w:val="yellow"/>
        </w:rPr>
        <w:t>目录下发</w:t>
      </w:r>
      <w:r w:rsidR="008D600E" w:rsidRPr="00285233">
        <w:rPr>
          <w:rFonts w:hint="eastAsia"/>
          <w:highlight w:val="yellow"/>
        </w:rPr>
        <w:t xml:space="preserve">  file.recurse</w:t>
      </w:r>
    </w:p>
    <w:p w:rsidR="00903B8C" w:rsidRDefault="00903B8C" w:rsidP="00903B8C">
      <w:pPr>
        <w:tabs>
          <w:tab w:val="left" w:pos="3270"/>
        </w:tabs>
      </w:pPr>
      <w:r>
        <w:t xml:space="preserve">[root@salt-master app]# cat xf.sls </w:t>
      </w:r>
    </w:p>
    <w:p w:rsidR="00903B8C" w:rsidRDefault="00903B8C" w:rsidP="00903B8C">
      <w:pPr>
        <w:tabs>
          <w:tab w:val="left" w:pos="3270"/>
        </w:tabs>
      </w:pPr>
      <w:r>
        <w:t>httpd-config:</w:t>
      </w:r>
    </w:p>
    <w:p w:rsidR="00903B8C" w:rsidRDefault="00903B8C" w:rsidP="00903B8C">
      <w:pPr>
        <w:tabs>
          <w:tab w:val="left" w:pos="3270"/>
        </w:tabs>
      </w:pPr>
      <w:r>
        <w:t xml:space="preserve">  file.recurse:</w:t>
      </w:r>
    </w:p>
    <w:p w:rsidR="00903B8C" w:rsidRDefault="00903B8C" w:rsidP="00903B8C">
      <w:pPr>
        <w:tabs>
          <w:tab w:val="left" w:pos="3270"/>
        </w:tabs>
      </w:pPr>
      <w:r>
        <w:t xml:space="preserve">    - name: /etc/httpd/conf.d/</w:t>
      </w:r>
    </w:p>
    <w:p w:rsidR="00903B8C" w:rsidRDefault="00903B8C" w:rsidP="00903B8C">
      <w:pPr>
        <w:tabs>
          <w:tab w:val="left" w:pos="3270"/>
        </w:tabs>
      </w:pPr>
      <w:r>
        <w:t xml:space="preserve">    - source: salt://app/files/httpd_conf.d</w:t>
      </w:r>
    </w:p>
    <w:p w:rsidR="00903B8C" w:rsidRDefault="00903B8C" w:rsidP="00903B8C">
      <w:pPr>
        <w:tabs>
          <w:tab w:val="left" w:pos="3270"/>
        </w:tabs>
      </w:pPr>
      <w:r>
        <w:t xml:space="preserve">    - file_mode: 644</w:t>
      </w:r>
    </w:p>
    <w:p w:rsidR="00903B8C" w:rsidRDefault="00903B8C" w:rsidP="00903B8C">
      <w:pPr>
        <w:tabs>
          <w:tab w:val="left" w:pos="3270"/>
        </w:tabs>
      </w:pPr>
      <w:r>
        <w:t xml:space="preserve">    - dir_mode: 755</w:t>
      </w:r>
    </w:p>
    <w:p w:rsidR="00903B8C" w:rsidRDefault="00903B8C" w:rsidP="00903B8C">
      <w:pPr>
        <w:tabs>
          <w:tab w:val="left" w:pos="3270"/>
        </w:tabs>
      </w:pPr>
      <w:r>
        <w:t xml:space="preserve">    - include_empty: True</w:t>
      </w:r>
    </w:p>
    <w:p w:rsidR="00055E2F" w:rsidRDefault="009F6BEC" w:rsidP="00903B8C">
      <w:pPr>
        <w:tabs>
          <w:tab w:val="left" w:pos="3270"/>
        </w:tabs>
      </w:pPr>
      <w:r>
        <w:t xml:space="preserve">    - clean:</w:t>
      </w:r>
      <w:r>
        <w:rPr>
          <w:rFonts w:hint="eastAsia"/>
        </w:rPr>
        <w:t xml:space="preserve"> </w:t>
      </w:r>
      <w:r w:rsidR="00903B8C">
        <w:t>True #####</w:t>
      </w:r>
      <w:r>
        <w:rPr>
          <w:rFonts w:hint="eastAsia"/>
        </w:rPr>
        <w:t>远程</w:t>
      </w:r>
      <w:r>
        <w:t>强制删除</w:t>
      </w:r>
    </w:p>
    <w:p w:rsidR="00055E2F" w:rsidRDefault="00055E2F" w:rsidP="00055E2F">
      <w:pPr>
        <w:tabs>
          <w:tab w:val="left" w:pos="3270"/>
        </w:tabs>
      </w:pPr>
      <w:r w:rsidRPr="00055E2F">
        <w:t>mkdir files/httpd_conf.d</w:t>
      </w:r>
    </w:p>
    <w:p w:rsidR="007666C0" w:rsidRDefault="007666C0" w:rsidP="007666C0">
      <w:pPr>
        <w:tabs>
          <w:tab w:val="left" w:pos="3270"/>
        </w:tabs>
      </w:pPr>
      <w:r>
        <w:t>[root@salt-master app]# cat files/httpd_conf.d/www.conf</w:t>
      </w:r>
    </w:p>
    <w:p w:rsidR="007666C0" w:rsidRDefault="007666C0" w:rsidP="007666C0">
      <w:pPr>
        <w:tabs>
          <w:tab w:val="left" w:pos="3270"/>
        </w:tabs>
      </w:pPr>
      <w:r>
        <w:lastRenderedPageBreak/>
        <w:t>server {</w:t>
      </w:r>
    </w:p>
    <w:p w:rsidR="007666C0" w:rsidRDefault="007666C0" w:rsidP="007666C0">
      <w:pPr>
        <w:tabs>
          <w:tab w:val="left" w:pos="3270"/>
        </w:tabs>
      </w:pPr>
    </w:p>
    <w:p w:rsidR="007666C0" w:rsidRDefault="007666C0" w:rsidP="007666C0">
      <w:pPr>
        <w:tabs>
          <w:tab w:val="left" w:pos="3270"/>
        </w:tabs>
      </w:pPr>
      <w:r>
        <w:t xml:space="preserve">  www</w:t>
      </w:r>
    </w:p>
    <w:p w:rsidR="007666C0" w:rsidRDefault="007666C0" w:rsidP="007666C0">
      <w:pPr>
        <w:tabs>
          <w:tab w:val="left" w:pos="3270"/>
        </w:tabs>
      </w:pPr>
      <w:r>
        <w:t xml:space="preserve"> }</w:t>
      </w:r>
    </w:p>
    <w:p w:rsidR="007666C0" w:rsidRDefault="007666C0" w:rsidP="007666C0">
      <w:pPr>
        <w:tabs>
          <w:tab w:val="left" w:pos="3270"/>
        </w:tabs>
      </w:pPr>
      <w:r>
        <w:t>[root@salt-master app]# cat files/httpd_conf.d/blog.conf</w:t>
      </w:r>
    </w:p>
    <w:p w:rsidR="007666C0" w:rsidRDefault="007666C0" w:rsidP="007666C0">
      <w:pPr>
        <w:tabs>
          <w:tab w:val="left" w:pos="3270"/>
        </w:tabs>
      </w:pPr>
      <w:r>
        <w:t>erver {</w:t>
      </w:r>
    </w:p>
    <w:p w:rsidR="007666C0" w:rsidRDefault="007666C0" w:rsidP="007666C0">
      <w:pPr>
        <w:tabs>
          <w:tab w:val="left" w:pos="3270"/>
        </w:tabs>
      </w:pPr>
      <w:r>
        <w:t xml:space="preserve">  blog</w:t>
      </w:r>
    </w:p>
    <w:p w:rsidR="007666C0" w:rsidRDefault="007666C0" w:rsidP="007666C0">
      <w:pPr>
        <w:tabs>
          <w:tab w:val="left" w:pos="3270"/>
        </w:tabs>
      </w:pPr>
    </w:p>
    <w:p w:rsidR="007666C0" w:rsidRDefault="007666C0" w:rsidP="007666C0">
      <w:pPr>
        <w:tabs>
          <w:tab w:val="left" w:pos="3270"/>
        </w:tabs>
      </w:pPr>
      <w:r>
        <w:t>}</w:t>
      </w:r>
    </w:p>
    <w:p w:rsidR="007666C0" w:rsidRDefault="005773B3" w:rsidP="007666C0">
      <w:pPr>
        <w:tabs>
          <w:tab w:val="left" w:pos="3270"/>
        </w:tabs>
      </w:pPr>
      <w:r w:rsidRPr="005773B3">
        <w:t>[root@salt-master app]# salt 'salt-minion01' state.sls app.xf</w:t>
      </w:r>
    </w:p>
    <w:p w:rsidR="007666C0" w:rsidRDefault="005773B3" w:rsidP="007666C0">
      <w:pPr>
        <w:tabs>
          <w:tab w:val="left" w:pos="3270"/>
        </w:tabs>
      </w:pPr>
      <w:r>
        <w:rPr>
          <w:rFonts w:hint="eastAsia"/>
        </w:rPr>
        <w:t>minion01</w:t>
      </w:r>
    </w:p>
    <w:p w:rsidR="005773B3" w:rsidRDefault="005773B3" w:rsidP="005773B3">
      <w:pPr>
        <w:tabs>
          <w:tab w:val="left" w:pos="3270"/>
        </w:tabs>
      </w:pPr>
      <w:r>
        <w:t>[root@salt-minion01 tmp]# ls /etc/httpd/conf.d/</w:t>
      </w:r>
    </w:p>
    <w:p w:rsidR="005773B3" w:rsidRDefault="005773B3" w:rsidP="005773B3">
      <w:pPr>
        <w:tabs>
          <w:tab w:val="left" w:pos="3270"/>
        </w:tabs>
      </w:pPr>
      <w:r>
        <w:t xml:space="preserve">autoindex.conf  fcgid.conf      README          userdir.conf    www.conf        </w:t>
      </w:r>
    </w:p>
    <w:p w:rsidR="00944ABB" w:rsidRDefault="005773B3" w:rsidP="005773B3">
      <w:pPr>
        <w:tabs>
          <w:tab w:val="left" w:pos="3270"/>
        </w:tabs>
      </w:pPr>
      <w:r>
        <w:t>blog.conf       manual.conf     ssl.conf        welcome.conf</w:t>
      </w:r>
    </w:p>
    <w:p w:rsidR="00DB115B" w:rsidRDefault="00DB115B" w:rsidP="00F02191">
      <w:pPr>
        <w:tabs>
          <w:tab w:val="left" w:pos="3270"/>
        </w:tabs>
      </w:pPr>
    </w:p>
    <w:p w:rsidR="00DB115B" w:rsidRDefault="00ED7BC5" w:rsidP="00F02191">
      <w:pPr>
        <w:tabs>
          <w:tab w:val="left" w:pos="3270"/>
        </w:tabs>
      </w:pPr>
      <w:r>
        <w:rPr>
          <w:noProof/>
        </w:rPr>
        <w:drawing>
          <wp:inline distT="0" distB="0" distL="0" distR="0" wp14:anchorId="70E5407D" wp14:editId="25E7F552">
            <wp:extent cx="4286250" cy="1333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C5" w:rsidRDefault="00ED7BC5" w:rsidP="00F02191">
      <w:pPr>
        <w:tabs>
          <w:tab w:val="left" w:pos="3270"/>
        </w:tabs>
      </w:pPr>
      <w:r>
        <w:rPr>
          <w:rFonts w:hint="eastAsia"/>
        </w:rPr>
        <w:t>可以直接采用以下方法：</w:t>
      </w:r>
    </w:p>
    <w:p w:rsidR="00585D58" w:rsidRDefault="00585D58" w:rsidP="00585D58">
      <w:pPr>
        <w:tabs>
          <w:tab w:val="left" w:pos="3270"/>
        </w:tabs>
      </w:pPr>
      <w:r>
        <w:t xml:space="preserve">[root@salt-master app]# cat ln.sls </w:t>
      </w:r>
    </w:p>
    <w:p w:rsidR="00585D58" w:rsidRDefault="00585D58" w:rsidP="00585D58">
      <w:pPr>
        <w:tabs>
          <w:tab w:val="left" w:pos="3270"/>
        </w:tabs>
      </w:pPr>
      <w:r>
        <w:t>Link:</w:t>
      </w:r>
    </w:p>
    <w:p w:rsidR="00585D58" w:rsidRDefault="00585D58" w:rsidP="00585D58">
      <w:pPr>
        <w:tabs>
          <w:tab w:val="left" w:pos="3270"/>
        </w:tabs>
      </w:pPr>
      <w:r>
        <w:t xml:space="preserve">  cmd.run:</w:t>
      </w:r>
    </w:p>
    <w:p w:rsidR="00ED7BC5" w:rsidRDefault="00585D58" w:rsidP="00585D58">
      <w:pPr>
        <w:tabs>
          <w:tab w:val="left" w:pos="3270"/>
        </w:tabs>
      </w:pPr>
      <w:r>
        <w:t xml:space="preserve">    - name: ln  -s  /tmp /mnt</w:t>
      </w:r>
    </w:p>
    <w:p w:rsidR="00585D58" w:rsidRDefault="00585D58" w:rsidP="00585D58">
      <w:pPr>
        <w:tabs>
          <w:tab w:val="left" w:pos="3270"/>
        </w:tabs>
      </w:pPr>
    </w:p>
    <w:p w:rsidR="00482991" w:rsidRDefault="00482991" w:rsidP="00585D58">
      <w:pPr>
        <w:tabs>
          <w:tab w:val="left" w:pos="3270"/>
        </w:tabs>
      </w:pPr>
    </w:p>
    <w:p w:rsidR="00482991" w:rsidRDefault="00482991" w:rsidP="00585D58">
      <w:pPr>
        <w:tabs>
          <w:tab w:val="left" w:pos="3270"/>
        </w:tabs>
      </w:pPr>
    </w:p>
    <w:p w:rsidR="00585D58" w:rsidRDefault="00482991" w:rsidP="00482991">
      <w:pPr>
        <w:pStyle w:val="2"/>
      </w:pPr>
      <w:r>
        <w:rPr>
          <w:rFonts w:hint="eastAsia"/>
        </w:rPr>
        <w:lastRenderedPageBreak/>
        <w:t>service</w:t>
      </w:r>
      <w:r>
        <w:rPr>
          <w:rFonts w:hint="eastAsia"/>
        </w:rPr>
        <w:t>模块</w:t>
      </w:r>
    </w:p>
    <w:p w:rsidR="0071447F" w:rsidRDefault="0071447F" w:rsidP="0071447F">
      <w:r>
        <w:t>httpd_service:</w:t>
      </w:r>
    </w:p>
    <w:p w:rsidR="0071447F" w:rsidRDefault="0071447F" w:rsidP="0071447F">
      <w:r>
        <w:t xml:space="preserve">  service.running:</w:t>
      </w:r>
    </w:p>
    <w:p w:rsidR="0071447F" w:rsidRDefault="0071447F" w:rsidP="0071447F">
      <w:r>
        <w:t xml:space="preserve">    - name: httpd</w:t>
      </w:r>
    </w:p>
    <w:p w:rsidR="0071447F" w:rsidRDefault="0071447F" w:rsidP="0071447F">
      <w:r>
        <w:t xml:space="preserve">    - enable: True</w:t>
      </w:r>
    </w:p>
    <w:p w:rsidR="0071447F" w:rsidRDefault="0071447F" w:rsidP="0071447F">
      <w:r>
        <w:rPr>
          <w:rFonts w:hint="eastAsia"/>
        </w:rPr>
        <w:t xml:space="preserve">    - reload: True #######</w:t>
      </w:r>
      <w:r>
        <w:rPr>
          <w:rFonts w:hint="eastAsia"/>
        </w:rPr>
        <w:t>允许重载，不写表示</w:t>
      </w:r>
      <w:r>
        <w:rPr>
          <w:rFonts w:hint="eastAsia"/>
        </w:rPr>
        <w:t>restart</w:t>
      </w:r>
    </w:p>
    <w:p w:rsidR="0071447F" w:rsidRDefault="0071447F" w:rsidP="0071447F">
      <w:r>
        <w:rPr>
          <w:rFonts w:hint="eastAsia"/>
        </w:rPr>
        <w:t xml:space="preserve">    - watch: #####</w:t>
      </w:r>
      <w:r>
        <w:rPr>
          <w:rFonts w:hint="eastAsia"/>
        </w:rPr>
        <w:t>监控谁</w:t>
      </w:r>
    </w:p>
    <w:p w:rsidR="00482991" w:rsidRDefault="0071447F" w:rsidP="0071447F">
      <w:r>
        <w:t xml:space="preserve">      -pkg.httpd-file</w:t>
      </w:r>
    </w:p>
    <w:p w:rsidR="0071447F" w:rsidRDefault="0071447F" w:rsidP="0071447F"/>
    <w:p w:rsidR="00482991" w:rsidRDefault="00FC40E1" w:rsidP="00FC40E1">
      <w:pPr>
        <w:pStyle w:val="2"/>
      </w:pPr>
      <w:r>
        <w:rPr>
          <w:rFonts w:hint="eastAsia"/>
        </w:rPr>
        <w:t>cron</w:t>
      </w:r>
      <w:r>
        <w:rPr>
          <w:rFonts w:hint="eastAsia"/>
        </w:rPr>
        <w:t>模块</w:t>
      </w:r>
    </w:p>
    <w:p w:rsidR="00B700D7" w:rsidRDefault="00B700D7" w:rsidP="00B700D7">
      <w:r>
        <w:t xml:space="preserve">[root@salt-master app]# cat cron.sls </w:t>
      </w:r>
    </w:p>
    <w:p w:rsidR="00B700D7" w:rsidRDefault="00B700D7" w:rsidP="00B700D7">
      <w:r>
        <w:t>crontab_scripts:</w:t>
      </w:r>
    </w:p>
    <w:p w:rsidR="00B700D7" w:rsidRDefault="00B700D7" w:rsidP="00B700D7">
      <w:r>
        <w:t xml:space="preserve">  cron.present:</w:t>
      </w:r>
    </w:p>
    <w:p w:rsidR="00B700D7" w:rsidRDefault="00B700D7" w:rsidP="00B700D7">
      <w:r>
        <w:t xml:space="preserve">    - name: /usr/bin/uptime &gt;/dev/null 2&gt;&amp;1</w:t>
      </w:r>
    </w:p>
    <w:p w:rsidR="00B700D7" w:rsidRDefault="00B700D7" w:rsidP="00B700D7">
      <w:r>
        <w:t xml:space="preserve">    - user: root</w:t>
      </w:r>
    </w:p>
    <w:p w:rsidR="00FC40E1" w:rsidRDefault="00B700D7" w:rsidP="00B700D7">
      <w:r>
        <w:t xml:space="preserve">    - minute: '*/5'</w:t>
      </w:r>
    </w:p>
    <w:p w:rsidR="00B700D7" w:rsidRDefault="00B700D7" w:rsidP="00B700D7">
      <w:r w:rsidRPr="00B700D7">
        <w:t>salt 'salt-minion01' state.sls app.cron</w:t>
      </w:r>
    </w:p>
    <w:p w:rsidR="00B700D7" w:rsidRDefault="00B700D7" w:rsidP="00B700D7">
      <w:r>
        <w:rPr>
          <w:rFonts w:hint="eastAsia"/>
        </w:rPr>
        <w:t>结果</w:t>
      </w:r>
      <w:r>
        <w:rPr>
          <w:rFonts w:hint="eastAsia"/>
        </w:rPr>
        <w:t>:</w:t>
      </w:r>
    </w:p>
    <w:p w:rsidR="00B700D7" w:rsidRDefault="00B700D7" w:rsidP="00B700D7">
      <w:r>
        <w:t>[root@salt-minion01 tmp]# crontab -l</w:t>
      </w:r>
    </w:p>
    <w:p w:rsidR="00B700D7" w:rsidRDefault="00B700D7" w:rsidP="00B700D7">
      <w:r>
        <w:t>*/30 * * * * /usr/sbin/ntpdate time.windows.com</w:t>
      </w:r>
    </w:p>
    <w:p w:rsidR="00B700D7" w:rsidRDefault="00B700D7" w:rsidP="00B700D7">
      <w:r>
        <w:t># Lines below here are managed by Salt, do not edit</w:t>
      </w:r>
    </w:p>
    <w:p w:rsidR="00B700D7" w:rsidRDefault="00B700D7" w:rsidP="00B700D7">
      <w:r>
        <w:t># SALT_CRON_IDENTIFIER:/usr/bin/uptime &gt;/dev/null 2&gt;&amp;1</w:t>
      </w:r>
    </w:p>
    <w:p w:rsidR="00B700D7" w:rsidRPr="00FC40E1" w:rsidRDefault="00B700D7" w:rsidP="00B700D7">
      <w:r>
        <w:t>*/5 * * * * /usr/bin/uptime &gt;/dev/null 2&gt;&amp;1</w:t>
      </w:r>
    </w:p>
    <w:p w:rsidR="00DB115B" w:rsidRDefault="00084E30" w:rsidP="00084E30">
      <w:pPr>
        <w:pStyle w:val="2"/>
      </w:pPr>
      <w:r>
        <w:rPr>
          <w:rFonts w:hint="eastAsia"/>
        </w:rPr>
        <w:t>高级状态模块</w:t>
      </w:r>
    </w:p>
    <w:p w:rsidR="00EB4667" w:rsidRDefault="00EB4667" w:rsidP="00EB4667">
      <w:r>
        <w:t>base:</w:t>
      </w:r>
    </w:p>
    <w:p w:rsidR="00EB4667" w:rsidRDefault="00EB4667" w:rsidP="00EB4667">
      <w:r>
        <w:t xml:space="preserve">  '</w:t>
      </w:r>
      <w:r>
        <w:rPr>
          <w:rFonts w:hint="eastAsia"/>
        </w:rPr>
        <w:t>*</w:t>
      </w:r>
      <w:r>
        <w:t>':</w:t>
      </w:r>
      <w:r>
        <w:rPr>
          <w:rFonts w:hint="eastAsia"/>
        </w:rPr>
        <w:t xml:space="preserve">   </w:t>
      </w:r>
      <w:r>
        <w:rPr>
          <w:rFonts w:hint="eastAsia"/>
        </w:rPr>
        <w:t>匹配所有</w:t>
      </w:r>
      <w:r>
        <w:rPr>
          <w:rFonts w:hint="eastAsia"/>
        </w:rPr>
        <w:t>minion</w:t>
      </w:r>
    </w:p>
    <w:p w:rsidR="00EB4667" w:rsidRDefault="00EB4667" w:rsidP="00EB4667">
      <w:r>
        <w:rPr>
          <w:rFonts w:hint="eastAsia"/>
        </w:rPr>
        <w:t xml:space="preserve">    - app.httpd #base</w:t>
      </w:r>
      <w:r>
        <w:rPr>
          <w:rFonts w:hint="eastAsia"/>
        </w:rPr>
        <w:t>模块下</w:t>
      </w:r>
      <w:r>
        <w:rPr>
          <w:rFonts w:hint="eastAsia"/>
        </w:rPr>
        <w:t>httpd</w:t>
      </w:r>
      <w:r>
        <w:rPr>
          <w:rFonts w:hint="eastAsia"/>
        </w:rPr>
        <w:t>目录下的安装</w:t>
      </w:r>
      <w:r>
        <w:rPr>
          <w:rFonts w:hint="eastAsia"/>
        </w:rPr>
        <w:t>sls</w:t>
      </w:r>
      <w:r>
        <w:rPr>
          <w:rFonts w:hint="eastAsia"/>
        </w:rPr>
        <w:t>文件</w:t>
      </w:r>
    </w:p>
    <w:p w:rsidR="00EB4667" w:rsidRDefault="00EB4667" w:rsidP="00EB4667">
      <w:r>
        <w:rPr>
          <w:rFonts w:hint="eastAsia"/>
        </w:rPr>
        <w:lastRenderedPageBreak/>
        <w:t xml:space="preserve">  #webserver:  #</w:t>
      </w:r>
      <w:r>
        <w:rPr>
          <w:rFonts w:hint="eastAsia"/>
        </w:rPr>
        <w:t>定义的分组名称进行匹配</w:t>
      </w:r>
      <w:r>
        <w:rPr>
          <w:rFonts w:hint="eastAsia"/>
        </w:rPr>
        <w:t>,</w:t>
      </w:r>
      <w:r>
        <w:rPr>
          <w:rFonts w:hint="eastAsia"/>
        </w:rPr>
        <w:t>需要定义</w:t>
      </w:r>
      <w:r>
        <w:rPr>
          <w:rFonts w:hint="eastAsia"/>
        </w:rPr>
        <w:t>nodegroups</w:t>
      </w:r>
    </w:p>
    <w:p w:rsidR="00EB4667" w:rsidRDefault="00EB4667" w:rsidP="00EB4667">
      <w:r>
        <w:t xml:space="preserve">   # - match: nodegroups</w:t>
      </w:r>
    </w:p>
    <w:p w:rsidR="00EB4667" w:rsidRDefault="00EB4667" w:rsidP="00EB4667">
      <w:r>
        <w:t xml:space="preserve">   # - nginx</w:t>
      </w:r>
    </w:p>
    <w:p w:rsidR="00EB4667" w:rsidRDefault="00EB4667" w:rsidP="00EB4667">
      <w:r>
        <w:rPr>
          <w:rFonts w:hint="eastAsia"/>
        </w:rPr>
        <w:t xml:space="preserve">  'os:centos':   #</w:t>
      </w:r>
      <w:r>
        <w:rPr>
          <w:rFonts w:hint="eastAsia"/>
        </w:rPr>
        <w:t>通过</w:t>
      </w:r>
      <w:r>
        <w:rPr>
          <w:rFonts w:hint="eastAsia"/>
        </w:rPr>
        <w:t>grains</w:t>
      </w:r>
      <w:r>
        <w:rPr>
          <w:rFonts w:hint="eastAsia"/>
        </w:rPr>
        <w:t>模块匹配</w:t>
      </w:r>
    </w:p>
    <w:p w:rsidR="00EB4667" w:rsidRDefault="00EB4667" w:rsidP="00EB4667">
      <w:r>
        <w:t xml:space="preserve">    - match: grains</w:t>
      </w:r>
    </w:p>
    <w:p w:rsidR="00084E30" w:rsidRDefault="00EB4667" w:rsidP="00EB4667">
      <w:r>
        <w:t xml:space="preserve">    - app.cron</w:t>
      </w:r>
    </w:p>
    <w:p w:rsidR="00084E30" w:rsidRDefault="00084E30" w:rsidP="00084E30">
      <w:r>
        <w:rPr>
          <w:rFonts w:hint="eastAsia"/>
        </w:rPr>
        <w:t>top.sls</w:t>
      </w:r>
      <w:r w:rsidR="00001DBF">
        <w:rPr>
          <w:rFonts w:hint="eastAsia"/>
        </w:rPr>
        <w:t>需要写在</w:t>
      </w:r>
      <w:r w:rsidR="00001DBF">
        <w:rPr>
          <w:rFonts w:hint="eastAsia"/>
        </w:rPr>
        <w:t>/srv/salt</w:t>
      </w:r>
      <w:r w:rsidR="00001DBF">
        <w:rPr>
          <w:rFonts w:hint="eastAsia"/>
        </w:rPr>
        <w:t>下</w:t>
      </w:r>
    </w:p>
    <w:p w:rsidR="00D7347F" w:rsidRPr="00084E30" w:rsidRDefault="00D7347F" w:rsidP="00084E30">
      <w:r>
        <w:rPr>
          <w:rFonts w:hint="eastAsia"/>
        </w:rPr>
        <w:t>执行是</w:t>
      </w:r>
      <w:r>
        <w:rPr>
          <w:rFonts w:hint="eastAsia"/>
        </w:rPr>
        <w:t>salt '*'  state.highstate</w:t>
      </w:r>
    </w:p>
    <w:p w:rsidR="00DB115B" w:rsidRDefault="00D7347F" w:rsidP="00F02191">
      <w:pPr>
        <w:tabs>
          <w:tab w:val="left" w:pos="3270"/>
        </w:tabs>
      </w:pPr>
      <w:r>
        <w:rPr>
          <w:rFonts w:hint="eastAsia"/>
        </w:rPr>
        <w:t xml:space="preserve"> </w:t>
      </w:r>
    </w:p>
    <w:p w:rsidR="00DB115B" w:rsidRDefault="00337365" w:rsidP="00337365">
      <w:pPr>
        <w:pStyle w:val="2"/>
      </w:pPr>
      <w:r>
        <w:rPr>
          <w:rFonts w:hint="eastAsia"/>
        </w:rPr>
        <w:t>LAMP</w:t>
      </w:r>
      <w:r>
        <w:t>架构部署</w:t>
      </w:r>
    </w:p>
    <w:p w:rsidR="00337365" w:rsidRDefault="00337365" w:rsidP="00337365">
      <w:r>
        <w:rPr>
          <w:rFonts w:hint="eastAsia"/>
        </w:rPr>
        <w:t>此案例在</w:t>
      </w:r>
      <w:r>
        <w:rPr>
          <w:rFonts w:hint="eastAsia"/>
        </w:rPr>
        <w:t>prod</w:t>
      </w:r>
      <w:r>
        <w:rPr>
          <w:rFonts w:hint="eastAsia"/>
        </w:rPr>
        <w:t>生产环境下部署</w:t>
      </w:r>
    </w:p>
    <w:p w:rsidR="00337365" w:rsidRDefault="00605A9A" w:rsidP="00337365"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端配置文件</w:t>
      </w:r>
    </w:p>
    <w:p w:rsidR="00605A9A" w:rsidRDefault="00605A9A" w:rsidP="00605A9A">
      <w:r>
        <w:t>file_roots:</w:t>
      </w:r>
    </w:p>
    <w:p w:rsidR="00605A9A" w:rsidRDefault="00605A9A" w:rsidP="00605A9A">
      <w:r>
        <w:t xml:space="preserve">  base:</w:t>
      </w:r>
    </w:p>
    <w:p w:rsidR="00605A9A" w:rsidRDefault="00605A9A" w:rsidP="00605A9A">
      <w:r>
        <w:t xml:space="preserve">    - /srv/salt/base</w:t>
      </w:r>
    </w:p>
    <w:p w:rsidR="00605A9A" w:rsidRPr="00605A9A" w:rsidRDefault="00605A9A" w:rsidP="00605A9A">
      <w:pPr>
        <w:rPr>
          <w:highlight w:val="yellow"/>
        </w:rPr>
      </w:pPr>
      <w:r>
        <w:t xml:space="preserve">  </w:t>
      </w:r>
      <w:r w:rsidRPr="00605A9A">
        <w:rPr>
          <w:highlight w:val="yellow"/>
        </w:rPr>
        <w:t>prod:</w:t>
      </w:r>
    </w:p>
    <w:p w:rsidR="00605A9A" w:rsidRDefault="00605A9A" w:rsidP="00605A9A">
      <w:r w:rsidRPr="00605A9A">
        <w:rPr>
          <w:highlight w:val="yellow"/>
        </w:rPr>
        <w:t xml:space="preserve">    - /srv/salt/prod</w:t>
      </w:r>
    </w:p>
    <w:p w:rsidR="00605A9A" w:rsidRDefault="00605A9A" w:rsidP="00605A9A"/>
    <w:p w:rsidR="00605A9A" w:rsidRDefault="00605A9A" w:rsidP="00605A9A">
      <w:r w:rsidRPr="00605A9A">
        <w:t>systemctl restart salt-master</w:t>
      </w:r>
    </w:p>
    <w:p w:rsidR="00605A9A" w:rsidRDefault="00605A9A" w:rsidP="00605A9A">
      <w:r w:rsidRPr="00605A9A">
        <w:t>mkdir /srv/salt/{base,prod} -p</w:t>
      </w:r>
    </w:p>
    <w:p w:rsidR="00605A9A" w:rsidRDefault="00605A9A" w:rsidP="00605A9A">
      <w:r>
        <w:rPr>
          <w:rFonts w:hint="eastAsia"/>
        </w:rPr>
        <w:t>把之前的基础环境下写的放在</w:t>
      </w:r>
      <w:r>
        <w:rPr>
          <w:rFonts w:hint="eastAsia"/>
        </w:rPr>
        <w:t>base</w:t>
      </w:r>
      <w:r>
        <w:rPr>
          <w:rFonts w:hint="eastAsia"/>
        </w:rPr>
        <w:t>下</w:t>
      </w:r>
    </w:p>
    <w:p w:rsidR="00605A9A" w:rsidRDefault="00A859CE" w:rsidP="004A47EF">
      <w:pPr>
        <w:pStyle w:val="3"/>
      </w:pPr>
      <w:r>
        <w:rPr>
          <w:rFonts w:hint="eastAsia"/>
        </w:rPr>
        <w:t>先手动安装</w:t>
      </w:r>
      <w:r>
        <w:rPr>
          <w:rFonts w:hint="eastAsia"/>
        </w:rPr>
        <w:t>lamp</w:t>
      </w:r>
      <w:r>
        <w:rPr>
          <w:rFonts w:hint="eastAsia"/>
        </w:rPr>
        <w:t>环境</w:t>
      </w:r>
    </w:p>
    <w:p w:rsidR="004A47EF" w:rsidRDefault="00AC419A" w:rsidP="00605A9A">
      <w:r w:rsidRPr="00AC419A">
        <w:t>yum install httpd mariadb mariadb-server  php php-mysql  php-gd gd -y</w:t>
      </w:r>
    </w:p>
    <w:p w:rsidR="004A47EF" w:rsidRDefault="004A47EF" w:rsidP="004A47EF">
      <w:r>
        <w:t>[root@salt-master init]# pwd</w:t>
      </w:r>
    </w:p>
    <w:p w:rsidR="004A47EF" w:rsidRDefault="004A47EF" w:rsidP="004A47EF">
      <w:r>
        <w:t>/srv/salt/prod/init</w:t>
      </w:r>
    </w:p>
    <w:p w:rsidR="004A47EF" w:rsidRDefault="004A47EF" w:rsidP="004A47EF">
      <w:r w:rsidRPr="004A47EF">
        <w:t>mkdir files</w:t>
      </w:r>
      <w:r>
        <w:rPr>
          <w:rFonts w:hint="eastAsia"/>
        </w:rPr>
        <w:t xml:space="preserve">    -------</w:t>
      </w:r>
      <w:r>
        <w:rPr>
          <w:rFonts w:hint="eastAsia"/>
        </w:rPr>
        <w:t>相关配置写在该目录下</w:t>
      </w:r>
    </w:p>
    <w:p w:rsidR="004A47EF" w:rsidRDefault="004A47EF" w:rsidP="009169DB">
      <w:pPr>
        <w:pStyle w:val="3"/>
      </w:pPr>
      <w:r>
        <w:rPr>
          <w:rFonts w:hint="eastAsia"/>
        </w:rPr>
        <w:lastRenderedPageBreak/>
        <w:t>准备相应</w:t>
      </w:r>
      <w:r w:rsidR="009169DB">
        <w:rPr>
          <w:rFonts w:hint="eastAsia"/>
        </w:rPr>
        <w:t>目录与对应配置文件</w:t>
      </w:r>
    </w:p>
    <w:p w:rsidR="009169DB" w:rsidRDefault="009169DB" w:rsidP="009169DB">
      <w:r w:rsidRPr="009169DB">
        <w:t>cp  /etc/httpd/conf/httpd.conf files/</w:t>
      </w:r>
    </w:p>
    <w:p w:rsidR="009169DB" w:rsidRDefault="00BD33EB" w:rsidP="009169DB">
      <w:r w:rsidRPr="00BD33EB">
        <w:t>cp /etc/my.cnf files/</w:t>
      </w:r>
    </w:p>
    <w:p w:rsidR="00BD33EB" w:rsidRDefault="00BD33EB" w:rsidP="009169DB">
      <w:r w:rsidRPr="00BD33EB">
        <w:t>cp /etc/php.ini files/</w:t>
      </w:r>
    </w:p>
    <w:p w:rsidR="00BD33EB" w:rsidRDefault="00C33426" w:rsidP="009169DB"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目录下写</w:t>
      </w:r>
      <w:r w:rsidR="00121908">
        <w:rPr>
          <w:rFonts w:hint="eastAsia"/>
        </w:rPr>
        <w:t>lamp</w:t>
      </w:r>
      <w:r>
        <w:rPr>
          <w:rFonts w:hint="eastAsia"/>
        </w:rPr>
        <w:t>安装，配置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ED3D60" w:rsidRDefault="00ED3D60" w:rsidP="00ED3D60">
      <w:pPr>
        <w:pStyle w:val="3"/>
      </w:pPr>
      <w:r>
        <w:rPr>
          <w:rFonts w:hint="eastAsia"/>
        </w:rPr>
        <w:t>部署状态文件</w:t>
      </w:r>
      <w:r>
        <w:rPr>
          <w:rFonts w:hint="eastAsia"/>
        </w:rPr>
        <w:t>lamp.sls</w:t>
      </w:r>
    </w:p>
    <w:p w:rsidR="003E18F6" w:rsidRDefault="00C33426" w:rsidP="003E18F6">
      <w:r w:rsidRPr="00C33426">
        <w:rPr>
          <w:highlight w:val="yellow"/>
        </w:rPr>
        <w:t>[root@salt-master init]# cat lamp.sls</w:t>
      </w:r>
      <w:r w:rsidR="003E18F6">
        <w:t xml:space="preserve"> </w:t>
      </w:r>
    </w:p>
    <w:p w:rsidR="003E18F6" w:rsidRDefault="003E18F6" w:rsidP="003E18F6">
      <w:r>
        <w:t>#yum install httpd mariadb-server php php-mysql  php-gd gd -y</w:t>
      </w:r>
    </w:p>
    <w:p w:rsidR="003E18F6" w:rsidRDefault="003E18F6" w:rsidP="003E18F6">
      <w:r>
        <w:t>httpd-install:</w:t>
      </w:r>
    </w:p>
    <w:p w:rsidR="003E18F6" w:rsidRDefault="003E18F6" w:rsidP="003E18F6">
      <w:r>
        <w:t xml:space="preserve">  pkg.installed:</w:t>
      </w:r>
    </w:p>
    <w:p w:rsidR="003E18F6" w:rsidRDefault="003E18F6" w:rsidP="003E18F6">
      <w:r>
        <w:t xml:space="preserve">    - names:</w:t>
      </w:r>
    </w:p>
    <w:p w:rsidR="003E18F6" w:rsidRDefault="003E18F6" w:rsidP="003E18F6">
      <w:r>
        <w:t xml:space="preserve">      - httpd</w:t>
      </w:r>
    </w:p>
    <w:p w:rsidR="003E18F6" w:rsidRDefault="003E18F6" w:rsidP="003E18F6">
      <w:r>
        <w:t xml:space="preserve">      - httpd-tools</w:t>
      </w:r>
    </w:p>
    <w:p w:rsidR="003E18F6" w:rsidRDefault="003E18F6" w:rsidP="003E18F6">
      <w:r>
        <w:t>httpd-config:</w:t>
      </w:r>
    </w:p>
    <w:p w:rsidR="003E18F6" w:rsidRDefault="003E18F6" w:rsidP="003E18F6">
      <w:r>
        <w:t xml:space="preserve">  file.managed:</w:t>
      </w:r>
    </w:p>
    <w:p w:rsidR="003E18F6" w:rsidRDefault="003E18F6" w:rsidP="003E18F6">
      <w:r>
        <w:t xml:space="preserve">    - name: /etc/httpd/conf/httpd.conf</w:t>
      </w:r>
    </w:p>
    <w:p w:rsidR="003E18F6" w:rsidRDefault="003E18F6" w:rsidP="003E18F6">
      <w:r>
        <w:t xml:space="preserve">    - source: salt://init/files/httpd.conf</w:t>
      </w:r>
    </w:p>
    <w:p w:rsidR="003E18F6" w:rsidRDefault="003E18F6" w:rsidP="003E18F6">
      <w:r>
        <w:t xml:space="preserve">    - user: root</w:t>
      </w:r>
    </w:p>
    <w:p w:rsidR="003E18F6" w:rsidRDefault="003E18F6" w:rsidP="003E18F6">
      <w:r>
        <w:t xml:space="preserve">    - group: root</w:t>
      </w:r>
    </w:p>
    <w:p w:rsidR="003E18F6" w:rsidRDefault="003E18F6" w:rsidP="003E18F6">
      <w:r>
        <w:t xml:space="preserve">    - mode: 644</w:t>
      </w:r>
    </w:p>
    <w:p w:rsidR="003E18F6" w:rsidRDefault="003E18F6" w:rsidP="003E18F6">
      <w:r>
        <w:t xml:space="preserve">    - backup: minion</w:t>
      </w:r>
    </w:p>
    <w:p w:rsidR="003E18F6" w:rsidRDefault="003E18F6" w:rsidP="003E18F6">
      <w:r>
        <w:t>httpd-service:</w:t>
      </w:r>
    </w:p>
    <w:p w:rsidR="003E18F6" w:rsidRDefault="003E18F6" w:rsidP="003E18F6">
      <w:r>
        <w:t xml:space="preserve">  service.running:</w:t>
      </w:r>
    </w:p>
    <w:p w:rsidR="003E18F6" w:rsidRDefault="003E18F6" w:rsidP="003E18F6">
      <w:r>
        <w:t xml:space="preserve">    - name: httpd</w:t>
      </w:r>
    </w:p>
    <w:p w:rsidR="003E18F6" w:rsidRDefault="003E18F6" w:rsidP="003E18F6">
      <w:r>
        <w:t xml:space="preserve">    - enable: True</w:t>
      </w:r>
    </w:p>
    <w:p w:rsidR="003E18F6" w:rsidRDefault="003E18F6" w:rsidP="003E18F6">
      <w:r>
        <w:t xml:space="preserve">    - reload: True</w:t>
      </w:r>
    </w:p>
    <w:p w:rsidR="003E18F6" w:rsidRDefault="003E18F6" w:rsidP="003E18F6">
      <w:r>
        <w:t>php-install:</w:t>
      </w:r>
    </w:p>
    <w:p w:rsidR="003E18F6" w:rsidRDefault="003E18F6" w:rsidP="003E18F6">
      <w:r>
        <w:t xml:space="preserve">  pkg.installed:</w:t>
      </w:r>
    </w:p>
    <w:p w:rsidR="003E18F6" w:rsidRDefault="003E18F6" w:rsidP="003E18F6">
      <w:r>
        <w:lastRenderedPageBreak/>
        <w:t xml:space="preserve">    - names:</w:t>
      </w:r>
    </w:p>
    <w:p w:rsidR="003E18F6" w:rsidRDefault="003E18F6" w:rsidP="003E18F6">
      <w:r>
        <w:t xml:space="preserve">      - php</w:t>
      </w:r>
    </w:p>
    <w:p w:rsidR="003E18F6" w:rsidRDefault="003E18F6" w:rsidP="003E18F6">
      <w:r>
        <w:t xml:space="preserve">      - php-mysql</w:t>
      </w:r>
    </w:p>
    <w:p w:rsidR="003E18F6" w:rsidRDefault="003E18F6" w:rsidP="003E18F6">
      <w:r>
        <w:t xml:space="preserve">      - php-gd</w:t>
      </w:r>
    </w:p>
    <w:p w:rsidR="003E18F6" w:rsidRDefault="003E18F6" w:rsidP="003E18F6">
      <w:r>
        <w:t xml:space="preserve">      - gd</w:t>
      </w:r>
    </w:p>
    <w:p w:rsidR="003E18F6" w:rsidRDefault="003E18F6" w:rsidP="003E18F6">
      <w:r>
        <w:t>php-config:</w:t>
      </w:r>
    </w:p>
    <w:p w:rsidR="003E18F6" w:rsidRDefault="003E18F6" w:rsidP="003E18F6">
      <w:r>
        <w:t xml:space="preserve">  file.managed:</w:t>
      </w:r>
    </w:p>
    <w:p w:rsidR="003E18F6" w:rsidRDefault="003E18F6" w:rsidP="003E18F6">
      <w:r>
        <w:t xml:space="preserve">    - name: /etc/php.ini</w:t>
      </w:r>
    </w:p>
    <w:p w:rsidR="003E18F6" w:rsidRDefault="003E18F6" w:rsidP="003E18F6">
      <w:r>
        <w:t xml:space="preserve">    - source: salt://init/files/php.ini</w:t>
      </w:r>
    </w:p>
    <w:p w:rsidR="003E18F6" w:rsidRDefault="003E18F6" w:rsidP="003E18F6">
      <w:r>
        <w:t xml:space="preserve">    - user: root</w:t>
      </w:r>
    </w:p>
    <w:p w:rsidR="003E18F6" w:rsidRDefault="003E18F6" w:rsidP="003E18F6">
      <w:r>
        <w:t xml:space="preserve">    - group: root</w:t>
      </w:r>
    </w:p>
    <w:p w:rsidR="003E18F6" w:rsidRDefault="003E18F6" w:rsidP="003E18F6">
      <w:r>
        <w:t xml:space="preserve">    - mode: 644</w:t>
      </w:r>
    </w:p>
    <w:p w:rsidR="003E18F6" w:rsidRDefault="003E18F6" w:rsidP="003E18F6">
      <w:r>
        <w:t xml:space="preserve">    - backup: minion</w:t>
      </w:r>
    </w:p>
    <w:p w:rsidR="003E18F6" w:rsidRDefault="003E18F6" w:rsidP="003E18F6">
      <w:r>
        <w:t>mysql-install:</w:t>
      </w:r>
    </w:p>
    <w:p w:rsidR="003E18F6" w:rsidRDefault="003E18F6" w:rsidP="003E18F6">
      <w:r>
        <w:t xml:space="preserve">  pkg.installed:</w:t>
      </w:r>
    </w:p>
    <w:p w:rsidR="003E18F6" w:rsidRDefault="003E18F6" w:rsidP="003E18F6">
      <w:r>
        <w:t xml:space="preserve">    - names:</w:t>
      </w:r>
    </w:p>
    <w:p w:rsidR="003E18F6" w:rsidRDefault="003E18F6" w:rsidP="003E18F6">
      <w:r>
        <w:t xml:space="preserve">      - mariadb</w:t>
      </w:r>
    </w:p>
    <w:p w:rsidR="003E18F6" w:rsidRDefault="003E18F6" w:rsidP="003E18F6">
      <w:r>
        <w:t xml:space="preserve">      - mariadb-server</w:t>
      </w:r>
    </w:p>
    <w:p w:rsidR="003E18F6" w:rsidRDefault="003E18F6" w:rsidP="003E18F6">
      <w:r>
        <w:t>mysql-config:</w:t>
      </w:r>
    </w:p>
    <w:p w:rsidR="003E18F6" w:rsidRDefault="003E18F6" w:rsidP="003E18F6">
      <w:r>
        <w:t xml:space="preserve">  file.managed:</w:t>
      </w:r>
    </w:p>
    <w:p w:rsidR="003E18F6" w:rsidRDefault="003E18F6" w:rsidP="003E18F6">
      <w:r>
        <w:t xml:space="preserve">    - name: /etc/my.cnf</w:t>
      </w:r>
    </w:p>
    <w:p w:rsidR="003E18F6" w:rsidRDefault="003E18F6" w:rsidP="003E18F6">
      <w:r>
        <w:t xml:space="preserve">    - source: salt://init/files/my.cnf</w:t>
      </w:r>
    </w:p>
    <w:p w:rsidR="003E18F6" w:rsidRDefault="003E18F6" w:rsidP="003E18F6">
      <w:r>
        <w:t xml:space="preserve">    - user: root</w:t>
      </w:r>
    </w:p>
    <w:p w:rsidR="003E18F6" w:rsidRDefault="003E18F6" w:rsidP="003E18F6">
      <w:r>
        <w:t xml:space="preserve">    - group: root</w:t>
      </w:r>
    </w:p>
    <w:p w:rsidR="003E18F6" w:rsidRDefault="003E18F6" w:rsidP="003E18F6">
      <w:r>
        <w:t xml:space="preserve">    - mode: 644</w:t>
      </w:r>
    </w:p>
    <w:p w:rsidR="003E18F6" w:rsidRDefault="003E18F6" w:rsidP="003E18F6">
      <w:r>
        <w:t xml:space="preserve">    - backup: minion</w:t>
      </w:r>
    </w:p>
    <w:p w:rsidR="003E18F6" w:rsidRDefault="003E18F6" w:rsidP="003E18F6">
      <w:r>
        <w:t>mysql-service:</w:t>
      </w:r>
    </w:p>
    <w:p w:rsidR="003E18F6" w:rsidRDefault="003E18F6" w:rsidP="003E18F6">
      <w:r>
        <w:t xml:space="preserve">  service.running:</w:t>
      </w:r>
    </w:p>
    <w:p w:rsidR="003E18F6" w:rsidRDefault="003E18F6" w:rsidP="003E18F6">
      <w:r>
        <w:t xml:space="preserve">    - name: mariadb</w:t>
      </w:r>
    </w:p>
    <w:p w:rsidR="00E264A7" w:rsidRDefault="003E18F6" w:rsidP="003E18F6">
      <w:r>
        <w:t xml:space="preserve">    - enable: True</w:t>
      </w:r>
    </w:p>
    <w:p w:rsidR="00E264A7" w:rsidRDefault="00E264A7" w:rsidP="009169DB"/>
    <w:p w:rsidR="00E264A7" w:rsidRPr="009169DB" w:rsidRDefault="00E264A7" w:rsidP="009169DB">
      <w:r w:rsidRPr="00E264A7">
        <w:t>salt 'salt-minion01' state.sls init.lamp saltenv=prod</w:t>
      </w:r>
      <w:r>
        <w:rPr>
          <w:rFonts w:hint="eastAsia"/>
        </w:rP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>prod</w:t>
      </w:r>
      <w:r>
        <w:rPr>
          <w:rFonts w:hint="eastAsia"/>
        </w:rPr>
        <w:t>环境，因为默认为</w:t>
      </w:r>
      <w:r>
        <w:rPr>
          <w:rFonts w:hint="eastAsia"/>
        </w:rPr>
        <w:t>base</w:t>
      </w:r>
      <w:r>
        <w:rPr>
          <w:rFonts w:hint="eastAsia"/>
        </w:rPr>
        <w:t>环境</w:t>
      </w:r>
    </w:p>
    <w:p w:rsidR="00592401" w:rsidRDefault="00592401" w:rsidP="00592401">
      <w:pPr>
        <w:pStyle w:val="3"/>
      </w:pPr>
      <w:r>
        <w:rPr>
          <w:rFonts w:hint="eastAsia"/>
        </w:rPr>
        <w:t>通过高级状态进行管理</w:t>
      </w:r>
    </w:p>
    <w:p w:rsidR="00592401" w:rsidRDefault="00592401" w:rsidP="00592401"/>
    <w:p w:rsidR="00815206" w:rsidRDefault="00592401" w:rsidP="00592401">
      <w:r>
        <w:rPr>
          <w:rFonts w:hint="eastAsia"/>
        </w:rPr>
        <w:t>通过高级状态来管理更方便，</w:t>
      </w:r>
      <w:r w:rsidR="00815206">
        <w:rPr>
          <w:rFonts w:hint="eastAsia"/>
        </w:rPr>
        <w:t>需要在</w:t>
      </w:r>
      <w:r w:rsidR="00815206">
        <w:rPr>
          <w:rFonts w:hint="eastAsia"/>
        </w:rPr>
        <w:t>base</w:t>
      </w:r>
      <w:r w:rsidR="00815206">
        <w:rPr>
          <w:rFonts w:hint="eastAsia"/>
        </w:rPr>
        <w:t>下写</w:t>
      </w:r>
      <w:r w:rsidR="00815206">
        <w:rPr>
          <w:rFonts w:hint="eastAsia"/>
        </w:rPr>
        <w:t>top.sls</w:t>
      </w:r>
    </w:p>
    <w:p w:rsidR="004A47EF" w:rsidRPr="00337365" w:rsidRDefault="009B2932" w:rsidP="004A47EF">
      <w:r>
        <w:rPr>
          <w:rFonts w:hint="eastAsia"/>
        </w:rPr>
        <w:t xml:space="preserve"> </w:t>
      </w:r>
    </w:p>
    <w:p w:rsidR="003311B0" w:rsidRDefault="003311B0" w:rsidP="003311B0">
      <w:r>
        <w:t>[root@salt-master base]# cat top.sls</w:t>
      </w:r>
    </w:p>
    <w:p w:rsidR="003311B0" w:rsidRDefault="003311B0" w:rsidP="003311B0">
      <w:r>
        <w:t>prod:</w:t>
      </w:r>
    </w:p>
    <w:p w:rsidR="003311B0" w:rsidRDefault="003311B0" w:rsidP="003311B0">
      <w:r>
        <w:t xml:space="preserve">  'salt-minion01':</w:t>
      </w:r>
    </w:p>
    <w:p w:rsidR="00337365" w:rsidRDefault="003311B0" w:rsidP="003311B0">
      <w:r>
        <w:t xml:space="preserve">    - init.lamp</w:t>
      </w:r>
    </w:p>
    <w:p w:rsidR="00592401" w:rsidRDefault="00592401" w:rsidP="003311B0"/>
    <w:p w:rsidR="00592401" w:rsidRDefault="00592401" w:rsidP="003311B0">
      <w:r>
        <w:rPr>
          <w:rFonts w:hint="eastAsia"/>
        </w:rPr>
        <w:t>然后执行</w:t>
      </w:r>
      <w:r>
        <w:rPr>
          <w:rFonts w:hint="eastAsia"/>
        </w:rPr>
        <w:t>salt 'salt-minion01'  state.highstate</w:t>
      </w:r>
    </w:p>
    <w:p w:rsidR="00ED3D60" w:rsidRDefault="00ED3D60" w:rsidP="003311B0">
      <w:r>
        <w:rPr>
          <w:rFonts w:hint="eastAsia"/>
        </w:rPr>
        <w:t>查看目录结构</w:t>
      </w:r>
    </w:p>
    <w:p w:rsidR="003A6602" w:rsidRDefault="003A6602" w:rsidP="003A6602">
      <w:r>
        <w:t>[root@salt-master base]# tree /srv/salt/</w:t>
      </w:r>
    </w:p>
    <w:p w:rsidR="003A6602" w:rsidRDefault="003A6602" w:rsidP="003A6602">
      <w:r>
        <w:t>/srv/salt/</w:t>
      </w:r>
    </w:p>
    <w:p w:rsidR="003A6602" w:rsidRDefault="003A6602" w:rsidP="003A6602">
      <w:r>
        <w:rPr>
          <w:rFonts w:hint="eastAsia"/>
        </w:rPr>
        <w:t>├──</w:t>
      </w:r>
      <w:r>
        <w:rPr>
          <w:rFonts w:hint="eastAsia"/>
        </w:rPr>
        <w:t xml:space="preserve"> base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cron.sls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dir.sls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dns.sls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files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httpd_conf.d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blog.conf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www.conf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resolv.conf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httpd.sls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ln.sls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service.sls</w:t>
      </w:r>
    </w:p>
    <w:p w:rsidR="003A6602" w:rsidRDefault="003A6602" w:rsidP="003A6602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vsftpd.sls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xf.sls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_grains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my_grains.py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A6602">
        <w:rPr>
          <w:rFonts w:hint="eastAsia"/>
          <w:highlight w:val="yellow"/>
        </w:rPr>
        <w:t>top.sls</w:t>
      </w:r>
    </w:p>
    <w:p w:rsidR="003A6602" w:rsidRDefault="003A6602" w:rsidP="003A660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top.sls20181121</w:t>
      </w:r>
    </w:p>
    <w:p w:rsidR="003A6602" w:rsidRDefault="003A6602" w:rsidP="003A6602">
      <w:r>
        <w:rPr>
          <w:rFonts w:hint="eastAsia"/>
        </w:rPr>
        <w:t>└──</w:t>
      </w:r>
      <w:r>
        <w:rPr>
          <w:rFonts w:hint="eastAsia"/>
        </w:rPr>
        <w:t xml:space="preserve"> prod</w:t>
      </w:r>
    </w:p>
    <w:p w:rsidR="003A6602" w:rsidRDefault="003A6602" w:rsidP="003A6602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init</w:t>
      </w:r>
    </w:p>
    <w:p w:rsidR="003A6602" w:rsidRDefault="003A6602" w:rsidP="003A660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files</w:t>
      </w:r>
    </w:p>
    <w:p w:rsidR="003A6602" w:rsidRDefault="003A6602" w:rsidP="003A6602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httpd.conf</w:t>
      </w:r>
    </w:p>
    <w:p w:rsidR="003A6602" w:rsidRDefault="003A6602" w:rsidP="003A6602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my.cnf</w:t>
      </w:r>
    </w:p>
    <w:p w:rsidR="003A6602" w:rsidRDefault="003A6602" w:rsidP="003A6602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php.ini</w:t>
      </w:r>
    </w:p>
    <w:p w:rsidR="003A6602" w:rsidRDefault="003A6602" w:rsidP="003A6602"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3A6602">
        <w:rPr>
          <w:rFonts w:hint="eastAsia"/>
          <w:highlight w:val="yellow"/>
        </w:rPr>
        <w:t>lamp.sls</w:t>
      </w:r>
    </w:p>
    <w:p w:rsidR="003A6602" w:rsidRDefault="00747C92" w:rsidP="007F4F97">
      <w:pPr>
        <w:pStyle w:val="3"/>
      </w:pPr>
      <w:r>
        <w:rPr>
          <w:rFonts w:hint="eastAsia"/>
        </w:rPr>
        <w:t>states</w:t>
      </w:r>
      <w:r w:rsidR="003A6602" w:rsidRPr="003A6602">
        <w:rPr>
          <w:rFonts w:hint="eastAsia"/>
        </w:rPr>
        <w:t>状态依赖</w:t>
      </w:r>
      <w:r w:rsidR="007F4F97">
        <w:rPr>
          <w:rFonts w:hint="eastAsia"/>
        </w:rPr>
        <w:t>管理</w:t>
      </w:r>
    </w:p>
    <w:p w:rsidR="00747C92" w:rsidRDefault="00747C92" w:rsidP="00747C92">
      <w:r>
        <w:rPr>
          <w:rFonts w:hint="eastAsia"/>
        </w:rPr>
        <w:t>可以用</w:t>
      </w:r>
      <w:r>
        <w:rPr>
          <w:rFonts w:hint="eastAsia"/>
        </w:rPr>
        <w:t>state</w:t>
      </w:r>
      <w:r>
        <w:rPr>
          <w:rFonts w:hint="eastAsia"/>
        </w:rPr>
        <w:t>模块来定义</w:t>
      </w:r>
      <w:r>
        <w:rPr>
          <w:rFonts w:hint="eastAsia"/>
        </w:rPr>
        <w:t>minion</w:t>
      </w:r>
      <w:r>
        <w:rPr>
          <w:rFonts w:hint="eastAsia"/>
        </w:rPr>
        <w:t>的状态，但是如果一个主机涉及多个状态，并且状态之间有相互关联，需要在执行顺序上有先后之分，那么必须引入</w:t>
      </w:r>
      <w:r w:rsidR="00DF5FA6">
        <w:rPr>
          <w:rFonts w:hint="eastAsia"/>
        </w:rPr>
        <w:t xml:space="preserve">requisites </w:t>
      </w:r>
      <w:r w:rsidR="00DF5FA6">
        <w:rPr>
          <w:rFonts w:hint="eastAsia"/>
        </w:rPr>
        <w:t>来进行控制。</w:t>
      </w:r>
    </w:p>
    <w:p w:rsidR="00DF5FA6" w:rsidRDefault="0083718C" w:rsidP="0083718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require </w:t>
      </w:r>
      <w:r>
        <w:rPr>
          <w:rFonts w:hint="eastAsia"/>
        </w:rPr>
        <w:t>我依赖某个状态，我依赖谁</w:t>
      </w:r>
    </w:p>
    <w:p w:rsidR="0083718C" w:rsidRDefault="0083718C" w:rsidP="0083718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require_in </w:t>
      </w:r>
      <w:r>
        <w:rPr>
          <w:rFonts w:hint="eastAsia"/>
        </w:rPr>
        <w:t>我被某个状态依赖，谁依赖我</w:t>
      </w:r>
    </w:p>
    <w:p w:rsidR="0083718C" w:rsidRDefault="0083718C" w:rsidP="0083718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watch  </w:t>
      </w:r>
      <w:r>
        <w:rPr>
          <w:rFonts w:hint="eastAsia"/>
        </w:rPr>
        <w:t>我监控某个状态，</w:t>
      </w:r>
      <w:r w:rsidR="002A64E7">
        <w:rPr>
          <w:rFonts w:hint="eastAsia"/>
        </w:rPr>
        <w:t>如</w:t>
      </w:r>
      <w:r>
        <w:rPr>
          <w:rFonts w:hint="eastAsia"/>
        </w:rPr>
        <w:t>当状态发生变化时</w:t>
      </w:r>
      <w:r w:rsidR="00E64658">
        <w:rPr>
          <w:rFonts w:hint="eastAsia"/>
        </w:rPr>
        <w:t>，</w:t>
      </w:r>
      <w:r w:rsidR="000A1E60">
        <w:rPr>
          <w:rFonts w:hint="eastAsia"/>
        </w:rPr>
        <w:t>就进行</w:t>
      </w:r>
      <w:r w:rsidR="00E64658">
        <w:rPr>
          <w:rFonts w:hint="eastAsia"/>
        </w:rPr>
        <w:t>restart</w:t>
      </w:r>
      <w:r w:rsidR="000A1E60">
        <w:rPr>
          <w:rFonts w:hint="eastAsia"/>
        </w:rPr>
        <w:t>或</w:t>
      </w:r>
      <w:r w:rsidR="000A1E60">
        <w:rPr>
          <w:rFonts w:hint="eastAsia"/>
        </w:rPr>
        <w:t>reload</w:t>
      </w:r>
      <w:r w:rsidR="000A1E60">
        <w:rPr>
          <w:rFonts w:hint="eastAsia"/>
        </w:rPr>
        <w:t>操作</w:t>
      </w:r>
    </w:p>
    <w:p w:rsidR="00E64658" w:rsidRDefault="00775277" w:rsidP="007752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watch_in </w:t>
      </w:r>
      <w:r>
        <w:rPr>
          <w:rFonts w:hint="eastAsia"/>
        </w:rPr>
        <w:t>我被某个状态关注</w:t>
      </w:r>
    </w:p>
    <w:p w:rsidR="00775277" w:rsidRDefault="00775277" w:rsidP="007752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include  </w:t>
      </w:r>
      <w:r>
        <w:rPr>
          <w:rFonts w:hint="eastAsia"/>
        </w:rPr>
        <w:t>我引用谁</w:t>
      </w:r>
    </w:p>
    <w:p w:rsidR="00E64658" w:rsidRDefault="00010CB3" w:rsidP="00E64658">
      <w:r>
        <w:rPr>
          <w:rFonts w:hint="eastAsia"/>
        </w:rPr>
        <w:t>require</w:t>
      </w:r>
      <w:r>
        <w:rPr>
          <w:rFonts w:hint="eastAsia"/>
        </w:rPr>
        <w:t>写法</w:t>
      </w:r>
    </w:p>
    <w:p w:rsidR="008C31BD" w:rsidRDefault="008C31BD" w:rsidP="008C31BD">
      <w:r>
        <w:t>httpd-install:</w:t>
      </w:r>
    </w:p>
    <w:p w:rsidR="008C31BD" w:rsidRDefault="008C31BD" w:rsidP="008C31BD">
      <w:r>
        <w:t xml:space="preserve">  pkg.installed:</w:t>
      </w:r>
    </w:p>
    <w:p w:rsidR="008C31BD" w:rsidRDefault="008C31BD" w:rsidP="008C31BD">
      <w:r>
        <w:t xml:space="preserve">    - names:</w:t>
      </w:r>
    </w:p>
    <w:p w:rsidR="008C31BD" w:rsidRDefault="008C31BD" w:rsidP="008C31BD">
      <w:r>
        <w:t xml:space="preserve">      - httpd</w:t>
      </w:r>
    </w:p>
    <w:p w:rsidR="008C31BD" w:rsidRDefault="008C31BD" w:rsidP="008C31BD">
      <w:r>
        <w:t xml:space="preserve">      - httpd-tools</w:t>
      </w:r>
    </w:p>
    <w:p w:rsidR="008C31BD" w:rsidRDefault="008C31BD" w:rsidP="008C31BD">
      <w:r>
        <w:t>httpd-config:</w:t>
      </w:r>
    </w:p>
    <w:p w:rsidR="008C31BD" w:rsidRDefault="008C31BD" w:rsidP="008C31BD">
      <w:r>
        <w:t xml:space="preserve">  file.managed:</w:t>
      </w:r>
    </w:p>
    <w:p w:rsidR="008C31BD" w:rsidRDefault="008C31BD" w:rsidP="008C31BD">
      <w:r>
        <w:lastRenderedPageBreak/>
        <w:t xml:space="preserve">    - name: /etc/httpd/conf/httpd.conf</w:t>
      </w:r>
    </w:p>
    <w:p w:rsidR="008C31BD" w:rsidRDefault="008C31BD" w:rsidP="008C31BD">
      <w:r>
        <w:t xml:space="preserve">    - source: salt://init/files/httpd.conf</w:t>
      </w:r>
    </w:p>
    <w:p w:rsidR="008C31BD" w:rsidRDefault="008C31BD" w:rsidP="008C31BD">
      <w:r>
        <w:t xml:space="preserve">    - user: root</w:t>
      </w:r>
    </w:p>
    <w:p w:rsidR="008C31BD" w:rsidRDefault="008C31BD" w:rsidP="008C31BD">
      <w:r>
        <w:t xml:space="preserve">    - group: root</w:t>
      </w:r>
    </w:p>
    <w:p w:rsidR="008C31BD" w:rsidRDefault="008C31BD" w:rsidP="008C31BD">
      <w:r>
        <w:t xml:space="preserve">    - mode: 644</w:t>
      </w:r>
    </w:p>
    <w:p w:rsidR="008C31BD" w:rsidRDefault="008C31BD" w:rsidP="008C31BD">
      <w:r>
        <w:t xml:space="preserve">    - backup: minion</w:t>
      </w:r>
    </w:p>
    <w:p w:rsidR="008C31BD" w:rsidRPr="008C31BD" w:rsidRDefault="008C31BD" w:rsidP="008C31BD">
      <w:pPr>
        <w:rPr>
          <w:highlight w:val="yellow"/>
        </w:rPr>
      </w:pPr>
      <w:r>
        <w:t xml:space="preserve">    </w:t>
      </w:r>
      <w:r w:rsidRPr="008C31BD">
        <w:rPr>
          <w:highlight w:val="yellow"/>
        </w:rPr>
        <w:t>- require:</w:t>
      </w:r>
    </w:p>
    <w:p w:rsidR="008C31BD" w:rsidRDefault="008C31BD" w:rsidP="008C31BD">
      <w:r w:rsidRPr="008C31BD">
        <w:rPr>
          <w:highlight w:val="yellow"/>
        </w:rPr>
        <w:t xml:space="preserve">      - pkg: httpd-install</w:t>
      </w:r>
      <w:r>
        <w:rPr>
          <w:rFonts w:hint="eastAsia"/>
        </w:rPr>
        <w:t xml:space="preserve">  </w:t>
      </w:r>
      <w:r w:rsidRPr="008C31BD">
        <w:rPr>
          <w:rFonts w:hint="eastAsia"/>
        </w:rPr>
        <w:t>因为</w:t>
      </w:r>
      <w:r>
        <w:rPr>
          <w:rFonts w:hint="eastAsia"/>
        </w:rPr>
        <w:t>要修改配置需要先安装软件</w:t>
      </w:r>
    </w:p>
    <w:p w:rsidR="008C31BD" w:rsidRPr="00747C92" w:rsidRDefault="008C31BD" w:rsidP="008C31BD"/>
    <w:p w:rsidR="007F4F97" w:rsidRDefault="00197FC5" w:rsidP="007F4F97">
      <w:r>
        <w:rPr>
          <w:rFonts w:hint="eastAsia"/>
        </w:rPr>
        <w:t>watch</w:t>
      </w:r>
      <w:r>
        <w:rPr>
          <w:rFonts w:hint="eastAsia"/>
        </w:rPr>
        <w:t>写法</w:t>
      </w:r>
    </w:p>
    <w:p w:rsidR="00197FC5" w:rsidRDefault="00197FC5" w:rsidP="00197FC5">
      <w:r>
        <w:t>httpd-service:</w:t>
      </w:r>
    </w:p>
    <w:p w:rsidR="00197FC5" w:rsidRDefault="00197FC5" w:rsidP="00197FC5">
      <w:r>
        <w:t xml:space="preserve">  service.running:</w:t>
      </w:r>
    </w:p>
    <w:p w:rsidR="00197FC5" w:rsidRDefault="00197FC5" w:rsidP="00197FC5">
      <w:r>
        <w:t xml:space="preserve">    - name: httpd</w:t>
      </w:r>
    </w:p>
    <w:p w:rsidR="00197FC5" w:rsidRDefault="00197FC5" w:rsidP="00197FC5">
      <w:r>
        <w:t xml:space="preserve">    - enable: True</w:t>
      </w:r>
    </w:p>
    <w:p w:rsidR="00197FC5" w:rsidRDefault="00197FC5" w:rsidP="00197FC5">
      <w:r>
        <w:t xml:space="preserve">    - reload: True</w:t>
      </w:r>
    </w:p>
    <w:p w:rsidR="00197FC5" w:rsidRDefault="00197FC5" w:rsidP="00197FC5">
      <w:r>
        <w:t xml:space="preserve">    - require:</w:t>
      </w:r>
    </w:p>
    <w:p w:rsidR="00197FC5" w:rsidRDefault="00197FC5" w:rsidP="00197FC5">
      <w:r>
        <w:t xml:space="preserve">      - file: httpd-config</w:t>
      </w:r>
    </w:p>
    <w:p w:rsidR="00197FC5" w:rsidRPr="00197FC5" w:rsidRDefault="00197FC5" w:rsidP="00197FC5">
      <w:pPr>
        <w:rPr>
          <w:highlight w:val="yellow"/>
        </w:rPr>
      </w:pPr>
      <w:r>
        <w:t xml:space="preserve">    </w:t>
      </w:r>
      <w:r w:rsidRPr="00197FC5">
        <w:rPr>
          <w:highlight w:val="yellow"/>
        </w:rPr>
        <w:t>- watch:</w:t>
      </w:r>
    </w:p>
    <w:p w:rsidR="00197FC5" w:rsidRDefault="00197FC5" w:rsidP="00197FC5">
      <w:r w:rsidRPr="00197FC5">
        <w:rPr>
          <w:highlight w:val="yellow"/>
        </w:rPr>
        <w:t xml:space="preserve">      - file: httpd-config</w:t>
      </w:r>
    </w:p>
    <w:p w:rsidR="00197FC5" w:rsidRDefault="00020790" w:rsidP="00197FC5">
      <w:r>
        <w:rPr>
          <w:rFonts w:hint="eastAsia"/>
        </w:rPr>
        <w:t>watch_in</w:t>
      </w:r>
      <w:r>
        <w:rPr>
          <w:rFonts w:hint="eastAsia"/>
        </w:rPr>
        <w:t>写法</w:t>
      </w:r>
    </w:p>
    <w:p w:rsidR="00020790" w:rsidRDefault="00020790" w:rsidP="00020790">
      <w:r>
        <w:t>php-config:</w:t>
      </w:r>
    </w:p>
    <w:p w:rsidR="00020790" w:rsidRDefault="00020790" w:rsidP="00020790">
      <w:r>
        <w:t xml:space="preserve">  file.managed:</w:t>
      </w:r>
    </w:p>
    <w:p w:rsidR="00020790" w:rsidRDefault="00020790" w:rsidP="00020790">
      <w:r>
        <w:t xml:space="preserve">    - name: /etc/php.ini</w:t>
      </w:r>
    </w:p>
    <w:p w:rsidR="00020790" w:rsidRDefault="00020790" w:rsidP="00020790">
      <w:r>
        <w:t xml:space="preserve">    - source: salt://init/files/php.ini</w:t>
      </w:r>
    </w:p>
    <w:p w:rsidR="00020790" w:rsidRDefault="00020790" w:rsidP="00020790">
      <w:r>
        <w:t xml:space="preserve">    - user: root</w:t>
      </w:r>
    </w:p>
    <w:p w:rsidR="00020790" w:rsidRDefault="00020790" w:rsidP="00020790">
      <w:r>
        <w:t xml:space="preserve">    - group: root</w:t>
      </w:r>
    </w:p>
    <w:p w:rsidR="00020790" w:rsidRDefault="00020790" w:rsidP="00020790">
      <w:r>
        <w:t xml:space="preserve">    - mode: 644</w:t>
      </w:r>
    </w:p>
    <w:p w:rsidR="00020790" w:rsidRDefault="00020790" w:rsidP="00020790">
      <w:r>
        <w:t xml:space="preserve">    - backup: minion</w:t>
      </w:r>
    </w:p>
    <w:p w:rsidR="00020790" w:rsidRDefault="00020790" w:rsidP="00020790">
      <w:r>
        <w:t xml:space="preserve">    - watch_in:</w:t>
      </w:r>
    </w:p>
    <w:p w:rsidR="00020790" w:rsidRDefault="00020790" w:rsidP="00020790">
      <w:r>
        <w:t xml:space="preserve">      - service: httpd-service</w:t>
      </w:r>
    </w:p>
    <w:p w:rsidR="00020790" w:rsidRDefault="00B36B47" w:rsidP="00020790">
      <w:r>
        <w:rPr>
          <w:rFonts w:hint="eastAsia"/>
        </w:rPr>
        <w:lastRenderedPageBreak/>
        <w:t>利用</w:t>
      </w:r>
      <w:r>
        <w:rPr>
          <w:rFonts w:hint="eastAsia"/>
        </w:rPr>
        <w:t>include</w:t>
      </w:r>
      <w:r>
        <w:rPr>
          <w:rFonts w:hint="eastAsia"/>
        </w:rPr>
        <w:t>将</w:t>
      </w:r>
      <w:r>
        <w:rPr>
          <w:rFonts w:hint="eastAsia"/>
        </w:rPr>
        <w:t>lamp</w:t>
      </w:r>
      <w:r>
        <w:rPr>
          <w:rFonts w:hint="eastAsia"/>
        </w:rPr>
        <w:t>拆分</w:t>
      </w:r>
      <w:r w:rsidR="0044777F">
        <w:rPr>
          <w:rFonts w:hint="eastAsia"/>
        </w:rPr>
        <w:t>，如将</w:t>
      </w:r>
      <w:r w:rsidR="0044777F">
        <w:rPr>
          <w:rFonts w:hint="eastAsia"/>
        </w:rPr>
        <w:t>mysql</w:t>
      </w:r>
      <w:r w:rsidR="0044777F">
        <w:rPr>
          <w:rFonts w:hint="eastAsia"/>
        </w:rPr>
        <w:t>拆分出来</w:t>
      </w:r>
    </w:p>
    <w:p w:rsidR="0044777F" w:rsidRDefault="0044777F" w:rsidP="00020790"/>
    <w:p w:rsidR="0044777F" w:rsidRDefault="0044777F" w:rsidP="0044777F">
      <w:r>
        <w:t xml:space="preserve">[root@salt-master init]# cat mysql.sls </w:t>
      </w:r>
    </w:p>
    <w:p w:rsidR="0044777F" w:rsidRDefault="0044777F" w:rsidP="0044777F">
      <w:r>
        <w:t>mysql-install:</w:t>
      </w:r>
    </w:p>
    <w:p w:rsidR="0044777F" w:rsidRDefault="0044777F" w:rsidP="0044777F">
      <w:r>
        <w:t xml:space="preserve">  pkg.installed:</w:t>
      </w:r>
    </w:p>
    <w:p w:rsidR="0044777F" w:rsidRDefault="0044777F" w:rsidP="0044777F">
      <w:r>
        <w:t xml:space="preserve">    - names:</w:t>
      </w:r>
    </w:p>
    <w:p w:rsidR="0044777F" w:rsidRDefault="0044777F" w:rsidP="0044777F">
      <w:r>
        <w:t xml:space="preserve">      - mariadb</w:t>
      </w:r>
    </w:p>
    <w:p w:rsidR="0044777F" w:rsidRDefault="0044777F" w:rsidP="0044777F">
      <w:r>
        <w:t xml:space="preserve">      - mariadb-server</w:t>
      </w:r>
    </w:p>
    <w:p w:rsidR="0044777F" w:rsidRDefault="0044777F" w:rsidP="0044777F">
      <w:r>
        <w:t>mysql-config:</w:t>
      </w:r>
    </w:p>
    <w:p w:rsidR="0044777F" w:rsidRDefault="0044777F" w:rsidP="0044777F">
      <w:r>
        <w:t xml:space="preserve">  file.managed:</w:t>
      </w:r>
    </w:p>
    <w:p w:rsidR="0044777F" w:rsidRDefault="0044777F" w:rsidP="0044777F">
      <w:r>
        <w:t xml:space="preserve">    - name: /etc/my.cnf</w:t>
      </w:r>
    </w:p>
    <w:p w:rsidR="0044777F" w:rsidRDefault="0044777F" w:rsidP="0044777F">
      <w:r>
        <w:t xml:space="preserve">    - source: salt://init/files/my.cnf</w:t>
      </w:r>
    </w:p>
    <w:p w:rsidR="0044777F" w:rsidRDefault="0044777F" w:rsidP="0044777F">
      <w:r>
        <w:t xml:space="preserve">    - user: root</w:t>
      </w:r>
    </w:p>
    <w:p w:rsidR="0044777F" w:rsidRDefault="0044777F" w:rsidP="0044777F">
      <w:r>
        <w:t xml:space="preserve">    - group: root</w:t>
      </w:r>
    </w:p>
    <w:p w:rsidR="0044777F" w:rsidRDefault="0044777F" w:rsidP="0044777F">
      <w:r>
        <w:t xml:space="preserve">    - mode: 644</w:t>
      </w:r>
    </w:p>
    <w:p w:rsidR="0044777F" w:rsidRDefault="0044777F" w:rsidP="0044777F">
      <w:r>
        <w:t xml:space="preserve">    - backup: minion</w:t>
      </w:r>
    </w:p>
    <w:p w:rsidR="0044777F" w:rsidRDefault="0044777F" w:rsidP="0044777F">
      <w:r>
        <w:t xml:space="preserve">    - require:</w:t>
      </w:r>
    </w:p>
    <w:p w:rsidR="0044777F" w:rsidRDefault="0044777F" w:rsidP="0044777F">
      <w:r>
        <w:t xml:space="preserve">      - pkg: mysql-install</w:t>
      </w:r>
    </w:p>
    <w:p w:rsidR="0044777F" w:rsidRDefault="0044777F" w:rsidP="0044777F">
      <w:r>
        <w:t>mysql-service:</w:t>
      </w:r>
    </w:p>
    <w:p w:rsidR="0044777F" w:rsidRDefault="0044777F" w:rsidP="0044777F">
      <w:r>
        <w:t xml:space="preserve">  service.running:</w:t>
      </w:r>
    </w:p>
    <w:p w:rsidR="0044777F" w:rsidRDefault="0044777F" w:rsidP="0044777F">
      <w:r>
        <w:t xml:space="preserve">    - name: mariadb</w:t>
      </w:r>
    </w:p>
    <w:p w:rsidR="0044777F" w:rsidRDefault="0044777F" w:rsidP="0044777F">
      <w:r>
        <w:t xml:space="preserve">    - enable: True</w:t>
      </w:r>
    </w:p>
    <w:p w:rsidR="0044777F" w:rsidRDefault="0044777F" w:rsidP="0044777F">
      <w:r>
        <w:t xml:space="preserve">    - require:</w:t>
      </w:r>
    </w:p>
    <w:p w:rsidR="0044777F" w:rsidRDefault="0044777F" w:rsidP="0044777F">
      <w:r>
        <w:t xml:space="preserve">      - file: mysql-config</w:t>
      </w:r>
    </w:p>
    <w:p w:rsidR="0044777F" w:rsidRDefault="0044777F" w:rsidP="0044777F"/>
    <w:p w:rsidR="0044777F" w:rsidRDefault="0044777F" w:rsidP="0044777F">
      <w:r w:rsidRPr="0044777F">
        <w:t>[root@salt-master init]# mv lamp.sls apache.sls</w:t>
      </w:r>
    </w:p>
    <w:p w:rsidR="00A348DF" w:rsidRDefault="00A348DF" w:rsidP="0044777F">
      <w:r>
        <w:rPr>
          <w:rFonts w:hint="eastAsia"/>
        </w:rPr>
        <w:t>在</w:t>
      </w:r>
      <w:r>
        <w:rPr>
          <w:rFonts w:hint="eastAsia"/>
        </w:rPr>
        <w:t>prod</w:t>
      </w:r>
      <w:r>
        <w:rPr>
          <w:rFonts w:hint="eastAsia"/>
        </w:rPr>
        <w:t>目录建立</w:t>
      </w:r>
      <w:r>
        <w:rPr>
          <w:rFonts w:hint="eastAsia"/>
        </w:rPr>
        <w:t>lamp.sls</w:t>
      </w:r>
    </w:p>
    <w:p w:rsidR="00914A14" w:rsidRDefault="00914A14" w:rsidP="00914A14">
      <w:r>
        <w:t>[root@salt-master prod]# cat lamp.</w:t>
      </w:r>
      <w:r w:rsidR="00A8012E">
        <w:rPr>
          <w:rFonts w:hint="eastAsia"/>
        </w:rPr>
        <w:t>sls</w:t>
      </w:r>
      <w:r>
        <w:t xml:space="preserve"> </w:t>
      </w:r>
    </w:p>
    <w:p w:rsidR="00914A14" w:rsidRDefault="00914A14" w:rsidP="00914A14">
      <w:r>
        <w:t>include:</w:t>
      </w:r>
    </w:p>
    <w:p w:rsidR="00914A14" w:rsidRDefault="00914A14" w:rsidP="00914A14">
      <w:r>
        <w:t xml:space="preserve">  - init.apache</w:t>
      </w:r>
    </w:p>
    <w:p w:rsidR="0044777F" w:rsidRDefault="00914A14" w:rsidP="00914A14">
      <w:r>
        <w:lastRenderedPageBreak/>
        <w:t xml:space="preserve">  - init.mysql</w:t>
      </w:r>
    </w:p>
    <w:p w:rsidR="00B36B47" w:rsidRDefault="00A348DF" w:rsidP="00020790">
      <w:r>
        <w:rPr>
          <w:rFonts w:hint="eastAsia"/>
        </w:rPr>
        <w:t>执行</w:t>
      </w:r>
      <w:r w:rsidR="00A8012E" w:rsidRPr="00A8012E">
        <w:t>salt 'salt-minion01'  state.sls lamp saltenv=prod</w:t>
      </w:r>
    </w:p>
    <w:p w:rsidR="00A8012E" w:rsidRDefault="00230822" w:rsidP="00020790">
      <w:r>
        <w:rPr>
          <w:rFonts w:hint="eastAsia"/>
        </w:rPr>
        <w:t>通过高级状态管理：</w:t>
      </w:r>
      <w:r w:rsidR="00A8012E">
        <w:rPr>
          <w:rFonts w:hint="eastAsia"/>
        </w:rPr>
        <w:t>修改</w:t>
      </w:r>
      <w:r w:rsidR="00A8012E">
        <w:rPr>
          <w:rFonts w:hint="eastAsia"/>
        </w:rPr>
        <w:t>topfile</w:t>
      </w:r>
      <w:r w:rsidR="00A8012E">
        <w:rPr>
          <w:rFonts w:hint="eastAsia"/>
        </w:rPr>
        <w:t>文件如下：</w:t>
      </w:r>
    </w:p>
    <w:p w:rsidR="00A8012E" w:rsidRDefault="00A8012E" w:rsidP="00A8012E">
      <w:r>
        <w:t>prod:</w:t>
      </w:r>
    </w:p>
    <w:p w:rsidR="00A8012E" w:rsidRDefault="00A8012E" w:rsidP="00A8012E">
      <w:r>
        <w:t xml:space="preserve">  'salt-minion01':</w:t>
      </w:r>
    </w:p>
    <w:p w:rsidR="00A8012E" w:rsidRDefault="00A8012E" w:rsidP="00A8012E">
      <w:r>
        <w:t xml:space="preserve">    - lamp</w:t>
      </w:r>
    </w:p>
    <w:p w:rsidR="00A8012E" w:rsidRDefault="00A8012E" w:rsidP="00A8012E"/>
    <w:p w:rsidR="00A8012E" w:rsidRDefault="00F3731A" w:rsidP="00F3731A">
      <w:pPr>
        <w:pStyle w:val="2"/>
      </w:pPr>
      <w:r>
        <w:rPr>
          <w:rFonts w:hint="eastAsia"/>
        </w:rPr>
        <w:t>Jinja</w:t>
      </w:r>
      <w:r>
        <w:rPr>
          <w:rFonts w:hint="eastAsia"/>
        </w:rPr>
        <w:t>模板使用</w:t>
      </w:r>
    </w:p>
    <w:p w:rsidR="00F3731A" w:rsidRDefault="00F3731A" w:rsidP="00F3731A">
      <w:r>
        <w:rPr>
          <w:rFonts w:hint="eastAsia"/>
        </w:rPr>
        <w:t>配置文件一般都是固定无法灵活多变</w:t>
      </w:r>
      <w:r w:rsidR="007F4E85">
        <w:rPr>
          <w:rFonts w:hint="eastAsia"/>
        </w:rPr>
        <w:t>，实际生产过程中，需要配置文件灵活多变，不能写死，有时还需要进行流程控制，这就需要用到</w:t>
      </w:r>
      <w:r w:rsidR="007F4E85">
        <w:rPr>
          <w:rFonts w:hint="eastAsia"/>
        </w:rPr>
        <w:t>jinjia</w:t>
      </w:r>
      <w:r w:rsidR="00973FAF">
        <w:rPr>
          <w:rFonts w:hint="eastAsia"/>
        </w:rPr>
        <w:t>，可以很灵活地进行配置管理及简化配置过程。</w:t>
      </w:r>
    </w:p>
    <w:p w:rsidR="006C02FE" w:rsidRDefault="00782157" w:rsidP="00FE0A9E">
      <w:pPr>
        <w:pStyle w:val="3"/>
      </w:pPr>
      <w:r>
        <w:rPr>
          <w:rFonts w:hint="eastAsia"/>
        </w:rPr>
        <w:t>Jinja2</w:t>
      </w:r>
      <w:r w:rsidR="006C02FE">
        <w:rPr>
          <w:rFonts w:hint="eastAsia"/>
        </w:rPr>
        <w:t>模板包含变量和表达式</w:t>
      </w:r>
    </w:p>
    <w:p w:rsidR="00782157" w:rsidRPr="00F3731A" w:rsidRDefault="00782157" w:rsidP="006C02FE">
      <w:r>
        <w:rPr>
          <w:rFonts w:hint="eastAsia"/>
        </w:rPr>
        <w:t>变量用</w:t>
      </w:r>
      <w:r>
        <w:rPr>
          <w:rFonts w:hint="eastAsia"/>
        </w:rPr>
        <w:t>{{...}}</w:t>
      </w:r>
      <w:r>
        <w:rPr>
          <w:rFonts w:hint="eastAsia"/>
        </w:rPr>
        <w:t>包围，表达式用</w:t>
      </w:r>
      <w:r>
        <w:rPr>
          <w:rFonts w:hint="eastAsia"/>
        </w:rPr>
        <w:t>{</w:t>
      </w:r>
      <w:r w:rsidR="00304777">
        <w:rPr>
          <w:rFonts w:hint="eastAsia"/>
        </w:rPr>
        <w:t>%...%</w:t>
      </w:r>
      <w:r>
        <w:rPr>
          <w:rFonts w:hint="eastAsia"/>
        </w:rPr>
        <w:t>}</w:t>
      </w:r>
      <w:r w:rsidR="006C02FE">
        <w:rPr>
          <w:rFonts w:hint="eastAsia"/>
        </w:rPr>
        <w:t>包围</w:t>
      </w:r>
    </w:p>
    <w:p w:rsidR="00F3731A" w:rsidRPr="00F3731A" w:rsidRDefault="00F3731A" w:rsidP="00F3731A"/>
    <w:p w:rsidR="007F4F97" w:rsidRDefault="008E1354" w:rsidP="007F4F97">
      <w:r>
        <w:t>看一个简单的例子</w:t>
      </w:r>
    </w:p>
    <w:p w:rsidR="008E1354" w:rsidRDefault="008E1354" w:rsidP="008E1354">
      <w:r>
        <w:t xml:space="preserve">[root@salt-master prod]# cat var.sls </w:t>
      </w:r>
    </w:p>
    <w:p w:rsidR="008E1354" w:rsidRDefault="008E1354" w:rsidP="008E1354">
      <w:r>
        <w:t>{% set var= 'hello world!'  %}</w:t>
      </w:r>
    </w:p>
    <w:p w:rsidR="008E1354" w:rsidRDefault="008E1354" w:rsidP="008E1354">
      <w:r>
        <w:t>test_var:</w:t>
      </w:r>
    </w:p>
    <w:p w:rsidR="008E1354" w:rsidRDefault="008E1354" w:rsidP="008E1354">
      <w:r>
        <w:t xml:space="preserve">  cmd.run:</w:t>
      </w:r>
    </w:p>
    <w:p w:rsidR="008E1354" w:rsidRDefault="008E1354" w:rsidP="008E1354">
      <w:r>
        <w:t xml:space="preserve">    - name: echo "{{ var }}"</w:t>
      </w:r>
    </w:p>
    <w:p w:rsidR="008E1354" w:rsidRPr="00C510DF" w:rsidRDefault="00585C32" w:rsidP="008E1354">
      <w:pPr>
        <w:rPr>
          <w:b/>
        </w:rPr>
      </w:pPr>
      <w:r w:rsidRPr="00C510DF">
        <w:rPr>
          <w:rFonts w:hint="eastAsia"/>
          <w:b/>
        </w:rPr>
        <w:t>字符串类型</w:t>
      </w:r>
    </w:p>
    <w:p w:rsidR="00585C32" w:rsidRDefault="00585C32" w:rsidP="008E1354">
      <w:r w:rsidRPr="00585C32">
        <w:t>{% set var= 'hello world!'  %}</w:t>
      </w:r>
    </w:p>
    <w:p w:rsidR="00585C32" w:rsidRPr="00C510DF" w:rsidRDefault="00585C32" w:rsidP="008E1354">
      <w:pPr>
        <w:rPr>
          <w:b/>
        </w:rPr>
      </w:pPr>
      <w:r w:rsidRPr="00C510DF">
        <w:rPr>
          <w:rFonts w:hint="eastAsia"/>
          <w:b/>
        </w:rPr>
        <w:t>列表类型</w:t>
      </w:r>
    </w:p>
    <w:p w:rsidR="00585C32" w:rsidRDefault="0019612F" w:rsidP="008E1354">
      <w:r>
        <w:rPr>
          <w:rFonts w:hint="eastAsia"/>
        </w:rPr>
        <w:t xml:space="preserve">{%  set list = ['one','two' ] </w:t>
      </w:r>
      <w:r w:rsidR="00FE0A9E">
        <w:rPr>
          <w:rFonts w:hint="eastAsia"/>
        </w:rPr>
        <w:t xml:space="preserve"> </w:t>
      </w:r>
      <w:r>
        <w:rPr>
          <w:rFonts w:hint="eastAsia"/>
        </w:rPr>
        <w:t>%}</w:t>
      </w:r>
    </w:p>
    <w:p w:rsidR="0019612F" w:rsidRDefault="0019612F" w:rsidP="008E1354">
      <w:r>
        <w:rPr>
          <w:rFonts w:hint="eastAsia"/>
        </w:rPr>
        <w:t>{{ list[1]}}</w:t>
      </w:r>
    </w:p>
    <w:p w:rsidR="0019612F" w:rsidRDefault="0019612F" w:rsidP="008E1354"/>
    <w:p w:rsidR="0019612F" w:rsidRPr="00C510DF" w:rsidRDefault="0019612F" w:rsidP="008E1354">
      <w:pPr>
        <w:rPr>
          <w:b/>
        </w:rPr>
      </w:pPr>
      <w:r w:rsidRPr="00C510DF">
        <w:rPr>
          <w:rFonts w:hint="eastAsia"/>
          <w:b/>
        </w:rPr>
        <w:t>字典类型</w:t>
      </w:r>
    </w:p>
    <w:p w:rsidR="0048394A" w:rsidRDefault="0048394A" w:rsidP="0048394A">
      <w:r>
        <w:rPr>
          <w:rFonts w:hint="eastAsia"/>
        </w:rPr>
        <w:t>{%  set dict = {'first':'value','second':'value1'} %}</w:t>
      </w:r>
    </w:p>
    <w:p w:rsidR="0048394A" w:rsidRDefault="00C510DF" w:rsidP="0048394A">
      <w:r>
        <w:rPr>
          <w:rFonts w:hint="eastAsia"/>
        </w:rPr>
        <w:lastRenderedPageBreak/>
        <w:t>{{  dict['first'] }}</w:t>
      </w:r>
    </w:p>
    <w:p w:rsidR="0019612F" w:rsidRDefault="0019612F" w:rsidP="008E1354"/>
    <w:p w:rsidR="0019612F" w:rsidRDefault="00FE0A9E" w:rsidP="00FE0A9E">
      <w:pPr>
        <w:pStyle w:val="3"/>
      </w:pPr>
      <w:r>
        <w:rPr>
          <w:rFonts w:hint="eastAsia"/>
        </w:rPr>
        <w:t>Jinja</w:t>
      </w:r>
      <w:r>
        <w:rPr>
          <w:rFonts w:hint="eastAsia"/>
        </w:rPr>
        <w:t>模板使用步骤</w:t>
      </w:r>
    </w:p>
    <w:p w:rsidR="00C81867" w:rsidRDefault="00C81867" w:rsidP="00C818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告诉</w:t>
      </w:r>
      <w:r>
        <w:rPr>
          <w:rFonts w:hint="eastAsia"/>
        </w:rPr>
        <w:t>file</w:t>
      </w:r>
      <w:r>
        <w:rPr>
          <w:rFonts w:hint="eastAsia"/>
        </w:rPr>
        <w:t>状态模块，需要使用</w:t>
      </w:r>
      <w:r>
        <w:rPr>
          <w:rFonts w:hint="eastAsia"/>
        </w:rPr>
        <w:t xml:space="preserve">jinja </w:t>
      </w:r>
    </w:p>
    <w:p w:rsidR="00C81867" w:rsidRDefault="008641D7" w:rsidP="008641D7">
      <w:pPr>
        <w:ind w:left="42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template: jinja</w:t>
      </w:r>
    </w:p>
    <w:p w:rsidR="008641D7" w:rsidRDefault="008641D7" w:rsidP="008641D7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列出参数列表</w:t>
      </w:r>
    </w:p>
    <w:p w:rsidR="008641D7" w:rsidRDefault="008641D7" w:rsidP="008641D7">
      <w:pPr>
        <w:ind w:left="420" w:firstLine="0"/>
      </w:pPr>
      <w:r>
        <w:rPr>
          <w:rFonts w:hint="eastAsia"/>
        </w:rPr>
        <w:t xml:space="preserve"> - defaults</w:t>
      </w:r>
      <w:r>
        <w:rPr>
          <w:rFonts w:hint="eastAsia"/>
        </w:rPr>
        <w:t>：</w:t>
      </w:r>
    </w:p>
    <w:p w:rsidR="00275A2F" w:rsidRDefault="00275A2F" w:rsidP="008641D7">
      <w:pPr>
        <w:ind w:left="420" w:firstLine="0"/>
      </w:pPr>
      <w:r>
        <w:rPr>
          <w:rFonts w:hint="eastAsia"/>
        </w:rPr>
        <w:t xml:space="preserve">   PORT: 88</w:t>
      </w:r>
    </w:p>
    <w:p w:rsidR="00275A2F" w:rsidRDefault="00275A2F" w:rsidP="00275A2F">
      <w:pPr>
        <w:ind w:left="420" w:firstLine="0"/>
      </w:pPr>
      <w:r>
        <w:rPr>
          <w:rFonts w:hint="eastAsia"/>
        </w:rPr>
        <w:t>3.</w:t>
      </w:r>
      <w:r>
        <w:rPr>
          <w:rFonts w:hint="eastAsia"/>
        </w:rPr>
        <w:t>配置文件引用</w:t>
      </w:r>
      <w:r>
        <w:rPr>
          <w:rFonts w:hint="eastAsia"/>
        </w:rPr>
        <w:t>jinja</w:t>
      </w:r>
      <w:r>
        <w:rPr>
          <w:rFonts w:hint="eastAsia"/>
        </w:rPr>
        <w:t>模板</w:t>
      </w:r>
    </w:p>
    <w:p w:rsidR="00275A2F" w:rsidRDefault="00275A2F" w:rsidP="00275A2F">
      <w:pPr>
        <w:ind w:left="420" w:firstLine="0"/>
      </w:pPr>
      <w:r>
        <w:rPr>
          <w:rFonts w:hint="eastAsia"/>
        </w:rPr>
        <w:t>{{ PORT }}</w:t>
      </w:r>
    </w:p>
    <w:p w:rsidR="00DF3975" w:rsidRDefault="00DF3975" w:rsidP="00275A2F">
      <w:pPr>
        <w:ind w:left="420" w:firstLine="0"/>
      </w:pPr>
      <w:r>
        <w:rPr>
          <w:rFonts w:hint="eastAsia"/>
        </w:rPr>
        <w:t>配置实例，修改</w:t>
      </w:r>
      <w:r>
        <w:rPr>
          <w:rFonts w:hint="eastAsia"/>
        </w:rPr>
        <w:t>apache</w:t>
      </w:r>
      <w:r>
        <w:rPr>
          <w:rFonts w:hint="eastAsia"/>
        </w:rPr>
        <w:t>端口</w:t>
      </w:r>
    </w:p>
    <w:p w:rsidR="00DF3975" w:rsidRDefault="00DF3975" w:rsidP="00DF3975">
      <w:pPr>
        <w:ind w:left="420" w:firstLine="0"/>
      </w:pPr>
      <w:r>
        <w:t>httpd-config:</w:t>
      </w:r>
    </w:p>
    <w:p w:rsidR="00DF3975" w:rsidRDefault="00DF3975" w:rsidP="00DF3975">
      <w:pPr>
        <w:ind w:left="420" w:firstLine="0"/>
      </w:pPr>
      <w:r>
        <w:t xml:space="preserve">  file.managed:</w:t>
      </w:r>
    </w:p>
    <w:p w:rsidR="00DF3975" w:rsidRDefault="00DF3975" w:rsidP="00DF3975">
      <w:pPr>
        <w:ind w:left="420" w:firstLine="0"/>
      </w:pPr>
      <w:r>
        <w:t xml:space="preserve">    - name: /etc/httpd/conf/httpd.conf</w:t>
      </w:r>
    </w:p>
    <w:p w:rsidR="00DF3975" w:rsidRDefault="00DF3975" w:rsidP="00DF3975">
      <w:pPr>
        <w:ind w:left="420" w:firstLine="0"/>
      </w:pPr>
      <w:r>
        <w:t xml:space="preserve">    - source: salt://init/files/httpd.conf</w:t>
      </w:r>
    </w:p>
    <w:p w:rsidR="00DF3975" w:rsidRDefault="00DF3975" w:rsidP="00DF3975">
      <w:pPr>
        <w:ind w:left="420" w:firstLine="0"/>
      </w:pPr>
      <w:r>
        <w:t xml:space="preserve">    - user: root</w:t>
      </w:r>
    </w:p>
    <w:p w:rsidR="00DF3975" w:rsidRDefault="00DF3975" w:rsidP="00DF3975">
      <w:pPr>
        <w:ind w:left="420" w:firstLine="0"/>
      </w:pPr>
      <w:r>
        <w:t xml:space="preserve">    - group: root</w:t>
      </w:r>
    </w:p>
    <w:p w:rsidR="00DF3975" w:rsidRDefault="00DF3975" w:rsidP="00DF3975">
      <w:pPr>
        <w:ind w:left="420" w:firstLine="0"/>
      </w:pPr>
      <w:r>
        <w:t xml:space="preserve">    - mode: 644</w:t>
      </w:r>
    </w:p>
    <w:p w:rsidR="00DF3975" w:rsidRDefault="00DF3975" w:rsidP="00DF3975">
      <w:pPr>
        <w:ind w:left="420" w:firstLine="0"/>
      </w:pPr>
      <w:r>
        <w:t xml:space="preserve">    - backup: minion</w:t>
      </w:r>
    </w:p>
    <w:p w:rsidR="00DF3975" w:rsidRDefault="00DF3975" w:rsidP="00DF3975">
      <w:pPr>
        <w:ind w:left="420" w:firstLine="0"/>
      </w:pPr>
      <w:r>
        <w:t xml:space="preserve">    - require:</w:t>
      </w:r>
    </w:p>
    <w:p w:rsidR="00DF3975" w:rsidRDefault="00DF3975" w:rsidP="00DF3975">
      <w:pPr>
        <w:ind w:left="420" w:firstLine="0"/>
      </w:pPr>
      <w:r>
        <w:t xml:space="preserve">      - pkg: httpd-install</w:t>
      </w:r>
    </w:p>
    <w:p w:rsidR="00DF3975" w:rsidRDefault="00DF3975" w:rsidP="00DF3975">
      <w:pPr>
        <w:ind w:left="420" w:firstLine="0"/>
      </w:pPr>
      <w:r>
        <w:t xml:space="preserve">    - template: jinja</w:t>
      </w:r>
    </w:p>
    <w:p w:rsidR="00DF3975" w:rsidRDefault="00DF3975" w:rsidP="00DF3975">
      <w:pPr>
        <w:ind w:left="420" w:firstLine="0"/>
      </w:pPr>
      <w:r>
        <w:t xml:space="preserve">    - defaults:</w:t>
      </w:r>
    </w:p>
    <w:p w:rsidR="00275A2F" w:rsidRDefault="006A140D" w:rsidP="00DF3975">
      <w:pPr>
        <w:ind w:left="420" w:firstLine="0"/>
      </w:pPr>
      <w:r>
        <w:t xml:space="preserve">      PORT: </w:t>
      </w:r>
      <w:r>
        <w:rPr>
          <w:rFonts w:hint="eastAsia"/>
        </w:rPr>
        <w:t>8</w:t>
      </w:r>
      <w:r w:rsidR="00DF3975">
        <w:t>000</w:t>
      </w:r>
    </w:p>
    <w:p w:rsidR="00275A2F" w:rsidRDefault="00245276" w:rsidP="00275A2F">
      <w:pPr>
        <w:ind w:left="420" w:firstLine="0"/>
      </w:pPr>
      <w:r>
        <w:rPr>
          <w:rFonts w:hint="eastAsia"/>
        </w:rPr>
        <w:t>files</w:t>
      </w:r>
      <w:r>
        <w:rPr>
          <w:rFonts w:hint="eastAsia"/>
        </w:rPr>
        <w:t>目录下</w:t>
      </w:r>
      <w:r w:rsidR="00DF3975">
        <w:t>http</w:t>
      </w:r>
      <w:r w:rsidR="00DF3975">
        <w:t>配置文件中</w:t>
      </w:r>
      <w:r w:rsidR="008512D4">
        <w:t>将</w:t>
      </w:r>
      <w:r w:rsidR="008512D4">
        <w:t xml:space="preserve">Listen </w:t>
      </w:r>
      <w:r w:rsidR="008512D4">
        <w:rPr>
          <w:rFonts w:hint="eastAsia"/>
        </w:rPr>
        <w:t>80</w:t>
      </w:r>
      <w:r w:rsidR="008512D4">
        <w:rPr>
          <w:rFonts w:hint="eastAsia"/>
        </w:rPr>
        <w:t>改为</w:t>
      </w:r>
      <w:r w:rsidR="008512D4" w:rsidRPr="008512D4">
        <w:t>Listen {{ PORT }}</w:t>
      </w:r>
    </w:p>
    <w:p w:rsidR="00245276" w:rsidRDefault="00245276" w:rsidP="00275A2F">
      <w:pPr>
        <w:ind w:left="420" w:firstLine="0"/>
      </w:pPr>
      <w:r>
        <w:rPr>
          <w:rFonts w:hint="eastAsia"/>
        </w:rPr>
        <w:t>然后执行</w:t>
      </w:r>
      <w:r w:rsidRPr="00245276">
        <w:t>salt 'salt-minion01'  state.highstate</w:t>
      </w:r>
    </w:p>
    <w:p w:rsidR="006A140D" w:rsidRDefault="006A140D" w:rsidP="00275A2F">
      <w:pPr>
        <w:ind w:left="420" w:firstLine="0"/>
      </w:pPr>
      <w:r>
        <w:rPr>
          <w:rFonts w:hint="eastAsia"/>
        </w:rPr>
        <w:t>查看</w:t>
      </w:r>
      <w:r>
        <w:rPr>
          <w:rFonts w:hint="eastAsia"/>
        </w:rPr>
        <w:t>minion</w:t>
      </w:r>
      <w:r>
        <w:rPr>
          <w:rFonts w:hint="eastAsia"/>
        </w:rPr>
        <w:t>端端口已改动</w:t>
      </w:r>
    </w:p>
    <w:p w:rsidR="006A140D" w:rsidRDefault="006A140D" w:rsidP="006A140D">
      <w:pPr>
        <w:ind w:left="420" w:firstLine="0"/>
      </w:pPr>
      <w:r>
        <w:t>[root@salt-minion01 ~]# netstat -tnlp|grep 8000</w:t>
      </w:r>
    </w:p>
    <w:p w:rsidR="006A140D" w:rsidRDefault="006A140D" w:rsidP="006A140D">
      <w:pPr>
        <w:ind w:left="420" w:firstLine="0"/>
      </w:pPr>
      <w:r>
        <w:lastRenderedPageBreak/>
        <w:t xml:space="preserve">tcp6       0      0 :::8000                 :::*                    LISTEN      3915/httpd  </w:t>
      </w:r>
    </w:p>
    <w:p w:rsidR="006A140D" w:rsidRDefault="006A140D" w:rsidP="006A140D">
      <w:pPr>
        <w:ind w:left="420" w:firstLine="0"/>
      </w:pPr>
    </w:p>
    <w:p w:rsidR="006A140D" w:rsidRDefault="006A140D" w:rsidP="006A140D">
      <w:pPr>
        <w:ind w:left="420" w:firstLine="0"/>
      </w:pPr>
    </w:p>
    <w:p w:rsidR="00803218" w:rsidRDefault="00803218" w:rsidP="00275A2F">
      <w:pPr>
        <w:ind w:left="420" w:firstLine="0"/>
      </w:pPr>
      <w:r>
        <w:rPr>
          <w:rFonts w:hint="eastAsia"/>
        </w:rPr>
        <w:t>模板支持</w:t>
      </w:r>
      <w:r>
        <w:rPr>
          <w:rFonts w:hint="eastAsia"/>
        </w:rPr>
        <w:t>grains pillar</w:t>
      </w:r>
      <w:r>
        <w:rPr>
          <w:rFonts w:hint="eastAsia"/>
        </w:rPr>
        <w:t>进行赋值</w:t>
      </w:r>
    </w:p>
    <w:p w:rsidR="00AE7D4A" w:rsidRDefault="00AE7D4A" w:rsidP="00AE7D4A">
      <w:pPr>
        <w:pStyle w:val="4"/>
      </w:pPr>
      <w:r>
        <w:rPr>
          <w:rFonts w:hint="eastAsia"/>
        </w:rPr>
        <w:t>grains</w:t>
      </w:r>
      <w:r>
        <w:rPr>
          <w:rFonts w:hint="eastAsia"/>
        </w:rPr>
        <w:t>方式</w:t>
      </w:r>
    </w:p>
    <w:p w:rsidR="00803218" w:rsidRDefault="00301B2C" w:rsidP="00275A2F">
      <w:pPr>
        <w:ind w:left="420" w:firstLine="0"/>
      </w:pPr>
      <w:r>
        <w:rPr>
          <w:rFonts w:hint="eastAsia"/>
        </w:rPr>
        <w:t>通过</w:t>
      </w:r>
      <w:r>
        <w:rPr>
          <w:rFonts w:hint="eastAsia"/>
        </w:rPr>
        <w:t>grains</w:t>
      </w:r>
      <w:r>
        <w:rPr>
          <w:rFonts w:hint="eastAsia"/>
        </w:rPr>
        <w:t>获取</w:t>
      </w:r>
      <w:r>
        <w:rPr>
          <w:rFonts w:hint="eastAsia"/>
        </w:rPr>
        <w:t>minion</w:t>
      </w:r>
      <w:r>
        <w:rPr>
          <w:rFonts w:hint="eastAsia"/>
        </w:rPr>
        <w:t>端</w:t>
      </w:r>
      <w:r>
        <w:rPr>
          <w:rFonts w:hint="eastAsia"/>
        </w:rPr>
        <w:t>IP</w:t>
      </w:r>
    </w:p>
    <w:p w:rsidR="00301B2C" w:rsidRDefault="00301B2C" w:rsidP="00301B2C">
      <w:pPr>
        <w:ind w:left="420" w:firstLine="0"/>
      </w:pPr>
      <w:r>
        <w:t>[root@salt-master prod]# salt 'salt-minion01'  grains.item fqdn_ip4</w:t>
      </w:r>
    </w:p>
    <w:p w:rsidR="00301B2C" w:rsidRDefault="00301B2C" w:rsidP="00301B2C">
      <w:pPr>
        <w:ind w:left="420" w:firstLine="0"/>
      </w:pPr>
      <w:r>
        <w:t>salt-minion01:</w:t>
      </w:r>
    </w:p>
    <w:p w:rsidR="00301B2C" w:rsidRDefault="00301B2C" w:rsidP="00301B2C">
      <w:pPr>
        <w:ind w:left="420" w:firstLine="0"/>
      </w:pPr>
      <w:r>
        <w:t xml:space="preserve">    ----------</w:t>
      </w:r>
    </w:p>
    <w:p w:rsidR="00301B2C" w:rsidRDefault="00301B2C" w:rsidP="00301B2C">
      <w:pPr>
        <w:ind w:left="420" w:firstLine="0"/>
      </w:pPr>
      <w:r>
        <w:t xml:space="preserve">    fqdn_ip4:</w:t>
      </w:r>
    </w:p>
    <w:p w:rsidR="00301B2C" w:rsidRDefault="00301B2C" w:rsidP="00301B2C">
      <w:pPr>
        <w:ind w:left="420" w:firstLine="0"/>
      </w:pPr>
      <w:r>
        <w:t xml:space="preserve">        - 192.168.132.31</w:t>
      </w:r>
    </w:p>
    <w:p w:rsidR="00301B2C" w:rsidRDefault="00301B2C" w:rsidP="00301B2C">
      <w:pPr>
        <w:ind w:left="420" w:firstLine="0"/>
      </w:pPr>
      <w:r>
        <w:rPr>
          <w:rFonts w:hint="eastAsia"/>
        </w:rPr>
        <w:t>如果想在</w:t>
      </w:r>
      <w:r>
        <w:rPr>
          <w:rFonts w:hint="eastAsia"/>
        </w:rPr>
        <w:t>http</w:t>
      </w:r>
      <w:r>
        <w:rPr>
          <w:rFonts w:hint="eastAsia"/>
        </w:rPr>
        <w:t>配置文件中使用</w:t>
      </w:r>
      <w:r w:rsidR="00B53604">
        <w:rPr>
          <w:rFonts w:hint="eastAsia"/>
        </w:rPr>
        <w:t>IP:PORT</w:t>
      </w:r>
    </w:p>
    <w:p w:rsidR="00301B2C" w:rsidRDefault="00301B2C" w:rsidP="00301B2C">
      <w:pPr>
        <w:ind w:left="420" w:firstLine="0"/>
      </w:pPr>
      <w:r w:rsidRPr="008512D4">
        <w:t xml:space="preserve">Listen </w:t>
      </w:r>
      <w:r>
        <w:rPr>
          <w:rFonts w:hint="eastAsia"/>
        </w:rPr>
        <w:t>{{ IPADDR}}:</w:t>
      </w:r>
      <w:r w:rsidRPr="008512D4">
        <w:t>{{ PORT }}</w:t>
      </w:r>
    </w:p>
    <w:p w:rsidR="00DF3975" w:rsidRDefault="00157DCA" w:rsidP="00275A2F">
      <w:pPr>
        <w:ind w:left="420" w:firstLine="0"/>
      </w:pPr>
      <w:r>
        <w:rPr>
          <w:rFonts w:hint="eastAsia"/>
        </w:rPr>
        <w:t>apache</w:t>
      </w:r>
      <w:r w:rsidR="00766C69">
        <w:t>文件中修改</w:t>
      </w:r>
    </w:p>
    <w:p w:rsidR="00157DCA" w:rsidRDefault="00157DCA" w:rsidP="00157DCA">
      <w:pPr>
        <w:ind w:left="420" w:firstLine="0"/>
      </w:pPr>
      <w:r>
        <w:t>- defaults:</w:t>
      </w:r>
      <w:r w:rsidR="008868BF">
        <w:rPr>
          <w:rFonts w:hint="eastAsia"/>
        </w:rPr>
        <w:t xml:space="preserve">    </w:t>
      </w:r>
    </w:p>
    <w:p w:rsidR="00157DCA" w:rsidRDefault="00157DCA" w:rsidP="00157DCA">
      <w:pPr>
        <w:ind w:left="420" w:firstLine="0"/>
      </w:pPr>
      <w:r>
        <w:t xml:space="preserve">      PORT: 8000</w:t>
      </w:r>
    </w:p>
    <w:p w:rsidR="00766C69" w:rsidRDefault="00157DCA" w:rsidP="00157DCA">
      <w:pPr>
        <w:ind w:left="420" w:firstLine="0"/>
      </w:pPr>
      <w:r>
        <w:t xml:space="preserve">      IPADDR: {{ grains['fqdn_ip4'][0]}}</w:t>
      </w:r>
      <w:r>
        <w:rPr>
          <w:rFonts w:hint="eastAsia"/>
        </w:rPr>
        <w:t xml:space="preserve">   ---</w:t>
      </w:r>
      <w:r>
        <w:rPr>
          <w:rFonts w:hint="eastAsia"/>
        </w:rPr>
        <w:t>取列表中的第一个值即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E7D4A" w:rsidRDefault="00AE7D4A" w:rsidP="00157DCA">
      <w:pPr>
        <w:ind w:left="420" w:firstLine="0"/>
      </w:pPr>
    </w:p>
    <w:p w:rsidR="00AE7D4A" w:rsidRDefault="00AE7D4A" w:rsidP="00AE7D4A">
      <w:pPr>
        <w:pStyle w:val="4"/>
      </w:pPr>
      <w:r>
        <w:rPr>
          <w:rFonts w:hint="eastAsia"/>
        </w:rPr>
        <w:t>pillar</w:t>
      </w:r>
      <w:r>
        <w:rPr>
          <w:rFonts w:hint="eastAsia"/>
        </w:rPr>
        <w:t>方式：</w:t>
      </w:r>
    </w:p>
    <w:p w:rsidR="00AE7D4A" w:rsidRDefault="00AE7D4A" w:rsidP="00AE7D4A">
      <w:r>
        <w:rPr>
          <w:rFonts w:hint="eastAsia"/>
        </w:rPr>
        <w:t>apache:</w:t>
      </w:r>
    </w:p>
    <w:p w:rsidR="00AE7D4A" w:rsidRDefault="00AE7D4A" w:rsidP="00AE7D4A">
      <w:r>
        <w:rPr>
          <w:rFonts w:hint="eastAsia"/>
        </w:rPr>
        <w:t xml:space="preserve">  IP: {{ </w:t>
      </w:r>
      <w:r w:rsidR="00AB40DF">
        <w:rPr>
          <w:rFonts w:hint="eastAsia"/>
        </w:rPr>
        <w:t xml:space="preserve">grains['fqdn_ip4'][0] </w:t>
      </w:r>
      <w:r>
        <w:rPr>
          <w:rFonts w:hint="eastAsia"/>
        </w:rPr>
        <w:t>}}</w:t>
      </w:r>
    </w:p>
    <w:p w:rsidR="00AB40DF" w:rsidRDefault="00AB40DF" w:rsidP="00AE7D4A">
      <w:r>
        <w:rPr>
          <w:rFonts w:hint="eastAsia"/>
        </w:rPr>
        <w:t xml:space="preserve">  PORT: 8008</w:t>
      </w:r>
    </w:p>
    <w:p w:rsidR="00AB40DF" w:rsidRDefault="00AB40DF" w:rsidP="00AE7D4A">
      <w:r>
        <w:rPr>
          <w:rFonts w:hint="eastAsia"/>
        </w:rPr>
        <w:t>引用</w:t>
      </w:r>
    </w:p>
    <w:p w:rsidR="00AB40DF" w:rsidRDefault="00AB40DF" w:rsidP="00AE7D4A">
      <w:r>
        <w:rPr>
          <w:rFonts w:hint="eastAsia"/>
        </w:rPr>
        <w:t>{{  pillar['apache'][IP] }}</w:t>
      </w:r>
    </w:p>
    <w:p w:rsidR="008868BF" w:rsidRPr="00AE7D4A" w:rsidRDefault="008868BF" w:rsidP="008868BF">
      <w:r>
        <w:rPr>
          <w:rFonts w:hint="eastAsia"/>
        </w:rPr>
        <w:t>{{  pillar['apache'][port] }}</w:t>
      </w:r>
    </w:p>
    <w:p w:rsidR="008868BF" w:rsidRDefault="008868BF" w:rsidP="00AE7D4A"/>
    <w:p w:rsidR="00895927" w:rsidRDefault="00895927" w:rsidP="00AE7D4A"/>
    <w:p w:rsidR="00895927" w:rsidRDefault="00895927" w:rsidP="00AE7D4A"/>
    <w:p w:rsidR="00895927" w:rsidRPr="00AE7D4A" w:rsidRDefault="00895927" w:rsidP="00AE7D4A"/>
    <w:p w:rsidR="00AE7D4A" w:rsidRDefault="00320CFE" w:rsidP="00157DCA">
      <w:pPr>
        <w:ind w:left="420" w:firstLine="0"/>
      </w:pPr>
      <w:r>
        <w:t>实际场景中</w:t>
      </w:r>
      <w:r>
        <w:rPr>
          <w:rFonts w:hint="eastAsia"/>
        </w:rPr>
        <w:t>，</w:t>
      </w:r>
      <w:r>
        <w:t>如系统有</w:t>
      </w:r>
      <w:r>
        <w:t>centos</w:t>
      </w:r>
      <w:r>
        <w:t>和</w:t>
      </w:r>
      <w:r>
        <w:t>ubuntu</w:t>
      </w:r>
      <w:r>
        <w:rPr>
          <w:rFonts w:hint="eastAsia"/>
        </w:rPr>
        <w:t>，</w:t>
      </w:r>
      <w:r>
        <w:t>都要安装</w:t>
      </w:r>
      <w:r>
        <w:t>apache</w:t>
      </w:r>
      <w:r w:rsidR="00394743">
        <w:rPr>
          <w:rFonts w:hint="eastAsia"/>
        </w:rPr>
        <w:t>，</w:t>
      </w:r>
      <w:r w:rsidR="00394743">
        <w:t>由于安装的包不一样</w:t>
      </w:r>
      <w:r w:rsidR="00394743">
        <w:rPr>
          <w:rFonts w:hint="eastAsia"/>
        </w:rPr>
        <w:t>，</w:t>
      </w:r>
      <w:r w:rsidR="00394743">
        <w:t>则可以根据</w:t>
      </w:r>
      <w:r w:rsidR="00394743">
        <w:t>grains</w:t>
      </w:r>
      <w:r w:rsidR="00394743">
        <w:t>静态数据</w:t>
      </w:r>
      <w:r w:rsidR="00394743">
        <w:rPr>
          <w:rFonts w:hint="eastAsia"/>
        </w:rPr>
        <w:t>，</w:t>
      </w:r>
      <w:r w:rsidR="00394743">
        <w:t>使用</w:t>
      </w:r>
      <w:r w:rsidR="00394743">
        <w:t>jinja</w:t>
      </w:r>
      <w:r w:rsidR="00394743">
        <w:rPr>
          <w:rFonts w:hint="eastAsia"/>
        </w:rPr>
        <w:t>2</w:t>
      </w:r>
      <w:r w:rsidR="00394743">
        <w:rPr>
          <w:rFonts w:hint="eastAsia"/>
        </w:rPr>
        <w:t>流程控制</w:t>
      </w:r>
    </w:p>
    <w:p w:rsidR="00895927" w:rsidRDefault="00895927" w:rsidP="00895927">
      <w:pPr>
        <w:ind w:left="420" w:firstLine="0"/>
      </w:pPr>
      <w:r>
        <w:t>httpd_install:</w:t>
      </w:r>
    </w:p>
    <w:p w:rsidR="00895927" w:rsidRDefault="00895927" w:rsidP="00895927">
      <w:pPr>
        <w:ind w:left="420" w:firstLine="0"/>
      </w:pPr>
      <w:r>
        <w:t xml:space="preserve">  pkg.installed:</w:t>
      </w:r>
    </w:p>
    <w:p w:rsidR="00D71BD9" w:rsidRDefault="00D71BD9" w:rsidP="00895927">
      <w:pPr>
        <w:ind w:left="420" w:firstLine="0"/>
      </w:pPr>
      <w:r>
        <w:t>- template: jinja</w:t>
      </w:r>
    </w:p>
    <w:p w:rsidR="00895927" w:rsidRDefault="00895927" w:rsidP="00895927">
      <w:pPr>
        <w:ind w:left="420" w:firstLine="0"/>
      </w:pPr>
      <w:r>
        <w:t>{% if grains['os_family'] == 'Debian' %}</w:t>
      </w:r>
    </w:p>
    <w:p w:rsidR="00895927" w:rsidRDefault="00895927" w:rsidP="00895927">
      <w:pPr>
        <w:ind w:left="420" w:firstLine="0"/>
      </w:pPr>
      <w:r>
        <w:t xml:space="preserve">    - name: apache2</w:t>
      </w:r>
    </w:p>
    <w:p w:rsidR="00895927" w:rsidRDefault="00895927" w:rsidP="00895927">
      <w:pPr>
        <w:ind w:left="420" w:firstLine="0"/>
      </w:pPr>
      <w:r>
        <w:t>{% elif grains['os_family'] == 'RedHat' %}</w:t>
      </w:r>
    </w:p>
    <w:p w:rsidR="00895927" w:rsidRDefault="00895927" w:rsidP="00895927">
      <w:pPr>
        <w:ind w:left="420" w:firstLine="0"/>
      </w:pPr>
      <w:r>
        <w:t xml:space="preserve">    - name: http</w:t>
      </w:r>
    </w:p>
    <w:p w:rsidR="00394743" w:rsidRDefault="00895927" w:rsidP="00895927">
      <w:pPr>
        <w:ind w:left="420" w:firstLine="0"/>
      </w:pPr>
      <w:r>
        <w:t>{% endif %}</w:t>
      </w:r>
    </w:p>
    <w:p w:rsidR="00260CB5" w:rsidRDefault="00D26719" w:rsidP="00D26719">
      <w:pPr>
        <w:pStyle w:val="2"/>
      </w:pPr>
      <w:r>
        <w:rPr>
          <w:rFonts w:hint="eastAsia"/>
        </w:rPr>
        <w:t>saltstack Job</w:t>
      </w:r>
      <w:r>
        <w:rPr>
          <w:rFonts w:hint="eastAsia"/>
        </w:rPr>
        <w:t>管理</w:t>
      </w:r>
    </w:p>
    <w:p w:rsidR="00E93661" w:rsidRDefault="00E93661" w:rsidP="00E93661">
      <w:pPr>
        <w:pStyle w:val="3"/>
      </w:pPr>
      <w:r>
        <w:rPr>
          <w:rFonts w:hint="eastAsia"/>
        </w:rPr>
        <w:t>Job</w:t>
      </w:r>
      <w:r>
        <w:rPr>
          <w:rFonts w:hint="eastAsia"/>
        </w:rPr>
        <w:t>概述</w:t>
      </w:r>
    </w:p>
    <w:p w:rsidR="00E93661" w:rsidRDefault="00E93661" w:rsidP="00E93661">
      <w:r>
        <w:rPr>
          <w:rFonts w:hint="eastAsia"/>
        </w:rPr>
        <w:t>salt</w:t>
      </w:r>
      <w:r>
        <w:rPr>
          <w:rFonts w:hint="eastAsia"/>
        </w:rPr>
        <w:t>每次运行任务都会将任务发布到</w:t>
      </w:r>
      <w:r>
        <w:rPr>
          <w:rFonts w:hint="eastAsia"/>
        </w:rPr>
        <w:t>pub-sub</w:t>
      </w:r>
      <w:r>
        <w:rPr>
          <w:rFonts w:hint="eastAsia"/>
        </w:rPr>
        <w:t>总线，</w:t>
      </w:r>
      <w:r>
        <w:rPr>
          <w:rFonts w:hint="eastAsia"/>
        </w:rPr>
        <w:t>minion</w:t>
      </w:r>
      <w:r>
        <w:rPr>
          <w:rFonts w:hint="eastAsia"/>
        </w:rPr>
        <w:t>会对</w:t>
      </w:r>
      <w:r w:rsidR="00892667">
        <w:rPr>
          <w:rFonts w:hint="eastAsia"/>
        </w:rPr>
        <w:t>任务作出响应，为区分不同的任务，</w:t>
      </w:r>
      <w:r w:rsidR="00892667">
        <w:rPr>
          <w:rFonts w:hint="eastAsia"/>
        </w:rPr>
        <w:t>saltmaster</w:t>
      </w:r>
      <w:r w:rsidR="00892667">
        <w:rPr>
          <w:rFonts w:hint="eastAsia"/>
        </w:rPr>
        <w:t>每次发布一个任务都会为该任务创建一个</w:t>
      </w:r>
      <w:r w:rsidR="00892667">
        <w:rPr>
          <w:rFonts w:hint="eastAsia"/>
        </w:rPr>
        <w:t>jobid</w:t>
      </w:r>
      <w:r w:rsidR="00FC433E">
        <w:rPr>
          <w:rFonts w:hint="eastAsia"/>
        </w:rPr>
        <w:t>。</w:t>
      </w:r>
    </w:p>
    <w:p w:rsidR="00FC433E" w:rsidRDefault="00FC433E" w:rsidP="00E93661">
      <w:r>
        <w:rPr>
          <w:rFonts w:hint="eastAsia"/>
        </w:rPr>
        <w:t>master</w:t>
      </w:r>
      <w:r>
        <w:rPr>
          <w:rFonts w:hint="eastAsia"/>
        </w:rPr>
        <w:t>默认情况下会缓存</w:t>
      </w:r>
      <w:r>
        <w:rPr>
          <w:rFonts w:hint="eastAsia"/>
        </w:rPr>
        <w:t>24</w:t>
      </w:r>
      <w:r>
        <w:rPr>
          <w:rFonts w:hint="eastAsia"/>
        </w:rPr>
        <w:t>小时内的所有</w:t>
      </w:r>
      <w:r>
        <w:rPr>
          <w:rFonts w:hint="eastAsia"/>
        </w:rPr>
        <w:t>job</w:t>
      </w:r>
      <w:r>
        <w:rPr>
          <w:rFonts w:hint="eastAsia"/>
        </w:rPr>
        <w:t>的详细操作</w:t>
      </w:r>
    </w:p>
    <w:p w:rsidR="00FC433E" w:rsidRDefault="00FC433E" w:rsidP="00E93661">
      <w:r>
        <w:rPr>
          <w:rFonts w:hint="eastAsia"/>
        </w:rPr>
        <w:t>master</w:t>
      </w:r>
      <w:r>
        <w:rPr>
          <w:rFonts w:hint="eastAsia"/>
        </w:rPr>
        <w:t>缓存目录：</w:t>
      </w:r>
      <w:r w:rsidRPr="00FC433E">
        <w:t>/var/cache/salt/master/jobs/</w:t>
      </w:r>
    </w:p>
    <w:p w:rsidR="00FC433E" w:rsidRDefault="00FC433E" w:rsidP="00E93661">
      <w:r>
        <w:rPr>
          <w:rFonts w:hint="eastAsia"/>
        </w:rPr>
        <w:t>minion</w:t>
      </w:r>
      <w:r>
        <w:rPr>
          <w:rFonts w:hint="eastAsia"/>
        </w:rPr>
        <w:t>端每次</w:t>
      </w:r>
      <w:r w:rsidR="008025FB">
        <w:rPr>
          <w:rFonts w:hint="eastAsia"/>
        </w:rPr>
        <w:t>执行任务都会缓存在</w:t>
      </w:r>
      <w:r w:rsidR="008025FB" w:rsidRPr="008025FB">
        <w:t>/var/cache/salt/minion/proc/</w:t>
      </w:r>
      <w:r w:rsidR="008025FB">
        <w:t>目录下</w:t>
      </w:r>
      <w:r w:rsidR="008025FB">
        <w:rPr>
          <w:rFonts w:hint="eastAsia"/>
        </w:rPr>
        <w:t>，</w:t>
      </w:r>
      <w:r w:rsidR="008025FB">
        <w:t>任务执行完成后</w:t>
      </w:r>
      <w:r w:rsidR="00C63677">
        <w:t>文件会被删除</w:t>
      </w:r>
      <w:r w:rsidR="00C63677">
        <w:rPr>
          <w:rFonts w:hint="eastAsia"/>
        </w:rPr>
        <w:t>。</w:t>
      </w:r>
    </w:p>
    <w:p w:rsidR="00C63677" w:rsidRDefault="00C63677" w:rsidP="00E93661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端执行一个长时间的任务</w:t>
      </w:r>
    </w:p>
    <w:p w:rsidR="00C63677" w:rsidRDefault="009762C5" w:rsidP="00E93661">
      <w:r w:rsidRPr="009762C5">
        <w:t>salt 'salt-minion01' cmd.run "sleep 100"</w:t>
      </w:r>
    </w:p>
    <w:p w:rsidR="009762C5" w:rsidRDefault="009762C5" w:rsidP="00E93661">
      <w:r>
        <w:rPr>
          <w:rFonts w:hint="eastAsia"/>
        </w:rPr>
        <w:t>在</w:t>
      </w:r>
      <w:r>
        <w:rPr>
          <w:rFonts w:hint="eastAsia"/>
        </w:rPr>
        <w:t>minion01</w:t>
      </w:r>
      <w:r>
        <w:rPr>
          <w:rFonts w:hint="eastAsia"/>
        </w:rPr>
        <w:t>上用</w:t>
      </w:r>
      <w:r>
        <w:rPr>
          <w:rFonts w:hint="eastAsia"/>
        </w:rPr>
        <w:t>strings</w:t>
      </w:r>
      <w:r>
        <w:rPr>
          <w:rFonts w:hint="eastAsia"/>
        </w:rPr>
        <w:t>查看文件内容</w:t>
      </w:r>
    </w:p>
    <w:p w:rsidR="004A06A2" w:rsidRDefault="004A06A2" w:rsidP="004A06A2">
      <w:r>
        <w:t xml:space="preserve">[root@salt-minion01 proc]# strings  20181125111411231106 </w:t>
      </w:r>
    </w:p>
    <w:p w:rsidR="004A06A2" w:rsidRDefault="004A06A2" w:rsidP="004A06A2">
      <w:r>
        <w:t>tgt_type</w:t>
      </w:r>
    </w:p>
    <w:p w:rsidR="004A06A2" w:rsidRDefault="004A06A2" w:rsidP="004A06A2">
      <w:r>
        <w:t>glob</w:t>
      </w:r>
    </w:p>
    <w:p w:rsidR="004A06A2" w:rsidRDefault="004A06A2" w:rsidP="004A06A2">
      <w:r>
        <w:t>20181125111411231106</w:t>
      </w:r>
    </w:p>
    <w:p w:rsidR="004A06A2" w:rsidRDefault="004A06A2" w:rsidP="004A06A2">
      <w:r>
        <w:t>salt-minion01</w:t>
      </w:r>
    </w:p>
    <w:p w:rsidR="004A06A2" w:rsidRDefault="004A06A2" w:rsidP="004A06A2">
      <w:r>
        <w:lastRenderedPageBreak/>
        <w:t>user</w:t>
      </w:r>
    </w:p>
    <w:p w:rsidR="004A06A2" w:rsidRDefault="004A06A2" w:rsidP="004A06A2">
      <w:r>
        <w:t>root</w:t>
      </w:r>
    </w:p>
    <w:p w:rsidR="004A06A2" w:rsidRDefault="004A06A2" w:rsidP="004A06A2">
      <w:r>
        <w:t>sleep 100</w:t>
      </w:r>
    </w:p>
    <w:p w:rsidR="004A06A2" w:rsidRDefault="004A06A2" w:rsidP="004A06A2">
      <w:r>
        <w:t>cmd.run</w:t>
      </w:r>
    </w:p>
    <w:p w:rsidR="004A06A2" w:rsidRDefault="004A06A2" w:rsidP="004A06A2"/>
    <w:p w:rsidR="004A06A2" w:rsidRDefault="004A06A2" w:rsidP="004A06A2">
      <w:pPr>
        <w:pStyle w:val="3"/>
      </w:pPr>
      <w:r>
        <w:rPr>
          <w:rFonts w:hint="eastAsia"/>
        </w:rPr>
        <w:t>Job</w:t>
      </w:r>
      <w:r>
        <w:rPr>
          <w:rFonts w:hint="eastAsia"/>
        </w:rPr>
        <w:t>管理</w:t>
      </w:r>
    </w:p>
    <w:p w:rsidR="004A06A2" w:rsidRDefault="003542B2" w:rsidP="004A06A2">
      <w:r>
        <w:rPr>
          <w:rFonts w:hint="eastAsia"/>
        </w:rPr>
        <w:t>通过</w:t>
      </w:r>
      <w:r>
        <w:rPr>
          <w:rFonts w:hint="eastAsia"/>
        </w:rPr>
        <w:t xml:space="preserve">salt-run </w:t>
      </w:r>
      <w:r>
        <w:rPr>
          <w:rFonts w:hint="eastAsia"/>
        </w:rPr>
        <w:t>命令来管理</w:t>
      </w:r>
      <w:r>
        <w:rPr>
          <w:rFonts w:hint="eastAsia"/>
        </w:rPr>
        <w:t>job</w:t>
      </w:r>
      <w:r>
        <w:rPr>
          <w:rFonts w:hint="eastAsia"/>
        </w:rPr>
        <w:t>也可以通过</w:t>
      </w:r>
      <w:r>
        <w:rPr>
          <w:rFonts w:hint="eastAsia"/>
        </w:rPr>
        <w:t>salt util</w:t>
      </w:r>
      <w:r>
        <w:rPr>
          <w:rFonts w:hint="eastAsia"/>
        </w:rPr>
        <w:t>模块</w:t>
      </w:r>
    </w:p>
    <w:p w:rsidR="003542B2" w:rsidRDefault="003542B2" w:rsidP="004A06A2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中执行一个长时间的命令</w:t>
      </w:r>
    </w:p>
    <w:p w:rsidR="00E20113" w:rsidRDefault="00E20113" w:rsidP="004A06A2">
      <w:r w:rsidRPr="00E20113">
        <w:t>salt 'salt-minion01' cmd.run "sleep 1000;echo hello"</w:t>
      </w:r>
    </w:p>
    <w:p w:rsidR="00E20113" w:rsidRDefault="00E20113" w:rsidP="004A06A2">
      <w:r>
        <w:rPr>
          <w:rFonts w:hint="eastAsia"/>
        </w:rPr>
        <w:t>然后</w:t>
      </w:r>
      <w:r>
        <w:rPr>
          <w:rFonts w:hint="eastAsia"/>
        </w:rPr>
        <w:t>ctrl+c</w:t>
      </w:r>
      <w:r>
        <w:rPr>
          <w:rFonts w:hint="eastAsia"/>
        </w:rPr>
        <w:t>结束，获取</w:t>
      </w:r>
      <w:r>
        <w:rPr>
          <w:rFonts w:hint="eastAsia"/>
        </w:rPr>
        <w:t>jobid</w:t>
      </w:r>
      <w:r>
        <w:rPr>
          <w:rFonts w:hint="eastAsia"/>
        </w:rPr>
        <w:t>后登陆查看</w:t>
      </w:r>
    </w:p>
    <w:p w:rsidR="005622DB" w:rsidRDefault="002E0D2D" w:rsidP="004A06A2">
      <w:r>
        <w:rPr>
          <w:rFonts w:hint="eastAsia"/>
        </w:rPr>
        <w:t>salt 'salt-minion01'</w:t>
      </w:r>
      <w:r w:rsidR="00684416">
        <w:rPr>
          <w:rFonts w:hint="eastAsia"/>
        </w:rPr>
        <w:t xml:space="preserve">  saltutil.find_</w:t>
      </w:r>
      <w:r>
        <w:rPr>
          <w:rFonts w:hint="eastAsia"/>
        </w:rPr>
        <w:t>job-id</w:t>
      </w:r>
    </w:p>
    <w:p w:rsidR="008C1444" w:rsidRDefault="008C1444" w:rsidP="008C1444">
      <w:r>
        <w:rPr>
          <w:rFonts w:hint="eastAsia"/>
        </w:rPr>
        <w:t>salt 'salt-minion01'  saltutil.kill_</w:t>
      </w:r>
      <w:r w:rsidR="002646CD">
        <w:rPr>
          <w:rFonts w:hint="eastAsia"/>
        </w:rPr>
        <w:t>job job</w:t>
      </w:r>
      <w:r>
        <w:rPr>
          <w:rFonts w:hint="eastAsia"/>
        </w:rPr>
        <w:t xml:space="preserve">id </w:t>
      </w:r>
      <w:r>
        <w:rPr>
          <w:rFonts w:hint="eastAsia"/>
        </w:rPr>
        <w:t>停掉任务</w:t>
      </w:r>
    </w:p>
    <w:p w:rsidR="00B123D6" w:rsidRDefault="00B123D6" w:rsidP="008C1444">
      <w:r>
        <w:rPr>
          <w:rFonts w:hint="eastAsia"/>
        </w:rPr>
        <w:t>查看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cache</w:t>
      </w:r>
      <w:r>
        <w:rPr>
          <w:rFonts w:hint="eastAsia"/>
        </w:rPr>
        <w:t>的所有</w:t>
      </w:r>
      <w:r>
        <w:rPr>
          <w:rFonts w:hint="eastAsia"/>
        </w:rPr>
        <w:t>job</w:t>
      </w:r>
    </w:p>
    <w:p w:rsidR="00B123D6" w:rsidRDefault="00F102D7" w:rsidP="008C1444">
      <w:r w:rsidRPr="00F102D7">
        <w:t>salt 'salt-minion' saltutil.runner jobs.list_jobs</w:t>
      </w:r>
    </w:p>
    <w:p w:rsidR="00F102D7" w:rsidRPr="004A06A2" w:rsidRDefault="00F102D7" w:rsidP="008C1444"/>
    <w:p w:rsidR="008C1444" w:rsidRDefault="002646CD" w:rsidP="002646CD">
      <w:pPr>
        <w:pStyle w:val="1"/>
      </w:pPr>
      <w:r>
        <w:t>saltstack</w:t>
      </w:r>
      <w:r>
        <w:t>项目实践</w:t>
      </w:r>
    </w:p>
    <w:p w:rsidR="00F102D7" w:rsidRDefault="00B534BD" w:rsidP="00B534BD">
      <w:pPr>
        <w:pStyle w:val="2"/>
      </w:pPr>
      <w:r>
        <w:rPr>
          <w:rFonts w:hint="eastAsia"/>
        </w:rPr>
        <w:t>自动化部署集群架构开篇</w:t>
      </w:r>
    </w:p>
    <w:p w:rsidR="00B534BD" w:rsidRDefault="00B534BD" w:rsidP="00B534BD">
      <w:r>
        <w:rPr>
          <w:rFonts w:hint="eastAsia"/>
        </w:rPr>
        <w:t>规划：</w:t>
      </w:r>
    </w:p>
    <w:p w:rsidR="00B534BD" w:rsidRDefault="00B534BD" w:rsidP="00B534BD">
      <w:r>
        <w:rPr>
          <w:rFonts w:hint="eastAsia"/>
        </w:rPr>
        <w:t>系统初始化配置</w:t>
      </w:r>
    </w:p>
    <w:p w:rsidR="007106D6" w:rsidRDefault="007106D6" w:rsidP="00B534BD"/>
    <w:p w:rsidR="00B534BD" w:rsidRDefault="00B534BD" w:rsidP="00B534BD">
      <w:r>
        <w:rPr>
          <w:rFonts w:hint="eastAsia"/>
        </w:rPr>
        <w:t>基础模块配置管理</w:t>
      </w:r>
    </w:p>
    <w:p w:rsidR="00B534BD" w:rsidRDefault="001608F0" w:rsidP="00B534BD">
      <w:r>
        <w:rPr>
          <w:rFonts w:hint="eastAsia"/>
        </w:rPr>
        <w:t>nginx keepalived php mysql ...</w:t>
      </w:r>
    </w:p>
    <w:p w:rsidR="007106D6" w:rsidRDefault="007106D6" w:rsidP="00B534BD"/>
    <w:p w:rsidR="00B534BD" w:rsidRDefault="001608F0" w:rsidP="00B534BD">
      <w:r>
        <w:rPr>
          <w:rFonts w:hint="eastAsia"/>
        </w:rPr>
        <w:t>业务</w:t>
      </w:r>
      <w:r w:rsidR="00B534BD">
        <w:rPr>
          <w:rFonts w:hint="eastAsia"/>
        </w:rPr>
        <w:t>模块配置管理</w:t>
      </w:r>
    </w:p>
    <w:p w:rsidR="007106D6" w:rsidRPr="00B534BD" w:rsidRDefault="007106D6" w:rsidP="00B534BD">
      <w:r>
        <w:rPr>
          <w:rFonts w:hint="eastAsia"/>
        </w:rPr>
        <w:t>根据业务类型划分，然后包含基础模块配置</w:t>
      </w:r>
    </w:p>
    <w:p w:rsidR="00B534BD" w:rsidRDefault="007106D6" w:rsidP="00B534BD">
      <w:r>
        <w:t>web</w:t>
      </w:r>
      <w:r>
        <w:t>服务</w:t>
      </w:r>
      <w:r>
        <w:rPr>
          <w:rFonts w:hint="eastAsia"/>
        </w:rPr>
        <w:t>，</w:t>
      </w:r>
      <w:r>
        <w:t>论坛</w:t>
      </w:r>
      <w:r>
        <w:rPr>
          <w:rFonts w:hint="eastAsia"/>
        </w:rPr>
        <w:t>、</w:t>
      </w:r>
      <w:r>
        <w:rPr>
          <w:rFonts w:hint="eastAsia"/>
        </w:rPr>
        <w:t xml:space="preserve">  bbs</w:t>
      </w:r>
    </w:p>
    <w:p w:rsidR="001247AF" w:rsidRDefault="001247AF" w:rsidP="00B534BD"/>
    <w:p w:rsidR="001247AF" w:rsidRDefault="001247AF" w:rsidP="00B534BD"/>
    <w:p w:rsidR="00FF3BD2" w:rsidRDefault="001247AF" w:rsidP="001247AF">
      <w:pPr>
        <w:pStyle w:val="2"/>
      </w:pPr>
      <w:r>
        <w:rPr>
          <w:rFonts w:hint="eastAsia"/>
        </w:rPr>
        <w:t>系统环境初始化</w:t>
      </w:r>
      <w:r w:rsidR="00B565D2">
        <w:rPr>
          <w:rFonts w:hint="eastAsia"/>
        </w:rPr>
        <w:t>配置</w:t>
      </w:r>
    </w:p>
    <w:p w:rsidR="001247AF" w:rsidRDefault="001247AF" w:rsidP="001247AF">
      <w:r>
        <w:rPr>
          <w:rFonts w:hint="eastAsia"/>
        </w:rPr>
        <w:t>master</w:t>
      </w:r>
      <w:r>
        <w:rPr>
          <w:rFonts w:hint="eastAsia"/>
        </w:rPr>
        <w:t>端</w:t>
      </w:r>
      <w:r w:rsidR="003E5ECC">
        <w:rPr>
          <w:rFonts w:hint="eastAsia"/>
        </w:rPr>
        <w:t>环境配置，这里只配置</w:t>
      </w:r>
      <w:r w:rsidR="003E5ECC">
        <w:rPr>
          <w:rFonts w:hint="eastAsia"/>
        </w:rPr>
        <w:t>base</w:t>
      </w:r>
      <w:r w:rsidR="003E5ECC">
        <w:rPr>
          <w:rFonts w:hint="eastAsia"/>
        </w:rPr>
        <w:t>及</w:t>
      </w:r>
      <w:r w:rsidR="003E5ECC">
        <w:rPr>
          <w:rFonts w:hint="eastAsia"/>
        </w:rPr>
        <w:t>prod</w:t>
      </w:r>
      <w:r w:rsidR="003E5ECC">
        <w:rPr>
          <w:rFonts w:hint="eastAsia"/>
        </w:rPr>
        <w:t>环境</w:t>
      </w:r>
    </w:p>
    <w:p w:rsidR="003E5ECC" w:rsidRDefault="003E5ECC" w:rsidP="003E5ECC">
      <w:r>
        <w:t>file_roots:</w:t>
      </w:r>
    </w:p>
    <w:p w:rsidR="003E5ECC" w:rsidRDefault="003E5ECC" w:rsidP="003E5ECC">
      <w:r>
        <w:t xml:space="preserve">  base:</w:t>
      </w:r>
    </w:p>
    <w:p w:rsidR="003E5ECC" w:rsidRDefault="003E5ECC" w:rsidP="003E5ECC">
      <w:r>
        <w:t xml:space="preserve">    - /srv/salt/base</w:t>
      </w:r>
    </w:p>
    <w:p w:rsidR="003E5ECC" w:rsidRDefault="003E5ECC" w:rsidP="003E5ECC">
      <w:r>
        <w:t xml:space="preserve">  prod:</w:t>
      </w:r>
    </w:p>
    <w:p w:rsidR="003E5ECC" w:rsidRDefault="003E5ECC" w:rsidP="003E5ECC">
      <w:r>
        <w:t xml:space="preserve">    - /srv/salt/prod</w:t>
      </w:r>
    </w:p>
    <w:p w:rsidR="003E5ECC" w:rsidRDefault="008A126F" w:rsidP="003E5ECC">
      <w:r>
        <w:rPr>
          <w:rFonts w:hint="eastAsia"/>
        </w:rPr>
        <w:t>配置</w:t>
      </w:r>
      <w:r>
        <w:rPr>
          <w:rFonts w:hint="eastAsia"/>
        </w:rPr>
        <w:t>pillar</w:t>
      </w:r>
    </w:p>
    <w:p w:rsidR="008A126F" w:rsidRDefault="008A126F" w:rsidP="008A126F">
      <w:r>
        <w:t>pillar_roots:</w:t>
      </w:r>
    </w:p>
    <w:p w:rsidR="008A126F" w:rsidRDefault="008A126F" w:rsidP="008A126F">
      <w:r>
        <w:t xml:space="preserve">  base:</w:t>
      </w:r>
    </w:p>
    <w:p w:rsidR="008A126F" w:rsidRDefault="008A126F" w:rsidP="008A126F">
      <w:r>
        <w:t xml:space="preserve">    - /srv/pillar/base</w:t>
      </w:r>
    </w:p>
    <w:p w:rsidR="008A126F" w:rsidRDefault="008A126F" w:rsidP="008A126F">
      <w:r>
        <w:t xml:space="preserve">  prod:</w:t>
      </w:r>
    </w:p>
    <w:p w:rsidR="008A126F" w:rsidRDefault="008A126F" w:rsidP="008A126F">
      <w:r>
        <w:t xml:space="preserve">    - /srv/pillar/prod</w:t>
      </w:r>
    </w:p>
    <w:p w:rsidR="008A126F" w:rsidRDefault="008A126F" w:rsidP="008A126F">
      <w:r>
        <w:rPr>
          <w:rFonts w:hint="eastAsia"/>
        </w:rPr>
        <w:t>重启</w:t>
      </w:r>
      <w:r>
        <w:rPr>
          <w:rFonts w:hint="eastAsia"/>
        </w:rPr>
        <w:t>master</w:t>
      </w:r>
      <w:r>
        <w:rPr>
          <w:rFonts w:hint="eastAsia"/>
        </w:rPr>
        <w:t>：</w:t>
      </w:r>
      <w:r w:rsidRPr="008A126F">
        <w:t>systemctl restart salt-master</w:t>
      </w:r>
    </w:p>
    <w:p w:rsidR="008A126F" w:rsidRDefault="005B7366" w:rsidP="008A126F">
      <w:r>
        <w:rPr>
          <w:rFonts w:hint="eastAsia"/>
        </w:rPr>
        <w:t>内核优化，</w:t>
      </w:r>
      <w:r>
        <w:rPr>
          <w:rFonts w:hint="eastAsia"/>
        </w:rPr>
        <w:t>limit</w:t>
      </w:r>
      <w:r w:rsidR="009F495C">
        <w:rPr>
          <w:rFonts w:hint="eastAsia"/>
        </w:rPr>
        <w:t>，时间同步</w:t>
      </w:r>
      <w:r>
        <w:rPr>
          <w:rFonts w:hint="eastAsia"/>
        </w:rPr>
        <w:t>都可以通过</w:t>
      </w:r>
      <w:r>
        <w:rPr>
          <w:rFonts w:hint="eastAsia"/>
        </w:rPr>
        <w:t>file</w:t>
      </w:r>
      <w:r>
        <w:rPr>
          <w:rFonts w:hint="eastAsia"/>
        </w:rPr>
        <w:t>模块进行配置文件管理。</w:t>
      </w:r>
    </w:p>
    <w:p w:rsidR="005B7366" w:rsidRDefault="000B6061" w:rsidP="008A126F">
      <w:r>
        <w:rPr>
          <w:rFonts w:hint="eastAsia"/>
        </w:rPr>
        <w:t>yum</w:t>
      </w:r>
      <w:r>
        <w:rPr>
          <w:rFonts w:hint="eastAsia"/>
        </w:rPr>
        <w:t>源安装</w:t>
      </w:r>
    </w:p>
    <w:p w:rsidR="000B6061" w:rsidRDefault="000B6061" w:rsidP="008A126F">
      <w:r>
        <w:rPr>
          <w:rFonts w:hint="eastAsia"/>
        </w:rPr>
        <w:t>epel</w:t>
      </w:r>
      <w:r w:rsidR="009F6071">
        <w:rPr>
          <w:rFonts w:hint="eastAsia"/>
        </w:rPr>
        <w:t>源</w:t>
      </w:r>
      <w:r>
        <w:rPr>
          <w:rFonts w:hint="eastAsia"/>
        </w:rPr>
        <w:t xml:space="preserve">  rpm -Uvh </w:t>
      </w:r>
      <w:hyperlink r:id="rId19" w:history="1">
        <w:r w:rsidRPr="00AF2161">
          <w:rPr>
            <w:rStyle w:val="a5"/>
          </w:rPr>
          <w:t>http://mirrors.yun-idc.com/epel/7Server/x86_64/Packages/e/epel-release-7-11.noarch.rpm</w:t>
        </w:r>
      </w:hyperlink>
    </w:p>
    <w:p w:rsidR="00AF07A1" w:rsidRDefault="00AF07A1" w:rsidP="00AF07A1">
      <w:r>
        <w:t>cd /etc/pki/rpm-gpg</w:t>
      </w:r>
    </w:p>
    <w:p w:rsidR="000B6061" w:rsidRDefault="00AF07A1" w:rsidP="00AF07A1">
      <w:r>
        <w:t xml:space="preserve">wget </w:t>
      </w:r>
      <w:hyperlink r:id="rId20" w:history="1">
        <w:r w:rsidRPr="0083710E">
          <w:rPr>
            <w:rStyle w:val="a5"/>
          </w:rPr>
          <w:t>https://archive.fedoraproject.org/pub/epel/RPM-GPG-KEY-EPEL-7</w:t>
        </w:r>
      </w:hyperlink>
    </w:p>
    <w:p w:rsidR="00AF07A1" w:rsidRDefault="00AF07A1" w:rsidP="00AF07A1"/>
    <w:p w:rsidR="000B6061" w:rsidRDefault="000B6061" w:rsidP="000B6061">
      <w:r>
        <w:rPr>
          <w:rFonts w:hint="eastAsia"/>
        </w:rPr>
        <w:t>nginx</w:t>
      </w:r>
      <w:r>
        <w:rPr>
          <w:rFonts w:hint="eastAsia"/>
        </w:rPr>
        <w:t>源：</w:t>
      </w:r>
    </w:p>
    <w:p w:rsidR="000B6061" w:rsidRDefault="000B6061" w:rsidP="000B6061">
      <w:r>
        <w:t xml:space="preserve">[root@salt-master yum.repos.d]# cat nginx.repo </w:t>
      </w:r>
    </w:p>
    <w:p w:rsidR="000B6061" w:rsidRDefault="000B6061" w:rsidP="000B6061">
      <w:r>
        <w:t>[nginx]</w:t>
      </w:r>
    </w:p>
    <w:p w:rsidR="000B6061" w:rsidRDefault="000B6061" w:rsidP="000B6061">
      <w:r>
        <w:t>name=nginx repo</w:t>
      </w:r>
    </w:p>
    <w:p w:rsidR="000B6061" w:rsidRDefault="000B6061" w:rsidP="000B6061">
      <w:r>
        <w:t>baseurl=http://nginx.org/packages/centos/7/x86_64/</w:t>
      </w:r>
    </w:p>
    <w:p w:rsidR="000B6061" w:rsidRDefault="000B6061" w:rsidP="000B6061">
      <w:r>
        <w:t>gpgcheck=0</w:t>
      </w:r>
    </w:p>
    <w:p w:rsidR="000B6061" w:rsidRDefault="000B6061" w:rsidP="000B6061">
      <w:r>
        <w:lastRenderedPageBreak/>
        <w:t>enabled=1</w:t>
      </w:r>
    </w:p>
    <w:p w:rsidR="000B6061" w:rsidRDefault="000B6061" w:rsidP="000B6061"/>
    <w:p w:rsidR="000B6061" w:rsidRDefault="000B6061" w:rsidP="000B6061">
      <w:r>
        <w:rPr>
          <w:rFonts w:hint="eastAsia"/>
        </w:rPr>
        <w:t>基础</w:t>
      </w:r>
      <w:r>
        <w:rPr>
          <w:rFonts w:hint="eastAsia"/>
        </w:rPr>
        <w:t>yum</w:t>
      </w:r>
      <w:r>
        <w:rPr>
          <w:rFonts w:hint="eastAsia"/>
        </w:rPr>
        <w:t>源，选用阿里云的</w:t>
      </w:r>
      <w:r>
        <w:rPr>
          <w:rFonts w:hint="eastAsia"/>
        </w:rPr>
        <w:t xml:space="preserve">wget </w:t>
      </w:r>
      <w:hyperlink r:id="rId21" w:history="1">
        <w:r w:rsidRPr="00AF2161">
          <w:rPr>
            <w:rStyle w:val="a5"/>
          </w:rPr>
          <w:t>http://mirrors.aliyun.com/repo/Centos-7.repo</w:t>
        </w:r>
      </w:hyperlink>
    </w:p>
    <w:p w:rsidR="000B6061" w:rsidRDefault="000B6061" w:rsidP="000B6061"/>
    <w:p w:rsidR="000B6061" w:rsidRDefault="00566D07" w:rsidP="000B6061">
      <w:r>
        <w:rPr>
          <w:rFonts w:hint="eastAsia"/>
        </w:rPr>
        <w:t>通过</w:t>
      </w:r>
      <w:r>
        <w:rPr>
          <w:rFonts w:hint="eastAsia"/>
        </w:rPr>
        <w:t>file</w:t>
      </w:r>
      <w:r>
        <w:rPr>
          <w:rFonts w:hint="eastAsia"/>
        </w:rPr>
        <w:t>的目录分发进行</w:t>
      </w:r>
      <w:r>
        <w:rPr>
          <w:rFonts w:hint="eastAsia"/>
        </w:rPr>
        <w:t>repo</w:t>
      </w:r>
      <w:r>
        <w:rPr>
          <w:rFonts w:hint="eastAsia"/>
        </w:rPr>
        <w:t>下发</w:t>
      </w:r>
    </w:p>
    <w:p w:rsidR="00566D07" w:rsidRDefault="00566D07" w:rsidP="000B6061"/>
    <w:p w:rsidR="00B04AAD" w:rsidRDefault="00B04AAD" w:rsidP="00B04AAD">
      <w:r>
        <w:t>[root@salt-master yum.repos.d.template]# ll</w:t>
      </w:r>
    </w:p>
    <w:p w:rsidR="00B04AAD" w:rsidRDefault="00B04AAD" w:rsidP="00B04AAD">
      <w:r>
        <w:t>total 20</w:t>
      </w:r>
    </w:p>
    <w:p w:rsidR="00B04AAD" w:rsidRDefault="00B04AAD" w:rsidP="00B04AAD">
      <w:r>
        <w:t>-rw-r--r-- 1 root root 2523 Jun 16 06:22 Centos-7.repo</w:t>
      </w:r>
    </w:p>
    <w:p w:rsidR="00B04AAD" w:rsidRDefault="00B04AAD" w:rsidP="00B04AAD">
      <w:r>
        <w:t>-rw-r--r-- 1 root root 2424 Oct 25 01:22 docker-ce.repo</w:t>
      </w:r>
    </w:p>
    <w:p w:rsidR="00B04AAD" w:rsidRDefault="00B04AAD" w:rsidP="00B04AAD">
      <w:r>
        <w:t>-rw-r--r-- 1 root root  951 Oct  3  2017 epel.repo</w:t>
      </w:r>
    </w:p>
    <w:p w:rsidR="00B04AAD" w:rsidRDefault="00B04AAD" w:rsidP="00B04AAD">
      <w:r>
        <w:t>-rw-r--r-- 1 root root   96 Nov 25 13:59 nginx.repo</w:t>
      </w:r>
    </w:p>
    <w:p w:rsidR="00B04AAD" w:rsidRDefault="00B04AAD" w:rsidP="00B04AAD">
      <w:r>
        <w:t>-rw-r--r-- 1 root root  253 Jul 16 22:24 salt-latest.repo</w:t>
      </w:r>
    </w:p>
    <w:p w:rsidR="00B04AAD" w:rsidRDefault="00B04AAD" w:rsidP="00B04AAD">
      <w:r>
        <w:t>[root@salt-master yum.repos.d.template]# pwd</w:t>
      </w:r>
    </w:p>
    <w:p w:rsidR="003E5ECC" w:rsidRDefault="00B04AAD" w:rsidP="00B04AAD">
      <w:r>
        <w:t>/srv/salt/base/init/files/yum.repos.d.template</w:t>
      </w:r>
    </w:p>
    <w:p w:rsidR="004C01BD" w:rsidRDefault="004C01BD" w:rsidP="004C01BD">
      <w:r>
        <w:t xml:space="preserve">[root@salt-master init]# cat repo.sls </w:t>
      </w:r>
    </w:p>
    <w:p w:rsidR="004C01BD" w:rsidRDefault="004C01BD" w:rsidP="004C01BD">
      <w:r>
        <w:t>repo-config:</w:t>
      </w:r>
    </w:p>
    <w:p w:rsidR="004C01BD" w:rsidRDefault="004C01BD" w:rsidP="004C01BD">
      <w:r>
        <w:t xml:space="preserve">  file.recurse:</w:t>
      </w:r>
    </w:p>
    <w:p w:rsidR="004C01BD" w:rsidRDefault="004C01BD" w:rsidP="004C01BD">
      <w:r>
        <w:t xml:space="preserve">    - name: /etc/yum.repos.d</w:t>
      </w:r>
    </w:p>
    <w:p w:rsidR="004C01BD" w:rsidRDefault="004C01BD" w:rsidP="004C01BD">
      <w:r>
        <w:t xml:space="preserve">    - source: salt://init/files/yum.repos.d.template</w:t>
      </w:r>
    </w:p>
    <w:p w:rsidR="004C01BD" w:rsidRDefault="004C01BD" w:rsidP="004C01BD">
      <w:r>
        <w:t xml:space="preserve">    - user: root</w:t>
      </w:r>
    </w:p>
    <w:p w:rsidR="004C01BD" w:rsidRDefault="004C01BD" w:rsidP="004C01BD">
      <w:r>
        <w:t xml:space="preserve">    - group: root</w:t>
      </w:r>
    </w:p>
    <w:p w:rsidR="004C01BD" w:rsidRDefault="004C01BD" w:rsidP="004C01BD">
      <w:r>
        <w:t xml:space="preserve">    - file_mode: 644</w:t>
      </w:r>
    </w:p>
    <w:p w:rsidR="004C01BD" w:rsidRDefault="004C01BD" w:rsidP="004C01BD">
      <w:r>
        <w:t xml:space="preserve">    - dir_mode: 755</w:t>
      </w:r>
    </w:p>
    <w:p w:rsidR="004C01BD" w:rsidRDefault="004C01BD" w:rsidP="004C01BD">
      <w:r>
        <w:t xml:space="preserve">    - include_empty: True</w:t>
      </w:r>
    </w:p>
    <w:p w:rsidR="00B04AAD" w:rsidRDefault="004C01BD" w:rsidP="004C01BD">
      <w:r>
        <w:t xml:space="preserve">    - clean: True</w:t>
      </w:r>
      <w:r>
        <w:rPr>
          <w:rFonts w:hint="eastAsia"/>
        </w:rPr>
        <w:t xml:space="preserve">  -------</w:t>
      </w:r>
      <w:r>
        <w:rPr>
          <w:rFonts w:hint="eastAsia"/>
        </w:rPr>
        <w:t>远程和本地目录保持一直（远程强制删除）</w:t>
      </w:r>
    </w:p>
    <w:p w:rsidR="004C01BD" w:rsidRDefault="004C01BD" w:rsidP="004C01BD">
      <w:r w:rsidRPr="004C01BD">
        <w:t>salt 'salt-minion01'  state.sls init.repo</w:t>
      </w:r>
    </w:p>
    <w:p w:rsidR="00ED0803" w:rsidRDefault="00ED0803" w:rsidP="004C01BD"/>
    <w:p w:rsidR="00DF7918" w:rsidRDefault="00DF7918" w:rsidP="004C01BD"/>
    <w:p w:rsidR="00DF7918" w:rsidRDefault="00DF7918" w:rsidP="004C01BD"/>
    <w:p w:rsidR="00DF7918" w:rsidRDefault="00DF7918" w:rsidP="004C01BD"/>
    <w:p w:rsidR="00DF7918" w:rsidRDefault="00DF7918" w:rsidP="004C01BD">
      <w:r>
        <w:rPr>
          <w:rFonts w:hint="eastAsia"/>
        </w:rPr>
        <w:t>基础环境安装</w:t>
      </w:r>
    </w:p>
    <w:p w:rsidR="009F495C" w:rsidRDefault="009F495C" w:rsidP="009F495C">
      <w:r>
        <w:t xml:space="preserve">[root@salt-master init]# cat pkg.sls </w:t>
      </w:r>
    </w:p>
    <w:p w:rsidR="009F495C" w:rsidRDefault="009F495C" w:rsidP="009F495C">
      <w:r>
        <w:t>include:</w:t>
      </w:r>
    </w:p>
    <w:p w:rsidR="009F495C" w:rsidRDefault="009F495C" w:rsidP="009F495C">
      <w:r>
        <w:t xml:space="preserve">  - init.repo</w:t>
      </w:r>
    </w:p>
    <w:p w:rsidR="009F495C" w:rsidRDefault="009F495C" w:rsidP="009F495C">
      <w:r>
        <w:t>pkg-install:</w:t>
      </w:r>
    </w:p>
    <w:p w:rsidR="009F495C" w:rsidRDefault="009F495C" w:rsidP="009F495C">
      <w:r>
        <w:t xml:space="preserve">  pkg.installed:</w:t>
      </w:r>
    </w:p>
    <w:p w:rsidR="009F495C" w:rsidRDefault="009F495C" w:rsidP="009F495C">
      <w:r>
        <w:t xml:space="preserve">     - names:</w:t>
      </w:r>
    </w:p>
    <w:p w:rsidR="009F495C" w:rsidRDefault="009F495C" w:rsidP="009F495C">
      <w:r>
        <w:t xml:space="preserve">       - tree</w:t>
      </w:r>
    </w:p>
    <w:p w:rsidR="009F495C" w:rsidRDefault="009F495C" w:rsidP="009F495C">
      <w:r>
        <w:t xml:space="preserve">       - telnet</w:t>
      </w:r>
    </w:p>
    <w:p w:rsidR="009F495C" w:rsidRDefault="009F495C" w:rsidP="009F495C">
      <w:r>
        <w:t xml:space="preserve">       - sysstat</w:t>
      </w:r>
    </w:p>
    <w:p w:rsidR="009F495C" w:rsidRDefault="009F495C" w:rsidP="009F495C">
      <w:r>
        <w:t xml:space="preserve">       - iftop</w:t>
      </w:r>
    </w:p>
    <w:p w:rsidR="009F495C" w:rsidRDefault="009F495C" w:rsidP="009F495C">
      <w:r>
        <w:t xml:space="preserve">       - iotop</w:t>
      </w:r>
    </w:p>
    <w:p w:rsidR="009F495C" w:rsidRDefault="009F495C" w:rsidP="009F495C">
      <w:r>
        <w:t xml:space="preserve">       - dstat</w:t>
      </w:r>
    </w:p>
    <w:p w:rsidR="009F495C" w:rsidRDefault="009F495C" w:rsidP="009F495C">
      <w:r>
        <w:t xml:space="preserve">       - lrzsz</w:t>
      </w:r>
    </w:p>
    <w:p w:rsidR="009F495C" w:rsidRDefault="009F495C" w:rsidP="009F495C">
      <w:r>
        <w:t xml:space="preserve">       - gcc</w:t>
      </w:r>
    </w:p>
    <w:p w:rsidR="009F495C" w:rsidRDefault="009F495C" w:rsidP="009F495C">
      <w:r>
        <w:t xml:space="preserve">       - make</w:t>
      </w:r>
    </w:p>
    <w:p w:rsidR="009F495C" w:rsidRDefault="009F495C" w:rsidP="009F495C">
      <w:r>
        <w:t xml:space="preserve">     - require:</w:t>
      </w:r>
    </w:p>
    <w:p w:rsidR="00DF7918" w:rsidRDefault="009F495C" w:rsidP="009F495C">
      <w:r>
        <w:t xml:space="preserve">       - file: repo-config</w:t>
      </w:r>
    </w:p>
    <w:p w:rsidR="009F495C" w:rsidRDefault="009F495C" w:rsidP="009F495C">
      <w:r>
        <w:rPr>
          <w:rFonts w:hint="eastAsia"/>
        </w:rPr>
        <w:t>创建用户，所有</w:t>
      </w:r>
      <w:r>
        <w:rPr>
          <w:rFonts w:hint="eastAsia"/>
        </w:rPr>
        <w:t>web</w:t>
      </w:r>
      <w:r w:rsidR="00D958B7">
        <w:rPr>
          <w:rFonts w:hint="eastAsia"/>
        </w:rPr>
        <w:t>服务全在</w:t>
      </w:r>
      <w:r>
        <w:rPr>
          <w:rFonts w:hint="eastAsia"/>
        </w:rPr>
        <w:t>www</w:t>
      </w:r>
      <w:r>
        <w:rPr>
          <w:rFonts w:hint="eastAsia"/>
        </w:rPr>
        <w:t>用户</w:t>
      </w:r>
      <w:r w:rsidR="00D958B7">
        <w:rPr>
          <w:rFonts w:hint="eastAsia"/>
        </w:rPr>
        <w:t>下运行</w:t>
      </w:r>
    </w:p>
    <w:p w:rsidR="00F21AD5" w:rsidRDefault="00F21AD5" w:rsidP="00F21AD5">
      <w:r>
        <w:t xml:space="preserve">[root@salt-master init]# cat user.sls </w:t>
      </w:r>
    </w:p>
    <w:p w:rsidR="00F21AD5" w:rsidRDefault="00F21AD5" w:rsidP="00F21AD5">
      <w:r>
        <w:t>www-group:</w:t>
      </w:r>
    </w:p>
    <w:p w:rsidR="00F21AD5" w:rsidRDefault="00F21AD5" w:rsidP="00F21AD5">
      <w:r>
        <w:t xml:space="preserve">  group.present:</w:t>
      </w:r>
    </w:p>
    <w:p w:rsidR="00F21AD5" w:rsidRDefault="00460CBE" w:rsidP="00F21AD5">
      <w:r>
        <w:t xml:space="preserve">    - name: ww</w:t>
      </w:r>
    </w:p>
    <w:p w:rsidR="00F21AD5" w:rsidRDefault="00F21AD5" w:rsidP="00F21AD5">
      <w:r>
        <w:t xml:space="preserve">    - gid: 5000</w:t>
      </w:r>
    </w:p>
    <w:p w:rsidR="00F21AD5" w:rsidRDefault="00F21AD5" w:rsidP="00F21AD5">
      <w:r>
        <w:t>www-user:</w:t>
      </w:r>
    </w:p>
    <w:p w:rsidR="00F21AD5" w:rsidRDefault="00F21AD5" w:rsidP="00F21AD5">
      <w:r>
        <w:t xml:space="preserve">  user.present:</w:t>
      </w:r>
    </w:p>
    <w:p w:rsidR="00F21AD5" w:rsidRDefault="00460CBE" w:rsidP="00F21AD5">
      <w:r>
        <w:t xml:space="preserve">    - name: www</w:t>
      </w:r>
    </w:p>
    <w:p w:rsidR="00F21AD5" w:rsidRDefault="00F21AD5" w:rsidP="00F21AD5">
      <w:r>
        <w:t xml:space="preserve">    - shell: /bin/nologin</w:t>
      </w:r>
    </w:p>
    <w:p w:rsidR="00F21AD5" w:rsidRDefault="00F21AD5" w:rsidP="00F21AD5">
      <w:r>
        <w:lastRenderedPageBreak/>
        <w:t xml:space="preserve">    - uid: 5000</w:t>
      </w:r>
    </w:p>
    <w:p w:rsidR="00F21AD5" w:rsidRDefault="00F21AD5" w:rsidP="00F21AD5">
      <w:r>
        <w:t xml:space="preserve">    - gid: 5000</w:t>
      </w:r>
    </w:p>
    <w:p w:rsidR="00F21AD5" w:rsidRDefault="007E2328" w:rsidP="007E2328">
      <w:pPr>
        <w:pStyle w:val="2"/>
      </w:pPr>
      <w:r>
        <w:t>基础模块编写</w:t>
      </w:r>
      <w:r>
        <w:rPr>
          <w:rFonts w:hint="eastAsia"/>
        </w:rPr>
        <w:t>-</w:t>
      </w:r>
      <w:r>
        <w:t>nginx</w:t>
      </w:r>
    </w:p>
    <w:p w:rsidR="008542F8" w:rsidRPr="008542F8" w:rsidRDefault="008542F8" w:rsidP="008542F8">
      <w:r>
        <w:rPr>
          <w:rFonts w:hint="eastAsia"/>
        </w:rPr>
        <w:t>在</w:t>
      </w:r>
      <w:r>
        <w:rPr>
          <w:rFonts w:hint="eastAsia"/>
        </w:rPr>
        <w:t>prod</w:t>
      </w:r>
      <w:r>
        <w:rPr>
          <w:rFonts w:hint="eastAsia"/>
        </w:rPr>
        <w:t>环境，以下为目录结构</w:t>
      </w:r>
    </w:p>
    <w:p w:rsidR="007F45F1" w:rsidRDefault="007F45F1" w:rsidP="007F45F1">
      <w:r>
        <w:t>[root@salt-master modules]# tree /srv/salt/prod</w:t>
      </w:r>
    </w:p>
    <w:p w:rsidR="007F45F1" w:rsidRDefault="007F45F1" w:rsidP="007F45F1">
      <w:r>
        <w:t>/srv/salt/prod</w:t>
      </w:r>
    </w:p>
    <w:p w:rsidR="007F45F1" w:rsidRDefault="007F45F1" w:rsidP="007F45F1">
      <w:r>
        <w:rPr>
          <w:rFonts w:hint="eastAsia"/>
        </w:rPr>
        <w:t>├──</w:t>
      </w:r>
      <w:r>
        <w:rPr>
          <w:rFonts w:hint="eastAsia"/>
        </w:rPr>
        <w:t xml:space="preserve"> cluster</w:t>
      </w:r>
    </w:p>
    <w:p w:rsidR="007F45F1" w:rsidRDefault="007F45F1" w:rsidP="007F45F1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keepalivved</w:t>
      </w:r>
    </w:p>
    <w:p w:rsidR="007F45F1" w:rsidRDefault="007F45F1" w:rsidP="007F45F1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proxy</w:t>
      </w:r>
    </w:p>
    <w:p w:rsidR="007F45F1" w:rsidRDefault="007F45F1" w:rsidP="007F45F1">
      <w:r>
        <w:rPr>
          <w:rFonts w:hint="eastAsia"/>
        </w:rPr>
        <w:t>└──</w:t>
      </w:r>
      <w:r>
        <w:rPr>
          <w:rFonts w:hint="eastAsia"/>
        </w:rPr>
        <w:t xml:space="preserve"> modules</w:t>
      </w:r>
    </w:p>
    <w:p w:rsidR="007F45F1" w:rsidRDefault="007F45F1" w:rsidP="007F45F1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mysql</w:t>
      </w:r>
    </w:p>
    <w:p w:rsidR="007F45F1" w:rsidRDefault="007F45F1" w:rsidP="007F45F1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files</w:t>
      </w:r>
    </w:p>
    <w:p w:rsidR="007F45F1" w:rsidRDefault="007F45F1" w:rsidP="007F45F1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nginx</w:t>
      </w:r>
    </w:p>
    <w:p w:rsidR="007F45F1" w:rsidRDefault="007F45F1" w:rsidP="007F45F1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files</w:t>
      </w:r>
    </w:p>
    <w:p w:rsidR="007F45F1" w:rsidRDefault="007F45F1" w:rsidP="007F45F1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php</w:t>
      </w:r>
    </w:p>
    <w:p w:rsidR="007F45F1" w:rsidRDefault="007F45F1" w:rsidP="007F45F1"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files</w:t>
      </w:r>
    </w:p>
    <w:p w:rsidR="007F45F1" w:rsidRDefault="007F45F1" w:rsidP="007F45F1"/>
    <w:p w:rsidR="008542F8" w:rsidRDefault="007F45F1" w:rsidP="007F45F1">
      <w:r>
        <w:t>10 directories, 0 files</w:t>
      </w:r>
    </w:p>
    <w:p w:rsidR="007F45F1" w:rsidRDefault="007F45F1" w:rsidP="007F45F1"/>
    <w:p w:rsidR="007F45F1" w:rsidRDefault="007F2BBC" w:rsidP="007F45F1"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的安装与启动分开来写：</w:t>
      </w:r>
    </w:p>
    <w:p w:rsidR="004802FD" w:rsidRDefault="004802FD" w:rsidP="004802FD">
      <w:r>
        <w:t>[root@salt-master nginx]# pwd</w:t>
      </w:r>
    </w:p>
    <w:p w:rsidR="004802FD" w:rsidRDefault="004802FD" w:rsidP="004802FD">
      <w:r>
        <w:t>/srv/salt/prod/modules/nginx</w:t>
      </w:r>
    </w:p>
    <w:p w:rsidR="004802FD" w:rsidRDefault="004802FD" w:rsidP="004802FD">
      <w:r>
        <w:t>[root@salt-master nginx]# tree ./</w:t>
      </w:r>
    </w:p>
    <w:p w:rsidR="004802FD" w:rsidRDefault="004802FD" w:rsidP="004802FD">
      <w:r>
        <w:t>./</w:t>
      </w:r>
    </w:p>
    <w:p w:rsidR="004802FD" w:rsidRDefault="004802FD" w:rsidP="004802FD">
      <w:r>
        <w:rPr>
          <w:rFonts w:hint="eastAsia"/>
        </w:rPr>
        <w:t>├──</w:t>
      </w:r>
      <w:r>
        <w:rPr>
          <w:rFonts w:hint="eastAsia"/>
        </w:rPr>
        <w:t xml:space="preserve"> files</w:t>
      </w:r>
    </w:p>
    <w:p w:rsidR="004802FD" w:rsidRDefault="004802FD" w:rsidP="004802FD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nginx.conf.template</w:t>
      </w:r>
    </w:p>
    <w:p w:rsidR="004802FD" w:rsidRDefault="004802FD" w:rsidP="004802FD">
      <w:r>
        <w:rPr>
          <w:rFonts w:hint="eastAsia"/>
        </w:rPr>
        <w:t>├──</w:t>
      </w:r>
      <w:r>
        <w:rPr>
          <w:rFonts w:hint="eastAsia"/>
        </w:rPr>
        <w:t xml:space="preserve"> install.sls</w:t>
      </w:r>
    </w:p>
    <w:p w:rsidR="004802FD" w:rsidRDefault="004802FD" w:rsidP="004802FD">
      <w:r>
        <w:rPr>
          <w:rFonts w:hint="eastAsia"/>
        </w:rPr>
        <w:t>└──</w:t>
      </w:r>
      <w:r>
        <w:rPr>
          <w:rFonts w:hint="eastAsia"/>
        </w:rPr>
        <w:t xml:space="preserve"> service.sls</w:t>
      </w:r>
    </w:p>
    <w:p w:rsidR="004802FD" w:rsidRDefault="004802FD" w:rsidP="004802FD"/>
    <w:p w:rsidR="007F2BBC" w:rsidRDefault="004802FD" w:rsidP="004802FD">
      <w:r>
        <w:lastRenderedPageBreak/>
        <w:t>1 directory, 3 files</w:t>
      </w:r>
    </w:p>
    <w:p w:rsidR="004802FD" w:rsidRDefault="004802FD" w:rsidP="004802FD"/>
    <w:p w:rsidR="004802FD" w:rsidRDefault="004802FD" w:rsidP="004802FD">
      <w:r>
        <w:t xml:space="preserve">[root@salt-master nginx]# cat install.sls </w:t>
      </w:r>
    </w:p>
    <w:p w:rsidR="004802FD" w:rsidRDefault="004802FD" w:rsidP="004802FD">
      <w:r>
        <w:t>nginx-install:</w:t>
      </w:r>
    </w:p>
    <w:p w:rsidR="004802FD" w:rsidRDefault="004802FD" w:rsidP="004802FD">
      <w:r>
        <w:t xml:space="preserve">  pkg.installed:</w:t>
      </w:r>
    </w:p>
    <w:p w:rsidR="004802FD" w:rsidRDefault="004802FD" w:rsidP="004802FD">
      <w:r>
        <w:t xml:space="preserve">    - name: nginx</w:t>
      </w:r>
    </w:p>
    <w:p w:rsidR="004802FD" w:rsidRDefault="004802FD" w:rsidP="004802FD">
      <w:r>
        <w:t>nginx-config:</w:t>
      </w:r>
    </w:p>
    <w:p w:rsidR="004802FD" w:rsidRDefault="004802FD" w:rsidP="004802FD">
      <w:r>
        <w:t xml:space="preserve">  file.managed:</w:t>
      </w:r>
    </w:p>
    <w:p w:rsidR="004802FD" w:rsidRDefault="004802FD" w:rsidP="004802FD">
      <w:r>
        <w:t xml:space="preserve">    - name: /etc/nginx/nginx.conf</w:t>
      </w:r>
    </w:p>
    <w:p w:rsidR="004802FD" w:rsidRDefault="004802FD" w:rsidP="004802FD">
      <w:r>
        <w:t xml:space="preserve">    - source: salt://modules/nginx/files/nginx.conf.template</w:t>
      </w:r>
    </w:p>
    <w:p w:rsidR="004802FD" w:rsidRDefault="004802FD" w:rsidP="004802FD">
      <w:r>
        <w:t xml:space="preserve">    - user: root</w:t>
      </w:r>
    </w:p>
    <w:p w:rsidR="004802FD" w:rsidRDefault="004802FD" w:rsidP="004802FD">
      <w:r>
        <w:t xml:space="preserve">    - group: root</w:t>
      </w:r>
    </w:p>
    <w:p w:rsidR="004802FD" w:rsidRDefault="004802FD" w:rsidP="004802FD">
      <w:r>
        <w:t xml:space="preserve">    - mode: 644</w:t>
      </w:r>
    </w:p>
    <w:p w:rsidR="004802FD" w:rsidRDefault="004802FD" w:rsidP="004802FD">
      <w:r>
        <w:t xml:space="preserve">    - require:</w:t>
      </w:r>
    </w:p>
    <w:p w:rsidR="004802FD" w:rsidRDefault="004802FD" w:rsidP="004802FD">
      <w:r>
        <w:t xml:space="preserve">      - pkg: nginx-install</w:t>
      </w:r>
    </w:p>
    <w:p w:rsidR="004802FD" w:rsidRDefault="004802FD" w:rsidP="004802FD">
      <w:r>
        <w:t xml:space="preserve">    - backup: minion</w:t>
      </w:r>
    </w:p>
    <w:p w:rsidR="004802FD" w:rsidRDefault="004802FD" w:rsidP="004802FD">
      <w:r>
        <w:t xml:space="preserve">[root@salt-master nginx]# cat service.sls </w:t>
      </w:r>
    </w:p>
    <w:p w:rsidR="004802FD" w:rsidRDefault="004802FD" w:rsidP="004802FD">
      <w:r>
        <w:t>include:</w:t>
      </w:r>
    </w:p>
    <w:p w:rsidR="004802FD" w:rsidRDefault="00AA23C1" w:rsidP="004802FD">
      <w:r>
        <w:t xml:space="preserve">  </w:t>
      </w:r>
      <w:r w:rsidR="00AC32B4">
        <w:rPr>
          <w:rFonts w:hint="eastAsia"/>
        </w:rPr>
        <w:t xml:space="preserve">- </w:t>
      </w:r>
      <w:r>
        <w:t>modules</w:t>
      </w:r>
      <w:r>
        <w:rPr>
          <w:rFonts w:hint="eastAsia"/>
        </w:rPr>
        <w:t>.</w:t>
      </w:r>
      <w:r w:rsidR="004802FD">
        <w:t>nginx.install</w:t>
      </w:r>
    </w:p>
    <w:p w:rsidR="004802FD" w:rsidRDefault="004802FD" w:rsidP="004802FD">
      <w:r>
        <w:t>nginx-service:</w:t>
      </w:r>
    </w:p>
    <w:p w:rsidR="004802FD" w:rsidRDefault="004802FD" w:rsidP="004802FD">
      <w:r>
        <w:t xml:space="preserve">  service.running:</w:t>
      </w:r>
    </w:p>
    <w:p w:rsidR="004802FD" w:rsidRDefault="004802FD" w:rsidP="004802FD">
      <w:r>
        <w:t xml:space="preserve">    - name: nginx</w:t>
      </w:r>
    </w:p>
    <w:p w:rsidR="004802FD" w:rsidRDefault="004802FD" w:rsidP="004802FD">
      <w:r>
        <w:t xml:space="preserve">    - enable: True</w:t>
      </w:r>
    </w:p>
    <w:p w:rsidR="004802FD" w:rsidRDefault="004802FD" w:rsidP="004802FD">
      <w:r>
        <w:t xml:space="preserve">    - reload: True</w:t>
      </w:r>
    </w:p>
    <w:p w:rsidR="004802FD" w:rsidRDefault="004802FD" w:rsidP="004802FD">
      <w:r>
        <w:t xml:space="preserve">    - require:</w:t>
      </w:r>
    </w:p>
    <w:p w:rsidR="004802FD" w:rsidRDefault="004802FD" w:rsidP="004802FD">
      <w:r>
        <w:t xml:space="preserve">      - file: nginx-config</w:t>
      </w:r>
    </w:p>
    <w:p w:rsidR="004802FD" w:rsidRDefault="004802FD" w:rsidP="004802FD">
      <w:r>
        <w:t xml:space="preserve">    - watch:</w:t>
      </w:r>
    </w:p>
    <w:p w:rsidR="004802FD" w:rsidRDefault="004802FD" w:rsidP="004802FD">
      <w:r>
        <w:t xml:space="preserve">      - file: nginx-config</w:t>
      </w:r>
    </w:p>
    <w:p w:rsidR="004802FD" w:rsidRDefault="004802FD" w:rsidP="004802FD"/>
    <w:p w:rsidR="004802FD" w:rsidRDefault="004802FD" w:rsidP="004802FD">
      <w:r>
        <w:rPr>
          <w:rFonts w:hint="eastAsia"/>
        </w:rPr>
        <w:lastRenderedPageBreak/>
        <w:t>用一台</w:t>
      </w:r>
      <w:r>
        <w:rPr>
          <w:rFonts w:hint="eastAsia"/>
        </w:rPr>
        <w:t>minion</w:t>
      </w:r>
      <w:r>
        <w:rPr>
          <w:rFonts w:hint="eastAsia"/>
        </w:rPr>
        <w:t>测试下：</w:t>
      </w:r>
    </w:p>
    <w:p w:rsidR="004802FD" w:rsidRDefault="00774DE0" w:rsidP="004802FD">
      <w:r>
        <w:t xml:space="preserve">salt 'salt-minion01' state.sls </w:t>
      </w:r>
      <w:r w:rsidR="00E60832" w:rsidRPr="00E60832">
        <w:t>modules.nginx.service saltenv=prod</w:t>
      </w:r>
    </w:p>
    <w:p w:rsidR="00E60832" w:rsidRDefault="00E60832" w:rsidP="004802FD">
      <w:r>
        <w:rPr>
          <w:rFonts w:hint="eastAsia"/>
        </w:rPr>
        <w:t>service</w:t>
      </w:r>
      <w:r w:rsidR="00774DE0">
        <w:rPr>
          <w:rFonts w:hint="eastAsia"/>
        </w:rPr>
        <w:t>文件里已经包含了</w:t>
      </w:r>
      <w:r w:rsidR="00774DE0">
        <w:rPr>
          <w:rFonts w:hint="eastAsia"/>
        </w:rPr>
        <w:t>install</w:t>
      </w:r>
      <w:r w:rsidR="00774DE0">
        <w:rPr>
          <w:rFonts w:hint="eastAsia"/>
        </w:rPr>
        <w:t>。</w:t>
      </w:r>
    </w:p>
    <w:p w:rsidR="00A52FAD" w:rsidRDefault="00A52FAD" w:rsidP="004802FD">
      <w:r>
        <w:rPr>
          <w:rFonts w:hint="eastAsia"/>
        </w:rPr>
        <w:t>安装过程中有错误：</w:t>
      </w:r>
    </w:p>
    <w:p w:rsidR="00A52FAD" w:rsidRDefault="00A52FAD" w:rsidP="004802FD">
      <w:pPr>
        <w:rPr>
          <w:rFonts w:ascii="DejaVu Sans Mono" w:hAnsi="DejaVu Sans Mono" w:cs="DejaVu Sans Mono"/>
          <w:color w:val="000000"/>
          <w:sz w:val="21"/>
          <w:shd w:val="clear" w:color="auto" w:fill="FFFFFF"/>
        </w:rPr>
      </w:pPr>
      <w:r>
        <w:rPr>
          <w:rFonts w:ascii="DejaVu Sans Mono" w:hAnsi="DejaVu Sans Mono" w:cs="DejaVu Sans Mono"/>
          <w:color w:val="000000"/>
          <w:sz w:val="21"/>
          <w:shd w:val="clear" w:color="auto" w:fill="FFFFFF"/>
        </w:rPr>
        <w:t>Delta RPMs disabled because /usr/bin/applydeltarpm not installed</w:t>
      </w:r>
    </w:p>
    <w:p w:rsidR="00A52FAD" w:rsidRDefault="00A52FAD" w:rsidP="00A52FAD">
      <w:r>
        <w:rPr>
          <w:rFonts w:hint="eastAsia"/>
        </w:rPr>
        <w:t>错误原因：</w:t>
      </w:r>
    </w:p>
    <w:p w:rsidR="00A52FAD" w:rsidRDefault="00A52FAD" w:rsidP="00A52FAD">
      <w:r>
        <w:rPr>
          <w:rFonts w:hint="eastAsia"/>
        </w:rPr>
        <w:t>未安装</w:t>
      </w:r>
      <w:r>
        <w:rPr>
          <w:rFonts w:hint="eastAsia"/>
        </w:rPr>
        <w:t>deltarpm</w:t>
      </w:r>
      <w:r>
        <w:rPr>
          <w:rFonts w:hint="eastAsia"/>
        </w:rPr>
        <w:t>。</w:t>
      </w:r>
    </w:p>
    <w:p w:rsidR="00A52FAD" w:rsidRDefault="00A52FAD" w:rsidP="00A52FAD">
      <w:r>
        <w:rPr>
          <w:rFonts w:hint="eastAsia"/>
        </w:rPr>
        <w:t>解决方案：</w:t>
      </w:r>
    </w:p>
    <w:p w:rsidR="00A52FAD" w:rsidRDefault="00A52FAD" w:rsidP="00A52FAD">
      <w:r>
        <w:rPr>
          <w:rFonts w:hint="eastAsia"/>
        </w:rPr>
        <w:t>依次在</w:t>
      </w:r>
      <w:r w:rsidR="00CC7413">
        <w:rPr>
          <w:rFonts w:hint="eastAsia"/>
        </w:rPr>
        <w:t>minion</w:t>
      </w:r>
      <w:r w:rsidR="00CC7413">
        <w:rPr>
          <w:rFonts w:hint="eastAsia"/>
        </w:rPr>
        <w:t>端</w:t>
      </w:r>
      <w:r>
        <w:rPr>
          <w:rFonts w:hint="eastAsia"/>
        </w:rPr>
        <w:t>执行下面两条命令，即可解决。</w:t>
      </w:r>
    </w:p>
    <w:p w:rsidR="00A52FAD" w:rsidRDefault="00A52FAD" w:rsidP="00A52FAD">
      <w:r>
        <w:t>yum provides '*/applydeltarpm'</w:t>
      </w:r>
    </w:p>
    <w:p w:rsidR="00A52FAD" w:rsidRDefault="00A52FAD" w:rsidP="00A52FAD">
      <w:r>
        <w:t>yum install deltarpm</w:t>
      </w:r>
    </w:p>
    <w:p w:rsidR="00AC32B4" w:rsidRDefault="00EC78E7" w:rsidP="004802FD">
      <w:r>
        <w:rPr>
          <w:rFonts w:hint="eastAsia"/>
        </w:rPr>
        <w:t>安装完成后查看</w:t>
      </w:r>
      <w:r>
        <w:rPr>
          <w:rFonts w:hint="eastAsia"/>
        </w:rPr>
        <w:t>minion</w:t>
      </w:r>
      <w:r>
        <w:rPr>
          <w:rFonts w:hint="eastAsia"/>
        </w:rPr>
        <w:t>端</w:t>
      </w:r>
    </w:p>
    <w:p w:rsidR="00CC7413" w:rsidRDefault="00CC7413" w:rsidP="00CC7413">
      <w:r>
        <w:t>[root@salt-minion01 tools]# netstat -tnlp|grep nginx</w:t>
      </w:r>
    </w:p>
    <w:p w:rsidR="00CC7413" w:rsidRDefault="00CC7413" w:rsidP="00CC7413">
      <w:r>
        <w:t xml:space="preserve">tcp        0      0 0.0.0.0:80              0.0.0.0:*               LISTEN      6578/nginx: master  </w:t>
      </w:r>
    </w:p>
    <w:p w:rsidR="00CC7413" w:rsidRDefault="00CC7413" w:rsidP="00CC7413"/>
    <w:p w:rsidR="00CC7413" w:rsidRDefault="006B0157" w:rsidP="006B0157">
      <w:pPr>
        <w:pStyle w:val="2"/>
      </w:pPr>
      <w:r>
        <w:t>基础模块编写</w:t>
      </w:r>
      <w:r>
        <w:rPr>
          <w:rFonts w:hint="eastAsia"/>
        </w:rPr>
        <w:t>-</w:t>
      </w:r>
      <w:r>
        <w:t>php</w:t>
      </w:r>
    </w:p>
    <w:p w:rsidR="006B0157" w:rsidRDefault="006B0157" w:rsidP="006B0157">
      <w:r>
        <w:rPr>
          <w:rFonts w:hint="eastAsia"/>
        </w:rPr>
        <w:t>php</w:t>
      </w:r>
      <w:r>
        <w:rPr>
          <w:rFonts w:hint="eastAsia"/>
        </w:rPr>
        <w:t>模块编写类似与</w:t>
      </w:r>
      <w:r>
        <w:rPr>
          <w:rFonts w:hint="eastAsia"/>
        </w:rPr>
        <w:t>nginx</w:t>
      </w:r>
      <w:r>
        <w:rPr>
          <w:rFonts w:hint="eastAsia"/>
        </w:rPr>
        <w:t>，也是安装，配置与</w:t>
      </w:r>
      <w:r w:rsidR="009D01F2">
        <w:rPr>
          <w:rFonts w:hint="eastAsia"/>
        </w:rPr>
        <w:t>启动。</w:t>
      </w:r>
    </w:p>
    <w:p w:rsidR="00AD223B" w:rsidRDefault="00AD223B" w:rsidP="00AD223B">
      <w:r>
        <w:t>[root@salt-master php]# ll</w:t>
      </w:r>
    </w:p>
    <w:p w:rsidR="00AD223B" w:rsidRDefault="00AD223B" w:rsidP="00AD223B">
      <w:r>
        <w:t>total 8</w:t>
      </w:r>
    </w:p>
    <w:p w:rsidR="00AD223B" w:rsidRDefault="00AD223B" w:rsidP="00AD223B">
      <w:r>
        <w:t>drwxr-xr-x 3 root root  85 Nov 29 21:27 files</w:t>
      </w:r>
    </w:p>
    <w:p w:rsidR="00AD223B" w:rsidRDefault="00AD223B" w:rsidP="00AD223B">
      <w:r>
        <w:t>-rw-r--r-- 1 root root 865 Nov 29 21:45 install.sls</w:t>
      </w:r>
    </w:p>
    <w:p w:rsidR="00AD223B" w:rsidRDefault="00AD223B" w:rsidP="00AD223B">
      <w:r>
        <w:t>-rw-r--r-- 1 root root 333 Nov 29 21:28 service.sls</w:t>
      </w:r>
    </w:p>
    <w:p w:rsidR="00AD223B" w:rsidRDefault="00AD223B" w:rsidP="00AD223B">
      <w:r>
        <w:t>[root@salt-master php]# pwd</w:t>
      </w:r>
    </w:p>
    <w:p w:rsidR="00AD223B" w:rsidRDefault="00AD223B" w:rsidP="00AD223B">
      <w:r>
        <w:t>/srv/salt/prod/modules/php</w:t>
      </w:r>
    </w:p>
    <w:p w:rsidR="00AD223B" w:rsidRDefault="00AD223B" w:rsidP="00AD223B">
      <w:r>
        <w:t xml:space="preserve">[root@salt-master php]# cat install.sls </w:t>
      </w:r>
    </w:p>
    <w:p w:rsidR="00AD223B" w:rsidRDefault="00AD223B" w:rsidP="00AD223B">
      <w:r>
        <w:t>php-install:</w:t>
      </w:r>
    </w:p>
    <w:p w:rsidR="00AD223B" w:rsidRDefault="00AD223B" w:rsidP="00AD223B">
      <w:r>
        <w:t xml:space="preserve">  pkg.installed:</w:t>
      </w:r>
    </w:p>
    <w:p w:rsidR="00AD223B" w:rsidRDefault="00AD223B" w:rsidP="00AD223B">
      <w:r>
        <w:t xml:space="preserve">    - names:</w:t>
      </w:r>
    </w:p>
    <w:p w:rsidR="00AD223B" w:rsidRDefault="00AD223B" w:rsidP="00AD223B">
      <w:r>
        <w:lastRenderedPageBreak/>
        <w:t xml:space="preserve">      - php</w:t>
      </w:r>
    </w:p>
    <w:p w:rsidR="00AD223B" w:rsidRDefault="00AD223B" w:rsidP="00AD223B">
      <w:r>
        <w:t xml:space="preserve">      - php-devel</w:t>
      </w:r>
    </w:p>
    <w:p w:rsidR="00AD223B" w:rsidRDefault="00AD223B" w:rsidP="00AD223B">
      <w:r>
        <w:t xml:space="preserve">      - php-fpm</w:t>
      </w:r>
    </w:p>
    <w:p w:rsidR="00AD223B" w:rsidRDefault="00AD223B" w:rsidP="00AD223B">
      <w:r>
        <w:t xml:space="preserve">      - php-pdo</w:t>
      </w:r>
    </w:p>
    <w:p w:rsidR="00AD223B" w:rsidRDefault="00AD223B" w:rsidP="00AD223B">
      <w:r>
        <w:t xml:space="preserve">      - php-mysql</w:t>
      </w:r>
    </w:p>
    <w:p w:rsidR="00AD223B" w:rsidRDefault="00AD223B" w:rsidP="00AD223B"/>
    <w:p w:rsidR="00AD223B" w:rsidRDefault="00AD223B" w:rsidP="00AD223B">
      <w:r>
        <w:t>php-ini-config:</w:t>
      </w:r>
    </w:p>
    <w:p w:rsidR="00AD223B" w:rsidRDefault="00AD223B" w:rsidP="00AD223B">
      <w:r>
        <w:t xml:space="preserve">  file.managed:</w:t>
      </w:r>
    </w:p>
    <w:p w:rsidR="00AD223B" w:rsidRDefault="00AD223B" w:rsidP="00AD223B">
      <w:r>
        <w:t xml:space="preserve">    - name: /etc/php.ini</w:t>
      </w:r>
    </w:p>
    <w:p w:rsidR="00AD223B" w:rsidRDefault="00AD223B" w:rsidP="00AD223B">
      <w:r>
        <w:t xml:space="preserve">    - source: salt://modules/php/files/php.ini.template</w:t>
      </w:r>
    </w:p>
    <w:p w:rsidR="00AD223B" w:rsidRDefault="00AD223B" w:rsidP="00AD223B">
      <w:r>
        <w:t xml:space="preserve">    - user: root</w:t>
      </w:r>
    </w:p>
    <w:p w:rsidR="00AD223B" w:rsidRDefault="00AD223B" w:rsidP="00AD223B">
      <w:r>
        <w:t xml:space="preserve">    - group: root</w:t>
      </w:r>
    </w:p>
    <w:p w:rsidR="00AD223B" w:rsidRDefault="00AD223B" w:rsidP="00AD223B">
      <w:r>
        <w:t xml:space="preserve">    - mode: 644</w:t>
      </w:r>
    </w:p>
    <w:p w:rsidR="00AD223B" w:rsidRDefault="00AD223B" w:rsidP="00AD223B">
      <w:r>
        <w:t xml:space="preserve">    - require:</w:t>
      </w:r>
    </w:p>
    <w:p w:rsidR="00AD223B" w:rsidRDefault="00AD223B" w:rsidP="00AD223B">
      <w:r>
        <w:t xml:space="preserve">      - pkg: php-install</w:t>
      </w:r>
    </w:p>
    <w:p w:rsidR="00AD223B" w:rsidRDefault="00AD223B" w:rsidP="00AD223B">
      <w:r>
        <w:t xml:space="preserve">    - backup: minion</w:t>
      </w:r>
    </w:p>
    <w:p w:rsidR="00AD223B" w:rsidRDefault="00AD223B" w:rsidP="00AD223B">
      <w:r>
        <w:t>php-fpm-config:</w:t>
      </w:r>
    </w:p>
    <w:p w:rsidR="00AD223B" w:rsidRDefault="00AD223B" w:rsidP="00AD223B">
      <w:r>
        <w:t xml:space="preserve">  file.managed:</w:t>
      </w:r>
    </w:p>
    <w:p w:rsidR="00AD223B" w:rsidRDefault="00AD223B" w:rsidP="00AD223B">
      <w:r>
        <w:t xml:space="preserve">    - name: /etc/php-fpm.conf</w:t>
      </w:r>
    </w:p>
    <w:p w:rsidR="00AD223B" w:rsidRDefault="00AD223B" w:rsidP="00AD223B">
      <w:r>
        <w:t xml:space="preserve">    - source: salt://modules/php/files/php-fpm.conf.template</w:t>
      </w:r>
    </w:p>
    <w:p w:rsidR="00AD223B" w:rsidRDefault="00AD223B" w:rsidP="00AD223B">
      <w:r>
        <w:t xml:space="preserve">    - user: root</w:t>
      </w:r>
    </w:p>
    <w:p w:rsidR="00AD223B" w:rsidRDefault="00AD223B" w:rsidP="00AD223B">
      <w:r>
        <w:t xml:space="preserve">    - group: root</w:t>
      </w:r>
    </w:p>
    <w:p w:rsidR="00AD223B" w:rsidRDefault="00AD223B" w:rsidP="00AD223B">
      <w:r>
        <w:t xml:space="preserve">    - mode: 644</w:t>
      </w:r>
    </w:p>
    <w:p w:rsidR="00AD223B" w:rsidRDefault="00AD223B" w:rsidP="00AD223B">
      <w:r>
        <w:t xml:space="preserve">    - require:</w:t>
      </w:r>
    </w:p>
    <w:p w:rsidR="00AD223B" w:rsidRDefault="00AD223B" w:rsidP="00AD223B">
      <w:r>
        <w:t xml:space="preserve">      - pkg: php-install</w:t>
      </w:r>
    </w:p>
    <w:p w:rsidR="00AD223B" w:rsidRDefault="00AD223B" w:rsidP="00AD223B">
      <w:r>
        <w:t xml:space="preserve">    - backup: minion</w:t>
      </w:r>
    </w:p>
    <w:p w:rsidR="00AD223B" w:rsidRDefault="00AD223B" w:rsidP="00AD223B">
      <w:r>
        <w:t>php-fpm-dir-config:</w:t>
      </w:r>
    </w:p>
    <w:p w:rsidR="00AD223B" w:rsidRDefault="00AD223B" w:rsidP="00AD223B">
      <w:r>
        <w:t xml:space="preserve">  file.recurse:</w:t>
      </w:r>
    </w:p>
    <w:p w:rsidR="00AD223B" w:rsidRDefault="00AD223B" w:rsidP="00AD223B">
      <w:r>
        <w:t xml:space="preserve">    - name: /etc/php-fpm.d</w:t>
      </w:r>
    </w:p>
    <w:p w:rsidR="00AD223B" w:rsidRDefault="00AD223B" w:rsidP="00AD223B">
      <w:r>
        <w:t xml:space="preserve">    - source: salt://modules/php/files/php-fpm.d.template</w:t>
      </w:r>
    </w:p>
    <w:p w:rsidR="00AD223B" w:rsidRDefault="00AD223B" w:rsidP="00AD223B">
      <w:r>
        <w:lastRenderedPageBreak/>
        <w:t xml:space="preserve">    - user: root</w:t>
      </w:r>
    </w:p>
    <w:p w:rsidR="00AD223B" w:rsidRDefault="00AD223B" w:rsidP="00AD223B">
      <w:r>
        <w:t xml:space="preserve">    - group: root</w:t>
      </w:r>
    </w:p>
    <w:p w:rsidR="00AD223B" w:rsidRDefault="00AD223B" w:rsidP="00AD223B">
      <w:r>
        <w:t xml:space="preserve">    - file_mode: 644</w:t>
      </w:r>
    </w:p>
    <w:p w:rsidR="00AD223B" w:rsidRDefault="00AD223B" w:rsidP="00AD223B">
      <w:r>
        <w:t xml:space="preserve">    - dir_mode: 755</w:t>
      </w:r>
    </w:p>
    <w:p w:rsidR="00AD223B" w:rsidRDefault="00AD223B" w:rsidP="00AD223B">
      <w:r>
        <w:t xml:space="preserve">    - clean: True</w:t>
      </w:r>
    </w:p>
    <w:p w:rsidR="00AD223B" w:rsidRDefault="00AD223B" w:rsidP="00AD223B">
      <w:r>
        <w:t xml:space="preserve">    - include_empty: True</w:t>
      </w:r>
    </w:p>
    <w:p w:rsidR="00AD223B" w:rsidRDefault="00AD223B" w:rsidP="00AD223B">
      <w:r>
        <w:t xml:space="preserve">    - require:</w:t>
      </w:r>
    </w:p>
    <w:p w:rsidR="00AD223B" w:rsidRDefault="00AD223B" w:rsidP="00AD223B">
      <w:r>
        <w:t xml:space="preserve">      - pkg: php-install</w:t>
      </w:r>
    </w:p>
    <w:p w:rsidR="00AD223B" w:rsidRDefault="00AD223B" w:rsidP="00AD223B">
      <w:r>
        <w:rPr>
          <w:rFonts w:hint="eastAsia"/>
        </w:rPr>
        <w:t>php</w:t>
      </w:r>
      <w:r>
        <w:rPr>
          <w:rFonts w:hint="eastAsia"/>
        </w:rPr>
        <w:t>有两个配置文件及一个目录，都进行配置管理。</w:t>
      </w:r>
    </w:p>
    <w:p w:rsidR="00AD223B" w:rsidRDefault="00AD223B" w:rsidP="00AD223B">
      <w:r>
        <w:t xml:space="preserve">[root@salt-master php]# cat service.sls </w:t>
      </w:r>
    </w:p>
    <w:p w:rsidR="00AD223B" w:rsidRDefault="00AD223B" w:rsidP="00AD223B">
      <w:r>
        <w:t>include:</w:t>
      </w:r>
    </w:p>
    <w:p w:rsidR="00AD223B" w:rsidRDefault="00AD223B" w:rsidP="00AD223B">
      <w:r>
        <w:t xml:space="preserve">  - modules.php.install</w:t>
      </w:r>
    </w:p>
    <w:p w:rsidR="00AD223B" w:rsidRDefault="00AD223B" w:rsidP="00AD223B">
      <w:r>
        <w:t>php-service:</w:t>
      </w:r>
    </w:p>
    <w:p w:rsidR="00AD223B" w:rsidRDefault="00AD223B" w:rsidP="00AD223B">
      <w:r>
        <w:t xml:space="preserve">  service.running:</w:t>
      </w:r>
    </w:p>
    <w:p w:rsidR="00AD223B" w:rsidRDefault="00AD223B" w:rsidP="00AD223B">
      <w:r>
        <w:t xml:space="preserve">    - name: php-fpm</w:t>
      </w:r>
    </w:p>
    <w:p w:rsidR="00AD223B" w:rsidRDefault="00AD223B" w:rsidP="00AD223B">
      <w:r>
        <w:t xml:space="preserve">    - enable: True</w:t>
      </w:r>
    </w:p>
    <w:p w:rsidR="00AD223B" w:rsidRDefault="00AD223B" w:rsidP="00AD223B">
      <w:r>
        <w:t xml:space="preserve">    - reload: True</w:t>
      </w:r>
    </w:p>
    <w:p w:rsidR="00AD223B" w:rsidRDefault="00AD223B" w:rsidP="00AD223B">
      <w:r>
        <w:t xml:space="preserve">    - require:</w:t>
      </w:r>
    </w:p>
    <w:p w:rsidR="00AD223B" w:rsidRDefault="00AD223B" w:rsidP="00AD223B">
      <w:r>
        <w:t xml:space="preserve">      - file: php-ini-config</w:t>
      </w:r>
    </w:p>
    <w:p w:rsidR="00AD223B" w:rsidRDefault="00AD223B" w:rsidP="00AD223B">
      <w:r>
        <w:t xml:space="preserve">      - file: php-fpm-config</w:t>
      </w:r>
    </w:p>
    <w:p w:rsidR="00AD223B" w:rsidRDefault="00AD223B" w:rsidP="00AD223B">
      <w:r>
        <w:t xml:space="preserve">      - file: php-fpm-dir-config</w:t>
      </w:r>
    </w:p>
    <w:p w:rsidR="00AD223B" w:rsidRDefault="00AD223B" w:rsidP="00AD223B">
      <w:r>
        <w:t xml:space="preserve">    - watch:</w:t>
      </w:r>
    </w:p>
    <w:p w:rsidR="00AD223B" w:rsidRDefault="00AD223B" w:rsidP="00AD223B">
      <w:r>
        <w:t xml:space="preserve">      - file: php-ini-config</w:t>
      </w:r>
    </w:p>
    <w:p w:rsidR="00AD223B" w:rsidRDefault="00AD223B" w:rsidP="00AD223B">
      <w:r>
        <w:t xml:space="preserve">      - file: php-fpm-config</w:t>
      </w:r>
    </w:p>
    <w:p w:rsidR="00AD223B" w:rsidRDefault="00AD223B" w:rsidP="00AD223B">
      <w:r>
        <w:t xml:space="preserve">      - file: php-fpm-dir-config</w:t>
      </w:r>
    </w:p>
    <w:p w:rsidR="00AD223B" w:rsidRDefault="00AD223B" w:rsidP="00AD223B">
      <w:r>
        <w:rPr>
          <w:rFonts w:hint="eastAsia"/>
        </w:rPr>
        <w:t>服务启动依赖与</w:t>
      </w:r>
      <w:r>
        <w:rPr>
          <w:rFonts w:hint="eastAsia"/>
        </w:rPr>
        <w:t>php</w:t>
      </w:r>
      <w:r>
        <w:rPr>
          <w:rFonts w:hint="eastAsia"/>
        </w:rPr>
        <w:t>安装配置。</w:t>
      </w:r>
    </w:p>
    <w:p w:rsidR="00AD223B" w:rsidRDefault="0089796F" w:rsidP="0089796F">
      <w:pPr>
        <w:pStyle w:val="2"/>
      </w:pPr>
      <w:r>
        <w:rPr>
          <w:rFonts w:hint="eastAsia"/>
        </w:rPr>
        <w:t>基础模块编写</w:t>
      </w:r>
      <w:r>
        <w:rPr>
          <w:rFonts w:hint="eastAsia"/>
        </w:rPr>
        <w:t>mysql</w:t>
      </w:r>
    </w:p>
    <w:p w:rsidR="004845BB" w:rsidRDefault="004845BB" w:rsidP="004845BB">
      <w:r>
        <w:t xml:space="preserve">[root@salt-master mysql]# cat install.sls </w:t>
      </w:r>
    </w:p>
    <w:p w:rsidR="004845BB" w:rsidRDefault="004845BB" w:rsidP="004845BB">
      <w:r>
        <w:t>mysql-install:</w:t>
      </w:r>
    </w:p>
    <w:p w:rsidR="004845BB" w:rsidRDefault="004845BB" w:rsidP="004845BB">
      <w:r>
        <w:lastRenderedPageBreak/>
        <w:t xml:space="preserve">  pkg.installed:</w:t>
      </w:r>
    </w:p>
    <w:p w:rsidR="004845BB" w:rsidRDefault="004845BB" w:rsidP="004845BB">
      <w:r>
        <w:t xml:space="preserve">    - names:</w:t>
      </w:r>
    </w:p>
    <w:p w:rsidR="004845BB" w:rsidRDefault="004845BB" w:rsidP="004845BB">
      <w:r>
        <w:t xml:space="preserve">      - mariadb</w:t>
      </w:r>
    </w:p>
    <w:p w:rsidR="004845BB" w:rsidRDefault="004845BB" w:rsidP="004845BB">
      <w:r>
        <w:t xml:space="preserve">      - mariadb-server</w:t>
      </w:r>
    </w:p>
    <w:p w:rsidR="004845BB" w:rsidRDefault="004845BB" w:rsidP="004845BB">
      <w:r>
        <w:t>mysql-config:</w:t>
      </w:r>
    </w:p>
    <w:p w:rsidR="004845BB" w:rsidRDefault="004845BB" w:rsidP="004845BB">
      <w:r>
        <w:t xml:space="preserve">  file.managed:</w:t>
      </w:r>
    </w:p>
    <w:p w:rsidR="004845BB" w:rsidRDefault="004845BB" w:rsidP="004845BB">
      <w:r>
        <w:t xml:space="preserve">    - name: /etc/my.cnf</w:t>
      </w:r>
    </w:p>
    <w:p w:rsidR="004845BB" w:rsidRDefault="004845BB" w:rsidP="004845BB">
      <w:r>
        <w:t xml:space="preserve">    - source: salt://modules/mysql/files/my.cnf.template</w:t>
      </w:r>
    </w:p>
    <w:p w:rsidR="004845BB" w:rsidRDefault="004845BB" w:rsidP="004845BB">
      <w:r>
        <w:t xml:space="preserve">    - user: root</w:t>
      </w:r>
    </w:p>
    <w:p w:rsidR="004845BB" w:rsidRDefault="004845BB" w:rsidP="004845BB">
      <w:r>
        <w:t xml:space="preserve">    - group: root</w:t>
      </w:r>
    </w:p>
    <w:p w:rsidR="004845BB" w:rsidRDefault="004845BB" w:rsidP="004845BB">
      <w:r>
        <w:t xml:space="preserve">    - mode: 644</w:t>
      </w:r>
    </w:p>
    <w:p w:rsidR="004845BB" w:rsidRDefault="004845BB" w:rsidP="004845BB">
      <w:r>
        <w:t xml:space="preserve">    - backup: minion</w:t>
      </w:r>
    </w:p>
    <w:p w:rsidR="004845BB" w:rsidRDefault="004845BB" w:rsidP="004845BB">
      <w:r>
        <w:t xml:space="preserve">    - require:</w:t>
      </w:r>
    </w:p>
    <w:p w:rsidR="0089796F" w:rsidRDefault="004845BB" w:rsidP="004845BB">
      <w:r>
        <w:t xml:space="preserve">      - pkg: mysql-install</w:t>
      </w:r>
    </w:p>
    <w:p w:rsidR="004845BB" w:rsidRDefault="004845BB" w:rsidP="004845BB">
      <w:r>
        <w:t xml:space="preserve">[root@salt-master mysql]# cat service.sls </w:t>
      </w:r>
    </w:p>
    <w:p w:rsidR="004845BB" w:rsidRDefault="004845BB" w:rsidP="004845BB">
      <w:r>
        <w:t>include:</w:t>
      </w:r>
    </w:p>
    <w:p w:rsidR="004845BB" w:rsidRDefault="004845BB" w:rsidP="004845BB">
      <w:r>
        <w:t xml:space="preserve">  - modules.mysql.install</w:t>
      </w:r>
    </w:p>
    <w:p w:rsidR="004845BB" w:rsidRDefault="004845BB" w:rsidP="004845BB">
      <w:r>
        <w:t>mysql-service:</w:t>
      </w:r>
    </w:p>
    <w:p w:rsidR="004845BB" w:rsidRDefault="004845BB" w:rsidP="004845BB">
      <w:r>
        <w:t xml:space="preserve">  service.running:</w:t>
      </w:r>
    </w:p>
    <w:p w:rsidR="004845BB" w:rsidRDefault="004845BB" w:rsidP="004845BB">
      <w:r>
        <w:t xml:space="preserve">    - name: mariadb</w:t>
      </w:r>
    </w:p>
    <w:p w:rsidR="004845BB" w:rsidRDefault="004845BB" w:rsidP="004845BB">
      <w:r>
        <w:t xml:space="preserve">    - enable: True</w:t>
      </w:r>
    </w:p>
    <w:p w:rsidR="004845BB" w:rsidRDefault="004845BB" w:rsidP="004845BB">
      <w:r>
        <w:t xml:space="preserve">    - require:</w:t>
      </w:r>
    </w:p>
    <w:p w:rsidR="004845BB" w:rsidRDefault="004845BB" w:rsidP="004845BB">
      <w:r>
        <w:t xml:space="preserve">      - file: mysql-config</w:t>
      </w:r>
    </w:p>
    <w:p w:rsidR="004845BB" w:rsidRDefault="00020999" w:rsidP="00020999">
      <w:pPr>
        <w:pStyle w:val="2"/>
      </w:pPr>
      <w:r>
        <w:rPr>
          <w:rFonts w:hint="eastAsia"/>
        </w:rPr>
        <w:t>业务模块引入</w:t>
      </w:r>
      <w:r w:rsidR="00AA32E1">
        <w:rPr>
          <w:rFonts w:hint="eastAsia"/>
        </w:rPr>
        <w:t>code</w:t>
      </w:r>
    </w:p>
    <w:p w:rsidR="00AA32E1" w:rsidRDefault="00AA32E1" w:rsidP="00AA32E1">
      <w:r>
        <w:t>[root@salt-master webnode]# pwd</w:t>
      </w:r>
    </w:p>
    <w:p w:rsidR="00AA32E1" w:rsidRDefault="00AA32E1" w:rsidP="00AA32E1">
      <w:r>
        <w:t>/srv/salt/prod/cluster/webnode</w:t>
      </w:r>
    </w:p>
    <w:p w:rsidR="00AA32E1" w:rsidRDefault="00AA32E1" w:rsidP="00AA32E1">
      <w:r>
        <w:t>[root@salt-master webnode]# tree ./</w:t>
      </w:r>
    </w:p>
    <w:p w:rsidR="00AA32E1" w:rsidRDefault="00AA32E1" w:rsidP="00AA32E1">
      <w:r>
        <w:t>./</w:t>
      </w:r>
    </w:p>
    <w:p w:rsidR="00AA32E1" w:rsidRDefault="00AA32E1" w:rsidP="00AA32E1">
      <w:r>
        <w:rPr>
          <w:rFonts w:hint="eastAsia"/>
        </w:rPr>
        <w:t>├──</w:t>
      </w:r>
      <w:r>
        <w:rPr>
          <w:rFonts w:hint="eastAsia"/>
        </w:rPr>
        <w:t xml:space="preserve"> files</w:t>
      </w:r>
    </w:p>
    <w:p w:rsidR="00AA32E1" w:rsidRDefault="00AA32E1" w:rsidP="00AA32E1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conf.d.template</w:t>
      </w:r>
    </w:p>
    <w:p w:rsidR="00AA32E1" w:rsidRDefault="00AA32E1" w:rsidP="00AA32E1"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bbs.conf</w:t>
      </w:r>
    </w:p>
    <w:p w:rsidR="00AA32E1" w:rsidRDefault="00AA32E1" w:rsidP="00AA32E1">
      <w:r>
        <w:rPr>
          <w:rFonts w:hint="eastAsia"/>
        </w:rPr>
        <w:t>└──</w:t>
      </w:r>
      <w:r>
        <w:rPr>
          <w:rFonts w:hint="eastAsia"/>
        </w:rPr>
        <w:t xml:space="preserve"> vhosts.sls</w:t>
      </w:r>
    </w:p>
    <w:p w:rsidR="00AA32E1" w:rsidRDefault="00AA32E1" w:rsidP="00AA32E1"/>
    <w:p w:rsidR="00AA32E1" w:rsidRDefault="00AA32E1" w:rsidP="00AA32E1">
      <w:r>
        <w:t>2 directories, 2 files</w:t>
      </w:r>
    </w:p>
    <w:p w:rsidR="00AA32E1" w:rsidRDefault="00AA32E1" w:rsidP="00AA32E1">
      <w:r>
        <w:rPr>
          <w:rFonts w:hint="eastAsia"/>
        </w:rPr>
        <w:t>bbs</w:t>
      </w:r>
      <w:r>
        <w:rPr>
          <w:rFonts w:hint="eastAsia"/>
        </w:rPr>
        <w:t>配置如下：</w:t>
      </w:r>
    </w:p>
    <w:p w:rsidR="00AA32E1" w:rsidRDefault="00AA32E1" w:rsidP="00AA32E1">
      <w:r>
        <w:t xml:space="preserve">[root@salt-master webnode]# cat files/conf.d.template/bbs.conf </w:t>
      </w:r>
    </w:p>
    <w:p w:rsidR="00AA32E1" w:rsidRDefault="00AA32E1" w:rsidP="00AA32E1">
      <w:r>
        <w:t>server {</w:t>
      </w:r>
    </w:p>
    <w:p w:rsidR="00AA32E1" w:rsidRDefault="00AA32E1" w:rsidP="00AA32E1">
      <w:r>
        <w:t xml:space="preserve">    listen       80;</w:t>
      </w:r>
    </w:p>
    <w:p w:rsidR="00AA32E1" w:rsidRDefault="00AA32E1" w:rsidP="00AA32E1">
      <w:r>
        <w:t xml:space="preserve">    server_name  bbs.bgx.com;</w:t>
      </w:r>
    </w:p>
    <w:p w:rsidR="00AA32E1" w:rsidRDefault="00AA32E1" w:rsidP="00AA32E1">
      <w:r>
        <w:t xml:space="preserve">     root   /code/bbs;</w:t>
      </w:r>
    </w:p>
    <w:p w:rsidR="00AA32E1" w:rsidRDefault="00AA32E1" w:rsidP="00AA32E1">
      <w:r>
        <w:t xml:space="preserve">     index  index.php index.html index.htm;</w:t>
      </w:r>
    </w:p>
    <w:p w:rsidR="00AA32E1" w:rsidRDefault="00AA32E1" w:rsidP="00AA32E1"/>
    <w:p w:rsidR="00AA32E1" w:rsidRDefault="00AA32E1" w:rsidP="00AA32E1">
      <w:r>
        <w:t xml:space="preserve">    location / {</w:t>
      </w:r>
    </w:p>
    <w:p w:rsidR="00AA32E1" w:rsidRDefault="00AA32E1" w:rsidP="00AA32E1">
      <w:r>
        <w:t xml:space="preserve">        root   /code/bbs;</w:t>
      </w:r>
    </w:p>
    <w:p w:rsidR="00AA32E1" w:rsidRDefault="00AA32E1" w:rsidP="00AA32E1">
      <w:r>
        <w:t xml:space="preserve">        index  index.php index.html index.htm;</w:t>
      </w:r>
    </w:p>
    <w:p w:rsidR="00AA32E1" w:rsidRDefault="00AA32E1" w:rsidP="00AA32E1">
      <w:r>
        <w:t xml:space="preserve">    }</w:t>
      </w:r>
    </w:p>
    <w:p w:rsidR="00AA32E1" w:rsidRDefault="00AA32E1" w:rsidP="00AA32E1">
      <w:r>
        <w:t xml:space="preserve">     location ~ \.php$ {</w:t>
      </w:r>
    </w:p>
    <w:p w:rsidR="00AA32E1" w:rsidRDefault="00AA32E1" w:rsidP="00AA32E1">
      <w:r>
        <w:t xml:space="preserve">        root           /code/bbs;</w:t>
      </w:r>
    </w:p>
    <w:p w:rsidR="00AA32E1" w:rsidRDefault="00AA32E1" w:rsidP="00AA32E1">
      <w:r>
        <w:t xml:space="preserve">        fastcgi_pass   127.0.0.1:9000;</w:t>
      </w:r>
    </w:p>
    <w:p w:rsidR="00AA32E1" w:rsidRDefault="00AA32E1" w:rsidP="00AA32E1">
      <w:r>
        <w:t xml:space="preserve">        fastcgi_index  index.php;</w:t>
      </w:r>
    </w:p>
    <w:p w:rsidR="00AA32E1" w:rsidRDefault="00AA32E1" w:rsidP="00AA32E1">
      <w:r>
        <w:t xml:space="preserve">        fastcgi_param  SCRIPT_FILENAME /code/bbs$fastcgi_script_name;</w:t>
      </w:r>
    </w:p>
    <w:p w:rsidR="00AA32E1" w:rsidRDefault="00AA32E1" w:rsidP="00AA32E1">
      <w:r>
        <w:t xml:space="preserve">        include        fastcgi_params;</w:t>
      </w:r>
    </w:p>
    <w:p w:rsidR="00AA32E1" w:rsidRDefault="00AA32E1" w:rsidP="00AA32E1">
      <w:r>
        <w:t xml:space="preserve">    }</w:t>
      </w:r>
    </w:p>
    <w:p w:rsidR="00AA32E1" w:rsidRDefault="00AA32E1" w:rsidP="00AA32E1">
      <w:r>
        <w:t>}</w:t>
      </w:r>
    </w:p>
    <w:p w:rsidR="00AA32E1" w:rsidRDefault="00A44C86" w:rsidP="00AA32E1">
      <w:r>
        <w:rPr>
          <w:rFonts w:hint="eastAsia"/>
        </w:rPr>
        <w:t>创建一个虚拟主机配置。</w:t>
      </w:r>
    </w:p>
    <w:p w:rsidR="00A44C86" w:rsidRDefault="00A44C86" w:rsidP="00A44C86">
      <w:r>
        <w:t xml:space="preserve">[root@salt-master webnode]# cat vhosts.sls </w:t>
      </w:r>
    </w:p>
    <w:p w:rsidR="00A44C86" w:rsidRDefault="00A44C86" w:rsidP="00A44C86">
      <w:r>
        <w:t>include:</w:t>
      </w:r>
    </w:p>
    <w:p w:rsidR="00A44C86" w:rsidRDefault="00A44C86" w:rsidP="00A44C86">
      <w:r>
        <w:t xml:space="preserve">  - modules.nginx.service</w:t>
      </w:r>
    </w:p>
    <w:p w:rsidR="00A44C86" w:rsidRDefault="00A44C86" w:rsidP="00A44C86">
      <w:r>
        <w:lastRenderedPageBreak/>
        <w:t xml:space="preserve">  - modules.php.service</w:t>
      </w:r>
    </w:p>
    <w:p w:rsidR="00A44C86" w:rsidRDefault="00A44C86" w:rsidP="00A44C86"/>
    <w:p w:rsidR="00A44C86" w:rsidRDefault="00A44C86" w:rsidP="00A44C86">
      <w:r>
        <w:t>vhost-config:</w:t>
      </w:r>
    </w:p>
    <w:p w:rsidR="00A44C86" w:rsidRDefault="00A44C86" w:rsidP="00A44C86">
      <w:r>
        <w:t xml:space="preserve">  file.recurse:</w:t>
      </w:r>
    </w:p>
    <w:p w:rsidR="00A44C86" w:rsidRDefault="00A44C86" w:rsidP="00A44C86">
      <w:r>
        <w:t xml:space="preserve">    - name: /etc/nginx/conf.d</w:t>
      </w:r>
    </w:p>
    <w:p w:rsidR="00A44C86" w:rsidRDefault="00A44C86" w:rsidP="00A44C86">
      <w:r>
        <w:t xml:space="preserve">    - source: salt://cluster/webnode/files/conf.d.template</w:t>
      </w:r>
    </w:p>
    <w:p w:rsidR="00A44C86" w:rsidRDefault="00A44C86" w:rsidP="00A44C86">
      <w:r>
        <w:t xml:space="preserve">    - user: root</w:t>
      </w:r>
    </w:p>
    <w:p w:rsidR="00A44C86" w:rsidRDefault="00A44C86" w:rsidP="00A44C86">
      <w:r>
        <w:t xml:space="preserve">    - group: root</w:t>
      </w:r>
    </w:p>
    <w:p w:rsidR="00A44C86" w:rsidRDefault="00A44C86" w:rsidP="00A44C86">
      <w:r>
        <w:t xml:space="preserve">    - file_mode: 644</w:t>
      </w:r>
    </w:p>
    <w:p w:rsidR="00A44C86" w:rsidRDefault="00A44C86" w:rsidP="00A44C86">
      <w:r>
        <w:t xml:space="preserve">    - dir_mode: 755</w:t>
      </w:r>
    </w:p>
    <w:p w:rsidR="00A44C86" w:rsidRDefault="00A44C86" w:rsidP="00A44C86">
      <w:r>
        <w:t xml:space="preserve">    - include_empty: True</w:t>
      </w:r>
    </w:p>
    <w:p w:rsidR="00A44C86" w:rsidRDefault="00A44C86" w:rsidP="00A44C86">
      <w:r>
        <w:t xml:space="preserve">    - clean: True</w:t>
      </w:r>
    </w:p>
    <w:p w:rsidR="00A44C86" w:rsidRDefault="00A44C86" w:rsidP="00A44C86">
      <w:r>
        <w:t xml:space="preserve">    - require_in:</w:t>
      </w:r>
    </w:p>
    <w:p w:rsidR="00A44C86" w:rsidRDefault="00A44C86" w:rsidP="00A44C86">
      <w:r>
        <w:t xml:space="preserve">      - service: nginx-service</w:t>
      </w:r>
    </w:p>
    <w:p w:rsidR="00A44C86" w:rsidRDefault="00A44C86" w:rsidP="00A44C86">
      <w:r>
        <w:t xml:space="preserve">      - service: php-service</w:t>
      </w:r>
    </w:p>
    <w:p w:rsidR="00A44C86" w:rsidRDefault="00A44C86" w:rsidP="00A44C86"/>
    <w:p w:rsidR="00A44C86" w:rsidRDefault="00F65C03" w:rsidP="00A44C86">
      <w:r>
        <w:rPr>
          <w:rFonts w:hint="eastAsia"/>
        </w:rPr>
        <w:t>代码配置，实际工作中不需要，代码一般都是自动化部署。</w:t>
      </w:r>
    </w:p>
    <w:p w:rsidR="00F65C03" w:rsidRDefault="00F65C03" w:rsidP="00F65C03">
      <w:r>
        <w:t xml:space="preserve">[root@salt-master webnode]# cat code.sls </w:t>
      </w:r>
    </w:p>
    <w:p w:rsidR="00F65C03" w:rsidRDefault="00F65C03" w:rsidP="00F65C03">
      <w:r>
        <w:t>include:</w:t>
      </w:r>
    </w:p>
    <w:p w:rsidR="00F65C03" w:rsidRDefault="00F65C03" w:rsidP="00F65C03">
      <w:r>
        <w:t xml:space="preserve"> - cluster.webnode.vhosts</w:t>
      </w:r>
    </w:p>
    <w:p w:rsidR="00F65C03" w:rsidRDefault="00F65C03" w:rsidP="00F65C03"/>
    <w:p w:rsidR="00F65C03" w:rsidRDefault="00F65C03" w:rsidP="00F65C03">
      <w:r>
        <w:t>bbs-code-dir:</w:t>
      </w:r>
    </w:p>
    <w:p w:rsidR="00F65C03" w:rsidRDefault="00F65C03" w:rsidP="00F65C03">
      <w:r>
        <w:t xml:space="preserve">  file.directory:</w:t>
      </w:r>
    </w:p>
    <w:p w:rsidR="00F65C03" w:rsidRDefault="00F65C03" w:rsidP="00F65C03">
      <w:r>
        <w:t xml:space="preserve">    - name: /code/bbs</w:t>
      </w:r>
    </w:p>
    <w:p w:rsidR="00F65C03" w:rsidRDefault="00F65C03" w:rsidP="00F65C03">
      <w:r>
        <w:t xml:space="preserve">    - user: root</w:t>
      </w:r>
    </w:p>
    <w:p w:rsidR="00F65C03" w:rsidRDefault="00F65C03" w:rsidP="00F65C03">
      <w:r>
        <w:t xml:space="preserve">    - group: root</w:t>
      </w:r>
    </w:p>
    <w:p w:rsidR="00F65C03" w:rsidRDefault="00F65C03" w:rsidP="00F65C03">
      <w:r>
        <w:t xml:space="preserve">    - mode: 755</w:t>
      </w:r>
    </w:p>
    <w:p w:rsidR="00F65C03" w:rsidRDefault="00F65C03" w:rsidP="00F65C03">
      <w:r>
        <w:t xml:space="preserve">    - makedirs: True</w:t>
      </w:r>
    </w:p>
    <w:p w:rsidR="00F65C03" w:rsidRDefault="00F65C03" w:rsidP="00F65C03">
      <w:r>
        <w:t xml:space="preserve">    - require:</w:t>
      </w:r>
    </w:p>
    <w:p w:rsidR="00F65C03" w:rsidRDefault="00F65C03" w:rsidP="00F65C03">
      <w:r>
        <w:t xml:space="preserve">      - file: vhost-config</w:t>
      </w:r>
    </w:p>
    <w:p w:rsidR="00F65C03" w:rsidRDefault="00F65C03" w:rsidP="00F65C03">
      <w:r>
        <w:lastRenderedPageBreak/>
        <w:t>bbs-code:</w:t>
      </w:r>
    </w:p>
    <w:p w:rsidR="00F65C03" w:rsidRDefault="00F65C03" w:rsidP="00F65C03">
      <w:r>
        <w:t xml:space="preserve">  file.managed:</w:t>
      </w:r>
    </w:p>
    <w:p w:rsidR="00F65C03" w:rsidRDefault="00F65C03" w:rsidP="00F65C03">
      <w:r>
        <w:t xml:space="preserve">    - name: /code/bbs/index.php</w:t>
      </w:r>
    </w:p>
    <w:p w:rsidR="00F65C03" w:rsidRDefault="00F65C03" w:rsidP="00F65C03">
      <w:r>
        <w:t xml:space="preserve">    - source: salt:///cluster/webnode/files/index.php</w:t>
      </w:r>
    </w:p>
    <w:p w:rsidR="00F65C03" w:rsidRDefault="00F65C03" w:rsidP="00F65C03">
      <w:r>
        <w:t xml:space="preserve">    - user: root</w:t>
      </w:r>
    </w:p>
    <w:p w:rsidR="00F65C03" w:rsidRDefault="00F65C03" w:rsidP="00F65C03">
      <w:r>
        <w:t xml:space="preserve">    - group: root</w:t>
      </w:r>
    </w:p>
    <w:p w:rsidR="00F65C03" w:rsidRDefault="00F65C03" w:rsidP="00F65C03">
      <w:r>
        <w:t xml:space="preserve">    - mode: 644</w:t>
      </w:r>
    </w:p>
    <w:p w:rsidR="00F65C03" w:rsidRDefault="00F65C03" w:rsidP="00F65C03">
      <w:r>
        <w:t xml:space="preserve">    - backup: minion</w:t>
      </w:r>
    </w:p>
    <w:p w:rsidR="00F65C03" w:rsidRDefault="00F65C03" w:rsidP="00F65C03">
      <w:r>
        <w:t xml:space="preserve">    - require:</w:t>
      </w:r>
    </w:p>
    <w:p w:rsidR="00F65C03" w:rsidRDefault="00F65C03" w:rsidP="00F65C03">
      <w:r>
        <w:t xml:space="preserve">      - file: bbs-code-dir</w:t>
      </w:r>
    </w:p>
    <w:p w:rsidR="00F65C03" w:rsidRDefault="00F65C03" w:rsidP="00F65C03"/>
    <w:p w:rsidR="00F65C03" w:rsidRDefault="00F65C03" w:rsidP="00F65C03">
      <w:r>
        <w:t>在电脑添加</w:t>
      </w:r>
      <w:r>
        <w:t>hosts</w:t>
      </w:r>
      <w:r>
        <w:t>解析</w:t>
      </w:r>
      <w:r>
        <w:t xml:space="preserve">192.168.132.32            </w:t>
      </w:r>
      <w:r w:rsidRPr="00F65C03">
        <w:t>bbs.bgx.com</w:t>
      </w:r>
      <w:r>
        <w:rPr>
          <w:rFonts w:hint="eastAsia"/>
        </w:rPr>
        <w:t>。</w:t>
      </w:r>
    </w:p>
    <w:p w:rsidR="00F65C03" w:rsidRDefault="00F65C03" w:rsidP="00F65C03">
      <w:r>
        <w:rPr>
          <w:rFonts w:hint="eastAsia"/>
        </w:rPr>
        <w:t>然后浏览器访问域名。</w:t>
      </w:r>
    </w:p>
    <w:p w:rsidR="00C74CF1" w:rsidRPr="00AA32E1" w:rsidRDefault="00C74CF1" w:rsidP="00F65C03">
      <w:r>
        <w:rPr>
          <w:rFonts w:hint="eastAsia"/>
        </w:rPr>
        <w:t>通过高级状态模块来管理</w:t>
      </w:r>
    </w:p>
    <w:p w:rsidR="00C74CF1" w:rsidRDefault="00C74CF1" w:rsidP="00C74CF1">
      <w:r>
        <w:t>[root@salt-master base]# cat top.sls</w:t>
      </w:r>
    </w:p>
    <w:p w:rsidR="00C74CF1" w:rsidRDefault="00C74CF1" w:rsidP="00C74CF1">
      <w:r>
        <w:t>prod:</w:t>
      </w:r>
    </w:p>
    <w:p w:rsidR="00C74CF1" w:rsidRDefault="00C74CF1" w:rsidP="00C74CF1">
      <w:r>
        <w:t xml:space="preserve">  '*':</w:t>
      </w:r>
    </w:p>
    <w:p w:rsidR="00020999" w:rsidRDefault="00C74CF1" w:rsidP="00C74CF1">
      <w:r>
        <w:t xml:space="preserve">    - cluster.webnode.code</w:t>
      </w:r>
    </w:p>
    <w:p w:rsidR="00C74CF1" w:rsidRDefault="00C74CF1" w:rsidP="00C74CF1"/>
    <w:p w:rsidR="00C74CF1" w:rsidRDefault="003E6286" w:rsidP="003E6286">
      <w:pPr>
        <w:pStyle w:val="1"/>
      </w:pPr>
      <w:r>
        <w:t>saltstack</w:t>
      </w:r>
      <w:r>
        <w:t>架构扩展</w:t>
      </w:r>
    </w:p>
    <w:p w:rsidR="003E6286" w:rsidRDefault="00D552AF" w:rsidP="000F05A1">
      <w:pPr>
        <w:pStyle w:val="2"/>
      </w:pPr>
      <w:r>
        <w:t>双</w:t>
      </w:r>
      <w:r>
        <w:t>master</w:t>
      </w:r>
      <w:r w:rsidR="000F05A1">
        <w:t>架构</w:t>
      </w:r>
    </w:p>
    <w:p w:rsidR="00D552AF" w:rsidRDefault="00D552AF" w:rsidP="008B34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安装一台新的</w:t>
      </w:r>
      <w:r>
        <w:rPr>
          <w:rFonts w:hint="eastAsia"/>
        </w:rPr>
        <w:t>master</w:t>
      </w:r>
      <w:r>
        <w:rPr>
          <w:rFonts w:hint="eastAsia"/>
        </w:rPr>
        <w:t>主机</w:t>
      </w:r>
      <w:r w:rsidR="008B34E3">
        <w:rPr>
          <w:rFonts w:hint="eastAsia"/>
        </w:rPr>
        <w:t>，不要启动，因为启动后会产生秘钥文件</w:t>
      </w:r>
    </w:p>
    <w:p w:rsidR="008B34E3" w:rsidRDefault="008B34E3" w:rsidP="008B34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同步旧</w:t>
      </w:r>
      <w:r>
        <w:rPr>
          <w:rFonts w:hint="eastAsia"/>
        </w:rPr>
        <w:t>master</w:t>
      </w:r>
      <w:r>
        <w:rPr>
          <w:rFonts w:hint="eastAsia"/>
        </w:rPr>
        <w:t>的配置文件，状态文件、秘钥文件到</w:t>
      </w:r>
      <w:r w:rsidR="00552C36">
        <w:rPr>
          <w:rFonts w:hint="eastAsia"/>
        </w:rPr>
        <w:t>新的</w:t>
      </w:r>
      <w:r w:rsidR="00552C36">
        <w:rPr>
          <w:rFonts w:hint="eastAsia"/>
        </w:rPr>
        <w:t>master</w:t>
      </w:r>
    </w:p>
    <w:p w:rsidR="00552C36" w:rsidRDefault="00552C36" w:rsidP="00552C36">
      <w:pPr>
        <w:pStyle w:val="a3"/>
        <w:ind w:left="780" w:firstLineChars="0" w:firstLine="0"/>
      </w:pPr>
      <w:r>
        <w:rPr>
          <w:rFonts w:hint="eastAsia"/>
        </w:rPr>
        <w:t>rsync -avz /etc/salt/master      xxxxxxx</w:t>
      </w:r>
      <w:r w:rsidR="00AE0868">
        <w:rPr>
          <w:rFonts w:hint="eastAsia"/>
        </w:rPr>
        <w:t xml:space="preserve">   </w:t>
      </w:r>
      <w:r w:rsidR="00AE0868">
        <w:rPr>
          <w:rFonts w:hint="eastAsia"/>
        </w:rPr>
        <w:t>配置文件</w:t>
      </w:r>
    </w:p>
    <w:p w:rsidR="00552C36" w:rsidRDefault="00552C36" w:rsidP="00552C36">
      <w:pPr>
        <w:pStyle w:val="a3"/>
        <w:ind w:left="780" w:firstLineChars="0" w:firstLine="0"/>
      </w:pPr>
      <w:r>
        <w:rPr>
          <w:rFonts w:hint="eastAsia"/>
        </w:rPr>
        <w:t>rsync -avz   /sr</w:t>
      </w:r>
      <w:r w:rsidR="00AE0868">
        <w:rPr>
          <w:rFonts w:hint="eastAsia"/>
        </w:rPr>
        <w:t>v/</w:t>
      </w:r>
      <w:r w:rsidR="00DD1B00">
        <w:rPr>
          <w:rFonts w:hint="eastAsia"/>
        </w:rPr>
        <w:t xml:space="preserve">    xxxxxxx</w:t>
      </w:r>
      <w:r w:rsidR="00AE0868">
        <w:rPr>
          <w:rFonts w:hint="eastAsia"/>
        </w:rPr>
        <w:t xml:space="preserve">  </w:t>
      </w:r>
      <w:r w:rsidR="00AE0868">
        <w:rPr>
          <w:rFonts w:hint="eastAsia"/>
        </w:rPr>
        <w:t>状态文件</w:t>
      </w:r>
    </w:p>
    <w:p w:rsidR="00DD1B00" w:rsidRDefault="00DD1B00" w:rsidP="00552C36">
      <w:pPr>
        <w:pStyle w:val="a3"/>
        <w:ind w:left="780" w:firstLineChars="0" w:firstLine="0"/>
      </w:pPr>
      <w:r>
        <w:rPr>
          <w:rFonts w:hint="eastAsia"/>
        </w:rPr>
        <w:t>rsync -avz /etc/salt/pki/</w:t>
      </w:r>
      <w:r w:rsidR="00135A3B">
        <w:rPr>
          <w:rFonts w:hint="eastAsia"/>
        </w:rPr>
        <w:t>master/master.*     xxxxx:/</w:t>
      </w:r>
      <w:r w:rsidR="00135A3B" w:rsidRPr="00135A3B">
        <w:rPr>
          <w:rFonts w:hint="eastAsia"/>
        </w:rPr>
        <w:t xml:space="preserve"> </w:t>
      </w:r>
      <w:r w:rsidR="00135A3B">
        <w:rPr>
          <w:rFonts w:hint="eastAsia"/>
        </w:rPr>
        <w:t>/etc/salt/pki/master</w:t>
      </w:r>
      <w:r w:rsidR="00AE0868">
        <w:rPr>
          <w:rFonts w:hint="eastAsia"/>
        </w:rPr>
        <w:t xml:space="preserve">      </w:t>
      </w:r>
      <w:r w:rsidR="00AE0868">
        <w:rPr>
          <w:rFonts w:hint="eastAsia"/>
        </w:rPr>
        <w:t>秘钥文件</w:t>
      </w:r>
    </w:p>
    <w:p w:rsidR="00AE0868" w:rsidRDefault="00AE0868" w:rsidP="00552C36">
      <w:pPr>
        <w:pStyle w:val="a3"/>
        <w:ind w:left="780" w:firstLineChars="0" w:firstLine="0"/>
      </w:pPr>
    </w:p>
    <w:p w:rsidR="000B44BA" w:rsidRDefault="000B44BA" w:rsidP="00552C36">
      <w:pPr>
        <w:pStyle w:val="a3"/>
        <w:ind w:left="780" w:firstLineChars="0" w:firstLine="0"/>
      </w:pPr>
    </w:p>
    <w:p w:rsidR="00AE0868" w:rsidRDefault="00AE0868" w:rsidP="00552C36">
      <w:pPr>
        <w:pStyle w:val="a3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minion</w:t>
      </w:r>
      <w:r>
        <w:rPr>
          <w:rFonts w:hint="eastAsia"/>
        </w:rPr>
        <w:t>端配置</w:t>
      </w:r>
    </w:p>
    <w:p w:rsidR="00D552AF" w:rsidRDefault="000B44BA" w:rsidP="003E6286">
      <w:r>
        <w:rPr>
          <w:rFonts w:hint="eastAsia"/>
        </w:rPr>
        <w:t xml:space="preserve">  master:</w:t>
      </w:r>
    </w:p>
    <w:p w:rsidR="000B44BA" w:rsidRDefault="000B44BA" w:rsidP="003E6286">
      <w:r>
        <w:rPr>
          <w:rFonts w:hint="eastAsia"/>
        </w:rPr>
        <w:t xml:space="preserve">  - server1</w:t>
      </w:r>
    </w:p>
    <w:p w:rsidR="000B44BA" w:rsidRDefault="000B44BA" w:rsidP="003E6286">
      <w:r>
        <w:rPr>
          <w:rFonts w:hint="eastAsia"/>
        </w:rPr>
        <w:t xml:space="preserve">  - server2</w:t>
      </w:r>
    </w:p>
    <w:p w:rsidR="00AD55F1" w:rsidRDefault="00AD55F1" w:rsidP="003E6286"/>
    <w:p w:rsidR="00AD55F1" w:rsidRDefault="00240BC7" w:rsidP="003E6286">
      <w:r>
        <w:rPr>
          <w:rFonts w:hint="eastAsia"/>
        </w:rPr>
        <w:t>同步</w:t>
      </w:r>
      <w:r>
        <w:rPr>
          <w:rFonts w:hint="eastAsia"/>
        </w:rPr>
        <w:t>minion</w:t>
      </w:r>
      <w:r>
        <w:rPr>
          <w:rFonts w:hint="eastAsia"/>
        </w:rPr>
        <w:t>配置到其他</w:t>
      </w:r>
      <w:r>
        <w:rPr>
          <w:rFonts w:hint="eastAsia"/>
        </w:rPr>
        <w:t>minion</w:t>
      </w:r>
      <w:r>
        <w:rPr>
          <w:rFonts w:hint="eastAsia"/>
        </w:rPr>
        <w:t>端</w:t>
      </w:r>
      <w:r w:rsidR="00B86E1C">
        <w:rPr>
          <w:rFonts w:hint="eastAsia"/>
        </w:rPr>
        <w:t>，或者在</w:t>
      </w:r>
      <w:r w:rsidR="00B86E1C">
        <w:rPr>
          <w:rFonts w:hint="eastAsia"/>
        </w:rPr>
        <w:t>master</w:t>
      </w:r>
      <w:r w:rsidR="00B86E1C">
        <w:rPr>
          <w:rFonts w:hint="eastAsia"/>
        </w:rPr>
        <w:t>端下发</w:t>
      </w:r>
      <w:r w:rsidR="00B86E1C">
        <w:rPr>
          <w:rFonts w:hint="eastAsia"/>
        </w:rPr>
        <w:t>minion</w:t>
      </w:r>
      <w:r w:rsidR="00B86E1C">
        <w:rPr>
          <w:rFonts w:hint="eastAsia"/>
        </w:rPr>
        <w:t>的配置文件，通过</w:t>
      </w:r>
      <w:r w:rsidR="00B86E1C">
        <w:rPr>
          <w:rFonts w:hint="eastAsia"/>
        </w:rPr>
        <w:t>file</w:t>
      </w:r>
      <w:r w:rsidR="00B86E1C">
        <w:rPr>
          <w:rFonts w:hint="eastAsia"/>
        </w:rPr>
        <w:t>模块管理。</w:t>
      </w:r>
    </w:p>
    <w:p w:rsidR="00240BC7" w:rsidRDefault="000F5C69" w:rsidP="00240BC7">
      <w:pPr>
        <w:ind w:firstLine="0"/>
      </w:pPr>
      <w:r>
        <w:rPr>
          <w:rFonts w:hint="eastAsia"/>
        </w:rPr>
        <w:t>利用旧的</w:t>
      </w:r>
      <w:r>
        <w:rPr>
          <w:rFonts w:hint="eastAsia"/>
        </w:rPr>
        <w:t>master</w:t>
      </w:r>
      <w:r w:rsidR="00240BC7">
        <w:rPr>
          <w:rFonts w:hint="eastAsia"/>
        </w:rPr>
        <w:t>重启</w:t>
      </w:r>
      <w:r w:rsidR="00240BC7">
        <w:rPr>
          <w:rFonts w:hint="eastAsia"/>
        </w:rPr>
        <w:t>minion</w:t>
      </w:r>
      <w:r w:rsidR="00240BC7">
        <w:rPr>
          <w:rFonts w:hint="eastAsia"/>
        </w:rPr>
        <w:t>服务</w:t>
      </w:r>
    </w:p>
    <w:p w:rsidR="00364909" w:rsidRDefault="00364909" w:rsidP="00240BC7">
      <w:pPr>
        <w:ind w:firstLine="0"/>
      </w:pPr>
      <w:r>
        <w:rPr>
          <w:rFonts w:hint="eastAsia"/>
        </w:rPr>
        <w:t>salt-key -A -y</w:t>
      </w:r>
      <w:r>
        <w:rPr>
          <w:rFonts w:hint="eastAsia"/>
        </w:rPr>
        <w:t>接收</w:t>
      </w:r>
      <w:r>
        <w:rPr>
          <w:rFonts w:hint="eastAsia"/>
        </w:rPr>
        <w:t>minion</w:t>
      </w:r>
      <w:r>
        <w:rPr>
          <w:rFonts w:hint="eastAsia"/>
        </w:rPr>
        <w:t>端的</w:t>
      </w:r>
      <w:r>
        <w:rPr>
          <w:rFonts w:hint="eastAsia"/>
        </w:rPr>
        <w:t>key</w:t>
      </w:r>
    </w:p>
    <w:p w:rsidR="00240BC7" w:rsidRDefault="000F5C69" w:rsidP="000F5C69">
      <w:r>
        <w:rPr>
          <w:rFonts w:hint="eastAsia"/>
        </w:rPr>
        <w:t>4.</w:t>
      </w:r>
      <w:r>
        <w:rPr>
          <w:rFonts w:hint="eastAsia"/>
        </w:rPr>
        <w:t>启动新的</w:t>
      </w:r>
      <w:r>
        <w:rPr>
          <w:rFonts w:hint="eastAsia"/>
        </w:rPr>
        <w:t>master</w:t>
      </w:r>
      <w:r>
        <w:rPr>
          <w:rFonts w:hint="eastAsia"/>
        </w:rPr>
        <w:t>服务</w:t>
      </w:r>
    </w:p>
    <w:p w:rsidR="000F5C69" w:rsidRDefault="000F5C69" w:rsidP="000F5C69">
      <w:r>
        <w:rPr>
          <w:rFonts w:hint="eastAsia"/>
        </w:rPr>
        <w:t>在实际双主架构中可以通过</w:t>
      </w:r>
      <w:r>
        <w:rPr>
          <w:rFonts w:hint="eastAsia"/>
        </w:rPr>
        <w:t>rsync+inotify</w:t>
      </w:r>
      <w:r w:rsidR="00576231">
        <w:rPr>
          <w:rFonts w:hint="eastAsia"/>
        </w:rPr>
        <w:t>或</w:t>
      </w:r>
      <w:r w:rsidR="00576231">
        <w:rPr>
          <w:rFonts w:hint="eastAsia"/>
        </w:rPr>
        <w:t>sersync</w:t>
      </w:r>
      <w:r>
        <w:rPr>
          <w:rFonts w:hint="eastAsia"/>
        </w:rPr>
        <w:t>实时同步</w:t>
      </w:r>
      <w:r w:rsidR="00364909">
        <w:rPr>
          <w:rFonts w:hint="eastAsia"/>
        </w:rPr>
        <w:t>配置文件状态文件及秘钥文件。</w:t>
      </w:r>
    </w:p>
    <w:p w:rsidR="000F5C69" w:rsidRPr="003E6286" w:rsidRDefault="0014378F" w:rsidP="0014378F">
      <w:pPr>
        <w:pStyle w:val="2"/>
      </w:pPr>
      <w:r>
        <w:t>syndic</w:t>
      </w:r>
      <w:r>
        <w:t>分布式架构</w:t>
      </w:r>
      <w:bookmarkStart w:id="0" w:name="_GoBack"/>
      <w:bookmarkEnd w:id="0"/>
    </w:p>
    <w:sectPr w:rsidR="000F5C69" w:rsidRPr="003E6286" w:rsidSect="009C1D1B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61" w:rsidRDefault="00621E61" w:rsidP="000643C3">
      <w:pPr>
        <w:spacing w:line="240" w:lineRule="auto"/>
      </w:pPr>
      <w:r>
        <w:separator/>
      </w:r>
    </w:p>
  </w:endnote>
  <w:endnote w:type="continuationSeparator" w:id="0">
    <w:p w:rsidR="00621E61" w:rsidRDefault="00621E61" w:rsidP="00064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61" w:rsidRDefault="00621E61" w:rsidP="000643C3">
      <w:pPr>
        <w:spacing w:line="240" w:lineRule="auto"/>
      </w:pPr>
      <w:r>
        <w:separator/>
      </w:r>
    </w:p>
  </w:footnote>
  <w:footnote w:type="continuationSeparator" w:id="0">
    <w:p w:rsidR="00621E61" w:rsidRDefault="00621E61" w:rsidP="000643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39"/>
    <w:multiLevelType w:val="hybridMultilevel"/>
    <w:tmpl w:val="C6EE3DAE"/>
    <w:lvl w:ilvl="0" w:tplc="68E45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FE1106"/>
    <w:multiLevelType w:val="hybridMultilevel"/>
    <w:tmpl w:val="9BCA13CE"/>
    <w:lvl w:ilvl="0" w:tplc="3D74E8F4">
      <w:start w:val="1"/>
      <w:numFmt w:val="decimal"/>
      <w:lvlText w:val="%1."/>
      <w:lvlJc w:val="left"/>
      <w:pPr>
        <w:ind w:left="1069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2">
    <w:nsid w:val="0C8466CE"/>
    <w:multiLevelType w:val="hybridMultilevel"/>
    <w:tmpl w:val="E1B69D36"/>
    <w:lvl w:ilvl="0" w:tplc="29B2EB48">
      <w:start w:val="1"/>
      <w:numFmt w:val="bullet"/>
      <w:lvlText w:val="-"/>
      <w:lvlJc w:val="left"/>
      <w:pPr>
        <w:ind w:left="222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3">
    <w:nsid w:val="122A7A36"/>
    <w:multiLevelType w:val="hybridMultilevel"/>
    <w:tmpl w:val="57D032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5B5229"/>
    <w:multiLevelType w:val="hybridMultilevel"/>
    <w:tmpl w:val="F722778A"/>
    <w:lvl w:ilvl="0" w:tplc="E4508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5B6389"/>
    <w:multiLevelType w:val="hybridMultilevel"/>
    <w:tmpl w:val="419A429A"/>
    <w:lvl w:ilvl="0" w:tplc="604235DA">
      <w:start w:val="1"/>
      <w:numFmt w:val="decimal"/>
      <w:lvlText w:val="%1."/>
      <w:lvlJc w:val="left"/>
      <w:pPr>
        <w:ind w:left="103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D50C33"/>
    <w:multiLevelType w:val="hybridMultilevel"/>
    <w:tmpl w:val="AEEAC028"/>
    <w:lvl w:ilvl="0" w:tplc="FE0829B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29F96AC1"/>
    <w:multiLevelType w:val="hybridMultilevel"/>
    <w:tmpl w:val="AED4A468"/>
    <w:lvl w:ilvl="0" w:tplc="C8DAE85C">
      <w:start w:val="1"/>
      <w:numFmt w:val="bullet"/>
      <w:lvlText w:val="-"/>
      <w:lvlJc w:val="left"/>
      <w:pPr>
        <w:ind w:left="204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3ECD73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B4B3E45"/>
    <w:multiLevelType w:val="hybridMultilevel"/>
    <w:tmpl w:val="44085B66"/>
    <w:lvl w:ilvl="0" w:tplc="B76665BC">
      <w:start w:val="1"/>
      <w:numFmt w:val="decimal"/>
      <w:lvlText w:val="%1."/>
      <w:lvlJc w:val="left"/>
      <w:pPr>
        <w:ind w:left="103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452D96"/>
    <w:multiLevelType w:val="multilevel"/>
    <w:tmpl w:val="458ED4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631E5455"/>
    <w:multiLevelType w:val="hybridMultilevel"/>
    <w:tmpl w:val="0CA0A64E"/>
    <w:lvl w:ilvl="0" w:tplc="3EB63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4B2564D"/>
    <w:multiLevelType w:val="hybridMultilevel"/>
    <w:tmpl w:val="941A4546"/>
    <w:lvl w:ilvl="0" w:tplc="48B6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F832CB"/>
    <w:multiLevelType w:val="hybridMultilevel"/>
    <w:tmpl w:val="8DD6BA60"/>
    <w:lvl w:ilvl="0" w:tplc="7AE8A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2E69A3"/>
    <w:multiLevelType w:val="hybridMultilevel"/>
    <w:tmpl w:val="19CE76BE"/>
    <w:lvl w:ilvl="0" w:tplc="6C427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2E0C7E"/>
    <w:multiLevelType w:val="hybridMultilevel"/>
    <w:tmpl w:val="7A325EE8"/>
    <w:lvl w:ilvl="0" w:tplc="E8D6D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F93EC3"/>
    <w:multiLevelType w:val="hybridMultilevel"/>
    <w:tmpl w:val="72664570"/>
    <w:lvl w:ilvl="0" w:tplc="CFBE3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5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B7"/>
    <w:rsid w:val="00001DBF"/>
    <w:rsid w:val="000025C0"/>
    <w:rsid w:val="00010CB3"/>
    <w:rsid w:val="00020790"/>
    <w:rsid w:val="00020999"/>
    <w:rsid w:val="00022CEF"/>
    <w:rsid w:val="0002528F"/>
    <w:rsid w:val="00031D08"/>
    <w:rsid w:val="00044893"/>
    <w:rsid w:val="00055E2F"/>
    <w:rsid w:val="000643C3"/>
    <w:rsid w:val="0007088F"/>
    <w:rsid w:val="00084E30"/>
    <w:rsid w:val="00084F4F"/>
    <w:rsid w:val="000871B1"/>
    <w:rsid w:val="00095ED0"/>
    <w:rsid w:val="000A1E60"/>
    <w:rsid w:val="000A31A5"/>
    <w:rsid w:val="000A7D06"/>
    <w:rsid w:val="000B0DAC"/>
    <w:rsid w:val="000B12E2"/>
    <w:rsid w:val="000B44BA"/>
    <w:rsid w:val="000B4D0F"/>
    <w:rsid w:val="000B6061"/>
    <w:rsid w:val="000D40BE"/>
    <w:rsid w:val="000D6BB3"/>
    <w:rsid w:val="000E09E0"/>
    <w:rsid w:val="000E660F"/>
    <w:rsid w:val="000F05A1"/>
    <w:rsid w:val="000F5C69"/>
    <w:rsid w:val="00100D41"/>
    <w:rsid w:val="00104BE7"/>
    <w:rsid w:val="00107F2A"/>
    <w:rsid w:val="001170CE"/>
    <w:rsid w:val="0011711C"/>
    <w:rsid w:val="00121908"/>
    <w:rsid w:val="001247AF"/>
    <w:rsid w:val="00135A3B"/>
    <w:rsid w:val="0014378F"/>
    <w:rsid w:val="001546DF"/>
    <w:rsid w:val="00156BAF"/>
    <w:rsid w:val="00156D1F"/>
    <w:rsid w:val="00157DCA"/>
    <w:rsid w:val="001608F0"/>
    <w:rsid w:val="0016306F"/>
    <w:rsid w:val="00165B48"/>
    <w:rsid w:val="0017671E"/>
    <w:rsid w:val="0017754A"/>
    <w:rsid w:val="0019330E"/>
    <w:rsid w:val="00195BCE"/>
    <w:rsid w:val="0019612F"/>
    <w:rsid w:val="0019627D"/>
    <w:rsid w:val="001965E3"/>
    <w:rsid w:val="00197FC5"/>
    <w:rsid w:val="001A25CC"/>
    <w:rsid w:val="001A2F70"/>
    <w:rsid w:val="001C4444"/>
    <w:rsid w:val="001C7FD1"/>
    <w:rsid w:val="001D5EF3"/>
    <w:rsid w:val="001D71FA"/>
    <w:rsid w:val="001F30A0"/>
    <w:rsid w:val="001F3D6B"/>
    <w:rsid w:val="00230822"/>
    <w:rsid w:val="00232CD4"/>
    <w:rsid w:val="00232CD6"/>
    <w:rsid w:val="00240BC7"/>
    <w:rsid w:val="00245276"/>
    <w:rsid w:val="002521C5"/>
    <w:rsid w:val="002604A3"/>
    <w:rsid w:val="00260CB5"/>
    <w:rsid w:val="002646CD"/>
    <w:rsid w:val="00264B63"/>
    <w:rsid w:val="00274B89"/>
    <w:rsid w:val="00275A2F"/>
    <w:rsid w:val="00282DBB"/>
    <w:rsid w:val="00285233"/>
    <w:rsid w:val="00291225"/>
    <w:rsid w:val="002A30AD"/>
    <w:rsid w:val="002A64E7"/>
    <w:rsid w:val="002B25F8"/>
    <w:rsid w:val="002C00C6"/>
    <w:rsid w:val="002C40C0"/>
    <w:rsid w:val="002C613A"/>
    <w:rsid w:val="002C6822"/>
    <w:rsid w:val="002E0D2D"/>
    <w:rsid w:val="002E3078"/>
    <w:rsid w:val="002E4037"/>
    <w:rsid w:val="002E48E8"/>
    <w:rsid w:val="002E789A"/>
    <w:rsid w:val="002F3709"/>
    <w:rsid w:val="002F4153"/>
    <w:rsid w:val="003017C3"/>
    <w:rsid w:val="00301B2C"/>
    <w:rsid w:val="00304777"/>
    <w:rsid w:val="003054CE"/>
    <w:rsid w:val="0031597C"/>
    <w:rsid w:val="00320CFE"/>
    <w:rsid w:val="003262C4"/>
    <w:rsid w:val="003311B0"/>
    <w:rsid w:val="003345A9"/>
    <w:rsid w:val="003360DF"/>
    <w:rsid w:val="00337365"/>
    <w:rsid w:val="00342F1C"/>
    <w:rsid w:val="00342F48"/>
    <w:rsid w:val="00352145"/>
    <w:rsid w:val="003542B2"/>
    <w:rsid w:val="00364909"/>
    <w:rsid w:val="003652FC"/>
    <w:rsid w:val="0037143D"/>
    <w:rsid w:val="00390741"/>
    <w:rsid w:val="00394743"/>
    <w:rsid w:val="003949AA"/>
    <w:rsid w:val="003A173E"/>
    <w:rsid w:val="003A52E9"/>
    <w:rsid w:val="003A6602"/>
    <w:rsid w:val="003B12E4"/>
    <w:rsid w:val="003B2B26"/>
    <w:rsid w:val="003B52C8"/>
    <w:rsid w:val="003C4926"/>
    <w:rsid w:val="003C569B"/>
    <w:rsid w:val="003D6172"/>
    <w:rsid w:val="003D6C69"/>
    <w:rsid w:val="003E18F6"/>
    <w:rsid w:val="003E59B9"/>
    <w:rsid w:val="003E5ECC"/>
    <w:rsid w:val="003E6286"/>
    <w:rsid w:val="003F18A6"/>
    <w:rsid w:val="004015B0"/>
    <w:rsid w:val="004028C5"/>
    <w:rsid w:val="004056B8"/>
    <w:rsid w:val="0041119B"/>
    <w:rsid w:val="00414154"/>
    <w:rsid w:val="00417308"/>
    <w:rsid w:val="004378E9"/>
    <w:rsid w:val="0044777F"/>
    <w:rsid w:val="00455E69"/>
    <w:rsid w:val="00457897"/>
    <w:rsid w:val="00460CBE"/>
    <w:rsid w:val="004663A1"/>
    <w:rsid w:val="00470488"/>
    <w:rsid w:val="004802FD"/>
    <w:rsid w:val="00481D3B"/>
    <w:rsid w:val="00482991"/>
    <w:rsid w:val="0048394A"/>
    <w:rsid w:val="004845BB"/>
    <w:rsid w:val="004874D5"/>
    <w:rsid w:val="00490C1A"/>
    <w:rsid w:val="00497B8F"/>
    <w:rsid w:val="004A06A2"/>
    <w:rsid w:val="004A0F46"/>
    <w:rsid w:val="004A4167"/>
    <w:rsid w:val="004A47EF"/>
    <w:rsid w:val="004A7BE0"/>
    <w:rsid w:val="004B5506"/>
    <w:rsid w:val="004C01BD"/>
    <w:rsid w:val="004E1E3D"/>
    <w:rsid w:val="004E3A02"/>
    <w:rsid w:val="004E7D72"/>
    <w:rsid w:val="004F1657"/>
    <w:rsid w:val="005070BC"/>
    <w:rsid w:val="005103B7"/>
    <w:rsid w:val="00521744"/>
    <w:rsid w:val="00531225"/>
    <w:rsid w:val="00541720"/>
    <w:rsid w:val="0055291F"/>
    <w:rsid w:val="00552C36"/>
    <w:rsid w:val="00553976"/>
    <w:rsid w:val="005542A3"/>
    <w:rsid w:val="005622DB"/>
    <w:rsid w:val="00565EBA"/>
    <w:rsid w:val="00566D07"/>
    <w:rsid w:val="00571D6A"/>
    <w:rsid w:val="005741B1"/>
    <w:rsid w:val="0057539A"/>
    <w:rsid w:val="00576231"/>
    <w:rsid w:val="005773B3"/>
    <w:rsid w:val="0058039E"/>
    <w:rsid w:val="005852F0"/>
    <w:rsid w:val="00585C32"/>
    <w:rsid w:val="00585D58"/>
    <w:rsid w:val="00592401"/>
    <w:rsid w:val="00592B34"/>
    <w:rsid w:val="005B1275"/>
    <w:rsid w:val="005B2F2E"/>
    <w:rsid w:val="005B7366"/>
    <w:rsid w:val="005D4BA4"/>
    <w:rsid w:val="005D61C2"/>
    <w:rsid w:val="005E355D"/>
    <w:rsid w:val="005E6D01"/>
    <w:rsid w:val="005F3578"/>
    <w:rsid w:val="00600C93"/>
    <w:rsid w:val="00605A9A"/>
    <w:rsid w:val="00616CEB"/>
    <w:rsid w:val="006172E0"/>
    <w:rsid w:val="00621E61"/>
    <w:rsid w:val="00623ECE"/>
    <w:rsid w:val="00635D5C"/>
    <w:rsid w:val="00635E0A"/>
    <w:rsid w:val="006367A6"/>
    <w:rsid w:val="00636BB0"/>
    <w:rsid w:val="0063733C"/>
    <w:rsid w:val="00640577"/>
    <w:rsid w:val="006476E5"/>
    <w:rsid w:val="00663563"/>
    <w:rsid w:val="0067373A"/>
    <w:rsid w:val="006752BE"/>
    <w:rsid w:val="0067556A"/>
    <w:rsid w:val="00684416"/>
    <w:rsid w:val="00696D31"/>
    <w:rsid w:val="006A140D"/>
    <w:rsid w:val="006A3911"/>
    <w:rsid w:val="006B0157"/>
    <w:rsid w:val="006B637E"/>
    <w:rsid w:val="006C02FE"/>
    <w:rsid w:val="006C34A2"/>
    <w:rsid w:val="006D2703"/>
    <w:rsid w:val="006D351B"/>
    <w:rsid w:val="006F14E5"/>
    <w:rsid w:val="006F55EC"/>
    <w:rsid w:val="006F5EA0"/>
    <w:rsid w:val="006F7577"/>
    <w:rsid w:val="006F7680"/>
    <w:rsid w:val="007013D6"/>
    <w:rsid w:val="00702859"/>
    <w:rsid w:val="007106D6"/>
    <w:rsid w:val="0071447F"/>
    <w:rsid w:val="0071479A"/>
    <w:rsid w:val="00725B22"/>
    <w:rsid w:val="00741B8C"/>
    <w:rsid w:val="00743C2C"/>
    <w:rsid w:val="00747C92"/>
    <w:rsid w:val="007553A4"/>
    <w:rsid w:val="0075606D"/>
    <w:rsid w:val="007666C0"/>
    <w:rsid w:val="00766C69"/>
    <w:rsid w:val="00767D4D"/>
    <w:rsid w:val="00774DE0"/>
    <w:rsid w:val="00775277"/>
    <w:rsid w:val="00782157"/>
    <w:rsid w:val="007877EC"/>
    <w:rsid w:val="00796B71"/>
    <w:rsid w:val="007A5D40"/>
    <w:rsid w:val="007A7A50"/>
    <w:rsid w:val="007B338A"/>
    <w:rsid w:val="007B6D40"/>
    <w:rsid w:val="007C10DF"/>
    <w:rsid w:val="007C6119"/>
    <w:rsid w:val="007D6822"/>
    <w:rsid w:val="007E2328"/>
    <w:rsid w:val="007F2BBC"/>
    <w:rsid w:val="007F45F1"/>
    <w:rsid w:val="007F4E85"/>
    <w:rsid w:val="007F4F97"/>
    <w:rsid w:val="007F5931"/>
    <w:rsid w:val="00800307"/>
    <w:rsid w:val="008025FB"/>
    <w:rsid w:val="00803218"/>
    <w:rsid w:val="008074F9"/>
    <w:rsid w:val="00815206"/>
    <w:rsid w:val="0081651C"/>
    <w:rsid w:val="0082087A"/>
    <w:rsid w:val="008323A1"/>
    <w:rsid w:val="00832815"/>
    <w:rsid w:val="0083718C"/>
    <w:rsid w:val="008512D4"/>
    <w:rsid w:val="00853462"/>
    <w:rsid w:val="008542F8"/>
    <w:rsid w:val="008641D7"/>
    <w:rsid w:val="008669A1"/>
    <w:rsid w:val="008868BF"/>
    <w:rsid w:val="008868C4"/>
    <w:rsid w:val="00892667"/>
    <w:rsid w:val="00894A30"/>
    <w:rsid w:val="00895927"/>
    <w:rsid w:val="0089796F"/>
    <w:rsid w:val="008A126F"/>
    <w:rsid w:val="008A6552"/>
    <w:rsid w:val="008B34E3"/>
    <w:rsid w:val="008B464E"/>
    <w:rsid w:val="008B61C9"/>
    <w:rsid w:val="008C1444"/>
    <w:rsid w:val="008C1A4A"/>
    <w:rsid w:val="008C2D94"/>
    <w:rsid w:val="008C31BD"/>
    <w:rsid w:val="008D600E"/>
    <w:rsid w:val="008E1354"/>
    <w:rsid w:val="008E6A6E"/>
    <w:rsid w:val="008F0FAC"/>
    <w:rsid w:val="008F224D"/>
    <w:rsid w:val="00902CA1"/>
    <w:rsid w:val="00903B8C"/>
    <w:rsid w:val="00914A14"/>
    <w:rsid w:val="009169DB"/>
    <w:rsid w:val="00924995"/>
    <w:rsid w:val="009260E4"/>
    <w:rsid w:val="009301B5"/>
    <w:rsid w:val="009339FC"/>
    <w:rsid w:val="009406EF"/>
    <w:rsid w:val="009429D6"/>
    <w:rsid w:val="00944ABB"/>
    <w:rsid w:val="00946689"/>
    <w:rsid w:val="00957104"/>
    <w:rsid w:val="00962B8F"/>
    <w:rsid w:val="00973FAF"/>
    <w:rsid w:val="009762C5"/>
    <w:rsid w:val="00982E50"/>
    <w:rsid w:val="009849FE"/>
    <w:rsid w:val="009878C9"/>
    <w:rsid w:val="0099393A"/>
    <w:rsid w:val="00997685"/>
    <w:rsid w:val="009A19F2"/>
    <w:rsid w:val="009A3F66"/>
    <w:rsid w:val="009B24C4"/>
    <w:rsid w:val="009B2932"/>
    <w:rsid w:val="009C1D1B"/>
    <w:rsid w:val="009D01F2"/>
    <w:rsid w:val="009D5073"/>
    <w:rsid w:val="009E1C13"/>
    <w:rsid w:val="009E2D04"/>
    <w:rsid w:val="009E483F"/>
    <w:rsid w:val="009F495C"/>
    <w:rsid w:val="009F6071"/>
    <w:rsid w:val="009F6BEC"/>
    <w:rsid w:val="009F752A"/>
    <w:rsid w:val="00A058F0"/>
    <w:rsid w:val="00A10AA0"/>
    <w:rsid w:val="00A3178B"/>
    <w:rsid w:val="00A348DF"/>
    <w:rsid w:val="00A40EF2"/>
    <w:rsid w:val="00A441E0"/>
    <w:rsid w:val="00A44C86"/>
    <w:rsid w:val="00A52FAD"/>
    <w:rsid w:val="00A7141C"/>
    <w:rsid w:val="00A8012E"/>
    <w:rsid w:val="00A82786"/>
    <w:rsid w:val="00A82D6F"/>
    <w:rsid w:val="00A859CE"/>
    <w:rsid w:val="00A903BD"/>
    <w:rsid w:val="00A923C6"/>
    <w:rsid w:val="00A96F68"/>
    <w:rsid w:val="00AA23C1"/>
    <w:rsid w:val="00AA32E1"/>
    <w:rsid w:val="00AA7B91"/>
    <w:rsid w:val="00AB351B"/>
    <w:rsid w:val="00AB40DF"/>
    <w:rsid w:val="00AC32B4"/>
    <w:rsid w:val="00AC419A"/>
    <w:rsid w:val="00AD1E79"/>
    <w:rsid w:val="00AD223B"/>
    <w:rsid w:val="00AD378B"/>
    <w:rsid w:val="00AD4B09"/>
    <w:rsid w:val="00AD55F1"/>
    <w:rsid w:val="00AE0868"/>
    <w:rsid w:val="00AE0A4C"/>
    <w:rsid w:val="00AE7D4A"/>
    <w:rsid w:val="00AF07A1"/>
    <w:rsid w:val="00AF25FB"/>
    <w:rsid w:val="00B01A69"/>
    <w:rsid w:val="00B04AAD"/>
    <w:rsid w:val="00B06EAE"/>
    <w:rsid w:val="00B123D6"/>
    <w:rsid w:val="00B2023F"/>
    <w:rsid w:val="00B2238E"/>
    <w:rsid w:val="00B3431C"/>
    <w:rsid w:val="00B36B47"/>
    <w:rsid w:val="00B44063"/>
    <w:rsid w:val="00B4491B"/>
    <w:rsid w:val="00B513FD"/>
    <w:rsid w:val="00B534BD"/>
    <w:rsid w:val="00B53604"/>
    <w:rsid w:val="00B54184"/>
    <w:rsid w:val="00B55C15"/>
    <w:rsid w:val="00B565D2"/>
    <w:rsid w:val="00B6043E"/>
    <w:rsid w:val="00B700D7"/>
    <w:rsid w:val="00B76960"/>
    <w:rsid w:val="00B86E1C"/>
    <w:rsid w:val="00BA16A8"/>
    <w:rsid w:val="00BA405B"/>
    <w:rsid w:val="00BC2C00"/>
    <w:rsid w:val="00BD33EB"/>
    <w:rsid w:val="00BD5CCE"/>
    <w:rsid w:val="00BE5682"/>
    <w:rsid w:val="00BF3DA2"/>
    <w:rsid w:val="00BF6F0D"/>
    <w:rsid w:val="00C0035B"/>
    <w:rsid w:val="00C0313C"/>
    <w:rsid w:val="00C11A6B"/>
    <w:rsid w:val="00C17C71"/>
    <w:rsid w:val="00C20BC1"/>
    <w:rsid w:val="00C33426"/>
    <w:rsid w:val="00C510DF"/>
    <w:rsid w:val="00C63677"/>
    <w:rsid w:val="00C742E4"/>
    <w:rsid w:val="00C74CF1"/>
    <w:rsid w:val="00C81867"/>
    <w:rsid w:val="00CA7EF1"/>
    <w:rsid w:val="00CC4D67"/>
    <w:rsid w:val="00CC7413"/>
    <w:rsid w:val="00CE37D3"/>
    <w:rsid w:val="00CF508A"/>
    <w:rsid w:val="00D0456F"/>
    <w:rsid w:val="00D073F5"/>
    <w:rsid w:val="00D15C49"/>
    <w:rsid w:val="00D168D0"/>
    <w:rsid w:val="00D21999"/>
    <w:rsid w:val="00D25E82"/>
    <w:rsid w:val="00D26719"/>
    <w:rsid w:val="00D44E94"/>
    <w:rsid w:val="00D45E11"/>
    <w:rsid w:val="00D50665"/>
    <w:rsid w:val="00D50B24"/>
    <w:rsid w:val="00D515E8"/>
    <w:rsid w:val="00D552AF"/>
    <w:rsid w:val="00D62487"/>
    <w:rsid w:val="00D63898"/>
    <w:rsid w:val="00D71BD9"/>
    <w:rsid w:val="00D7347F"/>
    <w:rsid w:val="00D94633"/>
    <w:rsid w:val="00D958B7"/>
    <w:rsid w:val="00DA68C1"/>
    <w:rsid w:val="00DB115B"/>
    <w:rsid w:val="00DB26F1"/>
    <w:rsid w:val="00DC1B92"/>
    <w:rsid w:val="00DD1B00"/>
    <w:rsid w:val="00DD6A5A"/>
    <w:rsid w:val="00DE37F4"/>
    <w:rsid w:val="00DE6BD4"/>
    <w:rsid w:val="00DF3975"/>
    <w:rsid w:val="00DF4DB9"/>
    <w:rsid w:val="00DF5931"/>
    <w:rsid w:val="00DF5FA6"/>
    <w:rsid w:val="00DF7918"/>
    <w:rsid w:val="00E02E4E"/>
    <w:rsid w:val="00E1510B"/>
    <w:rsid w:val="00E20113"/>
    <w:rsid w:val="00E264A7"/>
    <w:rsid w:val="00E32F9B"/>
    <w:rsid w:val="00E44EFD"/>
    <w:rsid w:val="00E60832"/>
    <w:rsid w:val="00E64658"/>
    <w:rsid w:val="00E84EF8"/>
    <w:rsid w:val="00E85B12"/>
    <w:rsid w:val="00E93661"/>
    <w:rsid w:val="00E93DB3"/>
    <w:rsid w:val="00E97F0C"/>
    <w:rsid w:val="00EB4667"/>
    <w:rsid w:val="00EC1839"/>
    <w:rsid w:val="00EC207E"/>
    <w:rsid w:val="00EC37C8"/>
    <w:rsid w:val="00EC722C"/>
    <w:rsid w:val="00EC78E7"/>
    <w:rsid w:val="00ED0803"/>
    <w:rsid w:val="00ED1672"/>
    <w:rsid w:val="00ED3D60"/>
    <w:rsid w:val="00ED7BC5"/>
    <w:rsid w:val="00EE70CA"/>
    <w:rsid w:val="00EF216B"/>
    <w:rsid w:val="00F02191"/>
    <w:rsid w:val="00F102D7"/>
    <w:rsid w:val="00F17514"/>
    <w:rsid w:val="00F17EAD"/>
    <w:rsid w:val="00F21AD5"/>
    <w:rsid w:val="00F31A1E"/>
    <w:rsid w:val="00F3419A"/>
    <w:rsid w:val="00F3731A"/>
    <w:rsid w:val="00F43BDE"/>
    <w:rsid w:val="00F65509"/>
    <w:rsid w:val="00F65C03"/>
    <w:rsid w:val="00F82479"/>
    <w:rsid w:val="00F83E33"/>
    <w:rsid w:val="00F96D2D"/>
    <w:rsid w:val="00FB7CD0"/>
    <w:rsid w:val="00FC2B79"/>
    <w:rsid w:val="00FC3280"/>
    <w:rsid w:val="00FC40E1"/>
    <w:rsid w:val="00FC433E"/>
    <w:rsid w:val="00FD297C"/>
    <w:rsid w:val="00FE0A9E"/>
    <w:rsid w:val="00FF1254"/>
    <w:rsid w:val="00FF2932"/>
    <w:rsid w:val="00FF2AE2"/>
    <w:rsid w:val="00FF3BD2"/>
    <w:rsid w:val="00FF59AE"/>
    <w:rsid w:val="00FF6960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5E3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40577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77"/>
    <w:pPr>
      <w:keepNext/>
      <w:keepLines/>
      <w:numPr>
        <w:ilvl w:val="1"/>
        <w:numId w:val="3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577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E789A"/>
    <w:pPr>
      <w:ind w:firstLineChars="200" w:firstLine="200"/>
    </w:pPr>
  </w:style>
  <w:style w:type="character" w:customStyle="1" w:styleId="2Char">
    <w:name w:val="标题 2 Char"/>
    <w:basedOn w:val="a0"/>
    <w:link w:val="2"/>
    <w:uiPriority w:val="9"/>
    <w:rsid w:val="00640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57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10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103B7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B52C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41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9F752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752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06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643C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643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643C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C7F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5E3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40577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77"/>
    <w:pPr>
      <w:keepNext/>
      <w:keepLines/>
      <w:numPr>
        <w:ilvl w:val="1"/>
        <w:numId w:val="3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577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E789A"/>
    <w:pPr>
      <w:ind w:firstLineChars="200" w:firstLine="200"/>
    </w:pPr>
  </w:style>
  <w:style w:type="character" w:customStyle="1" w:styleId="2Char">
    <w:name w:val="标题 2 Char"/>
    <w:basedOn w:val="a0"/>
    <w:link w:val="2"/>
    <w:uiPriority w:val="9"/>
    <w:rsid w:val="00640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57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10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103B7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B52C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41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9F752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752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06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643C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643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643C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C7F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mirrors.aliyun.com/repo/Centos-7.rep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rchive.fedoraproject.org/pub/epel/RPM-GPG-KEY-EPEL-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rrors.yun-idc.com/epel/6Server/x86_64/epel-release-6-8.noarch.rp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mirrors.aliyun.com/saltstack/yum/redhat/salt-repo-latest-2.el7.noarch.rpm" TargetMode="External"/><Relationship Id="rId19" Type="http://schemas.openxmlformats.org/officeDocument/2006/relationships/hyperlink" Target="http://mirrors.yun-idc.com/epel/7Server/x86_64/Packages/e/epel-release-7-11.noarch.rp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altstack.com/" TargetMode="External"/><Relationship Id="rId14" Type="http://schemas.openxmlformats.org/officeDocument/2006/relationships/hyperlink" Target="https://docs.saltstack.com/en/latest/ref/returners/all/salt.returners.mysql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10;&#32423;&#26679;&#24335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1780-205E-440C-BA4B-99597393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多级样式编号模板.dotx</Template>
  <TotalTime>16475</TotalTime>
  <Pages>48</Pages>
  <Words>4497</Words>
  <Characters>25638</Characters>
  <Application>Microsoft Office Word</Application>
  <DocSecurity>0</DocSecurity>
  <Lines>213</Lines>
  <Paragraphs>60</Paragraphs>
  <ScaleCrop>false</ScaleCrop>
  <Company>IT</Company>
  <LinksUpToDate>false</LinksUpToDate>
  <CharactersWithSpaces>30075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涂维</dc:creator>
  <cp:lastModifiedBy>涂维</cp:lastModifiedBy>
  <cp:revision>195</cp:revision>
  <dcterms:created xsi:type="dcterms:W3CDTF">2018-06-15T02:10:00Z</dcterms:created>
  <dcterms:modified xsi:type="dcterms:W3CDTF">2018-12-04T12:14:00Z</dcterms:modified>
</cp:coreProperties>
</file>