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kern w:val="2"/>
          <w:sz w:val="24"/>
          <w:szCs w:val="21"/>
        </w:rPr>
        <w:id w:val="29001202"/>
        <w:docPartObj>
          <w:docPartGallery w:val="Cover Pages"/>
          <w:docPartUnique/>
        </w:docPartObj>
      </w:sdtPr>
      <w:sdtEndPr>
        <w:rPr>
          <w:rFonts w:ascii="Sitka Small" w:eastAsiaTheme="minorEastAsia" w:hAnsi="Sitka Small" w:cstheme="minorBidi"/>
          <w:b/>
          <w:bCs/>
          <w:caps w:val="0"/>
        </w:rPr>
      </w:sdtEndPr>
      <w:sdtContent>
        <w:tbl>
          <w:tblPr>
            <w:tblW w:w="5000" w:type="pct"/>
            <w:jc w:val="center"/>
            <w:tblLook w:val="04A0" w:firstRow="1" w:lastRow="0" w:firstColumn="1" w:lastColumn="0" w:noHBand="0" w:noVBand="1"/>
          </w:tblPr>
          <w:tblGrid>
            <w:gridCol w:w="10040"/>
          </w:tblGrid>
          <w:tr w:rsidR="00676A64">
            <w:trPr>
              <w:trHeight w:val="2880"/>
              <w:jc w:val="center"/>
            </w:trPr>
            <w:sdt>
              <w:sdtPr>
                <w:rPr>
                  <w:rFonts w:asciiTheme="majorHAnsi" w:eastAsiaTheme="majorEastAsia" w:hAnsiTheme="majorHAnsi" w:cstheme="majorBidi"/>
                  <w:caps/>
                  <w:kern w:val="2"/>
                  <w:sz w:val="24"/>
                  <w:szCs w:val="21"/>
                </w:rPr>
                <w:alias w:val="公司"/>
                <w:id w:val="15524243"/>
                <w:dataBinding w:prefixMappings="xmlns:ns0='http://schemas.openxmlformats.org/officeDocument/2006/extended-properties'" w:xpath="/ns0:Properties[1]/ns0:Company[1]" w:storeItemID="{6668398D-A668-4E3E-A5EB-62B293D839F1}"/>
                <w:text/>
              </w:sdtPr>
              <w:sdtEndPr>
                <w:rPr>
                  <w:kern w:val="0"/>
                  <w:sz w:val="22"/>
                  <w:szCs w:val="22"/>
                </w:rPr>
              </w:sdtEndPr>
              <w:sdtContent>
                <w:tc>
                  <w:tcPr>
                    <w:tcW w:w="5000" w:type="pct"/>
                  </w:tcPr>
                  <w:p w:rsidR="00676A64" w:rsidRDefault="00676A64">
                    <w:pPr>
                      <w:pStyle w:val="a6"/>
                      <w:jc w:val="center"/>
                      <w:rPr>
                        <w:rFonts w:asciiTheme="majorHAnsi" w:eastAsiaTheme="majorEastAsia" w:hAnsiTheme="majorHAnsi" w:cstheme="majorBidi"/>
                        <w:caps/>
                      </w:rPr>
                    </w:pPr>
                    <w:r>
                      <w:rPr>
                        <w:rFonts w:asciiTheme="majorHAnsi" w:eastAsiaTheme="majorEastAsia" w:hAnsiTheme="majorHAnsi" w:cstheme="majorBidi" w:hint="eastAsia"/>
                        <w:caps/>
                      </w:rPr>
                      <w:t>IT</w:t>
                    </w:r>
                  </w:p>
                </w:tc>
              </w:sdtContent>
            </w:sdt>
          </w:tr>
          <w:tr w:rsidR="00676A64">
            <w:trPr>
              <w:trHeight w:val="1440"/>
              <w:jc w:val="center"/>
            </w:trPr>
            <w:sdt>
              <w:sdtPr>
                <w:rPr>
                  <w:rFonts w:asciiTheme="majorHAnsi" w:eastAsiaTheme="majorEastAsia" w:hAnsiTheme="majorHAnsi" w:cstheme="majorBidi" w:hint="eastAsia"/>
                  <w:sz w:val="80"/>
                  <w:szCs w:val="80"/>
                </w:rPr>
                <w:alias w:val="标题"/>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676A64" w:rsidRDefault="00676A64">
                    <w:pPr>
                      <w:pStyle w:val="a6"/>
                      <w:jc w:val="center"/>
                      <w:rPr>
                        <w:rFonts w:asciiTheme="majorHAnsi" w:eastAsiaTheme="majorEastAsia" w:hAnsiTheme="majorHAnsi" w:cstheme="majorBidi"/>
                        <w:sz w:val="80"/>
                        <w:szCs w:val="80"/>
                      </w:rPr>
                    </w:pPr>
                    <w:r>
                      <w:rPr>
                        <w:rFonts w:asciiTheme="majorHAnsi" w:eastAsiaTheme="majorEastAsia" w:hAnsiTheme="majorHAnsi" w:cstheme="majorBidi" w:hint="eastAsia"/>
                        <w:sz w:val="80"/>
                        <w:szCs w:val="80"/>
                      </w:rPr>
                      <w:t>linux</w:t>
                    </w:r>
                    <w:r>
                      <w:rPr>
                        <w:rFonts w:asciiTheme="majorHAnsi" w:eastAsiaTheme="majorEastAsia" w:hAnsiTheme="majorHAnsi" w:cstheme="majorBidi"/>
                        <w:sz w:val="80"/>
                        <w:szCs w:val="80"/>
                      </w:rPr>
                      <w:t>大全</w:t>
                    </w:r>
                  </w:p>
                </w:tc>
              </w:sdtContent>
            </w:sdt>
          </w:tr>
          <w:tr w:rsidR="00676A64">
            <w:trPr>
              <w:trHeight w:val="720"/>
              <w:jc w:val="center"/>
            </w:trPr>
            <w:sdt>
              <w:sdtPr>
                <w:rPr>
                  <w:rFonts w:asciiTheme="majorHAnsi" w:eastAsiaTheme="majorEastAsia" w:hAnsiTheme="majorHAnsi" w:cstheme="majorBidi" w:hint="eastAsia"/>
                  <w:sz w:val="44"/>
                  <w:szCs w:val="44"/>
                </w:rPr>
                <w:alias w:val="副标题"/>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76A64" w:rsidRDefault="00676A64">
                    <w:pPr>
                      <w:pStyle w:val="a6"/>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服务、</w:t>
                    </w:r>
                    <w:r>
                      <w:rPr>
                        <w:rFonts w:asciiTheme="majorHAnsi" w:eastAsiaTheme="majorEastAsia" w:hAnsiTheme="majorHAnsi" w:cstheme="majorBidi"/>
                        <w:sz w:val="44"/>
                        <w:szCs w:val="44"/>
                      </w:rPr>
                      <w:t>命令</w:t>
                    </w:r>
                  </w:p>
                </w:tc>
              </w:sdtContent>
            </w:sdt>
          </w:tr>
          <w:tr w:rsidR="00676A64">
            <w:trPr>
              <w:trHeight w:val="360"/>
              <w:jc w:val="center"/>
            </w:trPr>
            <w:tc>
              <w:tcPr>
                <w:tcW w:w="5000" w:type="pct"/>
                <w:vAlign w:val="center"/>
              </w:tcPr>
              <w:p w:rsidR="00676A64" w:rsidRDefault="00676A64">
                <w:pPr>
                  <w:pStyle w:val="a6"/>
                  <w:jc w:val="center"/>
                </w:pPr>
              </w:p>
            </w:tc>
          </w:tr>
          <w:tr w:rsidR="00676A64">
            <w:trPr>
              <w:trHeight w:val="360"/>
              <w:jc w:val="center"/>
            </w:trPr>
            <w:sdt>
              <w:sdtPr>
                <w:rPr>
                  <w:b/>
                  <w:bCs/>
                </w:rPr>
                <w:alias w:val="作者"/>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76A64" w:rsidRDefault="00676A64">
                    <w:pPr>
                      <w:pStyle w:val="a6"/>
                      <w:jc w:val="center"/>
                      <w:rPr>
                        <w:b/>
                        <w:bCs/>
                      </w:rPr>
                    </w:pPr>
                    <w:r>
                      <w:rPr>
                        <w:rFonts w:hint="eastAsia"/>
                        <w:b/>
                        <w:bCs/>
                      </w:rPr>
                      <w:t>涂维</w:t>
                    </w:r>
                  </w:p>
                </w:tc>
              </w:sdtContent>
            </w:sdt>
          </w:tr>
          <w:tr w:rsidR="00676A64">
            <w:trPr>
              <w:trHeight w:val="360"/>
              <w:jc w:val="center"/>
            </w:trPr>
            <w:sdt>
              <w:sdtPr>
                <w:rPr>
                  <w:b/>
                  <w:bCs/>
                </w:rPr>
                <w:alias w:val="日期"/>
                <w:id w:val="516659546"/>
                <w:dataBinding w:prefixMappings="xmlns:ns0='http://schemas.microsoft.com/office/2006/coverPageProps'" w:xpath="/ns0:CoverPageProperties[1]/ns0:PublishDate[1]" w:storeItemID="{55AF091B-3C7A-41E3-B477-F2FDAA23CFDA}"/>
                <w:date w:fullDate="2018-06-10T00:00:00Z">
                  <w:dateFormat w:val="yyyy-MM-dd"/>
                  <w:lid w:val="zh-CN"/>
                  <w:storeMappedDataAs w:val="dateTime"/>
                  <w:calendar w:val="gregorian"/>
                </w:date>
              </w:sdtPr>
              <w:sdtEndPr/>
              <w:sdtContent>
                <w:tc>
                  <w:tcPr>
                    <w:tcW w:w="5000" w:type="pct"/>
                    <w:vAlign w:val="center"/>
                  </w:tcPr>
                  <w:p w:rsidR="00676A64" w:rsidRDefault="00676A64">
                    <w:pPr>
                      <w:pStyle w:val="a6"/>
                      <w:jc w:val="center"/>
                      <w:rPr>
                        <w:b/>
                        <w:bCs/>
                      </w:rPr>
                    </w:pPr>
                    <w:r>
                      <w:rPr>
                        <w:rFonts w:hint="eastAsia"/>
                        <w:b/>
                        <w:bCs/>
                      </w:rPr>
                      <w:t>2018-06-10</w:t>
                    </w:r>
                  </w:p>
                </w:tc>
              </w:sdtContent>
            </w:sdt>
          </w:tr>
        </w:tbl>
        <w:p w:rsidR="00676A64" w:rsidRDefault="00676A64"/>
        <w:p w:rsidR="00676A64" w:rsidRDefault="00676A64"/>
        <w:tbl>
          <w:tblPr>
            <w:tblpPr w:leftFromText="187" w:rightFromText="187" w:horzAnchor="margin" w:tblpXSpec="center" w:tblpYSpec="bottom"/>
            <w:tblW w:w="5000" w:type="pct"/>
            <w:tblLook w:val="04A0" w:firstRow="1" w:lastRow="0" w:firstColumn="1" w:lastColumn="0" w:noHBand="0" w:noVBand="1"/>
          </w:tblPr>
          <w:tblGrid>
            <w:gridCol w:w="10040"/>
          </w:tblGrid>
          <w:tr w:rsidR="00676A64">
            <w:sdt>
              <w:sdtPr>
                <w:alias w:val="摘要"/>
                <w:id w:val="8276291"/>
                <w:dataBinding w:prefixMappings="xmlns:ns0='http://schemas.microsoft.com/office/2006/coverPageProps'" w:xpath="/ns0:CoverPageProperties[1]/ns0:Abstract[1]" w:storeItemID="{55AF091B-3C7A-41E3-B477-F2FDAA23CFDA}"/>
                <w:text/>
              </w:sdtPr>
              <w:sdtEndPr/>
              <w:sdtContent>
                <w:tc>
                  <w:tcPr>
                    <w:tcW w:w="5000" w:type="pct"/>
                  </w:tcPr>
                  <w:p w:rsidR="00676A64" w:rsidRDefault="00BD1593" w:rsidP="00BD1593">
                    <w:pPr>
                      <w:pStyle w:val="a6"/>
                    </w:pPr>
                    <w:r>
                      <w:rPr>
                        <w:rFonts w:hint="eastAsia"/>
                      </w:rPr>
                      <w:t>LINUX</w:t>
                    </w:r>
                    <w:r>
                      <w:rPr>
                        <w:rFonts w:hint="eastAsia"/>
                      </w:rPr>
                      <w:t>相关服务命令</w:t>
                    </w:r>
                    <w:r w:rsidR="009E2604">
                      <w:rPr>
                        <w:rFonts w:hint="eastAsia"/>
                      </w:rPr>
                      <w:t>整理汇总</w:t>
                    </w:r>
                  </w:p>
                </w:tc>
              </w:sdtContent>
            </w:sdt>
          </w:tr>
        </w:tbl>
        <w:p w:rsidR="00676A64" w:rsidRDefault="00676A64"/>
        <w:p w:rsidR="00676A64" w:rsidRDefault="00676A64">
          <w:r>
            <w:rPr>
              <w:b/>
              <w:bCs/>
            </w:rPr>
            <w:br w:type="page"/>
          </w:r>
        </w:p>
      </w:sdtContent>
    </w:sdt>
    <w:p w:rsidR="00692E5D" w:rsidRDefault="00692E5D" w:rsidP="00692E5D">
      <w:pPr>
        <w:pStyle w:val="a4"/>
      </w:pPr>
      <w:r>
        <w:rPr>
          <w:rFonts w:hint="eastAsia"/>
        </w:rPr>
        <w:lastRenderedPageBreak/>
        <w:t>linux</w:t>
      </w:r>
      <w:r>
        <w:rPr>
          <w:rFonts w:hint="eastAsia"/>
        </w:rPr>
        <w:t>笔记大全</w:t>
      </w:r>
    </w:p>
    <w:p w:rsidR="00692E5D" w:rsidRDefault="00692E5D" w:rsidP="00692E5D"/>
    <w:p w:rsidR="00AE6743" w:rsidRDefault="00AE6743" w:rsidP="00AE6743">
      <w:pPr>
        <w:pStyle w:val="1"/>
      </w:pPr>
      <w:r>
        <w:rPr>
          <w:rFonts w:hint="eastAsia"/>
        </w:rPr>
        <w:t>Linux</w:t>
      </w:r>
      <w:r>
        <w:rPr>
          <w:rFonts w:hint="eastAsia"/>
        </w:rPr>
        <w:t>操作系统介绍</w:t>
      </w:r>
      <w:r w:rsidR="00D446B6">
        <w:rPr>
          <w:rFonts w:hint="eastAsia"/>
        </w:rPr>
        <w:t>及基础</w:t>
      </w:r>
    </w:p>
    <w:p w:rsidR="00AE6743" w:rsidRDefault="00AE6743" w:rsidP="00AE6743">
      <w:pPr>
        <w:pStyle w:val="2"/>
      </w:pPr>
      <w:r>
        <w:rPr>
          <w:rFonts w:hint="eastAsia"/>
        </w:rPr>
        <w:t xml:space="preserve"> linux</w:t>
      </w:r>
      <w:r>
        <w:rPr>
          <w:rFonts w:hint="eastAsia"/>
        </w:rPr>
        <w:t>简介</w:t>
      </w:r>
    </w:p>
    <w:p w:rsidR="00AE6743" w:rsidRDefault="00AE6743" w:rsidP="00AE6743">
      <w:r>
        <w:rPr>
          <w:rFonts w:hint="eastAsia"/>
        </w:rPr>
        <w:t>linux</w:t>
      </w:r>
      <w:r>
        <w:rPr>
          <w:rFonts w:hint="eastAsia"/>
        </w:rPr>
        <w:t>是一个自由且开发源代码的类</w:t>
      </w:r>
      <w:r>
        <w:rPr>
          <w:rFonts w:hint="eastAsia"/>
        </w:rPr>
        <w:t>Unix</w:t>
      </w:r>
      <w:r>
        <w:rPr>
          <w:rFonts w:hint="eastAsia"/>
        </w:rPr>
        <w:t>操作系统</w:t>
      </w:r>
      <w:r>
        <w:rPr>
          <w:rFonts w:hint="eastAsia"/>
        </w:rPr>
        <w:t>.</w:t>
      </w:r>
    </w:p>
    <w:p w:rsidR="00AE6743" w:rsidRDefault="00AE6743" w:rsidP="00AE6743"/>
    <w:p w:rsidR="00AE6743" w:rsidRDefault="00AE6743" w:rsidP="00AE6743">
      <w:r>
        <w:t xml:space="preserve">1991  Linus </w:t>
      </w:r>
    </w:p>
    <w:p w:rsidR="00AE6743" w:rsidRDefault="00AE6743" w:rsidP="00AE6743"/>
    <w:p w:rsidR="00AE6743" w:rsidRDefault="00AE6743" w:rsidP="00AE6743">
      <w:r>
        <w:t>GNU/Linux</w:t>
      </w:r>
    </w:p>
    <w:p w:rsidR="00AE6743" w:rsidRDefault="00AE6743" w:rsidP="00AE6743"/>
    <w:p w:rsidR="00AE6743" w:rsidRDefault="00AE6743" w:rsidP="00AE6743">
      <w:r>
        <w:rPr>
          <w:rFonts w:hint="eastAsia"/>
        </w:rPr>
        <w:t>多厂商</w:t>
      </w:r>
      <w:r>
        <w:rPr>
          <w:rFonts w:hint="eastAsia"/>
        </w:rPr>
        <w:t>: RedHat Debian Centos ...</w:t>
      </w:r>
    </w:p>
    <w:p w:rsidR="00AE6743" w:rsidRDefault="00AE6743" w:rsidP="00AE6743"/>
    <w:p w:rsidR="00AE6743" w:rsidRDefault="00AE6743" w:rsidP="00AE6743">
      <w:pPr>
        <w:pStyle w:val="2"/>
      </w:pPr>
      <w:r>
        <w:rPr>
          <w:rFonts w:hint="eastAsia"/>
        </w:rPr>
        <w:t>Linux</w:t>
      </w:r>
      <w:r>
        <w:rPr>
          <w:rFonts w:hint="eastAsia"/>
        </w:rPr>
        <w:t>操作系统组成</w:t>
      </w:r>
    </w:p>
    <w:p w:rsidR="00AE6743" w:rsidRDefault="00AE6743" w:rsidP="00AE6743"/>
    <w:p w:rsidR="00AE6743" w:rsidRDefault="00AE6743" w:rsidP="00AE6743">
      <w:r>
        <w:rPr>
          <w:rFonts w:hint="eastAsia"/>
        </w:rPr>
        <w:t xml:space="preserve">      </w:t>
      </w:r>
      <w:r>
        <w:rPr>
          <w:rFonts w:hint="eastAsia"/>
        </w:rPr>
        <w:t>应用程序</w:t>
      </w:r>
    </w:p>
    <w:p w:rsidR="00AE6743" w:rsidRDefault="00AE6743" w:rsidP="00AE6743">
      <w:r>
        <w:rPr>
          <w:rFonts w:hint="eastAsia"/>
        </w:rPr>
        <w:t xml:space="preserve">      </w:t>
      </w:r>
      <w:r>
        <w:rPr>
          <w:rFonts w:hint="eastAsia"/>
        </w:rPr>
        <w:t>用户接口</w:t>
      </w:r>
      <w:r>
        <w:rPr>
          <w:rFonts w:hint="eastAsia"/>
        </w:rPr>
        <w:t>(shell/GNOME,KDE)</w:t>
      </w:r>
    </w:p>
    <w:p w:rsidR="00AE6743" w:rsidRDefault="00AE6743" w:rsidP="00AE6743">
      <w:r>
        <w:rPr>
          <w:rFonts w:hint="eastAsia"/>
        </w:rPr>
        <w:t xml:space="preserve">      </w:t>
      </w:r>
      <w:r>
        <w:rPr>
          <w:rFonts w:hint="eastAsia"/>
        </w:rPr>
        <w:t>内核</w:t>
      </w:r>
      <w:r>
        <w:rPr>
          <w:rFonts w:hint="eastAsia"/>
        </w:rPr>
        <w:t>(</w:t>
      </w:r>
      <w:r>
        <w:rPr>
          <w:rFonts w:hint="eastAsia"/>
        </w:rPr>
        <w:t>进程</w:t>
      </w:r>
      <w:r>
        <w:rPr>
          <w:rFonts w:hint="eastAsia"/>
        </w:rPr>
        <w:t>/</w:t>
      </w:r>
      <w:r>
        <w:rPr>
          <w:rFonts w:hint="eastAsia"/>
        </w:rPr>
        <w:t>内存</w:t>
      </w:r>
      <w:r>
        <w:rPr>
          <w:rFonts w:hint="eastAsia"/>
        </w:rPr>
        <w:t>/</w:t>
      </w:r>
      <w:r>
        <w:rPr>
          <w:rFonts w:hint="eastAsia"/>
        </w:rPr>
        <w:t>文件系统</w:t>
      </w:r>
      <w:r>
        <w:rPr>
          <w:rFonts w:hint="eastAsia"/>
        </w:rPr>
        <w:t>/</w:t>
      </w:r>
      <w:r>
        <w:rPr>
          <w:rFonts w:hint="eastAsia"/>
        </w:rPr>
        <w:t>设备管理</w:t>
      </w:r>
      <w:r>
        <w:rPr>
          <w:rFonts w:hint="eastAsia"/>
        </w:rPr>
        <w:t>)</w:t>
      </w:r>
    </w:p>
    <w:p w:rsidR="00AE6743" w:rsidRDefault="00AE6743" w:rsidP="00AE6743">
      <w:r>
        <w:rPr>
          <w:rFonts w:hint="eastAsia"/>
        </w:rPr>
        <w:t xml:space="preserve">      </w:t>
      </w:r>
      <w:r>
        <w:rPr>
          <w:rFonts w:hint="eastAsia"/>
        </w:rPr>
        <w:t>硬件</w:t>
      </w:r>
      <w:r>
        <w:rPr>
          <w:rFonts w:hint="eastAsia"/>
        </w:rPr>
        <w:t>(CPU/RAM/Disk)</w:t>
      </w:r>
    </w:p>
    <w:p w:rsidR="00AE6743" w:rsidRDefault="00AE6743" w:rsidP="00AE6743"/>
    <w:p w:rsidR="00AE6743" w:rsidRDefault="00AE6743" w:rsidP="00AE6743">
      <w:r>
        <w:rPr>
          <w:rFonts w:hint="eastAsia"/>
        </w:rPr>
        <w:t>3.</w:t>
      </w:r>
      <w:r>
        <w:rPr>
          <w:rFonts w:hint="eastAsia"/>
        </w:rPr>
        <w:t>在虚拟机上搭建</w:t>
      </w:r>
      <w:r>
        <w:rPr>
          <w:rFonts w:hint="eastAsia"/>
        </w:rPr>
        <w:t>Linux</w:t>
      </w:r>
      <w:r>
        <w:rPr>
          <w:rFonts w:hint="eastAsia"/>
        </w:rPr>
        <w:t>服务器的步骤</w:t>
      </w:r>
    </w:p>
    <w:p w:rsidR="00AE6743" w:rsidRDefault="00AE6743" w:rsidP="00AE6743">
      <w:r>
        <w:rPr>
          <w:rFonts w:hint="eastAsia"/>
        </w:rPr>
        <w:t>1)</w:t>
      </w:r>
      <w:r>
        <w:rPr>
          <w:rFonts w:hint="eastAsia"/>
        </w:rPr>
        <w:t>安装虚拟机管理软件</w:t>
      </w:r>
      <w:r>
        <w:rPr>
          <w:rFonts w:hint="eastAsia"/>
        </w:rPr>
        <w:t>(</w:t>
      </w:r>
      <w:r>
        <w:rPr>
          <w:rFonts w:hint="eastAsia"/>
        </w:rPr>
        <w:t>若有</w:t>
      </w:r>
      <w:r>
        <w:rPr>
          <w:rFonts w:hint="eastAsia"/>
        </w:rPr>
        <w:t>,</w:t>
      </w:r>
      <w:r>
        <w:rPr>
          <w:rFonts w:hint="eastAsia"/>
        </w:rPr>
        <w:t>则跳过</w:t>
      </w:r>
      <w:r>
        <w:rPr>
          <w:rFonts w:hint="eastAsia"/>
        </w:rPr>
        <w:t>),VMWare workstation 8/9/10</w:t>
      </w:r>
    </w:p>
    <w:p w:rsidR="00AE6743" w:rsidRDefault="00AE6743" w:rsidP="00AE6743">
      <w:r>
        <w:rPr>
          <w:rFonts w:hint="eastAsia"/>
        </w:rPr>
        <w:t>2)</w:t>
      </w:r>
      <w:r>
        <w:rPr>
          <w:rFonts w:hint="eastAsia"/>
        </w:rPr>
        <w:t>打开</w:t>
      </w:r>
      <w:r>
        <w:rPr>
          <w:rFonts w:hint="eastAsia"/>
        </w:rPr>
        <w:t>VMWare workstation,</w:t>
      </w:r>
      <w:r>
        <w:rPr>
          <w:rFonts w:hint="eastAsia"/>
        </w:rPr>
        <w:t>新建一个虚拟机</w:t>
      </w:r>
      <w:r>
        <w:rPr>
          <w:rFonts w:hint="eastAsia"/>
        </w:rPr>
        <w:t>(</w:t>
      </w:r>
      <w:r>
        <w:rPr>
          <w:rFonts w:hint="eastAsia"/>
        </w:rPr>
        <w:t>文件</w:t>
      </w:r>
      <w:r>
        <w:rPr>
          <w:rFonts w:hint="eastAsia"/>
        </w:rPr>
        <w:t>)</w:t>
      </w:r>
    </w:p>
    <w:p w:rsidR="00AE6743" w:rsidRDefault="00AE6743" w:rsidP="00AE6743">
      <w:r>
        <w:rPr>
          <w:rFonts w:hint="eastAsia"/>
        </w:rPr>
        <w:t xml:space="preserve">  </w:t>
      </w:r>
      <w:r>
        <w:rPr>
          <w:rFonts w:hint="eastAsia"/>
        </w:rPr>
        <w:t>这一步要确认虚拟的机器所安装的操作系统的类型和版本</w:t>
      </w:r>
    </w:p>
    <w:p w:rsidR="00AE6743" w:rsidRDefault="00AE6743" w:rsidP="00AE6743">
      <w:r>
        <w:rPr>
          <w:rFonts w:hint="eastAsia"/>
        </w:rPr>
        <w:t>3)</w:t>
      </w:r>
      <w:r>
        <w:rPr>
          <w:rFonts w:hint="eastAsia"/>
        </w:rPr>
        <w:t>安装客户机操作系统</w:t>
      </w:r>
    </w:p>
    <w:p w:rsidR="00AE6743" w:rsidRDefault="00AE6743" w:rsidP="00AE6743">
      <w:r>
        <w:rPr>
          <w:rFonts w:hint="eastAsia"/>
        </w:rPr>
        <w:t xml:space="preserve">  </w:t>
      </w:r>
      <w:r>
        <w:rPr>
          <w:rFonts w:hint="eastAsia"/>
        </w:rPr>
        <w:t>这里安装的操作系统是上一步骤指定的</w:t>
      </w:r>
      <w:r>
        <w:rPr>
          <w:rFonts w:hint="eastAsia"/>
        </w:rPr>
        <w:t>.</w:t>
      </w:r>
    </w:p>
    <w:p w:rsidR="00AE6743" w:rsidRDefault="00AE6743" w:rsidP="00AE6743">
      <w:r>
        <w:rPr>
          <w:rFonts w:hint="eastAsia"/>
        </w:rPr>
        <w:t>4)</w:t>
      </w:r>
      <w:r>
        <w:rPr>
          <w:rFonts w:hint="eastAsia"/>
        </w:rPr>
        <w:t>配置</w:t>
      </w:r>
      <w:r>
        <w:rPr>
          <w:rFonts w:hint="eastAsia"/>
        </w:rPr>
        <w:t>Linux</w:t>
      </w:r>
    </w:p>
    <w:p w:rsidR="00AE6743" w:rsidRDefault="00AE6743" w:rsidP="00AE6743">
      <w:r>
        <w:lastRenderedPageBreak/>
        <w:t>-----------------------------------------------------------</w:t>
      </w:r>
    </w:p>
    <w:p w:rsidR="00AE6743" w:rsidRDefault="00AE6743" w:rsidP="00AE6743">
      <w:r>
        <w:rPr>
          <w:rFonts w:hint="eastAsia"/>
        </w:rPr>
        <w:t>5)</w:t>
      </w:r>
      <w:r>
        <w:rPr>
          <w:rFonts w:hint="eastAsia"/>
        </w:rPr>
        <w:t>安装</w:t>
      </w:r>
      <w:r>
        <w:rPr>
          <w:rFonts w:hint="eastAsia"/>
        </w:rPr>
        <w:t>Linux</w:t>
      </w:r>
      <w:r>
        <w:rPr>
          <w:rFonts w:hint="eastAsia"/>
        </w:rPr>
        <w:t>客户端工具</w:t>
      </w:r>
      <w:r>
        <w:rPr>
          <w:rFonts w:hint="eastAsia"/>
        </w:rPr>
        <w:t>(Secure CRT/WinSCP)</w:t>
      </w:r>
    </w:p>
    <w:p w:rsidR="00AE6743" w:rsidRDefault="00AE6743" w:rsidP="00AE6743"/>
    <w:p w:rsidR="00AE6743" w:rsidRDefault="00AE6743" w:rsidP="00AE6743">
      <w:r>
        <w:rPr>
          <w:rFonts w:hint="eastAsia"/>
        </w:rPr>
        <w:t>6)</w:t>
      </w:r>
      <w:r>
        <w:rPr>
          <w:rFonts w:hint="eastAsia"/>
        </w:rPr>
        <w:t>网络配置</w:t>
      </w:r>
    </w:p>
    <w:p w:rsidR="00AE6743" w:rsidRDefault="00AE6743" w:rsidP="00AE6743"/>
    <w:p w:rsidR="00AE6743" w:rsidRDefault="00AE6743" w:rsidP="00AE6743"/>
    <w:p w:rsidR="00AE6743" w:rsidRDefault="00AE6743" w:rsidP="00AE6743"/>
    <w:p w:rsidR="00AE6743" w:rsidRDefault="00AE6743" w:rsidP="00AE6743">
      <w:r>
        <w:rPr>
          <w:rFonts w:hint="eastAsia"/>
        </w:rPr>
        <w:t>打开虚拟机</w:t>
      </w:r>
      <w:r>
        <w:rPr>
          <w:rFonts w:hint="eastAsia"/>
        </w:rPr>
        <w:t>:</w:t>
      </w:r>
      <w:r>
        <w:rPr>
          <w:rFonts w:hint="eastAsia"/>
        </w:rPr>
        <w:t>选中虚拟机的配置文件</w:t>
      </w:r>
      <w:r>
        <w:rPr>
          <w:rFonts w:hint="eastAsia"/>
        </w:rPr>
        <w:t>,</w:t>
      </w:r>
      <w:r>
        <w:rPr>
          <w:rFonts w:hint="eastAsia"/>
        </w:rPr>
        <w:t>比如</w:t>
      </w:r>
      <w:r>
        <w:rPr>
          <w:rFonts w:hint="eastAsia"/>
        </w:rPr>
        <w:t>Red Hat Enterprise Linux 5.5(32bit).vmx,</w:t>
      </w:r>
      <w:r>
        <w:rPr>
          <w:rFonts w:hint="eastAsia"/>
        </w:rPr>
        <w:t>直接打开</w:t>
      </w:r>
    </w:p>
    <w:p w:rsidR="00AE6743" w:rsidRDefault="00AE6743" w:rsidP="00AE6743">
      <w:r>
        <w:rPr>
          <w:rFonts w:hint="eastAsia"/>
        </w:rPr>
        <w:t>注意</w:t>
      </w:r>
      <w:r>
        <w:rPr>
          <w:rFonts w:hint="eastAsia"/>
        </w:rPr>
        <w:t>:</w:t>
      </w:r>
      <w:r>
        <w:rPr>
          <w:rFonts w:hint="eastAsia"/>
        </w:rPr>
        <w:t>拷贝虚拟机文件之前</w:t>
      </w:r>
      <w:r>
        <w:rPr>
          <w:rFonts w:hint="eastAsia"/>
        </w:rPr>
        <w:t>,</w:t>
      </w:r>
      <w:r>
        <w:rPr>
          <w:rFonts w:hint="eastAsia"/>
        </w:rPr>
        <w:t>一定要将虚拟机及虚拟机管理软件关闭</w:t>
      </w:r>
    </w:p>
    <w:p w:rsidR="00AE6743" w:rsidRDefault="00AE6743" w:rsidP="00AE6743">
      <w:r>
        <w:t xml:space="preserve">                            ctrl + alt</w:t>
      </w:r>
    </w:p>
    <w:p w:rsidR="00AE6743" w:rsidRDefault="00AE6743" w:rsidP="00AE6743">
      <w:r>
        <w:rPr>
          <w:rFonts w:hint="eastAsia"/>
        </w:rPr>
        <w:t>鼠键环境</w:t>
      </w:r>
      <w:r>
        <w:rPr>
          <w:rFonts w:hint="eastAsia"/>
        </w:rPr>
        <w:t xml:space="preserve">:  </w:t>
      </w:r>
      <w:r>
        <w:rPr>
          <w:rFonts w:hint="eastAsia"/>
        </w:rPr>
        <w:t>本机物理机器</w:t>
      </w:r>
      <w:r>
        <w:rPr>
          <w:rFonts w:hint="eastAsia"/>
        </w:rPr>
        <w:t xml:space="preserve"> &lt;---------------  </w:t>
      </w:r>
      <w:r>
        <w:rPr>
          <w:rFonts w:hint="eastAsia"/>
        </w:rPr>
        <w:t>虚拟机</w:t>
      </w:r>
    </w:p>
    <w:p w:rsidR="00AE6743" w:rsidRDefault="00AE6743" w:rsidP="00AE6743">
      <w:r>
        <w:t xml:space="preserve">                         ---------------&gt;</w:t>
      </w:r>
    </w:p>
    <w:p w:rsidR="00AE6743" w:rsidRDefault="00AE6743" w:rsidP="00AE6743">
      <w:r>
        <w:t xml:space="preserve">                            ctrl + g</w:t>
      </w:r>
    </w:p>
    <w:p w:rsidR="00AE6743" w:rsidRDefault="00AE6743" w:rsidP="00AE6743"/>
    <w:p w:rsidR="00AE6743" w:rsidRDefault="00AE6743" w:rsidP="00AE6743">
      <w:r>
        <w:rPr>
          <w:rFonts w:hint="eastAsia"/>
        </w:rPr>
        <w:t>分区</w:t>
      </w:r>
      <w:r>
        <w:rPr>
          <w:rFonts w:hint="eastAsia"/>
        </w:rPr>
        <w:t>:</w:t>
      </w:r>
    </w:p>
    <w:p w:rsidR="00AE6743" w:rsidRDefault="00AE6743" w:rsidP="00AE6743">
      <w:r>
        <w:rPr>
          <w:rFonts w:hint="eastAsia"/>
        </w:rPr>
        <w:t xml:space="preserve">      </w:t>
      </w:r>
      <w:r>
        <w:rPr>
          <w:rFonts w:hint="eastAsia"/>
        </w:rPr>
        <w:t>根分区</w:t>
      </w:r>
      <w:r>
        <w:rPr>
          <w:rFonts w:hint="eastAsia"/>
        </w:rPr>
        <w:t xml:space="preserve">  /</w:t>
      </w:r>
    </w:p>
    <w:p w:rsidR="00AE6743" w:rsidRDefault="00AE6743" w:rsidP="00AE6743">
      <w:r>
        <w:rPr>
          <w:rFonts w:hint="eastAsia"/>
        </w:rPr>
        <w:t xml:space="preserve">      </w:t>
      </w:r>
      <w:r>
        <w:rPr>
          <w:rFonts w:hint="eastAsia"/>
        </w:rPr>
        <w:t>交换分区</w:t>
      </w:r>
      <w:r>
        <w:rPr>
          <w:rFonts w:hint="eastAsia"/>
        </w:rPr>
        <w:t xml:space="preserve"> swap  </w:t>
      </w:r>
      <w:r>
        <w:rPr>
          <w:rFonts w:hint="eastAsia"/>
        </w:rPr>
        <w:t>一般设置为物理内存的</w:t>
      </w:r>
      <w:r>
        <w:rPr>
          <w:rFonts w:hint="eastAsia"/>
        </w:rPr>
        <w:t>2</w:t>
      </w:r>
      <w:r>
        <w:rPr>
          <w:rFonts w:hint="eastAsia"/>
        </w:rPr>
        <w:t>倍</w:t>
      </w:r>
      <w:r>
        <w:rPr>
          <w:rFonts w:hint="eastAsia"/>
        </w:rPr>
        <w:t>. 1500M * 2 = 3000M</w:t>
      </w:r>
    </w:p>
    <w:p w:rsidR="00AE6743" w:rsidRDefault="00AE6743" w:rsidP="00AE6743"/>
    <w:p w:rsidR="00AE6743" w:rsidRDefault="00AE6743" w:rsidP="00AE6743">
      <w:r>
        <w:rPr>
          <w:rFonts w:hint="eastAsia"/>
        </w:rPr>
        <w:t>Windows</w:t>
      </w:r>
      <w:r>
        <w:rPr>
          <w:rFonts w:hint="eastAsia"/>
        </w:rPr>
        <w:t>超级管理员</w:t>
      </w:r>
      <w:r>
        <w:rPr>
          <w:rFonts w:hint="eastAsia"/>
        </w:rPr>
        <w:t>: Administrator</w:t>
      </w:r>
    </w:p>
    <w:p w:rsidR="00AE6743" w:rsidRDefault="00AE6743" w:rsidP="00AE6743">
      <w:r>
        <w:t>Linux            : root</w:t>
      </w:r>
    </w:p>
    <w:p w:rsidR="00AE6743" w:rsidRDefault="00AE6743" w:rsidP="00AE6743"/>
    <w:p w:rsidR="00AE6743" w:rsidRDefault="00AE6743" w:rsidP="00AE6743"/>
    <w:p w:rsidR="00AE6743" w:rsidRDefault="00AE6743" w:rsidP="00AE6743">
      <w:r>
        <w:rPr>
          <w:rFonts w:hint="eastAsia"/>
        </w:rPr>
        <w:t>选择安装的程序</w:t>
      </w:r>
      <w:r>
        <w:rPr>
          <w:rFonts w:hint="eastAsia"/>
        </w:rPr>
        <w:t>.</w:t>
      </w:r>
    </w:p>
    <w:p w:rsidR="00AE6743" w:rsidRDefault="00AE6743" w:rsidP="00AE6743"/>
    <w:p w:rsidR="00AE6743" w:rsidRDefault="00AE6743" w:rsidP="00AE6743">
      <w:r>
        <w:rPr>
          <w:rFonts w:hint="eastAsia"/>
        </w:rPr>
        <w:t>配置</w:t>
      </w:r>
      <w:r>
        <w:rPr>
          <w:rFonts w:hint="eastAsia"/>
        </w:rPr>
        <w:t>:</w:t>
      </w:r>
    </w:p>
    <w:p w:rsidR="00AE6743" w:rsidRDefault="00AE6743" w:rsidP="00AE6743">
      <w:r>
        <w:rPr>
          <w:rFonts w:hint="eastAsia"/>
        </w:rPr>
        <w:t xml:space="preserve">     </w:t>
      </w:r>
      <w:r>
        <w:rPr>
          <w:rFonts w:hint="eastAsia"/>
        </w:rPr>
        <w:t>防火墙</w:t>
      </w:r>
      <w:r>
        <w:rPr>
          <w:rFonts w:hint="eastAsia"/>
        </w:rPr>
        <w:t xml:space="preserve">: </w:t>
      </w:r>
      <w:r>
        <w:rPr>
          <w:rFonts w:hint="eastAsia"/>
        </w:rPr>
        <w:t>禁用</w:t>
      </w:r>
    </w:p>
    <w:p w:rsidR="00AE6743" w:rsidRDefault="00AE6743" w:rsidP="00AE6743">
      <w:r>
        <w:rPr>
          <w:rFonts w:hint="eastAsia"/>
        </w:rPr>
        <w:t xml:space="preserve">     SELinux:</w:t>
      </w:r>
      <w:r>
        <w:rPr>
          <w:rFonts w:hint="eastAsia"/>
        </w:rPr>
        <w:t>禁用</w:t>
      </w:r>
    </w:p>
    <w:p w:rsidR="00AE6743" w:rsidRDefault="00AE6743" w:rsidP="00AE6743"/>
    <w:p w:rsidR="00AE6743" w:rsidRDefault="00AE6743" w:rsidP="00AE6743">
      <w:r>
        <w:t xml:space="preserve">                        ctrl + alt + F7</w:t>
      </w:r>
    </w:p>
    <w:p w:rsidR="00AE6743" w:rsidRDefault="00AE6743" w:rsidP="00AE6743">
      <w:r>
        <w:rPr>
          <w:rFonts w:hint="eastAsia"/>
        </w:rPr>
        <w:t>用户接口</w:t>
      </w:r>
      <w:r>
        <w:rPr>
          <w:rFonts w:hint="eastAsia"/>
        </w:rPr>
        <w:t>:   1)</w:t>
      </w:r>
      <w:r>
        <w:rPr>
          <w:rFonts w:hint="eastAsia"/>
        </w:rPr>
        <w:t>字符界面</w:t>
      </w:r>
      <w:r>
        <w:rPr>
          <w:rFonts w:hint="eastAsia"/>
        </w:rPr>
        <w:t xml:space="preserve"> ---------------------&gt;  2)</w:t>
      </w:r>
      <w:r>
        <w:rPr>
          <w:rFonts w:hint="eastAsia"/>
        </w:rPr>
        <w:t>图形化界面</w:t>
      </w:r>
    </w:p>
    <w:p w:rsidR="00AE6743" w:rsidRDefault="00AE6743" w:rsidP="00AE6743">
      <w:r>
        <w:t xml:space="preserve">                       &lt;--------------------</w:t>
      </w:r>
    </w:p>
    <w:p w:rsidR="00AE6743" w:rsidRDefault="00AE6743" w:rsidP="00AE6743">
      <w:r>
        <w:t xml:space="preserve">                        ctrl + alt + F1~F6</w:t>
      </w:r>
    </w:p>
    <w:p w:rsidR="00AE6743" w:rsidRDefault="00AE6743" w:rsidP="00AE6743"/>
    <w:p w:rsidR="00AE6743" w:rsidRDefault="00AE6743" w:rsidP="00AE6743"/>
    <w:p w:rsidR="00AE6743" w:rsidRDefault="00AE6743" w:rsidP="00AE6743">
      <w:r>
        <w:rPr>
          <w:rFonts w:hint="eastAsia"/>
        </w:rPr>
        <w:t>怎样连接</w:t>
      </w:r>
      <w:r>
        <w:rPr>
          <w:rFonts w:hint="eastAsia"/>
        </w:rPr>
        <w:t>Linux</w:t>
      </w:r>
      <w:r>
        <w:rPr>
          <w:rFonts w:hint="eastAsia"/>
        </w:rPr>
        <w:t>虚拟机</w:t>
      </w:r>
      <w:r>
        <w:rPr>
          <w:rFonts w:hint="eastAsia"/>
        </w:rPr>
        <w:t>?</w:t>
      </w:r>
    </w:p>
    <w:p w:rsidR="00AE6743" w:rsidRDefault="00AE6743" w:rsidP="00AE6743"/>
    <w:p w:rsidR="00AE6743" w:rsidRDefault="00AE6743" w:rsidP="00AE6743">
      <w:pPr>
        <w:pStyle w:val="2"/>
      </w:pPr>
      <w:r>
        <w:rPr>
          <w:rFonts w:hint="eastAsia"/>
        </w:rPr>
        <w:t>三种网络连接方式</w:t>
      </w:r>
      <w:r>
        <w:rPr>
          <w:rFonts w:hint="eastAsia"/>
        </w:rPr>
        <w:t xml:space="preserve">:                                                  </w:t>
      </w:r>
      <w:r>
        <w:rPr>
          <w:rFonts w:hint="eastAsia"/>
        </w:rPr>
        <w:t>网卡</w:t>
      </w:r>
    </w:p>
    <w:p w:rsidR="00AE6743" w:rsidRDefault="00AE6743" w:rsidP="00AE6743">
      <w:r>
        <w:rPr>
          <w:rFonts w:hint="eastAsia"/>
        </w:rPr>
        <w:t>NAT</w:t>
      </w:r>
      <w:r>
        <w:rPr>
          <w:rFonts w:hint="eastAsia"/>
        </w:rPr>
        <w:t>模式</w:t>
      </w:r>
      <w:r>
        <w:rPr>
          <w:rFonts w:hint="eastAsia"/>
        </w:rPr>
        <w:t xml:space="preserve">:    </w:t>
      </w:r>
      <w:r>
        <w:rPr>
          <w:rFonts w:hint="eastAsia"/>
        </w:rPr>
        <w:t>虚拟机可以访问其他机器</w:t>
      </w:r>
      <w:r>
        <w:rPr>
          <w:rFonts w:hint="eastAsia"/>
        </w:rPr>
        <w:t>,</w:t>
      </w:r>
      <w:r>
        <w:rPr>
          <w:rFonts w:hint="eastAsia"/>
        </w:rPr>
        <w:t>但是其他机器不能访问虚拟机</w:t>
      </w:r>
      <w:r>
        <w:rPr>
          <w:rFonts w:hint="eastAsia"/>
        </w:rPr>
        <w:t xml:space="preserve">     vmnet8</w:t>
      </w:r>
    </w:p>
    <w:p w:rsidR="00AE6743" w:rsidRDefault="00AE6743" w:rsidP="00AE6743">
      <w:r>
        <w:rPr>
          <w:rFonts w:hint="eastAsia"/>
        </w:rPr>
        <w:t>Bridge</w:t>
      </w:r>
      <w:r>
        <w:rPr>
          <w:rFonts w:hint="eastAsia"/>
        </w:rPr>
        <w:t>模式</w:t>
      </w:r>
      <w:r>
        <w:rPr>
          <w:rFonts w:hint="eastAsia"/>
        </w:rPr>
        <w:t xml:space="preserve">: </w:t>
      </w:r>
      <w:r>
        <w:rPr>
          <w:rFonts w:hint="eastAsia"/>
        </w:rPr>
        <w:t>虚拟机与实际物理机器没有区别</w:t>
      </w:r>
      <w:r>
        <w:rPr>
          <w:rFonts w:hint="eastAsia"/>
        </w:rPr>
        <w:t xml:space="preserve">.                         </w:t>
      </w:r>
      <w:r>
        <w:rPr>
          <w:rFonts w:hint="eastAsia"/>
        </w:rPr>
        <w:t>本地连接网卡</w:t>
      </w:r>
    </w:p>
    <w:p w:rsidR="00AE6743" w:rsidRDefault="00AE6743" w:rsidP="00AE6743">
      <w:r>
        <w:rPr>
          <w:rFonts w:hint="eastAsia"/>
        </w:rPr>
        <w:t>Host-Only</w:t>
      </w:r>
      <w:r>
        <w:rPr>
          <w:rFonts w:hint="eastAsia"/>
        </w:rPr>
        <w:t>模式</w:t>
      </w:r>
      <w:r>
        <w:rPr>
          <w:rFonts w:hint="eastAsia"/>
        </w:rPr>
        <w:t>:</w:t>
      </w:r>
      <w:r>
        <w:rPr>
          <w:rFonts w:hint="eastAsia"/>
        </w:rPr>
        <w:t>虚拟机不能访问其他机器</w:t>
      </w:r>
      <w:r>
        <w:rPr>
          <w:rFonts w:hint="eastAsia"/>
        </w:rPr>
        <w:t>,</w:t>
      </w:r>
      <w:r>
        <w:rPr>
          <w:rFonts w:hint="eastAsia"/>
        </w:rPr>
        <w:t>其他机器也不能访问虚拟机</w:t>
      </w:r>
      <w:r>
        <w:rPr>
          <w:rFonts w:hint="eastAsia"/>
        </w:rPr>
        <w:t xml:space="preserve">     vmnet1</w:t>
      </w:r>
    </w:p>
    <w:p w:rsidR="00AE6743" w:rsidRDefault="00AE6743" w:rsidP="00AE6743"/>
    <w:p w:rsidR="00AE6743" w:rsidRDefault="00AE6743" w:rsidP="00AE6743"/>
    <w:p w:rsidR="00AE6743" w:rsidRDefault="00AE6743" w:rsidP="00AE6743">
      <w:r>
        <w:rPr>
          <w:rFonts w:hint="eastAsia"/>
        </w:rPr>
        <w:t>1.</w:t>
      </w:r>
      <w:r>
        <w:rPr>
          <w:rFonts w:hint="eastAsia"/>
        </w:rPr>
        <w:t>首先确定虚拟机的网络连接方式</w:t>
      </w:r>
      <w:r>
        <w:rPr>
          <w:rFonts w:hint="eastAsia"/>
        </w:rPr>
        <w:t>,</w:t>
      </w:r>
      <w:r>
        <w:rPr>
          <w:rFonts w:hint="eastAsia"/>
        </w:rPr>
        <w:t>比如</w:t>
      </w:r>
      <w:r>
        <w:rPr>
          <w:rFonts w:hint="eastAsia"/>
        </w:rPr>
        <w:t>NAT</w:t>
      </w:r>
    </w:p>
    <w:p w:rsidR="00AE6743" w:rsidRDefault="00AE6743" w:rsidP="00AE6743">
      <w:r>
        <w:rPr>
          <w:rFonts w:hint="eastAsia"/>
        </w:rPr>
        <w:t>2.</w:t>
      </w:r>
      <w:r>
        <w:rPr>
          <w:rFonts w:hint="eastAsia"/>
        </w:rPr>
        <w:t>打开本地机器的网络连接属性</w:t>
      </w:r>
      <w:r>
        <w:rPr>
          <w:rFonts w:hint="eastAsia"/>
        </w:rPr>
        <w:t>,</w:t>
      </w:r>
      <w:r>
        <w:rPr>
          <w:rFonts w:hint="eastAsia"/>
        </w:rPr>
        <w:t>查看</w:t>
      </w:r>
      <w:r>
        <w:rPr>
          <w:rFonts w:hint="eastAsia"/>
        </w:rPr>
        <w:t>vmnet8</w:t>
      </w:r>
      <w:r>
        <w:rPr>
          <w:rFonts w:hint="eastAsia"/>
        </w:rPr>
        <w:t>虚拟网卡相关的信息</w:t>
      </w:r>
    </w:p>
    <w:p w:rsidR="00AE6743" w:rsidRDefault="00AE6743" w:rsidP="00AE6743">
      <w:r>
        <w:rPr>
          <w:rFonts w:hint="eastAsia"/>
        </w:rPr>
        <w:t xml:space="preserve">  vmnet8</w:t>
      </w:r>
      <w:r>
        <w:rPr>
          <w:rFonts w:hint="eastAsia"/>
        </w:rPr>
        <w:t>对应的</w:t>
      </w:r>
      <w:r>
        <w:rPr>
          <w:rFonts w:hint="eastAsia"/>
        </w:rPr>
        <w:t>IP</w:t>
      </w:r>
      <w:r>
        <w:rPr>
          <w:rFonts w:hint="eastAsia"/>
        </w:rPr>
        <w:t>地址为</w:t>
      </w:r>
      <w:r>
        <w:rPr>
          <w:rFonts w:hint="eastAsia"/>
        </w:rPr>
        <w:t>: 192.168.111.1</w:t>
      </w:r>
    </w:p>
    <w:p w:rsidR="00AE6743" w:rsidRDefault="00AE6743" w:rsidP="00AE6743"/>
    <w:p w:rsidR="00AE6743" w:rsidRDefault="00AE6743" w:rsidP="00AE6743">
      <w:r>
        <w:rPr>
          <w:rFonts w:hint="eastAsia"/>
        </w:rPr>
        <w:t xml:space="preserve">        </w:t>
      </w:r>
      <w:r>
        <w:rPr>
          <w:rFonts w:hint="eastAsia"/>
        </w:rPr>
        <w:t>本机</w:t>
      </w:r>
      <w:r>
        <w:rPr>
          <w:rFonts w:hint="eastAsia"/>
        </w:rPr>
        <w:t xml:space="preserve"> ---------------------- Linux</w:t>
      </w:r>
      <w:r>
        <w:rPr>
          <w:rFonts w:hint="eastAsia"/>
        </w:rPr>
        <w:t>虚拟机</w:t>
      </w:r>
    </w:p>
    <w:p w:rsidR="00AE6743" w:rsidRDefault="00AE6743" w:rsidP="00AE6743">
      <w:r>
        <w:t xml:space="preserve">       vmnet8</w:t>
      </w:r>
    </w:p>
    <w:p w:rsidR="00AE6743" w:rsidRDefault="00AE6743" w:rsidP="00AE6743">
      <w:r>
        <w:t xml:space="preserve">      192.168.111.1               192.168.111.3~254</w:t>
      </w:r>
    </w:p>
    <w:p w:rsidR="00AE6743" w:rsidRDefault="00AE6743" w:rsidP="00AE6743">
      <w:r>
        <w:t xml:space="preserve">      255.255.255.0</w:t>
      </w:r>
    </w:p>
    <w:p w:rsidR="00AE6743" w:rsidRDefault="00AE6743" w:rsidP="00AE6743">
      <w:r>
        <w:rPr>
          <w:rFonts w:hint="eastAsia"/>
        </w:rPr>
        <w:t>3.</w:t>
      </w:r>
      <w:r>
        <w:rPr>
          <w:rFonts w:hint="eastAsia"/>
        </w:rPr>
        <w:t>更改</w:t>
      </w:r>
      <w:r>
        <w:rPr>
          <w:rFonts w:hint="eastAsia"/>
        </w:rPr>
        <w:t>Linux</w:t>
      </w:r>
      <w:r>
        <w:rPr>
          <w:rFonts w:hint="eastAsia"/>
        </w:rPr>
        <w:t>虚拟机</w:t>
      </w:r>
      <w:r>
        <w:rPr>
          <w:rFonts w:hint="eastAsia"/>
        </w:rPr>
        <w:t>IP</w:t>
      </w:r>
      <w:r>
        <w:rPr>
          <w:rFonts w:hint="eastAsia"/>
        </w:rPr>
        <w:t>地址</w:t>
      </w:r>
      <w:r>
        <w:rPr>
          <w:rFonts w:hint="eastAsia"/>
        </w:rPr>
        <w:t>(</w:t>
      </w:r>
      <w:r>
        <w:rPr>
          <w:rFonts w:hint="eastAsia"/>
        </w:rPr>
        <w:t>保证虚拟机与本机在同一网段</w:t>
      </w:r>
      <w:r>
        <w:rPr>
          <w:rFonts w:hint="eastAsia"/>
        </w:rPr>
        <w:t>).</w:t>
      </w:r>
    </w:p>
    <w:p w:rsidR="00AE6743" w:rsidRDefault="00AE6743" w:rsidP="00AE6743"/>
    <w:p w:rsidR="00AE6743" w:rsidRDefault="00AE6743" w:rsidP="00AE6743">
      <w:r>
        <w:t>--------------------------------------------------------------------</w:t>
      </w:r>
    </w:p>
    <w:p w:rsidR="00AE6743" w:rsidRDefault="00AE6743" w:rsidP="00AE6743">
      <w:pPr>
        <w:pStyle w:val="2"/>
      </w:pPr>
      <w:r>
        <w:rPr>
          <w:rFonts w:hint="eastAsia"/>
        </w:rPr>
        <w:lastRenderedPageBreak/>
        <w:t>vim</w:t>
      </w:r>
      <w:r>
        <w:rPr>
          <w:rFonts w:hint="eastAsia"/>
        </w:rPr>
        <w:t>编辑器的使用</w:t>
      </w:r>
    </w:p>
    <w:p w:rsidR="00AE6743" w:rsidRDefault="00AE6743" w:rsidP="00AE6743"/>
    <w:p w:rsidR="00AE6743" w:rsidRDefault="00AE6743" w:rsidP="00AE6743">
      <w:r>
        <w:rPr>
          <w:rFonts w:hint="eastAsia"/>
        </w:rPr>
        <w:t>vim</w:t>
      </w:r>
      <w:r>
        <w:rPr>
          <w:rFonts w:hint="eastAsia"/>
        </w:rPr>
        <w:t>命令行</w:t>
      </w:r>
    </w:p>
    <w:p w:rsidR="00AE6743" w:rsidRDefault="00AE6743" w:rsidP="00AE6743">
      <w:r>
        <w:rPr>
          <w:rFonts w:hint="eastAsia"/>
        </w:rPr>
        <w:t>vim</w:t>
      </w:r>
      <w:r>
        <w:rPr>
          <w:rFonts w:hint="eastAsia"/>
        </w:rPr>
        <w:t>图形化</w:t>
      </w:r>
    </w:p>
    <w:p w:rsidR="00AE6743" w:rsidRDefault="00AE6743" w:rsidP="00AE6743"/>
    <w:p w:rsidR="00AE6743" w:rsidRDefault="00AE6743" w:rsidP="00AE6743">
      <w:r>
        <w:rPr>
          <w:rFonts w:hint="eastAsia"/>
        </w:rPr>
        <w:t>1)</w:t>
      </w:r>
      <w:r>
        <w:rPr>
          <w:rFonts w:hint="eastAsia"/>
        </w:rPr>
        <w:t>新建文本文件</w:t>
      </w:r>
    </w:p>
    <w:p w:rsidR="00AE6743" w:rsidRDefault="00AE6743" w:rsidP="00AE6743">
      <w:r>
        <w:t>vim new_filename</w:t>
      </w:r>
    </w:p>
    <w:p w:rsidR="00AE6743" w:rsidRDefault="00AE6743" w:rsidP="00AE6743">
      <w:r>
        <w:t>vim</w:t>
      </w:r>
    </w:p>
    <w:p w:rsidR="00AE6743" w:rsidRDefault="00AE6743" w:rsidP="00AE6743">
      <w:r>
        <w:rPr>
          <w:rFonts w:hint="eastAsia"/>
        </w:rPr>
        <w:t>保存时指定文件名</w:t>
      </w:r>
      <w:r>
        <w:rPr>
          <w:rFonts w:hint="eastAsia"/>
        </w:rPr>
        <w:t xml:space="preserve"> :wq new_filename</w:t>
      </w:r>
    </w:p>
    <w:p w:rsidR="00AE6743" w:rsidRDefault="00AE6743" w:rsidP="00AE6743">
      <w:r>
        <w:rPr>
          <w:rFonts w:hint="eastAsia"/>
        </w:rPr>
        <w:t>2)</w:t>
      </w:r>
      <w:r>
        <w:rPr>
          <w:rFonts w:hint="eastAsia"/>
        </w:rPr>
        <w:t>修改文本文件</w:t>
      </w:r>
    </w:p>
    <w:p w:rsidR="00AE6743" w:rsidRDefault="00AE6743" w:rsidP="00AE6743">
      <w:r>
        <w:t>vim filename</w:t>
      </w:r>
    </w:p>
    <w:p w:rsidR="00AE6743" w:rsidRDefault="00AE6743" w:rsidP="00AE6743"/>
    <w:p w:rsidR="00AE6743" w:rsidRDefault="00AE6743" w:rsidP="00AE6743">
      <w:r>
        <w:rPr>
          <w:rFonts w:hint="eastAsia"/>
        </w:rPr>
        <w:t>图形化界面</w:t>
      </w:r>
      <w:r>
        <w:rPr>
          <w:rFonts w:hint="eastAsia"/>
        </w:rPr>
        <w:t xml:space="preserve">:  </w:t>
      </w:r>
      <w:r>
        <w:rPr>
          <w:rFonts w:hint="eastAsia"/>
        </w:rPr>
        <w:t>记事本</w:t>
      </w:r>
      <w:r>
        <w:rPr>
          <w:rFonts w:hint="eastAsia"/>
        </w:rPr>
        <w:t xml:space="preserve">   </w:t>
      </w:r>
      <w:r>
        <w:rPr>
          <w:rFonts w:hint="eastAsia"/>
        </w:rPr>
        <w:t>使用</w:t>
      </w:r>
      <w:r>
        <w:rPr>
          <w:rFonts w:hint="eastAsia"/>
        </w:rPr>
        <w:t xml:space="preserve">  </w:t>
      </w:r>
      <w:r>
        <w:rPr>
          <w:rFonts w:hint="eastAsia"/>
        </w:rPr>
        <w:t>键盘</w:t>
      </w:r>
      <w:r>
        <w:rPr>
          <w:rFonts w:hint="eastAsia"/>
        </w:rPr>
        <w:t xml:space="preserve"> + </w:t>
      </w:r>
      <w:r>
        <w:rPr>
          <w:rFonts w:hint="eastAsia"/>
        </w:rPr>
        <w:t>鼠标</w:t>
      </w:r>
      <w:r>
        <w:rPr>
          <w:rFonts w:hint="eastAsia"/>
        </w:rPr>
        <w:t xml:space="preserve">   </w:t>
      </w:r>
      <w:r>
        <w:rPr>
          <w:rFonts w:hint="eastAsia"/>
        </w:rPr>
        <w:t>编辑模式</w:t>
      </w:r>
    </w:p>
    <w:p w:rsidR="00AE6743" w:rsidRDefault="00AE6743" w:rsidP="00AE6743">
      <w:r>
        <w:rPr>
          <w:rFonts w:hint="eastAsia"/>
        </w:rPr>
        <w:t>字符界面</w:t>
      </w:r>
      <w:r>
        <w:rPr>
          <w:rFonts w:hint="eastAsia"/>
        </w:rPr>
        <w:t xml:space="preserve">:     vim     </w:t>
      </w:r>
      <w:r>
        <w:rPr>
          <w:rFonts w:hint="eastAsia"/>
        </w:rPr>
        <w:t>使用</w:t>
      </w:r>
      <w:r>
        <w:rPr>
          <w:rFonts w:hint="eastAsia"/>
        </w:rPr>
        <w:t xml:space="preserve">  </w:t>
      </w:r>
      <w:r>
        <w:rPr>
          <w:rFonts w:hint="eastAsia"/>
        </w:rPr>
        <w:t>键盘</w:t>
      </w:r>
      <w:r>
        <w:rPr>
          <w:rFonts w:hint="eastAsia"/>
        </w:rPr>
        <w:t xml:space="preserve">          </w:t>
      </w:r>
      <w:r>
        <w:rPr>
          <w:rFonts w:hint="eastAsia"/>
        </w:rPr>
        <w:t>若干种模式</w:t>
      </w:r>
      <w:r>
        <w:rPr>
          <w:rFonts w:hint="eastAsia"/>
        </w:rPr>
        <w:t>,</w:t>
      </w:r>
      <w:r>
        <w:rPr>
          <w:rFonts w:hint="eastAsia"/>
        </w:rPr>
        <w:t>每种完成特定的功能</w:t>
      </w:r>
    </w:p>
    <w:p w:rsidR="00AE6743" w:rsidRDefault="00AE6743" w:rsidP="00AE6743"/>
    <w:p w:rsidR="00AE6743" w:rsidRDefault="00AE6743" w:rsidP="00AE6743">
      <w:r>
        <w:rPr>
          <w:rFonts w:hint="eastAsia"/>
        </w:rPr>
        <w:t>vim</w:t>
      </w:r>
      <w:r>
        <w:rPr>
          <w:rFonts w:hint="eastAsia"/>
        </w:rPr>
        <w:t>模式</w:t>
      </w:r>
      <w:r>
        <w:rPr>
          <w:rFonts w:hint="eastAsia"/>
        </w:rPr>
        <w:t>/</w:t>
      </w:r>
      <w:r>
        <w:rPr>
          <w:rFonts w:hint="eastAsia"/>
        </w:rPr>
        <w:t>切换</w:t>
      </w:r>
      <w:r>
        <w:rPr>
          <w:rFonts w:hint="eastAsia"/>
        </w:rPr>
        <w:t>:</w:t>
      </w:r>
    </w:p>
    <w:p w:rsidR="00AE6743" w:rsidRDefault="00AE6743" w:rsidP="00AE6743">
      <w:r>
        <w:rPr>
          <w:rFonts w:hint="eastAsia"/>
        </w:rPr>
        <w:t xml:space="preserve">                   </w:t>
      </w:r>
      <w:r>
        <w:rPr>
          <w:rFonts w:hint="eastAsia"/>
        </w:rPr>
        <w:t>可视模式</w:t>
      </w:r>
      <w:r>
        <w:rPr>
          <w:rFonts w:hint="eastAsia"/>
        </w:rPr>
        <w:t>:</w:t>
      </w:r>
      <w:r>
        <w:rPr>
          <w:rFonts w:hint="eastAsia"/>
        </w:rPr>
        <w:t>功能类似于普通模式</w:t>
      </w:r>
      <w:r>
        <w:rPr>
          <w:rFonts w:hint="eastAsia"/>
        </w:rPr>
        <w:t>,</w:t>
      </w:r>
      <w:r>
        <w:rPr>
          <w:rFonts w:hint="eastAsia"/>
        </w:rPr>
        <w:t>只是光标越过的字符被高亮显示</w:t>
      </w:r>
    </w:p>
    <w:p w:rsidR="00AE6743" w:rsidRDefault="00AE6743" w:rsidP="00AE6743">
      <w:r>
        <w:t xml:space="preserve">                         </w:t>
      </w:r>
    </w:p>
    <w:p w:rsidR="00AE6743" w:rsidRDefault="00AE6743" w:rsidP="00AE6743">
      <w:r>
        <w:rPr>
          <w:rFonts w:hint="eastAsia"/>
        </w:rPr>
        <w:t xml:space="preserve">                   </w:t>
      </w:r>
      <w:r>
        <w:rPr>
          <w:rFonts w:hint="eastAsia"/>
        </w:rPr>
        <w:t>普通模式</w:t>
      </w:r>
      <w:r>
        <w:rPr>
          <w:rFonts w:hint="eastAsia"/>
        </w:rPr>
        <w:t>(</w:t>
      </w:r>
      <w:r>
        <w:rPr>
          <w:rFonts w:hint="eastAsia"/>
        </w:rPr>
        <w:t>命令模式</w:t>
      </w:r>
      <w:r>
        <w:rPr>
          <w:rFonts w:hint="eastAsia"/>
        </w:rPr>
        <w:t>,</w:t>
      </w:r>
      <w:r>
        <w:rPr>
          <w:rFonts w:hint="eastAsia"/>
        </w:rPr>
        <w:t>默认</w:t>
      </w:r>
      <w:r>
        <w:rPr>
          <w:rFonts w:hint="eastAsia"/>
        </w:rPr>
        <w:t>):</w:t>
      </w:r>
      <w:r>
        <w:rPr>
          <w:rFonts w:hint="eastAsia"/>
        </w:rPr>
        <w:t>移动光标</w:t>
      </w:r>
      <w:r>
        <w:rPr>
          <w:rFonts w:hint="eastAsia"/>
        </w:rPr>
        <w:t>,</w:t>
      </w:r>
      <w:r>
        <w:rPr>
          <w:rFonts w:hint="eastAsia"/>
        </w:rPr>
        <w:t>删除</w:t>
      </w:r>
      <w:r>
        <w:rPr>
          <w:rFonts w:hint="eastAsia"/>
        </w:rPr>
        <w:t>,</w:t>
      </w:r>
      <w:r>
        <w:rPr>
          <w:rFonts w:hint="eastAsia"/>
        </w:rPr>
        <w:t>复制粘贴</w:t>
      </w:r>
    </w:p>
    <w:p w:rsidR="00AE6743" w:rsidRDefault="00AE6743" w:rsidP="00AE6743"/>
    <w:p w:rsidR="00AE6743" w:rsidRDefault="00AE6743" w:rsidP="00AE6743">
      <w:r>
        <w:rPr>
          <w:rFonts w:hint="eastAsia"/>
        </w:rPr>
        <w:t xml:space="preserve"> </w:t>
      </w:r>
      <w:r>
        <w:rPr>
          <w:rFonts w:hint="eastAsia"/>
        </w:rPr>
        <w:t>插入模式</w:t>
      </w:r>
      <w:r>
        <w:rPr>
          <w:rFonts w:hint="eastAsia"/>
        </w:rPr>
        <w:t>:</w:t>
      </w:r>
      <w:r>
        <w:rPr>
          <w:rFonts w:hint="eastAsia"/>
        </w:rPr>
        <w:t>写入文本</w:t>
      </w:r>
      <w:r>
        <w:rPr>
          <w:rFonts w:hint="eastAsia"/>
        </w:rPr>
        <w:t xml:space="preserve">            </w:t>
      </w:r>
      <w:r>
        <w:rPr>
          <w:rFonts w:hint="eastAsia"/>
        </w:rPr>
        <w:t>命令行模式</w:t>
      </w:r>
      <w:r>
        <w:rPr>
          <w:rFonts w:hint="eastAsia"/>
        </w:rPr>
        <w:t>:</w:t>
      </w:r>
      <w:r>
        <w:rPr>
          <w:rFonts w:hint="eastAsia"/>
        </w:rPr>
        <w:t>保存</w:t>
      </w:r>
      <w:r>
        <w:rPr>
          <w:rFonts w:hint="eastAsia"/>
        </w:rPr>
        <w:t>,</w:t>
      </w:r>
      <w:r>
        <w:rPr>
          <w:rFonts w:hint="eastAsia"/>
        </w:rPr>
        <w:t>退出</w:t>
      </w:r>
      <w:r>
        <w:rPr>
          <w:rFonts w:hint="eastAsia"/>
        </w:rPr>
        <w:t>,</w:t>
      </w:r>
      <w:r>
        <w:rPr>
          <w:rFonts w:hint="eastAsia"/>
        </w:rPr>
        <w:t>设置</w:t>
      </w:r>
      <w:r>
        <w:rPr>
          <w:rFonts w:hint="eastAsia"/>
        </w:rPr>
        <w:t>,</w:t>
      </w:r>
      <w:r>
        <w:rPr>
          <w:rFonts w:hint="eastAsia"/>
        </w:rPr>
        <w:t>查找替换</w:t>
      </w:r>
    </w:p>
    <w:p w:rsidR="00AE6743" w:rsidRDefault="00AE6743" w:rsidP="00AE6743"/>
    <w:p w:rsidR="00AE6743" w:rsidRDefault="00AE6743" w:rsidP="00AE6743">
      <w:r>
        <w:t xml:space="preserve">          i,I,a,A,o,O,c,C,s,S</w:t>
      </w:r>
    </w:p>
    <w:p w:rsidR="00AE6743" w:rsidRDefault="00AE6743" w:rsidP="00AE6743">
      <w:r>
        <w:rPr>
          <w:rFonts w:hint="eastAsia"/>
        </w:rPr>
        <w:t>普通模式</w:t>
      </w:r>
      <w:r>
        <w:rPr>
          <w:rFonts w:hint="eastAsia"/>
        </w:rPr>
        <w:t xml:space="preserve"> ---------------------&gt; </w:t>
      </w:r>
      <w:r>
        <w:rPr>
          <w:rFonts w:hint="eastAsia"/>
        </w:rPr>
        <w:t>插入模式</w:t>
      </w:r>
    </w:p>
    <w:p w:rsidR="00AE6743" w:rsidRDefault="00AE6743" w:rsidP="00AE6743">
      <w:r>
        <w:t xml:space="preserve">         &lt;--------------------</w:t>
      </w:r>
    </w:p>
    <w:p w:rsidR="00AE6743" w:rsidRDefault="00AE6743" w:rsidP="00AE6743">
      <w:r>
        <w:t xml:space="preserve">                esc</w:t>
      </w:r>
    </w:p>
    <w:p w:rsidR="00AE6743" w:rsidRDefault="00AE6743" w:rsidP="00AE6743"/>
    <w:p w:rsidR="00AE6743" w:rsidRDefault="00AE6743" w:rsidP="00AE6743">
      <w:r>
        <w:t xml:space="preserve">               : /  ?</w:t>
      </w:r>
    </w:p>
    <w:p w:rsidR="00AE6743" w:rsidRDefault="00AE6743" w:rsidP="00AE6743">
      <w:r>
        <w:rPr>
          <w:rFonts w:hint="eastAsia"/>
        </w:rPr>
        <w:lastRenderedPageBreak/>
        <w:t>普通模式</w:t>
      </w:r>
      <w:r>
        <w:rPr>
          <w:rFonts w:hint="eastAsia"/>
        </w:rPr>
        <w:t xml:space="preserve"> ---------------------&gt; </w:t>
      </w:r>
      <w:r>
        <w:rPr>
          <w:rFonts w:hint="eastAsia"/>
        </w:rPr>
        <w:t>命令行模式</w:t>
      </w:r>
    </w:p>
    <w:p w:rsidR="00AE6743" w:rsidRDefault="00AE6743" w:rsidP="00AE6743">
      <w:r>
        <w:t xml:space="preserve">         &lt;--------------------</w:t>
      </w:r>
    </w:p>
    <w:p w:rsidR="00AE6743" w:rsidRDefault="00AE6743" w:rsidP="00AE6743">
      <w:r>
        <w:rPr>
          <w:rFonts w:hint="eastAsia"/>
        </w:rPr>
        <w:t xml:space="preserve">          1)</w:t>
      </w:r>
      <w:r>
        <w:rPr>
          <w:rFonts w:hint="eastAsia"/>
        </w:rPr>
        <w:t>输入命令未执行</w:t>
      </w:r>
      <w:r>
        <w:rPr>
          <w:rFonts w:hint="eastAsia"/>
        </w:rPr>
        <w:t>,</w:t>
      </w:r>
      <w:r>
        <w:rPr>
          <w:rFonts w:hint="eastAsia"/>
        </w:rPr>
        <w:t>按</w:t>
      </w:r>
      <w:r>
        <w:rPr>
          <w:rFonts w:hint="eastAsia"/>
        </w:rPr>
        <w:t>esc</w:t>
      </w:r>
    </w:p>
    <w:p w:rsidR="00AE6743" w:rsidRDefault="00AE6743" w:rsidP="00AE6743">
      <w:r>
        <w:rPr>
          <w:rFonts w:hint="eastAsia"/>
        </w:rPr>
        <w:t xml:space="preserve">          2)</w:t>
      </w:r>
      <w:r>
        <w:rPr>
          <w:rFonts w:hint="eastAsia"/>
        </w:rPr>
        <w:t>命令执行完后</w:t>
      </w:r>
      <w:r>
        <w:rPr>
          <w:rFonts w:hint="eastAsia"/>
        </w:rPr>
        <w:t>,</w:t>
      </w:r>
      <w:r>
        <w:rPr>
          <w:rFonts w:hint="eastAsia"/>
        </w:rPr>
        <w:t>自动切换成普通模式</w:t>
      </w:r>
    </w:p>
    <w:p w:rsidR="00AE6743" w:rsidRDefault="00AE6743" w:rsidP="00AE6743"/>
    <w:p w:rsidR="00AE6743" w:rsidRDefault="00AE6743" w:rsidP="00AE6743">
      <w:r>
        <w:t xml:space="preserve">           v, V, ^v</w:t>
      </w:r>
    </w:p>
    <w:p w:rsidR="00AE6743" w:rsidRDefault="00AE6743" w:rsidP="00AE6743">
      <w:r>
        <w:rPr>
          <w:rFonts w:hint="eastAsia"/>
        </w:rPr>
        <w:t>普通模式</w:t>
      </w:r>
      <w:r>
        <w:rPr>
          <w:rFonts w:hint="eastAsia"/>
        </w:rPr>
        <w:t xml:space="preserve"> ---------------------&gt; </w:t>
      </w:r>
      <w:r>
        <w:rPr>
          <w:rFonts w:hint="eastAsia"/>
        </w:rPr>
        <w:t>可视模式</w:t>
      </w:r>
    </w:p>
    <w:p w:rsidR="00AE6743" w:rsidRDefault="00AE6743" w:rsidP="00AE6743">
      <w:r>
        <w:t xml:space="preserve">         &lt;--------------------</w:t>
      </w:r>
    </w:p>
    <w:p w:rsidR="00AE6743" w:rsidRDefault="00AE6743" w:rsidP="00AE6743">
      <w:r>
        <w:rPr>
          <w:rFonts w:hint="eastAsia"/>
        </w:rPr>
        <w:t xml:space="preserve">          1)</w:t>
      </w:r>
      <w:r>
        <w:rPr>
          <w:rFonts w:hint="eastAsia"/>
        </w:rPr>
        <w:t>按</w:t>
      </w:r>
      <w:r>
        <w:rPr>
          <w:rFonts w:hint="eastAsia"/>
        </w:rPr>
        <w:t>esc</w:t>
      </w:r>
    </w:p>
    <w:p w:rsidR="00AE6743" w:rsidRDefault="00AE6743" w:rsidP="00AE6743">
      <w:r>
        <w:rPr>
          <w:rFonts w:hint="eastAsia"/>
        </w:rPr>
        <w:t xml:space="preserve">          2)</w:t>
      </w:r>
      <w:r>
        <w:rPr>
          <w:rFonts w:hint="eastAsia"/>
        </w:rPr>
        <w:t>分别重复按</w:t>
      </w:r>
      <w:r>
        <w:rPr>
          <w:rFonts w:hint="eastAsia"/>
        </w:rPr>
        <w:t xml:space="preserve"> v,V,^v</w:t>
      </w:r>
    </w:p>
    <w:p w:rsidR="00AE6743" w:rsidRDefault="00AE6743" w:rsidP="00AE6743">
      <w:r>
        <w:rPr>
          <w:rFonts w:hint="eastAsia"/>
        </w:rPr>
        <w:t xml:space="preserve">          3)</w:t>
      </w:r>
      <w:r>
        <w:rPr>
          <w:rFonts w:hint="eastAsia"/>
        </w:rPr>
        <w:t>执行了删除等操作</w:t>
      </w:r>
      <w:r>
        <w:rPr>
          <w:rFonts w:hint="eastAsia"/>
        </w:rPr>
        <w:t>,</w:t>
      </w:r>
      <w:r>
        <w:rPr>
          <w:rFonts w:hint="eastAsia"/>
        </w:rPr>
        <w:t>自动切换到普通模式</w:t>
      </w:r>
    </w:p>
    <w:p w:rsidR="00AE6743" w:rsidRDefault="00AE6743" w:rsidP="00AE6743"/>
    <w:p w:rsidR="00AE6743" w:rsidRDefault="00AE6743" w:rsidP="00AE6743"/>
    <w:p w:rsidR="00AE6743" w:rsidRDefault="00AE6743" w:rsidP="00AE6743">
      <w:r>
        <w:rPr>
          <w:rFonts w:hint="eastAsia"/>
        </w:rPr>
        <w:t>vim</w:t>
      </w:r>
      <w:r>
        <w:rPr>
          <w:rFonts w:hint="eastAsia"/>
        </w:rPr>
        <w:t>基本操作流程</w:t>
      </w:r>
      <w:r>
        <w:rPr>
          <w:rFonts w:hint="eastAsia"/>
        </w:rPr>
        <w:t>:</w:t>
      </w:r>
    </w:p>
    <w:p w:rsidR="00AE6743" w:rsidRDefault="00AE6743" w:rsidP="00AE6743"/>
    <w:p w:rsidR="00AE6743" w:rsidRDefault="00AE6743" w:rsidP="00AE6743">
      <w:r>
        <w:rPr>
          <w:rFonts w:hint="eastAsia"/>
        </w:rPr>
        <w:t>1)</w:t>
      </w:r>
      <w:r>
        <w:rPr>
          <w:rFonts w:hint="eastAsia"/>
        </w:rPr>
        <w:t>移动光标</w:t>
      </w:r>
    </w:p>
    <w:p w:rsidR="00AE6743" w:rsidRDefault="00AE6743" w:rsidP="00AE6743">
      <w:r>
        <w:rPr>
          <w:rFonts w:hint="eastAsia"/>
        </w:rPr>
        <w:t>光标</w:t>
      </w:r>
      <w:r>
        <w:rPr>
          <w:rFonts w:hint="eastAsia"/>
        </w:rPr>
        <w:t>(</w:t>
      </w:r>
      <w:r>
        <w:rPr>
          <w:rFonts w:hint="eastAsia"/>
        </w:rPr>
        <w:t>字符在文件中的位置</w:t>
      </w:r>
      <w:r>
        <w:rPr>
          <w:rFonts w:hint="eastAsia"/>
        </w:rPr>
        <w:t>,</w:t>
      </w:r>
      <w:r>
        <w:rPr>
          <w:rFonts w:hint="eastAsia"/>
        </w:rPr>
        <w:t>以</w:t>
      </w:r>
      <w:r>
        <w:rPr>
          <w:rFonts w:hint="eastAsia"/>
        </w:rPr>
        <w:t>x</w:t>
      </w:r>
      <w:r>
        <w:rPr>
          <w:rFonts w:hint="eastAsia"/>
        </w:rPr>
        <w:t>行</w:t>
      </w:r>
      <w:r>
        <w:rPr>
          <w:rFonts w:hint="eastAsia"/>
        </w:rPr>
        <w:t>y</w:t>
      </w:r>
      <w:r>
        <w:rPr>
          <w:rFonts w:hint="eastAsia"/>
        </w:rPr>
        <w:t>列标识</w:t>
      </w:r>
      <w:r>
        <w:rPr>
          <w:rFonts w:hint="eastAsia"/>
        </w:rPr>
        <w:t>)      ^</w:t>
      </w:r>
    </w:p>
    <w:p w:rsidR="00AE6743" w:rsidRDefault="00AE6743" w:rsidP="00AE6743">
      <w:r>
        <w:t xml:space="preserve">                                  &lt;-   |   |   -&gt;</w:t>
      </w:r>
    </w:p>
    <w:p w:rsidR="00AE6743" w:rsidRDefault="00AE6743" w:rsidP="00AE6743">
      <w:r>
        <w:t xml:space="preserve">                                       v</w:t>
      </w:r>
    </w:p>
    <w:p w:rsidR="00AE6743" w:rsidRDefault="00AE6743" w:rsidP="00AE6743">
      <w:r>
        <w:rPr>
          <w:rFonts w:hint="eastAsia"/>
        </w:rPr>
        <w:t xml:space="preserve">                                    h  j   k   l (</w:t>
      </w:r>
      <w:r>
        <w:rPr>
          <w:rFonts w:hint="eastAsia"/>
        </w:rPr>
        <w:t>移动命令</w:t>
      </w:r>
      <w:r>
        <w:rPr>
          <w:rFonts w:hint="eastAsia"/>
        </w:rPr>
        <w:t>)</w:t>
      </w:r>
    </w:p>
    <w:p w:rsidR="00AE6743" w:rsidRDefault="00AE6743" w:rsidP="00AE6743">
      <w:r>
        <w:rPr>
          <w:rFonts w:hint="eastAsia"/>
        </w:rPr>
        <w:t>模式</w:t>
      </w:r>
      <w:r>
        <w:rPr>
          <w:rFonts w:hint="eastAsia"/>
        </w:rPr>
        <w:t xml:space="preserve">:  </w:t>
      </w:r>
      <w:r>
        <w:rPr>
          <w:rFonts w:hint="eastAsia"/>
        </w:rPr>
        <w:t>正整数</w:t>
      </w:r>
      <w:r>
        <w:rPr>
          <w:rFonts w:hint="eastAsia"/>
        </w:rPr>
        <w:t xml:space="preserve"> + </w:t>
      </w:r>
      <w:r>
        <w:rPr>
          <w:rFonts w:hint="eastAsia"/>
        </w:rPr>
        <w:t>移动命令</w:t>
      </w:r>
      <w:r>
        <w:rPr>
          <w:rFonts w:hint="eastAsia"/>
        </w:rPr>
        <w:t xml:space="preserve">  </w:t>
      </w:r>
      <w:r>
        <w:rPr>
          <w:rFonts w:hint="eastAsia"/>
        </w:rPr>
        <w:t>表示对命令的重复</w:t>
      </w:r>
    </w:p>
    <w:p w:rsidR="00AE6743" w:rsidRDefault="00AE6743" w:rsidP="00AE6743">
      <w:r>
        <w:t xml:space="preserve">                                    10h   3j</w:t>
      </w:r>
    </w:p>
    <w:p w:rsidR="00AE6743" w:rsidRDefault="00AE6743" w:rsidP="00AE6743"/>
    <w:p w:rsidR="00AE6743" w:rsidRDefault="00AE6743" w:rsidP="00AE6743">
      <w:r>
        <w:rPr>
          <w:rFonts w:hint="eastAsia"/>
        </w:rPr>
        <w:t>2)</w:t>
      </w:r>
      <w:r>
        <w:rPr>
          <w:rFonts w:hint="eastAsia"/>
        </w:rPr>
        <w:t>删除文本</w:t>
      </w:r>
    </w:p>
    <w:p w:rsidR="00AE6743" w:rsidRDefault="00AE6743" w:rsidP="00AE6743">
      <w:r>
        <w:rPr>
          <w:rFonts w:hint="eastAsia"/>
        </w:rPr>
        <w:t xml:space="preserve">x </w:t>
      </w:r>
      <w:r>
        <w:rPr>
          <w:rFonts w:hint="eastAsia"/>
        </w:rPr>
        <w:t>删除光标所在的字符</w:t>
      </w:r>
    </w:p>
    <w:p w:rsidR="00AE6743" w:rsidRDefault="00AE6743" w:rsidP="00AE6743">
      <w:r>
        <w:rPr>
          <w:rFonts w:hint="eastAsia"/>
        </w:rPr>
        <w:t xml:space="preserve">X </w:t>
      </w:r>
      <w:r>
        <w:rPr>
          <w:rFonts w:hint="eastAsia"/>
        </w:rPr>
        <w:t>删除光标前的字符</w:t>
      </w:r>
    </w:p>
    <w:p w:rsidR="00AE6743" w:rsidRDefault="00AE6743" w:rsidP="00AE6743">
      <w:r>
        <w:rPr>
          <w:rFonts w:hint="eastAsia"/>
        </w:rPr>
        <w:t xml:space="preserve">dd </w:t>
      </w:r>
      <w:r>
        <w:rPr>
          <w:rFonts w:hint="eastAsia"/>
        </w:rPr>
        <w:t>删除一行</w:t>
      </w:r>
      <w:r>
        <w:rPr>
          <w:rFonts w:hint="eastAsia"/>
        </w:rPr>
        <w:t xml:space="preserve">   3dd</w:t>
      </w:r>
    </w:p>
    <w:p w:rsidR="00AE6743" w:rsidRDefault="00AE6743" w:rsidP="00AE6743">
      <w:r>
        <w:rPr>
          <w:rFonts w:hint="eastAsia"/>
        </w:rPr>
        <w:t xml:space="preserve">J </w:t>
      </w:r>
      <w:r>
        <w:rPr>
          <w:rFonts w:hint="eastAsia"/>
        </w:rPr>
        <w:t>合并两行</w:t>
      </w:r>
    </w:p>
    <w:p w:rsidR="00AE6743" w:rsidRDefault="00AE6743" w:rsidP="00AE6743"/>
    <w:p w:rsidR="00AE6743" w:rsidRDefault="00AE6743" w:rsidP="00AE6743">
      <w:r>
        <w:rPr>
          <w:rFonts w:hint="eastAsia"/>
        </w:rPr>
        <w:t>3)</w:t>
      </w:r>
      <w:r>
        <w:rPr>
          <w:rFonts w:hint="eastAsia"/>
        </w:rPr>
        <w:t>撤销与重做</w:t>
      </w:r>
    </w:p>
    <w:p w:rsidR="00AE6743" w:rsidRDefault="00AE6743" w:rsidP="00AE6743"/>
    <w:p w:rsidR="00AE6743" w:rsidRDefault="00AE6743" w:rsidP="00AE6743">
      <w:r>
        <w:t>dd  (do)</w:t>
      </w:r>
    </w:p>
    <w:p w:rsidR="00AE6743" w:rsidRDefault="00AE6743" w:rsidP="00AE6743">
      <w:r>
        <w:t>u   (undo)</w:t>
      </w:r>
    </w:p>
    <w:p w:rsidR="00AE6743" w:rsidRDefault="00AE6743" w:rsidP="00AE6743">
      <w:r>
        <w:t>^r  (redo)</w:t>
      </w:r>
    </w:p>
    <w:p w:rsidR="00AE6743" w:rsidRDefault="00AE6743" w:rsidP="00AE6743"/>
    <w:p w:rsidR="00AE6743" w:rsidRDefault="00AE6743" w:rsidP="00AE6743">
      <w:r>
        <w:rPr>
          <w:rFonts w:hint="eastAsia"/>
        </w:rPr>
        <w:t>4)</w:t>
      </w:r>
      <w:r>
        <w:rPr>
          <w:rFonts w:hint="eastAsia"/>
        </w:rPr>
        <w:t>插入文本</w:t>
      </w:r>
    </w:p>
    <w:p w:rsidR="00AE6743" w:rsidRDefault="00AE6743" w:rsidP="00AE6743">
      <w:r>
        <w:rPr>
          <w:rFonts w:hint="eastAsia"/>
        </w:rPr>
        <w:t xml:space="preserve">(1)i(insert) </w:t>
      </w:r>
      <w:r>
        <w:rPr>
          <w:rFonts w:hint="eastAsia"/>
        </w:rPr>
        <w:t>在光标前插入字符</w:t>
      </w:r>
    </w:p>
    <w:p w:rsidR="00AE6743" w:rsidRDefault="00AE6743" w:rsidP="00AE6743">
      <w:r>
        <w:rPr>
          <w:rFonts w:hint="eastAsia"/>
        </w:rPr>
        <w:t xml:space="preserve">(2)I         </w:t>
      </w:r>
      <w:r>
        <w:rPr>
          <w:rFonts w:hint="eastAsia"/>
        </w:rPr>
        <w:t>在行首插入字符</w:t>
      </w:r>
    </w:p>
    <w:p w:rsidR="00AE6743" w:rsidRDefault="00AE6743" w:rsidP="00AE6743">
      <w:r>
        <w:rPr>
          <w:rFonts w:hint="eastAsia"/>
        </w:rPr>
        <w:t xml:space="preserve">(3)a(append) </w:t>
      </w:r>
      <w:r>
        <w:rPr>
          <w:rFonts w:hint="eastAsia"/>
        </w:rPr>
        <w:t>在光标后插入字符</w:t>
      </w:r>
    </w:p>
    <w:p w:rsidR="00AE6743" w:rsidRDefault="00AE6743" w:rsidP="00AE6743">
      <w:r>
        <w:rPr>
          <w:rFonts w:hint="eastAsia"/>
        </w:rPr>
        <w:t xml:space="preserve">(4)A         </w:t>
      </w:r>
      <w:r>
        <w:rPr>
          <w:rFonts w:hint="eastAsia"/>
        </w:rPr>
        <w:t>在行末插入字符</w:t>
      </w:r>
    </w:p>
    <w:p w:rsidR="00AE6743" w:rsidRDefault="00AE6743" w:rsidP="00AE6743">
      <w:r>
        <w:rPr>
          <w:rFonts w:hint="eastAsia"/>
        </w:rPr>
        <w:t xml:space="preserve">(5)o(open a newline) </w:t>
      </w:r>
      <w:r>
        <w:rPr>
          <w:rFonts w:hint="eastAsia"/>
        </w:rPr>
        <w:t>在光标下方插入新行</w:t>
      </w:r>
    </w:p>
    <w:p w:rsidR="00AE6743" w:rsidRDefault="00AE6743" w:rsidP="00AE6743">
      <w:r>
        <w:rPr>
          <w:rFonts w:hint="eastAsia"/>
        </w:rPr>
        <w:t xml:space="preserve">(6)O                 </w:t>
      </w:r>
      <w:r>
        <w:rPr>
          <w:rFonts w:hint="eastAsia"/>
        </w:rPr>
        <w:t>在光标上方插入新行</w:t>
      </w:r>
    </w:p>
    <w:p w:rsidR="00AE6743" w:rsidRDefault="00AE6743" w:rsidP="00AE6743">
      <w:r>
        <w:rPr>
          <w:rFonts w:hint="eastAsia"/>
        </w:rPr>
        <w:t xml:space="preserve">(7)c(change)  cl </w:t>
      </w:r>
      <w:r>
        <w:rPr>
          <w:rFonts w:hint="eastAsia"/>
        </w:rPr>
        <w:t>修改一个字符</w:t>
      </w:r>
    </w:p>
    <w:p w:rsidR="00AE6743" w:rsidRDefault="00AE6743" w:rsidP="00AE6743">
      <w:r>
        <w:rPr>
          <w:rFonts w:hint="eastAsia"/>
        </w:rPr>
        <w:t xml:space="preserve">              cc </w:t>
      </w:r>
      <w:r>
        <w:rPr>
          <w:rFonts w:hint="eastAsia"/>
        </w:rPr>
        <w:t>修改一行</w:t>
      </w:r>
    </w:p>
    <w:p w:rsidR="00AE6743" w:rsidRDefault="00AE6743" w:rsidP="00AE6743">
      <w:r>
        <w:rPr>
          <w:rFonts w:hint="eastAsia"/>
        </w:rPr>
        <w:t xml:space="preserve">(8)C          c$ </w:t>
      </w:r>
      <w:r>
        <w:rPr>
          <w:rFonts w:hint="eastAsia"/>
        </w:rPr>
        <w:t>修改到行末</w:t>
      </w:r>
    </w:p>
    <w:p w:rsidR="00AE6743" w:rsidRDefault="00AE6743" w:rsidP="00AE6743">
      <w:r>
        <w:t xml:space="preserve">(9)s          cl </w:t>
      </w:r>
    </w:p>
    <w:p w:rsidR="00AE6743" w:rsidRDefault="00AE6743" w:rsidP="00AE6743">
      <w:r>
        <w:t>(10)S         cc</w:t>
      </w:r>
    </w:p>
    <w:p w:rsidR="00AE6743" w:rsidRDefault="00AE6743" w:rsidP="00AE6743"/>
    <w:p w:rsidR="00AE6743" w:rsidRDefault="00AE6743" w:rsidP="00AE6743">
      <w:r>
        <w:rPr>
          <w:rFonts w:hint="eastAsia"/>
        </w:rPr>
        <w:t>5)</w:t>
      </w:r>
      <w:r>
        <w:rPr>
          <w:rFonts w:hint="eastAsia"/>
        </w:rPr>
        <w:t>保存退出</w:t>
      </w:r>
    </w:p>
    <w:p w:rsidR="00AE6743" w:rsidRDefault="00AE6743" w:rsidP="00AE6743">
      <w:r>
        <w:rPr>
          <w:rFonts w:hint="eastAsia"/>
        </w:rPr>
        <w:t>命令行模式</w:t>
      </w:r>
      <w:r>
        <w:rPr>
          <w:rFonts w:hint="eastAsia"/>
        </w:rPr>
        <w:t>:</w:t>
      </w:r>
    </w:p>
    <w:p w:rsidR="00AE6743" w:rsidRDefault="00AE6743" w:rsidP="00AE6743">
      <w:r>
        <w:rPr>
          <w:rFonts w:hint="eastAsia"/>
        </w:rPr>
        <w:t xml:space="preserve">:w  write    </w:t>
      </w:r>
      <w:r>
        <w:rPr>
          <w:rFonts w:hint="eastAsia"/>
        </w:rPr>
        <w:t>保存</w:t>
      </w:r>
    </w:p>
    <w:p w:rsidR="00AE6743" w:rsidRDefault="00AE6743" w:rsidP="00AE6743">
      <w:r>
        <w:rPr>
          <w:rFonts w:hint="eastAsia"/>
        </w:rPr>
        <w:t xml:space="preserve">:q  quite    </w:t>
      </w:r>
      <w:r>
        <w:rPr>
          <w:rFonts w:hint="eastAsia"/>
        </w:rPr>
        <w:t>退出</w:t>
      </w:r>
      <w:r>
        <w:rPr>
          <w:rFonts w:hint="eastAsia"/>
        </w:rPr>
        <w:t>vim</w:t>
      </w:r>
    </w:p>
    <w:p w:rsidR="00AE6743" w:rsidRDefault="00AE6743" w:rsidP="00AE6743">
      <w:r>
        <w:rPr>
          <w:rFonts w:hint="eastAsia"/>
        </w:rPr>
        <w:t xml:space="preserve">:wq </w:t>
      </w:r>
      <w:r>
        <w:rPr>
          <w:rFonts w:hint="eastAsia"/>
        </w:rPr>
        <w:t>保存退出</w:t>
      </w:r>
    </w:p>
    <w:p w:rsidR="00AE6743" w:rsidRDefault="00AE6743" w:rsidP="00AE6743">
      <w:r>
        <w:rPr>
          <w:rFonts w:hint="eastAsia"/>
        </w:rPr>
        <w:t xml:space="preserve">:x  </w:t>
      </w:r>
      <w:r>
        <w:rPr>
          <w:rFonts w:hint="eastAsia"/>
        </w:rPr>
        <w:t>保存退出</w:t>
      </w:r>
    </w:p>
    <w:p w:rsidR="00AE6743" w:rsidRDefault="00AE6743" w:rsidP="00AE6743">
      <w:r>
        <w:rPr>
          <w:rFonts w:hint="eastAsia"/>
        </w:rPr>
        <w:t xml:space="preserve">:w! </w:t>
      </w:r>
      <w:r>
        <w:rPr>
          <w:rFonts w:hint="eastAsia"/>
        </w:rPr>
        <w:t>强制保存</w:t>
      </w:r>
    </w:p>
    <w:p w:rsidR="00AE6743" w:rsidRDefault="00AE6743" w:rsidP="00AE6743">
      <w:r>
        <w:rPr>
          <w:rFonts w:hint="eastAsia"/>
        </w:rPr>
        <w:t xml:space="preserve">:q! </w:t>
      </w:r>
      <w:r>
        <w:rPr>
          <w:rFonts w:hint="eastAsia"/>
        </w:rPr>
        <w:t>强制不保存退出</w:t>
      </w:r>
    </w:p>
    <w:p w:rsidR="00AE6743" w:rsidRDefault="00AE6743" w:rsidP="00AE6743">
      <w:r>
        <w:rPr>
          <w:rFonts w:hint="eastAsia"/>
        </w:rPr>
        <w:lastRenderedPageBreak/>
        <w:t xml:space="preserve">:wq! </w:t>
      </w:r>
      <w:r>
        <w:rPr>
          <w:rFonts w:hint="eastAsia"/>
        </w:rPr>
        <w:t>强制保存退出</w:t>
      </w:r>
    </w:p>
    <w:p w:rsidR="00AE6743" w:rsidRDefault="00AE6743" w:rsidP="00AE6743"/>
    <w:p w:rsidR="00AE6743" w:rsidRDefault="00AE6743" w:rsidP="00AE6743">
      <w:r>
        <w:rPr>
          <w:rFonts w:hint="eastAsia"/>
        </w:rPr>
        <w:t>普通模式</w:t>
      </w:r>
      <w:r>
        <w:rPr>
          <w:rFonts w:hint="eastAsia"/>
        </w:rPr>
        <w:t>:</w:t>
      </w:r>
    </w:p>
    <w:p w:rsidR="00AE6743" w:rsidRDefault="00AE6743" w:rsidP="00AE6743">
      <w:r>
        <w:rPr>
          <w:rFonts w:hint="eastAsia"/>
        </w:rPr>
        <w:t>ZZ (</w:t>
      </w:r>
      <w:r>
        <w:rPr>
          <w:rFonts w:hint="eastAsia"/>
        </w:rPr>
        <w:t>保存退出</w:t>
      </w:r>
      <w:r>
        <w:rPr>
          <w:rFonts w:hint="eastAsia"/>
        </w:rPr>
        <w:t>)</w:t>
      </w:r>
    </w:p>
    <w:p w:rsidR="00AE6743" w:rsidRDefault="00AE6743" w:rsidP="00AE6743"/>
    <w:p w:rsidR="00AE6743" w:rsidRDefault="00AE6743" w:rsidP="00AE6743">
      <w:r>
        <w:t>--------------------------------------------------------------------</w:t>
      </w:r>
    </w:p>
    <w:p w:rsidR="00AE6743" w:rsidRDefault="00AE6743" w:rsidP="00AE6743">
      <w:r>
        <w:rPr>
          <w:rFonts w:hint="eastAsia"/>
        </w:rPr>
        <w:t>vim</w:t>
      </w:r>
      <w:r>
        <w:rPr>
          <w:rFonts w:hint="eastAsia"/>
        </w:rPr>
        <w:t>是怎样编辑文本的</w:t>
      </w:r>
      <w:r>
        <w:rPr>
          <w:rFonts w:hint="eastAsia"/>
        </w:rPr>
        <w:t>?</w:t>
      </w:r>
    </w:p>
    <w:p w:rsidR="00AE6743" w:rsidRDefault="00AE6743" w:rsidP="00AE6743"/>
    <w:p w:rsidR="00AE6743" w:rsidRDefault="00AE6743" w:rsidP="00AE6743">
      <w:r>
        <w:rPr>
          <w:rFonts w:hint="eastAsia"/>
        </w:rPr>
        <w:t>对文本做哪些操作</w:t>
      </w:r>
      <w:r>
        <w:rPr>
          <w:rFonts w:hint="eastAsia"/>
        </w:rPr>
        <w:t xml:space="preserve">: </w:t>
      </w:r>
    </w:p>
    <w:p w:rsidR="00AE6743" w:rsidRDefault="00AE6743" w:rsidP="00AE6743">
      <w:r>
        <w:rPr>
          <w:rFonts w:hint="eastAsia"/>
        </w:rPr>
        <w:t>vim</w:t>
      </w:r>
      <w:r>
        <w:rPr>
          <w:rFonts w:hint="eastAsia"/>
        </w:rPr>
        <w:t>通过操作符来实现</w:t>
      </w:r>
      <w:r>
        <w:rPr>
          <w:rFonts w:hint="eastAsia"/>
        </w:rPr>
        <w:t>,</w:t>
      </w:r>
      <w:r>
        <w:rPr>
          <w:rFonts w:hint="eastAsia"/>
        </w:rPr>
        <w:t>本质上对文本进行操作的命令</w:t>
      </w:r>
      <w:r>
        <w:rPr>
          <w:rFonts w:hint="eastAsia"/>
        </w:rPr>
        <w:t>.</w:t>
      </w:r>
    </w:p>
    <w:p w:rsidR="00AE6743" w:rsidRDefault="00AE6743" w:rsidP="00AE6743">
      <w:r>
        <w:rPr>
          <w:rFonts w:hint="eastAsia"/>
        </w:rPr>
        <w:t>删除</w:t>
      </w:r>
      <w:r>
        <w:rPr>
          <w:rFonts w:hint="eastAsia"/>
        </w:rPr>
        <w:t>:d  (delete)</w:t>
      </w:r>
    </w:p>
    <w:p w:rsidR="00AE6743" w:rsidRDefault="00AE6743" w:rsidP="00AE6743">
      <w:r>
        <w:rPr>
          <w:rFonts w:hint="eastAsia"/>
        </w:rPr>
        <w:t>复制</w:t>
      </w:r>
      <w:r>
        <w:rPr>
          <w:rFonts w:hint="eastAsia"/>
        </w:rPr>
        <w:t>:y  (yank)</w:t>
      </w:r>
    </w:p>
    <w:p w:rsidR="00AE6743" w:rsidRDefault="00AE6743" w:rsidP="00AE6743">
      <w:r>
        <w:rPr>
          <w:rFonts w:hint="eastAsia"/>
        </w:rPr>
        <w:t>修改</w:t>
      </w:r>
      <w:r>
        <w:rPr>
          <w:rFonts w:hint="eastAsia"/>
        </w:rPr>
        <w:t>:c  (change)</w:t>
      </w:r>
    </w:p>
    <w:p w:rsidR="00AE6743" w:rsidRDefault="00AE6743" w:rsidP="00AE6743"/>
    <w:p w:rsidR="00AE6743" w:rsidRDefault="00AE6743" w:rsidP="00AE6743">
      <w:r>
        <w:rPr>
          <w:rFonts w:hint="eastAsia"/>
        </w:rPr>
        <w:t>操作文本的范围是什么</w:t>
      </w:r>
      <w:r>
        <w:rPr>
          <w:rFonts w:hint="eastAsia"/>
        </w:rPr>
        <w:t>?</w:t>
      </w:r>
    </w:p>
    <w:p w:rsidR="00AE6743" w:rsidRDefault="00AE6743" w:rsidP="00AE6743">
      <w:r>
        <w:rPr>
          <w:rFonts w:hint="eastAsia"/>
        </w:rPr>
        <w:t>1)</w:t>
      </w:r>
      <w:r>
        <w:rPr>
          <w:rFonts w:hint="eastAsia"/>
        </w:rPr>
        <w:t>光标的移动确定文本范围</w:t>
      </w:r>
    </w:p>
    <w:p w:rsidR="00AE6743" w:rsidRDefault="00AE6743" w:rsidP="00AE6743">
      <w:r>
        <w:t>dj</w:t>
      </w:r>
    </w:p>
    <w:p w:rsidR="00AE6743" w:rsidRDefault="00AE6743" w:rsidP="00AE6743">
      <w:r>
        <w:rPr>
          <w:rFonts w:hint="eastAsia"/>
        </w:rPr>
        <w:t>2)</w:t>
      </w:r>
      <w:r>
        <w:rPr>
          <w:rFonts w:hint="eastAsia"/>
        </w:rPr>
        <w:t>可视模式中移动光标确定文本范围</w:t>
      </w:r>
    </w:p>
    <w:p w:rsidR="00AE6743" w:rsidRDefault="00AE6743" w:rsidP="00AE6743">
      <w:r>
        <w:rPr>
          <w:rFonts w:hint="eastAsia"/>
        </w:rPr>
        <w:t>3)</w:t>
      </w:r>
      <w:r>
        <w:rPr>
          <w:rFonts w:hint="eastAsia"/>
        </w:rPr>
        <w:t>文本对象</w:t>
      </w:r>
    </w:p>
    <w:p w:rsidR="00AE6743" w:rsidRDefault="00AE6743" w:rsidP="00AE6743">
      <w:r>
        <w:rPr>
          <w:rFonts w:hint="eastAsia"/>
        </w:rPr>
        <w:t>文本对象</w:t>
      </w:r>
      <w:r>
        <w:rPr>
          <w:rFonts w:hint="eastAsia"/>
        </w:rPr>
        <w:t>:</w:t>
      </w:r>
      <w:r>
        <w:rPr>
          <w:rFonts w:hint="eastAsia"/>
        </w:rPr>
        <w:t>是</w:t>
      </w:r>
      <w:r>
        <w:rPr>
          <w:rFonts w:hint="eastAsia"/>
        </w:rPr>
        <w:t>vim</w:t>
      </w:r>
      <w:r>
        <w:rPr>
          <w:rFonts w:hint="eastAsia"/>
        </w:rPr>
        <w:t>内置的表示特殊文本范围的字符串</w:t>
      </w:r>
      <w:r>
        <w:rPr>
          <w:rFonts w:hint="eastAsia"/>
        </w:rPr>
        <w:t>.</w:t>
      </w:r>
      <w:r>
        <w:rPr>
          <w:rFonts w:hint="eastAsia"/>
        </w:rPr>
        <w:t>只要光标位于该文本对象范围内</w:t>
      </w:r>
      <w:r>
        <w:rPr>
          <w:rFonts w:hint="eastAsia"/>
        </w:rPr>
        <w:t>,</w:t>
      </w:r>
      <w:r>
        <w:rPr>
          <w:rFonts w:hint="eastAsia"/>
        </w:rPr>
        <w:t>则表示该文本对象被选中</w:t>
      </w:r>
      <w:r>
        <w:rPr>
          <w:rFonts w:hint="eastAsia"/>
        </w:rPr>
        <w:t>.</w:t>
      </w:r>
    </w:p>
    <w:p w:rsidR="00AE6743" w:rsidRDefault="00AE6743" w:rsidP="00AE6743">
      <w:r>
        <w:rPr>
          <w:rFonts w:hint="eastAsia"/>
        </w:rPr>
        <w:t xml:space="preserve">{  }        </w:t>
      </w:r>
      <w:r>
        <w:rPr>
          <w:rFonts w:hint="eastAsia"/>
        </w:rPr>
        <w:t>左边界文本内容右边界</w:t>
      </w:r>
    </w:p>
    <w:p w:rsidR="00AE6743" w:rsidRDefault="00AE6743" w:rsidP="00AE6743">
      <w:r>
        <w:rPr>
          <w:rFonts w:hint="eastAsia"/>
        </w:rPr>
        <w:t xml:space="preserve">            </w:t>
      </w:r>
      <w:r>
        <w:rPr>
          <w:rFonts w:hint="eastAsia"/>
        </w:rPr>
        <w:t>包含</w:t>
      </w:r>
      <w:r>
        <w:rPr>
          <w:rFonts w:hint="eastAsia"/>
        </w:rPr>
        <w:t xml:space="preserve"> a{ a}</w:t>
      </w:r>
    </w:p>
    <w:p w:rsidR="00AE6743" w:rsidRDefault="00AE6743" w:rsidP="00AE6743">
      <w:r>
        <w:rPr>
          <w:rFonts w:hint="eastAsia"/>
        </w:rPr>
        <w:t xml:space="preserve">            </w:t>
      </w:r>
      <w:r>
        <w:rPr>
          <w:rFonts w:hint="eastAsia"/>
        </w:rPr>
        <w:t>内含</w:t>
      </w:r>
      <w:r>
        <w:rPr>
          <w:rFonts w:hint="eastAsia"/>
        </w:rPr>
        <w:t xml:space="preserve"> i{ i}</w:t>
      </w:r>
    </w:p>
    <w:p w:rsidR="00AE6743" w:rsidRDefault="00AE6743" w:rsidP="00AE6743"/>
    <w:p w:rsidR="00AE6743" w:rsidRDefault="00AE6743" w:rsidP="00AE6743">
      <w:r>
        <w:rPr>
          <w:rFonts w:hint="eastAsia"/>
        </w:rPr>
        <w:t>vim</w:t>
      </w:r>
      <w:r>
        <w:rPr>
          <w:rFonts w:hint="eastAsia"/>
        </w:rPr>
        <w:t>的三种常见使用方法</w:t>
      </w:r>
      <w:r>
        <w:rPr>
          <w:rFonts w:hint="eastAsia"/>
        </w:rPr>
        <w:t>:</w:t>
      </w:r>
    </w:p>
    <w:p w:rsidR="00AE6743" w:rsidRDefault="00AE6743" w:rsidP="00AE6743">
      <w:r>
        <w:rPr>
          <w:rFonts w:hint="eastAsia"/>
        </w:rPr>
        <w:t>1)</w:t>
      </w:r>
      <w:r>
        <w:rPr>
          <w:rFonts w:hint="eastAsia"/>
        </w:rPr>
        <w:t>操作符</w:t>
      </w:r>
      <w:r>
        <w:rPr>
          <w:rFonts w:hint="eastAsia"/>
        </w:rPr>
        <w:t xml:space="preserve"> + </w:t>
      </w:r>
      <w:r>
        <w:rPr>
          <w:rFonts w:hint="eastAsia"/>
        </w:rPr>
        <w:t>动作</w:t>
      </w:r>
      <w:r>
        <w:rPr>
          <w:rFonts w:hint="eastAsia"/>
        </w:rPr>
        <w:t>(</w:t>
      </w:r>
      <w:r>
        <w:rPr>
          <w:rFonts w:hint="eastAsia"/>
        </w:rPr>
        <w:t>光标移动</w:t>
      </w:r>
      <w:r>
        <w:rPr>
          <w:rFonts w:hint="eastAsia"/>
        </w:rPr>
        <w:t>)</w:t>
      </w:r>
    </w:p>
    <w:p w:rsidR="00AE6743" w:rsidRDefault="00AE6743" w:rsidP="00AE6743">
      <w:r>
        <w:rPr>
          <w:rFonts w:hint="eastAsia"/>
        </w:rPr>
        <w:t>2)</w:t>
      </w:r>
      <w:r>
        <w:rPr>
          <w:rFonts w:hint="eastAsia"/>
        </w:rPr>
        <w:t>可视模式</w:t>
      </w:r>
      <w:r>
        <w:rPr>
          <w:rFonts w:hint="eastAsia"/>
        </w:rPr>
        <w:t xml:space="preserve"> + </w:t>
      </w:r>
      <w:r>
        <w:rPr>
          <w:rFonts w:hint="eastAsia"/>
        </w:rPr>
        <w:t>操作符</w:t>
      </w:r>
    </w:p>
    <w:p w:rsidR="00AE6743" w:rsidRDefault="00AE6743" w:rsidP="00AE6743">
      <w:r>
        <w:rPr>
          <w:rFonts w:hint="eastAsia"/>
        </w:rPr>
        <w:lastRenderedPageBreak/>
        <w:t>3)</w:t>
      </w:r>
      <w:r>
        <w:rPr>
          <w:rFonts w:hint="eastAsia"/>
        </w:rPr>
        <w:t>操作符</w:t>
      </w:r>
      <w:r>
        <w:rPr>
          <w:rFonts w:hint="eastAsia"/>
        </w:rPr>
        <w:t xml:space="preserve"> + </w:t>
      </w:r>
      <w:r>
        <w:rPr>
          <w:rFonts w:hint="eastAsia"/>
        </w:rPr>
        <w:t>文本对象</w:t>
      </w:r>
    </w:p>
    <w:p w:rsidR="00AE6743" w:rsidRDefault="00AE6743" w:rsidP="00AE6743"/>
    <w:p w:rsidR="00AE6743" w:rsidRDefault="00AE6743" w:rsidP="00AE6743">
      <w:r>
        <w:rPr>
          <w:rFonts w:hint="eastAsia"/>
        </w:rPr>
        <w:t>光标的移动</w:t>
      </w:r>
      <w:r>
        <w:rPr>
          <w:rFonts w:hint="eastAsia"/>
        </w:rPr>
        <w:t>:</w:t>
      </w:r>
    </w:p>
    <w:p w:rsidR="00AE6743" w:rsidRDefault="00AE6743" w:rsidP="00AE6743">
      <w:r>
        <w:t xml:space="preserve">                                                          ---------&gt;&lt;----------</w:t>
      </w:r>
    </w:p>
    <w:p w:rsidR="00AE6743" w:rsidRDefault="00AE6743" w:rsidP="00AE6743">
      <w:r>
        <w:rPr>
          <w:rFonts w:hint="eastAsia"/>
        </w:rPr>
        <w:t xml:space="preserve">          </w:t>
      </w:r>
      <w:r>
        <w:rPr>
          <w:rFonts w:hint="eastAsia"/>
        </w:rPr>
        <w:t>字符</w:t>
      </w:r>
      <w:r>
        <w:rPr>
          <w:rFonts w:hint="eastAsia"/>
        </w:rPr>
        <w:t xml:space="preserve">     h l                      --&gt;</w:t>
      </w:r>
      <w:r>
        <w:rPr>
          <w:rFonts w:hint="eastAsia"/>
        </w:rPr>
        <w:t>指定字符</w:t>
      </w:r>
      <w:r>
        <w:rPr>
          <w:rFonts w:hint="eastAsia"/>
        </w:rPr>
        <w:t xml:space="preserve">   f+</w:t>
      </w:r>
      <w:r>
        <w:rPr>
          <w:rFonts w:hint="eastAsia"/>
        </w:rPr>
        <w:t>指定字符</w:t>
      </w:r>
      <w:r>
        <w:rPr>
          <w:rFonts w:hint="eastAsia"/>
        </w:rPr>
        <w:t xml:space="preserve"> F+</w:t>
      </w:r>
      <w:r>
        <w:rPr>
          <w:rFonts w:hint="eastAsia"/>
        </w:rPr>
        <w:t>指定字符</w:t>
      </w:r>
      <w:r>
        <w:rPr>
          <w:rFonts w:hint="eastAsia"/>
        </w:rPr>
        <w:t xml:space="preserve"> nf  nF</w:t>
      </w:r>
    </w:p>
    <w:p w:rsidR="00AE6743" w:rsidRDefault="00AE6743" w:rsidP="00AE6743"/>
    <w:p w:rsidR="00AE6743" w:rsidRDefault="00AE6743" w:rsidP="00AE6743">
      <w:r>
        <w:rPr>
          <w:rFonts w:hint="eastAsia"/>
        </w:rPr>
        <w:t xml:space="preserve">          </w:t>
      </w:r>
      <w:r>
        <w:rPr>
          <w:rFonts w:hint="eastAsia"/>
        </w:rPr>
        <w:t>单词</w:t>
      </w:r>
      <w:r>
        <w:rPr>
          <w:rFonts w:hint="eastAsia"/>
        </w:rPr>
        <w:t xml:space="preserve">     w  b  e  ge  W  B E gE   --&gt;</w:t>
      </w:r>
      <w:r>
        <w:rPr>
          <w:rFonts w:hint="eastAsia"/>
        </w:rPr>
        <w:t>指定单词</w:t>
      </w:r>
      <w:r>
        <w:rPr>
          <w:rFonts w:hint="eastAsia"/>
        </w:rPr>
        <w:t xml:space="preserve">   </w:t>
      </w:r>
      <w:r>
        <w:rPr>
          <w:rFonts w:hint="eastAsia"/>
        </w:rPr>
        <w:t>本质上是字符串搜索</w:t>
      </w:r>
    </w:p>
    <w:p w:rsidR="00AE6743" w:rsidRDefault="00AE6743" w:rsidP="00AE6743">
      <w:r>
        <w:t xml:space="preserve"> </w:t>
      </w:r>
    </w:p>
    <w:p w:rsidR="00AE6743" w:rsidRDefault="00AE6743" w:rsidP="00AE6743">
      <w:r>
        <w:rPr>
          <w:rFonts w:hint="eastAsia"/>
        </w:rPr>
        <w:t xml:space="preserve">           </w:t>
      </w:r>
      <w:r>
        <w:rPr>
          <w:rFonts w:hint="eastAsia"/>
        </w:rPr>
        <w:t>行</w:t>
      </w:r>
      <w:r>
        <w:rPr>
          <w:rFonts w:hint="eastAsia"/>
        </w:rPr>
        <w:t xml:space="preserve">      </w:t>
      </w:r>
      <w:r>
        <w:rPr>
          <w:rFonts w:hint="eastAsia"/>
        </w:rPr>
        <w:t>行首</w:t>
      </w:r>
      <w:r>
        <w:rPr>
          <w:rFonts w:hint="eastAsia"/>
        </w:rPr>
        <w:t xml:space="preserve"> 0 ^  </w:t>
      </w:r>
      <w:r>
        <w:rPr>
          <w:rFonts w:hint="eastAsia"/>
        </w:rPr>
        <w:t>行末</w:t>
      </w:r>
      <w:r>
        <w:rPr>
          <w:rFonts w:hint="eastAsia"/>
        </w:rPr>
        <w:t xml:space="preserve"> $         --&gt;</w:t>
      </w:r>
      <w:r>
        <w:rPr>
          <w:rFonts w:hint="eastAsia"/>
        </w:rPr>
        <w:t>指定行</w:t>
      </w:r>
      <w:r>
        <w:rPr>
          <w:rFonts w:hint="eastAsia"/>
        </w:rPr>
        <w:t xml:space="preserve">     nG</w:t>
      </w:r>
    </w:p>
    <w:p w:rsidR="00AE6743" w:rsidRDefault="00AE6743" w:rsidP="00AE6743"/>
    <w:p w:rsidR="00AE6743" w:rsidRDefault="00AE6743" w:rsidP="00AE6743">
      <w:r>
        <w:t xml:space="preserve">          </w:t>
      </w:r>
    </w:p>
    <w:p w:rsidR="00AE6743" w:rsidRDefault="00AE6743" w:rsidP="00AE6743"/>
    <w:p w:rsidR="00AE6743" w:rsidRDefault="00AE6743" w:rsidP="00AE6743"/>
    <w:p w:rsidR="00AE6743" w:rsidRDefault="00AE6743" w:rsidP="00AE6743">
      <w:r>
        <w:rPr>
          <w:rFonts w:hint="eastAsia"/>
        </w:rPr>
        <w:t>vim</w:t>
      </w:r>
      <w:r>
        <w:rPr>
          <w:rFonts w:hint="eastAsia"/>
        </w:rPr>
        <w:t>中字符串的搜索</w:t>
      </w:r>
      <w:r>
        <w:rPr>
          <w:rFonts w:hint="eastAsia"/>
        </w:rPr>
        <w:t>:</w:t>
      </w:r>
    </w:p>
    <w:p w:rsidR="00AE6743" w:rsidRDefault="00AE6743" w:rsidP="00AE6743">
      <w:r>
        <w:rPr>
          <w:rFonts w:hint="eastAsia"/>
        </w:rPr>
        <w:t>1)</w:t>
      </w:r>
      <w:r>
        <w:rPr>
          <w:rFonts w:hint="eastAsia"/>
        </w:rPr>
        <w:t>正向搜索</w:t>
      </w:r>
    </w:p>
    <w:p w:rsidR="00AE6743" w:rsidRDefault="00AE6743" w:rsidP="00AE6743">
      <w:r>
        <w:t>/str</w:t>
      </w:r>
    </w:p>
    <w:p w:rsidR="00AE6743" w:rsidRDefault="00AE6743" w:rsidP="00AE6743">
      <w:r>
        <w:rPr>
          <w:rFonts w:hint="eastAsia"/>
        </w:rPr>
        <w:t>n (next)</w:t>
      </w:r>
      <w:r>
        <w:rPr>
          <w:rFonts w:hint="eastAsia"/>
        </w:rPr>
        <w:t>查找下一个</w:t>
      </w:r>
      <w:r>
        <w:rPr>
          <w:rFonts w:hint="eastAsia"/>
        </w:rPr>
        <w:t>(</w:t>
      </w:r>
      <w:r>
        <w:rPr>
          <w:rFonts w:hint="eastAsia"/>
        </w:rPr>
        <w:t>同搜索方向</w:t>
      </w:r>
      <w:r>
        <w:rPr>
          <w:rFonts w:hint="eastAsia"/>
        </w:rPr>
        <w:t>)</w:t>
      </w:r>
    </w:p>
    <w:p w:rsidR="00AE6743" w:rsidRDefault="00AE6743" w:rsidP="00AE6743">
      <w:r>
        <w:rPr>
          <w:rFonts w:hint="eastAsia"/>
        </w:rPr>
        <w:t xml:space="preserve">N       </w:t>
      </w:r>
      <w:r>
        <w:rPr>
          <w:rFonts w:hint="eastAsia"/>
        </w:rPr>
        <w:t>查找上一个</w:t>
      </w:r>
    </w:p>
    <w:p w:rsidR="00AE6743" w:rsidRDefault="00AE6743" w:rsidP="00AE6743"/>
    <w:p w:rsidR="00AE6743" w:rsidRDefault="00AE6743" w:rsidP="00AE6743">
      <w:r>
        <w:rPr>
          <w:rFonts w:hint="eastAsia"/>
        </w:rPr>
        <w:t>2)</w:t>
      </w:r>
      <w:r>
        <w:rPr>
          <w:rFonts w:hint="eastAsia"/>
        </w:rPr>
        <w:t>反响搜索</w:t>
      </w:r>
    </w:p>
    <w:p w:rsidR="00AE6743" w:rsidRDefault="00AE6743" w:rsidP="00AE6743">
      <w:r>
        <w:t>?str</w:t>
      </w:r>
    </w:p>
    <w:p w:rsidR="00AE6743" w:rsidRDefault="00AE6743" w:rsidP="00AE6743">
      <w:r>
        <w:rPr>
          <w:rFonts w:hint="eastAsia"/>
        </w:rPr>
        <w:t xml:space="preserve">n </w:t>
      </w:r>
      <w:r>
        <w:rPr>
          <w:rFonts w:hint="eastAsia"/>
        </w:rPr>
        <w:t>查找下一个</w:t>
      </w:r>
    </w:p>
    <w:p w:rsidR="00AE6743" w:rsidRDefault="00AE6743" w:rsidP="00AE6743">
      <w:r>
        <w:rPr>
          <w:rFonts w:hint="eastAsia"/>
        </w:rPr>
        <w:t xml:space="preserve">N </w:t>
      </w:r>
      <w:r>
        <w:rPr>
          <w:rFonts w:hint="eastAsia"/>
        </w:rPr>
        <w:t>查找上一个</w:t>
      </w:r>
    </w:p>
    <w:p w:rsidR="00AE6743" w:rsidRDefault="00AE6743" w:rsidP="00AE6743"/>
    <w:p w:rsidR="00AE6743" w:rsidRDefault="00AE6743" w:rsidP="00AE6743">
      <w:r>
        <w:rPr>
          <w:rFonts w:hint="eastAsia"/>
        </w:rPr>
        <w:t>替换</w:t>
      </w:r>
    </w:p>
    <w:p w:rsidR="00AE6743" w:rsidRDefault="00AE6743" w:rsidP="00AE6743">
      <w:r>
        <w:t>:g#xxx#s##xxxx#g</w:t>
      </w:r>
    </w:p>
    <w:p w:rsidR="00AE6743" w:rsidRDefault="00AE6743" w:rsidP="00AE6743">
      <w:r>
        <w:lastRenderedPageBreak/>
        <w:t>:%s#xx#aaa#g</w:t>
      </w:r>
    </w:p>
    <w:p w:rsidR="00AE6743" w:rsidRDefault="00AE6743" w:rsidP="00AE6743">
      <w:r>
        <w:rPr>
          <w:rFonts w:hint="eastAsia"/>
        </w:rPr>
        <w:t>范围表示</w:t>
      </w:r>
      <w:r>
        <w:rPr>
          <w:rFonts w:hint="eastAsia"/>
        </w:rPr>
        <w:t>:</w:t>
      </w:r>
    </w:p>
    <w:p w:rsidR="00AE6743" w:rsidRDefault="00AE6743" w:rsidP="00AE6743">
      <w:r>
        <w:rPr>
          <w:rFonts w:hint="eastAsia"/>
        </w:rPr>
        <w:t>m,n m</w:t>
      </w:r>
      <w:r>
        <w:rPr>
          <w:rFonts w:hint="eastAsia"/>
        </w:rPr>
        <w:t>到</w:t>
      </w:r>
      <w:r>
        <w:rPr>
          <w:rFonts w:hint="eastAsia"/>
        </w:rPr>
        <w:t>n</w:t>
      </w:r>
      <w:r>
        <w:rPr>
          <w:rFonts w:hint="eastAsia"/>
        </w:rPr>
        <w:t>行</w:t>
      </w:r>
    </w:p>
    <w:p w:rsidR="00AE6743" w:rsidRDefault="00AE6743" w:rsidP="00AE6743">
      <w:r>
        <w:rPr>
          <w:rFonts w:hint="eastAsia"/>
        </w:rPr>
        <w:t xml:space="preserve">%  </w:t>
      </w:r>
      <w:r>
        <w:rPr>
          <w:rFonts w:hint="eastAsia"/>
        </w:rPr>
        <w:t>所有行</w:t>
      </w:r>
    </w:p>
    <w:p w:rsidR="00AE6743" w:rsidRDefault="00AE6743" w:rsidP="00AE6743">
      <w:r>
        <w:rPr>
          <w:rFonts w:hint="eastAsia"/>
        </w:rPr>
        <w:t>1,$ 1</w:t>
      </w:r>
      <w:r>
        <w:rPr>
          <w:rFonts w:hint="eastAsia"/>
        </w:rPr>
        <w:t>到最后一行</w:t>
      </w:r>
    </w:p>
    <w:p w:rsidR="00AE6743" w:rsidRDefault="00AE6743" w:rsidP="00AE6743"/>
    <w:p w:rsidR="00AE6743" w:rsidRDefault="00AE6743" w:rsidP="00AE6743">
      <w:r>
        <w:rPr>
          <w:rFonts w:hint="eastAsia"/>
        </w:rPr>
        <w:t>选项</w:t>
      </w:r>
    </w:p>
    <w:p w:rsidR="00AE6743" w:rsidRDefault="00AE6743" w:rsidP="00AE6743">
      <w:r>
        <w:rPr>
          <w:rFonts w:hint="eastAsia"/>
        </w:rPr>
        <w:t xml:space="preserve">g  </w:t>
      </w:r>
      <w:r>
        <w:rPr>
          <w:rFonts w:hint="eastAsia"/>
        </w:rPr>
        <w:t>全局</w:t>
      </w:r>
    </w:p>
    <w:p w:rsidR="00AE6743" w:rsidRDefault="00AE6743" w:rsidP="00AE6743"/>
    <w:p w:rsidR="00AE6743" w:rsidRDefault="00AE6743" w:rsidP="00AE6743">
      <w:r>
        <w:rPr>
          <w:rFonts w:hint="eastAsia"/>
        </w:rPr>
        <w:t>普通模式中的搜索</w:t>
      </w:r>
    </w:p>
    <w:p w:rsidR="00AE6743" w:rsidRDefault="00AE6743" w:rsidP="00AE6743">
      <w:r>
        <w:rPr>
          <w:rFonts w:hint="eastAsia"/>
        </w:rPr>
        <w:t>将光标停留在要搜索的单词上</w:t>
      </w:r>
      <w:r>
        <w:rPr>
          <w:rFonts w:hint="eastAsia"/>
        </w:rPr>
        <w:t>,</w:t>
      </w:r>
    </w:p>
    <w:p w:rsidR="00AE6743" w:rsidRDefault="00AE6743" w:rsidP="00AE6743">
      <w:r>
        <w:rPr>
          <w:rFonts w:hint="eastAsia"/>
        </w:rPr>
        <w:t>正向查找</w:t>
      </w:r>
      <w:r>
        <w:rPr>
          <w:rFonts w:hint="eastAsia"/>
        </w:rPr>
        <w:t xml:space="preserve">  *</w:t>
      </w:r>
    </w:p>
    <w:p w:rsidR="00AE6743" w:rsidRDefault="00AE6743" w:rsidP="00AE6743">
      <w:r>
        <w:rPr>
          <w:rFonts w:hint="eastAsia"/>
        </w:rPr>
        <w:t>反向查找</w:t>
      </w:r>
      <w:r>
        <w:rPr>
          <w:rFonts w:hint="eastAsia"/>
        </w:rPr>
        <w:t xml:space="preserve">  #</w:t>
      </w:r>
    </w:p>
    <w:p w:rsidR="00AE6743" w:rsidRDefault="00AE6743" w:rsidP="00AE6743"/>
    <w:p w:rsidR="00AE6743" w:rsidRDefault="00AE6743" w:rsidP="00AE6743">
      <w:r>
        <w:rPr>
          <w:rFonts w:hint="eastAsia"/>
        </w:rPr>
        <w:t>第一行</w:t>
      </w:r>
      <w:r>
        <w:rPr>
          <w:rFonts w:hint="eastAsia"/>
        </w:rPr>
        <w:t>: 1G/gg</w:t>
      </w:r>
    </w:p>
    <w:p w:rsidR="00AE6743" w:rsidRDefault="00AE6743" w:rsidP="00AE6743">
      <w:r>
        <w:rPr>
          <w:rFonts w:hint="eastAsia"/>
        </w:rPr>
        <w:t>最后一行</w:t>
      </w:r>
      <w:r>
        <w:rPr>
          <w:rFonts w:hint="eastAsia"/>
        </w:rPr>
        <w:t>:G</w:t>
      </w:r>
    </w:p>
    <w:p w:rsidR="00AE6743" w:rsidRDefault="00AE6743" w:rsidP="00AE6743"/>
    <w:p w:rsidR="00AE6743" w:rsidRDefault="00AE6743" w:rsidP="00AE6743">
      <w:r>
        <w:rPr>
          <w:rFonts w:hint="eastAsia"/>
        </w:rPr>
        <w:t>显示行号</w:t>
      </w:r>
      <w:r>
        <w:rPr>
          <w:rFonts w:hint="eastAsia"/>
        </w:rPr>
        <w:t xml:space="preserve">: </w:t>
      </w:r>
    </w:p>
    <w:p w:rsidR="00AE6743" w:rsidRDefault="00AE6743" w:rsidP="00AE6743">
      <w:r>
        <w:t>:set nu</w:t>
      </w:r>
    </w:p>
    <w:p w:rsidR="00AE6743" w:rsidRDefault="00AE6743" w:rsidP="00AE6743">
      <w:r>
        <w:t>:set nonu</w:t>
      </w:r>
    </w:p>
    <w:p w:rsidR="00AE6743" w:rsidRDefault="00AE6743" w:rsidP="00AE6743"/>
    <w:p w:rsidR="00AE6743" w:rsidRDefault="00AE6743" w:rsidP="00AE6743"/>
    <w:p w:rsidR="00AE6743" w:rsidRDefault="00AE6743" w:rsidP="00AE6743">
      <w:r>
        <w:rPr>
          <w:rFonts w:hint="eastAsia"/>
        </w:rPr>
        <w:t>可视模式</w:t>
      </w:r>
    </w:p>
    <w:p w:rsidR="00AE6743" w:rsidRDefault="00AE6743" w:rsidP="00AE6743">
      <w:r>
        <w:rPr>
          <w:rFonts w:hint="eastAsia"/>
        </w:rPr>
        <w:t>1)</w:t>
      </w:r>
      <w:r>
        <w:rPr>
          <w:rFonts w:hint="eastAsia"/>
        </w:rPr>
        <w:t>逐字选择</w:t>
      </w:r>
      <w:r>
        <w:rPr>
          <w:rFonts w:hint="eastAsia"/>
        </w:rPr>
        <w:t xml:space="preserve">  v</w:t>
      </w:r>
    </w:p>
    <w:p w:rsidR="00AE6743" w:rsidRDefault="00AE6743" w:rsidP="00AE6743">
      <w:r>
        <w:rPr>
          <w:rFonts w:hint="eastAsia"/>
        </w:rPr>
        <w:t xml:space="preserve">o </w:t>
      </w:r>
      <w:r>
        <w:rPr>
          <w:rFonts w:hint="eastAsia"/>
        </w:rPr>
        <w:t>调整字符范围</w:t>
      </w:r>
    </w:p>
    <w:p w:rsidR="00AE6743" w:rsidRDefault="00AE6743" w:rsidP="00AE6743">
      <w:r>
        <w:rPr>
          <w:rFonts w:hint="eastAsia"/>
        </w:rPr>
        <w:t>2)</w:t>
      </w:r>
      <w:r>
        <w:rPr>
          <w:rFonts w:hint="eastAsia"/>
        </w:rPr>
        <w:t>逐行选择</w:t>
      </w:r>
      <w:r>
        <w:rPr>
          <w:rFonts w:hint="eastAsia"/>
        </w:rPr>
        <w:t xml:space="preserve">  V</w:t>
      </w:r>
    </w:p>
    <w:p w:rsidR="00AE6743" w:rsidRDefault="00AE6743" w:rsidP="00AE6743">
      <w:r>
        <w:rPr>
          <w:rFonts w:hint="eastAsia"/>
        </w:rPr>
        <w:t xml:space="preserve">o </w:t>
      </w:r>
      <w:r>
        <w:rPr>
          <w:rFonts w:hint="eastAsia"/>
        </w:rPr>
        <w:t>调整行范围</w:t>
      </w:r>
    </w:p>
    <w:p w:rsidR="00AE6743" w:rsidRDefault="00AE6743" w:rsidP="00AE6743">
      <w:r>
        <w:rPr>
          <w:rFonts w:hint="eastAsia"/>
        </w:rPr>
        <w:t>3)</w:t>
      </w:r>
      <w:r>
        <w:rPr>
          <w:rFonts w:hint="eastAsia"/>
        </w:rPr>
        <w:t>列块选择</w:t>
      </w:r>
      <w:r>
        <w:rPr>
          <w:rFonts w:hint="eastAsia"/>
        </w:rPr>
        <w:t xml:space="preserve">  ^v</w:t>
      </w:r>
    </w:p>
    <w:p w:rsidR="00AE6743" w:rsidRDefault="00AE6743" w:rsidP="00AE6743">
      <w:r>
        <w:rPr>
          <w:rFonts w:hint="eastAsia"/>
        </w:rPr>
        <w:lastRenderedPageBreak/>
        <w:t>o/O o</w:t>
      </w:r>
      <w:r>
        <w:rPr>
          <w:rFonts w:hint="eastAsia"/>
        </w:rPr>
        <w:t>对角线移动</w:t>
      </w:r>
      <w:r>
        <w:rPr>
          <w:rFonts w:hint="eastAsia"/>
        </w:rPr>
        <w:t xml:space="preserve"> O</w:t>
      </w:r>
      <w:r>
        <w:rPr>
          <w:rFonts w:hint="eastAsia"/>
        </w:rPr>
        <w:t>水平方向移动</w:t>
      </w:r>
    </w:p>
    <w:p w:rsidR="00AE6743" w:rsidRDefault="00AE6743" w:rsidP="00AE6743"/>
    <w:p w:rsidR="00AE6743" w:rsidRDefault="00AE6743" w:rsidP="00AE6743">
      <w:r>
        <w:rPr>
          <w:rFonts w:hint="eastAsia"/>
        </w:rPr>
        <w:t>复制粘贴移动</w:t>
      </w:r>
    </w:p>
    <w:p w:rsidR="00AE6743" w:rsidRDefault="00AE6743" w:rsidP="00AE6743"/>
    <w:p w:rsidR="00AE6743" w:rsidRDefault="00AE6743" w:rsidP="00AE6743">
      <w:r>
        <w:rPr>
          <w:rFonts w:hint="eastAsia"/>
        </w:rPr>
        <w:t>复制</w:t>
      </w:r>
      <w:r>
        <w:rPr>
          <w:rFonts w:hint="eastAsia"/>
        </w:rPr>
        <w:t xml:space="preserve"> y              p/P</w:t>
      </w:r>
    </w:p>
    <w:p w:rsidR="00AE6743" w:rsidRDefault="00AE6743" w:rsidP="00AE6743">
      <w:r>
        <w:rPr>
          <w:rFonts w:hint="eastAsia"/>
        </w:rPr>
        <w:t>删除</w:t>
      </w:r>
      <w:r>
        <w:rPr>
          <w:rFonts w:hint="eastAsia"/>
        </w:rPr>
        <w:t xml:space="preserve"> d  ----&gt; </w:t>
      </w:r>
      <w:r>
        <w:rPr>
          <w:rFonts w:hint="eastAsia"/>
        </w:rPr>
        <w:t>缓存</w:t>
      </w:r>
      <w:r>
        <w:rPr>
          <w:rFonts w:hint="eastAsia"/>
        </w:rPr>
        <w:t xml:space="preserve">  ----&gt; </w:t>
      </w:r>
      <w:r>
        <w:rPr>
          <w:rFonts w:hint="eastAsia"/>
        </w:rPr>
        <w:t>放在指定的位置</w:t>
      </w:r>
    </w:p>
    <w:p w:rsidR="00AE6743" w:rsidRDefault="00AE6743" w:rsidP="00AE6743">
      <w:r>
        <w:rPr>
          <w:rFonts w:hint="eastAsia"/>
        </w:rPr>
        <w:t>修改</w:t>
      </w:r>
      <w:r>
        <w:rPr>
          <w:rFonts w:hint="eastAsia"/>
        </w:rPr>
        <w:t xml:space="preserve"> c</w:t>
      </w:r>
    </w:p>
    <w:p w:rsidR="00AE6743" w:rsidRDefault="00AE6743" w:rsidP="00AE6743"/>
    <w:p w:rsidR="00AE6743" w:rsidRDefault="00AE6743" w:rsidP="00AE6743">
      <w:r>
        <w:rPr>
          <w:rFonts w:hint="eastAsia"/>
        </w:rPr>
        <w:t>字符以行为单位</w:t>
      </w:r>
      <w:r>
        <w:rPr>
          <w:rFonts w:hint="eastAsia"/>
        </w:rPr>
        <w:t xml:space="preserve">:    p   </w:t>
      </w:r>
      <w:r>
        <w:rPr>
          <w:rFonts w:hint="eastAsia"/>
        </w:rPr>
        <w:t>在行下方</w:t>
      </w:r>
      <w:r>
        <w:rPr>
          <w:rFonts w:hint="eastAsia"/>
        </w:rPr>
        <w:t xml:space="preserve">   P  </w:t>
      </w:r>
      <w:r>
        <w:rPr>
          <w:rFonts w:hint="eastAsia"/>
        </w:rPr>
        <w:t>行上方</w:t>
      </w:r>
      <w:r>
        <w:rPr>
          <w:rFonts w:hint="eastAsia"/>
        </w:rPr>
        <w:t xml:space="preserve">  ddp</w:t>
      </w:r>
    </w:p>
    <w:p w:rsidR="00AE6743" w:rsidRDefault="00AE6743" w:rsidP="00AE6743">
      <w:r>
        <w:rPr>
          <w:rFonts w:hint="eastAsia"/>
        </w:rPr>
        <w:t>不以行为单位</w:t>
      </w:r>
      <w:r>
        <w:rPr>
          <w:rFonts w:hint="eastAsia"/>
        </w:rPr>
        <w:t xml:space="preserve">:      p   </w:t>
      </w:r>
      <w:r>
        <w:rPr>
          <w:rFonts w:hint="eastAsia"/>
        </w:rPr>
        <w:t>在光标后</w:t>
      </w:r>
      <w:r>
        <w:rPr>
          <w:rFonts w:hint="eastAsia"/>
        </w:rPr>
        <w:t xml:space="preserve">   P  </w:t>
      </w:r>
      <w:r>
        <w:rPr>
          <w:rFonts w:hint="eastAsia"/>
        </w:rPr>
        <w:t>在光标前</w:t>
      </w:r>
      <w:r>
        <w:rPr>
          <w:rFonts w:hint="eastAsia"/>
        </w:rPr>
        <w:t xml:space="preserve">  xp</w:t>
      </w:r>
    </w:p>
    <w:p w:rsidR="00AE6743" w:rsidRDefault="00AE6743" w:rsidP="00AE6743"/>
    <w:p w:rsidR="00AE6743" w:rsidRDefault="00AE6743" w:rsidP="00AE6743">
      <w:r>
        <w:rPr>
          <w:rFonts w:hint="eastAsia"/>
        </w:rPr>
        <w:t>常见文本对象</w:t>
      </w:r>
      <w:r>
        <w:rPr>
          <w:rFonts w:hint="eastAsia"/>
        </w:rPr>
        <w:t>:</w:t>
      </w:r>
    </w:p>
    <w:p w:rsidR="00AE6743" w:rsidRDefault="00AE6743" w:rsidP="00AE6743">
      <w:r>
        <w:t>aw</w:t>
      </w:r>
    </w:p>
    <w:p w:rsidR="00AE6743" w:rsidRDefault="00AE6743" w:rsidP="00AE6743">
      <w:r>
        <w:t>iw</w:t>
      </w:r>
    </w:p>
    <w:p w:rsidR="00AE6743" w:rsidRDefault="00AE6743" w:rsidP="00AE6743">
      <w:r>
        <w:t>a[</w:t>
      </w:r>
    </w:p>
    <w:p w:rsidR="00AE6743" w:rsidRDefault="00AE6743" w:rsidP="00AE6743">
      <w:r>
        <w:t>i[</w:t>
      </w:r>
    </w:p>
    <w:p w:rsidR="00AE6743" w:rsidRDefault="00AE6743" w:rsidP="00AE6743">
      <w:r>
        <w:t>a(</w:t>
      </w:r>
    </w:p>
    <w:p w:rsidR="00AE6743" w:rsidRDefault="00AE6743" w:rsidP="00AE6743">
      <w:r>
        <w:t>i(</w:t>
      </w:r>
    </w:p>
    <w:p w:rsidR="00AE6743" w:rsidRDefault="00AE6743" w:rsidP="00AE6743">
      <w:r>
        <w:t>a{</w:t>
      </w:r>
    </w:p>
    <w:p w:rsidR="00AE6743" w:rsidRDefault="00AE6743" w:rsidP="00AE6743">
      <w:r>
        <w:t>i{</w:t>
      </w:r>
    </w:p>
    <w:p w:rsidR="00AE6743" w:rsidRDefault="00AE6743" w:rsidP="00AE6743">
      <w:r>
        <w:t>...</w:t>
      </w:r>
    </w:p>
    <w:p w:rsidR="00AE6743" w:rsidRDefault="00AE6743" w:rsidP="00AE6743">
      <w:r>
        <w:t>-------------------------------------------------------------------------------</w:t>
      </w:r>
    </w:p>
    <w:p w:rsidR="00AE6743" w:rsidRDefault="00AE6743" w:rsidP="00AE6743">
      <w:pPr>
        <w:pStyle w:val="2"/>
      </w:pPr>
      <w:r>
        <w:rPr>
          <w:rFonts w:hint="eastAsia"/>
        </w:rPr>
        <w:t>Linux</w:t>
      </w:r>
      <w:r>
        <w:rPr>
          <w:rFonts w:hint="eastAsia"/>
        </w:rPr>
        <w:t>常用的命令</w:t>
      </w:r>
    </w:p>
    <w:p w:rsidR="00AE6743" w:rsidRDefault="00AE6743" w:rsidP="00AE6743"/>
    <w:p w:rsidR="00AE6743" w:rsidRDefault="00AE6743" w:rsidP="00AE6743">
      <w:pPr>
        <w:pStyle w:val="3"/>
      </w:pPr>
      <w:r>
        <w:rPr>
          <w:rFonts w:hint="eastAsia"/>
        </w:rPr>
        <w:t>命令的格式</w:t>
      </w:r>
    </w:p>
    <w:p w:rsidR="006E39ED" w:rsidRPr="006E39ED" w:rsidRDefault="006E39ED" w:rsidP="006E39ED">
      <w:r>
        <w:rPr>
          <w:rFonts w:hint="eastAsia"/>
        </w:rPr>
        <w:t>修改系统时区</w:t>
      </w:r>
      <w:r>
        <w:rPr>
          <w:rFonts w:hint="eastAsia"/>
        </w:rPr>
        <w:t xml:space="preserve"> </w:t>
      </w:r>
      <w:r w:rsidRPr="006E39ED">
        <w:t>cp /usr/share/zoneinfo/Asia/Shanghai /etc/localtime</w:t>
      </w:r>
    </w:p>
    <w:p w:rsidR="00AE6743" w:rsidRDefault="00AE6743" w:rsidP="00AE6743"/>
    <w:p w:rsidR="00AE6743" w:rsidRDefault="00AE6743" w:rsidP="00AE6743">
      <w:r>
        <w:rPr>
          <w:rFonts w:hint="eastAsia"/>
        </w:rPr>
        <w:lastRenderedPageBreak/>
        <w:t>命令提示字符串</w:t>
      </w:r>
      <w:r>
        <w:rPr>
          <w:rFonts w:hint="eastAsia"/>
        </w:rPr>
        <w:t xml:space="preserve"> </w:t>
      </w:r>
      <w:r>
        <w:rPr>
          <w:rFonts w:hint="eastAsia"/>
        </w:rPr>
        <w:t>提示符</w:t>
      </w:r>
      <w:r>
        <w:rPr>
          <w:rFonts w:hint="eastAsia"/>
        </w:rPr>
        <w:t xml:space="preserve"> </w:t>
      </w:r>
      <w:r>
        <w:rPr>
          <w:rFonts w:hint="eastAsia"/>
        </w:rPr>
        <w:t>命令行</w:t>
      </w:r>
    </w:p>
    <w:p w:rsidR="00AE6743" w:rsidRDefault="00AE6743" w:rsidP="00AE6743">
      <w:r>
        <w:rPr>
          <w:rFonts w:hint="eastAsia"/>
        </w:rPr>
        <w:t>提示符</w:t>
      </w:r>
      <w:r>
        <w:rPr>
          <w:rFonts w:hint="eastAsia"/>
        </w:rPr>
        <w:t xml:space="preserve">: # root  </w:t>
      </w:r>
      <w:r>
        <w:rPr>
          <w:rFonts w:hint="eastAsia"/>
        </w:rPr>
        <w:t>其他用户</w:t>
      </w:r>
      <w:r>
        <w:rPr>
          <w:rFonts w:hint="eastAsia"/>
        </w:rPr>
        <w:t xml:space="preserve"> $</w:t>
      </w:r>
    </w:p>
    <w:p w:rsidR="00AE6743" w:rsidRDefault="00AE6743" w:rsidP="00AE6743"/>
    <w:p w:rsidR="00AE6743" w:rsidRDefault="00AE6743" w:rsidP="00AE6743">
      <w:r>
        <w:rPr>
          <w:rFonts w:hint="eastAsia"/>
        </w:rPr>
        <w:t>命令名</w:t>
      </w:r>
      <w:r>
        <w:rPr>
          <w:rFonts w:hint="eastAsia"/>
        </w:rPr>
        <w:t xml:space="preserve"> </w:t>
      </w:r>
      <w:r>
        <w:rPr>
          <w:rFonts w:hint="eastAsia"/>
        </w:rPr>
        <w:t>选项</w:t>
      </w:r>
      <w:r>
        <w:rPr>
          <w:rFonts w:hint="eastAsia"/>
        </w:rPr>
        <w:t xml:space="preserve"> </w:t>
      </w:r>
      <w:r>
        <w:rPr>
          <w:rFonts w:hint="eastAsia"/>
        </w:rPr>
        <w:t>参数</w:t>
      </w:r>
    </w:p>
    <w:p w:rsidR="00AE6743" w:rsidRDefault="00AE6743" w:rsidP="00AE6743">
      <w:r>
        <w:t>ls      -l   /usr</w:t>
      </w:r>
    </w:p>
    <w:p w:rsidR="00AE6743" w:rsidRDefault="00AE6743" w:rsidP="00AE6743"/>
    <w:p w:rsidR="00AE6743" w:rsidRDefault="00AE6743" w:rsidP="00AE6743">
      <w:r>
        <w:rPr>
          <w:rFonts w:hint="eastAsia"/>
        </w:rPr>
        <w:t>注意</w:t>
      </w:r>
      <w:r>
        <w:rPr>
          <w:rFonts w:hint="eastAsia"/>
        </w:rPr>
        <w:t>:</w:t>
      </w:r>
    </w:p>
    <w:p w:rsidR="00AE6743" w:rsidRDefault="00AE6743" w:rsidP="00AE6743">
      <w:r>
        <w:rPr>
          <w:rFonts w:hint="eastAsia"/>
        </w:rPr>
        <w:t>1)</w:t>
      </w:r>
      <w:r>
        <w:rPr>
          <w:rFonts w:hint="eastAsia"/>
        </w:rPr>
        <w:t>命令名一般小写</w:t>
      </w:r>
    </w:p>
    <w:p w:rsidR="00AE6743" w:rsidRDefault="00AE6743" w:rsidP="00AE6743">
      <w:r>
        <w:rPr>
          <w:rFonts w:hint="eastAsia"/>
        </w:rPr>
        <w:t>2)</w:t>
      </w:r>
      <w:r>
        <w:rPr>
          <w:rFonts w:hint="eastAsia"/>
        </w:rPr>
        <w:t>三者之间要用空白分隔</w:t>
      </w:r>
    </w:p>
    <w:p w:rsidR="00AE6743" w:rsidRDefault="00AE6743" w:rsidP="00AE6743">
      <w:r>
        <w:rPr>
          <w:rFonts w:hint="eastAsia"/>
        </w:rPr>
        <w:t>3)</w:t>
      </w:r>
      <w:r>
        <w:rPr>
          <w:rFonts w:hint="eastAsia"/>
        </w:rPr>
        <w:t>选项可取</w:t>
      </w:r>
      <w:r>
        <w:rPr>
          <w:rFonts w:hint="eastAsia"/>
        </w:rPr>
        <w:t>0</w:t>
      </w:r>
      <w:r>
        <w:rPr>
          <w:rFonts w:hint="eastAsia"/>
        </w:rPr>
        <w:t>个或多个</w:t>
      </w:r>
      <w:r>
        <w:rPr>
          <w:rFonts w:hint="eastAsia"/>
        </w:rPr>
        <w:t>,</w:t>
      </w:r>
      <w:r>
        <w:rPr>
          <w:rFonts w:hint="eastAsia"/>
        </w:rPr>
        <w:t>多个选项之间要用空白分隔</w:t>
      </w:r>
    </w:p>
    <w:p w:rsidR="00AE6743" w:rsidRDefault="00AE6743" w:rsidP="00AE6743">
      <w:r>
        <w:rPr>
          <w:rFonts w:hint="eastAsia"/>
        </w:rPr>
        <w:t>一般情况下选项前都带一个</w:t>
      </w:r>
      <w:r>
        <w:rPr>
          <w:rFonts w:hint="eastAsia"/>
        </w:rPr>
        <w:t xml:space="preserve"> -</w:t>
      </w:r>
    </w:p>
    <w:p w:rsidR="00AE6743" w:rsidRDefault="00AE6743" w:rsidP="00AE6743">
      <w:r>
        <w:rPr>
          <w:rFonts w:hint="eastAsia"/>
        </w:rPr>
        <w:t>-</w:t>
      </w:r>
      <w:r>
        <w:rPr>
          <w:rFonts w:hint="eastAsia"/>
        </w:rPr>
        <w:t>单个字符</w:t>
      </w:r>
    </w:p>
    <w:p w:rsidR="00AE6743" w:rsidRDefault="00AE6743" w:rsidP="00AE6743">
      <w:r>
        <w:rPr>
          <w:rFonts w:hint="eastAsia"/>
        </w:rPr>
        <w:t>--</w:t>
      </w:r>
      <w:r>
        <w:rPr>
          <w:rFonts w:hint="eastAsia"/>
        </w:rPr>
        <w:t>单词</w:t>
      </w:r>
    </w:p>
    <w:p w:rsidR="00AE6743" w:rsidRDefault="00AE6743" w:rsidP="00AE6743">
      <w:r>
        <w:rPr>
          <w:rFonts w:hint="eastAsia"/>
        </w:rPr>
        <w:t>多个选项合并</w:t>
      </w:r>
      <w:r>
        <w:rPr>
          <w:rFonts w:hint="eastAsia"/>
        </w:rPr>
        <w:t xml:space="preserve">   ls -l -t -r  --&gt;  ls -ltr</w:t>
      </w:r>
    </w:p>
    <w:p w:rsidR="00AE6743" w:rsidRDefault="00AE6743" w:rsidP="00AE6743">
      <w:r>
        <w:rPr>
          <w:rFonts w:hint="eastAsia"/>
        </w:rPr>
        <w:t>4)</w:t>
      </w:r>
      <w:r>
        <w:rPr>
          <w:rFonts w:hint="eastAsia"/>
        </w:rPr>
        <w:t>参数可取</w:t>
      </w:r>
      <w:r>
        <w:rPr>
          <w:rFonts w:hint="eastAsia"/>
        </w:rPr>
        <w:t>0</w:t>
      </w:r>
      <w:r>
        <w:rPr>
          <w:rFonts w:hint="eastAsia"/>
        </w:rPr>
        <w:t>个或多个</w:t>
      </w:r>
      <w:r>
        <w:rPr>
          <w:rFonts w:hint="eastAsia"/>
        </w:rPr>
        <w:t>,</w:t>
      </w:r>
      <w:r>
        <w:rPr>
          <w:rFonts w:hint="eastAsia"/>
        </w:rPr>
        <w:t>多个参数之间要用空白分隔</w:t>
      </w:r>
    </w:p>
    <w:p w:rsidR="00AE6743" w:rsidRDefault="00AE6743" w:rsidP="00AE6743">
      <w:r>
        <w:rPr>
          <w:rFonts w:hint="eastAsia"/>
        </w:rPr>
        <w:t>5)</w:t>
      </w:r>
      <w:r>
        <w:rPr>
          <w:rFonts w:hint="eastAsia"/>
        </w:rPr>
        <w:t>一般情况下选项</w:t>
      </w:r>
      <w:r>
        <w:rPr>
          <w:rFonts w:hint="eastAsia"/>
        </w:rPr>
        <w:t>,</w:t>
      </w:r>
      <w:r>
        <w:rPr>
          <w:rFonts w:hint="eastAsia"/>
        </w:rPr>
        <w:t>参数的顺序不重要</w:t>
      </w:r>
    </w:p>
    <w:p w:rsidR="00AE6743" w:rsidRDefault="00AE6743" w:rsidP="00AE6743"/>
    <w:p w:rsidR="00AE6743" w:rsidRDefault="00AE6743" w:rsidP="00AE6743">
      <w:r>
        <w:rPr>
          <w:rFonts w:hint="eastAsia"/>
        </w:rPr>
        <w:t>选项</w:t>
      </w:r>
      <w:r>
        <w:rPr>
          <w:rFonts w:hint="eastAsia"/>
        </w:rPr>
        <w:t xml:space="preserve">: </w:t>
      </w:r>
      <w:r>
        <w:rPr>
          <w:rFonts w:hint="eastAsia"/>
        </w:rPr>
        <w:t>可以看成一个功能的开关</w:t>
      </w:r>
      <w:r>
        <w:rPr>
          <w:rFonts w:hint="eastAsia"/>
        </w:rPr>
        <w:t>.</w:t>
      </w:r>
    </w:p>
    <w:p w:rsidR="00AE6743" w:rsidRDefault="00AE6743" w:rsidP="00AE6743">
      <w:r>
        <w:rPr>
          <w:rFonts w:hint="eastAsia"/>
        </w:rPr>
        <w:t>参数</w:t>
      </w:r>
      <w:r>
        <w:rPr>
          <w:rFonts w:hint="eastAsia"/>
        </w:rPr>
        <w:t xml:space="preserve">: </w:t>
      </w:r>
      <w:r>
        <w:rPr>
          <w:rFonts w:hint="eastAsia"/>
        </w:rPr>
        <w:t>命令处理的对象或数据</w:t>
      </w:r>
      <w:r>
        <w:rPr>
          <w:rFonts w:hint="eastAsia"/>
        </w:rPr>
        <w:t>.</w:t>
      </w:r>
      <w:r>
        <w:rPr>
          <w:rFonts w:hint="eastAsia"/>
        </w:rPr>
        <w:t>最常见的是文件或文件夹</w:t>
      </w:r>
      <w:r>
        <w:rPr>
          <w:rFonts w:hint="eastAsia"/>
        </w:rPr>
        <w:t>.</w:t>
      </w:r>
    </w:p>
    <w:p w:rsidR="00AE6743" w:rsidRDefault="00AE6743" w:rsidP="00AE6743"/>
    <w:p w:rsidR="00AE6743" w:rsidRDefault="00AE6743" w:rsidP="00AE6743">
      <w:pPr>
        <w:pStyle w:val="3"/>
      </w:pPr>
      <w:r>
        <w:rPr>
          <w:rFonts w:hint="eastAsia"/>
        </w:rPr>
        <w:t>命令的参数表示</w:t>
      </w:r>
    </w:p>
    <w:p w:rsidR="00AE6743" w:rsidRDefault="00AE6743" w:rsidP="00AE6743">
      <w:r>
        <w:rPr>
          <w:rFonts w:hint="eastAsia"/>
        </w:rPr>
        <w:t>文件</w:t>
      </w:r>
      <w:r>
        <w:rPr>
          <w:rFonts w:hint="eastAsia"/>
        </w:rPr>
        <w:t xml:space="preserve">:   </w:t>
      </w:r>
      <w:r>
        <w:rPr>
          <w:rFonts w:hint="eastAsia"/>
        </w:rPr>
        <w:t>文件</w:t>
      </w:r>
    </w:p>
    <w:p w:rsidR="00AE6743" w:rsidRDefault="00AE6743" w:rsidP="00AE6743">
      <w:r>
        <w:rPr>
          <w:rFonts w:hint="eastAsia"/>
        </w:rPr>
        <w:t xml:space="preserve">        </w:t>
      </w:r>
      <w:r>
        <w:rPr>
          <w:rFonts w:hint="eastAsia"/>
        </w:rPr>
        <w:t>文件夹</w:t>
      </w:r>
      <w:r>
        <w:rPr>
          <w:rFonts w:hint="eastAsia"/>
        </w:rPr>
        <w:t>(</w:t>
      </w:r>
      <w:r>
        <w:rPr>
          <w:rFonts w:hint="eastAsia"/>
        </w:rPr>
        <w:t>目录</w:t>
      </w:r>
      <w:r>
        <w:rPr>
          <w:rFonts w:hint="eastAsia"/>
        </w:rPr>
        <w:t>)</w:t>
      </w:r>
    </w:p>
    <w:p w:rsidR="00AE6743" w:rsidRDefault="00AE6743" w:rsidP="00AE6743"/>
    <w:p w:rsidR="00AE6743" w:rsidRDefault="00AE6743" w:rsidP="00AE6743">
      <w:r>
        <w:rPr>
          <w:rFonts w:hint="eastAsia"/>
        </w:rPr>
        <w:t>文件的位置</w:t>
      </w:r>
      <w:r>
        <w:rPr>
          <w:rFonts w:hint="eastAsia"/>
        </w:rPr>
        <w:t xml:space="preserve">----&gt; </w:t>
      </w:r>
      <w:r>
        <w:rPr>
          <w:rFonts w:hint="eastAsia"/>
        </w:rPr>
        <w:t>路径</w:t>
      </w:r>
    </w:p>
    <w:p w:rsidR="00AE6743" w:rsidRDefault="00AE6743" w:rsidP="00AE6743"/>
    <w:p w:rsidR="00AE6743" w:rsidRDefault="00AE6743" w:rsidP="00AE6743">
      <w:r>
        <w:rPr>
          <w:rFonts w:hint="eastAsia"/>
        </w:rPr>
        <w:t>绝对路径</w:t>
      </w:r>
      <w:r>
        <w:rPr>
          <w:rFonts w:hint="eastAsia"/>
        </w:rPr>
        <w:t xml:space="preserve">:  </w:t>
      </w:r>
      <w:r>
        <w:rPr>
          <w:rFonts w:hint="eastAsia"/>
        </w:rPr>
        <w:t>从根</w:t>
      </w:r>
      <w:r>
        <w:rPr>
          <w:rFonts w:hint="eastAsia"/>
        </w:rPr>
        <w:t>(/)</w:t>
      </w:r>
      <w:r>
        <w:rPr>
          <w:rFonts w:hint="eastAsia"/>
        </w:rPr>
        <w:t>开始的路径</w:t>
      </w:r>
    </w:p>
    <w:p w:rsidR="00AE6743" w:rsidRDefault="00AE6743" w:rsidP="00AE6743">
      <w:r>
        <w:lastRenderedPageBreak/>
        <w:t xml:space="preserve">                                               /          --1 level</w:t>
      </w:r>
    </w:p>
    <w:p w:rsidR="00AE6743" w:rsidRDefault="00AE6743" w:rsidP="00AE6743"/>
    <w:p w:rsidR="00AE6743" w:rsidRDefault="00AE6743" w:rsidP="00AE6743">
      <w:r>
        <w:t xml:space="preserve">                                      bin   usr  etc  lib --2 level</w:t>
      </w:r>
    </w:p>
    <w:p w:rsidR="00AE6743" w:rsidRDefault="00AE6743" w:rsidP="00AE6743">
      <w:r>
        <w:t xml:space="preserve">                                                 </w:t>
      </w:r>
    </w:p>
    <w:p w:rsidR="00AE6743" w:rsidRDefault="00AE6743" w:rsidP="00AE6743">
      <w:r>
        <w:t xml:space="preserve">                                                 sysconfig--3 level  --current directory</w:t>
      </w:r>
    </w:p>
    <w:p w:rsidR="00AE6743" w:rsidRDefault="00AE6743" w:rsidP="00AE6743"/>
    <w:p w:rsidR="00AE6743" w:rsidRDefault="00AE6743" w:rsidP="00AE6743">
      <w:r>
        <w:t xml:space="preserve">                                           network-scripts--4 level</w:t>
      </w:r>
    </w:p>
    <w:p w:rsidR="00AE6743" w:rsidRDefault="00AE6743" w:rsidP="00AE6743"/>
    <w:p w:rsidR="00AE6743" w:rsidRDefault="00AE6743" w:rsidP="00AE6743">
      <w:r>
        <w:t xml:space="preserve">                                                ifcfg-eth0--5 level</w:t>
      </w:r>
    </w:p>
    <w:p w:rsidR="00AE6743" w:rsidRDefault="00AE6743" w:rsidP="00AE6743"/>
    <w:p w:rsidR="00AE6743" w:rsidRDefault="00AE6743" w:rsidP="00AE6743">
      <w:r>
        <w:rPr>
          <w:rFonts w:hint="eastAsia"/>
        </w:rPr>
        <w:t>文件</w:t>
      </w:r>
      <w:r>
        <w:rPr>
          <w:rFonts w:hint="eastAsia"/>
        </w:rPr>
        <w:t>ifcfg-eth0</w:t>
      </w:r>
      <w:r>
        <w:rPr>
          <w:rFonts w:hint="eastAsia"/>
        </w:rPr>
        <w:t>的绝对路径</w:t>
      </w:r>
      <w:r>
        <w:rPr>
          <w:rFonts w:hint="eastAsia"/>
        </w:rPr>
        <w:t>:</w:t>
      </w:r>
    </w:p>
    <w:p w:rsidR="00AE6743" w:rsidRDefault="00AE6743" w:rsidP="00AE6743">
      <w:r>
        <w:t>/etc/sysconfig/network-scripts/ifcfg-eth0</w:t>
      </w:r>
    </w:p>
    <w:p w:rsidR="00AE6743" w:rsidRDefault="00AE6743" w:rsidP="00AE6743"/>
    <w:p w:rsidR="00AE6743" w:rsidRDefault="00AE6743" w:rsidP="00AE6743">
      <w:r>
        <w:rPr>
          <w:rFonts w:hint="eastAsia"/>
        </w:rPr>
        <w:t>文件夹</w:t>
      </w:r>
      <w:r>
        <w:rPr>
          <w:rFonts w:hint="eastAsia"/>
        </w:rPr>
        <w:t>network-scripts</w:t>
      </w:r>
      <w:r>
        <w:rPr>
          <w:rFonts w:hint="eastAsia"/>
        </w:rPr>
        <w:t>的绝对路径</w:t>
      </w:r>
      <w:r>
        <w:rPr>
          <w:rFonts w:hint="eastAsia"/>
        </w:rPr>
        <w:t>:</w:t>
      </w:r>
    </w:p>
    <w:p w:rsidR="00AE6743" w:rsidRDefault="00AE6743" w:rsidP="00AE6743">
      <w:r>
        <w:t>/etc/sysconfig/network-scripts/</w:t>
      </w:r>
    </w:p>
    <w:p w:rsidR="00AE6743" w:rsidRDefault="00AE6743" w:rsidP="00AE6743"/>
    <w:p w:rsidR="00AE6743" w:rsidRDefault="00AE6743" w:rsidP="00AE6743">
      <w:r>
        <w:rPr>
          <w:rFonts w:hint="eastAsia"/>
        </w:rPr>
        <w:t>相对路径</w:t>
      </w:r>
      <w:r>
        <w:rPr>
          <w:rFonts w:hint="eastAsia"/>
        </w:rPr>
        <w:t>:</w:t>
      </w:r>
      <w:r>
        <w:rPr>
          <w:rFonts w:hint="eastAsia"/>
        </w:rPr>
        <w:t>相对当前文件夹的路径</w:t>
      </w:r>
      <w:r>
        <w:rPr>
          <w:rFonts w:hint="eastAsia"/>
        </w:rPr>
        <w:t>.</w:t>
      </w:r>
    </w:p>
    <w:p w:rsidR="00AE6743" w:rsidRDefault="00AE6743" w:rsidP="00AE6743">
      <w:r>
        <w:rPr>
          <w:rFonts w:hint="eastAsia"/>
        </w:rPr>
        <w:t>特殊的目录</w:t>
      </w:r>
      <w:r>
        <w:rPr>
          <w:rFonts w:hint="eastAsia"/>
        </w:rPr>
        <w:t xml:space="preserve">:   .  </w:t>
      </w:r>
      <w:r>
        <w:rPr>
          <w:rFonts w:hint="eastAsia"/>
        </w:rPr>
        <w:t>当前的目录</w:t>
      </w:r>
    </w:p>
    <w:p w:rsidR="00AE6743" w:rsidRDefault="00AE6743" w:rsidP="00AE6743">
      <w:r>
        <w:rPr>
          <w:rFonts w:hint="eastAsia"/>
        </w:rPr>
        <w:t xml:space="preserve">              .. </w:t>
      </w:r>
      <w:r>
        <w:rPr>
          <w:rFonts w:hint="eastAsia"/>
        </w:rPr>
        <w:t>当前目录的父目录</w:t>
      </w:r>
      <w:r>
        <w:rPr>
          <w:rFonts w:hint="eastAsia"/>
        </w:rPr>
        <w:t>(</w:t>
      </w:r>
      <w:r>
        <w:rPr>
          <w:rFonts w:hint="eastAsia"/>
        </w:rPr>
        <w:t>上一级</w:t>
      </w:r>
      <w:r>
        <w:rPr>
          <w:rFonts w:hint="eastAsia"/>
        </w:rPr>
        <w:t>)</w:t>
      </w:r>
    </w:p>
    <w:p w:rsidR="00AE6743" w:rsidRDefault="00AE6743" w:rsidP="00AE6743"/>
    <w:p w:rsidR="00AE6743" w:rsidRDefault="00AE6743" w:rsidP="00AE6743">
      <w:r>
        <w:rPr>
          <w:rFonts w:hint="eastAsia"/>
        </w:rPr>
        <w:t>文件</w:t>
      </w:r>
      <w:r>
        <w:rPr>
          <w:rFonts w:hint="eastAsia"/>
        </w:rPr>
        <w:t>ifcfg-eth0</w:t>
      </w:r>
      <w:r>
        <w:rPr>
          <w:rFonts w:hint="eastAsia"/>
        </w:rPr>
        <w:t>的相对路径</w:t>
      </w:r>
      <w:r>
        <w:rPr>
          <w:rFonts w:hint="eastAsia"/>
        </w:rPr>
        <w:t>:</w:t>
      </w:r>
    </w:p>
    <w:p w:rsidR="00AE6743" w:rsidRDefault="00AE6743" w:rsidP="00AE6743">
      <w:r>
        <w:t>./network-scripts/ifcfg-eth0</w:t>
      </w:r>
    </w:p>
    <w:p w:rsidR="00AE6743" w:rsidRDefault="00AE6743" w:rsidP="00AE6743"/>
    <w:p w:rsidR="00AE6743" w:rsidRDefault="00AE6743" w:rsidP="00AE6743">
      <w:r>
        <w:rPr>
          <w:rFonts w:hint="eastAsia"/>
        </w:rPr>
        <w:t>文件夹</w:t>
      </w:r>
      <w:r>
        <w:rPr>
          <w:rFonts w:hint="eastAsia"/>
        </w:rPr>
        <w:t>network-scripts</w:t>
      </w:r>
      <w:r>
        <w:rPr>
          <w:rFonts w:hint="eastAsia"/>
        </w:rPr>
        <w:t>的绝对路径</w:t>
      </w:r>
      <w:r>
        <w:rPr>
          <w:rFonts w:hint="eastAsia"/>
        </w:rPr>
        <w:t>:</w:t>
      </w:r>
    </w:p>
    <w:p w:rsidR="00AE6743" w:rsidRDefault="00AE6743" w:rsidP="00AE6743">
      <w:r>
        <w:t>./network-scripts/</w:t>
      </w:r>
    </w:p>
    <w:p w:rsidR="00AE6743" w:rsidRDefault="00AE6743" w:rsidP="00AE6743"/>
    <w:p w:rsidR="00AE6743" w:rsidRDefault="00AE6743" w:rsidP="00AE6743">
      <w:r>
        <w:rPr>
          <w:rFonts w:hint="eastAsia"/>
        </w:rPr>
        <w:t>/bin</w:t>
      </w:r>
      <w:r>
        <w:rPr>
          <w:rFonts w:hint="eastAsia"/>
        </w:rPr>
        <w:t>目录的表示</w:t>
      </w:r>
      <w:r>
        <w:rPr>
          <w:rFonts w:hint="eastAsia"/>
        </w:rPr>
        <w:t>:</w:t>
      </w:r>
    </w:p>
    <w:p w:rsidR="00AE6743" w:rsidRDefault="00AE6743" w:rsidP="00AE6743">
      <w:r>
        <w:lastRenderedPageBreak/>
        <w:t>..  /etc</w:t>
      </w:r>
    </w:p>
    <w:p w:rsidR="00AE6743" w:rsidRDefault="00AE6743" w:rsidP="00AE6743">
      <w:r>
        <w:t>..  /</w:t>
      </w:r>
    </w:p>
    <w:p w:rsidR="00AE6743" w:rsidRDefault="00AE6743" w:rsidP="00AE6743">
      <w:r>
        <w:t>--&gt;   ../../bin</w:t>
      </w:r>
    </w:p>
    <w:p w:rsidR="00AE6743" w:rsidRDefault="00AE6743" w:rsidP="00AE6743"/>
    <w:p w:rsidR="00AE6743" w:rsidRDefault="00AE6743" w:rsidP="00AE6743">
      <w:r>
        <w:t>--------------------------</w:t>
      </w:r>
    </w:p>
    <w:p w:rsidR="00AE6743" w:rsidRDefault="00AE6743" w:rsidP="00AE6743">
      <w:r>
        <w:rPr>
          <w:rFonts w:hint="eastAsia"/>
        </w:rPr>
        <w:t>通配符</w:t>
      </w:r>
      <w:r>
        <w:rPr>
          <w:rFonts w:hint="eastAsia"/>
        </w:rPr>
        <w:t xml:space="preserve">: </w:t>
      </w:r>
      <w:r>
        <w:rPr>
          <w:rFonts w:hint="eastAsia"/>
        </w:rPr>
        <w:t>使用一些特殊的字符来表示一些字符</w:t>
      </w:r>
      <w:r>
        <w:rPr>
          <w:rFonts w:hint="eastAsia"/>
        </w:rPr>
        <w:t>.</w:t>
      </w:r>
    </w:p>
    <w:p w:rsidR="00AE6743" w:rsidRDefault="00AE6743" w:rsidP="00AE6743"/>
    <w:p w:rsidR="00AE6743" w:rsidRDefault="00AE6743" w:rsidP="00AE6743">
      <w:r>
        <w:rPr>
          <w:rFonts w:hint="eastAsia"/>
        </w:rPr>
        <w:t xml:space="preserve">       1) *  </w:t>
      </w:r>
      <w:r>
        <w:rPr>
          <w:rFonts w:hint="eastAsia"/>
        </w:rPr>
        <w:t>匹配任意字符串</w:t>
      </w:r>
      <w:r>
        <w:rPr>
          <w:rFonts w:hint="eastAsia"/>
        </w:rPr>
        <w:t>(</w:t>
      </w:r>
      <w:r>
        <w:rPr>
          <w:rFonts w:hint="eastAsia"/>
        </w:rPr>
        <w:t>空串</w:t>
      </w:r>
      <w:r>
        <w:rPr>
          <w:rFonts w:hint="eastAsia"/>
        </w:rPr>
        <w:t>,1</w:t>
      </w:r>
      <w:r>
        <w:rPr>
          <w:rFonts w:hint="eastAsia"/>
        </w:rPr>
        <w:t>个字符</w:t>
      </w:r>
      <w:r>
        <w:rPr>
          <w:rFonts w:hint="eastAsia"/>
        </w:rPr>
        <w:t>,2</w:t>
      </w:r>
      <w:r>
        <w:rPr>
          <w:rFonts w:hint="eastAsia"/>
        </w:rPr>
        <w:t>字符</w:t>
      </w:r>
      <w:r>
        <w:rPr>
          <w:rFonts w:hint="eastAsia"/>
        </w:rPr>
        <w:t>,...n</w:t>
      </w:r>
      <w:r>
        <w:rPr>
          <w:rFonts w:hint="eastAsia"/>
        </w:rPr>
        <w:t>个字符</w:t>
      </w:r>
      <w:r>
        <w:rPr>
          <w:rFonts w:hint="eastAsia"/>
        </w:rPr>
        <w:t>)</w:t>
      </w:r>
    </w:p>
    <w:p w:rsidR="00AE6743" w:rsidRDefault="00AE6743" w:rsidP="00AE6743">
      <w:r>
        <w:rPr>
          <w:rFonts w:hint="eastAsia"/>
        </w:rPr>
        <w:t xml:space="preserve">       2) ?  </w:t>
      </w:r>
      <w:r>
        <w:rPr>
          <w:rFonts w:hint="eastAsia"/>
        </w:rPr>
        <w:t>匹配任意单个字符</w:t>
      </w:r>
    </w:p>
    <w:p w:rsidR="00AE6743" w:rsidRDefault="00AE6743" w:rsidP="00AE6743">
      <w:r>
        <w:rPr>
          <w:rFonts w:hint="eastAsia"/>
        </w:rPr>
        <w:t xml:space="preserve">       3) [] </w:t>
      </w:r>
      <w:r>
        <w:rPr>
          <w:rFonts w:hint="eastAsia"/>
        </w:rPr>
        <w:t>匹配方括号中列出的单个字符</w:t>
      </w:r>
    </w:p>
    <w:p w:rsidR="00AE6743" w:rsidRDefault="00AE6743" w:rsidP="00AE6743">
      <w:r>
        <w:rPr>
          <w:rFonts w:hint="eastAsia"/>
        </w:rPr>
        <w:t xml:space="preserve">                </w:t>
      </w:r>
      <w:r>
        <w:rPr>
          <w:rFonts w:hint="eastAsia"/>
        </w:rPr>
        <w:t>字符若连续可使用连字符</w:t>
      </w:r>
      <w:r>
        <w:rPr>
          <w:rFonts w:hint="eastAsia"/>
        </w:rPr>
        <w:t xml:space="preserve">   a-z  0-9  3-7  a-z0-9</w:t>
      </w:r>
    </w:p>
    <w:p w:rsidR="00AE6743" w:rsidRDefault="00AE6743" w:rsidP="00AE6743">
      <w:r>
        <w:rPr>
          <w:rFonts w:hint="eastAsia"/>
        </w:rPr>
        <w:t xml:space="preserve">                </w:t>
      </w:r>
      <w:r>
        <w:rPr>
          <w:rFonts w:hint="eastAsia"/>
        </w:rPr>
        <w:t>若要排除方括号中列出的单个字符可以使用</w:t>
      </w:r>
      <w:r>
        <w:rPr>
          <w:rFonts w:hint="eastAsia"/>
        </w:rPr>
        <w:t xml:space="preserve"> ! (</w:t>
      </w:r>
      <w:r>
        <w:rPr>
          <w:rFonts w:hint="eastAsia"/>
        </w:rPr>
        <w:t>否定</w:t>
      </w:r>
      <w:r>
        <w:rPr>
          <w:rFonts w:hint="eastAsia"/>
        </w:rPr>
        <w:t>)</w:t>
      </w:r>
    </w:p>
    <w:p w:rsidR="00AE6743" w:rsidRDefault="00AE6743" w:rsidP="00AE6743"/>
    <w:p w:rsidR="00AE6743" w:rsidRDefault="00AE6743" w:rsidP="00AE6743">
      <w:r>
        <w:rPr>
          <w:rFonts w:hint="eastAsia"/>
        </w:rPr>
        <w:t>若当前文件夹下的文件或文件夹作为参数</w:t>
      </w:r>
      <w:r>
        <w:rPr>
          <w:rFonts w:hint="eastAsia"/>
        </w:rPr>
        <w:t>,</w:t>
      </w:r>
      <w:r>
        <w:rPr>
          <w:rFonts w:hint="eastAsia"/>
        </w:rPr>
        <w:t>可以省略其前面的</w:t>
      </w:r>
      <w:r>
        <w:rPr>
          <w:rFonts w:hint="eastAsia"/>
        </w:rPr>
        <w:t xml:space="preserve"> ./</w:t>
      </w:r>
    </w:p>
    <w:p w:rsidR="00AE6743" w:rsidRDefault="00AE6743" w:rsidP="00AE6743"/>
    <w:p w:rsidR="00AE6743" w:rsidRDefault="00AE6743" w:rsidP="00AE6743">
      <w:r>
        <w:t>-----------------------------------------------------------</w:t>
      </w:r>
    </w:p>
    <w:p w:rsidR="00AE6743" w:rsidRDefault="00AE6743" w:rsidP="00AE6743">
      <w:pPr>
        <w:pStyle w:val="3"/>
      </w:pPr>
      <w:r>
        <w:rPr>
          <w:rFonts w:hint="eastAsia"/>
        </w:rPr>
        <w:t>常见的热键的使用</w:t>
      </w:r>
      <w:r>
        <w:rPr>
          <w:rFonts w:hint="eastAsia"/>
        </w:rPr>
        <w:t>:</w:t>
      </w:r>
    </w:p>
    <w:p w:rsidR="00AE6743" w:rsidRDefault="00AE6743" w:rsidP="00AE6743">
      <w:r>
        <w:rPr>
          <w:rFonts w:hint="eastAsia"/>
        </w:rPr>
        <w:t>1)</w:t>
      </w:r>
      <w:r>
        <w:rPr>
          <w:rFonts w:hint="eastAsia"/>
        </w:rPr>
        <w:t>回车键</w:t>
      </w:r>
      <w:r>
        <w:rPr>
          <w:rFonts w:hint="eastAsia"/>
        </w:rPr>
        <w:t xml:space="preserve">: </w:t>
      </w:r>
      <w:r>
        <w:rPr>
          <w:rFonts w:hint="eastAsia"/>
        </w:rPr>
        <w:t>提交命令</w:t>
      </w:r>
    </w:p>
    <w:p w:rsidR="00AE6743" w:rsidRDefault="00AE6743" w:rsidP="00AE6743">
      <w:r>
        <w:rPr>
          <w:rFonts w:hint="eastAsia"/>
        </w:rPr>
        <w:t xml:space="preserve">        </w:t>
      </w:r>
      <w:r>
        <w:rPr>
          <w:rFonts w:hint="eastAsia"/>
        </w:rPr>
        <w:t>续行符</w:t>
      </w:r>
      <w:r>
        <w:rPr>
          <w:rFonts w:hint="eastAsia"/>
        </w:rPr>
        <w:t xml:space="preserve">: </w:t>
      </w:r>
      <w:r>
        <w:rPr>
          <w:rFonts w:hint="eastAsia"/>
        </w:rPr>
        <w:t>可以将命令写在多行上</w:t>
      </w:r>
      <w:r>
        <w:rPr>
          <w:rFonts w:hint="eastAsia"/>
        </w:rPr>
        <w:t xml:space="preserve">. </w:t>
      </w:r>
      <w:r>
        <w:rPr>
          <w:rFonts w:hint="eastAsia"/>
        </w:rPr>
        <w:t>在每一行的最后写上</w:t>
      </w:r>
      <w:r>
        <w:rPr>
          <w:rFonts w:hint="eastAsia"/>
        </w:rPr>
        <w:t xml:space="preserve"> \</w:t>
      </w:r>
    </w:p>
    <w:p w:rsidR="00AE6743" w:rsidRDefault="00AE6743" w:rsidP="00AE6743"/>
    <w:p w:rsidR="00AE6743" w:rsidRDefault="00AE6743" w:rsidP="00AE6743"/>
    <w:p w:rsidR="00AE6743" w:rsidRDefault="00AE6743" w:rsidP="00AE6743">
      <w:r>
        <w:rPr>
          <w:rFonts w:hint="eastAsia"/>
        </w:rPr>
        <w:t>2)Tab</w:t>
      </w:r>
      <w:r>
        <w:rPr>
          <w:rFonts w:hint="eastAsia"/>
        </w:rPr>
        <w:t>键</w:t>
      </w:r>
    </w:p>
    <w:p w:rsidR="00AE6743" w:rsidRDefault="00AE6743" w:rsidP="00AE6743">
      <w:r>
        <w:rPr>
          <w:rFonts w:hint="eastAsia"/>
        </w:rPr>
        <w:t>(1)</w:t>
      </w:r>
      <w:r>
        <w:rPr>
          <w:rFonts w:hint="eastAsia"/>
        </w:rPr>
        <w:t>命令补齐</w:t>
      </w:r>
      <w:r>
        <w:rPr>
          <w:rFonts w:hint="eastAsia"/>
        </w:rPr>
        <w:t xml:space="preserve">    1&gt;</w:t>
      </w:r>
      <w:r>
        <w:rPr>
          <w:rFonts w:hint="eastAsia"/>
        </w:rPr>
        <w:t>按一次</w:t>
      </w:r>
      <w:r>
        <w:rPr>
          <w:rFonts w:hint="eastAsia"/>
        </w:rPr>
        <w:t xml:space="preserve">  </w:t>
      </w:r>
      <w:r>
        <w:rPr>
          <w:rFonts w:hint="eastAsia"/>
        </w:rPr>
        <w:t>唯一匹配自动补齐</w:t>
      </w:r>
    </w:p>
    <w:p w:rsidR="00AE6743" w:rsidRDefault="00AE6743" w:rsidP="00AE6743">
      <w:r>
        <w:rPr>
          <w:rFonts w:hint="eastAsia"/>
        </w:rPr>
        <w:t xml:space="preserve">               2&gt;</w:t>
      </w:r>
      <w:r>
        <w:rPr>
          <w:rFonts w:hint="eastAsia"/>
        </w:rPr>
        <w:t>按两次</w:t>
      </w:r>
      <w:r>
        <w:rPr>
          <w:rFonts w:hint="eastAsia"/>
        </w:rPr>
        <w:t xml:space="preserve">  </w:t>
      </w:r>
      <w:r>
        <w:rPr>
          <w:rFonts w:hint="eastAsia"/>
        </w:rPr>
        <w:t>显示所有的匹配项</w:t>
      </w:r>
    </w:p>
    <w:p w:rsidR="00AE6743" w:rsidRDefault="00AE6743" w:rsidP="00AE6743">
      <w:r>
        <w:rPr>
          <w:rFonts w:hint="eastAsia"/>
        </w:rPr>
        <w:t>(2)</w:t>
      </w:r>
      <w:r>
        <w:rPr>
          <w:rFonts w:hint="eastAsia"/>
        </w:rPr>
        <w:t>文件补齐</w:t>
      </w:r>
      <w:r>
        <w:rPr>
          <w:rFonts w:hint="eastAsia"/>
        </w:rPr>
        <w:t xml:space="preserve">    </w:t>
      </w:r>
      <w:r>
        <w:rPr>
          <w:rFonts w:hint="eastAsia"/>
        </w:rPr>
        <w:t>同</w:t>
      </w:r>
      <w:r>
        <w:rPr>
          <w:rFonts w:hint="eastAsia"/>
        </w:rPr>
        <w:t>(1)</w:t>
      </w:r>
    </w:p>
    <w:p w:rsidR="00AE6743" w:rsidRDefault="00AE6743" w:rsidP="00AE6743"/>
    <w:p w:rsidR="00AE6743" w:rsidRDefault="00AE6743" w:rsidP="00AE6743">
      <w:r>
        <w:rPr>
          <w:rFonts w:hint="eastAsia"/>
        </w:rPr>
        <w:t xml:space="preserve">3)^c          </w:t>
      </w:r>
      <w:r>
        <w:rPr>
          <w:rFonts w:hint="eastAsia"/>
        </w:rPr>
        <w:t>结束命令运行</w:t>
      </w:r>
    </w:p>
    <w:p w:rsidR="00AE6743" w:rsidRDefault="00AE6743" w:rsidP="00AE6743"/>
    <w:p w:rsidR="00AE6743" w:rsidRDefault="00AE6743" w:rsidP="00AE6743">
      <w:r>
        <w:rPr>
          <w:rFonts w:hint="eastAsia"/>
        </w:rPr>
        <w:t xml:space="preserve">4)^d          </w:t>
      </w:r>
      <w:r>
        <w:rPr>
          <w:rFonts w:hint="eastAsia"/>
        </w:rPr>
        <w:t>结束键盘输入</w:t>
      </w:r>
    </w:p>
    <w:p w:rsidR="00AE6743" w:rsidRDefault="00AE6743" w:rsidP="00AE6743"/>
    <w:p w:rsidR="00AE6743" w:rsidRDefault="00AE6743" w:rsidP="00AE6743">
      <w:r>
        <w:rPr>
          <w:rFonts w:hint="eastAsia"/>
        </w:rPr>
        <w:t xml:space="preserve">5)^z          </w:t>
      </w:r>
      <w:r>
        <w:rPr>
          <w:rFonts w:hint="eastAsia"/>
        </w:rPr>
        <w:t>将命令放入后台暂停执行</w:t>
      </w:r>
      <w:r>
        <w:rPr>
          <w:rFonts w:hint="eastAsia"/>
        </w:rPr>
        <w:t xml:space="preserve">. </w:t>
      </w:r>
      <w:r>
        <w:rPr>
          <w:rFonts w:hint="eastAsia"/>
        </w:rPr>
        <w:t>有一个</w:t>
      </w:r>
      <w:r>
        <w:rPr>
          <w:rFonts w:hint="eastAsia"/>
        </w:rPr>
        <w:t xml:space="preserve"> [jobid]</w:t>
      </w:r>
    </w:p>
    <w:p w:rsidR="00AE6743" w:rsidRDefault="00AE6743" w:rsidP="00AE6743">
      <w:r>
        <w:t xml:space="preserve">               fg %jobid</w:t>
      </w:r>
    </w:p>
    <w:p w:rsidR="00AE6743" w:rsidRDefault="00AE6743" w:rsidP="00AE6743"/>
    <w:p w:rsidR="00AE6743" w:rsidRDefault="00AE6743" w:rsidP="00AE6743">
      <w:r>
        <w:t>-------------------------------------------------------------</w:t>
      </w:r>
    </w:p>
    <w:p w:rsidR="00AE6743" w:rsidRDefault="00AE6743" w:rsidP="00AE6743">
      <w:pPr>
        <w:pStyle w:val="3"/>
      </w:pPr>
      <w:r>
        <w:rPr>
          <w:rFonts w:hint="eastAsia"/>
        </w:rPr>
        <w:t>常用的</w:t>
      </w:r>
      <w:r>
        <w:rPr>
          <w:rFonts w:hint="eastAsia"/>
        </w:rPr>
        <w:t>Shell</w:t>
      </w:r>
      <w:r>
        <w:rPr>
          <w:rFonts w:hint="eastAsia"/>
        </w:rPr>
        <w:t>快捷键</w:t>
      </w:r>
    </w:p>
    <w:p w:rsidR="00AE6743" w:rsidRDefault="00AE6743" w:rsidP="00AE6743">
      <w:r>
        <w:rPr>
          <w:rFonts w:hint="eastAsia"/>
        </w:rPr>
        <w:t xml:space="preserve">^a (ahead)  </w:t>
      </w:r>
      <w:r>
        <w:rPr>
          <w:rFonts w:hint="eastAsia"/>
        </w:rPr>
        <w:t>光标移到命令行首</w:t>
      </w:r>
    </w:p>
    <w:p w:rsidR="00AE6743" w:rsidRDefault="00AE6743" w:rsidP="00AE6743">
      <w:r>
        <w:rPr>
          <w:rFonts w:hint="eastAsia"/>
        </w:rPr>
        <w:t xml:space="preserve">^e (end)                  </w:t>
      </w:r>
      <w:r>
        <w:rPr>
          <w:rFonts w:hint="eastAsia"/>
        </w:rPr>
        <w:t>末</w:t>
      </w:r>
    </w:p>
    <w:p w:rsidR="00AE6743" w:rsidRDefault="00AE6743" w:rsidP="00AE6743"/>
    <w:p w:rsidR="00AE6743" w:rsidRDefault="00AE6743" w:rsidP="00AE6743">
      <w:r>
        <w:rPr>
          <w:rFonts w:hint="eastAsia"/>
        </w:rPr>
        <w:t xml:space="preserve">^u          </w:t>
      </w:r>
      <w:r>
        <w:rPr>
          <w:rFonts w:hint="eastAsia"/>
        </w:rPr>
        <w:t>光标前的命令删除</w:t>
      </w:r>
    </w:p>
    <w:p w:rsidR="00AE6743" w:rsidRDefault="00AE6743" w:rsidP="00AE6743">
      <w:r>
        <w:rPr>
          <w:rFonts w:hint="eastAsia"/>
        </w:rPr>
        <w:t xml:space="preserve">^k              </w:t>
      </w:r>
      <w:r>
        <w:rPr>
          <w:rFonts w:hint="eastAsia"/>
        </w:rPr>
        <w:t>后</w:t>
      </w:r>
    </w:p>
    <w:p w:rsidR="00AE6743" w:rsidRDefault="00AE6743" w:rsidP="00AE6743"/>
    <w:p w:rsidR="00AE6743" w:rsidRDefault="00AE6743" w:rsidP="00AE6743">
      <w:r>
        <w:rPr>
          <w:rFonts w:hint="eastAsia"/>
        </w:rPr>
        <w:t xml:space="preserve">^w          </w:t>
      </w:r>
      <w:r>
        <w:rPr>
          <w:rFonts w:hint="eastAsia"/>
        </w:rPr>
        <w:t>删除光标前的单词</w:t>
      </w:r>
    </w:p>
    <w:p w:rsidR="00AE6743" w:rsidRDefault="00AE6743" w:rsidP="00AE6743"/>
    <w:p w:rsidR="00AE6743" w:rsidRDefault="00AE6743" w:rsidP="00AE6743">
      <w:r>
        <w:rPr>
          <w:rFonts w:hint="eastAsia"/>
        </w:rPr>
        <w:t xml:space="preserve">^p          </w:t>
      </w:r>
      <w:r>
        <w:rPr>
          <w:rFonts w:hint="eastAsia"/>
        </w:rPr>
        <w:t>向前查看历史命令</w:t>
      </w:r>
    </w:p>
    <w:p w:rsidR="00AE6743" w:rsidRDefault="00AE6743" w:rsidP="00AE6743">
      <w:r>
        <w:rPr>
          <w:rFonts w:hint="eastAsia"/>
        </w:rPr>
        <w:t xml:space="preserve">^n            </w:t>
      </w:r>
      <w:r>
        <w:rPr>
          <w:rFonts w:hint="eastAsia"/>
        </w:rPr>
        <w:t>后</w:t>
      </w:r>
    </w:p>
    <w:p w:rsidR="00AE6743" w:rsidRDefault="00AE6743" w:rsidP="00AE6743">
      <w:r>
        <w:rPr>
          <w:rFonts w:hint="eastAsia"/>
        </w:rPr>
        <w:t xml:space="preserve">^l          </w:t>
      </w:r>
      <w:r>
        <w:rPr>
          <w:rFonts w:hint="eastAsia"/>
        </w:rPr>
        <w:t>清屏</w:t>
      </w:r>
    </w:p>
    <w:p w:rsidR="00AE6743" w:rsidRDefault="00AE6743" w:rsidP="00AE6743"/>
    <w:p w:rsidR="00AE6743" w:rsidRDefault="00AE6743" w:rsidP="00AE6743">
      <w:r>
        <w:t>-------------------------------------------------------------</w:t>
      </w:r>
    </w:p>
    <w:p w:rsidR="00AE6743" w:rsidRDefault="00AE6743" w:rsidP="00AE6743">
      <w:r>
        <w:rPr>
          <w:rFonts w:hint="eastAsia"/>
        </w:rPr>
        <w:t>历史命令</w:t>
      </w:r>
    </w:p>
    <w:p w:rsidR="00AE6743" w:rsidRDefault="00AE6743" w:rsidP="00AE6743">
      <w:r>
        <w:t>history</w:t>
      </w:r>
    </w:p>
    <w:p w:rsidR="00AE6743" w:rsidRDefault="00AE6743" w:rsidP="00AE6743">
      <w:r>
        <w:t>history 50</w:t>
      </w:r>
    </w:p>
    <w:p w:rsidR="00AE6743" w:rsidRDefault="00AE6743" w:rsidP="00AE6743">
      <w:r>
        <w:rPr>
          <w:rFonts w:hint="eastAsia"/>
        </w:rPr>
        <w:t xml:space="preserve">!!  </w:t>
      </w:r>
      <w:r>
        <w:rPr>
          <w:rFonts w:hint="eastAsia"/>
        </w:rPr>
        <w:t>执行上一个历史命令</w:t>
      </w:r>
    </w:p>
    <w:p w:rsidR="00AE6743" w:rsidRDefault="00AE6743" w:rsidP="00AE6743">
      <w:r>
        <w:rPr>
          <w:rFonts w:hint="eastAsia"/>
        </w:rPr>
        <w:t xml:space="preserve">!str </w:t>
      </w:r>
      <w:r>
        <w:rPr>
          <w:rFonts w:hint="eastAsia"/>
        </w:rPr>
        <w:t>从历史命令中搜索以</w:t>
      </w:r>
      <w:r>
        <w:rPr>
          <w:rFonts w:hint="eastAsia"/>
        </w:rPr>
        <w:t>str</w:t>
      </w:r>
      <w:r>
        <w:rPr>
          <w:rFonts w:hint="eastAsia"/>
        </w:rPr>
        <w:t>打头的最近的历史命令来执行</w:t>
      </w:r>
    </w:p>
    <w:p w:rsidR="00AE6743" w:rsidRDefault="00AE6743" w:rsidP="00AE6743">
      <w:r>
        <w:rPr>
          <w:rFonts w:hint="eastAsia"/>
        </w:rPr>
        <w:t xml:space="preserve">!?str </w:t>
      </w:r>
      <w:r>
        <w:rPr>
          <w:rFonts w:hint="eastAsia"/>
        </w:rPr>
        <w:t>从历史命令中搜索包含</w:t>
      </w:r>
      <w:r>
        <w:rPr>
          <w:rFonts w:hint="eastAsia"/>
        </w:rPr>
        <w:t>str</w:t>
      </w:r>
      <w:r>
        <w:rPr>
          <w:rFonts w:hint="eastAsia"/>
        </w:rPr>
        <w:t>的最近的历史命令来执行</w:t>
      </w:r>
    </w:p>
    <w:p w:rsidR="00AE6743" w:rsidRDefault="00AE6743" w:rsidP="00AE6743"/>
    <w:p w:rsidR="00AE6743" w:rsidRDefault="00AE6743" w:rsidP="00AE6743">
      <w:r>
        <w:t>-------------------------------------------------------------</w:t>
      </w:r>
    </w:p>
    <w:p w:rsidR="00AE6743" w:rsidRDefault="00AE6743" w:rsidP="00AE6743">
      <w:pPr>
        <w:pStyle w:val="3"/>
      </w:pPr>
      <w:r>
        <w:rPr>
          <w:rFonts w:hint="eastAsia"/>
        </w:rPr>
        <w:t>命令类型</w:t>
      </w:r>
      <w:r>
        <w:rPr>
          <w:rFonts w:hint="eastAsia"/>
        </w:rPr>
        <w:t>:</w:t>
      </w:r>
    </w:p>
    <w:p w:rsidR="00AE6743" w:rsidRDefault="00AE6743" w:rsidP="00AE6743"/>
    <w:p w:rsidR="00AE6743" w:rsidRDefault="00AE6743" w:rsidP="00AE6743">
      <w:r>
        <w:rPr>
          <w:rFonts w:hint="eastAsia"/>
        </w:rPr>
        <w:t>1)</w:t>
      </w:r>
      <w:r>
        <w:rPr>
          <w:rFonts w:hint="eastAsia"/>
        </w:rPr>
        <w:t>内部命令</w:t>
      </w:r>
      <w:r>
        <w:rPr>
          <w:rFonts w:hint="eastAsia"/>
        </w:rPr>
        <w:t xml:space="preserve">:  </w:t>
      </w:r>
      <w:r>
        <w:rPr>
          <w:rFonts w:hint="eastAsia"/>
        </w:rPr>
        <w:t>集成在</w:t>
      </w:r>
      <w:r>
        <w:rPr>
          <w:rFonts w:hint="eastAsia"/>
        </w:rPr>
        <w:t>Shell</w:t>
      </w:r>
      <w:r>
        <w:rPr>
          <w:rFonts w:hint="eastAsia"/>
        </w:rPr>
        <w:t>中</w:t>
      </w:r>
    </w:p>
    <w:p w:rsidR="00AE6743" w:rsidRDefault="00AE6743" w:rsidP="00AE6743">
      <w:r>
        <w:t>help</w:t>
      </w:r>
    </w:p>
    <w:p w:rsidR="00AE6743" w:rsidRDefault="00AE6743" w:rsidP="00AE6743">
      <w:r>
        <w:rPr>
          <w:rFonts w:hint="eastAsia"/>
        </w:rPr>
        <w:t>2)</w:t>
      </w:r>
      <w:r>
        <w:rPr>
          <w:rFonts w:hint="eastAsia"/>
        </w:rPr>
        <w:t>外部命令</w:t>
      </w:r>
      <w:r>
        <w:rPr>
          <w:rFonts w:hint="eastAsia"/>
        </w:rPr>
        <w:t xml:space="preserve">:  </w:t>
      </w:r>
      <w:r>
        <w:rPr>
          <w:rFonts w:hint="eastAsia"/>
        </w:rPr>
        <w:t>一般对应一个二进制的文件</w:t>
      </w:r>
      <w:r>
        <w:rPr>
          <w:rFonts w:hint="eastAsia"/>
        </w:rPr>
        <w:t>.</w:t>
      </w:r>
    </w:p>
    <w:p w:rsidR="00AE6743" w:rsidRDefault="00AE6743" w:rsidP="00AE6743"/>
    <w:p w:rsidR="00AE6743" w:rsidRDefault="00AE6743" w:rsidP="00AE6743">
      <w:r>
        <w:rPr>
          <w:rFonts w:hint="eastAsia"/>
        </w:rPr>
        <w:t xml:space="preserve">type command --&gt;builtin   </w:t>
      </w:r>
      <w:r>
        <w:rPr>
          <w:rFonts w:hint="eastAsia"/>
        </w:rPr>
        <w:t>内部</w:t>
      </w:r>
    </w:p>
    <w:p w:rsidR="00AE6743" w:rsidRDefault="00AE6743" w:rsidP="00AE6743">
      <w:r>
        <w:rPr>
          <w:rFonts w:hint="eastAsia"/>
        </w:rPr>
        <w:t xml:space="preserve">             --&gt;</w:t>
      </w:r>
      <w:r>
        <w:rPr>
          <w:rFonts w:hint="eastAsia"/>
        </w:rPr>
        <w:t>文件路径</w:t>
      </w:r>
      <w:r>
        <w:rPr>
          <w:rFonts w:hint="eastAsia"/>
        </w:rPr>
        <w:t xml:space="preserve">  </w:t>
      </w:r>
      <w:r>
        <w:rPr>
          <w:rFonts w:hint="eastAsia"/>
        </w:rPr>
        <w:t>外部</w:t>
      </w:r>
    </w:p>
    <w:p w:rsidR="00AE6743" w:rsidRDefault="00AE6743" w:rsidP="00AE6743"/>
    <w:p w:rsidR="00AE6743" w:rsidRDefault="00AE6743" w:rsidP="00AE6743"/>
    <w:p w:rsidR="00AE6743" w:rsidRDefault="00AE6743" w:rsidP="00AE6743">
      <w:r>
        <w:t>-------------------------------------------------------------</w:t>
      </w:r>
    </w:p>
    <w:p w:rsidR="00AE6743" w:rsidRDefault="00AE6743" w:rsidP="00AE6743">
      <w:pPr>
        <w:pStyle w:val="3"/>
      </w:pPr>
      <w:r>
        <w:rPr>
          <w:rFonts w:hint="eastAsia"/>
        </w:rPr>
        <w:t>命令的帮助</w:t>
      </w:r>
      <w:r>
        <w:rPr>
          <w:rFonts w:hint="eastAsia"/>
        </w:rPr>
        <w:t>:</w:t>
      </w:r>
    </w:p>
    <w:p w:rsidR="00AE6743" w:rsidRDefault="00AE6743" w:rsidP="00AE6743">
      <w:r>
        <w:rPr>
          <w:rFonts w:hint="eastAsia"/>
        </w:rPr>
        <w:t xml:space="preserve">1)help </w:t>
      </w:r>
      <w:r>
        <w:rPr>
          <w:rFonts w:hint="eastAsia"/>
        </w:rPr>
        <w:t>命令名</w:t>
      </w:r>
      <w:r>
        <w:rPr>
          <w:rFonts w:hint="eastAsia"/>
        </w:rPr>
        <w:t xml:space="preserve">   </w:t>
      </w:r>
      <w:r>
        <w:rPr>
          <w:rFonts w:hint="eastAsia"/>
        </w:rPr>
        <w:t>针对内部命令</w:t>
      </w:r>
    </w:p>
    <w:p w:rsidR="00AE6743" w:rsidRDefault="00AE6743" w:rsidP="00AE6743">
      <w:r>
        <w:rPr>
          <w:rFonts w:hint="eastAsia"/>
        </w:rPr>
        <w:t>2)</w:t>
      </w:r>
      <w:r>
        <w:rPr>
          <w:rFonts w:hint="eastAsia"/>
        </w:rPr>
        <w:t>命令名</w:t>
      </w:r>
      <w:r>
        <w:rPr>
          <w:rFonts w:hint="eastAsia"/>
        </w:rPr>
        <w:t xml:space="preserve"> --help </w:t>
      </w:r>
      <w:r>
        <w:rPr>
          <w:rFonts w:hint="eastAsia"/>
        </w:rPr>
        <w:t>所有命令</w:t>
      </w:r>
    </w:p>
    <w:p w:rsidR="00AE6743" w:rsidRDefault="00AE6743" w:rsidP="00AE6743">
      <w:r>
        <w:rPr>
          <w:rFonts w:hint="eastAsia"/>
        </w:rPr>
        <w:t xml:space="preserve">3)man </w:t>
      </w:r>
      <w:r>
        <w:rPr>
          <w:rFonts w:hint="eastAsia"/>
        </w:rPr>
        <w:t>命令名</w:t>
      </w:r>
    </w:p>
    <w:p w:rsidR="00AE6743" w:rsidRDefault="00AE6743" w:rsidP="00AE6743">
      <w:r>
        <w:rPr>
          <w:rFonts w:hint="eastAsia"/>
        </w:rPr>
        <w:t xml:space="preserve">            </w:t>
      </w:r>
      <w:r>
        <w:rPr>
          <w:rFonts w:hint="eastAsia"/>
        </w:rPr>
        <w:t>翻页</w:t>
      </w:r>
      <w:r>
        <w:rPr>
          <w:rFonts w:hint="eastAsia"/>
        </w:rPr>
        <w:t xml:space="preserve">  </w:t>
      </w:r>
      <w:r>
        <w:rPr>
          <w:rFonts w:hint="eastAsia"/>
        </w:rPr>
        <w:t>空格</w:t>
      </w:r>
      <w:r>
        <w:rPr>
          <w:rFonts w:hint="eastAsia"/>
        </w:rPr>
        <w:t xml:space="preserve">  </w:t>
      </w:r>
      <w:r>
        <w:rPr>
          <w:rFonts w:hint="eastAsia"/>
        </w:rPr>
        <w:t>下一页</w:t>
      </w:r>
    </w:p>
    <w:p w:rsidR="00AE6743" w:rsidRDefault="00AE6743" w:rsidP="00AE6743">
      <w:r>
        <w:rPr>
          <w:rFonts w:hint="eastAsia"/>
        </w:rPr>
        <w:t xml:space="preserve">                   b    </w:t>
      </w:r>
      <w:r>
        <w:rPr>
          <w:rFonts w:hint="eastAsia"/>
        </w:rPr>
        <w:t>上一页</w:t>
      </w:r>
    </w:p>
    <w:p w:rsidR="00AE6743" w:rsidRDefault="00AE6743" w:rsidP="00AE6743">
      <w:r>
        <w:rPr>
          <w:rFonts w:hint="eastAsia"/>
        </w:rPr>
        <w:t xml:space="preserve">                  enter/j </w:t>
      </w:r>
      <w:r>
        <w:rPr>
          <w:rFonts w:hint="eastAsia"/>
        </w:rPr>
        <w:t>逐行向下</w:t>
      </w:r>
      <w:r>
        <w:rPr>
          <w:rFonts w:hint="eastAsia"/>
        </w:rPr>
        <w:t xml:space="preserve"> </w:t>
      </w:r>
    </w:p>
    <w:p w:rsidR="00AE6743" w:rsidRDefault="00AE6743" w:rsidP="00AE6743">
      <w:r>
        <w:rPr>
          <w:rFonts w:hint="eastAsia"/>
        </w:rPr>
        <w:t xml:space="preserve">                   k            </w:t>
      </w:r>
      <w:r>
        <w:rPr>
          <w:rFonts w:hint="eastAsia"/>
        </w:rPr>
        <w:t>上</w:t>
      </w:r>
    </w:p>
    <w:p w:rsidR="00AE6743" w:rsidRDefault="00AE6743" w:rsidP="00AE6743">
      <w:r>
        <w:rPr>
          <w:rFonts w:hint="eastAsia"/>
        </w:rPr>
        <w:t xml:space="preserve">            </w:t>
      </w:r>
      <w:r>
        <w:rPr>
          <w:rFonts w:hint="eastAsia"/>
        </w:rPr>
        <w:t>退出</w:t>
      </w:r>
      <w:r>
        <w:rPr>
          <w:rFonts w:hint="eastAsia"/>
        </w:rPr>
        <w:t xml:space="preserve">  q</w:t>
      </w:r>
    </w:p>
    <w:p w:rsidR="00AE6743" w:rsidRDefault="00AE6743" w:rsidP="00AE6743">
      <w:r>
        <w:rPr>
          <w:rFonts w:hint="eastAsia"/>
        </w:rPr>
        <w:t xml:space="preserve">4)info </w:t>
      </w:r>
      <w:r>
        <w:rPr>
          <w:rFonts w:hint="eastAsia"/>
        </w:rPr>
        <w:t>命令名</w:t>
      </w:r>
    </w:p>
    <w:p w:rsidR="00AE6743" w:rsidRDefault="00AE6743" w:rsidP="00AE6743"/>
    <w:p w:rsidR="00AE6743" w:rsidRDefault="00AE6743" w:rsidP="00AE6743">
      <w:r>
        <w:t>-------------------------------------------------------------</w:t>
      </w:r>
    </w:p>
    <w:p w:rsidR="00AE6743" w:rsidRDefault="00AE6743" w:rsidP="00AE6743">
      <w:pPr>
        <w:pStyle w:val="3"/>
      </w:pPr>
      <w:r>
        <w:rPr>
          <w:rFonts w:hint="eastAsia"/>
        </w:rPr>
        <w:lastRenderedPageBreak/>
        <w:t>文件夹管理的重点命令</w:t>
      </w:r>
      <w:r>
        <w:rPr>
          <w:rFonts w:hint="eastAsia"/>
        </w:rPr>
        <w:t>:</w:t>
      </w:r>
    </w:p>
    <w:p w:rsidR="00AE6743" w:rsidRDefault="00AE6743" w:rsidP="00AE6743"/>
    <w:p w:rsidR="00AE6743" w:rsidRDefault="00AE6743" w:rsidP="00AE6743">
      <w:r>
        <w:rPr>
          <w:rFonts w:hint="eastAsia"/>
        </w:rPr>
        <w:t>基本命令</w:t>
      </w:r>
      <w:r>
        <w:rPr>
          <w:rFonts w:hint="eastAsia"/>
        </w:rPr>
        <w:t xml:space="preserve">:  </w:t>
      </w:r>
    </w:p>
    <w:p w:rsidR="00AE6743" w:rsidRDefault="00AE6743" w:rsidP="00AE6743">
      <w:r>
        <w:t>ls  (list)</w:t>
      </w:r>
    </w:p>
    <w:p w:rsidR="00AE6743" w:rsidRDefault="00AE6743" w:rsidP="00AE6743">
      <w:r>
        <w:t>cd  (change directory)</w:t>
      </w:r>
    </w:p>
    <w:p w:rsidR="00AE6743" w:rsidRDefault="00AE6743" w:rsidP="00AE6743">
      <w:r>
        <w:t>pwd (print working directory)</w:t>
      </w:r>
    </w:p>
    <w:p w:rsidR="00AE6743" w:rsidRDefault="00AE6743" w:rsidP="00AE6743"/>
    <w:p w:rsidR="00AE6743" w:rsidRDefault="00AE6743" w:rsidP="00AE6743">
      <w:r>
        <w:t>ls   file</w:t>
      </w:r>
    </w:p>
    <w:p w:rsidR="00AE6743" w:rsidRDefault="00AE6743" w:rsidP="00AE6743">
      <w:r>
        <w:t>ls   dir</w:t>
      </w:r>
    </w:p>
    <w:p w:rsidR="00AE6743" w:rsidRDefault="00AE6743" w:rsidP="00AE6743"/>
    <w:p w:rsidR="00AE6743" w:rsidRDefault="00AE6743" w:rsidP="00AE6743">
      <w:r>
        <w:rPr>
          <w:rFonts w:hint="eastAsia"/>
        </w:rPr>
        <w:t>常见选项</w:t>
      </w:r>
      <w:r>
        <w:rPr>
          <w:rFonts w:hint="eastAsia"/>
        </w:rPr>
        <w:t>:</w:t>
      </w:r>
    </w:p>
    <w:p w:rsidR="00AE6743" w:rsidRDefault="00AE6743" w:rsidP="00AE6743">
      <w:r>
        <w:rPr>
          <w:rFonts w:hint="eastAsia"/>
        </w:rPr>
        <w:t xml:space="preserve">-l: </w:t>
      </w:r>
      <w:r>
        <w:rPr>
          <w:rFonts w:hint="eastAsia"/>
        </w:rPr>
        <w:t>显示文件的属性</w:t>
      </w:r>
      <w:r>
        <w:rPr>
          <w:rFonts w:hint="eastAsia"/>
        </w:rPr>
        <w:t>.</w:t>
      </w:r>
    </w:p>
    <w:p w:rsidR="00AE6743" w:rsidRDefault="00AE6743" w:rsidP="00AE6743"/>
    <w:p w:rsidR="00AE6743" w:rsidRDefault="00AE6743" w:rsidP="00AE6743">
      <w:r>
        <w:t>[root@localhost ~]# ls -l</w:t>
      </w:r>
    </w:p>
    <w:p w:rsidR="00AE6743" w:rsidRDefault="00AE6743" w:rsidP="00AE6743">
      <w:r>
        <w:rPr>
          <w:rFonts w:hint="eastAsia"/>
        </w:rPr>
        <w:t>总计</w:t>
      </w:r>
      <w:r>
        <w:rPr>
          <w:rFonts w:hint="eastAsia"/>
        </w:rPr>
        <w:t xml:space="preserve"> 64</w:t>
      </w:r>
    </w:p>
    <w:p w:rsidR="00AE6743" w:rsidRDefault="00AE6743" w:rsidP="00AE6743">
      <w:r>
        <w:t>-rw------- 1 root root  1202 2015-05-25 anaconda-ks.cfg</w:t>
      </w:r>
    </w:p>
    <w:p w:rsidR="00AE6743" w:rsidRDefault="00AE6743" w:rsidP="00AE6743">
      <w:r>
        <w:t>drwxr-xr-x 2 root root  4096 05-25 11:12 Desktop</w:t>
      </w:r>
    </w:p>
    <w:p w:rsidR="00AE6743" w:rsidRDefault="00AE6743" w:rsidP="00AE6743">
      <w:r>
        <w:t>-rw-r--r-- 1 root root 36346 2015-05-25 install.log</w:t>
      </w:r>
    </w:p>
    <w:p w:rsidR="00AE6743" w:rsidRDefault="00AE6743" w:rsidP="00AE6743">
      <w:r>
        <w:t>-rw-r--r-- 1 root root  4780 2015-05-25 install.log.syslog</w:t>
      </w:r>
    </w:p>
    <w:p w:rsidR="00AE6743" w:rsidRDefault="00AE6743" w:rsidP="00AE6743"/>
    <w:p w:rsidR="00AE6743" w:rsidRDefault="00AE6743" w:rsidP="00AE6743">
      <w:r>
        <w:rPr>
          <w:rFonts w:hint="eastAsia"/>
        </w:rPr>
        <w:t>类型</w:t>
      </w:r>
      <w:r>
        <w:rPr>
          <w:rFonts w:hint="eastAsia"/>
        </w:rPr>
        <w:t xml:space="preserve"> </w:t>
      </w:r>
      <w:r>
        <w:rPr>
          <w:rFonts w:hint="eastAsia"/>
        </w:rPr>
        <w:t>权限</w:t>
      </w:r>
      <w:r>
        <w:rPr>
          <w:rFonts w:hint="eastAsia"/>
        </w:rPr>
        <w:t xml:space="preserve"> </w:t>
      </w:r>
      <w:r>
        <w:rPr>
          <w:rFonts w:hint="eastAsia"/>
        </w:rPr>
        <w:t>硬连接数</w:t>
      </w:r>
      <w:r>
        <w:rPr>
          <w:rFonts w:hint="eastAsia"/>
        </w:rPr>
        <w:t xml:space="preserve"> </w:t>
      </w:r>
      <w:r>
        <w:rPr>
          <w:rFonts w:hint="eastAsia"/>
        </w:rPr>
        <w:t>所属用户</w:t>
      </w:r>
      <w:r>
        <w:rPr>
          <w:rFonts w:hint="eastAsia"/>
        </w:rPr>
        <w:t xml:space="preserve"> </w:t>
      </w:r>
      <w:r>
        <w:rPr>
          <w:rFonts w:hint="eastAsia"/>
        </w:rPr>
        <w:t>用户组</w:t>
      </w:r>
      <w:r>
        <w:rPr>
          <w:rFonts w:hint="eastAsia"/>
        </w:rPr>
        <w:t xml:space="preserve"> </w:t>
      </w:r>
      <w:r>
        <w:rPr>
          <w:rFonts w:hint="eastAsia"/>
        </w:rPr>
        <w:t>大小</w:t>
      </w:r>
      <w:r>
        <w:rPr>
          <w:rFonts w:hint="eastAsia"/>
        </w:rPr>
        <w:t xml:space="preserve"> </w:t>
      </w:r>
      <w:r>
        <w:rPr>
          <w:rFonts w:hint="eastAsia"/>
        </w:rPr>
        <w:t>修改时间</w:t>
      </w:r>
      <w:r>
        <w:rPr>
          <w:rFonts w:hint="eastAsia"/>
        </w:rPr>
        <w:t xml:space="preserve"> </w:t>
      </w:r>
      <w:r>
        <w:rPr>
          <w:rFonts w:hint="eastAsia"/>
        </w:rPr>
        <w:t>文件名</w:t>
      </w:r>
    </w:p>
    <w:p w:rsidR="00AE6743" w:rsidRDefault="00AE6743" w:rsidP="00AE6743"/>
    <w:p w:rsidR="00AE6743" w:rsidRDefault="00AE6743" w:rsidP="00AE6743">
      <w:r>
        <w:rPr>
          <w:rFonts w:hint="eastAsia"/>
        </w:rPr>
        <w:t>别名</w:t>
      </w:r>
      <w:r>
        <w:rPr>
          <w:rFonts w:hint="eastAsia"/>
        </w:rPr>
        <w:t>: ll</w:t>
      </w:r>
    </w:p>
    <w:p w:rsidR="00AE6743" w:rsidRDefault="00AE6743" w:rsidP="00AE6743">
      <w:r>
        <w:rPr>
          <w:rFonts w:hint="eastAsia"/>
        </w:rPr>
        <w:t xml:space="preserve">alias </w:t>
      </w:r>
      <w:r>
        <w:rPr>
          <w:rFonts w:hint="eastAsia"/>
        </w:rPr>
        <w:t>别名</w:t>
      </w:r>
    </w:p>
    <w:p w:rsidR="00AE6743" w:rsidRDefault="00AE6743" w:rsidP="00AE6743"/>
    <w:p w:rsidR="00AE6743" w:rsidRDefault="00AE6743" w:rsidP="00AE6743">
      <w:r>
        <w:rPr>
          <w:rFonts w:hint="eastAsia"/>
        </w:rPr>
        <w:t xml:space="preserve">-a: </w:t>
      </w:r>
      <w:r>
        <w:rPr>
          <w:rFonts w:hint="eastAsia"/>
        </w:rPr>
        <w:t>显示所有的文件</w:t>
      </w:r>
      <w:r>
        <w:rPr>
          <w:rFonts w:hint="eastAsia"/>
        </w:rPr>
        <w:t>(</w:t>
      </w:r>
      <w:r>
        <w:rPr>
          <w:rFonts w:hint="eastAsia"/>
        </w:rPr>
        <w:t>包含隐藏文件</w:t>
      </w:r>
      <w:r>
        <w:rPr>
          <w:rFonts w:hint="eastAsia"/>
        </w:rPr>
        <w:t>,</w:t>
      </w:r>
      <w:r>
        <w:rPr>
          <w:rFonts w:hint="eastAsia"/>
        </w:rPr>
        <w:t>以</w:t>
      </w:r>
      <w:r>
        <w:rPr>
          <w:rFonts w:hint="eastAsia"/>
        </w:rPr>
        <w:t>.</w:t>
      </w:r>
      <w:r>
        <w:rPr>
          <w:rFonts w:hint="eastAsia"/>
        </w:rPr>
        <w:t>打头的文件</w:t>
      </w:r>
      <w:r>
        <w:rPr>
          <w:rFonts w:hint="eastAsia"/>
        </w:rPr>
        <w:t>)</w:t>
      </w:r>
    </w:p>
    <w:p w:rsidR="00AE6743" w:rsidRDefault="00AE6743" w:rsidP="00AE6743"/>
    <w:p w:rsidR="00AE6743" w:rsidRDefault="00AE6743" w:rsidP="00AE6743">
      <w:r>
        <w:rPr>
          <w:rFonts w:hint="eastAsia"/>
        </w:rPr>
        <w:t xml:space="preserve">-t: </w:t>
      </w:r>
      <w:r>
        <w:rPr>
          <w:rFonts w:hint="eastAsia"/>
        </w:rPr>
        <w:t>按修改时间排序</w:t>
      </w:r>
    </w:p>
    <w:p w:rsidR="00AE6743" w:rsidRDefault="00AE6743" w:rsidP="00AE6743"/>
    <w:p w:rsidR="00AE6743" w:rsidRDefault="00AE6743" w:rsidP="00AE6743">
      <w:r>
        <w:rPr>
          <w:rFonts w:hint="eastAsia"/>
        </w:rPr>
        <w:t xml:space="preserve">-r: </w:t>
      </w:r>
      <w:r>
        <w:rPr>
          <w:rFonts w:hint="eastAsia"/>
        </w:rPr>
        <w:t>逆序</w:t>
      </w:r>
    </w:p>
    <w:p w:rsidR="00AE6743" w:rsidRDefault="00AE6743" w:rsidP="00AE6743"/>
    <w:p w:rsidR="00AE6743" w:rsidRDefault="00AE6743" w:rsidP="00AE6743">
      <w:r>
        <w:rPr>
          <w:rFonts w:hint="eastAsia"/>
        </w:rPr>
        <w:t>--full-time:</w:t>
      </w:r>
      <w:r>
        <w:rPr>
          <w:rFonts w:hint="eastAsia"/>
        </w:rPr>
        <w:t>显示日期和时间</w:t>
      </w:r>
    </w:p>
    <w:p w:rsidR="00AE6743" w:rsidRDefault="00AE6743" w:rsidP="00AE6743"/>
    <w:p w:rsidR="00AE6743" w:rsidRDefault="00AE6743" w:rsidP="00AE6743">
      <w:r>
        <w:rPr>
          <w:rFonts w:hint="eastAsia"/>
        </w:rPr>
        <w:t xml:space="preserve">-d: </w:t>
      </w:r>
      <w:r>
        <w:rPr>
          <w:rFonts w:hint="eastAsia"/>
        </w:rPr>
        <w:t>仅针对该文件夹</w:t>
      </w:r>
    </w:p>
    <w:p w:rsidR="00AE6743" w:rsidRDefault="00AE6743" w:rsidP="00AE6743"/>
    <w:p w:rsidR="00AE6743" w:rsidRDefault="00AE6743" w:rsidP="00AE6743">
      <w:r>
        <w:t>-----------------------------</w:t>
      </w:r>
    </w:p>
    <w:p w:rsidR="00AE6743" w:rsidRDefault="00AE6743" w:rsidP="00AE6743">
      <w:r>
        <w:rPr>
          <w:rFonts w:hint="eastAsia"/>
        </w:rPr>
        <w:t>文件类型</w:t>
      </w:r>
      <w:r>
        <w:rPr>
          <w:rFonts w:hint="eastAsia"/>
        </w:rPr>
        <w:t>:</w:t>
      </w:r>
    </w:p>
    <w:p w:rsidR="00AE6743" w:rsidRDefault="00AE6743" w:rsidP="00AE6743">
      <w:r>
        <w:rPr>
          <w:rFonts w:hint="eastAsia"/>
        </w:rPr>
        <w:t xml:space="preserve">                 1)</w:t>
      </w:r>
      <w:r>
        <w:rPr>
          <w:rFonts w:hint="eastAsia"/>
        </w:rPr>
        <w:t>普通文件</w:t>
      </w:r>
      <w:r>
        <w:rPr>
          <w:rFonts w:hint="eastAsia"/>
        </w:rPr>
        <w:t xml:space="preserve">   (1)</w:t>
      </w:r>
      <w:r>
        <w:rPr>
          <w:rFonts w:hint="eastAsia"/>
        </w:rPr>
        <w:t>文本文件</w:t>
      </w:r>
      <w:r>
        <w:rPr>
          <w:rFonts w:hint="eastAsia"/>
        </w:rPr>
        <w:t>(ASCII)(2)</w:t>
      </w:r>
      <w:r>
        <w:rPr>
          <w:rFonts w:hint="eastAsia"/>
        </w:rPr>
        <w:t>二进制文件</w:t>
      </w:r>
      <w:r>
        <w:rPr>
          <w:rFonts w:hint="eastAsia"/>
        </w:rPr>
        <w:t>(3)</w:t>
      </w:r>
      <w:r>
        <w:rPr>
          <w:rFonts w:hint="eastAsia"/>
        </w:rPr>
        <w:t>数据文件</w:t>
      </w:r>
      <w:r>
        <w:rPr>
          <w:rFonts w:hint="eastAsia"/>
        </w:rPr>
        <w:t xml:space="preserve">    -</w:t>
      </w:r>
    </w:p>
    <w:p w:rsidR="00AE6743" w:rsidRDefault="00AE6743" w:rsidP="00AE6743">
      <w:r>
        <w:rPr>
          <w:rFonts w:hint="eastAsia"/>
        </w:rPr>
        <w:t xml:space="preserve">        </w:t>
      </w:r>
      <w:r>
        <w:rPr>
          <w:rFonts w:hint="eastAsia"/>
        </w:rPr>
        <w:t>文件</w:t>
      </w:r>
      <w:r>
        <w:rPr>
          <w:rFonts w:hint="eastAsia"/>
        </w:rPr>
        <w:t>:    2)</w:t>
      </w:r>
      <w:r>
        <w:rPr>
          <w:rFonts w:hint="eastAsia"/>
        </w:rPr>
        <w:t>链接文件</w:t>
      </w:r>
      <w:r>
        <w:rPr>
          <w:rFonts w:hint="eastAsia"/>
        </w:rPr>
        <w:t xml:space="preserve">   </w:t>
      </w:r>
      <w:r>
        <w:rPr>
          <w:rFonts w:hint="eastAsia"/>
        </w:rPr>
        <w:t>快捷方式</w:t>
      </w:r>
      <w:r>
        <w:rPr>
          <w:rFonts w:hint="eastAsia"/>
        </w:rPr>
        <w:t>(link)                                l</w:t>
      </w:r>
    </w:p>
    <w:p w:rsidR="00AE6743" w:rsidRDefault="00AE6743" w:rsidP="00AE6743">
      <w:r>
        <w:rPr>
          <w:rFonts w:hint="eastAsia"/>
        </w:rPr>
        <w:t xml:space="preserve">                 3)</w:t>
      </w:r>
      <w:r>
        <w:rPr>
          <w:rFonts w:hint="eastAsia"/>
        </w:rPr>
        <w:t>设备文件</w:t>
      </w:r>
      <w:r>
        <w:rPr>
          <w:rFonts w:hint="eastAsia"/>
        </w:rPr>
        <w:t xml:space="preserve">   </w:t>
      </w:r>
      <w:r>
        <w:rPr>
          <w:rFonts w:hint="eastAsia"/>
        </w:rPr>
        <w:t>字符设备</w:t>
      </w:r>
      <w:r>
        <w:rPr>
          <w:rFonts w:hint="eastAsia"/>
        </w:rPr>
        <w:t>(character)                           c</w:t>
      </w:r>
    </w:p>
    <w:p w:rsidR="00AE6743" w:rsidRDefault="00AE6743" w:rsidP="00AE6743">
      <w:r>
        <w:rPr>
          <w:rFonts w:hint="eastAsia"/>
        </w:rPr>
        <w:t xml:space="preserve">                              </w:t>
      </w:r>
      <w:r>
        <w:rPr>
          <w:rFonts w:hint="eastAsia"/>
        </w:rPr>
        <w:t>块设备</w:t>
      </w:r>
      <w:r>
        <w:rPr>
          <w:rFonts w:hint="eastAsia"/>
        </w:rPr>
        <w:t>(block)                                 b</w:t>
      </w:r>
    </w:p>
    <w:p w:rsidR="00AE6743" w:rsidRDefault="00AE6743" w:rsidP="00AE6743">
      <w:r>
        <w:rPr>
          <w:rFonts w:hint="eastAsia"/>
        </w:rPr>
        <w:t xml:space="preserve">                 4)</w:t>
      </w:r>
      <w:r>
        <w:rPr>
          <w:rFonts w:hint="eastAsia"/>
        </w:rPr>
        <w:t>套接字文件</w:t>
      </w:r>
      <w:r>
        <w:rPr>
          <w:rFonts w:hint="eastAsia"/>
        </w:rPr>
        <w:t xml:space="preserve"> socket                                        s</w:t>
      </w:r>
    </w:p>
    <w:p w:rsidR="00AE6743" w:rsidRDefault="00AE6743" w:rsidP="00AE6743">
      <w:r>
        <w:rPr>
          <w:rFonts w:hint="eastAsia"/>
        </w:rPr>
        <w:t xml:space="preserve">                 5)</w:t>
      </w:r>
      <w:r>
        <w:rPr>
          <w:rFonts w:hint="eastAsia"/>
        </w:rPr>
        <w:t>管道文件</w:t>
      </w:r>
      <w:r>
        <w:rPr>
          <w:rFonts w:hint="eastAsia"/>
        </w:rPr>
        <w:t xml:space="preserve">   pipe                                          p</w:t>
      </w:r>
    </w:p>
    <w:p w:rsidR="00AE6743" w:rsidRDefault="00AE6743" w:rsidP="00AE6743"/>
    <w:p w:rsidR="00AE6743" w:rsidRDefault="00AE6743" w:rsidP="00AE6743">
      <w:r>
        <w:rPr>
          <w:rFonts w:hint="eastAsia"/>
        </w:rPr>
        <w:t xml:space="preserve">       </w:t>
      </w:r>
      <w:r>
        <w:rPr>
          <w:rFonts w:hint="eastAsia"/>
        </w:rPr>
        <w:t>文件夹</w:t>
      </w:r>
      <w:r>
        <w:rPr>
          <w:rFonts w:hint="eastAsia"/>
        </w:rPr>
        <w:t xml:space="preserve">:   </w:t>
      </w:r>
      <w:r>
        <w:rPr>
          <w:rFonts w:hint="eastAsia"/>
        </w:rPr>
        <w:t>目录</w:t>
      </w:r>
      <w:r>
        <w:rPr>
          <w:rFonts w:hint="eastAsia"/>
        </w:rPr>
        <w:t xml:space="preserve">         directory                                     d</w:t>
      </w:r>
    </w:p>
    <w:p w:rsidR="00AE6743" w:rsidRDefault="00AE6743" w:rsidP="00AE6743"/>
    <w:p w:rsidR="00AE6743" w:rsidRDefault="00AE6743" w:rsidP="00AE6743">
      <w:r>
        <w:rPr>
          <w:rFonts w:hint="eastAsia"/>
        </w:rPr>
        <w:t>查看文件类型</w:t>
      </w:r>
      <w:r>
        <w:rPr>
          <w:rFonts w:hint="eastAsia"/>
        </w:rPr>
        <w:t>:</w:t>
      </w:r>
    </w:p>
    <w:p w:rsidR="00AE6743" w:rsidRDefault="00AE6743" w:rsidP="00AE6743">
      <w:r>
        <w:t>1)ls -l   or  ll</w:t>
      </w:r>
    </w:p>
    <w:p w:rsidR="00AE6743" w:rsidRDefault="00AE6743" w:rsidP="00AE6743">
      <w:r>
        <w:rPr>
          <w:rFonts w:hint="eastAsia"/>
        </w:rPr>
        <w:t xml:space="preserve">2)file </w:t>
      </w:r>
      <w:r>
        <w:rPr>
          <w:rFonts w:hint="eastAsia"/>
        </w:rPr>
        <w:t>文件名</w:t>
      </w:r>
    </w:p>
    <w:p w:rsidR="00AE6743" w:rsidRDefault="00AE6743" w:rsidP="00AE6743">
      <w:r>
        <w:rPr>
          <w:rFonts w:hint="eastAsia"/>
        </w:rPr>
        <w:t xml:space="preserve">3)stat </w:t>
      </w:r>
      <w:r>
        <w:rPr>
          <w:rFonts w:hint="eastAsia"/>
        </w:rPr>
        <w:t>文件名</w:t>
      </w:r>
    </w:p>
    <w:p w:rsidR="00AE6743" w:rsidRDefault="00AE6743" w:rsidP="00AE6743"/>
    <w:p w:rsidR="00AE6743" w:rsidRDefault="00AE6743" w:rsidP="00AE6743">
      <w:r>
        <w:t>------------------------------</w:t>
      </w:r>
    </w:p>
    <w:p w:rsidR="00AE6743" w:rsidRDefault="00AE6743" w:rsidP="00AE6743">
      <w:r>
        <w:rPr>
          <w:rFonts w:hint="eastAsia"/>
        </w:rPr>
        <w:t>文件权限</w:t>
      </w:r>
      <w:r>
        <w:rPr>
          <w:rFonts w:hint="eastAsia"/>
        </w:rPr>
        <w:t>:</w:t>
      </w:r>
    </w:p>
    <w:p w:rsidR="00AE6743" w:rsidRDefault="00AE6743" w:rsidP="00AE6743"/>
    <w:p w:rsidR="00AE6743" w:rsidRDefault="00AE6743" w:rsidP="00AE6743">
      <w:r>
        <w:rPr>
          <w:rFonts w:hint="eastAsia"/>
        </w:rPr>
        <w:t xml:space="preserve">   </w:t>
      </w:r>
      <w:r>
        <w:rPr>
          <w:rFonts w:hint="eastAsia"/>
        </w:rPr>
        <w:t>权限</w:t>
      </w:r>
      <w:r>
        <w:rPr>
          <w:rFonts w:hint="eastAsia"/>
        </w:rPr>
        <w:t>\</w:t>
      </w:r>
      <w:r>
        <w:rPr>
          <w:rFonts w:hint="eastAsia"/>
        </w:rPr>
        <w:t>类型</w:t>
      </w:r>
      <w:r>
        <w:rPr>
          <w:rFonts w:hint="eastAsia"/>
        </w:rPr>
        <w:t xml:space="preserve">             </w:t>
      </w:r>
      <w:r>
        <w:rPr>
          <w:rFonts w:hint="eastAsia"/>
        </w:rPr>
        <w:t>文件</w:t>
      </w:r>
      <w:r>
        <w:rPr>
          <w:rFonts w:hint="eastAsia"/>
        </w:rPr>
        <w:t xml:space="preserve">                      </w:t>
      </w:r>
      <w:r>
        <w:rPr>
          <w:rFonts w:hint="eastAsia"/>
        </w:rPr>
        <w:t>文件夹</w:t>
      </w:r>
      <w:r>
        <w:rPr>
          <w:rFonts w:hint="eastAsia"/>
        </w:rPr>
        <w:t>(</w:t>
      </w:r>
      <w:r>
        <w:rPr>
          <w:rFonts w:hint="eastAsia"/>
        </w:rPr>
        <w:t>目录</w:t>
      </w:r>
      <w:r>
        <w:rPr>
          <w:rFonts w:hint="eastAsia"/>
        </w:rPr>
        <w:t>)</w:t>
      </w:r>
    </w:p>
    <w:p w:rsidR="00AE6743" w:rsidRDefault="00AE6743" w:rsidP="00AE6743">
      <w:r>
        <w:t>------------------------------------------------------------------------</w:t>
      </w:r>
    </w:p>
    <w:p w:rsidR="00AE6743" w:rsidRDefault="00AE6743" w:rsidP="00AE6743">
      <w:r>
        <w:rPr>
          <w:rFonts w:hint="eastAsia"/>
        </w:rPr>
        <w:lastRenderedPageBreak/>
        <w:t xml:space="preserve">     r  read          </w:t>
      </w:r>
      <w:r>
        <w:rPr>
          <w:rFonts w:hint="eastAsia"/>
        </w:rPr>
        <w:t>查看文件的内容</w:t>
      </w:r>
      <w:r>
        <w:rPr>
          <w:rFonts w:hint="eastAsia"/>
        </w:rPr>
        <w:t xml:space="preserve">            </w:t>
      </w:r>
      <w:r>
        <w:rPr>
          <w:rFonts w:hint="eastAsia"/>
        </w:rPr>
        <w:t>列出其下的文件和目录</w:t>
      </w:r>
      <w:r>
        <w:rPr>
          <w:rFonts w:hint="eastAsia"/>
        </w:rPr>
        <w:t>(ls)</w:t>
      </w:r>
    </w:p>
    <w:p w:rsidR="00AE6743" w:rsidRDefault="00AE6743" w:rsidP="00AE6743">
      <w:r>
        <w:t>------------------------------------------------------------------------</w:t>
      </w:r>
    </w:p>
    <w:p w:rsidR="00AE6743" w:rsidRDefault="00AE6743" w:rsidP="00AE6743">
      <w:r>
        <w:rPr>
          <w:rFonts w:hint="eastAsia"/>
        </w:rPr>
        <w:t xml:space="preserve">     w  write         </w:t>
      </w:r>
      <w:r>
        <w:rPr>
          <w:rFonts w:hint="eastAsia"/>
        </w:rPr>
        <w:t>可以修改文件内容</w:t>
      </w:r>
      <w:r>
        <w:rPr>
          <w:rFonts w:hint="eastAsia"/>
        </w:rPr>
        <w:t xml:space="preserve">          </w:t>
      </w:r>
      <w:r>
        <w:rPr>
          <w:rFonts w:hint="eastAsia"/>
        </w:rPr>
        <w:t>创建</w:t>
      </w:r>
      <w:r>
        <w:rPr>
          <w:rFonts w:hint="eastAsia"/>
        </w:rPr>
        <w:t>,</w:t>
      </w:r>
      <w:r>
        <w:rPr>
          <w:rFonts w:hint="eastAsia"/>
        </w:rPr>
        <w:t>删除</w:t>
      </w:r>
      <w:r>
        <w:rPr>
          <w:rFonts w:hint="eastAsia"/>
        </w:rPr>
        <w:t>,</w:t>
      </w:r>
      <w:r>
        <w:rPr>
          <w:rFonts w:hint="eastAsia"/>
        </w:rPr>
        <w:t>移动</w:t>
      </w:r>
      <w:r>
        <w:rPr>
          <w:rFonts w:hint="eastAsia"/>
        </w:rPr>
        <w:t>,</w:t>
      </w:r>
      <w:r>
        <w:rPr>
          <w:rFonts w:hint="eastAsia"/>
        </w:rPr>
        <w:t>重命名其下的文件和目录</w:t>
      </w:r>
    </w:p>
    <w:p w:rsidR="00AE6743" w:rsidRDefault="00AE6743" w:rsidP="00AE6743">
      <w:r>
        <w:t>------------------------------------------------------------------------</w:t>
      </w:r>
    </w:p>
    <w:p w:rsidR="00AE6743" w:rsidRDefault="00AE6743" w:rsidP="00AE6743">
      <w:r>
        <w:rPr>
          <w:rFonts w:hint="eastAsia"/>
        </w:rPr>
        <w:t xml:space="preserve">     x  execute       </w:t>
      </w:r>
      <w:r>
        <w:rPr>
          <w:rFonts w:hint="eastAsia"/>
        </w:rPr>
        <w:t>可以将文件当作程序运行</w:t>
      </w:r>
      <w:r>
        <w:rPr>
          <w:rFonts w:hint="eastAsia"/>
        </w:rPr>
        <w:t xml:space="preserve">    </w:t>
      </w:r>
      <w:r>
        <w:rPr>
          <w:rFonts w:hint="eastAsia"/>
        </w:rPr>
        <w:t>可以进入文件夹</w:t>
      </w:r>
      <w:r>
        <w:rPr>
          <w:rFonts w:hint="eastAsia"/>
        </w:rPr>
        <w:t>(cd)</w:t>
      </w:r>
    </w:p>
    <w:p w:rsidR="00AE6743" w:rsidRDefault="00AE6743" w:rsidP="00AE6743">
      <w:r>
        <w:t>------------------------------------------------------------------------</w:t>
      </w:r>
    </w:p>
    <w:p w:rsidR="00AE6743" w:rsidRDefault="00AE6743" w:rsidP="00AE6743">
      <w:r>
        <w:rPr>
          <w:rFonts w:hint="eastAsia"/>
        </w:rPr>
        <w:t xml:space="preserve">     -  none    </w:t>
      </w:r>
      <w:r>
        <w:rPr>
          <w:rFonts w:hint="eastAsia"/>
        </w:rPr>
        <w:t>没有对应的权限</w:t>
      </w:r>
    </w:p>
    <w:p w:rsidR="00AE6743" w:rsidRDefault="00AE6743" w:rsidP="00AE6743"/>
    <w:p w:rsidR="00AE6743" w:rsidRDefault="00AE6743" w:rsidP="00AE6743"/>
    <w:p w:rsidR="00AE6743" w:rsidRDefault="00AE6743" w:rsidP="00AE6743">
      <w:r>
        <w:rPr>
          <w:rFonts w:hint="eastAsia"/>
        </w:rPr>
        <w:t>张三</w:t>
      </w:r>
      <w:r>
        <w:rPr>
          <w:rFonts w:hint="eastAsia"/>
        </w:rPr>
        <w:t xml:space="preserve">              </w:t>
      </w:r>
      <w:r>
        <w:rPr>
          <w:rFonts w:hint="eastAsia"/>
        </w:rPr>
        <w:t>相机</w:t>
      </w:r>
    </w:p>
    <w:p w:rsidR="00AE6743" w:rsidRDefault="00AE6743" w:rsidP="00AE6743"/>
    <w:p w:rsidR="00AE6743" w:rsidRDefault="00AE6743" w:rsidP="00AE6743">
      <w:r>
        <w:rPr>
          <w:rFonts w:hint="eastAsia"/>
        </w:rPr>
        <w:t xml:space="preserve">             </w:t>
      </w:r>
      <w:r>
        <w:rPr>
          <w:rFonts w:hint="eastAsia"/>
        </w:rPr>
        <w:t>使用相机</w:t>
      </w:r>
      <w:r>
        <w:rPr>
          <w:rFonts w:hint="eastAsia"/>
        </w:rPr>
        <w:t xml:space="preserve">:          </w:t>
      </w:r>
      <w:r>
        <w:rPr>
          <w:rFonts w:hint="eastAsia"/>
        </w:rPr>
        <w:t>张三</w:t>
      </w:r>
      <w:r>
        <w:rPr>
          <w:rFonts w:hint="eastAsia"/>
        </w:rPr>
        <w:t xml:space="preserve">          </w:t>
      </w:r>
      <w:r>
        <w:rPr>
          <w:rFonts w:hint="eastAsia"/>
        </w:rPr>
        <w:t>家庭</w:t>
      </w:r>
      <w:r>
        <w:rPr>
          <w:rFonts w:hint="eastAsia"/>
        </w:rPr>
        <w:t xml:space="preserve">         </w:t>
      </w:r>
      <w:r>
        <w:rPr>
          <w:rFonts w:hint="eastAsia"/>
        </w:rPr>
        <w:t>其他</w:t>
      </w:r>
      <w:r>
        <w:rPr>
          <w:rFonts w:hint="eastAsia"/>
        </w:rPr>
        <w:t>(</w:t>
      </w:r>
      <w:r>
        <w:rPr>
          <w:rFonts w:hint="eastAsia"/>
        </w:rPr>
        <w:t>朋友</w:t>
      </w:r>
      <w:r>
        <w:rPr>
          <w:rFonts w:hint="eastAsia"/>
        </w:rPr>
        <w:t>,</w:t>
      </w:r>
      <w:r>
        <w:rPr>
          <w:rFonts w:hint="eastAsia"/>
        </w:rPr>
        <w:t>同事</w:t>
      </w:r>
      <w:r>
        <w:rPr>
          <w:rFonts w:hint="eastAsia"/>
        </w:rPr>
        <w:t>)</w:t>
      </w:r>
    </w:p>
    <w:p w:rsidR="00AE6743" w:rsidRDefault="00AE6743" w:rsidP="00AE6743">
      <w:r>
        <w:rPr>
          <w:rFonts w:hint="eastAsia"/>
        </w:rPr>
        <w:t xml:space="preserve">             </w:t>
      </w:r>
      <w:r>
        <w:rPr>
          <w:rFonts w:hint="eastAsia"/>
        </w:rPr>
        <w:t>使用文件</w:t>
      </w:r>
      <w:r>
        <w:rPr>
          <w:rFonts w:hint="eastAsia"/>
        </w:rPr>
        <w:t xml:space="preserve">:          </w:t>
      </w:r>
      <w:r>
        <w:rPr>
          <w:rFonts w:hint="eastAsia"/>
        </w:rPr>
        <w:t>用户</w:t>
      </w:r>
      <w:r>
        <w:rPr>
          <w:rFonts w:hint="eastAsia"/>
        </w:rPr>
        <w:t xml:space="preserve">          </w:t>
      </w:r>
      <w:r>
        <w:rPr>
          <w:rFonts w:hint="eastAsia"/>
        </w:rPr>
        <w:t>用户组</w:t>
      </w:r>
      <w:r>
        <w:rPr>
          <w:rFonts w:hint="eastAsia"/>
        </w:rPr>
        <w:t xml:space="preserve">       </w:t>
      </w:r>
      <w:r>
        <w:rPr>
          <w:rFonts w:hint="eastAsia"/>
        </w:rPr>
        <w:t>其他用户</w:t>
      </w:r>
    </w:p>
    <w:p w:rsidR="00AE6743" w:rsidRDefault="00AE6743" w:rsidP="00AE6743"/>
    <w:p w:rsidR="00AE6743" w:rsidRDefault="00AE6743" w:rsidP="00AE6743">
      <w:r>
        <w:t>----------------------------------------------------</w:t>
      </w:r>
    </w:p>
    <w:p w:rsidR="00AE6743" w:rsidRDefault="00AE6743" w:rsidP="00AE6743">
      <w:r>
        <w:t>cd</w:t>
      </w:r>
    </w:p>
    <w:p w:rsidR="00AE6743" w:rsidRDefault="00AE6743" w:rsidP="00AE6743">
      <w:r>
        <w:t>cd dir</w:t>
      </w:r>
    </w:p>
    <w:p w:rsidR="00AE6743" w:rsidRDefault="00AE6743" w:rsidP="00AE6743"/>
    <w:p w:rsidR="00AE6743" w:rsidRDefault="00AE6743" w:rsidP="00AE6743">
      <w:r>
        <w:rPr>
          <w:rFonts w:hint="eastAsia"/>
        </w:rPr>
        <w:t>常见选项</w:t>
      </w:r>
      <w:r>
        <w:rPr>
          <w:rFonts w:hint="eastAsia"/>
        </w:rPr>
        <w:t>:</w:t>
      </w:r>
    </w:p>
    <w:p w:rsidR="00AE6743" w:rsidRDefault="00AE6743" w:rsidP="00AE6743"/>
    <w:p w:rsidR="00AE6743" w:rsidRDefault="00AE6743" w:rsidP="00AE6743">
      <w:r>
        <w:rPr>
          <w:rFonts w:hint="eastAsia"/>
        </w:rPr>
        <w:t xml:space="preserve">        -P   </w:t>
      </w:r>
      <w:r>
        <w:rPr>
          <w:rFonts w:hint="eastAsia"/>
        </w:rPr>
        <w:t>将路径中的链接文件替换成链接指向的文件路径</w:t>
      </w:r>
    </w:p>
    <w:p w:rsidR="00AE6743" w:rsidRDefault="00AE6743" w:rsidP="00AE6743"/>
    <w:p w:rsidR="00AE6743" w:rsidRDefault="00AE6743" w:rsidP="00AE6743">
      <w:r>
        <w:rPr>
          <w:rFonts w:hint="eastAsia"/>
        </w:rPr>
        <w:t>常见特殊目录</w:t>
      </w:r>
      <w:r>
        <w:rPr>
          <w:rFonts w:hint="eastAsia"/>
        </w:rPr>
        <w:t>:</w:t>
      </w:r>
    </w:p>
    <w:p w:rsidR="00AE6743" w:rsidRDefault="00AE6743" w:rsidP="00AE6743"/>
    <w:p w:rsidR="00AE6743" w:rsidRDefault="00AE6743" w:rsidP="00AE6743">
      <w:r>
        <w:rPr>
          <w:rFonts w:hint="eastAsia"/>
        </w:rPr>
        <w:t xml:space="preserve">             .   </w:t>
      </w:r>
      <w:r>
        <w:rPr>
          <w:rFonts w:hint="eastAsia"/>
        </w:rPr>
        <w:t>当前目录</w:t>
      </w:r>
    </w:p>
    <w:p w:rsidR="00AE6743" w:rsidRDefault="00AE6743" w:rsidP="00AE6743">
      <w:r>
        <w:rPr>
          <w:rFonts w:hint="eastAsia"/>
        </w:rPr>
        <w:t xml:space="preserve">            ..   </w:t>
      </w:r>
      <w:r>
        <w:rPr>
          <w:rFonts w:hint="eastAsia"/>
        </w:rPr>
        <w:t>父目录</w:t>
      </w:r>
    </w:p>
    <w:p w:rsidR="00AE6743" w:rsidRDefault="00AE6743" w:rsidP="00AE6743">
      <w:r>
        <w:t xml:space="preserve">            </w:t>
      </w:r>
    </w:p>
    <w:p w:rsidR="00AE6743" w:rsidRDefault="00AE6743" w:rsidP="00AE6743">
      <w:r>
        <w:rPr>
          <w:rFonts w:hint="eastAsia"/>
        </w:rPr>
        <w:lastRenderedPageBreak/>
        <w:t xml:space="preserve">            ~    </w:t>
      </w:r>
      <w:r>
        <w:rPr>
          <w:rFonts w:hint="eastAsia"/>
        </w:rPr>
        <w:t>当前用户的家目录</w:t>
      </w:r>
    </w:p>
    <w:p w:rsidR="00AE6743" w:rsidRDefault="00AE6743" w:rsidP="00AE6743">
      <w:r>
        <w:rPr>
          <w:rFonts w:hint="eastAsia"/>
        </w:rPr>
        <w:t xml:space="preserve">            ~username  </w:t>
      </w:r>
      <w:r>
        <w:rPr>
          <w:rFonts w:hint="eastAsia"/>
        </w:rPr>
        <w:t>表示</w:t>
      </w:r>
      <w:r>
        <w:rPr>
          <w:rFonts w:hint="eastAsia"/>
        </w:rPr>
        <w:t>username</w:t>
      </w:r>
      <w:r>
        <w:rPr>
          <w:rFonts w:hint="eastAsia"/>
        </w:rPr>
        <w:t>用户的家目录</w:t>
      </w:r>
    </w:p>
    <w:p w:rsidR="00AE6743" w:rsidRDefault="00AE6743" w:rsidP="00AE6743"/>
    <w:p w:rsidR="00AE6743" w:rsidRDefault="00AE6743" w:rsidP="00AE6743">
      <w:r>
        <w:rPr>
          <w:rFonts w:hint="eastAsia"/>
        </w:rPr>
        <w:t xml:space="preserve">            -     </w:t>
      </w:r>
      <w:r>
        <w:rPr>
          <w:rFonts w:hint="eastAsia"/>
        </w:rPr>
        <w:t>前一次操作的目录</w:t>
      </w:r>
    </w:p>
    <w:p w:rsidR="00AE6743" w:rsidRDefault="00AE6743" w:rsidP="00AE6743">
      <w:r>
        <w:t xml:space="preserve">                         cd /etc/sysconfig</w:t>
      </w:r>
    </w:p>
    <w:p w:rsidR="00AE6743" w:rsidRDefault="00AE6743" w:rsidP="00AE6743">
      <w:r>
        <w:t xml:space="preserve">             /home/abc  -------------------&gt;  /etc/sysconfig</w:t>
      </w:r>
    </w:p>
    <w:p w:rsidR="00AE6743" w:rsidRDefault="00AE6743" w:rsidP="00AE6743">
      <w:r>
        <w:t xml:space="preserve">                        &lt;------------------</w:t>
      </w:r>
    </w:p>
    <w:p w:rsidR="00AE6743" w:rsidRDefault="00AE6743" w:rsidP="00AE6743">
      <w:r>
        <w:t xml:space="preserve">                            cd -</w:t>
      </w:r>
    </w:p>
    <w:p w:rsidR="00AE6743" w:rsidRDefault="00AE6743" w:rsidP="00AE6743">
      <w:r>
        <w:t xml:space="preserve">                        -------------------&gt;</w:t>
      </w:r>
    </w:p>
    <w:p w:rsidR="00AE6743" w:rsidRDefault="00AE6743" w:rsidP="00AE6743">
      <w:r>
        <w:t xml:space="preserve">                            cd -</w:t>
      </w:r>
    </w:p>
    <w:p w:rsidR="00AE6743" w:rsidRDefault="00AE6743" w:rsidP="00AE6743"/>
    <w:p w:rsidR="00AE6743" w:rsidRDefault="00AE6743" w:rsidP="00AE6743">
      <w:r>
        <w:t>------------------------------------------------------</w:t>
      </w:r>
    </w:p>
    <w:p w:rsidR="00AE6743" w:rsidRDefault="00AE6743" w:rsidP="00AE6743">
      <w:r>
        <w:t>pwd</w:t>
      </w:r>
    </w:p>
    <w:p w:rsidR="00AE6743" w:rsidRDefault="00AE6743" w:rsidP="00AE6743"/>
    <w:p w:rsidR="00AE6743" w:rsidRDefault="00AE6743" w:rsidP="00AE6743">
      <w:r>
        <w:rPr>
          <w:rFonts w:hint="eastAsia"/>
        </w:rPr>
        <w:t xml:space="preserve">pwd </w:t>
      </w:r>
      <w:r>
        <w:rPr>
          <w:rFonts w:hint="eastAsia"/>
        </w:rPr>
        <w:t>无参数</w:t>
      </w:r>
    </w:p>
    <w:p w:rsidR="00AE6743" w:rsidRDefault="00AE6743" w:rsidP="00AE6743"/>
    <w:p w:rsidR="00AE6743" w:rsidRDefault="00AE6743" w:rsidP="00AE6743">
      <w:r>
        <w:rPr>
          <w:rFonts w:hint="eastAsia"/>
        </w:rPr>
        <w:t>常见选项</w:t>
      </w:r>
      <w:r>
        <w:rPr>
          <w:rFonts w:hint="eastAsia"/>
        </w:rPr>
        <w:t xml:space="preserve">:  </w:t>
      </w:r>
    </w:p>
    <w:p w:rsidR="00AE6743" w:rsidRDefault="00AE6743" w:rsidP="00AE6743">
      <w:r>
        <w:rPr>
          <w:rFonts w:hint="eastAsia"/>
        </w:rPr>
        <w:t xml:space="preserve">         -P </w:t>
      </w:r>
      <w:r>
        <w:rPr>
          <w:rFonts w:hint="eastAsia"/>
        </w:rPr>
        <w:t>同</w:t>
      </w:r>
      <w:r>
        <w:rPr>
          <w:rFonts w:hint="eastAsia"/>
        </w:rPr>
        <w:t>cd</w:t>
      </w:r>
    </w:p>
    <w:p w:rsidR="00AE6743" w:rsidRDefault="00AE6743" w:rsidP="00AE6743"/>
    <w:p w:rsidR="00AE6743" w:rsidRDefault="00AE6743" w:rsidP="00AE6743">
      <w:r>
        <w:t>------------------------------------------------------</w:t>
      </w:r>
    </w:p>
    <w:p w:rsidR="00AE6743" w:rsidRDefault="00AE6743" w:rsidP="00AE6743">
      <w:r>
        <w:t>useradd zhangsan</w:t>
      </w:r>
    </w:p>
    <w:p w:rsidR="00AE6743" w:rsidRDefault="00AE6743" w:rsidP="00AE6743">
      <w:r>
        <w:t>su - zhangsan</w:t>
      </w:r>
    </w:p>
    <w:p w:rsidR="00AE6743" w:rsidRDefault="00AE6743" w:rsidP="00AE6743">
      <w:r>
        <w:t>exit</w:t>
      </w:r>
    </w:p>
    <w:p w:rsidR="00AE6743" w:rsidRDefault="00AE6743" w:rsidP="00AE6743">
      <w:r>
        <w:t>touch file1 file2</w:t>
      </w:r>
    </w:p>
    <w:p w:rsidR="00AE6743" w:rsidRDefault="00AE6743" w:rsidP="00AE6743">
      <w:r>
        <w:rPr>
          <w:rFonts w:hint="eastAsia"/>
        </w:rPr>
        <w:t xml:space="preserve">ln -s </w:t>
      </w:r>
      <w:r>
        <w:rPr>
          <w:rFonts w:hint="eastAsia"/>
        </w:rPr>
        <w:t>源文件路径</w:t>
      </w:r>
      <w:r>
        <w:rPr>
          <w:rFonts w:hint="eastAsia"/>
        </w:rPr>
        <w:t xml:space="preserve">  </w:t>
      </w:r>
      <w:r>
        <w:rPr>
          <w:rFonts w:hint="eastAsia"/>
        </w:rPr>
        <w:t>链接文件名称</w:t>
      </w:r>
    </w:p>
    <w:p w:rsidR="00AE6743" w:rsidRDefault="00AE6743" w:rsidP="00AE6743">
      <w:r>
        <w:t>mkdir -p  a/b/c/d</w:t>
      </w:r>
    </w:p>
    <w:p w:rsidR="00AE6743" w:rsidRDefault="00AE6743" w:rsidP="00AE6743"/>
    <w:p w:rsidR="00AE6743" w:rsidRDefault="00AE6743" w:rsidP="00AE6743">
      <w:r>
        <w:t>------------------------------------------------------</w:t>
      </w:r>
    </w:p>
    <w:p w:rsidR="00AE6743" w:rsidRDefault="00AE6743" w:rsidP="00AE6743">
      <w:pPr>
        <w:pStyle w:val="3"/>
      </w:pPr>
      <w:r>
        <w:rPr>
          <w:rFonts w:hint="eastAsia"/>
        </w:rPr>
        <w:lastRenderedPageBreak/>
        <w:t>文件操作</w:t>
      </w:r>
      <w:r>
        <w:rPr>
          <w:rFonts w:hint="eastAsia"/>
        </w:rPr>
        <w:t>:</w:t>
      </w:r>
    </w:p>
    <w:p w:rsidR="00AE6743" w:rsidRDefault="00AE6743" w:rsidP="00AE6743"/>
    <w:p w:rsidR="00AE6743" w:rsidRDefault="00AE6743" w:rsidP="00AE6743">
      <w:r>
        <w:rPr>
          <w:rFonts w:hint="eastAsia"/>
        </w:rPr>
        <w:t>创建</w:t>
      </w:r>
      <w:r>
        <w:rPr>
          <w:rFonts w:hint="eastAsia"/>
        </w:rPr>
        <w:t>: touch mkdir</w:t>
      </w:r>
    </w:p>
    <w:p w:rsidR="00AE6743" w:rsidRDefault="00AE6743" w:rsidP="00AE6743">
      <w:r>
        <w:rPr>
          <w:rFonts w:hint="eastAsia"/>
        </w:rPr>
        <w:t>拷贝</w:t>
      </w:r>
      <w:r>
        <w:rPr>
          <w:rFonts w:hint="eastAsia"/>
        </w:rPr>
        <w:t>,</w:t>
      </w:r>
      <w:r>
        <w:rPr>
          <w:rFonts w:hint="eastAsia"/>
        </w:rPr>
        <w:t>移动</w:t>
      </w:r>
      <w:r>
        <w:rPr>
          <w:rFonts w:hint="eastAsia"/>
        </w:rPr>
        <w:t>,</w:t>
      </w:r>
      <w:r>
        <w:rPr>
          <w:rFonts w:hint="eastAsia"/>
        </w:rPr>
        <w:t>删除</w:t>
      </w:r>
      <w:r>
        <w:rPr>
          <w:rFonts w:hint="eastAsia"/>
        </w:rPr>
        <w:t>: cp  mv  rm</w:t>
      </w:r>
    </w:p>
    <w:p w:rsidR="00AE6743" w:rsidRDefault="00AE6743" w:rsidP="00AE6743">
      <w:r>
        <w:rPr>
          <w:rFonts w:hint="eastAsia"/>
        </w:rPr>
        <w:t>创建链接</w:t>
      </w:r>
      <w:r>
        <w:rPr>
          <w:rFonts w:hint="eastAsia"/>
        </w:rPr>
        <w:t>: ln</w:t>
      </w:r>
    </w:p>
    <w:p w:rsidR="00AE6743" w:rsidRDefault="00AE6743" w:rsidP="00AE6743"/>
    <w:p w:rsidR="00AE6743" w:rsidRDefault="00AE6743" w:rsidP="00AE6743">
      <w:r>
        <w:t>touch file</w:t>
      </w:r>
    </w:p>
    <w:p w:rsidR="00AE6743" w:rsidRDefault="00AE6743" w:rsidP="00AE6743"/>
    <w:p w:rsidR="00AE6743" w:rsidRDefault="00AE6743" w:rsidP="00AE6743">
      <w:r>
        <w:rPr>
          <w:rFonts w:hint="eastAsia"/>
        </w:rPr>
        <w:t>序列生成</w:t>
      </w:r>
      <w:r>
        <w:rPr>
          <w:rFonts w:hint="eastAsia"/>
        </w:rPr>
        <w:t>:</w:t>
      </w:r>
    </w:p>
    <w:p w:rsidR="00AE6743" w:rsidRDefault="00AE6743" w:rsidP="00AE6743">
      <w:r>
        <w:rPr>
          <w:rFonts w:hint="eastAsia"/>
        </w:rPr>
        <w:t xml:space="preserve">         1)</w:t>
      </w:r>
      <w:r>
        <w:rPr>
          <w:rFonts w:hint="eastAsia"/>
        </w:rPr>
        <w:t>大括号扩展机制</w:t>
      </w:r>
    </w:p>
    <w:p w:rsidR="00AE6743" w:rsidRDefault="00AE6743" w:rsidP="00AE6743">
      <w:r>
        <w:rPr>
          <w:rFonts w:hint="eastAsia"/>
        </w:rPr>
        <w:t xml:space="preserve">           </w:t>
      </w:r>
      <w:r>
        <w:rPr>
          <w:rFonts w:hint="eastAsia"/>
        </w:rPr>
        <w:t>生成任意字符串的一种机制</w:t>
      </w:r>
      <w:r>
        <w:rPr>
          <w:rFonts w:hint="eastAsia"/>
        </w:rPr>
        <w:t>.</w:t>
      </w:r>
    </w:p>
    <w:p w:rsidR="00AE6743" w:rsidRDefault="00AE6743" w:rsidP="00AE6743">
      <w:r>
        <w:t xml:space="preserve">           no{ab,ef,kkk,like,or}and --&gt; noaband noefand nokkkand nolikeand noorand</w:t>
      </w:r>
    </w:p>
    <w:p w:rsidR="00AE6743" w:rsidRDefault="00AE6743" w:rsidP="00AE6743">
      <w:r>
        <w:rPr>
          <w:rFonts w:hint="eastAsia"/>
        </w:rPr>
        <w:t xml:space="preserve">           </w:t>
      </w:r>
      <w:r>
        <w:rPr>
          <w:rFonts w:hint="eastAsia"/>
        </w:rPr>
        <w:t>若字符串是连续的可以用</w:t>
      </w:r>
      <w:r>
        <w:rPr>
          <w:rFonts w:hint="eastAsia"/>
        </w:rPr>
        <w:t xml:space="preserve"> .. </w:t>
      </w:r>
      <w:r>
        <w:rPr>
          <w:rFonts w:hint="eastAsia"/>
        </w:rPr>
        <w:t>连接</w:t>
      </w:r>
      <w:r>
        <w:rPr>
          <w:rFonts w:hint="eastAsia"/>
        </w:rPr>
        <w:t>,</w:t>
      </w:r>
      <w:r>
        <w:rPr>
          <w:rFonts w:hint="eastAsia"/>
        </w:rPr>
        <w:t>比如</w:t>
      </w:r>
      <w:r>
        <w:rPr>
          <w:rFonts w:hint="eastAsia"/>
        </w:rPr>
        <w:t xml:space="preserve"> {a..z} {1..100}</w:t>
      </w:r>
    </w:p>
    <w:p w:rsidR="00AE6743" w:rsidRDefault="00AE6743" w:rsidP="00AE6743">
      <w:r>
        <w:rPr>
          <w:rFonts w:hint="eastAsia"/>
        </w:rPr>
        <w:t xml:space="preserve">         2)seq</w:t>
      </w:r>
      <w:r>
        <w:rPr>
          <w:rFonts w:hint="eastAsia"/>
        </w:rPr>
        <w:t>命令生成</w:t>
      </w:r>
    </w:p>
    <w:p w:rsidR="00AE6743" w:rsidRDefault="00AE6743" w:rsidP="00AE6743">
      <w:r>
        <w:t xml:space="preserve">           seq begin  step end</w:t>
      </w:r>
    </w:p>
    <w:p w:rsidR="00AE6743" w:rsidRDefault="00AE6743" w:rsidP="00AE6743">
      <w:r>
        <w:t xml:space="preserve">           seq 1 1 100</w:t>
      </w:r>
    </w:p>
    <w:p w:rsidR="00AE6743" w:rsidRDefault="00AE6743" w:rsidP="00AE6743"/>
    <w:p w:rsidR="00AE6743" w:rsidRDefault="00AE6743" w:rsidP="00AE6743">
      <w:r>
        <w:t>mkdir dir</w:t>
      </w:r>
    </w:p>
    <w:p w:rsidR="00AE6743" w:rsidRDefault="00AE6743" w:rsidP="00AE6743">
      <w:r>
        <w:rPr>
          <w:rFonts w:hint="eastAsia"/>
        </w:rPr>
        <w:t>常见选项</w:t>
      </w:r>
      <w:r>
        <w:rPr>
          <w:rFonts w:hint="eastAsia"/>
        </w:rPr>
        <w:t>:</w:t>
      </w:r>
    </w:p>
    <w:p w:rsidR="00AE6743" w:rsidRDefault="00AE6743" w:rsidP="00AE6743">
      <w:r>
        <w:rPr>
          <w:rFonts w:hint="eastAsia"/>
        </w:rPr>
        <w:t xml:space="preserve">-p  </w:t>
      </w:r>
      <w:r>
        <w:rPr>
          <w:rFonts w:hint="eastAsia"/>
        </w:rPr>
        <w:t>创建具有层次结构的目录</w:t>
      </w:r>
      <w:r>
        <w:rPr>
          <w:rFonts w:hint="eastAsia"/>
        </w:rPr>
        <w:t>:</w:t>
      </w:r>
    </w:p>
    <w:p w:rsidR="00AE6743" w:rsidRDefault="00AE6743" w:rsidP="00AE6743">
      <w:r>
        <w:t xml:space="preserve">                       a/b/c/d</w:t>
      </w:r>
    </w:p>
    <w:p w:rsidR="00AE6743" w:rsidRDefault="00AE6743" w:rsidP="00AE6743"/>
    <w:p w:rsidR="00AE6743" w:rsidRDefault="00AE6743" w:rsidP="00AE6743">
      <w:r>
        <w:rPr>
          <w:rFonts w:hint="eastAsia"/>
        </w:rPr>
        <w:t>创建一颗目录树</w:t>
      </w:r>
      <w:r>
        <w:rPr>
          <w:rFonts w:hint="eastAsia"/>
        </w:rPr>
        <w:t xml:space="preserve">:  </w:t>
      </w:r>
    </w:p>
    <w:p w:rsidR="00AE6743" w:rsidRDefault="00AE6743" w:rsidP="00AE6743">
      <w:r>
        <w:t xml:space="preserve">                                    a</w:t>
      </w:r>
    </w:p>
    <w:p w:rsidR="00AE6743" w:rsidRDefault="00AE6743" w:rsidP="00AE6743">
      <w:r>
        <w:t xml:space="preserve">                                   / \</w:t>
      </w:r>
    </w:p>
    <w:p w:rsidR="00AE6743" w:rsidRDefault="00AE6743" w:rsidP="00AE6743">
      <w:r>
        <w:t xml:space="preserve">                                  b   c</w:t>
      </w:r>
    </w:p>
    <w:p w:rsidR="00AE6743" w:rsidRDefault="00AE6743" w:rsidP="00AE6743">
      <w:r>
        <w:t xml:space="preserve">                                 /|\  /\</w:t>
      </w:r>
    </w:p>
    <w:p w:rsidR="00AE6743" w:rsidRDefault="00AE6743" w:rsidP="00AE6743">
      <w:r>
        <w:lastRenderedPageBreak/>
        <w:t xml:space="preserve">                                e f g h i</w:t>
      </w:r>
    </w:p>
    <w:p w:rsidR="00AE6743" w:rsidRDefault="00AE6743" w:rsidP="00AE6743"/>
    <w:p w:rsidR="00AE6743" w:rsidRDefault="00AE6743" w:rsidP="00AE6743">
      <w:r>
        <w:t xml:space="preserve">mkdir -p   a/{b/{e,f,g},c/{h,i}} </w:t>
      </w:r>
    </w:p>
    <w:p w:rsidR="00AE6743" w:rsidRDefault="00AE6743" w:rsidP="00AE6743">
      <w:r>
        <w:t xml:space="preserve">         </w:t>
      </w:r>
    </w:p>
    <w:p w:rsidR="00AE6743" w:rsidRDefault="00AE6743" w:rsidP="00AE6743">
      <w:r>
        <w:t>----------------------------------------------</w:t>
      </w:r>
    </w:p>
    <w:p w:rsidR="00AE6743" w:rsidRDefault="00AE6743" w:rsidP="00AE6743">
      <w:r>
        <w:t>cp (copy)</w:t>
      </w:r>
    </w:p>
    <w:p w:rsidR="00AE6743" w:rsidRDefault="00AE6743" w:rsidP="00AE6743">
      <w:r>
        <w:t xml:space="preserve">       src    dest</w:t>
      </w:r>
    </w:p>
    <w:p w:rsidR="00AE6743" w:rsidRDefault="00AE6743" w:rsidP="00AE6743">
      <w:r>
        <w:t>1)cp  files   dir</w:t>
      </w:r>
    </w:p>
    <w:p w:rsidR="00AE6743" w:rsidRDefault="00AE6743" w:rsidP="00AE6743">
      <w:r>
        <w:rPr>
          <w:rFonts w:hint="eastAsia"/>
        </w:rPr>
        <w:t xml:space="preserve">(1)dir </w:t>
      </w:r>
      <w:r>
        <w:rPr>
          <w:rFonts w:hint="eastAsia"/>
        </w:rPr>
        <w:t>存在</w:t>
      </w:r>
      <w:r>
        <w:rPr>
          <w:rFonts w:hint="eastAsia"/>
        </w:rPr>
        <w:t xml:space="preserve">     </w:t>
      </w:r>
      <w:r>
        <w:rPr>
          <w:rFonts w:hint="eastAsia"/>
        </w:rPr>
        <w:t>文件拷贝</w:t>
      </w:r>
    </w:p>
    <w:p w:rsidR="00AE6743" w:rsidRDefault="00AE6743" w:rsidP="00AE6743">
      <w:r>
        <w:rPr>
          <w:rFonts w:hint="eastAsia"/>
        </w:rPr>
        <w:t xml:space="preserve">(2)dir </w:t>
      </w:r>
      <w:r>
        <w:rPr>
          <w:rFonts w:hint="eastAsia"/>
        </w:rPr>
        <w:t>不存在</w:t>
      </w:r>
      <w:r>
        <w:rPr>
          <w:rFonts w:hint="eastAsia"/>
        </w:rPr>
        <w:t xml:space="preserve">   case1:  files &gt; 1  error</w:t>
      </w:r>
    </w:p>
    <w:p w:rsidR="00AE6743" w:rsidRDefault="00AE6743" w:rsidP="00AE6743">
      <w:r>
        <w:rPr>
          <w:rFonts w:hint="eastAsia"/>
        </w:rPr>
        <w:t xml:space="preserve">                case2:  files = 1  </w:t>
      </w:r>
      <w:r>
        <w:rPr>
          <w:rFonts w:hint="eastAsia"/>
        </w:rPr>
        <w:t>将文件拷贝到其父目录并重命名</w:t>
      </w:r>
    </w:p>
    <w:p w:rsidR="00AE6743" w:rsidRDefault="00AE6743" w:rsidP="00AE6743">
      <w:r>
        <w:t>2)cp -r dirs    dir</w:t>
      </w:r>
    </w:p>
    <w:p w:rsidR="00AE6743" w:rsidRDefault="00AE6743" w:rsidP="00AE6743">
      <w:r>
        <w:rPr>
          <w:rFonts w:hint="eastAsia"/>
        </w:rPr>
        <w:t xml:space="preserve">(1)dir </w:t>
      </w:r>
      <w:r>
        <w:rPr>
          <w:rFonts w:hint="eastAsia"/>
        </w:rPr>
        <w:t>存在</w:t>
      </w:r>
      <w:r>
        <w:rPr>
          <w:rFonts w:hint="eastAsia"/>
        </w:rPr>
        <w:t xml:space="preserve">     </w:t>
      </w:r>
      <w:r>
        <w:rPr>
          <w:rFonts w:hint="eastAsia"/>
        </w:rPr>
        <w:t>目录拷贝</w:t>
      </w:r>
    </w:p>
    <w:p w:rsidR="00AE6743" w:rsidRDefault="00AE6743" w:rsidP="00AE6743">
      <w:r>
        <w:rPr>
          <w:rFonts w:hint="eastAsia"/>
        </w:rPr>
        <w:t xml:space="preserve">(2)dir </w:t>
      </w:r>
      <w:r>
        <w:rPr>
          <w:rFonts w:hint="eastAsia"/>
        </w:rPr>
        <w:t>不存在</w:t>
      </w:r>
      <w:r>
        <w:rPr>
          <w:rFonts w:hint="eastAsia"/>
        </w:rPr>
        <w:t xml:space="preserve">   case1:  dirs &gt; 1  error</w:t>
      </w:r>
    </w:p>
    <w:p w:rsidR="00AE6743" w:rsidRDefault="00AE6743" w:rsidP="00AE6743">
      <w:r>
        <w:rPr>
          <w:rFonts w:hint="eastAsia"/>
        </w:rPr>
        <w:t xml:space="preserve">                case2:  dirs = 1   </w:t>
      </w:r>
      <w:r>
        <w:rPr>
          <w:rFonts w:hint="eastAsia"/>
        </w:rPr>
        <w:t>将目录拷贝到其父目录并重命名</w:t>
      </w:r>
    </w:p>
    <w:p w:rsidR="00AE6743" w:rsidRDefault="00AE6743" w:rsidP="00AE6743">
      <w:r>
        <w:t>3)cp  files    file</w:t>
      </w:r>
    </w:p>
    <w:p w:rsidR="00AE6743" w:rsidRDefault="00AE6743" w:rsidP="00AE6743">
      <w:r>
        <w:rPr>
          <w:rFonts w:hint="eastAsia"/>
        </w:rPr>
        <w:t xml:space="preserve">(1)file </w:t>
      </w:r>
      <w:r>
        <w:rPr>
          <w:rFonts w:hint="eastAsia"/>
        </w:rPr>
        <w:t>不存在</w:t>
      </w:r>
      <w:r>
        <w:rPr>
          <w:rFonts w:hint="eastAsia"/>
        </w:rPr>
        <w:t xml:space="preserve"> case1:  files &gt; 1  error</w:t>
      </w:r>
    </w:p>
    <w:p w:rsidR="00AE6743" w:rsidRDefault="00AE6743" w:rsidP="00AE6743">
      <w:r>
        <w:rPr>
          <w:rFonts w:hint="eastAsia"/>
        </w:rPr>
        <w:t xml:space="preserve">               case2:  files = 1  </w:t>
      </w:r>
      <w:r>
        <w:rPr>
          <w:rFonts w:hint="eastAsia"/>
        </w:rPr>
        <w:t>将文件复制一份放在当前目录下</w:t>
      </w:r>
    </w:p>
    <w:p w:rsidR="00AE6743" w:rsidRDefault="00AE6743" w:rsidP="00AE6743">
      <w:r>
        <w:rPr>
          <w:rFonts w:hint="eastAsia"/>
        </w:rPr>
        <w:t xml:space="preserve">(2)file </w:t>
      </w:r>
      <w:r>
        <w:rPr>
          <w:rFonts w:hint="eastAsia"/>
        </w:rPr>
        <w:t>存在</w:t>
      </w:r>
      <w:r>
        <w:rPr>
          <w:rFonts w:hint="eastAsia"/>
        </w:rPr>
        <w:t xml:space="preserve">   case1:  files &gt; 1  error</w:t>
      </w:r>
    </w:p>
    <w:p w:rsidR="00AE6743" w:rsidRDefault="00AE6743" w:rsidP="00AE6743">
      <w:r>
        <w:rPr>
          <w:rFonts w:hint="eastAsia"/>
        </w:rPr>
        <w:t xml:space="preserve">               case2:  file = 1   </w:t>
      </w:r>
      <w:r>
        <w:rPr>
          <w:rFonts w:hint="eastAsia"/>
        </w:rPr>
        <w:t>将源文件内容覆盖目标文件内容</w:t>
      </w:r>
    </w:p>
    <w:p w:rsidR="00AE6743" w:rsidRDefault="00AE6743" w:rsidP="00AE6743"/>
    <w:p w:rsidR="00AE6743" w:rsidRDefault="00AE6743" w:rsidP="00AE6743"/>
    <w:p w:rsidR="00AE6743" w:rsidRDefault="00AE6743" w:rsidP="00AE6743">
      <w:r>
        <w:rPr>
          <w:rFonts w:hint="eastAsia"/>
        </w:rPr>
        <w:t>vim</w:t>
      </w:r>
      <w:r>
        <w:rPr>
          <w:rFonts w:hint="eastAsia"/>
        </w:rPr>
        <w:t>编辑多个文件</w:t>
      </w:r>
    </w:p>
    <w:p w:rsidR="00AE6743" w:rsidRDefault="00AE6743" w:rsidP="00AE6743"/>
    <w:p w:rsidR="00AE6743" w:rsidRDefault="00AE6743" w:rsidP="00AE6743">
      <w:r>
        <w:t>vim file1 file2 file3 ....</w:t>
      </w:r>
    </w:p>
    <w:p w:rsidR="00AE6743" w:rsidRDefault="00AE6743" w:rsidP="00AE6743"/>
    <w:p w:rsidR="00AE6743" w:rsidRDefault="00AE6743" w:rsidP="00AE6743">
      <w:r>
        <w:rPr>
          <w:rFonts w:hint="eastAsia"/>
        </w:rPr>
        <w:t xml:space="preserve">:n   </w:t>
      </w:r>
      <w:r>
        <w:rPr>
          <w:rFonts w:hint="eastAsia"/>
        </w:rPr>
        <w:t>切换到下一文件</w:t>
      </w:r>
    </w:p>
    <w:p w:rsidR="00AE6743" w:rsidRDefault="00AE6743" w:rsidP="00AE6743">
      <w:r>
        <w:rPr>
          <w:rFonts w:hint="eastAsia"/>
        </w:rPr>
        <w:t xml:space="preserve">:N   </w:t>
      </w:r>
      <w:r>
        <w:rPr>
          <w:rFonts w:hint="eastAsia"/>
        </w:rPr>
        <w:t>切换到上一文件</w:t>
      </w:r>
    </w:p>
    <w:p w:rsidR="00AE6743" w:rsidRDefault="00AE6743" w:rsidP="00AE6743"/>
    <w:p w:rsidR="00AE6743" w:rsidRDefault="00AE6743" w:rsidP="00AE6743">
      <w:r>
        <w:rPr>
          <w:rFonts w:hint="eastAsia"/>
        </w:rPr>
        <w:t>常见选项</w:t>
      </w:r>
      <w:r>
        <w:rPr>
          <w:rFonts w:hint="eastAsia"/>
        </w:rPr>
        <w:t>:</w:t>
      </w:r>
    </w:p>
    <w:p w:rsidR="00AE6743" w:rsidRDefault="00AE6743" w:rsidP="00AE6743">
      <w:r>
        <w:rPr>
          <w:rFonts w:hint="eastAsia"/>
        </w:rPr>
        <w:t xml:space="preserve">1) -r  </w:t>
      </w:r>
      <w:r>
        <w:rPr>
          <w:rFonts w:hint="eastAsia"/>
        </w:rPr>
        <w:t>拷贝的对象包含目录必须使用该选项</w:t>
      </w:r>
    </w:p>
    <w:p w:rsidR="00AE6743" w:rsidRDefault="00AE6743" w:rsidP="00AE6743">
      <w:r>
        <w:rPr>
          <w:rFonts w:hint="eastAsia"/>
        </w:rPr>
        <w:t xml:space="preserve">2) -i  </w:t>
      </w:r>
      <w:r>
        <w:rPr>
          <w:rFonts w:hint="eastAsia"/>
        </w:rPr>
        <w:t>与用户交互</w:t>
      </w:r>
    </w:p>
    <w:p w:rsidR="00AE6743" w:rsidRDefault="00AE6743" w:rsidP="00AE6743">
      <w:r>
        <w:rPr>
          <w:rFonts w:hint="eastAsia"/>
        </w:rPr>
        <w:t>注意操作系统</w:t>
      </w:r>
      <w:r>
        <w:rPr>
          <w:rFonts w:hint="eastAsia"/>
        </w:rPr>
        <w:t>cp</w:t>
      </w:r>
      <w:r>
        <w:rPr>
          <w:rFonts w:hint="eastAsia"/>
        </w:rPr>
        <w:t>别名</w:t>
      </w:r>
    </w:p>
    <w:p w:rsidR="00AE6743" w:rsidRDefault="00AE6743" w:rsidP="00AE6743">
      <w:r>
        <w:t>alias cp</w:t>
      </w:r>
    </w:p>
    <w:p w:rsidR="00AE6743" w:rsidRDefault="00AE6743" w:rsidP="00AE6743">
      <w:r>
        <w:t>unalias cp</w:t>
      </w:r>
    </w:p>
    <w:p w:rsidR="00AE6743" w:rsidRDefault="00AE6743" w:rsidP="00AE6743">
      <w:r>
        <w:rPr>
          <w:rFonts w:hint="eastAsia"/>
        </w:rPr>
        <w:t xml:space="preserve">3) -f  </w:t>
      </w:r>
      <w:r>
        <w:rPr>
          <w:rFonts w:hint="eastAsia"/>
        </w:rPr>
        <w:t>强制覆盖</w:t>
      </w:r>
    </w:p>
    <w:p w:rsidR="00AE6743" w:rsidRDefault="00AE6743" w:rsidP="00AE6743">
      <w:r>
        <w:rPr>
          <w:rFonts w:hint="eastAsia"/>
        </w:rPr>
        <w:t xml:space="preserve">4) -p  </w:t>
      </w:r>
      <w:r>
        <w:rPr>
          <w:rFonts w:hint="eastAsia"/>
        </w:rPr>
        <w:t>保持源文件的属性</w:t>
      </w:r>
    </w:p>
    <w:p w:rsidR="00AE6743" w:rsidRDefault="00AE6743" w:rsidP="00AE6743"/>
    <w:p w:rsidR="00AE6743" w:rsidRDefault="00AE6743" w:rsidP="00AE6743">
      <w:r>
        <w:t>mv( move )</w:t>
      </w:r>
    </w:p>
    <w:p w:rsidR="00AE6743" w:rsidRDefault="00AE6743" w:rsidP="00AE6743"/>
    <w:p w:rsidR="00AE6743" w:rsidRDefault="00AE6743" w:rsidP="00AE6743"/>
    <w:p w:rsidR="00AE6743" w:rsidRDefault="00AE6743" w:rsidP="00AE6743">
      <w:r>
        <w:t>rm ( remove )</w:t>
      </w:r>
    </w:p>
    <w:p w:rsidR="00AE6743" w:rsidRDefault="00AE6743" w:rsidP="00AE6743">
      <w:r>
        <w:t>rm  files</w:t>
      </w:r>
    </w:p>
    <w:p w:rsidR="00AE6743" w:rsidRDefault="00AE6743" w:rsidP="00AE6743">
      <w:r>
        <w:t>rm  dirs</w:t>
      </w:r>
    </w:p>
    <w:p w:rsidR="00AE6743" w:rsidRDefault="00AE6743" w:rsidP="00AE6743"/>
    <w:p w:rsidR="00AE6743" w:rsidRDefault="00AE6743" w:rsidP="00AE6743"/>
    <w:p w:rsidR="00AE6743" w:rsidRDefault="00AE6743" w:rsidP="00AE6743">
      <w:r>
        <w:rPr>
          <w:rFonts w:hint="eastAsia"/>
        </w:rPr>
        <w:t>常见选项</w:t>
      </w:r>
      <w:r>
        <w:rPr>
          <w:rFonts w:hint="eastAsia"/>
        </w:rPr>
        <w:t>:</w:t>
      </w:r>
    </w:p>
    <w:p w:rsidR="00AE6743" w:rsidRDefault="00AE6743" w:rsidP="00AE6743">
      <w:r>
        <w:rPr>
          <w:rFonts w:hint="eastAsia"/>
        </w:rPr>
        <w:t xml:space="preserve">1) -i  </w:t>
      </w:r>
      <w:r>
        <w:rPr>
          <w:rFonts w:hint="eastAsia"/>
        </w:rPr>
        <w:t>与用户交互</w:t>
      </w:r>
    </w:p>
    <w:p w:rsidR="00AE6743" w:rsidRDefault="00AE6743" w:rsidP="00AE6743">
      <w:r>
        <w:rPr>
          <w:rFonts w:hint="eastAsia"/>
        </w:rPr>
        <w:t xml:space="preserve">2) -r  </w:t>
      </w:r>
      <w:r>
        <w:rPr>
          <w:rFonts w:hint="eastAsia"/>
        </w:rPr>
        <w:t>当删除的对象包含目录必须使用</w:t>
      </w:r>
    </w:p>
    <w:p w:rsidR="00AE6743" w:rsidRDefault="00AE6743" w:rsidP="00AE6743">
      <w:r>
        <w:rPr>
          <w:rFonts w:hint="eastAsia"/>
        </w:rPr>
        <w:t xml:space="preserve">3) -f  </w:t>
      </w:r>
      <w:r>
        <w:rPr>
          <w:rFonts w:hint="eastAsia"/>
        </w:rPr>
        <w:t>强制删除</w:t>
      </w:r>
      <w:r>
        <w:rPr>
          <w:rFonts w:hint="eastAsia"/>
        </w:rPr>
        <w:t>(</w:t>
      </w:r>
      <w:r>
        <w:rPr>
          <w:rFonts w:hint="eastAsia"/>
        </w:rPr>
        <w:t>谨慎使用</w:t>
      </w:r>
      <w:r>
        <w:rPr>
          <w:rFonts w:hint="eastAsia"/>
        </w:rPr>
        <w:t>)</w:t>
      </w:r>
    </w:p>
    <w:p w:rsidR="00AE6743" w:rsidRDefault="00AE6743" w:rsidP="00AE6743"/>
    <w:p w:rsidR="00AE6743" w:rsidRDefault="00AE6743" w:rsidP="00AE6743">
      <w:r>
        <w:t>rm -rf files dirs</w:t>
      </w:r>
    </w:p>
    <w:p w:rsidR="00AE6743" w:rsidRDefault="00AE6743" w:rsidP="00AE6743"/>
    <w:p w:rsidR="00AE6743" w:rsidRDefault="00AE6743" w:rsidP="00AE6743">
      <w:r>
        <w:t>------------------------------------------</w:t>
      </w:r>
    </w:p>
    <w:p w:rsidR="00AE6743" w:rsidRDefault="00AE6743" w:rsidP="00AE6743">
      <w:r>
        <w:t>ln ( link )</w:t>
      </w:r>
    </w:p>
    <w:p w:rsidR="00AE6743" w:rsidRDefault="00AE6743" w:rsidP="00AE6743">
      <w:r>
        <w:rPr>
          <w:rFonts w:hint="eastAsia"/>
        </w:rPr>
        <w:t>创建链接文件</w:t>
      </w:r>
      <w:r>
        <w:rPr>
          <w:rFonts w:hint="eastAsia"/>
        </w:rPr>
        <w:t>.</w:t>
      </w:r>
    </w:p>
    <w:p w:rsidR="00AE6743" w:rsidRDefault="00AE6743" w:rsidP="00AE6743"/>
    <w:p w:rsidR="00AE6743" w:rsidRDefault="00AE6743" w:rsidP="00AE6743">
      <w:r>
        <w:rPr>
          <w:rFonts w:hint="eastAsia"/>
        </w:rPr>
        <w:t>1)</w:t>
      </w:r>
      <w:r>
        <w:rPr>
          <w:rFonts w:hint="eastAsia"/>
        </w:rPr>
        <w:t>软链接</w:t>
      </w:r>
      <w:r>
        <w:rPr>
          <w:rFonts w:hint="eastAsia"/>
        </w:rPr>
        <w:t>(</w:t>
      </w:r>
      <w:r>
        <w:rPr>
          <w:rFonts w:hint="eastAsia"/>
        </w:rPr>
        <w:t>符号链接</w:t>
      </w:r>
      <w:r>
        <w:rPr>
          <w:rFonts w:hint="eastAsia"/>
        </w:rPr>
        <w:t xml:space="preserve">)  </w:t>
      </w:r>
      <w:r>
        <w:rPr>
          <w:rFonts w:hint="eastAsia"/>
        </w:rPr>
        <w:t>类似于</w:t>
      </w:r>
      <w:r>
        <w:rPr>
          <w:rFonts w:hint="eastAsia"/>
        </w:rPr>
        <w:t>windows</w:t>
      </w:r>
      <w:r>
        <w:rPr>
          <w:rFonts w:hint="eastAsia"/>
        </w:rPr>
        <w:t>中的快捷方式</w:t>
      </w:r>
    </w:p>
    <w:p w:rsidR="00AE6743" w:rsidRDefault="00AE6743" w:rsidP="00AE6743">
      <w:r>
        <w:rPr>
          <w:rFonts w:hint="eastAsia"/>
        </w:rPr>
        <w:t xml:space="preserve">ln -s  </w:t>
      </w:r>
      <w:r>
        <w:rPr>
          <w:rFonts w:hint="eastAsia"/>
        </w:rPr>
        <w:t>源目录</w:t>
      </w:r>
      <w:r>
        <w:rPr>
          <w:rFonts w:hint="eastAsia"/>
        </w:rPr>
        <w:t xml:space="preserve">  </w:t>
      </w:r>
      <w:r>
        <w:rPr>
          <w:rFonts w:hint="eastAsia"/>
        </w:rPr>
        <w:t>链接文件名</w:t>
      </w:r>
    </w:p>
    <w:p w:rsidR="00AE6743" w:rsidRDefault="00AE6743" w:rsidP="00AE6743">
      <w:r>
        <w:rPr>
          <w:rFonts w:hint="eastAsia"/>
        </w:rPr>
        <w:t xml:space="preserve">       </w:t>
      </w:r>
      <w:r>
        <w:rPr>
          <w:rFonts w:hint="eastAsia"/>
        </w:rPr>
        <w:t>源文件</w:t>
      </w:r>
    </w:p>
    <w:p w:rsidR="00AE6743" w:rsidRDefault="00AE6743" w:rsidP="00AE6743"/>
    <w:p w:rsidR="00AE6743" w:rsidRDefault="00AE6743" w:rsidP="00AE6743">
      <w:r>
        <w:rPr>
          <w:rFonts w:hint="eastAsia"/>
        </w:rPr>
        <w:t xml:space="preserve">!$ </w:t>
      </w:r>
      <w:r>
        <w:rPr>
          <w:rFonts w:hint="eastAsia"/>
        </w:rPr>
        <w:t>表示上一个命令的最后一个参数</w:t>
      </w:r>
    </w:p>
    <w:p w:rsidR="00AE6743" w:rsidRDefault="00AE6743" w:rsidP="00AE6743"/>
    <w:p w:rsidR="00AE6743" w:rsidRDefault="00AE6743" w:rsidP="00AE6743">
      <w:r>
        <w:rPr>
          <w:rFonts w:hint="eastAsia"/>
        </w:rPr>
        <w:t>删除了源文件和目录</w:t>
      </w:r>
      <w:r>
        <w:rPr>
          <w:rFonts w:hint="eastAsia"/>
        </w:rPr>
        <w:t>,</w:t>
      </w:r>
      <w:r>
        <w:rPr>
          <w:rFonts w:hint="eastAsia"/>
        </w:rPr>
        <w:t>则链接文件失效</w:t>
      </w:r>
      <w:r>
        <w:rPr>
          <w:rFonts w:hint="eastAsia"/>
        </w:rPr>
        <w:t>.</w:t>
      </w:r>
    </w:p>
    <w:p w:rsidR="00AE6743" w:rsidRDefault="00AE6743" w:rsidP="00AE6743"/>
    <w:p w:rsidR="00AE6743" w:rsidRDefault="00AE6743" w:rsidP="00AE6743">
      <w:r>
        <w:rPr>
          <w:rFonts w:hint="eastAsia"/>
        </w:rPr>
        <w:t>2)</w:t>
      </w:r>
      <w:r>
        <w:rPr>
          <w:rFonts w:hint="eastAsia"/>
        </w:rPr>
        <w:t>硬连接</w:t>
      </w:r>
    </w:p>
    <w:p w:rsidR="00AE6743" w:rsidRDefault="00AE6743" w:rsidP="00AE6743">
      <w:r>
        <w:rPr>
          <w:rFonts w:hint="eastAsia"/>
        </w:rPr>
        <w:t xml:space="preserve">ln [-d] </w:t>
      </w:r>
      <w:r>
        <w:rPr>
          <w:rFonts w:hint="eastAsia"/>
        </w:rPr>
        <w:t>源文件</w:t>
      </w:r>
      <w:r>
        <w:rPr>
          <w:rFonts w:hint="eastAsia"/>
        </w:rPr>
        <w:t xml:space="preserve">  </w:t>
      </w:r>
      <w:r>
        <w:rPr>
          <w:rFonts w:hint="eastAsia"/>
        </w:rPr>
        <w:t>链接文件名</w:t>
      </w:r>
    </w:p>
    <w:p w:rsidR="00AE6743" w:rsidRDefault="00AE6743" w:rsidP="00AE6743"/>
    <w:p w:rsidR="00AE6743" w:rsidRDefault="00AE6743" w:rsidP="00AE6743">
      <w:r>
        <w:rPr>
          <w:rFonts w:hint="eastAsia"/>
        </w:rPr>
        <w:t>删除了源文件</w:t>
      </w:r>
      <w:r>
        <w:rPr>
          <w:rFonts w:hint="eastAsia"/>
        </w:rPr>
        <w:t>,</w:t>
      </w:r>
      <w:r>
        <w:rPr>
          <w:rFonts w:hint="eastAsia"/>
        </w:rPr>
        <w:t>链接文件仍然有效</w:t>
      </w:r>
      <w:r>
        <w:rPr>
          <w:rFonts w:hint="eastAsia"/>
        </w:rPr>
        <w:t>.</w:t>
      </w:r>
      <w:r>
        <w:rPr>
          <w:rFonts w:hint="eastAsia"/>
        </w:rPr>
        <w:t>不能对目录建立硬连接</w:t>
      </w:r>
    </w:p>
    <w:p w:rsidR="00AE6743" w:rsidRDefault="00AE6743" w:rsidP="00AE6743"/>
    <w:p w:rsidR="00AE6743" w:rsidRDefault="00AE6743" w:rsidP="00AE6743">
      <w:r>
        <w:t>file  index node  --&gt; inode</w:t>
      </w:r>
    </w:p>
    <w:p w:rsidR="00AE6743" w:rsidRDefault="00AE6743" w:rsidP="00AE6743">
      <w:r>
        <w:rPr>
          <w:rFonts w:hint="eastAsia"/>
        </w:rPr>
        <w:t>硬连接有相同的</w:t>
      </w:r>
      <w:r>
        <w:rPr>
          <w:rFonts w:hint="eastAsia"/>
        </w:rPr>
        <w:t>inode,</w:t>
      </w:r>
      <w:r>
        <w:rPr>
          <w:rFonts w:hint="eastAsia"/>
        </w:rPr>
        <w:t>软链接有不同的</w:t>
      </w:r>
      <w:r>
        <w:rPr>
          <w:rFonts w:hint="eastAsia"/>
        </w:rPr>
        <w:t>inode.</w:t>
      </w:r>
    </w:p>
    <w:p w:rsidR="00AE6743" w:rsidRDefault="00AE6743" w:rsidP="00AE6743"/>
    <w:p w:rsidR="00AE6743" w:rsidRDefault="00AE6743" w:rsidP="00AE6743">
      <w:r>
        <w:t>ls -li</w:t>
      </w:r>
    </w:p>
    <w:p w:rsidR="00AE6743" w:rsidRDefault="00AE6743" w:rsidP="00AE6743"/>
    <w:p w:rsidR="00AE6743" w:rsidRDefault="00AE6743" w:rsidP="00AE6743">
      <w:r>
        <w:t>----------------------------------------</w:t>
      </w:r>
    </w:p>
    <w:p w:rsidR="00AE6743" w:rsidRDefault="00AE6743" w:rsidP="00AE6743">
      <w:r>
        <w:rPr>
          <w:rFonts w:hint="eastAsia"/>
        </w:rPr>
        <w:t>文件查看</w:t>
      </w:r>
      <w:r>
        <w:rPr>
          <w:rFonts w:hint="eastAsia"/>
        </w:rPr>
        <w:t>:</w:t>
      </w:r>
    </w:p>
    <w:p w:rsidR="00AE6743" w:rsidRDefault="00AE6743" w:rsidP="00AE6743">
      <w:r>
        <w:rPr>
          <w:rFonts w:hint="eastAsia"/>
        </w:rPr>
        <w:t>(</w:t>
      </w:r>
      <w:r>
        <w:rPr>
          <w:rFonts w:hint="eastAsia"/>
        </w:rPr>
        <w:t>文本文件</w:t>
      </w:r>
      <w:r>
        <w:rPr>
          <w:rFonts w:hint="eastAsia"/>
        </w:rPr>
        <w:t>)</w:t>
      </w:r>
    </w:p>
    <w:p w:rsidR="00AE6743" w:rsidRDefault="00AE6743" w:rsidP="00AE6743"/>
    <w:p w:rsidR="00AE6743" w:rsidRDefault="00AE6743" w:rsidP="00AE6743">
      <w:r>
        <w:rPr>
          <w:rFonts w:hint="eastAsia"/>
        </w:rPr>
        <w:t>查看文件所有内容</w:t>
      </w:r>
      <w:r>
        <w:rPr>
          <w:rFonts w:hint="eastAsia"/>
        </w:rPr>
        <w:t>:  cat more less</w:t>
      </w:r>
    </w:p>
    <w:p w:rsidR="00AE6743" w:rsidRDefault="00AE6743" w:rsidP="00AE6743">
      <w:r>
        <w:rPr>
          <w:rFonts w:hint="eastAsia"/>
        </w:rPr>
        <w:t>查询文件部分内容</w:t>
      </w:r>
      <w:r>
        <w:rPr>
          <w:rFonts w:hint="eastAsia"/>
        </w:rPr>
        <w:t>:  head tail</w:t>
      </w:r>
    </w:p>
    <w:p w:rsidR="00AE6743" w:rsidRDefault="00AE6743" w:rsidP="00AE6743"/>
    <w:p w:rsidR="00AE6743" w:rsidRDefault="00AE6743" w:rsidP="00AE6743">
      <w:r>
        <w:t>cat  file1 file2 file3 ...</w:t>
      </w:r>
    </w:p>
    <w:p w:rsidR="00AE6743" w:rsidRDefault="00AE6743" w:rsidP="00AE6743"/>
    <w:p w:rsidR="00AE6743" w:rsidRDefault="00AE6743" w:rsidP="00AE6743">
      <w:r>
        <w:rPr>
          <w:rFonts w:hint="eastAsia"/>
        </w:rPr>
        <w:lastRenderedPageBreak/>
        <w:t>合并文件</w:t>
      </w:r>
      <w:r>
        <w:rPr>
          <w:rFonts w:hint="eastAsia"/>
        </w:rPr>
        <w:t xml:space="preserve">  cat file1 file2 ... &gt; mergefile</w:t>
      </w:r>
    </w:p>
    <w:p w:rsidR="00AE6743" w:rsidRDefault="00AE6743" w:rsidP="00AE6743"/>
    <w:p w:rsidR="00AE6743" w:rsidRDefault="00AE6743" w:rsidP="00AE6743">
      <w:r>
        <w:t>more file1 file2 file3 ...</w:t>
      </w:r>
    </w:p>
    <w:p w:rsidR="00AE6743" w:rsidRDefault="00AE6743" w:rsidP="00AE6743"/>
    <w:p w:rsidR="00AE6743" w:rsidRDefault="00AE6743" w:rsidP="00AE6743">
      <w:r>
        <w:rPr>
          <w:rFonts w:hint="eastAsia"/>
        </w:rPr>
        <w:t>分页显示</w:t>
      </w:r>
      <w:r>
        <w:rPr>
          <w:rFonts w:hint="eastAsia"/>
        </w:rPr>
        <w:t xml:space="preserve">    </w:t>
      </w:r>
      <w:r>
        <w:rPr>
          <w:rFonts w:hint="eastAsia"/>
        </w:rPr>
        <w:t>翻页</w:t>
      </w:r>
      <w:r>
        <w:rPr>
          <w:rFonts w:hint="eastAsia"/>
        </w:rPr>
        <w:t xml:space="preserve">: </w:t>
      </w:r>
      <w:r>
        <w:rPr>
          <w:rFonts w:hint="eastAsia"/>
        </w:rPr>
        <w:t>参看</w:t>
      </w:r>
      <w:r>
        <w:rPr>
          <w:rFonts w:hint="eastAsia"/>
        </w:rPr>
        <w:t>man</w:t>
      </w:r>
    </w:p>
    <w:p w:rsidR="00AE6743" w:rsidRDefault="00AE6743" w:rsidP="00AE6743"/>
    <w:p w:rsidR="00AE6743" w:rsidRDefault="00AE6743" w:rsidP="00AE6743">
      <w:r>
        <w:t>less file1 file2 file3 ...</w:t>
      </w:r>
    </w:p>
    <w:p w:rsidR="00AE6743" w:rsidRDefault="00AE6743" w:rsidP="00AE6743">
      <w:r>
        <w:rPr>
          <w:rFonts w:hint="eastAsia"/>
        </w:rPr>
        <w:t>1)</w:t>
      </w:r>
      <w:r>
        <w:rPr>
          <w:rFonts w:hint="eastAsia"/>
        </w:rPr>
        <w:t>查看文件</w:t>
      </w:r>
    </w:p>
    <w:p w:rsidR="00AE6743" w:rsidRDefault="00AE6743" w:rsidP="00AE6743">
      <w:r>
        <w:rPr>
          <w:rFonts w:hint="eastAsia"/>
        </w:rPr>
        <w:t xml:space="preserve">  </w:t>
      </w:r>
      <w:r>
        <w:rPr>
          <w:rFonts w:hint="eastAsia"/>
        </w:rPr>
        <w:t>翻页</w:t>
      </w:r>
      <w:r>
        <w:rPr>
          <w:rFonts w:hint="eastAsia"/>
        </w:rPr>
        <w:t xml:space="preserve">:   </w:t>
      </w:r>
      <w:r>
        <w:rPr>
          <w:rFonts w:hint="eastAsia"/>
        </w:rPr>
        <w:t>可以使用</w:t>
      </w:r>
      <w:r>
        <w:rPr>
          <w:rFonts w:hint="eastAsia"/>
        </w:rPr>
        <w:t xml:space="preserve"> vim </w:t>
      </w:r>
      <w:r>
        <w:rPr>
          <w:rFonts w:hint="eastAsia"/>
        </w:rPr>
        <w:t>的</w:t>
      </w:r>
      <w:r>
        <w:rPr>
          <w:rFonts w:hint="eastAsia"/>
        </w:rPr>
        <w:t xml:space="preserve"> j k</w:t>
      </w:r>
    </w:p>
    <w:p w:rsidR="00AE6743" w:rsidRDefault="00AE6743" w:rsidP="00AE6743">
      <w:r>
        <w:rPr>
          <w:rFonts w:hint="eastAsia"/>
        </w:rPr>
        <w:t>2)</w:t>
      </w:r>
      <w:r>
        <w:rPr>
          <w:rFonts w:hint="eastAsia"/>
        </w:rPr>
        <w:t>搜索文本</w:t>
      </w:r>
    </w:p>
    <w:p w:rsidR="00AE6743" w:rsidRDefault="00AE6743" w:rsidP="00AE6743">
      <w:r>
        <w:rPr>
          <w:rFonts w:hint="eastAsia"/>
        </w:rPr>
        <w:t xml:space="preserve">  </w:t>
      </w:r>
      <w:r>
        <w:rPr>
          <w:rFonts w:hint="eastAsia"/>
        </w:rPr>
        <w:t>正向查找</w:t>
      </w:r>
      <w:r>
        <w:rPr>
          <w:rFonts w:hint="eastAsia"/>
        </w:rPr>
        <w:t xml:space="preserve">  /str</w:t>
      </w:r>
    </w:p>
    <w:p w:rsidR="00AE6743" w:rsidRDefault="00AE6743" w:rsidP="00AE6743">
      <w:r>
        <w:rPr>
          <w:rFonts w:hint="eastAsia"/>
        </w:rPr>
        <w:t xml:space="preserve">  </w:t>
      </w:r>
      <w:r>
        <w:rPr>
          <w:rFonts w:hint="eastAsia"/>
        </w:rPr>
        <w:t>反向查找</w:t>
      </w:r>
      <w:r>
        <w:rPr>
          <w:rFonts w:hint="eastAsia"/>
        </w:rPr>
        <w:t xml:space="preserve">  ?str</w:t>
      </w:r>
    </w:p>
    <w:p w:rsidR="00AE6743" w:rsidRDefault="00AE6743" w:rsidP="00AE6743">
      <w:r>
        <w:rPr>
          <w:rFonts w:hint="eastAsia"/>
        </w:rPr>
        <w:t>3)</w:t>
      </w:r>
      <w:r>
        <w:rPr>
          <w:rFonts w:hint="eastAsia"/>
        </w:rPr>
        <w:t>编辑文本</w:t>
      </w:r>
    </w:p>
    <w:p w:rsidR="00AE6743" w:rsidRDefault="00AE6743" w:rsidP="00AE6743">
      <w:r>
        <w:rPr>
          <w:rFonts w:hint="eastAsia"/>
        </w:rPr>
        <w:t xml:space="preserve">  less file </w:t>
      </w:r>
      <w:r>
        <w:rPr>
          <w:rFonts w:hint="eastAsia"/>
        </w:rPr>
        <w:t>回车</w:t>
      </w:r>
    </w:p>
    <w:p w:rsidR="00AE6743" w:rsidRDefault="00AE6743" w:rsidP="00AE6743">
      <w:r>
        <w:rPr>
          <w:rFonts w:hint="eastAsia"/>
        </w:rPr>
        <w:t xml:space="preserve">  </w:t>
      </w:r>
      <w:r>
        <w:rPr>
          <w:rFonts w:hint="eastAsia"/>
        </w:rPr>
        <w:t>按</w:t>
      </w:r>
      <w:r>
        <w:rPr>
          <w:rFonts w:hint="eastAsia"/>
        </w:rPr>
        <w:t xml:space="preserve">v </w:t>
      </w:r>
      <w:r>
        <w:rPr>
          <w:rFonts w:hint="eastAsia"/>
        </w:rPr>
        <w:t>回车</w:t>
      </w:r>
    </w:p>
    <w:p w:rsidR="00AE6743" w:rsidRDefault="00AE6743" w:rsidP="00AE6743">
      <w:r>
        <w:rPr>
          <w:rFonts w:hint="eastAsia"/>
        </w:rPr>
        <w:t xml:space="preserve">  :wq </w:t>
      </w:r>
      <w:r>
        <w:rPr>
          <w:rFonts w:hint="eastAsia"/>
        </w:rPr>
        <w:t>退出编辑</w:t>
      </w:r>
    </w:p>
    <w:p w:rsidR="00AE6743" w:rsidRDefault="00AE6743" w:rsidP="00AE6743">
      <w:r>
        <w:rPr>
          <w:rFonts w:hint="eastAsia"/>
        </w:rPr>
        <w:t xml:space="preserve">  q </w:t>
      </w:r>
      <w:r>
        <w:rPr>
          <w:rFonts w:hint="eastAsia"/>
        </w:rPr>
        <w:t>退出</w:t>
      </w:r>
      <w:r>
        <w:rPr>
          <w:rFonts w:hint="eastAsia"/>
        </w:rPr>
        <w:t>less</w:t>
      </w:r>
    </w:p>
    <w:p w:rsidR="00AE6743" w:rsidRDefault="00AE6743" w:rsidP="00AE6743">
      <w:r>
        <w:rPr>
          <w:rFonts w:hint="eastAsia"/>
        </w:rPr>
        <w:t>4)</w:t>
      </w:r>
      <w:r>
        <w:rPr>
          <w:rFonts w:hint="eastAsia"/>
        </w:rPr>
        <w:t>监控文本</w:t>
      </w:r>
    </w:p>
    <w:p w:rsidR="00AE6743" w:rsidRDefault="00AE6743" w:rsidP="00AE6743">
      <w:r>
        <w:rPr>
          <w:rFonts w:hint="eastAsia"/>
        </w:rPr>
        <w:t xml:space="preserve">  less file </w:t>
      </w:r>
      <w:r>
        <w:rPr>
          <w:rFonts w:hint="eastAsia"/>
        </w:rPr>
        <w:t>回车</w:t>
      </w:r>
    </w:p>
    <w:p w:rsidR="00AE6743" w:rsidRDefault="00AE6743" w:rsidP="00AE6743">
      <w:r>
        <w:rPr>
          <w:rFonts w:hint="eastAsia"/>
        </w:rPr>
        <w:t xml:space="preserve">  </w:t>
      </w:r>
      <w:r>
        <w:rPr>
          <w:rFonts w:hint="eastAsia"/>
        </w:rPr>
        <w:t>按</w:t>
      </w:r>
      <w:r>
        <w:rPr>
          <w:rFonts w:hint="eastAsia"/>
        </w:rPr>
        <w:t xml:space="preserve">F  </w:t>
      </w:r>
      <w:r>
        <w:rPr>
          <w:rFonts w:hint="eastAsia"/>
        </w:rPr>
        <w:t>回车</w:t>
      </w:r>
    </w:p>
    <w:p w:rsidR="00AE6743" w:rsidRDefault="00AE6743" w:rsidP="00AE6743">
      <w:r>
        <w:rPr>
          <w:rFonts w:hint="eastAsia"/>
        </w:rPr>
        <w:t xml:space="preserve">  ^c   </w:t>
      </w:r>
      <w:r>
        <w:rPr>
          <w:rFonts w:hint="eastAsia"/>
        </w:rPr>
        <w:t>退出监控</w:t>
      </w:r>
    </w:p>
    <w:p w:rsidR="00AE6743" w:rsidRDefault="00AE6743" w:rsidP="00AE6743">
      <w:r>
        <w:rPr>
          <w:rFonts w:hint="eastAsia"/>
        </w:rPr>
        <w:t xml:space="preserve">  q  </w:t>
      </w:r>
      <w:r>
        <w:rPr>
          <w:rFonts w:hint="eastAsia"/>
        </w:rPr>
        <w:t>退出</w:t>
      </w:r>
      <w:r>
        <w:rPr>
          <w:rFonts w:hint="eastAsia"/>
        </w:rPr>
        <w:t>less</w:t>
      </w:r>
    </w:p>
    <w:p w:rsidR="00AE6743" w:rsidRDefault="00AE6743" w:rsidP="00AE6743"/>
    <w:p w:rsidR="00AE6743" w:rsidRDefault="00AE6743" w:rsidP="00AE6743">
      <w:r>
        <w:t>head file</w:t>
      </w:r>
    </w:p>
    <w:p w:rsidR="00AE6743" w:rsidRDefault="00AE6743" w:rsidP="00AE6743">
      <w:r>
        <w:rPr>
          <w:rFonts w:hint="eastAsia"/>
        </w:rPr>
        <w:t>前</w:t>
      </w:r>
      <w:r>
        <w:rPr>
          <w:rFonts w:hint="eastAsia"/>
        </w:rPr>
        <w:t>10</w:t>
      </w:r>
      <w:r>
        <w:rPr>
          <w:rFonts w:hint="eastAsia"/>
        </w:rPr>
        <w:t>行</w:t>
      </w:r>
    </w:p>
    <w:p w:rsidR="00AE6743" w:rsidRDefault="00AE6743" w:rsidP="00AE6743">
      <w:r>
        <w:rPr>
          <w:rFonts w:hint="eastAsia"/>
        </w:rPr>
        <w:t>指定</w:t>
      </w:r>
      <w:r>
        <w:rPr>
          <w:rFonts w:hint="eastAsia"/>
        </w:rPr>
        <w:t xml:space="preserve">:  -n </w:t>
      </w:r>
      <w:r>
        <w:rPr>
          <w:rFonts w:hint="eastAsia"/>
        </w:rPr>
        <w:t>正整数</w:t>
      </w:r>
    </w:p>
    <w:p w:rsidR="00AE6743" w:rsidRDefault="00AE6743" w:rsidP="00AE6743">
      <w:r>
        <w:rPr>
          <w:rFonts w:hint="eastAsia"/>
        </w:rPr>
        <w:t xml:space="preserve">       -</w:t>
      </w:r>
      <w:r>
        <w:rPr>
          <w:rFonts w:hint="eastAsia"/>
        </w:rPr>
        <w:t>正整数</w:t>
      </w:r>
    </w:p>
    <w:p w:rsidR="00AE6743" w:rsidRDefault="00AE6743" w:rsidP="00AE6743"/>
    <w:p w:rsidR="00AE6743" w:rsidRDefault="00AE6743" w:rsidP="00AE6743"/>
    <w:p w:rsidR="00AE6743" w:rsidRDefault="00AE6743" w:rsidP="00AE6743">
      <w:r>
        <w:t>tail file</w:t>
      </w:r>
    </w:p>
    <w:p w:rsidR="00AE6743" w:rsidRDefault="00AE6743" w:rsidP="00AE6743">
      <w:r>
        <w:rPr>
          <w:rFonts w:hint="eastAsia"/>
        </w:rPr>
        <w:t>后</w:t>
      </w:r>
      <w:r>
        <w:rPr>
          <w:rFonts w:hint="eastAsia"/>
        </w:rPr>
        <w:t>10</w:t>
      </w:r>
      <w:r>
        <w:rPr>
          <w:rFonts w:hint="eastAsia"/>
        </w:rPr>
        <w:t>行</w:t>
      </w:r>
    </w:p>
    <w:p w:rsidR="00AE6743" w:rsidRDefault="00AE6743" w:rsidP="00AE6743">
      <w:r>
        <w:rPr>
          <w:rFonts w:hint="eastAsia"/>
        </w:rPr>
        <w:t>指定</w:t>
      </w:r>
      <w:r>
        <w:rPr>
          <w:rFonts w:hint="eastAsia"/>
        </w:rPr>
        <w:t xml:space="preserve">: </w:t>
      </w:r>
      <w:r>
        <w:rPr>
          <w:rFonts w:hint="eastAsia"/>
        </w:rPr>
        <w:t>同</w:t>
      </w:r>
      <w:r>
        <w:rPr>
          <w:rFonts w:hint="eastAsia"/>
        </w:rPr>
        <w:t>head</w:t>
      </w:r>
    </w:p>
    <w:p w:rsidR="00AE6743" w:rsidRDefault="00AE6743" w:rsidP="00AE6743"/>
    <w:p w:rsidR="00AE6743" w:rsidRDefault="00AE6743" w:rsidP="00AE6743"/>
    <w:p w:rsidR="00AE6743" w:rsidRDefault="00AE6743" w:rsidP="00AE6743">
      <w:r>
        <w:rPr>
          <w:rFonts w:hint="eastAsia"/>
        </w:rPr>
        <w:t>显示文本文件的第</w:t>
      </w:r>
      <w:r>
        <w:rPr>
          <w:rFonts w:hint="eastAsia"/>
        </w:rPr>
        <w:t>5</w:t>
      </w:r>
      <w:r>
        <w:rPr>
          <w:rFonts w:hint="eastAsia"/>
        </w:rPr>
        <w:t>行到第</w:t>
      </w:r>
      <w:r>
        <w:rPr>
          <w:rFonts w:hint="eastAsia"/>
        </w:rPr>
        <w:t>10</w:t>
      </w:r>
      <w:r>
        <w:rPr>
          <w:rFonts w:hint="eastAsia"/>
        </w:rPr>
        <w:t>行</w:t>
      </w:r>
    </w:p>
    <w:p w:rsidR="00AE6743" w:rsidRDefault="00AE6743" w:rsidP="00AE6743"/>
    <w:p w:rsidR="00AE6743" w:rsidRDefault="00AE6743" w:rsidP="00AE6743">
      <w:r>
        <w:t>head -10  file | tail -6</w:t>
      </w:r>
    </w:p>
    <w:p w:rsidR="00AE6743" w:rsidRDefault="00AE6743" w:rsidP="00AE6743"/>
    <w:p w:rsidR="00AE6743" w:rsidRDefault="00AE6743" w:rsidP="00AE6743">
      <w:r>
        <w:rPr>
          <w:rFonts w:hint="eastAsia"/>
        </w:rPr>
        <w:t xml:space="preserve">| </w:t>
      </w:r>
      <w:r>
        <w:rPr>
          <w:rFonts w:hint="eastAsia"/>
        </w:rPr>
        <w:t>管道</w:t>
      </w:r>
    </w:p>
    <w:p w:rsidR="00AE6743" w:rsidRDefault="00AE6743" w:rsidP="00AE6743"/>
    <w:p w:rsidR="00AE6743" w:rsidRDefault="00AE6743" w:rsidP="00AE6743">
      <w:r>
        <w:rPr>
          <w:rFonts w:hint="eastAsia"/>
        </w:rPr>
        <w:t>监控文本</w:t>
      </w:r>
    </w:p>
    <w:p w:rsidR="00AE6743" w:rsidRDefault="00AE6743" w:rsidP="00AE6743">
      <w:r>
        <w:t>tail -f file</w:t>
      </w:r>
    </w:p>
    <w:p w:rsidR="00AE6743" w:rsidRDefault="00AE6743" w:rsidP="00AE6743">
      <w:r>
        <w:rPr>
          <w:rFonts w:hint="eastAsia"/>
        </w:rPr>
        <w:t>停止监控</w:t>
      </w:r>
      <w:r>
        <w:rPr>
          <w:rFonts w:hint="eastAsia"/>
        </w:rPr>
        <w:t>: ^c</w:t>
      </w:r>
    </w:p>
    <w:p w:rsidR="00AE6743" w:rsidRDefault="00AE6743" w:rsidP="00AE6743"/>
    <w:p w:rsidR="00AE6743" w:rsidRDefault="00AE6743" w:rsidP="00AE6743">
      <w:r>
        <w:t>tail -100f file</w:t>
      </w:r>
    </w:p>
    <w:p w:rsidR="00AE6743" w:rsidRDefault="00AE6743" w:rsidP="00AE6743">
      <w:r>
        <w:rPr>
          <w:rFonts w:hint="eastAsia"/>
        </w:rPr>
        <w:t>显示最后的</w:t>
      </w:r>
      <w:r>
        <w:rPr>
          <w:rFonts w:hint="eastAsia"/>
        </w:rPr>
        <w:t>100</w:t>
      </w:r>
      <w:r>
        <w:rPr>
          <w:rFonts w:hint="eastAsia"/>
        </w:rPr>
        <w:t>行并且处于监控状态</w:t>
      </w:r>
      <w:r>
        <w:rPr>
          <w:rFonts w:hint="eastAsia"/>
        </w:rPr>
        <w:t>.</w:t>
      </w:r>
    </w:p>
    <w:p w:rsidR="00AE6743" w:rsidRDefault="00AE6743" w:rsidP="00AE6743"/>
    <w:p w:rsidR="00AE6743" w:rsidRDefault="00AE6743" w:rsidP="00AE6743">
      <w:r>
        <w:rPr>
          <w:rFonts w:hint="eastAsia"/>
        </w:rPr>
        <w:t>文件权限</w:t>
      </w:r>
      <w:r>
        <w:rPr>
          <w:rFonts w:hint="eastAsia"/>
        </w:rPr>
        <w:t>:  chmod  chown</w:t>
      </w:r>
    </w:p>
    <w:p w:rsidR="00AE6743" w:rsidRDefault="00AE6743" w:rsidP="00AE6743"/>
    <w:p w:rsidR="00AE6743" w:rsidRDefault="00AE6743" w:rsidP="00AE6743">
      <w:r>
        <w:t>chmod ( change file or dir mode)</w:t>
      </w:r>
    </w:p>
    <w:p w:rsidR="00AE6743" w:rsidRDefault="00AE6743" w:rsidP="00AE6743">
      <w:r>
        <w:t xml:space="preserve">                          </w:t>
      </w:r>
    </w:p>
    <w:p w:rsidR="00AE6743" w:rsidRDefault="00AE6743" w:rsidP="00AE6743">
      <w:r>
        <w:rPr>
          <w:rFonts w:hint="eastAsia"/>
        </w:rPr>
        <w:t>用户类型</w:t>
      </w:r>
      <w:r>
        <w:rPr>
          <w:rFonts w:hint="eastAsia"/>
        </w:rPr>
        <w:t xml:space="preserve">:                </w:t>
      </w:r>
      <w:r>
        <w:rPr>
          <w:rFonts w:hint="eastAsia"/>
        </w:rPr>
        <w:t>用户</w:t>
      </w:r>
      <w:r>
        <w:rPr>
          <w:rFonts w:hint="eastAsia"/>
        </w:rPr>
        <w:t xml:space="preserve">      </w:t>
      </w:r>
      <w:r>
        <w:rPr>
          <w:rFonts w:hint="eastAsia"/>
        </w:rPr>
        <w:t>用户组</w:t>
      </w:r>
      <w:r>
        <w:rPr>
          <w:rFonts w:hint="eastAsia"/>
        </w:rPr>
        <w:t xml:space="preserve">    </w:t>
      </w:r>
      <w:r>
        <w:rPr>
          <w:rFonts w:hint="eastAsia"/>
        </w:rPr>
        <w:t>其他用户</w:t>
      </w:r>
      <w:r>
        <w:rPr>
          <w:rFonts w:hint="eastAsia"/>
        </w:rPr>
        <w:t xml:space="preserve">   </w:t>
      </w:r>
      <w:r>
        <w:rPr>
          <w:rFonts w:hint="eastAsia"/>
        </w:rPr>
        <w:t>所有用户</w:t>
      </w:r>
    </w:p>
    <w:p w:rsidR="00AE6743" w:rsidRDefault="00AE6743" w:rsidP="00AE6743">
      <w:r>
        <w:t xml:space="preserve">                         u(ser)    g(roup)    o(thers)    a(ll)    file</w:t>
      </w:r>
    </w:p>
    <w:p w:rsidR="00AE6743" w:rsidRDefault="00AE6743" w:rsidP="00AE6743">
      <w:r>
        <w:rPr>
          <w:rFonts w:hint="eastAsia"/>
        </w:rPr>
        <w:t>权限类型</w:t>
      </w:r>
      <w:r>
        <w:rPr>
          <w:rFonts w:hint="eastAsia"/>
        </w:rPr>
        <w:t>:                r(ead)    w(rite)   ex(ecute)   s  t</w:t>
      </w:r>
    </w:p>
    <w:p w:rsidR="00AE6743" w:rsidRDefault="00AE6743" w:rsidP="00AE6743">
      <w:r>
        <w:rPr>
          <w:rFonts w:hint="eastAsia"/>
        </w:rPr>
        <w:t>操作类型</w:t>
      </w:r>
      <w:r>
        <w:rPr>
          <w:rFonts w:hint="eastAsia"/>
        </w:rPr>
        <w:t>:                +(add)    -(delete)   =(modify)</w:t>
      </w:r>
    </w:p>
    <w:p w:rsidR="00AE6743" w:rsidRDefault="00AE6743" w:rsidP="00AE6743"/>
    <w:p w:rsidR="00AE6743" w:rsidRDefault="00AE6743" w:rsidP="00AE6743">
      <w:r>
        <w:lastRenderedPageBreak/>
        <w:t>chmod  u/g/o/a  +/-/=  r/w/x   filename</w:t>
      </w:r>
    </w:p>
    <w:p w:rsidR="00AE6743" w:rsidRDefault="00AE6743" w:rsidP="00AE6743"/>
    <w:p w:rsidR="00AE6743" w:rsidRDefault="00AE6743" w:rsidP="00AE6743">
      <w:r>
        <w:t xml:space="preserve">                          r=4        r=4       r=4</w:t>
      </w:r>
    </w:p>
    <w:p w:rsidR="00AE6743" w:rsidRDefault="00AE6743" w:rsidP="00AE6743">
      <w:r>
        <w:t xml:space="preserve">                          w=2        w=2       w=2</w:t>
      </w:r>
    </w:p>
    <w:p w:rsidR="00AE6743" w:rsidRDefault="00AE6743" w:rsidP="00AE6743">
      <w:r>
        <w:t xml:space="preserve">                          x=1        x=1       x=1</w:t>
      </w:r>
    </w:p>
    <w:p w:rsidR="00AE6743" w:rsidRDefault="00AE6743" w:rsidP="00AE6743">
      <w:r>
        <w:t xml:space="preserve">                          -=0        -=0       -=0</w:t>
      </w:r>
    </w:p>
    <w:p w:rsidR="00AE6743" w:rsidRDefault="00AE6743" w:rsidP="00AE6743"/>
    <w:p w:rsidR="00AE6743" w:rsidRDefault="00AE6743" w:rsidP="00AE6743"/>
    <w:p w:rsidR="00AE6743" w:rsidRDefault="00AE6743" w:rsidP="00AE6743">
      <w:r>
        <w:rPr>
          <w:rFonts w:hint="eastAsia"/>
        </w:rPr>
        <w:t>三位八进制数表示法</w:t>
      </w:r>
      <w:r>
        <w:rPr>
          <w:rFonts w:hint="eastAsia"/>
        </w:rPr>
        <w:t>:    chmod 644 filename</w:t>
      </w:r>
    </w:p>
    <w:p w:rsidR="00AE6743" w:rsidRDefault="00AE6743" w:rsidP="00AE6743">
      <w:r>
        <w:t xml:space="preserve">                             rw-r--r--</w:t>
      </w:r>
    </w:p>
    <w:p w:rsidR="00AE6743" w:rsidRDefault="00AE6743" w:rsidP="00AE6743"/>
    <w:p w:rsidR="00AE6743" w:rsidRDefault="00AE6743" w:rsidP="00AE6743"/>
    <w:p w:rsidR="00AE6743" w:rsidRDefault="00AE6743" w:rsidP="00AE6743"/>
    <w:p w:rsidR="00AE6743" w:rsidRDefault="00AE6743" w:rsidP="00AE6743">
      <w:r>
        <w:rPr>
          <w:rFonts w:hint="eastAsia"/>
        </w:rPr>
        <w:t>常见选项</w:t>
      </w:r>
      <w:r>
        <w:rPr>
          <w:rFonts w:hint="eastAsia"/>
        </w:rPr>
        <w:t>: -R(</w:t>
      </w:r>
      <w:r>
        <w:rPr>
          <w:rFonts w:hint="eastAsia"/>
        </w:rPr>
        <w:t>递归</w:t>
      </w:r>
      <w:r>
        <w:rPr>
          <w:rFonts w:hint="eastAsia"/>
        </w:rPr>
        <w:t>)</w:t>
      </w:r>
    </w:p>
    <w:p w:rsidR="00AE6743" w:rsidRDefault="00AE6743" w:rsidP="00AE6743"/>
    <w:p w:rsidR="00AE6743" w:rsidRDefault="00AE6743" w:rsidP="00AE6743">
      <w:r>
        <w:t>chmod -R xxx dir</w:t>
      </w:r>
    </w:p>
    <w:p w:rsidR="00AE6743" w:rsidRDefault="00AE6743" w:rsidP="00AE6743"/>
    <w:p w:rsidR="00AE6743" w:rsidRDefault="00AE6743" w:rsidP="00AE6743">
      <w:r>
        <w:t>---------------------------------------------------------</w:t>
      </w:r>
    </w:p>
    <w:p w:rsidR="00AE6743" w:rsidRDefault="00AE6743" w:rsidP="00AE6743">
      <w:r>
        <w:t>chown ( change file or dir owner )</w:t>
      </w:r>
    </w:p>
    <w:p w:rsidR="00AE6743" w:rsidRDefault="00AE6743" w:rsidP="00AE6743"/>
    <w:p w:rsidR="00AE6743" w:rsidRDefault="00AE6743" w:rsidP="00AE6743">
      <w:r>
        <w:rPr>
          <w:rFonts w:hint="eastAsia"/>
        </w:rPr>
        <w:t xml:space="preserve">1)chown  user  filename    </w:t>
      </w:r>
      <w:r>
        <w:rPr>
          <w:rFonts w:hint="eastAsia"/>
        </w:rPr>
        <w:t>更改用户</w:t>
      </w:r>
    </w:p>
    <w:p w:rsidR="00AE6743" w:rsidRDefault="00AE6743" w:rsidP="00AE6743">
      <w:r>
        <w:rPr>
          <w:rFonts w:hint="eastAsia"/>
        </w:rPr>
        <w:t xml:space="preserve">2)chown  .group filename    </w:t>
      </w:r>
      <w:r>
        <w:rPr>
          <w:rFonts w:hint="eastAsia"/>
        </w:rPr>
        <w:t>更改用户组</w:t>
      </w:r>
    </w:p>
    <w:p w:rsidR="00AE6743" w:rsidRDefault="00AE6743" w:rsidP="00AE6743">
      <w:r>
        <w:t xml:space="preserve">         :group filename</w:t>
      </w:r>
    </w:p>
    <w:p w:rsidR="00AE6743" w:rsidRDefault="00AE6743" w:rsidP="00AE6743">
      <w:r>
        <w:rPr>
          <w:rFonts w:hint="eastAsia"/>
        </w:rPr>
        <w:t xml:space="preserve">3)chown  user.group filename </w:t>
      </w:r>
      <w:r>
        <w:rPr>
          <w:rFonts w:hint="eastAsia"/>
        </w:rPr>
        <w:t>更改用户和用户组</w:t>
      </w:r>
    </w:p>
    <w:p w:rsidR="00AE6743" w:rsidRDefault="00AE6743" w:rsidP="00AE6743">
      <w:r>
        <w:t xml:space="preserve">         user:group filename</w:t>
      </w:r>
    </w:p>
    <w:p w:rsidR="00AE6743" w:rsidRDefault="00AE6743" w:rsidP="00AE6743"/>
    <w:p w:rsidR="00AE6743" w:rsidRDefault="00AE6743" w:rsidP="00AE6743"/>
    <w:p w:rsidR="00AE6743" w:rsidRDefault="00AE6743" w:rsidP="00AE6743">
      <w:r>
        <w:t xml:space="preserve">chgrp ( change group ) </w:t>
      </w:r>
    </w:p>
    <w:p w:rsidR="00AE6743" w:rsidRDefault="00AE6743" w:rsidP="00AE6743">
      <w:r>
        <w:lastRenderedPageBreak/>
        <w:t>chgrp group filename</w:t>
      </w:r>
    </w:p>
    <w:p w:rsidR="00AE6743" w:rsidRDefault="00AE6743" w:rsidP="00AE6743"/>
    <w:p w:rsidR="00AE6743" w:rsidRDefault="00AE6743" w:rsidP="00AE6743">
      <w:r>
        <w:t>---------------------------------------------------------</w:t>
      </w:r>
    </w:p>
    <w:p w:rsidR="00AE6743" w:rsidRDefault="00AE6743" w:rsidP="00AE6743">
      <w:r>
        <w:rPr>
          <w:rFonts w:hint="eastAsia"/>
        </w:rPr>
        <w:t>文件搜索命令</w:t>
      </w:r>
      <w:r>
        <w:rPr>
          <w:rFonts w:hint="eastAsia"/>
        </w:rPr>
        <w:t>:</w:t>
      </w:r>
    </w:p>
    <w:p w:rsidR="00AE6743" w:rsidRDefault="00AE6743" w:rsidP="00AE6743">
      <w:r>
        <w:rPr>
          <w:rFonts w:hint="eastAsia"/>
        </w:rPr>
        <w:t>1)</w:t>
      </w:r>
      <w:r>
        <w:rPr>
          <w:rFonts w:hint="eastAsia"/>
        </w:rPr>
        <w:t>从目录中找文件路径</w:t>
      </w:r>
      <w:r>
        <w:rPr>
          <w:rFonts w:hint="eastAsia"/>
        </w:rPr>
        <w:t xml:space="preserve">     which  whereis  find</w:t>
      </w:r>
    </w:p>
    <w:p w:rsidR="00AE6743" w:rsidRDefault="00AE6743" w:rsidP="00AE6743">
      <w:r>
        <w:rPr>
          <w:rFonts w:hint="eastAsia"/>
        </w:rPr>
        <w:t>2)</w:t>
      </w:r>
      <w:r>
        <w:rPr>
          <w:rFonts w:hint="eastAsia"/>
        </w:rPr>
        <w:t>从文本中找你想要的内容</w:t>
      </w:r>
      <w:r>
        <w:rPr>
          <w:rFonts w:hint="eastAsia"/>
        </w:rPr>
        <w:t xml:space="preserve"> grep</w:t>
      </w:r>
    </w:p>
    <w:p w:rsidR="00AE6743" w:rsidRDefault="00AE6743" w:rsidP="00AE6743"/>
    <w:p w:rsidR="00AE6743" w:rsidRDefault="00AE6743" w:rsidP="00AE6743">
      <w:r>
        <w:t>1. which</w:t>
      </w:r>
    </w:p>
    <w:p w:rsidR="00AE6743" w:rsidRDefault="00AE6743" w:rsidP="00AE6743">
      <w:r>
        <w:rPr>
          <w:rFonts w:hint="eastAsia"/>
        </w:rPr>
        <w:t>外部命令能否运行</w:t>
      </w:r>
      <w:r>
        <w:rPr>
          <w:rFonts w:hint="eastAsia"/>
        </w:rPr>
        <w:t xml:space="preserve">,which </w:t>
      </w:r>
      <w:r>
        <w:rPr>
          <w:rFonts w:hint="eastAsia"/>
        </w:rPr>
        <w:t>外部命令</w:t>
      </w:r>
    </w:p>
    <w:p w:rsidR="00AE6743" w:rsidRDefault="00AE6743" w:rsidP="00AE6743"/>
    <w:p w:rsidR="00AE6743" w:rsidRDefault="00AE6743" w:rsidP="00AE6743">
      <w:r>
        <w:rPr>
          <w:rFonts w:hint="eastAsia"/>
        </w:rPr>
        <w:t>从</w:t>
      </w:r>
      <w:r>
        <w:rPr>
          <w:rFonts w:hint="eastAsia"/>
        </w:rPr>
        <w:t xml:space="preserve"> $PATH </w:t>
      </w:r>
      <w:r>
        <w:rPr>
          <w:rFonts w:hint="eastAsia"/>
        </w:rPr>
        <w:t>指定的目录中搜索</w:t>
      </w:r>
      <w:r>
        <w:rPr>
          <w:rFonts w:hint="eastAsia"/>
        </w:rPr>
        <w:t xml:space="preserve"> </w:t>
      </w:r>
      <w:r>
        <w:rPr>
          <w:rFonts w:hint="eastAsia"/>
        </w:rPr>
        <w:t>二进制文件</w:t>
      </w:r>
    </w:p>
    <w:p w:rsidR="00AE6743" w:rsidRDefault="00AE6743" w:rsidP="00AE6743"/>
    <w:p w:rsidR="00AE6743" w:rsidRDefault="00AE6743" w:rsidP="00AE6743">
      <w:r>
        <w:t>2. whereis</w:t>
      </w:r>
    </w:p>
    <w:p w:rsidR="00AE6743" w:rsidRDefault="00AE6743" w:rsidP="00AE6743">
      <w:r>
        <w:rPr>
          <w:rFonts w:hint="eastAsia"/>
        </w:rPr>
        <w:t>从系统指定的目录中搜索</w:t>
      </w:r>
      <w:r>
        <w:rPr>
          <w:rFonts w:hint="eastAsia"/>
        </w:rPr>
        <w:t xml:space="preserve"> </w:t>
      </w:r>
      <w:r>
        <w:rPr>
          <w:rFonts w:hint="eastAsia"/>
        </w:rPr>
        <w:t>二进制文件</w:t>
      </w:r>
      <w:r>
        <w:rPr>
          <w:rFonts w:hint="eastAsia"/>
        </w:rPr>
        <w:t xml:space="preserve"> </w:t>
      </w:r>
      <w:r>
        <w:rPr>
          <w:rFonts w:hint="eastAsia"/>
        </w:rPr>
        <w:t>帮助文件</w:t>
      </w:r>
      <w:r>
        <w:rPr>
          <w:rFonts w:hint="eastAsia"/>
        </w:rPr>
        <w:t xml:space="preserve"> </w:t>
      </w:r>
      <w:r>
        <w:rPr>
          <w:rFonts w:hint="eastAsia"/>
        </w:rPr>
        <w:t>源文件</w:t>
      </w:r>
    </w:p>
    <w:p w:rsidR="00AE6743" w:rsidRDefault="00AE6743" w:rsidP="00AE6743"/>
    <w:p w:rsidR="00AE6743" w:rsidRDefault="00AE6743" w:rsidP="00AE6743">
      <w:pPr>
        <w:pStyle w:val="3"/>
      </w:pPr>
      <w:r>
        <w:t>find</w:t>
      </w:r>
    </w:p>
    <w:p w:rsidR="00AE6743" w:rsidRDefault="00AE6743" w:rsidP="00AE6743"/>
    <w:p w:rsidR="00AE6743" w:rsidRDefault="00AE6743" w:rsidP="00AE6743">
      <w:r>
        <w:rPr>
          <w:rFonts w:hint="eastAsia"/>
        </w:rPr>
        <w:t xml:space="preserve">   find </w:t>
      </w:r>
      <w:r>
        <w:rPr>
          <w:rFonts w:hint="eastAsia"/>
        </w:rPr>
        <w:t>目录</w:t>
      </w:r>
      <w:r>
        <w:rPr>
          <w:rFonts w:hint="eastAsia"/>
        </w:rPr>
        <w:t xml:space="preserve"> </w:t>
      </w:r>
      <w:r>
        <w:rPr>
          <w:rFonts w:hint="eastAsia"/>
        </w:rPr>
        <w:t>类型</w:t>
      </w:r>
      <w:r>
        <w:rPr>
          <w:rFonts w:hint="eastAsia"/>
        </w:rPr>
        <w:t xml:space="preserve"> [</w:t>
      </w:r>
      <w:r>
        <w:rPr>
          <w:rFonts w:hint="eastAsia"/>
        </w:rPr>
        <w:t>关键字</w:t>
      </w:r>
      <w:r>
        <w:rPr>
          <w:rFonts w:hint="eastAsia"/>
        </w:rPr>
        <w:t xml:space="preserve">] </w:t>
      </w:r>
      <w:r>
        <w:rPr>
          <w:rFonts w:hint="eastAsia"/>
        </w:rPr>
        <w:t>动作</w:t>
      </w:r>
    </w:p>
    <w:p w:rsidR="00AE6743" w:rsidRDefault="00AE6743" w:rsidP="00AE6743"/>
    <w:p w:rsidR="00AE6743" w:rsidRDefault="00AE6743" w:rsidP="00AE6743">
      <w:r>
        <w:t>1)find  dir -name 'key' [-print]</w:t>
      </w:r>
    </w:p>
    <w:p w:rsidR="00AE6743" w:rsidRDefault="00AE6743" w:rsidP="00AE6743">
      <w:r>
        <w:t>2)find  dir -mtime n/+n/-n</w:t>
      </w:r>
    </w:p>
    <w:p w:rsidR="00AE6743" w:rsidRDefault="00AE6743" w:rsidP="00AE6743"/>
    <w:p w:rsidR="00AE6743" w:rsidRDefault="00AE6743" w:rsidP="00AE6743">
      <w:r>
        <w:t xml:space="preserve">                          |                   -mtime +3</w:t>
      </w:r>
    </w:p>
    <w:p w:rsidR="00AE6743" w:rsidRDefault="00AE6743" w:rsidP="00AE6743">
      <w:r>
        <w:t xml:space="preserve">                   -------2015-05-26 11:00    -mtime 3 (2015-05-25 11:00 ~ 2015-05-26 11:00)</w:t>
      </w:r>
    </w:p>
    <w:p w:rsidR="00AE6743" w:rsidRDefault="00AE6743" w:rsidP="00AE6743">
      <w:r>
        <w:t xml:space="preserve">                          |                   -mtime -3    </w:t>
      </w:r>
    </w:p>
    <w:p w:rsidR="00AE6743" w:rsidRDefault="00AE6743" w:rsidP="00AE6743">
      <w:r>
        <w:rPr>
          <w:rFonts w:hint="eastAsia"/>
        </w:rPr>
        <w:t xml:space="preserve">                   -------</w:t>
      </w:r>
      <w:r>
        <w:rPr>
          <w:rFonts w:hint="eastAsia"/>
        </w:rPr>
        <w:t>当前时间</w:t>
      </w:r>
      <w:r>
        <w:rPr>
          <w:rFonts w:hint="eastAsia"/>
        </w:rPr>
        <w:t xml:space="preserve"> 2015-05-29 11:00</w:t>
      </w:r>
    </w:p>
    <w:p w:rsidR="00AE6743" w:rsidRDefault="00AE6743" w:rsidP="00AE6743">
      <w:r>
        <w:lastRenderedPageBreak/>
        <w:t>3)find dir -size nc/+nc/-nc</w:t>
      </w:r>
    </w:p>
    <w:p w:rsidR="00AE6743" w:rsidRDefault="00AE6743" w:rsidP="00AE6743">
      <w:r>
        <w:rPr>
          <w:rFonts w:hint="eastAsia"/>
        </w:rPr>
        <w:t xml:space="preserve">                    +</w:t>
      </w:r>
      <w:r>
        <w:rPr>
          <w:rFonts w:hint="eastAsia"/>
        </w:rPr>
        <w:t>大于</w:t>
      </w:r>
      <w:r>
        <w:rPr>
          <w:rFonts w:hint="eastAsia"/>
        </w:rPr>
        <w:t xml:space="preserve"> -</w:t>
      </w:r>
      <w:r>
        <w:rPr>
          <w:rFonts w:hint="eastAsia"/>
        </w:rPr>
        <w:t>小于</w:t>
      </w:r>
    </w:p>
    <w:p w:rsidR="00AE6743" w:rsidRDefault="00AE6743" w:rsidP="00AE6743">
      <w:r>
        <w:t>4)find dir -user username</w:t>
      </w:r>
    </w:p>
    <w:p w:rsidR="00AE6743" w:rsidRDefault="00AE6743" w:rsidP="00AE6743">
      <w:r>
        <w:t>5)find dir -group groupname</w:t>
      </w:r>
    </w:p>
    <w:p w:rsidR="00AE6743" w:rsidRDefault="00AE6743" w:rsidP="00AE6743">
      <w:r>
        <w:rPr>
          <w:rFonts w:hint="eastAsia"/>
        </w:rPr>
        <w:t xml:space="preserve">6)find dir -perm xxx  </w:t>
      </w:r>
      <w:r>
        <w:rPr>
          <w:rFonts w:hint="eastAsia"/>
        </w:rPr>
        <w:t>根据权限查找</w:t>
      </w:r>
    </w:p>
    <w:p w:rsidR="00AE6743" w:rsidRDefault="00AE6743" w:rsidP="00AE6743">
      <w:r>
        <w:t>7)find dir -type 'filetype'</w:t>
      </w:r>
    </w:p>
    <w:p w:rsidR="00AE6743" w:rsidRDefault="00AE6743" w:rsidP="00AE6743">
      <w:r>
        <w:rPr>
          <w:rFonts w:hint="eastAsia"/>
        </w:rPr>
        <w:t xml:space="preserve">                  </w:t>
      </w:r>
      <w:r>
        <w:rPr>
          <w:rFonts w:hint="eastAsia"/>
        </w:rPr>
        <w:t>普通文件</w:t>
      </w:r>
      <w:r>
        <w:rPr>
          <w:rFonts w:hint="eastAsia"/>
        </w:rPr>
        <w:t xml:space="preserve">  f  </w:t>
      </w:r>
      <w:r>
        <w:rPr>
          <w:rFonts w:hint="eastAsia"/>
        </w:rPr>
        <w:t>链接文件</w:t>
      </w:r>
      <w:r>
        <w:rPr>
          <w:rFonts w:hint="eastAsia"/>
        </w:rPr>
        <w:t xml:space="preserve">  l  </w:t>
      </w:r>
      <w:r>
        <w:rPr>
          <w:rFonts w:hint="eastAsia"/>
        </w:rPr>
        <w:t>字符设备文件</w:t>
      </w:r>
      <w:r>
        <w:rPr>
          <w:rFonts w:hint="eastAsia"/>
        </w:rPr>
        <w:t xml:space="preserve"> c </w:t>
      </w:r>
      <w:r>
        <w:rPr>
          <w:rFonts w:hint="eastAsia"/>
        </w:rPr>
        <w:t>块设备文件</w:t>
      </w:r>
      <w:r>
        <w:rPr>
          <w:rFonts w:hint="eastAsia"/>
        </w:rPr>
        <w:t xml:space="preserve"> b </w:t>
      </w:r>
      <w:r>
        <w:rPr>
          <w:rFonts w:hint="eastAsia"/>
        </w:rPr>
        <w:t>套接字文件</w:t>
      </w:r>
      <w:r>
        <w:rPr>
          <w:rFonts w:hint="eastAsia"/>
        </w:rPr>
        <w:t xml:space="preserve"> s </w:t>
      </w:r>
      <w:r>
        <w:rPr>
          <w:rFonts w:hint="eastAsia"/>
        </w:rPr>
        <w:t>管道文件</w:t>
      </w:r>
      <w:r>
        <w:rPr>
          <w:rFonts w:hint="eastAsia"/>
        </w:rPr>
        <w:t xml:space="preserve"> p</w:t>
      </w:r>
    </w:p>
    <w:p w:rsidR="00AE6743" w:rsidRDefault="00AE6743" w:rsidP="00AE6743">
      <w:r>
        <w:rPr>
          <w:rFonts w:hint="eastAsia"/>
        </w:rPr>
        <w:t xml:space="preserve">                  </w:t>
      </w:r>
      <w:r>
        <w:rPr>
          <w:rFonts w:hint="eastAsia"/>
        </w:rPr>
        <w:t>文件夹</w:t>
      </w:r>
      <w:r>
        <w:rPr>
          <w:rFonts w:hint="eastAsia"/>
        </w:rPr>
        <w:t xml:space="preserve"> d</w:t>
      </w:r>
    </w:p>
    <w:p w:rsidR="00AE6743" w:rsidRDefault="00AE6743" w:rsidP="00AE6743"/>
    <w:p w:rsidR="00AE6743" w:rsidRDefault="00AE6743" w:rsidP="00AE6743"/>
    <w:p w:rsidR="00AE6743" w:rsidRDefault="00AE6743" w:rsidP="00AE6743">
      <w:r>
        <w:rPr>
          <w:rFonts w:hint="eastAsia"/>
        </w:rPr>
        <w:t>组合条件</w:t>
      </w:r>
      <w:r>
        <w:rPr>
          <w:rFonts w:hint="eastAsia"/>
        </w:rPr>
        <w:t>:</w:t>
      </w:r>
    </w:p>
    <w:p w:rsidR="00AE6743" w:rsidRDefault="00AE6743" w:rsidP="00AE6743">
      <w:r>
        <w:rPr>
          <w:rFonts w:hint="eastAsia"/>
        </w:rPr>
        <w:t>-a  and(</w:t>
      </w:r>
      <w:r>
        <w:rPr>
          <w:rFonts w:hint="eastAsia"/>
        </w:rPr>
        <w:t>默认</w:t>
      </w:r>
      <w:r>
        <w:rPr>
          <w:rFonts w:hint="eastAsia"/>
        </w:rPr>
        <w:t>)</w:t>
      </w:r>
    </w:p>
    <w:p w:rsidR="00AE6743" w:rsidRDefault="00AE6743" w:rsidP="00AE6743">
      <w:r>
        <w:t>-o  or</w:t>
      </w:r>
    </w:p>
    <w:p w:rsidR="00AE6743" w:rsidRDefault="00AE6743" w:rsidP="00AE6743">
      <w:r>
        <w:t>!   not</w:t>
      </w:r>
    </w:p>
    <w:p w:rsidR="00AE6743" w:rsidRDefault="00AE6743" w:rsidP="00AE6743"/>
    <w:p w:rsidR="00AE6743" w:rsidRDefault="00AE6743" w:rsidP="00AE6743">
      <w:r>
        <w:rPr>
          <w:rFonts w:hint="eastAsia"/>
        </w:rPr>
        <w:t>动作</w:t>
      </w:r>
      <w:r>
        <w:rPr>
          <w:rFonts w:hint="eastAsia"/>
        </w:rPr>
        <w:t>:</w:t>
      </w:r>
    </w:p>
    <w:p w:rsidR="00AE6743" w:rsidRDefault="00AE6743" w:rsidP="00AE6743">
      <w:r>
        <w:rPr>
          <w:rFonts w:hint="eastAsia"/>
        </w:rPr>
        <w:t xml:space="preserve">-print  </w:t>
      </w:r>
      <w:r>
        <w:rPr>
          <w:rFonts w:hint="eastAsia"/>
        </w:rPr>
        <w:t>默认</w:t>
      </w:r>
      <w:r>
        <w:rPr>
          <w:rFonts w:hint="eastAsia"/>
        </w:rPr>
        <w:t xml:space="preserve">  </w:t>
      </w:r>
      <w:r>
        <w:rPr>
          <w:rFonts w:hint="eastAsia"/>
        </w:rPr>
        <w:t>将查询结果显示在屏幕上</w:t>
      </w:r>
      <w:r>
        <w:rPr>
          <w:rFonts w:hint="eastAsia"/>
        </w:rPr>
        <w:t>.</w:t>
      </w:r>
    </w:p>
    <w:p w:rsidR="00AE6743" w:rsidRDefault="00AE6743" w:rsidP="00AE6743">
      <w:r>
        <w:rPr>
          <w:rFonts w:hint="eastAsia"/>
        </w:rPr>
        <w:t xml:space="preserve">-exec   </w:t>
      </w:r>
      <w:r>
        <w:rPr>
          <w:rFonts w:hint="eastAsia"/>
        </w:rPr>
        <w:t>执行其他命令</w:t>
      </w:r>
    </w:p>
    <w:p w:rsidR="00AE6743" w:rsidRDefault="00AE6743" w:rsidP="00AE6743"/>
    <w:p w:rsidR="00AE6743" w:rsidRDefault="00AE6743" w:rsidP="00AE6743">
      <w:r>
        <w:t>find /var -name '*.log' -exec cp {} /home/backup/ \;</w:t>
      </w:r>
    </w:p>
    <w:p w:rsidR="00AE6743" w:rsidRDefault="00AE6743" w:rsidP="00AE6743">
      <w:r>
        <w:rPr>
          <w:rFonts w:hint="eastAsia"/>
        </w:rPr>
        <w:t xml:space="preserve">                                </w:t>
      </w:r>
      <w:r>
        <w:rPr>
          <w:rFonts w:hint="eastAsia"/>
        </w:rPr>
        <w:t>代表搜索到的文件</w:t>
      </w:r>
      <w:r>
        <w:rPr>
          <w:rFonts w:hint="eastAsia"/>
        </w:rPr>
        <w:t xml:space="preserve">  </w:t>
      </w:r>
      <w:r>
        <w:rPr>
          <w:rFonts w:hint="eastAsia"/>
        </w:rPr>
        <w:t>执行命令</w:t>
      </w:r>
    </w:p>
    <w:p w:rsidR="00AE6743" w:rsidRDefault="00AE6743" w:rsidP="00AE6743"/>
    <w:p w:rsidR="00AE6743" w:rsidRDefault="00AE6743" w:rsidP="00AE6743">
      <w:r>
        <w:rPr>
          <w:rFonts w:hint="eastAsia"/>
        </w:rPr>
        <w:t xml:space="preserve">-ok     </w:t>
      </w:r>
      <w:r>
        <w:rPr>
          <w:rFonts w:hint="eastAsia"/>
        </w:rPr>
        <w:t>执行其他命令并需要确认</w:t>
      </w:r>
    </w:p>
    <w:p w:rsidR="00AE6743" w:rsidRDefault="00AE6743" w:rsidP="00AE6743"/>
    <w:p w:rsidR="00AE6743" w:rsidRDefault="00AE6743" w:rsidP="00AE6743">
      <w:r>
        <w:t>--------------------------------------------------------------</w:t>
      </w:r>
    </w:p>
    <w:p w:rsidR="00AE6743" w:rsidRDefault="00AE6743" w:rsidP="00AE6743">
      <w:pPr>
        <w:pStyle w:val="3"/>
      </w:pPr>
      <w:r>
        <w:lastRenderedPageBreak/>
        <w:t>grep</w:t>
      </w:r>
    </w:p>
    <w:p w:rsidR="00AE6743" w:rsidRDefault="00AE6743" w:rsidP="00AE6743"/>
    <w:p w:rsidR="00AE6743" w:rsidRDefault="00AE6743" w:rsidP="00AE6743">
      <w:r>
        <w:t>grep 'str' file</w:t>
      </w:r>
    </w:p>
    <w:p w:rsidR="00AE6743" w:rsidRDefault="00AE6743" w:rsidP="00AE6743"/>
    <w:p w:rsidR="00AE6743" w:rsidRDefault="00AE6743" w:rsidP="00AE6743">
      <w:r>
        <w:t>skkdkdkzhangsandkdlldld</w:t>
      </w:r>
    </w:p>
    <w:p w:rsidR="00AE6743" w:rsidRDefault="00AE6743" w:rsidP="00AE6743">
      <w:r>
        <w:t>ddldllddddldlld</w:t>
      </w:r>
    </w:p>
    <w:p w:rsidR="00AE6743" w:rsidRDefault="00AE6743" w:rsidP="00AE6743">
      <w:r>
        <w:t>dldlldldlzhangsanddlldld</w:t>
      </w:r>
    </w:p>
    <w:p w:rsidR="00AE6743" w:rsidRDefault="00AE6743" w:rsidP="00AE6743">
      <w:r>
        <w:t>zhangsanldlldldlld</w:t>
      </w:r>
    </w:p>
    <w:p w:rsidR="00AE6743" w:rsidRDefault="00AE6743" w:rsidP="00AE6743">
      <w:r>
        <w:t>dldlldldlld</w:t>
      </w:r>
    </w:p>
    <w:p w:rsidR="00AE6743" w:rsidRDefault="00AE6743" w:rsidP="00AE6743"/>
    <w:p w:rsidR="00AE6743" w:rsidRDefault="00AE6743" w:rsidP="00AE6743">
      <w:r>
        <w:t>dldldlldldzhangsan</w:t>
      </w:r>
    </w:p>
    <w:p w:rsidR="00AE6743" w:rsidRDefault="00AE6743" w:rsidP="00AE6743"/>
    <w:p w:rsidR="00AE6743" w:rsidRDefault="00AE6743" w:rsidP="00AE6743">
      <w:r>
        <w:rPr>
          <w:rFonts w:hint="eastAsia"/>
        </w:rPr>
        <w:t>正则表达式</w:t>
      </w:r>
      <w:r>
        <w:rPr>
          <w:rFonts w:hint="eastAsia"/>
        </w:rPr>
        <w:t>:</w:t>
      </w:r>
    </w:p>
    <w:p w:rsidR="00AE6743" w:rsidRDefault="00AE6743" w:rsidP="00AE6743">
      <w:r>
        <w:rPr>
          <w:rFonts w:hint="eastAsia"/>
        </w:rPr>
        <w:t xml:space="preserve">           </w:t>
      </w:r>
      <w:r>
        <w:rPr>
          <w:rFonts w:hint="eastAsia"/>
        </w:rPr>
        <w:t>是一个特殊的字符串</w:t>
      </w:r>
      <w:r>
        <w:rPr>
          <w:rFonts w:hint="eastAsia"/>
        </w:rPr>
        <w:t xml:space="preserve">  1:n</w:t>
      </w:r>
    </w:p>
    <w:p w:rsidR="00AE6743" w:rsidRDefault="00AE6743" w:rsidP="00AE6743">
      <w:r>
        <w:rPr>
          <w:rFonts w:hint="eastAsia"/>
        </w:rPr>
        <w:t xml:space="preserve">           </w:t>
      </w:r>
      <w:r>
        <w:rPr>
          <w:rFonts w:hint="eastAsia"/>
        </w:rPr>
        <w:t>用以匹配或描述多个满足句法规则的字符串的单个特殊的字符串</w:t>
      </w:r>
    </w:p>
    <w:p w:rsidR="00AE6743" w:rsidRDefault="00AE6743" w:rsidP="00AE6743">
      <w:r>
        <w:rPr>
          <w:rFonts w:hint="eastAsia"/>
        </w:rPr>
        <w:t xml:space="preserve">                                 </w:t>
      </w:r>
      <w:r>
        <w:rPr>
          <w:rFonts w:hint="eastAsia"/>
        </w:rPr>
        <w:t>元字符</w:t>
      </w:r>
      <w:r>
        <w:rPr>
          <w:rFonts w:hint="eastAsia"/>
        </w:rPr>
        <w:t xml:space="preserve"> + </w:t>
      </w:r>
      <w:r>
        <w:rPr>
          <w:rFonts w:hint="eastAsia"/>
        </w:rPr>
        <w:t>普通字符</w:t>
      </w:r>
    </w:p>
    <w:p w:rsidR="00AE6743" w:rsidRDefault="00AE6743" w:rsidP="00AE6743"/>
    <w:p w:rsidR="00AE6743" w:rsidRDefault="00AE6743" w:rsidP="00AE6743">
      <w:r>
        <w:rPr>
          <w:rFonts w:hint="eastAsia"/>
        </w:rPr>
        <w:t>1)</w:t>
      </w:r>
      <w:r>
        <w:rPr>
          <w:rFonts w:hint="eastAsia"/>
        </w:rPr>
        <w:t>普通元字符</w:t>
      </w:r>
      <w:r>
        <w:rPr>
          <w:rFonts w:hint="eastAsia"/>
        </w:rPr>
        <w:t xml:space="preserve"> 6</w:t>
      </w:r>
    </w:p>
    <w:p w:rsidR="00AE6743" w:rsidRDefault="00AE6743" w:rsidP="00AE6743">
      <w:r>
        <w:rPr>
          <w:rFonts w:hint="eastAsia"/>
        </w:rPr>
        <w:t xml:space="preserve">(1)* </w:t>
      </w:r>
      <w:r>
        <w:rPr>
          <w:rFonts w:hint="eastAsia"/>
        </w:rPr>
        <w:t>重复其前面的字符</w:t>
      </w:r>
      <w:r>
        <w:rPr>
          <w:rFonts w:hint="eastAsia"/>
        </w:rPr>
        <w:t>0</w:t>
      </w:r>
      <w:r>
        <w:rPr>
          <w:rFonts w:hint="eastAsia"/>
        </w:rPr>
        <w:t>至多次</w:t>
      </w:r>
    </w:p>
    <w:p w:rsidR="00AE6743" w:rsidRDefault="00AE6743" w:rsidP="00AE6743">
      <w:r>
        <w:rPr>
          <w:rFonts w:hint="eastAsia"/>
        </w:rPr>
        <w:t xml:space="preserve">  a*    </w:t>
      </w:r>
      <w:r>
        <w:rPr>
          <w:rFonts w:hint="eastAsia"/>
        </w:rPr>
        <w:t>空串</w:t>
      </w:r>
      <w:r>
        <w:rPr>
          <w:rFonts w:hint="eastAsia"/>
        </w:rPr>
        <w:t xml:space="preserve"> a aa aaa aaaa aaaaa ....</w:t>
      </w:r>
    </w:p>
    <w:p w:rsidR="00AE6743" w:rsidRDefault="00AE6743" w:rsidP="00AE6743">
      <w:r>
        <w:rPr>
          <w:rFonts w:hint="eastAsia"/>
        </w:rPr>
        <w:t xml:space="preserve">(2). </w:t>
      </w:r>
      <w:r>
        <w:rPr>
          <w:rFonts w:hint="eastAsia"/>
        </w:rPr>
        <w:t>匹配单个字符</w:t>
      </w:r>
    </w:p>
    <w:p w:rsidR="00AE6743" w:rsidRDefault="00AE6743" w:rsidP="00AE6743">
      <w:r>
        <w:rPr>
          <w:rFonts w:hint="eastAsia"/>
        </w:rPr>
        <w:t xml:space="preserve">  </w:t>
      </w:r>
      <w:r>
        <w:rPr>
          <w:rFonts w:hint="eastAsia"/>
        </w:rPr>
        <w:t>李</w:t>
      </w:r>
      <w:r>
        <w:rPr>
          <w:rFonts w:hint="eastAsia"/>
        </w:rPr>
        <w:t xml:space="preserve">.  </w:t>
      </w:r>
      <w:r>
        <w:rPr>
          <w:rFonts w:hint="eastAsia"/>
        </w:rPr>
        <w:t>李</w:t>
      </w:r>
      <w:r>
        <w:rPr>
          <w:rFonts w:hint="eastAsia"/>
        </w:rPr>
        <w:t>..</w:t>
      </w:r>
    </w:p>
    <w:p w:rsidR="00AE6743" w:rsidRDefault="00AE6743" w:rsidP="00AE6743">
      <w:r>
        <w:rPr>
          <w:rFonts w:hint="eastAsia"/>
        </w:rPr>
        <w:t xml:space="preserve">(3)^ </w:t>
      </w:r>
      <w:r>
        <w:rPr>
          <w:rFonts w:hint="eastAsia"/>
        </w:rPr>
        <w:t>匹配行首</w:t>
      </w:r>
      <w:r>
        <w:rPr>
          <w:rFonts w:hint="eastAsia"/>
        </w:rPr>
        <w:t xml:space="preserve">    cat t.txt |grep '^ how' </w:t>
      </w:r>
      <w:r>
        <w:rPr>
          <w:rFonts w:hint="eastAsia"/>
        </w:rPr>
        <w:t>显示文件中以</w:t>
      </w:r>
      <w:r>
        <w:rPr>
          <w:rFonts w:hint="eastAsia"/>
        </w:rPr>
        <w:t>how</w:t>
      </w:r>
      <w:r>
        <w:rPr>
          <w:rFonts w:hint="eastAsia"/>
        </w:rPr>
        <w:t>开头的内容</w:t>
      </w:r>
    </w:p>
    <w:p w:rsidR="00AE6743" w:rsidRDefault="00AE6743" w:rsidP="00AE6743">
      <w:r>
        <w:rPr>
          <w:rFonts w:hint="eastAsia"/>
        </w:rPr>
        <w:t xml:space="preserve">(4)$ </w:t>
      </w:r>
      <w:r>
        <w:rPr>
          <w:rFonts w:hint="eastAsia"/>
        </w:rPr>
        <w:t>匹配行末</w:t>
      </w:r>
      <w:r>
        <w:rPr>
          <w:rFonts w:hint="eastAsia"/>
        </w:rPr>
        <w:t xml:space="preserve">   cat t.txt |grep '^how$'  </w:t>
      </w:r>
      <w:r>
        <w:rPr>
          <w:rFonts w:hint="eastAsia"/>
        </w:rPr>
        <w:t>显示文件中以</w:t>
      </w:r>
      <w:r>
        <w:rPr>
          <w:rFonts w:hint="eastAsia"/>
        </w:rPr>
        <w:t>how</w:t>
      </w:r>
      <w:r>
        <w:rPr>
          <w:rFonts w:hint="eastAsia"/>
        </w:rPr>
        <w:t>结尾的内容</w:t>
      </w:r>
    </w:p>
    <w:p w:rsidR="00AE6743" w:rsidRDefault="00AE6743" w:rsidP="00AE6743">
      <w:r>
        <w:rPr>
          <w:rFonts w:hint="eastAsia"/>
        </w:rPr>
        <w:t xml:space="preserve">(5)[] </w:t>
      </w:r>
      <w:r>
        <w:rPr>
          <w:rFonts w:hint="eastAsia"/>
        </w:rPr>
        <w:t>匹配列出的单个字符</w:t>
      </w:r>
    </w:p>
    <w:p w:rsidR="00AE6743" w:rsidRDefault="00AE6743" w:rsidP="00AE6743">
      <w:r>
        <w:rPr>
          <w:rFonts w:hint="eastAsia"/>
        </w:rPr>
        <w:t xml:space="preserve">   [^] </w:t>
      </w:r>
      <w:r>
        <w:rPr>
          <w:rFonts w:hint="eastAsia"/>
        </w:rPr>
        <w:t>匹配没有列出的单个字符</w:t>
      </w:r>
    </w:p>
    <w:p w:rsidR="00AE6743" w:rsidRDefault="00AE6743" w:rsidP="00AE6743">
      <w:r>
        <w:rPr>
          <w:rFonts w:hint="eastAsia"/>
        </w:rPr>
        <w:t xml:space="preserve">   [-] </w:t>
      </w:r>
      <w:r>
        <w:rPr>
          <w:rFonts w:hint="eastAsia"/>
        </w:rPr>
        <w:t>连续的字符可以用连字符简化书写</w:t>
      </w:r>
    </w:p>
    <w:p w:rsidR="00AE6743" w:rsidRDefault="00AE6743" w:rsidP="00AE6743">
      <w:r>
        <w:rPr>
          <w:rFonts w:hint="eastAsia"/>
        </w:rPr>
        <w:t xml:space="preserve">(6)\{m,n\}  </w:t>
      </w:r>
      <w:r>
        <w:rPr>
          <w:rFonts w:hint="eastAsia"/>
        </w:rPr>
        <w:t>重复其前面的字符</w:t>
      </w:r>
      <w:r>
        <w:rPr>
          <w:rFonts w:hint="eastAsia"/>
        </w:rPr>
        <w:t>m</w:t>
      </w:r>
      <w:r>
        <w:rPr>
          <w:rFonts w:hint="eastAsia"/>
        </w:rPr>
        <w:t>至</w:t>
      </w:r>
      <w:r>
        <w:rPr>
          <w:rFonts w:hint="eastAsia"/>
        </w:rPr>
        <w:t>n</w:t>
      </w:r>
      <w:r>
        <w:rPr>
          <w:rFonts w:hint="eastAsia"/>
        </w:rPr>
        <w:t>次</w:t>
      </w:r>
    </w:p>
    <w:p w:rsidR="00AE6743" w:rsidRDefault="00AE6743" w:rsidP="00AE6743">
      <w:r>
        <w:rPr>
          <w:rFonts w:hint="eastAsia"/>
        </w:rPr>
        <w:lastRenderedPageBreak/>
        <w:t xml:space="preserve">   \{m,\}   </w:t>
      </w:r>
      <w:r>
        <w:rPr>
          <w:rFonts w:hint="eastAsia"/>
        </w:rPr>
        <w:t>重复其前面的字符</w:t>
      </w:r>
      <w:r>
        <w:rPr>
          <w:rFonts w:hint="eastAsia"/>
        </w:rPr>
        <w:t>m</w:t>
      </w:r>
      <w:r>
        <w:rPr>
          <w:rFonts w:hint="eastAsia"/>
        </w:rPr>
        <w:t>次以上</w:t>
      </w:r>
    </w:p>
    <w:p w:rsidR="00AE6743" w:rsidRDefault="00AE6743" w:rsidP="00AE6743">
      <w:r>
        <w:rPr>
          <w:rFonts w:hint="eastAsia"/>
        </w:rPr>
        <w:t xml:space="preserve">   \{m,m\}                  m</w:t>
      </w:r>
      <w:r>
        <w:rPr>
          <w:rFonts w:hint="eastAsia"/>
        </w:rPr>
        <w:t>次</w:t>
      </w:r>
    </w:p>
    <w:p w:rsidR="00AE6743" w:rsidRDefault="00AE6743" w:rsidP="00AE6743">
      <w:r>
        <w:rPr>
          <w:rFonts w:hint="eastAsia"/>
        </w:rPr>
        <w:t>2)</w:t>
      </w:r>
      <w:r>
        <w:rPr>
          <w:rFonts w:hint="eastAsia"/>
        </w:rPr>
        <w:t>扩展元字符</w:t>
      </w:r>
    </w:p>
    <w:p w:rsidR="00AE6743" w:rsidRDefault="00AE6743" w:rsidP="00AE6743">
      <w:r>
        <w:rPr>
          <w:rFonts w:hint="eastAsia"/>
        </w:rPr>
        <w:t xml:space="preserve">(1)+ </w:t>
      </w:r>
      <w:r>
        <w:rPr>
          <w:rFonts w:hint="eastAsia"/>
        </w:rPr>
        <w:t>重复其前面的字符</w:t>
      </w:r>
      <w:r>
        <w:rPr>
          <w:rFonts w:hint="eastAsia"/>
        </w:rPr>
        <w:t>1</w:t>
      </w:r>
      <w:r>
        <w:rPr>
          <w:rFonts w:hint="eastAsia"/>
        </w:rPr>
        <w:t>至多次</w:t>
      </w:r>
    </w:p>
    <w:p w:rsidR="00AE6743" w:rsidRDefault="00AE6743" w:rsidP="00AE6743">
      <w:r>
        <w:t>a+  a aa aaa aaaa ....</w:t>
      </w:r>
    </w:p>
    <w:p w:rsidR="00AE6743" w:rsidRDefault="00AE6743" w:rsidP="00AE6743">
      <w:r>
        <w:rPr>
          <w:rFonts w:hint="eastAsia"/>
        </w:rPr>
        <w:t xml:space="preserve">(2)? </w:t>
      </w:r>
      <w:r>
        <w:rPr>
          <w:rFonts w:hint="eastAsia"/>
        </w:rPr>
        <w:t>重复其前面的字符</w:t>
      </w:r>
      <w:r>
        <w:rPr>
          <w:rFonts w:hint="eastAsia"/>
        </w:rPr>
        <w:t>0</w:t>
      </w:r>
      <w:r>
        <w:rPr>
          <w:rFonts w:hint="eastAsia"/>
        </w:rPr>
        <w:t>至</w:t>
      </w:r>
      <w:r>
        <w:rPr>
          <w:rFonts w:hint="eastAsia"/>
        </w:rPr>
        <w:t>1</w:t>
      </w:r>
      <w:r>
        <w:rPr>
          <w:rFonts w:hint="eastAsia"/>
        </w:rPr>
        <w:t>次</w:t>
      </w:r>
    </w:p>
    <w:p w:rsidR="00AE6743" w:rsidRDefault="00AE6743" w:rsidP="00AE6743">
      <w:r>
        <w:rPr>
          <w:rFonts w:hint="eastAsia"/>
        </w:rPr>
        <w:t xml:space="preserve">a?  </w:t>
      </w:r>
      <w:r>
        <w:rPr>
          <w:rFonts w:hint="eastAsia"/>
        </w:rPr>
        <w:t>空字符</w:t>
      </w:r>
      <w:r>
        <w:rPr>
          <w:rFonts w:hint="eastAsia"/>
        </w:rPr>
        <w:t xml:space="preserve">  a</w:t>
      </w:r>
    </w:p>
    <w:p w:rsidR="00AE6743" w:rsidRDefault="00AE6743" w:rsidP="00AE6743">
      <w:r>
        <w:rPr>
          <w:rFonts w:hint="eastAsia"/>
        </w:rPr>
        <w:t xml:space="preserve">(3)() </w:t>
      </w:r>
      <w:r>
        <w:rPr>
          <w:rFonts w:hint="eastAsia"/>
        </w:rPr>
        <w:t>组合</w:t>
      </w:r>
    </w:p>
    <w:p w:rsidR="00AE6743" w:rsidRDefault="00AE6743" w:rsidP="00AE6743">
      <w:r>
        <w:t>ab*   a ab abb abbb ...</w:t>
      </w:r>
    </w:p>
    <w:p w:rsidR="00AE6743" w:rsidRDefault="00AE6743" w:rsidP="00AE6743">
      <w:r>
        <w:rPr>
          <w:rFonts w:hint="eastAsia"/>
        </w:rPr>
        <w:t xml:space="preserve">(ab)* </w:t>
      </w:r>
      <w:r>
        <w:rPr>
          <w:rFonts w:hint="eastAsia"/>
        </w:rPr>
        <w:t>空字符</w:t>
      </w:r>
      <w:r>
        <w:rPr>
          <w:rFonts w:hint="eastAsia"/>
        </w:rPr>
        <w:t xml:space="preserve"> ab abab ababab ...</w:t>
      </w:r>
    </w:p>
    <w:p w:rsidR="00AE6743" w:rsidRDefault="00AE6743" w:rsidP="00AE6743">
      <w:r>
        <w:rPr>
          <w:rFonts w:hint="eastAsia"/>
        </w:rPr>
        <w:t xml:space="preserve">(4)|  </w:t>
      </w:r>
      <w:r>
        <w:rPr>
          <w:rFonts w:hint="eastAsia"/>
        </w:rPr>
        <w:t>选择</w:t>
      </w:r>
    </w:p>
    <w:p w:rsidR="00AE6743" w:rsidRDefault="00AE6743" w:rsidP="00AE6743">
      <w:r>
        <w:t>[abcd] a or b or c or d</w:t>
      </w:r>
    </w:p>
    <w:p w:rsidR="00AE6743" w:rsidRDefault="00AE6743" w:rsidP="00AE6743">
      <w:r>
        <w:t>zhangsan|lisi|wangwu|liuliu</w:t>
      </w:r>
    </w:p>
    <w:p w:rsidR="00AE6743" w:rsidRDefault="00AE6743" w:rsidP="00AE6743">
      <w:r>
        <w:t>(5){m,n}</w:t>
      </w:r>
    </w:p>
    <w:p w:rsidR="00AE6743" w:rsidRDefault="00AE6743" w:rsidP="00AE6743"/>
    <w:p w:rsidR="00AE6743" w:rsidRDefault="00AE6743" w:rsidP="00AE6743">
      <w:r>
        <w:rPr>
          <w:rFonts w:hint="eastAsia"/>
        </w:rPr>
        <w:t>grep</w:t>
      </w:r>
      <w:r>
        <w:rPr>
          <w:rFonts w:hint="eastAsia"/>
        </w:rPr>
        <w:t>命令</w:t>
      </w:r>
      <w:r>
        <w:rPr>
          <w:rFonts w:hint="eastAsia"/>
        </w:rPr>
        <w:t>:</w:t>
      </w:r>
    </w:p>
    <w:p w:rsidR="00AE6743" w:rsidRDefault="00AE6743" w:rsidP="00AE6743"/>
    <w:p w:rsidR="00AE6743" w:rsidRDefault="00AE6743" w:rsidP="00AE6743">
      <w:r>
        <w:t xml:space="preserve">   grep 'str' file</w:t>
      </w:r>
    </w:p>
    <w:p w:rsidR="00AE6743" w:rsidRDefault="00AE6743" w:rsidP="00AE6743"/>
    <w:p w:rsidR="00AE6743" w:rsidRDefault="00AE6743" w:rsidP="00AE6743">
      <w:r>
        <w:rPr>
          <w:rFonts w:hint="eastAsia"/>
        </w:rPr>
        <w:t>常见选项</w:t>
      </w:r>
      <w:r>
        <w:rPr>
          <w:rFonts w:hint="eastAsia"/>
        </w:rPr>
        <w:t>:</w:t>
      </w:r>
    </w:p>
    <w:p w:rsidR="00AE6743" w:rsidRDefault="00AE6743" w:rsidP="00AE6743">
      <w:r>
        <w:rPr>
          <w:rFonts w:hint="eastAsia"/>
        </w:rPr>
        <w:t xml:space="preserve">1)-i   ignorecase </w:t>
      </w:r>
      <w:r>
        <w:rPr>
          <w:rFonts w:hint="eastAsia"/>
        </w:rPr>
        <w:t>忽略大小写</w:t>
      </w:r>
      <w:r>
        <w:rPr>
          <w:rFonts w:hint="eastAsia"/>
        </w:rPr>
        <w:t xml:space="preserve"> grep -in [tuwei] a </w:t>
      </w:r>
      <w:r>
        <w:rPr>
          <w:rFonts w:hint="eastAsia"/>
        </w:rPr>
        <w:t>其中</w:t>
      </w:r>
      <w:r>
        <w:rPr>
          <w:rFonts w:hint="eastAsia"/>
        </w:rPr>
        <w:t>a</w:t>
      </w:r>
      <w:r>
        <w:rPr>
          <w:rFonts w:hint="eastAsia"/>
        </w:rPr>
        <w:t>文件中有</w:t>
      </w:r>
    </w:p>
    <w:p w:rsidR="00AE6743" w:rsidRDefault="00AE6743" w:rsidP="00AE6743">
      <w:r>
        <w:t xml:space="preserve">                                                     tuwei</w:t>
      </w:r>
    </w:p>
    <w:p w:rsidR="00AE6743" w:rsidRDefault="00AE6743" w:rsidP="00AE6743">
      <w:r>
        <w:t xml:space="preserve">                                                     TUWEI</w:t>
      </w:r>
    </w:p>
    <w:p w:rsidR="00AE6743" w:rsidRDefault="00AE6743" w:rsidP="00AE6743">
      <w:r>
        <w:t xml:space="preserve">                                                     Tuwei</w:t>
      </w:r>
    </w:p>
    <w:p w:rsidR="00AE6743" w:rsidRDefault="00AE6743" w:rsidP="00AE6743">
      <w:r>
        <w:t xml:space="preserve">                                                     TuWei</w:t>
      </w:r>
    </w:p>
    <w:p w:rsidR="00AE6743" w:rsidRDefault="00AE6743" w:rsidP="00AE6743">
      <w:r>
        <w:rPr>
          <w:rFonts w:hint="eastAsia"/>
        </w:rPr>
        <w:t xml:space="preserve">2)-n   number     </w:t>
      </w:r>
      <w:r>
        <w:rPr>
          <w:rFonts w:hint="eastAsia"/>
        </w:rPr>
        <w:t>显示行号</w:t>
      </w:r>
    </w:p>
    <w:p w:rsidR="00AE6743" w:rsidRDefault="00AE6743" w:rsidP="00AE6743">
      <w:r>
        <w:rPr>
          <w:rFonts w:hint="eastAsia"/>
        </w:rPr>
        <w:t xml:space="preserve">3)-c   count      </w:t>
      </w:r>
      <w:r>
        <w:rPr>
          <w:rFonts w:hint="eastAsia"/>
        </w:rPr>
        <w:t>统计行数</w:t>
      </w:r>
    </w:p>
    <w:p w:rsidR="00AE6743" w:rsidRDefault="00AE6743" w:rsidP="00AE6743">
      <w:r>
        <w:rPr>
          <w:rFonts w:hint="eastAsia"/>
        </w:rPr>
        <w:t xml:space="preserve">4)-v   revsert    </w:t>
      </w:r>
      <w:r>
        <w:rPr>
          <w:rFonts w:hint="eastAsia"/>
        </w:rPr>
        <w:t>对条件取反</w:t>
      </w:r>
    </w:p>
    <w:p w:rsidR="00AE6743" w:rsidRDefault="00AE6743" w:rsidP="00AE6743">
      <w:r>
        <w:rPr>
          <w:rFonts w:hint="eastAsia"/>
        </w:rPr>
        <w:lastRenderedPageBreak/>
        <w:t xml:space="preserve">5)-q   quit       </w:t>
      </w:r>
      <w:r>
        <w:rPr>
          <w:rFonts w:hint="eastAsia"/>
        </w:rPr>
        <w:t>查找到内容即退出</w:t>
      </w:r>
      <w:r>
        <w:rPr>
          <w:rFonts w:hint="eastAsia"/>
        </w:rPr>
        <w:t xml:space="preserve"> --&gt;</w:t>
      </w:r>
      <w:r>
        <w:rPr>
          <w:rFonts w:hint="eastAsia"/>
        </w:rPr>
        <w:t>根据退出状态判断文本是否在文件中存在</w:t>
      </w:r>
    </w:p>
    <w:p w:rsidR="00AE6743" w:rsidRDefault="00AE6743" w:rsidP="00AE6743">
      <w:r>
        <w:rPr>
          <w:rFonts w:hint="eastAsia"/>
        </w:rPr>
        <w:t xml:space="preserve">                  echo $?    0  -- </w:t>
      </w:r>
      <w:r>
        <w:rPr>
          <w:rFonts w:hint="eastAsia"/>
        </w:rPr>
        <w:t>查找成功</w:t>
      </w:r>
    </w:p>
    <w:p w:rsidR="00AE6743" w:rsidRDefault="00AE6743" w:rsidP="00AE6743">
      <w:r>
        <w:rPr>
          <w:rFonts w:hint="eastAsia"/>
        </w:rPr>
        <w:t xml:space="preserve">                            </w:t>
      </w:r>
      <w:r>
        <w:rPr>
          <w:rFonts w:hint="eastAsia"/>
        </w:rPr>
        <w:t>非</w:t>
      </w:r>
      <w:r>
        <w:rPr>
          <w:rFonts w:hint="eastAsia"/>
        </w:rPr>
        <w:t xml:space="preserve">0 -- </w:t>
      </w:r>
      <w:r>
        <w:rPr>
          <w:rFonts w:hint="eastAsia"/>
        </w:rPr>
        <w:t>查找失败</w:t>
      </w:r>
    </w:p>
    <w:p w:rsidR="00AE6743" w:rsidRDefault="00AE6743" w:rsidP="00AE6743">
      <w:r>
        <w:rPr>
          <w:rFonts w:hint="eastAsia"/>
        </w:rPr>
        <w:t xml:space="preserve">6)-w   word        </w:t>
      </w:r>
      <w:r>
        <w:rPr>
          <w:rFonts w:hint="eastAsia"/>
        </w:rPr>
        <w:t>精确匹配单词</w:t>
      </w:r>
    </w:p>
    <w:p w:rsidR="00AE6743" w:rsidRDefault="00AE6743" w:rsidP="00AE6743">
      <w:r>
        <w:rPr>
          <w:rFonts w:hint="eastAsia"/>
        </w:rPr>
        <w:t xml:space="preserve">7)-x               </w:t>
      </w:r>
      <w:r>
        <w:rPr>
          <w:rFonts w:hint="eastAsia"/>
        </w:rPr>
        <w:t>精确匹配行</w:t>
      </w:r>
    </w:p>
    <w:p w:rsidR="00AE6743" w:rsidRDefault="00AE6743" w:rsidP="00AE6743">
      <w:r>
        <w:rPr>
          <w:rFonts w:hint="eastAsia"/>
        </w:rPr>
        <w:t xml:space="preserve">8)-B m  </w:t>
      </w:r>
      <w:r>
        <w:rPr>
          <w:rFonts w:hint="eastAsia"/>
        </w:rPr>
        <w:t>显示前</w:t>
      </w:r>
      <w:r>
        <w:rPr>
          <w:rFonts w:hint="eastAsia"/>
        </w:rPr>
        <w:t>m</w:t>
      </w:r>
      <w:r>
        <w:rPr>
          <w:rFonts w:hint="eastAsia"/>
        </w:rPr>
        <w:t>行</w:t>
      </w:r>
    </w:p>
    <w:p w:rsidR="00AE6743" w:rsidRDefault="00AE6743" w:rsidP="00AE6743">
      <w:r>
        <w:rPr>
          <w:rFonts w:hint="eastAsia"/>
        </w:rPr>
        <w:t xml:space="preserve">  -A n  </w:t>
      </w:r>
      <w:r>
        <w:rPr>
          <w:rFonts w:hint="eastAsia"/>
        </w:rPr>
        <w:t>显示后</w:t>
      </w:r>
      <w:r>
        <w:rPr>
          <w:rFonts w:hint="eastAsia"/>
        </w:rPr>
        <w:t>n</w:t>
      </w:r>
      <w:r>
        <w:rPr>
          <w:rFonts w:hint="eastAsia"/>
        </w:rPr>
        <w:t>行</w:t>
      </w:r>
    </w:p>
    <w:p w:rsidR="00AE6743" w:rsidRDefault="00AE6743" w:rsidP="00AE6743">
      <w:r>
        <w:rPr>
          <w:rFonts w:hint="eastAsia"/>
        </w:rPr>
        <w:t xml:space="preserve">  -C m  </w:t>
      </w:r>
      <w:r>
        <w:rPr>
          <w:rFonts w:hint="eastAsia"/>
        </w:rPr>
        <w:t>显示前后</w:t>
      </w:r>
      <w:r>
        <w:rPr>
          <w:rFonts w:hint="eastAsia"/>
        </w:rPr>
        <w:t>m</w:t>
      </w:r>
      <w:r>
        <w:rPr>
          <w:rFonts w:hint="eastAsia"/>
        </w:rPr>
        <w:t>行</w:t>
      </w:r>
    </w:p>
    <w:p w:rsidR="00AE6743" w:rsidRDefault="00AE6743" w:rsidP="00AE6743">
      <w:r>
        <w:rPr>
          <w:rFonts w:hint="eastAsia"/>
        </w:rPr>
        <w:t xml:space="preserve">9)-r   </w:t>
      </w:r>
      <w:r>
        <w:rPr>
          <w:rFonts w:hint="eastAsia"/>
        </w:rPr>
        <w:t>递归搜索目录下的文本中的内容</w:t>
      </w:r>
    </w:p>
    <w:p w:rsidR="00AE6743" w:rsidRDefault="00AE6743" w:rsidP="00AE6743">
      <w:r>
        <w:t xml:space="preserve"> grep -r 'str' dir</w:t>
      </w:r>
    </w:p>
    <w:p w:rsidR="00AE6743" w:rsidRDefault="00AE6743" w:rsidP="00AE6743"/>
    <w:p w:rsidR="00AE6743" w:rsidRDefault="00AE6743" w:rsidP="00AE6743">
      <w:r>
        <w:rPr>
          <w:rFonts w:hint="eastAsia"/>
        </w:rPr>
        <w:t xml:space="preserve">grep -E 'str' file </w:t>
      </w:r>
      <w:r>
        <w:rPr>
          <w:rFonts w:hint="eastAsia"/>
        </w:rPr>
        <w:t>若</w:t>
      </w:r>
      <w:r>
        <w:rPr>
          <w:rFonts w:hint="eastAsia"/>
        </w:rPr>
        <w:t>str</w:t>
      </w:r>
      <w:r>
        <w:rPr>
          <w:rFonts w:hint="eastAsia"/>
        </w:rPr>
        <w:t>中包含扩展的元字符则必须使用</w:t>
      </w:r>
      <w:r>
        <w:rPr>
          <w:rFonts w:hint="eastAsia"/>
        </w:rPr>
        <w:t>-E</w:t>
      </w:r>
      <w:r>
        <w:rPr>
          <w:rFonts w:hint="eastAsia"/>
        </w:rPr>
        <w:t>选项</w:t>
      </w:r>
    </w:p>
    <w:p w:rsidR="00AE6743" w:rsidRDefault="00AE6743" w:rsidP="00AE6743">
      <w:r>
        <w:t>--------------------------------------------------------------------------------</w:t>
      </w:r>
    </w:p>
    <w:p w:rsidR="00AE6743" w:rsidRDefault="00AE6743" w:rsidP="00AE6743">
      <w:pPr>
        <w:pStyle w:val="3"/>
      </w:pPr>
      <w:r>
        <w:rPr>
          <w:rFonts w:hint="eastAsia"/>
        </w:rPr>
        <w:t>系统管理命令</w:t>
      </w:r>
      <w:r>
        <w:rPr>
          <w:rFonts w:hint="eastAsia"/>
        </w:rPr>
        <w:t>:  Linux</w:t>
      </w:r>
      <w:r>
        <w:rPr>
          <w:rFonts w:hint="eastAsia"/>
        </w:rPr>
        <w:t>的程序与资源管理</w:t>
      </w:r>
    </w:p>
    <w:p w:rsidR="00AE6743" w:rsidRDefault="00AE6743" w:rsidP="00AE6743"/>
    <w:p w:rsidR="00AE6743" w:rsidRDefault="00AE6743" w:rsidP="00AE6743">
      <w:r>
        <w:rPr>
          <w:rFonts w:hint="eastAsia"/>
        </w:rPr>
        <w:t>程序</w:t>
      </w:r>
      <w:r>
        <w:rPr>
          <w:rFonts w:hint="eastAsia"/>
        </w:rPr>
        <w:t xml:space="preserve">:  ps  top  kill killall </w:t>
      </w:r>
    </w:p>
    <w:p w:rsidR="00AE6743" w:rsidRDefault="00AE6743" w:rsidP="00AE6743">
      <w:r>
        <w:rPr>
          <w:rFonts w:hint="eastAsia"/>
        </w:rPr>
        <w:t>系统</w:t>
      </w:r>
      <w:r>
        <w:rPr>
          <w:rFonts w:hint="eastAsia"/>
        </w:rPr>
        <w:t xml:space="preserve">:  free uname </w:t>
      </w:r>
    </w:p>
    <w:p w:rsidR="00AE6743" w:rsidRDefault="00AE6743" w:rsidP="00AE6743"/>
    <w:p w:rsidR="00AE6743" w:rsidRDefault="00AE6743" w:rsidP="00AE6743">
      <w:r>
        <w:t>ps(proccess status)</w:t>
      </w:r>
    </w:p>
    <w:p w:rsidR="00AE6743" w:rsidRDefault="00AE6743" w:rsidP="00AE6743"/>
    <w:p w:rsidR="00AE6743" w:rsidRDefault="00AE6743" w:rsidP="00AE6743">
      <w:r>
        <w:rPr>
          <w:rFonts w:hint="eastAsia"/>
        </w:rPr>
        <w:t xml:space="preserve">1)ps -ef  </w:t>
      </w:r>
      <w:r>
        <w:rPr>
          <w:rFonts w:hint="eastAsia"/>
        </w:rPr>
        <w:t>显示当前系统中所有进程</w:t>
      </w:r>
    </w:p>
    <w:p w:rsidR="00AE6743" w:rsidRDefault="00AE6743" w:rsidP="00AE6743">
      <w:r>
        <w:t>UID        PID  PPID  C STIME TTY          TIME CMD</w:t>
      </w:r>
    </w:p>
    <w:p w:rsidR="00AE6743" w:rsidRDefault="00AE6743" w:rsidP="00AE6743">
      <w:r>
        <w:t xml:space="preserve">root         1     0  0 May25 ?        00:00:01 init [5] </w:t>
      </w:r>
    </w:p>
    <w:p w:rsidR="00AE6743" w:rsidRDefault="00AE6743" w:rsidP="00AE6743">
      <w:r>
        <w:rPr>
          <w:rFonts w:hint="eastAsia"/>
        </w:rPr>
        <w:t xml:space="preserve">          </w:t>
      </w:r>
      <w:r>
        <w:rPr>
          <w:rFonts w:hint="eastAsia"/>
        </w:rPr>
        <w:t>进程号</w:t>
      </w:r>
      <w:r>
        <w:rPr>
          <w:rFonts w:hint="eastAsia"/>
        </w:rPr>
        <w:t xml:space="preserve">                                </w:t>
      </w:r>
      <w:r>
        <w:rPr>
          <w:rFonts w:hint="eastAsia"/>
        </w:rPr>
        <w:t>程序名</w:t>
      </w:r>
    </w:p>
    <w:p w:rsidR="00AE6743" w:rsidRDefault="00AE6743" w:rsidP="00AE6743"/>
    <w:p w:rsidR="00AE6743" w:rsidRDefault="00AE6743" w:rsidP="00AE6743">
      <w:r>
        <w:t xml:space="preserve">ps -ef | grep 'pid' </w:t>
      </w:r>
    </w:p>
    <w:p w:rsidR="00AE6743" w:rsidRDefault="00AE6743" w:rsidP="00AE6743">
      <w:r>
        <w:t>ps -ef | grep 'imagename'</w:t>
      </w:r>
    </w:p>
    <w:p w:rsidR="00AE6743" w:rsidRDefault="00AE6743" w:rsidP="00AE6743"/>
    <w:p w:rsidR="00AE6743" w:rsidRDefault="00AE6743" w:rsidP="00AE6743">
      <w:r>
        <w:rPr>
          <w:rFonts w:hint="eastAsia"/>
        </w:rPr>
        <w:t xml:space="preserve">2)ps aux   </w:t>
      </w:r>
      <w:r>
        <w:rPr>
          <w:rFonts w:hint="eastAsia"/>
        </w:rPr>
        <w:t>显示当前系统中所有进程</w:t>
      </w:r>
    </w:p>
    <w:p w:rsidR="00AE6743" w:rsidRDefault="00AE6743" w:rsidP="00AE6743">
      <w:r>
        <w:t>USER       PID %CPU %MEM    VSZ   RSS TTY      STAT START   TIME COMMAND</w:t>
      </w:r>
    </w:p>
    <w:p w:rsidR="00AE6743" w:rsidRDefault="00AE6743" w:rsidP="00AE6743">
      <w:r>
        <w:t>root         1  0.0  0.0   2072   580 ?        Ss   May25   0:01 init [5]</w:t>
      </w:r>
    </w:p>
    <w:p w:rsidR="00AE6743" w:rsidRDefault="00AE6743" w:rsidP="00AE6743">
      <w:r>
        <w:rPr>
          <w:rFonts w:hint="eastAsia"/>
        </w:rPr>
        <w:t xml:space="preserve">          </w:t>
      </w:r>
      <w:r>
        <w:rPr>
          <w:rFonts w:hint="eastAsia"/>
        </w:rPr>
        <w:t>进程号</w:t>
      </w:r>
    </w:p>
    <w:p w:rsidR="00AE6743" w:rsidRDefault="00AE6743" w:rsidP="00AE6743">
      <w:r>
        <w:rPr>
          <w:rFonts w:hint="eastAsia"/>
        </w:rPr>
        <w:t xml:space="preserve">                                                  </w:t>
      </w:r>
      <w:r>
        <w:rPr>
          <w:rFonts w:hint="eastAsia"/>
        </w:rPr>
        <w:t>进程名</w:t>
      </w:r>
    </w:p>
    <w:p w:rsidR="00AE6743" w:rsidRDefault="00AE6743" w:rsidP="00AE6743">
      <w:r>
        <w:t xml:space="preserve">ps aux | grep 'pid' </w:t>
      </w:r>
    </w:p>
    <w:p w:rsidR="00AE6743" w:rsidRDefault="00AE6743" w:rsidP="00AE6743">
      <w:r>
        <w:t>ps aux | grep 'imagename'</w:t>
      </w:r>
    </w:p>
    <w:p w:rsidR="00AE6743" w:rsidRDefault="00AE6743" w:rsidP="00AE6743"/>
    <w:p w:rsidR="00AE6743" w:rsidRDefault="00AE6743" w:rsidP="00AE6743"/>
    <w:p w:rsidR="00AE6743" w:rsidRDefault="00AE6743" w:rsidP="00AE6743">
      <w:pPr>
        <w:pStyle w:val="3"/>
      </w:pPr>
      <w:r>
        <w:t>top</w:t>
      </w:r>
    </w:p>
    <w:p w:rsidR="00AE6743" w:rsidRDefault="00AE6743" w:rsidP="00AE6743">
      <w:r>
        <w:rPr>
          <w:rFonts w:hint="eastAsia"/>
        </w:rPr>
        <w:t>动态监控系统资源</w:t>
      </w:r>
      <w:r>
        <w:rPr>
          <w:rFonts w:hint="eastAsia"/>
        </w:rPr>
        <w:t>(CPU,RAM)</w:t>
      </w:r>
    </w:p>
    <w:p w:rsidR="00AE6743" w:rsidRDefault="00AE6743" w:rsidP="00AE6743"/>
    <w:p w:rsidR="00AE6743" w:rsidRDefault="00AE6743" w:rsidP="00AE6743">
      <w:r>
        <w:rPr>
          <w:rFonts w:hint="eastAsia"/>
        </w:rPr>
        <w:t>系统资源利用概况</w:t>
      </w:r>
      <w:r>
        <w:rPr>
          <w:rFonts w:hint="eastAsia"/>
        </w:rPr>
        <w:t>:</w:t>
      </w:r>
    </w:p>
    <w:p w:rsidR="00AE6743" w:rsidRDefault="00AE6743" w:rsidP="00AE6743">
      <w:r>
        <w:rPr>
          <w:rFonts w:hint="eastAsia"/>
        </w:rPr>
        <w:t xml:space="preserve">load average: 0.00, 0.01, 0.00  </w:t>
      </w:r>
      <w:r>
        <w:rPr>
          <w:rFonts w:hint="eastAsia"/>
        </w:rPr>
        <w:t>系统在</w:t>
      </w:r>
      <w:r>
        <w:rPr>
          <w:rFonts w:hint="eastAsia"/>
        </w:rPr>
        <w:t>1</w:t>
      </w:r>
      <w:r>
        <w:rPr>
          <w:rFonts w:hint="eastAsia"/>
        </w:rPr>
        <w:t>分钟</w:t>
      </w:r>
      <w:r>
        <w:rPr>
          <w:rFonts w:hint="eastAsia"/>
        </w:rPr>
        <w:t xml:space="preserve">  5</w:t>
      </w:r>
      <w:r>
        <w:rPr>
          <w:rFonts w:hint="eastAsia"/>
        </w:rPr>
        <w:t>分钟</w:t>
      </w:r>
      <w:r>
        <w:rPr>
          <w:rFonts w:hint="eastAsia"/>
        </w:rPr>
        <w:t xml:space="preserve">  15</w:t>
      </w:r>
      <w:r>
        <w:rPr>
          <w:rFonts w:hint="eastAsia"/>
        </w:rPr>
        <w:t>分钟之内的平均负载</w:t>
      </w:r>
    </w:p>
    <w:p w:rsidR="00AE6743" w:rsidRDefault="00AE6743" w:rsidP="00AE6743">
      <w:r>
        <w:t>uptime</w:t>
      </w:r>
    </w:p>
    <w:p w:rsidR="00AE6743" w:rsidRDefault="00AE6743" w:rsidP="00AE6743">
      <w:r>
        <w:t>Mem:   1518668k total,  1050300k used,   468368k free,   145624k buffers</w:t>
      </w:r>
    </w:p>
    <w:p w:rsidR="00AE6743" w:rsidRDefault="00AE6743" w:rsidP="00AE6743">
      <w:r>
        <w:t>Swap:  3068404k total,        0k used,  3068404k free,   727084k cached</w:t>
      </w:r>
    </w:p>
    <w:p w:rsidR="00AE6743" w:rsidRDefault="00AE6743" w:rsidP="00AE6743">
      <w:r>
        <w:rPr>
          <w:rFonts w:hint="eastAsia"/>
        </w:rPr>
        <w:t>物理内存</w:t>
      </w:r>
      <w:r>
        <w:rPr>
          <w:rFonts w:hint="eastAsia"/>
        </w:rPr>
        <w:t xml:space="preserve"> Mem</w:t>
      </w:r>
    </w:p>
    <w:p w:rsidR="00AE6743" w:rsidRDefault="00AE6743" w:rsidP="00AE6743">
      <w:r>
        <w:rPr>
          <w:rFonts w:hint="eastAsia"/>
        </w:rPr>
        <w:t>虚拟内存</w:t>
      </w:r>
      <w:r>
        <w:rPr>
          <w:rFonts w:hint="eastAsia"/>
        </w:rPr>
        <w:t>(swap</w:t>
      </w:r>
      <w:r>
        <w:rPr>
          <w:rFonts w:hint="eastAsia"/>
        </w:rPr>
        <w:t>分区</w:t>
      </w:r>
      <w:r>
        <w:rPr>
          <w:rFonts w:hint="eastAsia"/>
        </w:rPr>
        <w:t>)</w:t>
      </w:r>
    </w:p>
    <w:p w:rsidR="00AE6743" w:rsidRDefault="00AE6743" w:rsidP="00AE6743">
      <w:r>
        <w:rPr>
          <w:rFonts w:hint="eastAsia"/>
        </w:rPr>
        <w:t xml:space="preserve">free -m  </w:t>
      </w:r>
      <w:r>
        <w:rPr>
          <w:rFonts w:hint="eastAsia"/>
        </w:rPr>
        <w:t>内存单位为</w:t>
      </w:r>
      <w:r>
        <w:rPr>
          <w:rFonts w:hint="eastAsia"/>
        </w:rPr>
        <w:t>MB</w:t>
      </w:r>
    </w:p>
    <w:p w:rsidR="00AE6743" w:rsidRDefault="00AE6743" w:rsidP="00AE6743">
      <w:r>
        <w:rPr>
          <w:rFonts w:hint="eastAsia"/>
        </w:rPr>
        <w:t>命令的参数</w:t>
      </w:r>
      <w:r>
        <w:rPr>
          <w:rFonts w:hint="eastAsia"/>
        </w:rPr>
        <w:t>:</w:t>
      </w:r>
    </w:p>
    <w:p w:rsidR="00AE6743" w:rsidRDefault="00AE6743" w:rsidP="00AE6743">
      <w:r>
        <w:rPr>
          <w:rFonts w:hint="eastAsia"/>
        </w:rPr>
        <w:t xml:space="preserve">q  </w:t>
      </w:r>
      <w:r>
        <w:rPr>
          <w:rFonts w:hint="eastAsia"/>
        </w:rPr>
        <w:t>退出监控状态</w:t>
      </w:r>
    </w:p>
    <w:p w:rsidR="00AE6743" w:rsidRDefault="00AE6743" w:rsidP="00AE6743">
      <w:r>
        <w:rPr>
          <w:rFonts w:hint="eastAsia"/>
        </w:rPr>
        <w:t>在监控状态按相应的键</w:t>
      </w:r>
    </w:p>
    <w:p w:rsidR="00AE6743" w:rsidRDefault="00AE6743" w:rsidP="00AE6743">
      <w:r>
        <w:rPr>
          <w:rFonts w:hint="eastAsia"/>
        </w:rPr>
        <w:t>1.P</w:t>
      </w:r>
      <w:r>
        <w:rPr>
          <w:rFonts w:hint="eastAsia"/>
        </w:rPr>
        <w:t>大写</w:t>
      </w:r>
      <w:r>
        <w:rPr>
          <w:rFonts w:hint="eastAsia"/>
        </w:rPr>
        <w:t xml:space="preserve">  </w:t>
      </w:r>
      <w:r>
        <w:rPr>
          <w:rFonts w:hint="eastAsia"/>
        </w:rPr>
        <w:t>对</w:t>
      </w:r>
      <w:r>
        <w:rPr>
          <w:rFonts w:hint="eastAsia"/>
        </w:rPr>
        <w:t>cpu</w:t>
      </w:r>
      <w:r>
        <w:rPr>
          <w:rFonts w:hint="eastAsia"/>
        </w:rPr>
        <w:t>资源进行排序</w:t>
      </w:r>
    </w:p>
    <w:p w:rsidR="00AE6743" w:rsidRDefault="00AE6743" w:rsidP="00AE6743">
      <w:r>
        <w:rPr>
          <w:rFonts w:hint="eastAsia"/>
        </w:rPr>
        <w:lastRenderedPageBreak/>
        <w:t xml:space="preserve">2.M  </w:t>
      </w:r>
      <w:r>
        <w:rPr>
          <w:rFonts w:hint="eastAsia"/>
        </w:rPr>
        <w:t>对</w:t>
      </w:r>
      <w:r>
        <w:rPr>
          <w:rFonts w:hint="eastAsia"/>
        </w:rPr>
        <w:t>ram</w:t>
      </w:r>
      <w:r>
        <w:rPr>
          <w:rFonts w:hint="eastAsia"/>
        </w:rPr>
        <w:t>资源进行排序</w:t>
      </w:r>
    </w:p>
    <w:p w:rsidR="00AE6743" w:rsidRDefault="00AE6743" w:rsidP="00AE6743">
      <w:r>
        <w:rPr>
          <w:rFonts w:hint="eastAsia"/>
        </w:rPr>
        <w:t xml:space="preserve">3.c  </w:t>
      </w:r>
      <w:r>
        <w:rPr>
          <w:rFonts w:hint="eastAsia"/>
        </w:rPr>
        <w:t>显示</w:t>
      </w:r>
      <w:r>
        <w:rPr>
          <w:rFonts w:hint="eastAsia"/>
        </w:rPr>
        <w:t>command</w:t>
      </w:r>
      <w:r>
        <w:rPr>
          <w:rFonts w:hint="eastAsia"/>
        </w:rPr>
        <w:t>的详细情况</w:t>
      </w:r>
    </w:p>
    <w:p w:rsidR="00AE6743" w:rsidRDefault="00AE6743" w:rsidP="00AE6743"/>
    <w:p w:rsidR="00AE6743" w:rsidRDefault="00AE6743" w:rsidP="00AE6743">
      <w:r>
        <w:rPr>
          <w:rFonts w:hint="eastAsia"/>
        </w:rPr>
        <w:t xml:space="preserve">-d n  </w:t>
      </w:r>
      <w:r>
        <w:rPr>
          <w:rFonts w:hint="eastAsia"/>
        </w:rPr>
        <w:t>每隔</w:t>
      </w:r>
      <w:r>
        <w:rPr>
          <w:rFonts w:hint="eastAsia"/>
        </w:rPr>
        <w:t>n</w:t>
      </w:r>
      <w:r>
        <w:rPr>
          <w:rFonts w:hint="eastAsia"/>
        </w:rPr>
        <w:t>秒刷新一次</w:t>
      </w:r>
      <w:r>
        <w:rPr>
          <w:rFonts w:hint="eastAsia"/>
        </w:rPr>
        <w:t xml:space="preserve"> </w:t>
      </w:r>
      <w:r>
        <w:rPr>
          <w:rFonts w:hint="eastAsia"/>
        </w:rPr>
        <w:t>例如</w:t>
      </w:r>
      <w:r>
        <w:rPr>
          <w:rFonts w:hint="eastAsia"/>
        </w:rPr>
        <w:t xml:space="preserve"> top -d 5 </w:t>
      </w:r>
      <w:r>
        <w:rPr>
          <w:rFonts w:hint="eastAsia"/>
        </w:rPr>
        <w:t>表示每</w:t>
      </w:r>
      <w:r>
        <w:rPr>
          <w:rFonts w:hint="eastAsia"/>
        </w:rPr>
        <w:t>5</w:t>
      </w:r>
      <w:r>
        <w:rPr>
          <w:rFonts w:hint="eastAsia"/>
        </w:rPr>
        <w:t>秒刷新一次</w:t>
      </w:r>
    </w:p>
    <w:p w:rsidR="00AE6743" w:rsidRDefault="00AE6743" w:rsidP="00AE6743"/>
    <w:p w:rsidR="00AE6743" w:rsidRDefault="00AE6743" w:rsidP="00AE6743">
      <w:r>
        <w:t>-------------------------------------------------------------</w:t>
      </w:r>
    </w:p>
    <w:p w:rsidR="00AE6743" w:rsidRDefault="00AE6743" w:rsidP="00AE6743">
      <w:r>
        <w:t>kill</w:t>
      </w:r>
    </w:p>
    <w:p w:rsidR="00AE6743" w:rsidRDefault="00AE6743" w:rsidP="00AE6743"/>
    <w:p w:rsidR="00AE6743" w:rsidRDefault="00AE6743" w:rsidP="00AE6743">
      <w:r>
        <w:rPr>
          <w:rFonts w:hint="eastAsia"/>
        </w:rPr>
        <w:t>1)</w:t>
      </w:r>
      <w:r>
        <w:rPr>
          <w:rFonts w:hint="eastAsia"/>
        </w:rPr>
        <w:t>查看信号</w:t>
      </w:r>
    </w:p>
    <w:p w:rsidR="00AE6743" w:rsidRDefault="00AE6743" w:rsidP="00AE6743">
      <w:r>
        <w:t>kill -l</w:t>
      </w:r>
    </w:p>
    <w:p w:rsidR="00AE6743" w:rsidRDefault="00AE6743" w:rsidP="00AE6743"/>
    <w:p w:rsidR="00AE6743" w:rsidRDefault="00AE6743" w:rsidP="00AE6743">
      <w:r>
        <w:rPr>
          <w:rFonts w:hint="eastAsia"/>
        </w:rPr>
        <w:t>2)</w:t>
      </w:r>
      <w:r>
        <w:rPr>
          <w:rFonts w:hint="eastAsia"/>
        </w:rPr>
        <w:t>结束进程</w:t>
      </w:r>
    </w:p>
    <w:p w:rsidR="00AE6743" w:rsidRDefault="00AE6743" w:rsidP="00AE6743">
      <w:r>
        <w:rPr>
          <w:rFonts w:hint="eastAsia"/>
        </w:rPr>
        <w:t xml:space="preserve">  15 SIGTERM   </w:t>
      </w:r>
      <w:r>
        <w:rPr>
          <w:rFonts w:hint="eastAsia"/>
        </w:rPr>
        <w:t>正常结束</w:t>
      </w:r>
    </w:p>
    <w:p w:rsidR="00AE6743" w:rsidRDefault="00AE6743" w:rsidP="00AE6743">
      <w:r>
        <w:rPr>
          <w:rFonts w:hint="eastAsia"/>
        </w:rPr>
        <w:t xml:space="preserve">  9 SIGKILL    </w:t>
      </w:r>
      <w:r>
        <w:rPr>
          <w:rFonts w:hint="eastAsia"/>
        </w:rPr>
        <w:t>强制结束</w:t>
      </w:r>
    </w:p>
    <w:p w:rsidR="00AE6743" w:rsidRDefault="00AE6743" w:rsidP="00AE6743"/>
    <w:p w:rsidR="00AE6743" w:rsidRDefault="00AE6743" w:rsidP="00AE6743">
      <w:r>
        <w:t>kill -s no/desc pid1 pid2 pid3 ...</w:t>
      </w:r>
    </w:p>
    <w:p w:rsidR="00AE6743" w:rsidRDefault="00AE6743" w:rsidP="00AE6743">
      <w:r>
        <w:rPr>
          <w:rFonts w:hint="eastAsia"/>
        </w:rPr>
        <w:t>如</w:t>
      </w:r>
      <w:r>
        <w:rPr>
          <w:rFonts w:hint="eastAsia"/>
        </w:rPr>
        <w:t xml:space="preserve"> kill -s SIGTERM  ---&gt;  kill -s 15  --&gt; kill -15</w:t>
      </w:r>
    </w:p>
    <w:p w:rsidR="00AE6743" w:rsidRDefault="00AE6743" w:rsidP="00AE6743">
      <w:r>
        <w:t>kill -s SIGKILL  ---&gt;  kill -s 9   --&gt; kill -9</w:t>
      </w:r>
    </w:p>
    <w:p w:rsidR="00AE6743" w:rsidRDefault="00AE6743" w:rsidP="00AE6743">
      <w:r>
        <w:rPr>
          <w:rFonts w:hint="eastAsia"/>
        </w:rPr>
        <w:t>通过</w:t>
      </w:r>
    </w:p>
    <w:p w:rsidR="00AE6743" w:rsidRDefault="00AE6743" w:rsidP="00AE6743"/>
    <w:p w:rsidR="00AE6743" w:rsidRDefault="00AE6743" w:rsidP="00AE6743"/>
    <w:p w:rsidR="00AE6743" w:rsidRDefault="00AE6743" w:rsidP="00AE6743">
      <w:r>
        <w:t>killall</w:t>
      </w:r>
    </w:p>
    <w:p w:rsidR="00AE6743" w:rsidRDefault="00AE6743" w:rsidP="00AE6743">
      <w:r>
        <w:rPr>
          <w:rFonts w:hint="eastAsia"/>
        </w:rPr>
        <w:t>根据程序名来结束进程</w:t>
      </w:r>
      <w:r>
        <w:rPr>
          <w:rFonts w:hint="eastAsia"/>
        </w:rPr>
        <w:t>.</w:t>
      </w:r>
    </w:p>
    <w:p w:rsidR="00AE6743" w:rsidRDefault="00AE6743" w:rsidP="00AE6743">
      <w:r>
        <w:rPr>
          <w:rFonts w:hint="eastAsia"/>
        </w:rPr>
        <w:t xml:space="preserve">killall </w:t>
      </w:r>
      <w:r>
        <w:rPr>
          <w:rFonts w:hint="eastAsia"/>
        </w:rPr>
        <w:t>程序名</w:t>
      </w:r>
      <w:r>
        <w:rPr>
          <w:rFonts w:hint="eastAsia"/>
        </w:rPr>
        <w:t xml:space="preserve"> </w:t>
      </w:r>
      <w:r>
        <w:rPr>
          <w:rFonts w:hint="eastAsia"/>
        </w:rPr>
        <w:t>删除所有进程</w:t>
      </w:r>
    </w:p>
    <w:p w:rsidR="00AE6743" w:rsidRDefault="00AE6743" w:rsidP="00AE6743"/>
    <w:p w:rsidR="00AE6743" w:rsidRDefault="00AE6743" w:rsidP="00AE6743">
      <w:r>
        <w:rPr>
          <w:rFonts w:hint="eastAsia"/>
        </w:rPr>
        <w:t xml:space="preserve">uname  </w:t>
      </w:r>
      <w:r>
        <w:rPr>
          <w:rFonts w:hint="eastAsia"/>
        </w:rPr>
        <w:t>显示具体的系统信息</w:t>
      </w:r>
    </w:p>
    <w:p w:rsidR="00AE6743" w:rsidRDefault="00AE6743" w:rsidP="00AE6743">
      <w:r>
        <w:rPr>
          <w:rFonts w:hint="eastAsia"/>
        </w:rPr>
        <w:t xml:space="preserve">-a </w:t>
      </w:r>
      <w:r>
        <w:rPr>
          <w:rFonts w:hint="eastAsia"/>
        </w:rPr>
        <w:t>所有信息</w:t>
      </w:r>
    </w:p>
    <w:p w:rsidR="00AE6743" w:rsidRDefault="00AE6743" w:rsidP="00AE6743">
      <w:r>
        <w:rPr>
          <w:rFonts w:hint="eastAsia"/>
        </w:rPr>
        <w:t xml:space="preserve">-r  </w:t>
      </w:r>
      <w:r>
        <w:rPr>
          <w:rFonts w:hint="eastAsia"/>
        </w:rPr>
        <w:t>内核版本</w:t>
      </w:r>
    </w:p>
    <w:p w:rsidR="00AE6743" w:rsidRDefault="00AE6743" w:rsidP="00AE6743">
      <w:r>
        <w:lastRenderedPageBreak/>
        <w:t xml:space="preserve">-i  i386 i586 --&gt;32bit  </w:t>
      </w:r>
    </w:p>
    <w:p w:rsidR="00AE6743" w:rsidRDefault="00AE6743" w:rsidP="00AE6743">
      <w:r>
        <w:t xml:space="preserve">    _64       --&gt;64bit</w:t>
      </w:r>
    </w:p>
    <w:p w:rsidR="00AE6743" w:rsidRDefault="00AE6743" w:rsidP="00AE6743"/>
    <w:p w:rsidR="00AE6743" w:rsidRDefault="00AE6743" w:rsidP="00AE6743">
      <w:r>
        <w:t>-------------------------------------------------------------------</w:t>
      </w:r>
    </w:p>
    <w:p w:rsidR="00AE6743" w:rsidRDefault="00AE6743" w:rsidP="00AE6743">
      <w:pPr>
        <w:pStyle w:val="3"/>
      </w:pPr>
      <w:r>
        <w:rPr>
          <w:rFonts w:hint="eastAsia"/>
        </w:rPr>
        <w:t>用户管理</w:t>
      </w:r>
      <w:r>
        <w:rPr>
          <w:rFonts w:hint="eastAsia"/>
        </w:rPr>
        <w:t>:</w:t>
      </w:r>
    </w:p>
    <w:p w:rsidR="00AE6743" w:rsidRDefault="00AE6743" w:rsidP="00AE6743">
      <w:r>
        <w:rPr>
          <w:rFonts w:hint="eastAsia"/>
        </w:rPr>
        <w:t>用户</w:t>
      </w:r>
      <w:r>
        <w:rPr>
          <w:rFonts w:hint="eastAsia"/>
        </w:rPr>
        <w:t>: useradd  userdel</w:t>
      </w:r>
    </w:p>
    <w:p w:rsidR="00AE6743" w:rsidRDefault="00AE6743" w:rsidP="00AE6743">
      <w:r>
        <w:rPr>
          <w:rFonts w:hint="eastAsia"/>
        </w:rPr>
        <w:t>用户组</w:t>
      </w:r>
      <w:r>
        <w:rPr>
          <w:rFonts w:hint="eastAsia"/>
        </w:rPr>
        <w:t>: groupadd groupdel</w:t>
      </w:r>
    </w:p>
    <w:p w:rsidR="00AE6743" w:rsidRDefault="00AE6743" w:rsidP="00AE6743">
      <w:r>
        <w:rPr>
          <w:rFonts w:hint="eastAsia"/>
        </w:rPr>
        <w:t>管理</w:t>
      </w:r>
      <w:r>
        <w:rPr>
          <w:rFonts w:hint="eastAsia"/>
        </w:rPr>
        <w:t>: passwd id su</w:t>
      </w:r>
    </w:p>
    <w:p w:rsidR="00AE6743" w:rsidRDefault="00AE6743" w:rsidP="00AE6743"/>
    <w:p w:rsidR="00AE6743" w:rsidRDefault="00AE6743" w:rsidP="00AE6743">
      <w:r>
        <w:t>useradd/adduser</w:t>
      </w:r>
    </w:p>
    <w:p w:rsidR="00AE6743" w:rsidRDefault="00AE6743" w:rsidP="00AE6743">
      <w:r>
        <w:t>useradd username</w:t>
      </w:r>
    </w:p>
    <w:p w:rsidR="00AE6743" w:rsidRDefault="00AE6743" w:rsidP="00AE6743">
      <w:r>
        <w:t>useradd -g groupname username</w:t>
      </w:r>
    </w:p>
    <w:p w:rsidR="00AE6743" w:rsidRDefault="00AE6743" w:rsidP="00AE6743"/>
    <w:p w:rsidR="00AE6743" w:rsidRDefault="00AE6743" w:rsidP="00AE6743">
      <w:r>
        <w:rPr>
          <w:rFonts w:hint="eastAsia"/>
        </w:rPr>
        <w:t>1)</w:t>
      </w:r>
      <w:r>
        <w:rPr>
          <w:rFonts w:hint="eastAsia"/>
        </w:rPr>
        <w:t>一般会创建</w:t>
      </w:r>
      <w:r>
        <w:rPr>
          <w:rFonts w:hint="eastAsia"/>
        </w:rPr>
        <w:t>/home/username</w:t>
      </w:r>
      <w:r>
        <w:rPr>
          <w:rFonts w:hint="eastAsia"/>
        </w:rPr>
        <w:t>目录作为用户的家目录</w:t>
      </w:r>
    </w:p>
    <w:p w:rsidR="00AE6743" w:rsidRDefault="00AE6743" w:rsidP="00AE6743">
      <w:r>
        <w:rPr>
          <w:rFonts w:hint="eastAsia"/>
        </w:rPr>
        <w:t>2)</w:t>
      </w:r>
      <w:r>
        <w:rPr>
          <w:rFonts w:hint="eastAsia"/>
        </w:rPr>
        <w:t>若没有指定用户属于哪个组</w:t>
      </w:r>
      <w:r>
        <w:rPr>
          <w:rFonts w:hint="eastAsia"/>
        </w:rPr>
        <w:t>,</w:t>
      </w:r>
      <w:r>
        <w:rPr>
          <w:rFonts w:hint="eastAsia"/>
        </w:rPr>
        <w:t>则会默认创建一个与用户名同名的用户组</w:t>
      </w:r>
    </w:p>
    <w:p w:rsidR="00AE6743" w:rsidRDefault="00AE6743" w:rsidP="00AE6743"/>
    <w:p w:rsidR="00AE6743" w:rsidRDefault="00AE6743" w:rsidP="00AE6743">
      <w:r>
        <w:t>userdel:</w:t>
      </w:r>
    </w:p>
    <w:p w:rsidR="00AE6743" w:rsidRDefault="00AE6743" w:rsidP="00AE6743">
      <w:r>
        <w:rPr>
          <w:rFonts w:hint="eastAsia"/>
        </w:rPr>
        <w:t xml:space="preserve">userdel username  </w:t>
      </w:r>
      <w:r>
        <w:rPr>
          <w:rFonts w:hint="eastAsia"/>
        </w:rPr>
        <w:t>删除用户，用户的家目录还在</w:t>
      </w:r>
    </w:p>
    <w:p w:rsidR="00AE6743" w:rsidRDefault="00AE6743" w:rsidP="00AE6743">
      <w:r>
        <w:rPr>
          <w:rFonts w:hint="eastAsia"/>
        </w:rPr>
        <w:t xml:space="preserve">userdel -r username  </w:t>
      </w:r>
      <w:r>
        <w:rPr>
          <w:rFonts w:hint="eastAsia"/>
        </w:rPr>
        <w:t>删除用户和数据</w:t>
      </w:r>
    </w:p>
    <w:p w:rsidR="00AE6743" w:rsidRDefault="00AE6743" w:rsidP="00AE6743"/>
    <w:p w:rsidR="00AE6743" w:rsidRDefault="00AE6743" w:rsidP="00AE6743">
      <w:r>
        <w:t>groupadd:</w:t>
      </w:r>
    </w:p>
    <w:p w:rsidR="00AE6743" w:rsidRDefault="00AE6743" w:rsidP="00AE6743">
      <w:r>
        <w:t>groupadd groupname</w:t>
      </w:r>
    </w:p>
    <w:p w:rsidR="00AE6743" w:rsidRDefault="00AE6743" w:rsidP="00AE6743"/>
    <w:p w:rsidR="00AE6743" w:rsidRDefault="00AE6743" w:rsidP="00AE6743">
      <w:r>
        <w:t>passwd:</w:t>
      </w:r>
    </w:p>
    <w:p w:rsidR="00AE6743" w:rsidRDefault="00AE6743" w:rsidP="00AE6743">
      <w:r>
        <w:rPr>
          <w:rFonts w:hint="eastAsia"/>
        </w:rPr>
        <w:t>root</w:t>
      </w:r>
      <w:r>
        <w:rPr>
          <w:rFonts w:hint="eastAsia"/>
        </w:rPr>
        <w:t>使用</w:t>
      </w:r>
      <w:r>
        <w:rPr>
          <w:rFonts w:hint="eastAsia"/>
        </w:rPr>
        <w:t>passwd</w:t>
      </w:r>
    </w:p>
    <w:p w:rsidR="00AE6743" w:rsidRDefault="00AE6743" w:rsidP="00AE6743">
      <w:r>
        <w:t>1)passwd</w:t>
      </w:r>
    </w:p>
    <w:p w:rsidR="00AE6743" w:rsidRDefault="00AE6743" w:rsidP="00AE6743">
      <w:r>
        <w:t>2)passwd username</w:t>
      </w:r>
    </w:p>
    <w:p w:rsidR="00AE6743" w:rsidRDefault="00AE6743" w:rsidP="00AE6743"/>
    <w:p w:rsidR="00AE6743" w:rsidRDefault="00AE6743" w:rsidP="00AE6743">
      <w:r>
        <w:rPr>
          <w:rFonts w:hint="eastAsia"/>
        </w:rPr>
        <w:t>其他用户使用</w:t>
      </w:r>
      <w:r>
        <w:rPr>
          <w:rFonts w:hint="eastAsia"/>
        </w:rPr>
        <w:t>passwd</w:t>
      </w:r>
    </w:p>
    <w:p w:rsidR="00AE6743" w:rsidRDefault="00AE6743" w:rsidP="00AE6743">
      <w:r>
        <w:t>1)passwd</w:t>
      </w:r>
    </w:p>
    <w:p w:rsidR="00AE6743" w:rsidRDefault="00AE6743" w:rsidP="00AE6743"/>
    <w:p w:rsidR="00AE6743" w:rsidRDefault="00AE6743" w:rsidP="00AE6743">
      <w:r>
        <w:rPr>
          <w:rFonts w:hint="eastAsia"/>
        </w:rPr>
        <w:t>passwd -l username   (lock)</w:t>
      </w:r>
      <w:r>
        <w:rPr>
          <w:rFonts w:hint="eastAsia"/>
        </w:rPr>
        <w:t>锁定用户</w:t>
      </w:r>
    </w:p>
    <w:p w:rsidR="00AE6743" w:rsidRDefault="00AE6743" w:rsidP="00AE6743">
      <w:r>
        <w:rPr>
          <w:rFonts w:hint="eastAsia"/>
        </w:rPr>
        <w:t>passwd -u username   (unlock)</w:t>
      </w:r>
      <w:r>
        <w:rPr>
          <w:rFonts w:hint="eastAsia"/>
        </w:rPr>
        <w:t>解锁用户</w:t>
      </w:r>
    </w:p>
    <w:p w:rsidR="00AE6743" w:rsidRDefault="00AE6743" w:rsidP="00AE6743"/>
    <w:p w:rsidR="00AE6743" w:rsidRDefault="00AE6743" w:rsidP="00AE6743">
      <w:r>
        <w:t>id:</w:t>
      </w:r>
    </w:p>
    <w:p w:rsidR="00AE6743" w:rsidRDefault="00AE6743" w:rsidP="00AE6743">
      <w:r>
        <w:rPr>
          <w:rFonts w:hint="eastAsia"/>
        </w:rPr>
        <w:t>用户</w:t>
      </w:r>
      <w:r>
        <w:rPr>
          <w:rFonts w:hint="eastAsia"/>
        </w:rPr>
        <w:t>id   --&gt; uid</w:t>
      </w:r>
    </w:p>
    <w:p w:rsidR="00AE6743" w:rsidRDefault="00AE6743" w:rsidP="00AE6743">
      <w:r>
        <w:rPr>
          <w:rFonts w:hint="eastAsia"/>
        </w:rPr>
        <w:t>用户组</w:t>
      </w:r>
      <w:r>
        <w:rPr>
          <w:rFonts w:hint="eastAsia"/>
        </w:rPr>
        <w:t>id --&gt; gid</w:t>
      </w:r>
    </w:p>
    <w:p w:rsidR="00AE6743" w:rsidRDefault="00AE6743" w:rsidP="00AE6743"/>
    <w:p w:rsidR="00AE6743" w:rsidRDefault="00AE6743" w:rsidP="00AE6743">
      <w:r>
        <w:t>1)root   uid=0 gid=0</w:t>
      </w:r>
    </w:p>
    <w:p w:rsidR="00AE6743" w:rsidRDefault="00AE6743" w:rsidP="00AE6743">
      <w:r>
        <w:rPr>
          <w:rFonts w:hint="eastAsia"/>
        </w:rPr>
        <w:t>2)</w:t>
      </w:r>
      <w:r>
        <w:rPr>
          <w:rFonts w:hint="eastAsia"/>
        </w:rPr>
        <w:t>系统内部用户</w:t>
      </w:r>
      <w:r>
        <w:rPr>
          <w:rFonts w:hint="eastAsia"/>
        </w:rPr>
        <w:t xml:space="preserve"> uid/gid 1-499</w:t>
      </w:r>
    </w:p>
    <w:p w:rsidR="00AE6743" w:rsidRDefault="00AE6743" w:rsidP="00AE6743">
      <w:r>
        <w:rPr>
          <w:rFonts w:hint="eastAsia"/>
        </w:rPr>
        <w:t>3)</w:t>
      </w:r>
      <w:r>
        <w:rPr>
          <w:rFonts w:hint="eastAsia"/>
        </w:rPr>
        <w:t>普通用户</w:t>
      </w:r>
      <w:r>
        <w:rPr>
          <w:rFonts w:hint="eastAsia"/>
        </w:rPr>
        <w:t xml:space="preserve"> 500-</w:t>
      </w:r>
    </w:p>
    <w:p w:rsidR="00AE6743" w:rsidRDefault="00AE6743" w:rsidP="00AE6743"/>
    <w:p w:rsidR="00AE6743" w:rsidRDefault="00AE6743" w:rsidP="00AE6743">
      <w:r>
        <w:t>-----------------------------------</w:t>
      </w:r>
    </w:p>
    <w:p w:rsidR="00AE6743" w:rsidRDefault="00AE6743" w:rsidP="00AE6743">
      <w:r>
        <w:t>su</w:t>
      </w:r>
    </w:p>
    <w:p w:rsidR="00AE6743" w:rsidRDefault="00AE6743" w:rsidP="00AE6743">
      <w:r>
        <w:rPr>
          <w:rFonts w:hint="eastAsia"/>
        </w:rPr>
        <w:t>切换用户</w:t>
      </w:r>
    </w:p>
    <w:p w:rsidR="00AE6743" w:rsidRDefault="00AE6743" w:rsidP="00AE6743">
      <w:r>
        <w:t>1)su  username</w:t>
      </w:r>
    </w:p>
    <w:p w:rsidR="00AE6743" w:rsidRDefault="00AE6743" w:rsidP="00AE6743">
      <w:r>
        <w:rPr>
          <w:rFonts w:hint="eastAsia"/>
        </w:rPr>
        <w:t>沿用被切换用户的环境变量</w:t>
      </w:r>
      <w:r>
        <w:rPr>
          <w:rFonts w:hint="eastAsia"/>
        </w:rPr>
        <w:tab/>
      </w:r>
      <w:r>
        <w:rPr>
          <w:rFonts w:hint="eastAsia"/>
        </w:rPr>
        <w:tab/>
      </w:r>
      <w:r>
        <w:rPr>
          <w:rFonts w:hint="eastAsia"/>
        </w:rPr>
        <w:tab/>
      </w:r>
    </w:p>
    <w:p w:rsidR="00AE6743" w:rsidRDefault="00AE6743" w:rsidP="00AE6743"/>
    <w:p w:rsidR="00AE6743" w:rsidRDefault="00AE6743" w:rsidP="00AE6743">
      <w:r>
        <w:t>2)su - username</w:t>
      </w:r>
    </w:p>
    <w:p w:rsidR="00AE6743" w:rsidRDefault="00AE6743" w:rsidP="00AE6743">
      <w:r>
        <w:rPr>
          <w:rFonts w:hint="eastAsia"/>
        </w:rPr>
        <w:t>启用切换用户新的环境变量</w:t>
      </w:r>
    </w:p>
    <w:p w:rsidR="00AE6743" w:rsidRDefault="00AE6743" w:rsidP="00AE6743"/>
    <w:p w:rsidR="00AE6743" w:rsidRDefault="00AE6743" w:rsidP="00AE6743">
      <w:r>
        <w:rPr>
          <w:rFonts w:hint="eastAsia"/>
        </w:rPr>
        <w:t>3)su [-] username -c "</w:t>
      </w:r>
      <w:r>
        <w:rPr>
          <w:rFonts w:hint="eastAsia"/>
        </w:rPr>
        <w:t>命令</w:t>
      </w:r>
      <w:r>
        <w:rPr>
          <w:rFonts w:hint="eastAsia"/>
        </w:rPr>
        <w:t>"</w:t>
      </w:r>
    </w:p>
    <w:p w:rsidR="00AE6743" w:rsidRDefault="00AE6743" w:rsidP="00AE6743">
      <w:r>
        <w:rPr>
          <w:rFonts w:hint="eastAsia"/>
        </w:rPr>
        <w:t>执行命令后立即返回</w:t>
      </w:r>
    </w:p>
    <w:p w:rsidR="00AE6743" w:rsidRDefault="00AE6743" w:rsidP="00AE6743"/>
    <w:p w:rsidR="00AE6743" w:rsidRDefault="00AE6743" w:rsidP="00AE6743">
      <w:r>
        <w:rPr>
          <w:rFonts w:hint="eastAsia"/>
        </w:rPr>
        <w:t>当前用户</w:t>
      </w:r>
      <w:r>
        <w:rPr>
          <w:rFonts w:hint="eastAsia"/>
        </w:rPr>
        <w:t>root:</w:t>
      </w:r>
    </w:p>
    <w:p w:rsidR="00AE6743" w:rsidRDefault="00AE6743" w:rsidP="00AE6743">
      <w:r>
        <w:lastRenderedPageBreak/>
        <w:t>ifconfig  --ok</w:t>
      </w:r>
    </w:p>
    <w:p w:rsidR="00AE6743" w:rsidRDefault="00AE6743" w:rsidP="00AE6743"/>
    <w:p w:rsidR="00AE6743" w:rsidRDefault="00AE6743" w:rsidP="00AE6743">
      <w:r>
        <w:t>su c72</w:t>
      </w:r>
    </w:p>
    <w:p w:rsidR="00AE6743" w:rsidRDefault="00AE6743" w:rsidP="00AE6743"/>
    <w:p w:rsidR="00AE6743" w:rsidRDefault="00AE6743" w:rsidP="00AE6743">
      <w:r>
        <w:t>ifconfig  --ok</w:t>
      </w:r>
    </w:p>
    <w:p w:rsidR="00AE6743" w:rsidRDefault="00AE6743" w:rsidP="00AE6743"/>
    <w:p w:rsidR="00AE6743" w:rsidRDefault="00AE6743" w:rsidP="00AE6743">
      <w:r>
        <w:t>su - c72</w:t>
      </w:r>
    </w:p>
    <w:p w:rsidR="00AE6743" w:rsidRDefault="00AE6743" w:rsidP="00AE6743"/>
    <w:p w:rsidR="00AE6743" w:rsidRDefault="00AE6743" w:rsidP="00AE6743">
      <w:r>
        <w:t>ifconfig  --fail</w:t>
      </w:r>
    </w:p>
    <w:p w:rsidR="00AE6743" w:rsidRDefault="00AE6743" w:rsidP="00AE6743"/>
    <w:p w:rsidR="00AE6743" w:rsidRDefault="00AE6743" w:rsidP="00AE6743">
      <w:r>
        <w:rPr>
          <w:rFonts w:hint="eastAsia"/>
        </w:rPr>
        <w:t>root --&gt;</w:t>
      </w:r>
      <w:r>
        <w:rPr>
          <w:rFonts w:hint="eastAsia"/>
        </w:rPr>
        <w:t>其他用户不需要密码</w:t>
      </w:r>
      <w:r>
        <w:rPr>
          <w:rFonts w:hint="eastAsia"/>
        </w:rPr>
        <w:t>,</w:t>
      </w:r>
      <w:r>
        <w:rPr>
          <w:rFonts w:hint="eastAsia"/>
        </w:rPr>
        <w:t>除此之外都需要输入密码</w:t>
      </w:r>
    </w:p>
    <w:p w:rsidR="00AE6743" w:rsidRDefault="00AE6743" w:rsidP="00AE6743"/>
    <w:p w:rsidR="00AE6743" w:rsidRDefault="00AE6743" w:rsidP="00AE6743">
      <w:r>
        <w:t>----------------------------------------------------------</w:t>
      </w:r>
    </w:p>
    <w:p w:rsidR="00AE6743" w:rsidRDefault="00AE6743" w:rsidP="00AE6743">
      <w:pPr>
        <w:pStyle w:val="3"/>
      </w:pPr>
      <w:r>
        <w:rPr>
          <w:rFonts w:hint="eastAsia"/>
        </w:rPr>
        <w:t>网络管理</w:t>
      </w:r>
    </w:p>
    <w:p w:rsidR="00AE6743" w:rsidRDefault="00AE6743" w:rsidP="00AE6743">
      <w:r>
        <w:t>ifconfig netstat ping</w:t>
      </w:r>
    </w:p>
    <w:p w:rsidR="00AE6743" w:rsidRDefault="00AE6743" w:rsidP="00AE6743"/>
    <w:p w:rsidR="00AE6743" w:rsidRDefault="00AE6743" w:rsidP="00AE6743">
      <w:r>
        <w:rPr>
          <w:rFonts w:hint="eastAsia"/>
        </w:rPr>
        <w:t xml:space="preserve">ifconfig  </w:t>
      </w:r>
      <w:r>
        <w:rPr>
          <w:rFonts w:hint="eastAsia"/>
        </w:rPr>
        <w:t>显示</w:t>
      </w:r>
      <w:r>
        <w:rPr>
          <w:rFonts w:hint="eastAsia"/>
        </w:rPr>
        <w:t>IP</w:t>
      </w:r>
      <w:r>
        <w:rPr>
          <w:rFonts w:hint="eastAsia"/>
        </w:rPr>
        <w:t>等信息</w:t>
      </w:r>
    </w:p>
    <w:p w:rsidR="00AE6743" w:rsidRDefault="00AE6743" w:rsidP="00AE6743">
      <w:r>
        <w:t>ifconfig eth0</w:t>
      </w:r>
    </w:p>
    <w:p w:rsidR="00AE6743" w:rsidRDefault="00AE6743" w:rsidP="00AE6743"/>
    <w:p w:rsidR="00AE6743" w:rsidRDefault="00AE6743" w:rsidP="00AE6743">
      <w:r>
        <w:rPr>
          <w:rFonts w:hint="eastAsia"/>
        </w:rPr>
        <w:t>设置</w:t>
      </w:r>
      <w:r>
        <w:rPr>
          <w:rFonts w:hint="eastAsia"/>
        </w:rPr>
        <w:t>IP</w:t>
      </w:r>
    </w:p>
    <w:p w:rsidR="00AE6743" w:rsidRDefault="00AE6743" w:rsidP="00AE6743">
      <w:r>
        <w:rPr>
          <w:rFonts w:hint="eastAsia"/>
        </w:rPr>
        <w:t>ifconfig eth0 192.168.111.111  (</w:t>
      </w:r>
      <w:r>
        <w:rPr>
          <w:rFonts w:hint="eastAsia"/>
        </w:rPr>
        <w:t>临时</w:t>
      </w:r>
      <w:r>
        <w:rPr>
          <w:rFonts w:hint="eastAsia"/>
        </w:rPr>
        <w:t>)</w:t>
      </w:r>
    </w:p>
    <w:p w:rsidR="00AE6743" w:rsidRDefault="00AE6743" w:rsidP="00AE6743"/>
    <w:p w:rsidR="00AE6743" w:rsidRDefault="00AE6743" w:rsidP="00AE6743">
      <w:r>
        <w:rPr>
          <w:rFonts w:hint="eastAsia"/>
        </w:rPr>
        <w:t>永久修改</w:t>
      </w:r>
      <w:r>
        <w:rPr>
          <w:rFonts w:hint="eastAsia"/>
        </w:rPr>
        <w:t>IP</w:t>
      </w:r>
      <w:r>
        <w:rPr>
          <w:rFonts w:hint="eastAsia"/>
        </w:rPr>
        <w:t>地址</w:t>
      </w:r>
    </w:p>
    <w:p w:rsidR="00AE6743" w:rsidRDefault="00AE6743" w:rsidP="00AE6743">
      <w:r>
        <w:t>vim /etc/sysconfig/network-scripts/ifcfg-eth0</w:t>
      </w:r>
    </w:p>
    <w:p w:rsidR="00AE6743" w:rsidRDefault="00AE6743" w:rsidP="00AE6743"/>
    <w:p w:rsidR="00AE6743" w:rsidRDefault="00AE6743" w:rsidP="00AE6743">
      <w:r>
        <w:t>IPADD</w:t>
      </w:r>
    </w:p>
    <w:p w:rsidR="00AE6743" w:rsidRDefault="00AE6743" w:rsidP="00AE6743"/>
    <w:p w:rsidR="00AE6743" w:rsidRDefault="00AE6743" w:rsidP="00AE6743">
      <w:r>
        <w:rPr>
          <w:rFonts w:hint="eastAsia"/>
        </w:rPr>
        <w:lastRenderedPageBreak/>
        <w:t xml:space="preserve">ifdown eth0 </w:t>
      </w:r>
      <w:r>
        <w:rPr>
          <w:rFonts w:hint="eastAsia"/>
        </w:rPr>
        <w:t>取消激活</w:t>
      </w:r>
    </w:p>
    <w:p w:rsidR="00AE6743" w:rsidRDefault="00AE6743" w:rsidP="00AE6743">
      <w:r>
        <w:rPr>
          <w:rFonts w:hint="eastAsia"/>
        </w:rPr>
        <w:t xml:space="preserve">ifup   eth0 </w:t>
      </w:r>
      <w:r>
        <w:rPr>
          <w:rFonts w:hint="eastAsia"/>
        </w:rPr>
        <w:t>激活</w:t>
      </w:r>
    </w:p>
    <w:p w:rsidR="00AE6743" w:rsidRDefault="00AE6743" w:rsidP="00AE6743"/>
    <w:p w:rsidR="00AE6743" w:rsidRDefault="00AE6743" w:rsidP="00AE6743">
      <w:r>
        <w:rPr>
          <w:rFonts w:hint="eastAsia"/>
        </w:rPr>
        <w:t xml:space="preserve">service network stop|start|restart  </w:t>
      </w:r>
      <w:r>
        <w:rPr>
          <w:rFonts w:hint="eastAsia"/>
        </w:rPr>
        <w:t>停止启动重启整个网络设备</w:t>
      </w:r>
    </w:p>
    <w:p w:rsidR="00AE6743" w:rsidRDefault="00AE6743" w:rsidP="00AE6743"/>
    <w:p w:rsidR="00AE6743" w:rsidRDefault="00AE6743" w:rsidP="00AE6743">
      <w:r>
        <w:t>netstat</w:t>
      </w:r>
    </w:p>
    <w:p w:rsidR="00AE6743" w:rsidRDefault="00AE6743" w:rsidP="00AE6743"/>
    <w:p w:rsidR="00AE6743" w:rsidRDefault="00AE6743" w:rsidP="00AE6743">
      <w:r>
        <w:rPr>
          <w:rFonts w:hint="eastAsia"/>
        </w:rPr>
        <w:t xml:space="preserve">netstat -ano </w:t>
      </w:r>
      <w:r>
        <w:rPr>
          <w:rFonts w:hint="eastAsia"/>
        </w:rPr>
        <w:t>显示网络连接、路由表和网络接口信息</w:t>
      </w:r>
      <w:r>
        <w:rPr>
          <w:rFonts w:hint="eastAsia"/>
        </w:rPr>
        <w:t xml:space="preserve"> </w:t>
      </w:r>
    </w:p>
    <w:p w:rsidR="00AE6743" w:rsidRDefault="00AE6743" w:rsidP="00AE6743"/>
    <w:p w:rsidR="00AE6743" w:rsidRDefault="00AE6743" w:rsidP="00AE6743">
      <w:r>
        <w:t>[root@localhost ~]# netstat -anp</w:t>
      </w:r>
    </w:p>
    <w:p w:rsidR="00AE6743" w:rsidRDefault="00AE6743" w:rsidP="00AE6743">
      <w:r>
        <w:t>Active Internet connections (servers and established)</w:t>
      </w:r>
    </w:p>
    <w:p w:rsidR="00AE6743" w:rsidRDefault="00AE6743" w:rsidP="00AE6743">
      <w:r>
        <w:t xml:space="preserve">Proto Recv-Q Send-Q Local Address               Foreign Address             State       PID/Program name   </w:t>
      </w:r>
    </w:p>
    <w:p w:rsidR="00AE6743" w:rsidRDefault="00AE6743" w:rsidP="00AE6743">
      <w:r>
        <w:t xml:space="preserve">tcp        0      0 127.0.0.1:2208              0.0.0.0:*                   LISTEN      3199/hpiod          </w:t>
      </w:r>
    </w:p>
    <w:p w:rsidR="00AE6743" w:rsidRDefault="00AE6743" w:rsidP="00AE6743">
      <w:r>
        <w:t xml:space="preserve">tcp        0      0 0.0.0.0:623                 0.0.0.0:*                   LISTEN      2985/rpc.statd  </w:t>
      </w:r>
    </w:p>
    <w:p w:rsidR="00AE6743" w:rsidRDefault="00AE6743" w:rsidP="00AE6743">
      <w:r>
        <w:rPr>
          <w:rFonts w:hint="eastAsia"/>
        </w:rPr>
        <w:t>协议</w:t>
      </w:r>
      <w:r>
        <w:rPr>
          <w:rFonts w:hint="eastAsia"/>
        </w:rPr>
        <w:t xml:space="preserve">                </w:t>
      </w:r>
      <w:r>
        <w:rPr>
          <w:rFonts w:hint="eastAsia"/>
        </w:rPr>
        <w:t>本地</w:t>
      </w:r>
      <w:r>
        <w:rPr>
          <w:rFonts w:hint="eastAsia"/>
        </w:rPr>
        <w:t>IP:</w:t>
      </w:r>
      <w:r>
        <w:rPr>
          <w:rFonts w:hint="eastAsia"/>
        </w:rPr>
        <w:t>端口</w:t>
      </w:r>
      <w:r>
        <w:rPr>
          <w:rFonts w:hint="eastAsia"/>
        </w:rPr>
        <w:t xml:space="preserve">                 </w:t>
      </w:r>
      <w:r>
        <w:rPr>
          <w:rFonts w:hint="eastAsia"/>
        </w:rPr>
        <w:t>远程</w:t>
      </w:r>
      <w:r>
        <w:rPr>
          <w:rFonts w:hint="eastAsia"/>
        </w:rPr>
        <w:t>IP:</w:t>
      </w:r>
      <w:r>
        <w:rPr>
          <w:rFonts w:hint="eastAsia"/>
        </w:rPr>
        <w:t>端口</w:t>
      </w:r>
      <w:r>
        <w:rPr>
          <w:rFonts w:hint="eastAsia"/>
        </w:rPr>
        <w:t xml:space="preserve">                             </w:t>
      </w:r>
      <w:r>
        <w:rPr>
          <w:rFonts w:hint="eastAsia"/>
        </w:rPr>
        <w:t>进程号</w:t>
      </w:r>
      <w:r>
        <w:rPr>
          <w:rFonts w:hint="eastAsia"/>
        </w:rPr>
        <w:t>/</w:t>
      </w:r>
      <w:r>
        <w:rPr>
          <w:rFonts w:hint="eastAsia"/>
        </w:rPr>
        <w:t>程序名</w:t>
      </w:r>
    </w:p>
    <w:p w:rsidR="00AE6743" w:rsidRDefault="00AE6743" w:rsidP="00AE6743"/>
    <w:p w:rsidR="00AE6743" w:rsidRDefault="00AE6743" w:rsidP="00AE6743"/>
    <w:p w:rsidR="00AE6743" w:rsidRDefault="00AE6743" w:rsidP="00AE6743"/>
    <w:p w:rsidR="00AE6743" w:rsidRDefault="00AE6743" w:rsidP="00AE6743">
      <w:r>
        <w:t xml:space="preserve">netstat -anp | grep 'port'  </w:t>
      </w:r>
    </w:p>
    <w:p w:rsidR="00AE6743" w:rsidRDefault="00AE6743" w:rsidP="00AE6743">
      <w:r>
        <w:t>netstat -anp | grep 'pid'</w:t>
      </w:r>
    </w:p>
    <w:p w:rsidR="00AE6743" w:rsidRDefault="00AE6743" w:rsidP="00AE6743">
      <w:r>
        <w:t>netstat -anp | grep 'programname'</w:t>
      </w:r>
    </w:p>
    <w:p w:rsidR="00AE6743" w:rsidRDefault="00AE6743" w:rsidP="00AE6743"/>
    <w:p w:rsidR="00AE6743" w:rsidRDefault="00AE6743" w:rsidP="00AE6743">
      <w:r>
        <w:t>---------------------------------------------------</w:t>
      </w:r>
    </w:p>
    <w:p w:rsidR="00AE6743" w:rsidRDefault="00AE6743" w:rsidP="00AE6743">
      <w:r>
        <w:rPr>
          <w:rFonts w:hint="eastAsia"/>
        </w:rPr>
        <w:t>ping IP/</w:t>
      </w:r>
      <w:r>
        <w:rPr>
          <w:rFonts w:hint="eastAsia"/>
        </w:rPr>
        <w:t>域名</w:t>
      </w:r>
      <w:r>
        <w:rPr>
          <w:rFonts w:hint="eastAsia"/>
        </w:rPr>
        <w:t>/</w:t>
      </w:r>
      <w:r>
        <w:rPr>
          <w:rFonts w:hint="eastAsia"/>
        </w:rPr>
        <w:t>机器名</w:t>
      </w:r>
    </w:p>
    <w:p w:rsidR="00AE6743" w:rsidRDefault="00AE6743" w:rsidP="00AE6743">
      <w:r>
        <w:rPr>
          <w:rFonts w:hint="eastAsia"/>
        </w:rPr>
        <w:lastRenderedPageBreak/>
        <w:t xml:space="preserve">^c </w:t>
      </w:r>
      <w:r>
        <w:rPr>
          <w:rFonts w:hint="eastAsia"/>
        </w:rPr>
        <w:t>停止</w:t>
      </w:r>
    </w:p>
    <w:p w:rsidR="00AE6743" w:rsidRDefault="00AE6743" w:rsidP="00AE6743">
      <w:r>
        <w:t>---------------------------------------------------</w:t>
      </w:r>
    </w:p>
    <w:p w:rsidR="00AE6743" w:rsidRDefault="00AE6743" w:rsidP="00AE6743">
      <w:r>
        <w:rPr>
          <w:rFonts w:hint="eastAsia"/>
        </w:rPr>
        <w:t>磁盘管理</w:t>
      </w:r>
      <w:r>
        <w:rPr>
          <w:rFonts w:hint="eastAsia"/>
        </w:rPr>
        <w:t>:</w:t>
      </w:r>
    </w:p>
    <w:p w:rsidR="00AE6743" w:rsidRDefault="00AE6743" w:rsidP="00AE6743"/>
    <w:p w:rsidR="00AE6743" w:rsidRDefault="00AE6743" w:rsidP="00AE6743">
      <w:r>
        <w:t>df du mount umount</w:t>
      </w:r>
    </w:p>
    <w:p w:rsidR="00AE6743" w:rsidRDefault="00AE6743" w:rsidP="00AE6743"/>
    <w:p w:rsidR="00AE6743" w:rsidRDefault="00AE6743" w:rsidP="00AE6743">
      <w:r>
        <w:rPr>
          <w:rFonts w:hint="eastAsia"/>
        </w:rPr>
        <w:t xml:space="preserve">df -h  </w:t>
      </w:r>
      <w:r>
        <w:rPr>
          <w:rFonts w:hint="eastAsia"/>
        </w:rPr>
        <w:t>查看磁盘分区情况</w:t>
      </w:r>
    </w:p>
    <w:p w:rsidR="00AE6743" w:rsidRDefault="00AE6743" w:rsidP="00AE6743"/>
    <w:p w:rsidR="00AE6743" w:rsidRDefault="00AE6743" w:rsidP="00AE6743">
      <w:r>
        <w:rPr>
          <w:rFonts w:hint="eastAsia"/>
        </w:rPr>
        <w:t xml:space="preserve">du -s dir   </w:t>
      </w:r>
      <w:r>
        <w:rPr>
          <w:rFonts w:hint="eastAsia"/>
        </w:rPr>
        <w:t>默认</w:t>
      </w:r>
      <w:r>
        <w:rPr>
          <w:rFonts w:hint="eastAsia"/>
        </w:rPr>
        <w:t>K</w:t>
      </w:r>
      <w:r>
        <w:rPr>
          <w:rFonts w:hint="eastAsia"/>
        </w:rPr>
        <w:t>字节</w:t>
      </w:r>
    </w:p>
    <w:p w:rsidR="00AE6743" w:rsidRDefault="00AE6743" w:rsidP="00AE6743">
      <w:r>
        <w:t>du -s -B m/g/t/P dir</w:t>
      </w:r>
    </w:p>
    <w:p w:rsidR="00AE6743" w:rsidRDefault="00AE6743" w:rsidP="00AE6743"/>
    <w:p w:rsidR="00AE6743" w:rsidRDefault="00AE6743" w:rsidP="00AE6743">
      <w:r>
        <w:rPr>
          <w:rFonts w:hint="eastAsia"/>
        </w:rPr>
        <w:t xml:space="preserve">mount </w:t>
      </w:r>
      <w:r>
        <w:rPr>
          <w:rFonts w:hint="eastAsia"/>
        </w:rPr>
        <w:t>挂载</w:t>
      </w:r>
    </w:p>
    <w:p w:rsidR="00AE6743" w:rsidRDefault="00AE6743" w:rsidP="00AE6743"/>
    <w:p w:rsidR="00AE6743" w:rsidRDefault="00AE6743" w:rsidP="00AE6743">
      <w:r>
        <w:rPr>
          <w:rFonts w:hint="eastAsia"/>
        </w:rPr>
        <w:t>1)</w:t>
      </w:r>
      <w:r>
        <w:rPr>
          <w:rFonts w:hint="eastAsia"/>
        </w:rPr>
        <w:t>查看挂载</w:t>
      </w:r>
    </w:p>
    <w:p w:rsidR="00AE6743" w:rsidRDefault="00AE6743" w:rsidP="00AE6743">
      <w:r>
        <w:t>mount</w:t>
      </w:r>
    </w:p>
    <w:p w:rsidR="00AE6743" w:rsidRDefault="00AE6743" w:rsidP="00AE6743"/>
    <w:p w:rsidR="00AE6743" w:rsidRDefault="00AE6743" w:rsidP="00AE6743">
      <w:r>
        <w:rPr>
          <w:rFonts w:hint="eastAsia"/>
        </w:rPr>
        <w:t>2)</w:t>
      </w:r>
      <w:r>
        <w:rPr>
          <w:rFonts w:hint="eastAsia"/>
        </w:rPr>
        <w:t>挂载文件系统</w:t>
      </w:r>
    </w:p>
    <w:p w:rsidR="00AE6743" w:rsidRDefault="00AE6743" w:rsidP="00AE6743"/>
    <w:p w:rsidR="00AE6743" w:rsidRDefault="00AE6743" w:rsidP="00AE6743">
      <w:r>
        <w:rPr>
          <w:rFonts w:hint="eastAsia"/>
        </w:rPr>
        <w:t>文件</w:t>
      </w:r>
      <w:r>
        <w:rPr>
          <w:rFonts w:hint="eastAsia"/>
        </w:rPr>
        <w:t xml:space="preserve">:    </w:t>
      </w:r>
      <w:r>
        <w:rPr>
          <w:rFonts w:hint="eastAsia"/>
        </w:rPr>
        <w:t>存储设备</w:t>
      </w:r>
      <w:r>
        <w:rPr>
          <w:rFonts w:hint="eastAsia"/>
        </w:rPr>
        <w:t xml:space="preserve">    </w:t>
      </w:r>
      <w:r>
        <w:rPr>
          <w:rFonts w:hint="eastAsia"/>
        </w:rPr>
        <w:t>类型</w:t>
      </w:r>
    </w:p>
    <w:p w:rsidR="00AE6743" w:rsidRDefault="00AE6743" w:rsidP="00AE6743">
      <w:r>
        <w:rPr>
          <w:rFonts w:hint="eastAsia"/>
        </w:rPr>
        <w:t xml:space="preserve">          </w:t>
      </w:r>
      <w:r>
        <w:rPr>
          <w:rFonts w:hint="eastAsia"/>
        </w:rPr>
        <w:t>磁盘</w:t>
      </w:r>
      <w:r>
        <w:rPr>
          <w:rFonts w:hint="eastAsia"/>
        </w:rPr>
        <w:t xml:space="preserve">      ext3</w:t>
      </w:r>
    </w:p>
    <w:p w:rsidR="00AE6743" w:rsidRDefault="00AE6743" w:rsidP="00AE6743">
      <w:r>
        <w:rPr>
          <w:rFonts w:hint="eastAsia"/>
        </w:rPr>
        <w:t xml:space="preserve">          </w:t>
      </w:r>
      <w:r>
        <w:rPr>
          <w:rFonts w:hint="eastAsia"/>
        </w:rPr>
        <w:t>光盘</w:t>
      </w:r>
      <w:r>
        <w:rPr>
          <w:rFonts w:hint="eastAsia"/>
        </w:rPr>
        <w:t xml:space="preserve">      iso9660</w:t>
      </w:r>
    </w:p>
    <w:p w:rsidR="00AE6743" w:rsidRDefault="00AE6743" w:rsidP="00AE6743">
      <w:r>
        <w:rPr>
          <w:rFonts w:hint="eastAsia"/>
        </w:rPr>
        <w:t xml:space="preserve">          U</w:t>
      </w:r>
      <w:r>
        <w:rPr>
          <w:rFonts w:hint="eastAsia"/>
        </w:rPr>
        <w:t>盘</w:t>
      </w:r>
      <w:r>
        <w:rPr>
          <w:rFonts w:hint="eastAsia"/>
        </w:rPr>
        <w:t xml:space="preserve">       vfat</w:t>
      </w:r>
    </w:p>
    <w:p w:rsidR="00AE6743" w:rsidRDefault="00AE6743" w:rsidP="00AE6743">
      <w:r>
        <w:rPr>
          <w:rFonts w:hint="eastAsia"/>
        </w:rPr>
        <w:t xml:space="preserve">        </w:t>
      </w:r>
      <w:r>
        <w:rPr>
          <w:rFonts w:hint="eastAsia"/>
        </w:rPr>
        <w:t>共享文件</w:t>
      </w:r>
      <w:r>
        <w:rPr>
          <w:rFonts w:hint="eastAsia"/>
        </w:rPr>
        <w:t xml:space="preserve">    nfs/cifs</w:t>
      </w:r>
    </w:p>
    <w:p w:rsidR="00AE6743" w:rsidRDefault="00AE6743" w:rsidP="00AE6743"/>
    <w:p w:rsidR="00AE6743" w:rsidRDefault="00AE6743" w:rsidP="00AE6743">
      <w:r>
        <w:rPr>
          <w:rFonts w:hint="eastAsia"/>
        </w:rPr>
        <w:t xml:space="preserve">mount -t </w:t>
      </w:r>
      <w:r>
        <w:rPr>
          <w:rFonts w:hint="eastAsia"/>
        </w:rPr>
        <w:t>类型</w:t>
      </w:r>
      <w:r>
        <w:rPr>
          <w:rFonts w:hint="eastAsia"/>
        </w:rPr>
        <w:t xml:space="preserve">  </w:t>
      </w:r>
      <w:r>
        <w:rPr>
          <w:rFonts w:hint="eastAsia"/>
        </w:rPr>
        <w:t>设备</w:t>
      </w:r>
      <w:r>
        <w:rPr>
          <w:rFonts w:hint="eastAsia"/>
        </w:rPr>
        <w:t xml:space="preserve">  </w:t>
      </w:r>
      <w:r>
        <w:rPr>
          <w:rFonts w:hint="eastAsia"/>
        </w:rPr>
        <w:t>虚拟目录</w:t>
      </w:r>
      <w:r>
        <w:rPr>
          <w:rFonts w:hint="eastAsia"/>
        </w:rPr>
        <w:t xml:space="preserve">  </w:t>
      </w:r>
      <w:r>
        <w:rPr>
          <w:rFonts w:hint="eastAsia"/>
        </w:rPr>
        <w:t>如</w:t>
      </w:r>
      <w:r>
        <w:rPr>
          <w:rFonts w:hint="eastAsia"/>
        </w:rPr>
        <w:t>mount -t iso9660  scd0(</w:t>
      </w:r>
      <w:r>
        <w:rPr>
          <w:rFonts w:hint="eastAsia"/>
        </w:rPr>
        <w:t>光盘设备名称</w:t>
      </w:r>
      <w:r>
        <w:rPr>
          <w:rFonts w:hint="eastAsia"/>
        </w:rPr>
        <w:t xml:space="preserve">) </w:t>
      </w:r>
      <w:r>
        <w:rPr>
          <w:rFonts w:hint="eastAsia"/>
        </w:rPr>
        <w:t>目录</w:t>
      </w:r>
    </w:p>
    <w:p w:rsidR="00AE6743" w:rsidRDefault="00AE6743" w:rsidP="00AE6743"/>
    <w:p w:rsidR="00AE6743" w:rsidRDefault="00AE6743" w:rsidP="00AE6743">
      <w:r>
        <w:rPr>
          <w:rFonts w:hint="eastAsia"/>
        </w:rPr>
        <w:t>3)</w:t>
      </w:r>
      <w:r>
        <w:rPr>
          <w:rFonts w:hint="eastAsia"/>
        </w:rPr>
        <w:t>卸载文件系统</w:t>
      </w:r>
      <w:r>
        <w:rPr>
          <w:rFonts w:hint="eastAsia"/>
        </w:rPr>
        <w:t xml:space="preserve"> </w:t>
      </w:r>
    </w:p>
    <w:p w:rsidR="00AE6743" w:rsidRDefault="00AE6743" w:rsidP="00AE6743">
      <w:r>
        <w:rPr>
          <w:rFonts w:hint="eastAsia"/>
        </w:rPr>
        <w:t xml:space="preserve">umount </w:t>
      </w:r>
      <w:r>
        <w:rPr>
          <w:rFonts w:hint="eastAsia"/>
        </w:rPr>
        <w:t>设备</w:t>
      </w:r>
      <w:r>
        <w:rPr>
          <w:rFonts w:hint="eastAsia"/>
        </w:rPr>
        <w:t xml:space="preserve">  </w:t>
      </w:r>
    </w:p>
    <w:p w:rsidR="00AE6743" w:rsidRDefault="00AE6743" w:rsidP="00AE6743">
      <w:r>
        <w:rPr>
          <w:rFonts w:hint="eastAsia"/>
        </w:rPr>
        <w:lastRenderedPageBreak/>
        <w:t xml:space="preserve">umount </w:t>
      </w:r>
      <w:r>
        <w:rPr>
          <w:rFonts w:hint="eastAsia"/>
        </w:rPr>
        <w:t>虚拟目录</w:t>
      </w:r>
    </w:p>
    <w:p w:rsidR="00AE6743" w:rsidRDefault="00AE6743" w:rsidP="00AE6743"/>
    <w:p w:rsidR="00AE6743" w:rsidRDefault="00AE6743" w:rsidP="00AE6743">
      <w:r>
        <w:t>umount -l  (lazy)</w:t>
      </w:r>
    </w:p>
    <w:p w:rsidR="00AE6743" w:rsidRDefault="00AE6743" w:rsidP="00AE6743"/>
    <w:p w:rsidR="00AE6743" w:rsidRDefault="00AE6743" w:rsidP="00AE6743">
      <w:r>
        <w:t>--------------------------------------------------</w:t>
      </w:r>
    </w:p>
    <w:p w:rsidR="00AE6743" w:rsidRDefault="00AE6743" w:rsidP="00AE6743">
      <w:pPr>
        <w:pStyle w:val="3"/>
      </w:pPr>
      <w:r>
        <w:rPr>
          <w:rFonts w:hint="eastAsia"/>
        </w:rPr>
        <w:t>备份压缩</w:t>
      </w:r>
    </w:p>
    <w:p w:rsidR="00AE6743" w:rsidRDefault="00AE6743" w:rsidP="00AE6743"/>
    <w:p w:rsidR="00AE6743" w:rsidRDefault="00AE6743" w:rsidP="00AE6743">
      <w:r>
        <w:rPr>
          <w:rFonts w:hint="eastAsia"/>
        </w:rPr>
        <w:t>常见的压缩格式</w:t>
      </w:r>
      <w:r>
        <w:rPr>
          <w:rFonts w:hint="eastAsia"/>
        </w:rPr>
        <w:t>:</w:t>
      </w:r>
    </w:p>
    <w:p w:rsidR="00AE6743" w:rsidRDefault="00AE6743" w:rsidP="00AE6743">
      <w:r>
        <w:t>Windows:  .rar .zip .7Z</w:t>
      </w:r>
    </w:p>
    <w:p w:rsidR="00AE6743" w:rsidRDefault="00AE6743" w:rsidP="00AE6743">
      <w:r>
        <w:t>Linux:   .zip .gz  .bz2 .tar.gz .tar.bz2</w:t>
      </w:r>
    </w:p>
    <w:p w:rsidR="00AE6743" w:rsidRDefault="00AE6743" w:rsidP="00AE6743"/>
    <w:p w:rsidR="00AE6743" w:rsidRDefault="00AE6743" w:rsidP="00AE6743">
      <w:r>
        <w:t>(1) .gz</w:t>
      </w:r>
    </w:p>
    <w:p w:rsidR="00AE6743" w:rsidRDefault="00AE6743" w:rsidP="00AE6743">
      <w:r>
        <w:rPr>
          <w:rFonts w:hint="eastAsia"/>
        </w:rPr>
        <w:t xml:space="preserve">gzip file --&gt; file.gz   </w:t>
      </w:r>
      <w:r>
        <w:rPr>
          <w:rFonts w:hint="eastAsia"/>
        </w:rPr>
        <w:t>压缩文件</w:t>
      </w:r>
      <w:r>
        <w:rPr>
          <w:rFonts w:hint="eastAsia"/>
        </w:rPr>
        <w:t xml:space="preserve">        </w:t>
      </w:r>
      <w:r>
        <w:rPr>
          <w:rFonts w:hint="eastAsia"/>
        </w:rPr>
        <w:t>原文件不存在</w:t>
      </w:r>
    </w:p>
    <w:p w:rsidR="00AE6743" w:rsidRDefault="00AE6743" w:rsidP="00AE6743">
      <w:r>
        <w:rPr>
          <w:rFonts w:hint="eastAsia"/>
        </w:rPr>
        <w:t xml:space="preserve">gzip -d file.gz --&gt; file </w:t>
      </w:r>
      <w:r>
        <w:rPr>
          <w:rFonts w:hint="eastAsia"/>
        </w:rPr>
        <w:t>解压缩</w:t>
      </w:r>
    </w:p>
    <w:p w:rsidR="00AE6743" w:rsidRDefault="00AE6743" w:rsidP="00AE6743"/>
    <w:p w:rsidR="00AE6743" w:rsidRDefault="00AE6743" w:rsidP="00AE6743">
      <w:r>
        <w:t>(2) .bz2</w:t>
      </w:r>
    </w:p>
    <w:p w:rsidR="00AE6743" w:rsidRDefault="00AE6743" w:rsidP="00AE6743">
      <w:r>
        <w:rPr>
          <w:rFonts w:hint="eastAsia"/>
        </w:rPr>
        <w:t xml:space="preserve">bzip2 file --&gt; file.bz2  </w:t>
      </w:r>
      <w:r>
        <w:rPr>
          <w:rFonts w:hint="eastAsia"/>
        </w:rPr>
        <w:t>压缩文件</w:t>
      </w:r>
      <w:r>
        <w:rPr>
          <w:rFonts w:hint="eastAsia"/>
        </w:rPr>
        <w:t xml:space="preserve">      </w:t>
      </w:r>
      <w:r>
        <w:rPr>
          <w:rFonts w:hint="eastAsia"/>
        </w:rPr>
        <w:t>原文件不存在</w:t>
      </w:r>
    </w:p>
    <w:p w:rsidR="00AE6743" w:rsidRDefault="00AE6743" w:rsidP="00AE6743">
      <w:r>
        <w:rPr>
          <w:rFonts w:hint="eastAsia"/>
        </w:rPr>
        <w:t xml:space="preserve">bzip2 -d file.bz2 --&gt; file  </w:t>
      </w:r>
      <w:r>
        <w:rPr>
          <w:rFonts w:hint="eastAsia"/>
        </w:rPr>
        <w:t>解压缩</w:t>
      </w:r>
    </w:p>
    <w:p w:rsidR="00AE6743" w:rsidRDefault="00AE6743" w:rsidP="00AE6743"/>
    <w:p w:rsidR="00AE6743" w:rsidRDefault="00AE6743" w:rsidP="00AE6743">
      <w:r>
        <w:t>(3) .zip</w:t>
      </w:r>
    </w:p>
    <w:p w:rsidR="00AE6743" w:rsidRDefault="00AE6743" w:rsidP="00AE6743">
      <w:r>
        <w:rPr>
          <w:rFonts w:hint="eastAsia"/>
        </w:rPr>
        <w:t>zip last</w:t>
      </w:r>
      <w:r>
        <w:rPr>
          <w:rFonts w:hint="eastAsia"/>
        </w:rPr>
        <w:t>（表示最后的压缩文件名）</w:t>
      </w:r>
      <w:r>
        <w:rPr>
          <w:rFonts w:hint="eastAsia"/>
        </w:rPr>
        <w:t xml:space="preserve">.zip file  </w:t>
      </w:r>
      <w:r>
        <w:rPr>
          <w:rFonts w:hint="eastAsia"/>
        </w:rPr>
        <w:t>原文件依然存在，同时将原文件压缩成压缩文件</w:t>
      </w:r>
    </w:p>
    <w:p w:rsidR="00AE6743" w:rsidRDefault="00AE6743" w:rsidP="00AE6743">
      <w:r>
        <w:rPr>
          <w:rFonts w:hint="eastAsia"/>
        </w:rPr>
        <w:t xml:space="preserve">unzip last.zip    </w:t>
      </w:r>
      <w:r>
        <w:rPr>
          <w:rFonts w:hint="eastAsia"/>
        </w:rPr>
        <w:t>原文件保留</w:t>
      </w:r>
      <w:r>
        <w:rPr>
          <w:rFonts w:hint="eastAsia"/>
        </w:rPr>
        <w:t xml:space="preserve"> </w:t>
      </w:r>
      <w:r>
        <w:rPr>
          <w:rFonts w:hint="eastAsia"/>
        </w:rPr>
        <w:t>可以覆盖原文件也可以重命名</w:t>
      </w:r>
    </w:p>
    <w:p w:rsidR="00AE6743" w:rsidRDefault="00AE6743" w:rsidP="00AE6743"/>
    <w:p w:rsidR="00AE6743" w:rsidRDefault="00AE6743" w:rsidP="00AE6743">
      <w:r>
        <w:rPr>
          <w:rFonts w:hint="eastAsia"/>
        </w:rPr>
        <w:t xml:space="preserve">tar --&gt;  </w:t>
      </w:r>
      <w:r>
        <w:rPr>
          <w:rFonts w:hint="eastAsia"/>
        </w:rPr>
        <w:t>打包</w:t>
      </w:r>
      <w:r>
        <w:rPr>
          <w:rFonts w:hint="eastAsia"/>
        </w:rPr>
        <w:t xml:space="preserve">  </w:t>
      </w:r>
      <w:r>
        <w:rPr>
          <w:rFonts w:hint="eastAsia"/>
        </w:rPr>
        <w:t>解包</w:t>
      </w:r>
      <w:r>
        <w:rPr>
          <w:rFonts w:hint="eastAsia"/>
        </w:rPr>
        <w:t xml:space="preserve">              --&gt; *.tar</w:t>
      </w:r>
    </w:p>
    <w:p w:rsidR="00AE6743" w:rsidRDefault="00AE6743" w:rsidP="00AE6743">
      <w:r>
        <w:rPr>
          <w:rFonts w:hint="eastAsia"/>
        </w:rPr>
        <w:t xml:space="preserve">    --&gt;  </w:t>
      </w:r>
      <w:r>
        <w:rPr>
          <w:rFonts w:hint="eastAsia"/>
        </w:rPr>
        <w:t>压缩</w:t>
      </w:r>
      <w:r>
        <w:rPr>
          <w:rFonts w:hint="eastAsia"/>
        </w:rPr>
        <w:t xml:space="preserve">  </w:t>
      </w:r>
      <w:r>
        <w:rPr>
          <w:rFonts w:hint="eastAsia"/>
        </w:rPr>
        <w:t>解压</w:t>
      </w:r>
      <w:r>
        <w:rPr>
          <w:rFonts w:hint="eastAsia"/>
        </w:rPr>
        <w:t>(gzip/bzip2)  --&gt; *.tar.gz / *.tar.bz2</w:t>
      </w:r>
    </w:p>
    <w:p w:rsidR="00AE6743" w:rsidRDefault="00AE6743" w:rsidP="00AE6743"/>
    <w:p w:rsidR="00AE6743" w:rsidRDefault="00AE6743" w:rsidP="00AE6743">
      <w:r>
        <w:rPr>
          <w:rFonts w:hint="eastAsia"/>
        </w:rPr>
        <w:lastRenderedPageBreak/>
        <w:t xml:space="preserve">1)-c (create) </w:t>
      </w:r>
      <w:r>
        <w:rPr>
          <w:rFonts w:hint="eastAsia"/>
        </w:rPr>
        <w:t>创建包或压缩文件</w:t>
      </w:r>
    </w:p>
    <w:p w:rsidR="00AE6743" w:rsidRDefault="00AE6743" w:rsidP="00AE6743">
      <w:r>
        <w:rPr>
          <w:rFonts w:hint="eastAsia"/>
        </w:rPr>
        <w:t xml:space="preserve">2)-v (view)   </w:t>
      </w:r>
      <w:r>
        <w:rPr>
          <w:rFonts w:hint="eastAsia"/>
        </w:rPr>
        <w:t>查看过程</w:t>
      </w:r>
    </w:p>
    <w:p w:rsidR="00AE6743" w:rsidRDefault="00AE6743" w:rsidP="00AE6743">
      <w:r>
        <w:rPr>
          <w:rFonts w:hint="eastAsia"/>
        </w:rPr>
        <w:t xml:space="preserve">3)-f (file)   </w:t>
      </w:r>
      <w:r>
        <w:rPr>
          <w:rFonts w:hint="eastAsia"/>
        </w:rPr>
        <w:t>指定操作的文件</w:t>
      </w:r>
    </w:p>
    <w:p w:rsidR="00AE6743" w:rsidRDefault="00AE6743" w:rsidP="00AE6743">
      <w:r>
        <w:rPr>
          <w:rFonts w:hint="eastAsia"/>
        </w:rPr>
        <w:t xml:space="preserve">4)-r (readd)  </w:t>
      </w:r>
      <w:r>
        <w:rPr>
          <w:rFonts w:hint="eastAsia"/>
        </w:rPr>
        <w:t>将文件加入包中</w:t>
      </w:r>
    </w:p>
    <w:p w:rsidR="00AE6743" w:rsidRDefault="00AE6743" w:rsidP="00AE6743">
      <w:r>
        <w:rPr>
          <w:rFonts w:hint="eastAsia"/>
        </w:rPr>
        <w:t xml:space="preserve">5)-C (path)   </w:t>
      </w:r>
      <w:r>
        <w:rPr>
          <w:rFonts w:hint="eastAsia"/>
        </w:rPr>
        <w:t>指定路径</w:t>
      </w:r>
    </w:p>
    <w:p w:rsidR="00AE6743" w:rsidRDefault="00AE6743" w:rsidP="00AE6743">
      <w:r>
        <w:rPr>
          <w:rFonts w:hint="eastAsia"/>
        </w:rPr>
        <w:t xml:space="preserve">6)-z (gzip)   </w:t>
      </w:r>
      <w:r>
        <w:rPr>
          <w:rFonts w:hint="eastAsia"/>
        </w:rPr>
        <w:t>使用</w:t>
      </w:r>
      <w:r>
        <w:rPr>
          <w:rFonts w:hint="eastAsia"/>
        </w:rPr>
        <w:t>gzip</w:t>
      </w:r>
      <w:r>
        <w:rPr>
          <w:rFonts w:hint="eastAsia"/>
        </w:rPr>
        <w:t>处理文件</w:t>
      </w:r>
    </w:p>
    <w:p w:rsidR="00AE6743" w:rsidRDefault="00AE6743" w:rsidP="00AE6743">
      <w:r>
        <w:rPr>
          <w:rFonts w:hint="eastAsia"/>
        </w:rPr>
        <w:t xml:space="preserve">7)-j (bzip2)  </w:t>
      </w:r>
      <w:r>
        <w:rPr>
          <w:rFonts w:hint="eastAsia"/>
        </w:rPr>
        <w:t>使用</w:t>
      </w:r>
      <w:r>
        <w:rPr>
          <w:rFonts w:hint="eastAsia"/>
        </w:rPr>
        <w:t>bzip2</w:t>
      </w:r>
      <w:r>
        <w:rPr>
          <w:rFonts w:hint="eastAsia"/>
        </w:rPr>
        <w:t>处理文件</w:t>
      </w:r>
    </w:p>
    <w:p w:rsidR="00AE6743" w:rsidRDefault="00AE6743" w:rsidP="00AE6743">
      <w:r>
        <w:rPr>
          <w:rFonts w:hint="eastAsia"/>
        </w:rPr>
        <w:t xml:space="preserve">8)-t (test)   </w:t>
      </w:r>
      <w:r>
        <w:rPr>
          <w:rFonts w:hint="eastAsia"/>
        </w:rPr>
        <w:t>仅仅查看包</w:t>
      </w:r>
      <w:r>
        <w:rPr>
          <w:rFonts w:hint="eastAsia"/>
        </w:rPr>
        <w:t>/</w:t>
      </w:r>
      <w:r>
        <w:rPr>
          <w:rFonts w:hint="eastAsia"/>
        </w:rPr>
        <w:t>压缩文件中的内容</w:t>
      </w:r>
    </w:p>
    <w:p w:rsidR="00AE6743" w:rsidRDefault="00AE6743" w:rsidP="00AE6743">
      <w:r>
        <w:rPr>
          <w:rFonts w:hint="eastAsia"/>
        </w:rPr>
        <w:t xml:space="preserve">9)-x          </w:t>
      </w:r>
      <w:r>
        <w:rPr>
          <w:rFonts w:hint="eastAsia"/>
        </w:rPr>
        <w:t>当解包或解压缩时必须使用</w:t>
      </w:r>
    </w:p>
    <w:p w:rsidR="00AE6743" w:rsidRDefault="00AE6743" w:rsidP="00AE6743">
      <w:r>
        <w:rPr>
          <w:rFonts w:hint="eastAsia"/>
        </w:rPr>
        <w:t xml:space="preserve">10)--exclude=path  </w:t>
      </w:r>
      <w:r>
        <w:rPr>
          <w:rFonts w:hint="eastAsia"/>
        </w:rPr>
        <w:t>排除指定路径中的文件</w:t>
      </w:r>
    </w:p>
    <w:p w:rsidR="00AE6743" w:rsidRDefault="00AE6743" w:rsidP="00AE6743"/>
    <w:p w:rsidR="00AE6743" w:rsidRDefault="00AE6743" w:rsidP="00AE6743">
      <w:r>
        <w:rPr>
          <w:rFonts w:hint="eastAsia"/>
        </w:rPr>
        <w:t xml:space="preserve">1)tar -cvf  </w:t>
      </w:r>
      <w:r>
        <w:rPr>
          <w:rFonts w:hint="eastAsia"/>
        </w:rPr>
        <w:t>打包文件</w:t>
      </w:r>
      <w:r>
        <w:rPr>
          <w:rFonts w:hint="eastAsia"/>
        </w:rPr>
        <w:t xml:space="preserve"> tar cvf xxx.tar xxx x xxxx</w:t>
      </w:r>
      <w:r>
        <w:rPr>
          <w:rFonts w:hint="eastAsia"/>
        </w:rPr>
        <w:t>…………</w:t>
      </w:r>
    </w:p>
    <w:p w:rsidR="00AE6743" w:rsidRDefault="00AE6743" w:rsidP="00AE6743">
      <w:r>
        <w:rPr>
          <w:rFonts w:hint="eastAsia"/>
        </w:rPr>
        <w:t xml:space="preserve">2)tar -rvf   </w:t>
      </w:r>
      <w:r>
        <w:rPr>
          <w:rFonts w:hint="eastAsia"/>
        </w:rPr>
        <w:t>将文件加入包中</w:t>
      </w:r>
      <w:r>
        <w:rPr>
          <w:rFonts w:hint="eastAsia"/>
        </w:rPr>
        <w:t xml:space="preserve"> </w:t>
      </w:r>
      <w:r>
        <w:rPr>
          <w:rFonts w:hint="eastAsia"/>
        </w:rPr>
        <w:t>如</w:t>
      </w:r>
      <w:r>
        <w:rPr>
          <w:rFonts w:hint="eastAsia"/>
        </w:rPr>
        <w:t>XXX.tar  XXX</w:t>
      </w:r>
      <w:r>
        <w:rPr>
          <w:rFonts w:hint="eastAsia"/>
        </w:rPr>
        <w:t>文件</w:t>
      </w:r>
      <w:r>
        <w:rPr>
          <w:rFonts w:hint="eastAsia"/>
        </w:rPr>
        <w:t xml:space="preserve">   </w:t>
      </w:r>
      <w:r>
        <w:rPr>
          <w:rFonts w:hint="eastAsia"/>
        </w:rPr>
        <w:t>将</w:t>
      </w:r>
      <w:r>
        <w:rPr>
          <w:rFonts w:hint="eastAsia"/>
        </w:rPr>
        <w:t>XXX</w:t>
      </w:r>
      <w:r>
        <w:rPr>
          <w:rFonts w:hint="eastAsia"/>
        </w:rPr>
        <w:t>文件加入</w:t>
      </w:r>
      <w:r>
        <w:rPr>
          <w:rFonts w:hint="eastAsia"/>
        </w:rPr>
        <w:t>XXX,tar</w:t>
      </w:r>
      <w:r>
        <w:rPr>
          <w:rFonts w:hint="eastAsia"/>
        </w:rPr>
        <w:t>包中</w:t>
      </w:r>
    </w:p>
    <w:p w:rsidR="00AE6743" w:rsidRDefault="00AE6743" w:rsidP="00AE6743">
      <w:r>
        <w:rPr>
          <w:rFonts w:hint="eastAsia"/>
        </w:rPr>
        <w:t xml:space="preserve">3)tar -tvf  </w:t>
      </w:r>
      <w:r>
        <w:rPr>
          <w:rFonts w:hint="eastAsia"/>
        </w:rPr>
        <w:t>查看包</w:t>
      </w:r>
      <w:r>
        <w:rPr>
          <w:rFonts w:hint="eastAsia"/>
        </w:rPr>
        <w:t>/</w:t>
      </w:r>
      <w:r>
        <w:rPr>
          <w:rFonts w:hint="eastAsia"/>
        </w:rPr>
        <w:t>压缩文件中的内容</w:t>
      </w:r>
    </w:p>
    <w:p w:rsidR="00AE6743" w:rsidRDefault="00AE6743" w:rsidP="00AE6743">
      <w:r>
        <w:rPr>
          <w:rFonts w:hint="eastAsia"/>
        </w:rPr>
        <w:t xml:space="preserve">4)tar -xvf  </w:t>
      </w:r>
      <w:r>
        <w:rPr>
          <w:rFonts w:hint="eastAsia"/>
        </w:rPr>
        <w:t>解包</w:t>
      </w:r>
    </w:p>
    <w:p w:rsidR="00AE6743" w:rsidRDefault="00AE6743" w:rsidP="00AE6743">
      <w:r>
        <w:rPr>
          <w:rFonts w:hint="eastAsia"/>
        </w:rPr>
        <w:t xml:space="preserve">5)tar -zxvf  -C path </w:t>
      </w:r>
      <w:r>
        <w:rPr>
          <w:rFonts w:hint="eastAsia"/>
        </w:rPr>
        <w:t>解压解包到指定路径</w:t>
      </w:r>
      <w:r>
        <w:rPr>
          <w:rFonts w:hint="eastAsia"/>
        </w:rPr>
        <w:t xml:space="preserve">  tar zxvf  xxx.tar.gz -C /home(a/b a/)    </w:t>
      </w:r>
    </w:p>
    <w:p w:rsidR="00AE6743" w:rsidRDefault="00AE6743" w:rsidP="00AE6743">
      <w:r>
        <w:t xml:space="preserve">tar xvf -C xxx.tar.gz/xxx.tar /home(a/b a/) </w:t>
      </w:r>
    </w:p>
    <w:p w:rsidR="00AE6743" w:rsidRDefault="00AE6743" w:rsidP="00AE6743">
      <w:r>
        <w:rPr>
          <w:rFonts w:hint="eastAsia"/>
        </w:rPr>
        <w:t xml:space="preserve">6)tar    -czvf </w:t>
      </w:r>
      <w:r>
        <w:rPr>
          <w:rFonts w:hint="eastAsia"/>
        </w:rPr>
        <w:t>打包并压缩</w:t>
      </w:r>
    </w:p>
    <w:p w:rsidR="00AE6743" w:rsidRDefault="00AE6743" w:rsidP="00AE6743">
      <w:r>
        <w:rPr>
          <w:rFonts w:hint="eastAsia"/>
        </w:rPr>
        <w:t xml:space="preserve">7)tar - cjvf   </w:t>
      </w:r>
      <w:r>
        <w:rPr>
          <w:rFonts w:hint="eastAsia"/>
        </w:rPr>
        <w:t>用</w:t>
      </w:r>
      <w:r>
        <w:rPr>
          <w:rFonts w:hint="eastAsia"/>
        </w:rPr>
        <w:t>bzip2</w:t>
      </w:r>
      <w:r>
        <w:rPr>
          <w:rFonts w:hint="eastAsia"/>
        </w:rPr>
        <w:t>压缩文件</w:t>
      </w:r>
    </w:p>
    <w:p w:rsidR="00AE6743" w:rsidRDefault="00AE6743" w:rsidP="00AE6743">
      <w:r>
        <w:rPr>
          <w:rFonts w:hint="eastAsia"/>
        </w:rPr>
        <w:t xml:space="preserve">8)tar   -xzvf  </w:t>
      </w:r>
      <w:r>
        <w:rPr>
          <w:rFonts w:hint="eastAsia"/>
        </w:rPr>
        <w:t>解压并解包（用</w:t>
      </w:r>
      <w:r>
        <w:rPr>
          <w:rFonts w:hint="eastAsia"/>
        </w:rPr>
        <w:t>gzip</w:t>
      </w:r>
      <w:r>
        <w:rPr>
          <w:rFonts w:hint="eastAsia"/>
        </w:rPr>
        <w:t>解压）</w:t>
      </w:r>
    </w:p>
    <w:p w:rsidR="00AE6743" w:rsidRDefault="00AE6743" w:rsidP="00AE6743">
      <w:r>
        <w:rPr>
          <w:rFonts w:hint="eastAsia"/>
        </w:rPr>
        <w:t xml:space="preserve">9)tar   -xjvf  </w:t>
      </w:r>
      <w:r>
        <w:rPr>
          <w:rFonts w:hint="eastAsia"/>
        </w:rPr>
        <w:t>解压并解包（用</w:t>
      </w:r>
      <w:r>
        <w:rPr>
          <w:rFonts w:hint="eastAsia"/>
        </w:rPr>
        <w:t>bzip2</w:t>
      </w:r>
      <w:r>
        <w:rPr>
          <w:rFonts w:hint="eastAsia"/>
        </w:rPr>
        <w:t>解压）</w:t>
      </w:r>
    </w:p>
    <w:p w:rsidR="00AE6743" w:rsidRDefault="00AE6743" w:rsidP="00AE6743">
      <w:r>
        <w:t>10)tar -cvf  --exclude=path</w:t>
      </w:r>
    </w:p>
    <w:p w:rsidR="00AE6743" w:rsidRDefault="00AE6743" w:rsidP="00AE6743"/>
    <w:p w:rsidR="00AE6743" w:rsidRDefault="00AE6743" w:rsidP="00AE6743">
      <w:r>
        <w:t>-------------------------------------------------------------------------</w:t>
      </w:r>
    </w:p>
    <w:p w:rsidR="00AE6743" w:rsidRDefault="00AE6743" w:rsidP="00AE6743">
      <w:pPr>
        <w:pStyle w:val="3"/>
      </w:pPr>
      <w:r>
        <w:rPr>
          <w:rFonts w:hint="eastAsia"/>
        </w:rPr>
        <w:lastRenderedPageBreak/>
        <w:t>程序安装</w:t>
      </w:r>
    </w:p>
    <w:p w:rsidR="00AE6743" w:rsidRDefault="00AE6743" w:rsidP="00AE6743"/>
    <w:p w:rsidR="00AE6743" w:rsidRDefault="00AE6743" w:rsidP="00AE6743">
      <w:r>
        <w:rPr>
          <w:rFonts w:hint="eastAsia"/>
        </w:rPr>
        <w:t>1)</w:t>
      </w:r>
      <w:r>
        <w:rPr>
          <w:rFonts w:hint="eastAsia"/>
        </w:rPr>
        <w:t>源码安装</w:t>
      </w:r>
    </w:p>
    <w:p w:rsidR="00AE6743" w:rsidRDefault="00AE6743" w:rsidP="00AE6743"/>
    <w:p w:rsidR="00AE6743" w:rsidRDefault="00AE6743" w:rsidP="00AE6743">
      <w:r>
        <w:rPr>
          <w:rFonts w:hint="eastAsia"/>
        </w:rPr>
        <w:t>源文件</w:t>
      </w:r>
      <w:r>
        <w:rPr>
          <w:rFonts w:hint="eastAsia"/>
        </w:rPr>
        <w:t xml:space="preserve"> ------------------&gt;</w:t>
      </w:r>
      <w:r>
        <w:rPr>
          <w:rFonts w:hint="eastAsia"/>
        </w:rPr>
        <w:t>编译</w:t>
      </w:r>
      <w:r>
        <w:rPr>
          <w:rFonts w:hint="eastAsia"/>
        </w:rPr>
        <w:t>--------------------&gt;</w:t>
      </w:r>
      <w:r>
        <w:rPr>
          <w:rFonts w:hint="eastAsia"/>
        </w:rPr>
        <w:t>可执行文件</w:t>
      </w:r>
    </w:p>
    <w:p w:rsidR="00AE6743" w:rsidRDefault="00AE6743" w:rsidP="00AE6743"/>
    <w:p w:rsidR="00AE6743" w:rsidRDefault="00AE6743" w:rsidP="00AE6743">
      <w:r>
        <w:rPr>
          <w:rFonts w:hint="eastAsia"/>
        </w:rPr>
        <w:t>(1)</w:t>
      </w:r>
      <w:r>
        <w:rPr>
          <w:rFonts w:hint="eastAsia"/>
        </w:rPr>
        <w:t>获取源文件的安装包</w:t>
      </w:r>
    </w:p>
    <w:p w:rsidR="00AE6743" w:rsidRDefault="00AE6743" w:rsidP="00AE6743">
      <w:r>
        <w:t>*.tar.gz  *.tar.bz2 *.zip</w:t>
      </w:r>
    </w:p>
    <w:p w:rsidR="00AE6743" w:rsidRDefault="00AE6743" w:rsidP="00AE6743"/>
    <w:p w:rsidR="00AE6743" w:rsidRDefault="00AE6743" w:rsidP="00AE6743">
      <w:r>
        <w:rPr>
          <w:rFonts w:hint="eastAsia"/>
        </w:rPr>
        <w:t>解压缩</w:t>
      </w:r>
      <w:r>
        <w:rPr>
          <w:rFonts w:hint="eastAsia"/>
        </w:rPr>
        <w:t xml:space="preserve"> --&gt; </w:t>
      </w:r>
      <w:r>
        <w:rPr>
          <w:rFonts w:hint="eastAsia"/>
        </w:rPr>
        <w:t>安装目录</w:t>
      </w:r>
      <w:r>
        <w:rPr>
          <w:rFonts w:hint="eastAsia"/>
        </w:rPr>
        <w:t xml:space="preserve"> --&gt; </w:t>
      </w:r>
      <w:r>
        <w:rPr>
          <w:rFonts w:hint="eastAsia"/>
        </w:rPr>
        <w:t>进入目录</w:t>
      </w:r>
    </w:p>
    <w:p w:rsidR="00AE6743" w:rsidRDefault="00AE6743" w:rsidP="00AE6743"/>
    <w:p w:rsidR="00AE6743" w:rsidRDefault="00AE6743" w:rsidP="00AE6743">
      <w:r>
        <w:rPr>
          <w:rFonts w:hint="eastAsia"/>
        </w:rPr>
        <w:t>(2)</w:t>
      </w:r>
      <w:r>
        <w:rPr>
          <w:rFonts w:hint="eastAsia"/>
        </w:rPr>
        <w:t>检查与配置</w:t>
      </w:r>
    </w:p>
    <w:p w:rsidR="00AE6743" w:rsidRDefault="00AE6743" w:rsidP="00AE6743">
      <w:r>
        <w:t>./configure --help</w:t>
      </w:r>
    </w:p>
    <w:p w:rsidR="00AE6743" w:rsidRDefault="00AE6743" w:rsidP="00AE6743">
      <w:r>
        <w:t>./configure --prefix=path</w:t>
      </w:r>
    </w:p>
    <w:p w:rsidR="00AE6743" w:rsidRDefault="00AE6743" w:rsidP="00AE6743"/>
    <w:p w:rsidR="00AE6743" w:rsidRDefault="00AE6743" w:rsidP="00AE6743">
      <w:r>
        <w:rPr>
          <w:rFonts w:hint="eastAsia"/>
        </w:rPr>
        <w:t>(3)</w:t>
      </w:r>
      <w:r>
        <w:rPr>
          <w:rFonts w:hint="eastAsia"/>
        </w:rPr>
        <w:t>编译</w:t>
      </w:r>
    </w:p>
    <w:p w:rsidR="00AE6743" w:rsidRDefault="00AE6743" w:rsidP="00AE6743">
      <w:r>
        <w:t>make</w:t>
      </w:r>
    </w:p>
    <w:p w:rsidR="00AE6743" w:rsidRDefault="00AE6743" w:rsidP="00AE6743"/>
    <w:p w:rsidR="00AE6743" w:rsidRDefault="00AE6743" w:rsidP="00AE6743">
      <w:r>
        <w:rPr>
          <w:rFonts w:hint="eastAsia"/>
        </w:rPr>
        <w:t>(4)</w:t>
      </w:r>
      <w:r>
        <w:rPr>
          <w:rFonts w:hint="eastAsia"/>
        </w:rPr>
        <w:t>安装</w:t>
      </w:r>
    </w:p>
    <w:p w:rsidR="00AE6743" w:rsidRDefault="00AE6743" w:rsidP="00AE6743">
      <w:r>
        <w:t>make install</w:t>
      </w:r>
    </w:p>
    <w:p w:rsidR="00AE6743" w:rsidRDefault="00AE6743" w:rsidP="00AE6743">
      <w:r>
        <w:rPr>
          <w:rFonts w:hint="eastAsia"/>
        </w:rPr>
        <w:t>在</w:t>
      </w:r>
      <w:r>
        <w:rPr>
          <w:rFonts w:hint="eastAsia"/>
        </w:rPr>
        <w:t>/usr/local</w:t>
      </w:r>
      <w:r>
        <w:rPr>
          <w:rFonts w:hint="eastAsia"/>
        </w:rPr>
        <w:t>目录下建立</w:t>
      </w:r>
      <w:r>
        <w:rPr>
          <w:rFonts w:hint="eastAsia"/>
        </w:rPr>
        <w:t>apache2</w:t>
      </w:r>
      <w:r>
        <w:rPr>
          <w:rFonts w:hint="eastAsia"/>
        </w:rPr>
        <w:t>文件夹</w:t>
      </w:r>
    </w:p>
    <w:p w:rsidR="00AE6743" w:rsidRDefault="00AE6743" w:rsidP="00AE6743">
      <w:r>
        <w:rPr>
          <w:rFonts w:hint="eastAsia"/>
        </w:rPr>
        <w:t>启动</w:t>
      </w:r>
      <w:r>
        <w:rPr>
          <w:rFonts w:hint="eastAsia"/>
        </w:rPr>
        <w:t xml:space="preserve">  /usr/local/apache2/bin/apachectl start</w:t>
      </w:r>
    </w:p>
    <w:p w:rsidR="00AE6743" w:rsidRDefault="00AE6743" w:rsidP="00AE6743">
      <w:r>
        <w:t>vim  /usr/local/apache2/conf/httpd.conf</w:t>
      </w:r>
    </w:p>
    <w:p w:rsidR="00AE6743" w:rsidRDefault="00AE6743" w:rsidP="00AE6743"/>
    <w:p w:rsidR="00AE6743" w:rsidRDefault="00AE6743" w:rsidP="00AE6743">
      <w:r>
        <w:t># If your host doesn't have a registered DNS name, enter its IP address here.</w:t>
      </w:r>
    </w:p>
    <w:p w:rsidR="00AE6743" w:rsidRDefault="00AE6743" w:rsidP="00AE6743">
      <w:r>
        <w:t>#</w:t>
      </w:r>
    </w:p>
    <w:p w:rsidR="00AE6743" w:rsidRDefault="00AE6743" w:rsidP="00AE6743">
      <w:r>
        <w:rPr>
          <w:rFonts w:hint="eastAsia"/>
        </w:rPr>
        <w:t>ServerName 192.168.91.128</w:t>
      </w:r>
      <w:r>
        <w:rPr>
          <w:rFonts w:hint="eastAsia"/>
        </w:rPr>
        <w:t>（</w:t>
      </w:r>
      <w:r>
        <w:rPr>
          <w:rFonts w:hint="eastAsia"/>
        </w:rPr>
        <w:t>LInux</w:t>
      </w:r>
      <w:r>
        <w:rPr>
          <w:rFonts w:hint="eastAsia"/>
        </w:rPr>
        <w:t>系统的</w:t>
      </w:r>
      <w:r>
        <w:rPr>
          <w:rFonts w:hint="eastAsia"/>
        </w:rPr>
        <w:t>IP</w:t>
      </w:r>
      <w:r>
        <w:rPr>
          <w:rFonts w:hint="eastAsia"/>
        </w:rPr>
        <w:t>）</w:t>
      </w:r>
      <w:r>
        <w:rPr>
          <w:rFonts w:hint="eastAsia"/>
        </w:rPr>
        <w:t>:80</w:t>
      </w:r>
    </w:p>
    <w:p w:rsidR="00AE6743" w:rsidRDefault="00AE6743" w:rsidP="00AE6743"/>
    <w:p w:rsidR="00AE6743" w:rsidRDefault="00AE6743" w:rsidP="00AE6743">
      <w:r>
        <w:rPr>
          <w:rFonts w:hint="eastAsia"/>
        </w:rPr>
        <w:lastRenderedPageBreak/>
        <w:t xml:space="preserve">rz </w:t>
      </w:r>
      <w:r>
        <w:rPr>
          <w:rFonts w:hint="eastAsia"/>
        </w:rPr>
        <w:t>文件上传</w:t>
      </w:r>
      <w:r>
        <w:rPr>
          <w:rFonts w:hint="eastAsia"/>
        </w:rPr>
        <w:t>(</w:t>
      </w:r>
      <w:r>
        <w:rPr>
          <w:rFonts w:hint="eastAsia"/>
        </w:rPr>
        <w:t>非目录</w:t>
      </w:r>
      <w:r>
        <w:rPr>
          <w:rFonts w:hint="eastAsia"/>
        </w:rPr>
        <w:t>)</w:t>
      </w:r>
    </w:p>
    <w:p w:rsidR="00AE6743" w:rsidRDefault="00AE6743" w:rsidP="00AE6743">
      <w:r>
        <w:rPr>
          <w:rFonts w:hint="eastAsia"/>
        </w:rPr>
        <w:t xml:space="preserve">sz </w:t>
      </w:r>
      <w:r>
        <w:rPr>
          <w:rFonts w:hint="eastAsia"/>
        </w:rPr>
        <w:t>文件下载</w:t>
      </w:r>
      <w:r>
        <w:rPr>
          <w:rFonts w:hint="eastAsia"/>
        </w:rPr>
        <w:t>(</w:t>
      </w:r>
      <w:r>
        <w:rPr>
          <w:rFonts w:hint="eastAsia"/>
        </w:rPr>
        <w:t>非目录</w:t>
      </w:r>
      <w:r>
        <w:rPr>
          <w:rFonts w:hint="eastAsia"/>
        </w:rPr>
        <w:t>)</w:t>
      </w:r>
    </w:p>
    <w:p w:rsidR="00AE6743" w:rsidRDefault="00AE6743" w:rsidP="00AE6743"/>
    <w:p w:rsidR="00AE6743" w:rsidRDefault="00AE6743" w:rsidP="00AE6743">
      <w:r>
        <w:rPr>
          <w:rFonts w:hint="eastAsia"/>
        </w:rPr>
        <w:t>2)rpm</w:t>
      </w:r>
      <w:r>
        <w:rPr>
          <w:rFonts w:hint="eastAsia"/>
        </w:rPr>
        <w:t>包安装</w:t>
      </w:r>
    </w:p>
    <w:p w:rsidR="00AE6743" w:rsidRDefault="00AE6743" w:rsidP="00AE6743">
      <w:r>
        <w:rPr>
          <w:rFonts w:hint="eastAsia"/>
        </w:rPr>
        <w:t>rpm</w:t>
      </w:r>
      <w:r>
        <w:rPr>
          <w:rFonts w:hint="eastAsia"/>
        </w:rPr>
        <w:t>安装</w:t>
      </w:r>
    </w:p>
    <w:p w:rsidR="00AE6743" w:rsidRDefault="00AE6743" w:rsidP="00AE6743">
      <w:r>
        <w:t xml:space="preserve">rpm -ivh *.rpm  </w:t>
      </w:r>
    </w:p>
    <w:p w:rsidR="00AE6743" w:rsidRDefault="00AE6743" w:rsidP="00AE6743"/>
    <w:p w:rsidR="00AE6743" w:rsidRDefault="00AE6743" w:rsidP="00AE6743">
      <w:r>
        <w:rPr>
          <w:rFonts w:hint="eastAsia"/>
        </w:rPr>
        <w:t>安装包</w:t>
      </w:r>
      <w:r>
        <w:rPr>
          <w:rFonts w:hint="eastAsia"/>
        </w:rPr>
        <w:t xml:space="preserve">  ---&gt;  *.rpm</w:t>
      </w:r>
    </w:p>
    <w:p w:rsidR="00AE6743" w:rsidRDefault="00AE6743" w:rsidP="00AE6743"/>
    <w:p w:rsidR="00692E5D" w:rsidRDefault="00692E5D" w:rsidP="00692E5D">
      <w:pPr>
        <w:pStyle w:val="1"/>
      </w:pPr>
      <w:r>
        <w:rPr>
          <w:rFonts w:hint="eastAsia"/>
        </w:rPr>
        <w:t>linux</w:t>
      </w:r>
      <w:r>
        <w:rPr>
          <w:rFonts w:hint="eastAsia"/>
        </w:rPr>
        <w:t>启动流程</w:t>
      </w:r>
    </w:p>
    <w:p w:rsidR="00692E5D" w:rsidRDefault="00692E5D" w:rsidP="00692E5D">
      <w:pPr>
        <w:pStyle w:val="2"/>
      </w:pPr>
      <w:r>
        <w:rPr>
          <w:rFonts w:hint="eastAsia"/>
        </w:rPr>
        <w:t>启动第一步－－加载</w:t>
      </w:r>
      <w:r>
        <w:rPr>
          <w:rFonts w:hint="eastAsia"/>
        </w:rPr>
        <w:t>BIOS</w:t>
      </w:r>
    </w:p>
    <w:p w:rsidR="00692E5D" w:rsidRDefault="00692E5D" w:rsidP="00692E5D">
      <w:r>
        <w:rPr>
          <w:rFonts w:hint="eastAsia"/>
        </w:rPr>
        <w:t>当你打开计算机电源，计算机会首先加载</w:t>
      </w:r>
      <w:r>
        <w:rPr>
          <w:rFonts w:hint="eastAsia"/>
        </w:rPr>
        <w:t>BIOS</w:t>
      </w:r>
      <w:r>
        <w:rPr>
          <w:rFonts w:hint="eastAsia"/>
        </w:rPr>
        <w:t>信息，</w:t>
      </w:r>
      <w:r>
        <w:rPr>
          <w:rFonts w:hint="eastAsia"/>
        </w:rPr>
        <w:t>BIOS</w:t>
      </w:r>
      <w:r>
        <w:rPr>
          <w:rFonts w:hint="eastAsia"/>
        </w:rPr>
        <w:t>信息是如此的重要，以至于计算机必须在最开始就找到它。这是因为</w:t>
      </w:r>
      <w:r>
        <w:rPr>
          <w:rFonts w:hint="eastAsia"/>
        </w:rPr>
        <w:t>BIOS</w:t>
      </w:r>
      <w:r>
        <w:rPr>
          <w:rFonts w:hint="eastAsia"/>
        </w:rPr>
        <w:t>中包含了</w:t>
      </w:r>
      <w:r>
        <w:rPr>
          <w:rFonts w:hint="eastAsia"/>
        </w:rPr>
        <w:t>CPU</w:t>
      </w:r>
      <w:r>
        <w:rPr>
          <w:rFonts w:hint="eastAsia"/>
        </w:rPr>
        <w:t>的相关信息、设备启动顺序信息、硬盘信息、内存信息、时钟信息、</w:t>
      </w:r>
      <w:r>
        <w:rPr>
          <w:rFonts w:hint="eastAsia"/>
        </w:rPr>
        <w:t>PnP</w:t>
      </w:r>
      <w:r>
        <w:rPr>
          <w:rFonts w:hint="eastAsia"/>
        </w:rPr>
        <w:t>特性等等。在此之后，计算机心里就有谱了，知道应该去读取哪个硬件设备了。</w:t>
      </w:r>
    </w:p>
    <w:p w:rsidR="00692E5D" w:rsidRDefault="00692E5D" w:rsidP="00692E5D"/>
    <w:p w:rsidR="00692E5D" w:rsidRDefault="00692E5D" w:rsidP="00692E5D">
      <w:pPr>
        <w:pStyle w:val="2"/>
      </w:pPr>
      <w:r>
        <w:rPr>
          <w:rFonts w:hint="eastAsia"/>
        </w:rPr>
        <w:t>启动第二步－－读取</w:t>
      </w:r>
      <w:r>
        <w:rPr>
          <w:rFonts w:hint="eastAsia"/>
        </w:rPr>
        <w:t>MBR</w:t>
      </w:r>
    </w:p>
    <w:p w:rsidR="00692E5D" w:rsidRDefault="00692E5D" w:rsidP="00692E5D">
      <w:r>
        <w:rPr>
          <w:rFonts w:hint="eastAsia"/>
        </w:rPr>
        <w:t>众所周知，硬盘上第</w:t>
      </w:r>
      <w:r>
        <w:rPr>
          <w:rFonts w:hint="eastAsia"/>
        </w:rPr>
        <w:t>0</w:t>
      </w:r>
      <w:r>
        <w:rPr>
          <w:rFonts w:hint="eastAsia"/>
        </w:rPr>
        <w:t>磁道第一个扇区被称为</w:t>
      </w:r>
      <w:r>
        <w:rPr>
          <w:rFonts w:hint="eastAsia"/>
        </w:rPr>
        <w:t>MBR</w:t>
      </w:r>
      <w:r>
        <w:rPr>
          <w:rFonts w:hint="eastAsia"/>
        </w:rPr>
        <w:t>，也就是</w:t>
      </w:r>
      <w:r>
        <w:rPr>
          <w:rFonts w:hint="eastAsia"/>
        </w:rPr>
        <w:t>Master Boot Record</w:t>
      </w:r>
      <w:r>
        <w:rPr>
          <w:rFonts w:hint="eastAsia"/>
        </w:rPr>
        <w:t>，即主引导记录，它的大小是</w:t>
      </w:r>
      <w:r>
        <w:rPr>
          <w:rFonts w:hint="eastAsia"/>
        </w:rPr>
        <w:t>512</w:t>
      </w:r>
      <w:r>
        <w:rPr>
          <w:rFonts w:hint="eastAsia"/>
        </w:rPr>
        <w:t>字节，别看地方不大，可里面却存放了预启动信息、分区表信息。系统找到</w:t>
      </w:r>
      <w:r>
        <w:rPr>
          <w:rFonts w:hint="eastAsia"/>
        </w:rPr>
        <w:t>BIOS</w:t>
      </w:r>
      <w:r>
        <w:rPr>
          <w:rFonts w:hint="eastAsia"/>
        </w:rPr>
        <w:t>所指定的硬盘的</w:t>
      </w:r>
      <w:r>
        <w:rPr>
          <w:rFonts w:hint="eastAsia"/>
        </w:rPr>
        <w:t>MBR</w:t>
      </w:r>
      <w:r>
        <w:rPr>
          <w:rFonts w:hint="eastAsia"/>
        </w:rPr>
        <w:t>后，就会将其复制到</w:t>
      </w:r>
      <w:r>
        <w:rPr>
          <w:rFonts w:hint="eastAsia"/>
        </w:rPr>
        <w:t>0</w:t>
      </w:r>
      <w:r>
        <w:rPr>
          <w:rFonts w:hint="eastAsia"/>
        </w:rPr>
        <w:t>×</w:t>
      </w:r>
      <w:r>
        <w:rPr>
          <w:rFonts w:hint="eastAsia"/>
        </w:rPr>
        <w:t>7c00</w:t>
      </w:r>
      <w:r>
        <w:rPr>
          <w:rFonts w:hint="eastAsia"/>
        </w:rPr>
        <w:t>地址所在的物理内存中。其实被复制到物理内存的内容就是</w:t>
      </w:r>
      <w:r>
        <w:rPr>
          <w:rFonts w:hint="eastAsia"/>
        </w:rPr>
        <w:t>Boot Loader</w:t>
      </w:r>
      <w:r>
        <w:rPr>
          <w:rFonts w:hint="eastAsia"/>
        </w:rPr>
        <w:t>，而具体到你的电脑，那就是</w:t>
      </w:r>
      <w:r>
        <w:rPr>
          <w:rFonts w:hint="eastAsia"/>
        </w:rPr>
        <w:t>lilo</w:t>
      </w:r>
      <w:r>
        <w:rPr>
          <w:rFonts w:hint="eastAsia"/>
        </w:rPr>
        <w:t>或者</w:t>
      </w:r>
      <w:r>
        <w:rPr>
          <w:rFonts w:hint="eastAsia"/>
        </w:rPr>
        <w:t>grub</w:t>
      </w:r>
      <w:r>
        <w:rPr>
          <w:rFonts w:hint="eastAsia"/>
        </w:rPr>
        <w:t>了。</w:t>
      </w:r>
    </w:p>
    <w:p w:rsidR="00692E5D" w:rsidRDefault="00692E5D" w:rsidP="00692E5D"/>
    <w:p w:rsidR="00692E5D" w:rsidRDefault="00692E5D" w:rsidP="00692E5D">
      <w:pPr>
        <w:pStyle w:val="2"/>
      </w:pPr>
      <w:r>
        <w:rPr>
          <w:rFonts w:hint="eastAsia"/>
        </w:rPr>
        <w:lastRenderedPageBreak/>
        <w:t>启动第三步－－</w:t>
      </w:r>
      <w:r>
        <w:rPr>
          <w:rFonts w:hint="eastAsia"/>
        </w:rPr>
        <w:t>Boot Loader</w:t>
      </w:r>
    </w:p>
    <w:p w:rsidR="00692E5D" w:rsidRDefault="00692E5D" w:rsidP="00692E5D">
      <w:r>
        <w:rPr>
          <w:rFonts w:hint="eastAsia"/>
        </w:rPr>
        <w:t xml:space="preserve">Boot Loader </w:t>
      </w:r>
      <w:r>
        <w:rPr>
          <w:rFonts w:hint="eastAsia"/>
        </w:rPr>
        <w:t>就是在操作系统内核运行之前运行的一段小程序。通过这段小程序，我们可以初始化硬件设备、</w:t>
      </w:r>
    </w:p>
    <w:p w:rsidR="00692E5D" w:rsidRDefault="00692E5D" w:rsidP="00692E5D">
      <w:r>
        <w:rPr>
          <w:rFonts w:hint="eastAsia"/>
        </w:rPr>
        <w:t>建立内存空间的映射图，从而将系统的软硬件环境带到一个合适的状态，以便为最终调用操作系统内核做好一切准备。</w:t>
      </w:r>
    </w:p>
    <w:p w:rsidR="00692E5D" w:rsidRDefault="00692E5D" w:rsidP="00692E5D">
      <w:r>
        <w:rPr>
          <w:rFonts w:hint="eastAsia"/>
        </w:rPr>
        <w:t>Boot Loader</w:t>
      </w:r>
      <w:r>
        <w:rPr>
          <w:rFonts w:hint="eastAsia"/>
        </w:rPr>
        <w:t>有若干种，其中</w:t>
      </w:r>
      <w:r>
        <w:rPr>
          <w:rFonts w:hint="eastAsia"/>
        </w:rPr>
        <w:t>Grub</w:t>
      </w:r>
      <w:r>
        <w:rPr>
          <w:rFonts w:hint="eastAsia"/>
        </w:rPr>
        <w:t>、</w:t>
      </w:r>
      <w:r>
        <w:rPr>
          <w:rFonts w:hint="eastAsia"/>
        </w:rPr>
        <w:t>Lilo</w:t>
      </w:r>
      <w:r>
        <w:rPr>
          <w:rFonts w:hint="eastAsia"/>
        </w:rPr>
        <w:t>和</w:t>
      </w:r>
      <w:r>
        <w:rPr>
          <w:rFonts w:hint="eastAsia"/>
        </w:rPr>
        <w:t>spfdisk</w:t>
      </w:r>
      <w:r>
        <w:rPr>
          <w:rFonts w:hint="eastAsia"/>
        </w:rPr>
        <w:t>是常见的</w:t>
      </w:r>
      <w:r>
        <w:rPr>
          <w:rFonts w:hint="eastAsia"/>
        </w:rPr>
        <w:t>Loader</w:t>
      </w:r>
      <w:r>
        <w:rPr>
          <w:rFonts w:hint="eastAsia"/>
        </w:rPr>
        <w:t>。</w:t>
      </w:r>
    </w:p>
    <w:p w:rsidR="00692E5D" w:rsidRDefault="00692E5D" w:rsidP="00692E5D">
      <w:r>
        <w:rPr>
          <w:rFonts w:hint="eastAsia"/>
        </w:rPr>
        <w:t>我们以</w:t>
      </w:r>
      <w:r>
        <w:rPr>
          <w:rFonts w:hint="eastAsia"/>
        </w:rPr>
        <w:t>Grub</w:t>
      </w:r>
      <w:r>
        <w:rPr>
          <w:rFonts w:hint="eastAsia"/>
        </w:rPr>
        <w:t>为例来讲解吧，毕竟用</w:t>
      </w:r>
      <w:r>
        <w:rPr>
          <w:rFonts w:hint="eastAsia"/>
        </w:rPr>
        <w:t>lilo</w:t>
      </w:r>
      <w:r>
        <w:rPr>
          <w:rFonts w:hint="eastAsia"/>
        </w:rPr>
        <w:t>和</w:t>
      </w:r>
      <w:r>
        <w:rPr>
          <w:rFonts w:hint="eastAsia"/>
        </w:rPr>
        <w:t>spfdisk</w:t>
      </w:r>
      <w:r>
        <w:rPr>
          <w:rFonts w:hint="eastAsia"/>
        </w:rPr>
        <w:t>的人并不多。</w:t>
      </w:r>
    </w:p>
    <w:p w:rsidR="00692E5D" w:rsidRDefault="00692E5D" w:rsidP="00692E5D">
      <w:r>
        <w:rPr>
          <w:rFonts w:hint="eastAsia"/>
        </w:rPr>
        <w:t>系统读取内存中的</w:t>
      </w:r>
      <w:r>
        <w:rPr>
          <w:rFonts w:hint="eastAsia"/>
        </w:rPr>
        <w:t>grub</w:t>
      </w:r>
      <w:r>
        <w:rPr>
          <w:rFonts w:hint="eastAsia"/>
        </w:rPr>
        <w:t>配置信息（一般为</w:t>
      </w:r>
      <w:r>
        <w:rPr>
          <w:rFonts w:hint="eastAsia"/>
        </w:rPr>
        <w:t>menu.lst</w:t>
      </w:r>
      <w:r>
        <w:rPr>
          <w:rFonts w:hint="eastAsia"/>
        </w:rPr>
        <w:t>或</w:t>
      </w:r>
      <w:r>
        <w:rPr>
          <w:rFonts w:hint="eastAsia"/>
        </w:rPr>
        <w:t>grub.lst</w:t>
      </w:r>
      <w:r>
        <w:rPr>
          <w:rFonts w:hint="eastAsia"/>
        </w:rPr>
        <w:t>），并依照此配置信息来启动不同的操作系统。</w:t>
      </w:r>
    </w:p>
    <w:p w:rsidR="00692E5D" w:rsidRDefault="00692E5D" w:rsidP="00692E5D"/>
    <w:p w:rsidR="00692E5D" w:rsidRDefault="00692E5D" w:rsidP="00692E5D">
      <w:pPr>
        <w:pStyle w:val="2"/>
      </w:pPr>
      <w:r>
        <w:rPr>
          <w:rFonts w:hint="eastAsia"/>
        </w:rPr>
        <w:t>启动第四步－－加载内核</w:t>
      </w:r>
    </w:p>
    <w:p w:rsidR="00692E5D" w:rsidRDefault="00692E5D" w:rsidP="00692E5D">
      <w:r>
        <w:rPr>
          <w:rFonts w:hint="eastAsia"/>
        </w:rPr>
        <w:t>根据</w:t>
      </w:r>
      <w:r>
        <w:rPr>
          <w:rFonts w:hint="eastAsia"/>
        </w:rPr>
        <w:t>grub</w:t>
      </w:r>
      <w:r>
        <w:rPr>
          <w:rFonts w:hint="eastAsia"/>
        </w:rPr>
        <w:t>设定的内核映像所在路径，系统读取内存映像，并进行解压缩操作。此时，屏幕一般会输出“</w:t>
      </w:r>
      <w:r>
        <w:rPr>
          <w:rFonts w:hint="eastAsia"/>
        </w:rPr>
        <w:t>Uncompressing Linux</w:t>
      </w:r>
      <w:r>
        <w:rPr>
          <w:rFonts w:hint="eastAsia"/>
        </w:rPr>
        <w:t>”的提示。当解压缩内核完成后，屏幕输出“</w:t>
      </w:r>
      <w:r>
        <w:rPr>
          <w:rFonts w:hint="eastAsia"/>
        </w:rPr>
        <w:t>OK, booting the kernel</w:t>
      </w:r>
      <w:r>
        <w:rPr>
          <w:rFonts w:hint="eastAsia"/>
        </w:rPr>
        <w:t>”。</w:t>
      </w:r>
    </w:p>
    <w:p w:rsidR="00692E5D" w:rsidRDefault="00692E5D" w:rsidP="00692E5D">
      <w:r>
        <w:rPr>
          <w:rFonts w:hint="eastAsia"/>
        </w:rPr>
        <w:t>系统将解压后的内核放置在内存之中，并调用</w:t>
      </w:r>
      <w:r>
        <w:rPr>
          <w:rFonts w:hint="eastAsia"/>
        </w:rPr>
        <w:t>start_kernel()</w:t>
      </w:r>
      <w:r>
        <w:rPr>
          <w:rFonts w:hint="eastAsia"/>
        </w:rPr>
        <w:t>函数来启动一系列的初始化函数并初始化各种设备，</w:t>
      </w:r>
    </w:p>
    <w:p w:rsidR="00692E5D" w:rsidRDefault="00692E5D" w:rsidP="00692E5D">
      <w:r>
        <w:rPr>
          <w:rFonts w:hint="eastAsia"/>
        </w:rPr>
        <w:t>完成</w:t>
      </w:r>
      <w:r>
        <w:rPr>
          <w:rFonts w:hint="eastAsia"/>
        </w:rPr>
        <w:t>Linux</w:t>
      </w:r>
      <w:r>
        <w:rPr>
          <w:rFonts w:hint="eastAsia"/>
        </w:rPr>
        <w:t>核心环境的建立。至此，</w:t>
      </w:r>
      <w:r>
        <w:rPr>
          <w:rFonts w:hint="eastAsia"/>
        </w:rPr>
        <w:t>Linux</w:t>
      </w:r>
      <w:r>
        <w:rPr>
          <w:rFonts w:hint="eastAsia"/>
        </w:rPr>
        <w:t>内核已经建立起来了，基于</w:t>
      </w:r>
      <w:r>
        <w:rPr>
          <w:rFonts w:hint="eastAsia"/>
        </w:rPr>
        <w:t>Linux</w:t>
      </w:r>
      <w:r>
        <w:rPr>
          <w:rFonts w:hint="eastAsia"/>
        </w:rPr>
        <w:t>的程序应该可以正常运行了。</w:t>
      </w:r>
    </w:p>
    <w:p w:rsidR="00692E5D" w:rsidRDefault="00692E5D" w:rsidP="00692E5D"/>
    <w:p w:rsidR="00692E5D" w:rsidRDefault="00692E5D" w:rsidP="00692E5D">
      <w:pPr>
        <w:pStyle w:val="2"/>
      </w:pPr>
      <w:r>
        <w:rPr>
          <w:rFonts w:hint="eastAsia"/>
        </w:rPr>
        <w:t>启动第五步－－用户层</w:t>
      </w:r>
      <w:r>
        <w:rPr>
          <w:rFonts w:hint="eastAsia"/>
        </w:rPr>
        <w:t>init</w:t>
      </w:r>
      <w:r>
        <w:rPr>
          <w:rFonts w:hint="eastAsia"/>
        </w:rPr>
        <w:t>依据</w:t>
      </w:r>
      <w:r>
        <w:rPr>
          <w:rFonts w:hint="eastAsia"/>
        </w:rPr>
        <w:t>inittab</w:t>
      </w:r>
      <w:r>
        <w:rPr>
          <w:rFonts w:hint="eastAsia"/>
        </w:rPr>
        <w:t>文件来设定运行等级</w:t>
      </w:r>
    </w:p>
    <w:p w:rsidR="00692E5D" w:rsidRDefault="00692E5D" w:rsidP="00692E5D">
      <w:r>
        <w:rPr>
          <w:rFonts w:hint="eastAsia"/>
        </w:rPr>
        <w:t>内核被加载后，第一个运行的程序便是</w:t>
      </w:r>
      <w:r>
        <w:rPr>
          <w:rFonts w:hint="eastAsia"/>
        </w:rPr>
        <w:t>/sbin/init</w:t>
      </w:r>
      <w:r>
        <w:rPr>
          <w:rFonts w:hint="eastAsia"/>
        </w:rPr>
        <w:t>，该文件会读取</w:t>
      </w:r>
      <w:r>
        <w:rPr>
          <w:rFonts w:hint="eastAsia"/>
        </w:rPr>
        <w:t>/etc/inittab</w:t>
      </w:r>
      <w:r>
        <w:rPr>
          <w:rFonts w:hint="eastAsia"/>
        </w:rPr>
        <w:t>文件，并依据此文件来进行初始化工作。</w:t>
      </w:r>
    </w:p>
    <w:p w:rsidR="00692E5D" w:rsidRDefault="00692E5D" w:rsidP="00692E5D">
      <w:r>
        <w:rPr>
          <w:rFonts w:hint="eastAsia"/>
        </w:rPr>
        <w:t>其实</w:t>
      </w:r>
      <w:r>
        <w:rPr>
          <w:rFonts w:hint="eastAsia"/>
        </w:rPr>
        <w:t>/etc/inittab</w:t>
      </w:r>
      <w:r>
        <w:rPr>
          <w:rFonts w:hint="eastAsia"/>
        </w:rPr>
        <w:t>文件最主要的作用就是设定</w:t>
      </w:r>
      <w:r>
        <w:rPr>
          <w:rFonts w:hint="eastAsia"/>
        </w:rPr>
        <w:t>Linux</w:t>
      </w:r>
      <w:r>
        <w:rPr>
          <w:rFonts w:hint="eastAsia"/>
        </w:rPr>
        <w:t>的运行等级，其设定形式是“：</w:t>
      </w:r>
      <w:r>
        <w:rPr>
          <w:rFonts w:hint="eastAsia"/>
        </w:rPr>
        <w:t>id:5:initdefault:</w:t>
      </w:r>
      <w:r>
        <w:rPr>
          <w:rFonts w:hint="eastAsia"/>
        </w:rPr>
        <w:t>”，</w:t>
      </w:r>
    </w:p>
    <w:p w:rsidR="00692E5D" w:rsidRDefault="00692E5D" w:rsidP="00692E5D">
      <w:r>
        <w:rPr>
          <w:rFonts w:hint="eastAsia"/>
        </w:rPr>
        <w:t>这就表明</w:t>
      </w:r>
      <w:r>
        <w:rPr>
          <w:rFonts w:hint="eastAsia"/>
        </w:rPr>
        <w:t>Linux</w:t>
      </w:r>
      <w:r>
        <w:rPr>
          <w:rFonts w:hint="eastAsia"/>
        </w:rPr>
        <w:t>需要运行在等级</w:t>
      </w:r>
      <w:r>
        <w:rPr>
          <w:rFonts w:hint="eastAsia"/>
        </w:rPr>
        <w:t>5</w:t>
      </w:r>
      <w:r>
        <w:rPr>
          <w:rFonts w:hint="eastAsia"/>
        </w:rPr>
        <w:t>上。</w:t>
      </w:r>
      <w:r>
        <w:rPr>
          <w:rFonts w:hint="eastAsia"/>
        </w:rPr>
        <w:t>Linux</w:t>
      </w:r>
      <w:r>
        <w:rPr>
          <w:rFonts w:hint="eastAsia"/>
        </w:rPr>
        <w:t>的运行等级设定如下：</w:t>
      </w:r>
    </w:p>
    <w:p w:rsidR="00692E5D" w:rsidRDefault="00692E5D" w:rsidP="00692E5D">
      <w:r>
        <w:rPr>
          <w:rFonts w:hint="eastAsia"/>
        </w:rPr>
        <w:t>0</w:t>
      </w:r>
      <w:r>
        <w:rPr>
          <w:rFonts w:hint="eastAsia"/>
        </w:rPr>
        <w:t>：关机</w:t>
      </w:r>
    </w:p>
    <w:p w:rsidR="00692E5D" w:rsidRDefault="00692E5D" w:rsidP="00692E5D">
      <w:r>
        <w:rPr>
          <w:rFonts w:hint="eastAsia"/>
        </w:rPr>
        <w:lastRenderedPageBreak/>
        <w:t>1</w:t>
      </w:r>
      <w:r>
        <w:rPr>
          <w:rFonts w:hint="eastAsia"/>
        </w:rPr>
        <w:t>：单用户模式</w:t>
      </w:r>
    </w:p>
    <w:p w:rsidR="00692E5D" w:rsidRDefault="00692E5D" w:rsidP="00692E5D">
      <w:r>
        <w:rPr>
          <w:rFonts w:hint="eastAsia"/>
        </w:rPr>
        <w:t>2</w:t>
      </w:r>
      <w:r>
        <w:rPr>
          <w:rFonts w:hint="eastAsia"/>
        </w:rPr>
        <w:t>：无网络支持的多用户模式</w:t>
      </w:r>
    </w:p>
    <w:p w:rsidR="00692E5D" w:rsidRDefault="00692E5D" w:rsidP="00692E5D">
      <w:r>
        <w:rPr>
          <w:rFonts w:hint="eastAsia"/>
        </w:rPr>
        <w:t>3</w:t>
      </w:r>
      <w:r>
        <w:rPr>
          <w:rFonts w:hint="eastAsia"/>
        </w:rPr>
        <w:t>：有网络支持的多用户模式</w:t>
      </w:r>
    </w:p>
    <w:p w:rsidR="00692E5D" w:rsidRDefault="00692E5D" w:rsidP="00692E5D">
      <w:r>
        <w:rPr>
          <w:rFonts w:hint="eastAsia"/>
        </w:rPr>
        <w:t>4</w:t>
      </w:r>
      <w:r>
        <w:rPr>
          <w:rFonts w:hint="eastAsia"/>
        </w:rPr>
        <w:t>：保留，未使用</w:t>
      </w:r>
    </w:p>
    <w:p w:rsidR="00692E5D" w:rsidRDefault="00692E5D" w:rsidP="00692E5D">
      <w:r>
        <w:rPr>
          <w:rFonts w:hint="eastAsia"/>
        </w:rPr>
        <w:t>5</w:t>
      </w:r>
      <w:r>
        <w:rPr>
          <w:rFonts w:hint="eastAsia"/>
        </w:rPr>
        <w:t>：有网络支持有</w:t>
      </w:r>
      <w:r>
        <w:rPr>
          <w:rFonts w:hint="eastAsia"/>
        </w:rPr>
        <w:t>X-Window</w:t>
      </w:r>
      <w:r>
        <w:rPr>
          <w:rFonts w:hint="eastAsia"/>
        </w:rPr>
        <w:t>支持的多用户模式</w:t>
      </w:r>
    </w:p>
    <w:p w:rsidR="00692E5D" w:rsidRDefault="00692E5D" w:rsidP="00692E5D">
      <w:r>
        <w:rPr>
          <w:rFonts w:hint="eastAsia"/>
        </w:rPr>
        <w:t>6</w:t>
      </w:r>
      <w:r>
        <w:rPr>
          <w:rFonts w:hint="eastAsia"/>
        </w:rPr>
        <w:t>：重新引导系统，即重启</w:t>
      </w:r>
    </w:p>
    <w:p w:rsidR="00692E5D" w:rsidRDefault="00692E5D" w:rsidP="00692E5D">
      <w:r>
        <w:rPr>
          <w:rFonts w:hint="eastAsia"/>
        </w:rPr>
        <w:t>关于</w:t>
      </w:r>
      <w:r>
        <w:rPr>
          <w:rFonts w:hint="eastAsia"/>
        </w:rPr>
        <w:t>/etc/inittab</w:t>
      </w:r>
      <w:r>
        <w:rPr>
          <w:rFonts w:hint="eastAsia"/>
        </w:rPr>
        <w:t>文件的学问，其实还有很多</w:t>
      </w:r>
    </w:p>
    <w:p w:rsidR="00692E5D" w:rsidRDefault="00692E5D" w:rsidP="00692E5D"/>
    <w:p w:rsidR="00692E5D" w:rsidRDefault="00692E5D" w:rsidP="00692E5D">
      <w:pPr>
        <w:pStyle w:val="2"/>
      </w:pPr>
      <w:r>
        <w:rPr>
          <w:rFonts w:hint="eastAsia"/>
        </w:rPr>
        <w:t>启动第六步－－</w:t>
      </w:r>
      <w:r>
        <w:rPr>
          <w:rFonts w:hint="eastAsia"/>
        </w:rPr>
        <w:t>init</w:t>
      </w:r>
      <w:r>
        <w:rPr>
          <w:rFonts w:hint="eastAsia"/>
        </w:rPr>
        <w:t>进程执行</w:t>
      </w:r>
      <w:r>
        <w:rPr>
          <w:rFonts w:hint="eastAsia"/>
        </w:rPr>
        <w:t>rc.sysinit</w:t>
      </w:r>
    </w:p>
    <w:p w:rsidR="00692E5D" w:rsidRDefault="00692E5D" w:rsidP="00692E5D">
      <w:r>
        <w:rPr>
          <w:rFonts w:hint="eastAsia"/>
        </w:rPr>
        <w:t>在设定了运行等级后，</w:t>
      </w:r>
      <w:r>
        <w:rPr>
          <w:rFonts w:hint="eastAsia"/>
        </w:rPr>
        <w:t>Linux</w:t>
      </w:r>
      <w:r>
        <w:rPr>
          <w:rFonts w:hint="eastAsia"/>
        </w:rPr>
        <w:t>系统执行的第一个用户层文件就是</w:t>
      </w:r>
      <w:r>
        <w:rPr>
          <w:rFonts w:hint="eastAsia"/>
        </w:rPr>
        <w:t>/etc/rc.d/rc.sysinit</w:t>
      </w:r>
      <w:r>
        <w:rPr>
          <w:rFonts w:hint="eastAsia"/>
        </w:rPr>
        <w:t>脚本程序，它做的工作非常多，</w:t>
      </w:r>
    </w:p>
    <w:p w:rsidR="00692E5D" w:rsidRDefault="00692E5D" w:rsidP="00692E5D">
      <w:r>
        <w:rPr>
          <w:rFonts w:hint="eastAsia"/>
        </w:rPr>
        <w:t>包括设定</w:t>
      </w:r>
      <w:r>
        <w:rPr>
          <w:rFonts w:hint="eastAsia"/>
        </w:rPr>
        <w:t>PATH</w:t>
      </w:r>
      <w:r>
        <w:rPr>
          <w:rFonts w:hint="eastAsia"/>
        </w:rPr>
        <w:t>、设定网络配置（</w:t>
      </w:r>
      <w:r>
        <w:rPr>
          <w:rFonts w:hint="eastAsia"/>
        </w:rPr>
        <w:t>/etc/sysconfig/network</w:t>
      </w:r>
      <w:r>
        <w:rPr>
          <w:rFonts w:hint="eastAsia"/>
        </w:rPr>
        <w:t>）、启动</w:t>
      </w:r>
      <w:r>
        <w:rPr>
          <w:rFonts w:hint="eastAsia"/>
        </w:rPr>
        <w:t>swap</w:t>
      </w:r>
      <w:r>
        <w:rPr>
          <w:rFonts w:hint="eastAsia"/>
        </w:rPr>
        <w:t>分区、设定</w:t>
      </w:r>
      <w:r>
        <w:rPr>
          <w:rFonts w:hint="eastAsia"/>
        </w:rPr>
        <w:t>/proc</w:t>
      </w:r>
      <w:r>
        <w:rPr>
          <w:rFonts w:hint="eastAsia"/>
        </w:rPr>
        <w:t>等等。如果你有兴趣，可以到</w:t>
      </w:r>
      <w:r>
        <w:rPr>
          <w:rFonts w:hint="eastAsia"/>
        </w:rPr>
        <w:t>/etc/rc.d</w:t>
      </w:r>
      <w:r>
        <w:rPr>
          <w:rFonts w:hint="eastAsia"/>
        </w:rPr>
        <w:t>中查看一下</w:t>
      </w:r>
      <w:r>
        <w:rPr>
          <w:rFonts w:hint="eastAsia"/>
        </w:rPr>
        <w:t>rc.sysinit</w:t>
      </w:r>
      <w:r>
        <w:rPr>
          <w:rFonts w:hint="eastAsia"/>
        </w:rPr>
        <w:t>文件，里面的脚本够你看几天的</w:t>
      </w:r>
    </w:p>
    <w:p w:rsidR="00692E5D" w:rsidRDefault="00692E5D" w:rsidP="00692E5D"/>
    <w:p w:rsidR="00692E5D" w:rsidRDefault="00692E5D" w:rsidP="00692E5D">
      <w:pPr>
        <w:pStyle w:val="2"/>
      </w:pPr>
      <w:r>
        <w:rPr>
          <w:rFonts w:hint="eastAsia"/>
        </w:rPr>
        <w:t>启动第七步－－启动内核模块</w:t>
      </w:r>
    </w:p>
    <w:p w:rsidR="00692E5D" w:rsidRDefault="00692E5D" w:rsidP="00692E5D">
      <w:r>
        <w:rPr>
          <w:rFonts w:hint="eastAsia"/>
        </w:rPr>
        <w:t>具体是依据</w:t>
      </w:r>
      <w:r>
        <w:rPr>
          <w:rFonts w:hint="eastAsia"/>
        </w:rPr>
        <w:t>/etc/modules.conf</w:t>
      </w:r>
      <w:r>
        <w:rPr>
          <w:rFonts w:hint="eastAsia"/>
        </w:rPr>
        <w:t>文件或</w:t>
      </w:r>
      <w:r>
        <w:rPr>
          <w:rFonts w:hint="eastAsia"/>
        </w:rPr>
        <w:t>/etc/modules.d</w:t>
      </w:r>
      <w:r>
        <w:rPr>
          <w:rFonts w:hint="eastAsia"/>
        </w:rPr>
        <w:t>目录下的文件来装载内核模块。</w:t>
      </w:r>
    </w:p>
    <w:p w:rsidR="00692E5D" w:rsidRDefault="00692E5D" w:rsidP="00692E5D"/>
    <w:p w:rsidR="00692E5D" w:rsidRDefault="00692E5D" w:rsidP="00692E5D">
      <w:pPr>
        <w:pStyle w:val="2"/>
      </w:pPr>
      <w:r>
        <w:rPr>
          <w:rFonts w:hint="eastAsia"/>
        </w:rPr>
        <w:t>启动第八步－－执行不同运行级别的脚本程序</w:t>
      </w:r>
    </w:p>
    <w:p w:rsidR="00692E5D" w:rsidRDefault="00692E5D" w:rsidP="00692E5D">
      <w:r>
        <w:rPr>
          <w:rFonts w:hint="eastAsia"/>
        </w:rPr>
        <w:t>根据运行级别的不同，系统会运行</w:t>
      </w:r>
      <w:r>
        <w:rPr>
          <w:rFonts w:hint="eastAsia"/>
        </w:rPr>
        <w:t>rc0.d</w:t>
      </w:r>
      <w:r>
        <w:rPr>
          <w:rFonts w:hint="eastAsia"/>
        </w:rPr>
        <w:t>到</w:t>
      </w:r>
      <w:r>
        <w:rPr>
          <w:rFonts w:hint="eastAsia"/>
        </w:rPr>
        <w:t>rc6.d</w:t>
      </w:r>
      <w:r>
        <w:rPr>
          <w:rFonts w:hint="eastAsia"/>
        </w:rPr>
        <w:t>中的相应的脚本程序，来完成相应的初始化工作和启动相应的服务。</w:t>
      </w:r>
    </w:p>
    <w:p w:rsidR="00692E5D" w:rsidRDefault="00692E5D" w:rsidP="00692E5D"/>
    <w:p w:rsidR="00692E5D" w:rsidRDefault="00692E5D" w:rsidP="00692E5D">
      <w:pPr>
        <w:pStyle w:val="2"/>
      </w:pPr>
      <w:r>
        <w:rPr>
          <w:rFonts w:hint="eastAsia"/>
        </w:rPr>
        <w:t>启动第九步－－执行</w:t>
      </w:r>
      <w:r>
        <w:rPr>
          <w:rFonts w:hint="eastAsia"/>
        </w:rPr>
        <w:t>/etc/rc.d/rc.local</w:t>
      </w:r>
    </w:p>
    <w:p w:rsidR="00692E5D" w:rsidRDefault="00692E5D" w:rsidP="00692E5D">
      <w:r>
        <w:rPr>
          <w:rFonts w:hint="eastAsia"/>
        </w:rPr>
        <w:t>你如果打开了此文件，里面有一句话，读过之后，你就会对此命令的作用一目了然：</w:t>
      </w:r>
    </w:p>
    <w:p w:rsidR="00692E5D" w:rsidRDefault="00692E5D" w:rsidP="00692E5D">
      <w:r>
        <w:t># This script will be executed *after* all the other init scripts.</w:t>
      </w:r>
    </w:p>
    <w:p w:rsidR="00692E5D" w:rsidRDefault="00692E5D" w:rsidP="00692E5D">
      <w:r>
        <w:lastRenderedPageBreak/>
        <w:t># You can put your own initialization stuff in here if you don’t</w:t>
      </w:r>
    </w:p>
    <w:p w:rsidR="00692E5D" w:rsidRDefault="00692E5D" w:rsidP="00692E5D">
      <w:r>
        <w:t># want to do the full Sys V style init stuff.</w:t>
      </w:r>
    </w:p>
    <w:p w:rsidR="00692E5D" w:rsidRDefault="00692E5D" w:rsidP="00692E5D">
      <w:r>
        <w:rPr>
          <w:rFonts w:hint="eastAsia"/>
        </w:rPr>
        <w:t>rc.local</w:t>
      </w:r>
      <w:r>
        <w:rPr>
          <w:rFonts w:hint="eastAsia"/>
        </w:rPr>
        <w:t>就是在一切初始化工作后，</w:t>
      </w:r>
      <w:r>
        <w:rPr>
          <w:rFonts w:hint="eastAsia"/>
        </w:rPr>
        <w:t>Linux</w:t>
      </w:r>
      <w:r>
        <w:rPr>
          <w:rFonts w:hint="eastAsia"/>
        </w:rPr>
        <w:t>留给用户进行个性化的地方。你可以把你想设置和启动的东西放到这里。</w:t>
      </w:r>
    </w:p>
    <w:p w:rsidR="00692E5D" w:rsidRDefault="00692E5D" w:rsidP="00692E5D"/>
    <w:p w:rsidR="00692E5D" w:rsidRDefault="00692E5D" w:rsidP="00692E5D">
      <w:pPr>
        <w:pStyle w:val="2"/>
      </w:pPr>
      <w:r>
        <w:rPr>
          <w:rFonts w:hint="eastAsia"/>
        </w:rPr>
        <w:t>启动第十步－－执行</w:t>
      </w:r>
      <w:r>
        <w:rPr>
          <w:rFonts w:hint="eastAsia"/>
        </w:rPr>
        <w:t>/bin/login</w:t>
      </w:r>
      <w:r>
        <w:rPr>
          <w:rFonts w:hint="eastAsia"/>
        </w:rPr>
        <w:t>程序，进入登录状态</w:t>
      </w:r>
    </w:p>
    <w:p w:rsidR="00692E5D" w:rsidRDefault="00692E5D" w:rsidP="00692E5D">
      <w:r>
        <w:rPr>
          <w:rFonts w:hint="eastAsia"/>
        </w:rPr>
        <w:t>此时，系统已经进入到了等待用户输入</w:t>
      </w:r>
      <w:r>
        <w:rPr>
          <w:rFonts w:hint="eastAsia"/>
        </w:rPr>
        <w:t>username</w:t>
      </w:r>
      <w:r>
        <w:rPr>
          <w:rFonts w:hint="eastAsia"/>
        </w:rPr>
        <w:t>和</w:t>
      </w:r>
      <w:r>
        <w:rPr>
          <w:rFonts w:hint="eastAsia"/>
        </w:rPr>
        <w:t>password</w:t>
      </w:r>
      <w:r>
        <w:rPr>
          <w:rFonts w:hint="eastAsia"/>
        </w:rPr>
        <w:t>的时候了，你已经可以用自己的帐号登入系统了。</w:t>
      </w:r>
      <w:r>
        <w:rPr>
          <w:rFonts w:hint="eastAsia"/>
        </w:rPr>
        <w:t>:)</w:t>
      </w:r>
    </w:p>
    <w:p w:rsidR="00692E5D" w:rsidRDefault="00692E5D" w:rsidP="00692E5D">
      <w:r>
        <w:t>===</w:t>
      </w:r>
    </w:p>
    <w:p w:rsidR="00692E5D" w:rsidRDefault="00692E5D" w:rsidP="00692E5D">
      <w:r>
        <w:rPr>
          <w:rFonts w:hint="eastAsia"/>
        </w:rPr>
        <w:t>漫长的启动过程结束了，一切都清静了…</w:t>
      </w:r>
    </w:p>
    <w:p w:rsidR="00692E5D" w:rsidRDefault="00692E5D" w:rsidP="00692E5D">
      <w:r>
        <w:rPr>
          <w:rFonts w:hint="eastAsia"/>
        </w:rPr>
        <w:t>其实在这背后，还有着更加复杂的底层函数调用，等待着你去研究…本文就算抛砖引玉了</w:t>
      </w:r>
      <w:r>
        <w:rPr>
          <w:rFonts w:hint="eastAsia"/>
        </w:rPr>
        <w:t>:)</w:t>
      </w:r>
    </w:p>
    <w:p w:rsidR="00692E5D" w:rsidRDefault="00692E5D" w:rsidP="00692E5D">
      <w:r>
        <w:rPr>
          <w:rFonts w:hint="eastAsia"/>
        </w:rPr>
        <w:t>本文参考了如下文章，精炼荟萃而成：</w:t>
      </w:r>
    </w:p>
    <w:p w:rsidR="00692E5D" w:rsidRDefault="00692E5D" w:rsidP="00692E5D">
      <w:r>
        <w:t>http://bbs.chinaunix.net/thread-835918-1-1.html</w:t>
      </w:r>
    </w:p>
    <w:p w:rsidR="00692E5D" w:rsidRDefault="00692E5D" w:rsidP="00692E5D">
      <w:r>
        <w:t>http://hi.baidu.com/fembed/blog/item/b9f0881f51145866f624e4be.html</w:t>
      </w:r>
    </w:p>
    <w:p w:rsidR="00692E5D" w:rsidRDefault="00642C94" w:rsidP="00692E5D">
      <w:pPr>
        <w:rPr>
          <w:rStyle w:val="a7"/>
        </w:rPr>
      </w:pPr>
      <w:hyperlink r:id="rId10" w:history="1">
        <w:r w:rsidR="00357C53" w:rsidRPr="00994B89">
          <w:rPr>
            <w:rStyle w:val="a7"/>
          </w:rPr>
          <w:t>http://baike.baidu.com/view/9485.htm</w:t>
        </w:r>
      </w:hyperlink>
    </w:p>
    <w:p w:rsidR="009213D2" w:rsidRDefault="009213D2" w:rsidP="00692E5D">
      <w:pPr>
        <w:rPr>
          <w:rStyle w:val="a7"/>
        </w:rPr>
      </w:pPr>
    </w:p>
    <w:p w:rsidR="009213D2" w:rsidRDefault="00741527" w:rsidP="00741527">
      <w:pPr>
        <w:pStyle w:val="1"/>
        <w:rPr>
          <w:rStyle w:val="a7"/>
          <w:color w:val="auto"/>
          <w:u w:val="none"/>
        </w:rPr>
      </w:pPr>
      <w:r w:rsidRPr="00741527">
        <w:rPr>
          <w:rStyle w:val="a7"/>
          <w:color w:val="auto"/>
          <w:u w:val="none"/>
        </w:rPr>
        <w:t>系统基础优化</w:t>
      </w:r>
    </w:p>
    <w:p w:rsidR="00741527" w:rsidRDefault="00741527" w:rsidP="00741527">
      <w:r>
        <w:rPr>
          <w:rFonts w:hint="eastAsia"/>
        </w:rPr>
        <w:t xml:space="preserve">  </w:t>
      </w:r>
      <w:r>
        <w:rPr>
          <w:rFonts w:hint="eastAsia"/>
        </w:rPr>
        <w:t>安装系统最小化，选包最小化，</w:t>
      </w:r>
      <w:r>
        <w:rPr>
          <w:rFonts w:hint="eastAsia"/>
        </w:rPr>
        <w:t>yum</w:t>
      </w:r>
      <w:r>
        <w:rPr>
          <w:rFonts w:hint="eastAsia"/>
        </w:rPr>
        <w:t>安装最小化，不用的不装</w:t>
      </w:r>
    </w:p>
    <w:p w:rsidR="00741527" w:rsidRDefault="00741527" w:rsidP="00741527">
      <w:r>
        <w:rPr>
          <w:rFonts w:hint="eastAsia"/>
        </w:rPr>
        <w:t xml:space="preserve">  </w:t>
      </w:r>
      <w:r>
        <w:rPr>
          <w:rFonts w:hint="eastAsia"/>
        </w:rPr>
        <w:t>关闭</w:t>
      </w:r>
      <w:r>
        <w:rPr>
          <w:rFonts w:hint="eastAsia"/>
        </w:rPr>
        <w:t>selinux</w:t>
      </w:r>
    </w:p>
    <w:p w:rsidR="00741527" w:rsidRDefault="00741527" w:rsidP="00741527">
      <w:r>
        <w:rPr>
          <w:rFonts w:hint="eastAsia"/>
        </w:rPr>
        <w:t xml:space="preserve">  </w:t>
      </w:r>
      <w:r>
        <w:rPr>
          <w:rFonts w:hint="eastAsia"/>
        </w:rPr>
        <w:t>用户登陆</w:t>
      </w:r>
      <w:r>
        <w:rPr>
          <w:rFonts w:hint="eastAsia"/>
        </w:rPr>
        <w:t>---</w:t>
      </w:r>
      <w:r>
        <w:rPr>
          <w:rFonts w:hint="eastAsia"/>
        </w:rPr>
        <w:t>使用普通用户登陆</w:t>
      </w:r>
    </w:p>
    <w:p w:rsidR="00741527" w:rsidRDefault="00741527" w:rsidP="00741527">
      <w:r>
        <w:rPr>
          <w:rFonts w:hint="eastAsia"/>
        </w:rPr>
        <w:t xml:space="preserve">  </w:t>
      </w:r>
      <w:r>
        <w:rPr>
          <w:rFonts w:hint="eastAsia"/>
        </w:rPr>
        <w:t>命令最小化</w:t>
      </w:r>
    </w:p>
    <w:p w:rsidR="00741527" w:rsidRDefault="00741527" w:rsidP="00741527">
      <w:r>
        <w:rPr>
          <w:rFonts w:hint="eastAsia"/>
        </w:rPr>
        <w:t xml:space="preserve">  </w:t>
      </w:r>
      <w:r>
        <w:rPr>
          <w:rFonts w:hint="eastAsia"/>
        </w:rPr>
        <w:t>处理防火墙</w:t>
      </w:r>
    </w:p>
    <w:p w:rsidR="00741527" w:rsidRDefault="00741527" w:rsidP="00741527">
      <w:r>
        <w:rPr>
          <w:rFonts w:hint="eastAsia"/>
        </w:rPr>
        <w:t xml:space="preserve">  </w:t>
      </w:r>
      <w:r>
        <w:rPr>
          <w:rFonts w:hint="eastAsia"/>
        </w:rPr>
        <w:t>精简开机自启动服务，保留</w:t>
      </w:r>
      <w:r>
        <w:rPr>
          <w:rFonts w:hint="eastAsia"/>
        </w:rPr>
        <w:t xml:space="preserve"> sshd crond rsyslog network sysstat</w:t>
      </w:r>
    </w:p>
    <w:p w:rsidR="00741527" w:rsidRDefault="00741527" w:rsidP="00741527">
      <w:r>
        <w:rPr>
          <w:rFonts w:hint="eastAsia"/>
        </w:rPr>
        <w:t xml:space="preserve">  </w:t>
      </w:r>
      <w:r>
        <w:rPr>
          <w:rFonts w:hint="eastAsia"/>
        </w:rPr>
        <w:t>权限最小化</w:t>
      </w:r>
    </w:p>
    <w:p w:rsidR="00741527" w:rsidRDefault="00741527" w:rsidP="00741527">
      <w:r>
        <w:rPr>
          <w:rFonts w:hint="eastAsia"/>
        </w:rPr>
        <w:t>更改远程</w:t>
      </w:r>
      <w:r>
        <w:rPr>
          <w:rFonts w:hint="eastAsia"/>
        </w:rPr>
        <w:t>ssh</w:t>
      </w:r>
      <w:r>
        <w:rPr>
          <w:rFonts w:hint="eastAsia"/>
        </w:rPr>
        <w:t>连接</w:t>
      </w:r>
      <w:r>
        <w:rPr>
          <w:rFonts w:hint="eastAsia"/>
        </w:rPr>
        <w:t>----</w:t>
      </w:r>
    </w:p>
    <w:p w:rsidR="00741527" w:rsidRDefault="00741527" w:rsidP="00741527"/>
    <w:p w:rsidR="00741527" w:rsidRDefault="00741527" w:rsidP="00741527">
      <w:r>
        <w:rPr>
          <w:rFonts w:hint="eastAsia"/>
        </w:rPr>
        <w:t>服务端配置文件</w:t>
      </w:r>
    </w:p>
    <w:p w:rsidR="00741527" w:rsidRDefault="00741527" w:rsidP="00741527">
      <w:r>
        <w:lastRenderedPageBreak/>
        <w:t xml:space="preserve">[root@lnmp01 tmp]# ll /etc/ssh/sshd_config </w:t>
      </w:r>
    </w:p>
    <w:p w:rsidR="00741527" w:rsidRDefault="00741527" w:rsidP="00741527">
      <w:r>
        <w:t>-rw-------. 1 root root 3879 Sep  1 01:40 /etc/ssh/sshd_config</w:t>
      </w:r>
    </w:p>
    <w:p w:rsidR="00741527" w:rsidRDefault="00741527" w:rsidP="00741527">
      <w:r>
        <w:rPr>
          <w:rFonts w:hint="eastAsia"/>
        </w:rPr>
        <w:t>1.</w:t>
      </w:r>
      <w:r>
        <w:rPr>
          <w:rFonts w:hint="eastAsia"/>
        </w:rPr>
        <w:t>更改默认端口</w:t>
      </w:r>
      <w:r>
        <w:rPr>
          <w:rFonts w:hint="eastAsia"/>
        </w:rPr>
        <w:t>22</w:t>
      </w:r>
      <w:r>
        <w:rPr>
          <w:rFonts w:hint="eastAsia"/>
        </w:rPr>
        <w:t>为隐蔽端口</w:t>
      </w:r>
    </w:p>
    <w:p w:rsidR="00741527" w:rsidRDefault="00741527" w:rsidP="00741527">
      <w:r>
        <w:rPr>
          <w:rFonts w:hint="eastAsia"/>
        </w:rPr>
        <w:t>2.</w:t>
      </w:r>
      <w:r>
        <w:rPr>
          <w:rFonts w:hint="eastAsia"/>
        </w:rPr>
        <w:t>取消</w:t>
      </w:r>
      <w:r>
        <w:rPr>
          <w:rFonts w:hint="eastAsia"/>
        </w:rPr>
        <w:t xml:space="preserve">use dns </w:t>
      </w:r>
      <w:r>
        <w:rPr>
          <w:rFonts w:hint="eastAsia"/>
        </w:rPr>
        <w:t>我们都是通过</w:t>
      </w:r>
      <w:r>
        <w:rPr>
          <w:rFonts w:hint="eastAsia"/>
        </w:rPr>
        <w:t>IP</w:t>
      </w:r>
      <w:r>
        <w:rPr>
          <w:rFonts w:hint="eastAsia"/>
        </w:rPr>
        <w:t>连接的，无需进行域名解析</w:t>
      </w:r>
    </w:p>
    <w:p w:rsidR="00741527" w:rsidRDefault="00741527" w:rsidP="00741527">
      <w:r>
        <w:t>#UseDNS yes</w:t>
      </w:r>
    </w:p>
    <w:p w:rsidR="00741527" w:rsidRDefault="00741527" w:rsidP="00741527">
      <w:r>
        <w:rPr>
          <w:rFonts w:hint="eastAsia"/>
        </w:rPr>
        <w:t>3.</w:t>
      </w:r>
      <w:r>
        <w:rPr>
          <w:rFonts w:hint="eastAsia"/>
        </w:rPr>
        <w:t>禁止</w:t>
      </w:r>
      <w:r>
        <w:rPr>
          <w:rFonts w:hint="eastAsia"/>
        </w:rPr>
        <w:t>root</w:t>
      </w:r>
      <w:r>
        <w:rPr>
          <w:rFonts w:hint="eastAsia"/>
        </w:rPr>
        <w:t>远程登陆</w:t>
      </w:r>
    </w:p>
    <w:p w:rsidR="00741527" w:rsidRDefault="00741527" w:rsidP="00741527">
      <w:r>
        <w:t xml:space="preserve">#PermitRootLogin yes  PermitRootLogin no  </w:t>
      </w:r>
    </w:p>
    <w:p w:rsidR="00741527" w:rsidRDefault="00741527" w:rsidP="00741527">
      <w:r>
        <w:rPr>
          <w:rFonts w:hint="eastAsia"/>
        </w:rPr>
        <w:t>改用</w:t>
      </w:r>
      <w:r>
        <w:rPr>
          <w:rFonts w:hint="eastAsia"/>
        </w:rPr>
        <w:t>sudo</w:t>
      </w:r>
      <w:r>
        <w:rPr>
          <w:rFonts w:hint="eastAsia"/>
        </w:rPr>
        <w:t>进行授权</w:t>
      </w:r>
    </w:p>
    <w:p w:rsidR="00741527" w:rsidRDefault="00741527" w:rsidP="00741527"/>
    <w:p w:rsidR="00741527" w:rsidRDefault="00741527" w:rsidP="00741527">
      <w:r>
        <w:rPr>
          <w:rFonts w:hint="eastAsia"/>
        </w:rPr>
        <w:t>4.</w:t>
      </w:r>
      <w:r>
        <w:rPr>
          <w:rFonts w:hint="eastAsia"/>
        </w:rPr>
        <w:t>监听地址改为内网</w:t>
      </w:r>
      <w:r>
        <w:rPr>
          <w:rFonts w:hint="eastAsia"/>
        </w:rPr>
        <w:t>IP</w:t>
      </w:r>
      <w:r>
        <w:rPr>
          <w:rFonts w:hint="eastAsia"/>
        </w:rPr>
        <w:t>地址</w:t>
      </w:r>
    </w:p>
    <w:p w:rsidR="00741527" w:rsidRDefault="00741527" w:rsidP="00741527">
      <w:r>
        <w:t>#ListenAddress 0.0.0.0</w:t>
      </w:r>
    </w:p>
    <w:p w:rsidR="00741527" w:rsidRDefault="00741527" w:rsidP="00741527">
      <w:r>
        <w:rPr>
          <w:rFonts w:hint="eastAsia"/>
        </w:rPr>
        <w:t>也可以通过防火墙设置内网可以连接</w:t>
      </w:r>
    </w:p>
    <w:p w:rsidR="00741527" w:rsidRDefault="00741527" w:rsidP="00741527">
      <w:r>
        <w:rPr>
          <w:rFonts w:hint="eastAsia"/>
        </w:rPr>
        <w:t xml:space="preserve">iptables -I INPUT -p tcp --dport </w:t>
      </w:r>
      <w:r>
        <w:rPr>
          <w:rFonts w:hint="eastAsia"/>
        </w:rPr>
        <w:t>端口号</w:t>
      </w:r>
      <w:r>
        <w:rPr>
          <w:rFonts w:hint="eastAsia"/>
        </w:rPr>
        <w:t xml:space="preserve"> -s 192.168.0.0/24 -j ACCEPT</w:t>
      </w:r>
    </w:p>
    <w:p w:rsidR="00741527" w:rsidRDefault="00741527" w:rsidP="00741527">
      <w:r>
        <w:rPr>
          <w:rFonts w:hint="eastAsia"/>
        </w:rPr>
        <w:t xml:space="preserve">5.#GSSAPIAuthentication no  </w:t>
      </w:r>
      <w:r>
        <w:rPr>
          <w:rFonts w:hint="eastAsia"/>
        </w:rPr>
        <w:t>改为</w:t>
      </w:r>
      <w:r>
        <w:rPr>
          <w:rFonts w:hint="eastAsia"/>
        </w:rPr>
        <w:t xml:space="preserve">no </w:t>
      </w:r>
      <w:r>
        <w:rPr>
          <w:rFonts w:hint="eastAsia"/>
        </w:rPr>
        <w:t>解决连接慢的问题</w:t>
      </w:r>
    </w:p>
    <w:p w:rsidR="00741527" w:rsidRDefault="00741527" w:rsidP="00741527">
      <w:r>
        <w:rPr>
          <w:rFonts w:hint="eastAsia"/>
        </w:rPr>
        <w:t>diff</w:t>
      </w:r>
      <w:r>
        <w:rPr>
          <w:rFonts w:hint="eastAsia"/>
        </w:rPr>
        <w:t>两个文件进行比较，一般用作配置文件修改后的比对</w:t>
      </w:r>
    </w:p>
    <w:p w:rsidR="00741527" w:rsidRDefault="00741527" w:rsidP="00741527">
      <w:r>
        <w:rPr>
          <w:rFonts w:hint="eastAsia"/>
        </w:rPr>
        <w:t>vimdiff</w:t>
      </w:r>
      <w:r>
        <w:rPr>
          <w:rFonts w:hint="eastAsia"/>
        </w:rPr>
        <w:t>也可以比较，高亮显示</w:t>
      </w:r>
    </w:p>
    <w:p w:rsidR="00741527" w:rsidRDefault="00741527" w:rsidP="00741527">
      <w:r>
        <w:rPr>
          <w:rFonts w:hint="eastAsia"/>
        </w:rPr>
        <w:t>linux</w:t>
      </w:r>
      <w:r>
        <w:rPr>
          <w:rFonts w:hint="eastAsia"/>
        </w:rPr>
        <w:t>中命令查找</w:t>
      </w:r>
    </w:p>
    <w:p w:rsidR="00741527" w:rsidRDefault="00741527" w:rsidP="00741527">
      <w:r>
        <w:rPr>
          <w:rFonts w:hint="eastAsia"/>
        </w:rPr>
        <w:t xml:space="preserve">which   </w:t>
      </w:r>
      <w:r>
        <w:rPr>
          <w:rFonts w:hint="eastAsia"/>
        </w:rPr>
        <w:t>查找全局环境变量</w:t>
      </w:r>
      <w:r>
        <w:rPr>
          <w:rFonts w:hint="eastAsia"/>
        </w:rPr>
        <w:t>PATH</w:t>
      </w:r>
      <w:r>
        <w:rPr>
          <w:rFonts w:hint="eastAsia"/>
        </w:rPr>
        <w:t>对应的路径</w:t>
      </w:r>
    </w:p>
    <w:p w:rsidR="00741527" w:rsidRDefault="00741527" w:rsidP="00741527">
      <w:r>
        <w:t xml:space="preserve">find   </w:t>
      </w:r>
    </w:p>
    <w:p w:rsidR="00741527" w:rsidRDefault="00741527" w:rsidP="00741527">
      <w:r>
        <w:t xml:space="preserve">whereis  </w:t>
      </w:r>
    </w:p>
    <w:p w:rsidR="00741527" w:rsidRDefault="00741527" w:rsidP="00741527">
      <w:r>
        <w:t>locate</w:t>
      </w:r>
    </w:p>
    <w:p w:rsidR="00741527" w:rsidRDefault="00741527" w:rsidP="00741527">
      <w:r>
        <w:rPr>
          <w:rFonts w:hint="eastAsia"/>
        </w:rPr>
        <w:t>临时修改</w:t>
      </w:r>
      <w:r>
        <w:rPr>
          <w:rFonts w:hint="eastAsia"/>
        </w:rPr>
        <w:t>export PATH=$PATH:XXX</w:t>
      </w:r>
    </w:p>
    <w:p w:rsidR="00741527" w:rsidRDefault="00741527" w:rsidP="00741527">
      <w:r>
        <w:rPr>
          <w:rFonts w:hint="eastAsia"/>
        </w:rPr>
        <w:t>永久生效，</w:t>
      </w:r>
      <w:r>
        <w:rPr>
          <w:rFonts w:hint="eastAsia"/>
        </w:rPr>
        <w:t>echo "export PATH=$PATH:XXX"&gt;&gt;/etc/profile</w:t>
      </w:r>
    </w:p>
    <w:p w:rsidR="00741527" w:rsidRDefault="00741527" w:rsidP="00741527">
      <w:r>
        <w:rPr>
          <w:rFonts w:hint="eastAsia"/>
        </w:rPr>
        <w:t xml:space="preserve">source /etc/profile </w:t>
      </w:r>
      <w:r>
        <w:rPr>
          <w:rFonts w:hint="eastAsia"/>
        </w:rPr>
        <w:t>立刻生效</w:t>
      </w:r>
    </w:p>
    <w:p w:rsidR="00741527" w:rsidRDefault="00741527" w:rsidP="00741527"/>
    <w:p w:rsidR="00741527" w:rsidRDefault="00741527" w:rsidP="00741527">
      <w:r>
        <w:rPr>
          <w:rFonts w:hint="eastAsia"/>
        </w:rPr>
        <w:t>6.</w:t>
      </w:r>
      <w:r>
        <w:rPr>
          <w:rFonts w:hint="eastAsia"/>
        </w:rPr>
        <w:t>字符集</w:t>
      </w:r>
      <w:r>
        <w:rPr>
          <w:rFonts w:hint="eastAsia"/>
        </w:rPr>
        <w:t xml:space="preserve"> </w:t>
      </w:r>
    </w:p>
    <w:p w:rsidR="00741527" w:rsidRDefault="00741527" w:rsidP="00741527">
      <w:r>
        <w:t xml:space="preserve">[root@lnmp01 ~]# cat /etc/sysconfig/i18n </w:t>
      </w:r>
    </w:p>
    <w:p w:rsidR="00741527" w:rsidRDefault="00741527" w:rsidP="00741527">
      <w:r>
        <w:t>LANG="en_US.UTF-8"</w:t>
      </w:r>
    </w:p>
    <w:p w:rsidR="00741527" w:rsidRDefault="00741527" w:rsidP="00741527">
      <w:r>
        <w:lastRenderedPageBreak/>
        <w:t>SYSFONT="latarcyrheb-sun16"</w:t>
      </w:r>
    </w:p>
    <w:p w:rsidR="00741527" w:rsidRDefault="00741527" w:rsidP="00741527">
      <w:r>
        <w:t xml:space="preserve">[root@lnmp01 ~]# </w:t>
      </w:r>
    </w:p>
    <w:p w:rsidR="00741527" w:rsidRDefault="00741527" w:rsidP="00741527"/>
    <w:p w:rsidR="00741527" w:rsidRDefault="00741527" w:rsidP="00741527"/>
    <w:p w:rsidR="00741527" w:rsidRDefault="00741527" w:rsidP="00741527">
      <w:r>
        <w:rPr>
          <w:rFonts w:hint="eastAsia"/>
        </w:rPr>
        <w:t>改为中文则是</w:t>
      </w:r>
      <w:r>
        <w:rPr>
          <w:rFonts w:hint="eastAsia"/>
        </w:rPr>
        <w:t xml:space="preserve"> LANG=</w:t>
      </w:r>
      <w:r>
        <w:rPr>
          <w:rFonts w:hint="eastAsia"/>
        </w:rPr>
        <w:t>“</w:t>
      </w:r>
      <w:r>
        <w:rPr>
          <w:rFonts w:hint="eastAsia"/>
        </w:rPr>
        <w:t>zh_CN.UTF-8</w:t>
      </w:r>
      <w:r>
        <w:rPr>
          <w:rFonts w:hint="eastAsia"/>
        </w:rPr>
        <w:t>”</w:t>
      </w:r>
    </w:p>
    <w:p w:rsidR="00741527" w:rsidRDefault="00741527" w:rsidP="00741527"/>
    <w:p w:rsidR="00741527" w:rsidRDefault="00741527" w:rsidP="00741527">
      <w:r>
        <w:t>sed -i 's#LANG="en_US.UTF-8"#LANG="zh_CN.UTF-8"#g' /etc/sysconfig/i18n</w:t>
      </w:r>
    </w:p>
    <w:p w:rsidR="00741527" w:rsidRDefault="00741527" w:rsidP="00741527">
      <w:r>
        <w:t>source /etc/sysconfig/i18n</w:t>
      </w:r>
    </w:p>
    <w:p w:rsidR="00741527" w:rsidRDefault="00741527" w:rsidP="00741527"/>
    <w:p w:rsidR="00741527" w:rsidRDefault="00741527" w:rsidP="00741527">
      <w:r>
        <w:rPr>
          <w:rFonts w:hint="eastAsia"/>
        </w:rPr>
        <w:t>7.</w:t>
      </w:r>
      <w:r>
        <w:rPr>
          <w:rFonts w:hint="eastAsia"/>
        </w:rPr>
        <w:t>时间同步</w:t>
      </w:r>
    </w:p>
    <w:p w:rsidR="00741527" w:rsidRDefault="00741527" w:rsidP="00741527">
      <w:r>
        <w:t>/usr/sbin/ntpdate 0.pool.ntp.org</w:t>
      </w:r>
    </w:p>
    <w:p w:rsidR="00741527" w:rsidRDefault="00741527" w:rsidP="00741527">
      <w:r>
        <w:t>/usr/sbin/ntpdate 0.cn.pool.ntp.org</w:t>
      </w:r>
    </w:p>
    <w:p w:rsidR="00741527" w:rsidRDefault="00741527" w:rsidP="00741527"/>
    <w:p w:rsidR="00741527" w:rsidRDefault="00741527" w:rsidP="00741527">
      <w:r>
        <w:rPr>
          <w:rFonts w:hint="eastAsia"/>
        </w:rPr>
        <w:t>8.</w:t>
      </w:r>
      <w:r>
        <w:rPr>
          <w:rFonts w:hint="eastAsia"/>
        </w:rPr>
        <w:t>优化终端超时以及历史记录变量</w:t>
      </w:r>
    </w:p>
    <w:p w:rsidR="00741527" w:rsidRDefault="00741527" w:rsidP="00741527">
      <w:r>
        <w:rPr>
          <w:rFonts w:hint="eastAsia"/>
        </w:rPr>
        <w:t>历史记录默认</w:t>
      </w:r>
      <w:r>
        <w:rPr>
          <w:rFonts w:hint="eastAsia"/>
        </w:rPr>
        <w:t>1000</w:t>
      </w:r>
      <w:r>
        <w:rPr>
          <w:rFonts w:hint="eastAsia"/>
        </w:rPr>
        <w:t>个，可以调整为较小的值</w:t>
      </w:r>
    </w:p>
    <w:p w:rsidR="00741527" w:rsidRDefault="00741527" w:rsidP="00741527">
      <w:r>
        <w:rPr>
          <w:rFonts w:hint="eastAsia"/>
        </w:rPr>
        <w:t>export TMOUT=300  --</w:t>
      </w:r>
      <w:r>
        <w:rPr>
          <w:rFonts w:hint="eastAsia"/>
        </w:rPr>
        <w:t>连接的超时时间</w:t>
      </w:r>
    </w:p>
    <w:p w:rsidR="00741527" w:rsidRDefault="00741527" w:rsidP="00741527">
      <w:r>
        <w:t>export HISTSIZE=10</w:t>
      </w:r>
    </w:p>
    <w:p w:rsidR="00741527" w:rsidRDefault="00741527" w:rsidP="00741527">
      <w:r>
        <w:rPr>
          <w:rFonts w:hint="eastAsia"/>
        </w:rPr>
        <w:t xml:space="preserve">export HISTFILESIZE=5  </w:t>
      </w:r>
      <w:r>
        <w:rPr>
          <w:rFonts w:hint="eastAsia"/>
        </w:rPr>
        <w:t>历史记录文件的命令数量</w:t>
      </w:r>
    </w:p>
    <w:p w:rsidR="00741527" w:rsidRDefault="00741527" w:rsidP="00741527">
      <w:r>
        <w:rPr>
          <w:rFonts w:hint="eastAsia"/>
        </w:rPr>
        <w:t>将这些环境变量加到</w:t>
      </w:r>
      <w:r>
        <w:rPr>
          <w:rFonts w:hint="eastAsia"/>
        </w:rPr>
        <w:t>/etc/profile</w:t>
      </w:r>
      <w:r>
        <w:rPr>
          <w:rFonts w:hint="eastAsia"/>
        </w:rPr>
        <w:t>中</w:t>
      </w:r>
    </w:p>
    <w:p w:rsidR="00741527" w:rsidRDefault="00741527" w:rsidP="00741527">
      <w:r>
        <w:t>source /etc/profile</w:t>
      </w:r>
    </w:p>
    <w:p w:rsidR="00741527" w:rsidRDefault="00741527" w:rsidP="00741527">
      <w:r>
        <w:rPr>
          <w:rFonts w:hint="eastAsia"/>
        </w:rPr>
        <w:t>9.</w:t>
      </w:r>
      <w:r>
        <w:rPr>
          <w:rFonts w:hint="eastAsia"/>
        </w:rPr>
        <w:t>文件描述符</w:t>
      </w:r>
    </w:p>
    <w:p w:rsidR="00741527" w:rsidRDefault="00741527" w:rsidP="00741527">
      <w:r>
        <w:rPr>
          <w:rFonts w:hint="eastAsia"/>
        </w:rPr>
        <w:t xml:space="preserve">  1.</w:t>
      </w:r>
      <w:r>
        <w:rPr>
          <w:rFonts w:hint="eastAsia"/>
        </w:rPr>
        <w:t>表示形式为整数数字，一般使用</w:t>
      </w:r>
      <w:r>
        <w:rPr>
          <w:rFonts w:hint="eastAsia"/>
        </w:rPr>
        <w:t>0-65535</w:t>
      </w:r>
      <w:r>
        <w:rPr>
          <w:rFonts w:hint="eastAsia"/>
        </w:rPr>
        <w:t>范围</w:t>
      </w:r>
    </w:p>
    <w:p w:rsidR="00741527" w:rsidRDefault="00741527" w:rsidP="00741527">
      <w:r>
        <w:rPr>
          <w:rFonts w:hint="eastAsia"/>
        </w:rPr>
        <w:t xml:space="preserve">  2.</w:t>
      </w:r>
      <w:r>
        <w:rPr>
          <w:rFonts w:hint="eastAsia"/>
        </w:rPr>
        <w:t>进程在使用时会占用文件描述符</w:t>
      </w:r>
    </w:p>
    <w:p w:rsidR="00741527" w:rsidRDefault="00741527" w:rsidP="00741527">
      <w:r>
        <w:rPr>
          <w:rFonts w:hint="eastAsia"/>
        </w:rPr>
        <w:t xml:space="preserve">  3.</w:t>
      </w:r>
      <w:r>
        <w:rPr>
          <w:rFonts w:hint="eastAsia"/>
        </w:rPr>
        <w:t>对于内核而言，所有打开的文件都是通过文件描述符标识的</w:t>
      </w:r>
    </w:p>
    <w:p w:rsidR="00741527" w:rsidRDefault="00741527" w:rsidP="00741527">
      <w:r>
        <w:rPr>
          <w:rFonts w:hint="eastAsia"/>
        </w:rPr>
        <w:t>查看默认文件描述符</w:t>
      </w:r>
    </w:p>
    <w:p w:rsidR="00741527" w:rsidRDefault="00741527" w:rsidP="00741527">
      <w:r>
        <w:t xml:space="preserve">ulimit -n </w:t>
      </w:r>
    </w:p>
    <w:p w:rsidR="00741527" w:rsidRDefault="00741527" w:rsidP="00741527">
      <w:r>
        <w:t>1024</w:t>
      </w:r>
    </w:p>
    <w:p w:rsidR="00741527" w:rsidRDefault="00741527" w:rsidP="00741527"/>
    <w:p w:rsidR="00741527" w:rsidRDefault="00741527" w:rsidP="00741527">
      <w:r>
        <w:rPr>
          <w:rFonts w:hint="eastAsia"/>
        </w:rPr>
        <w:t>实际工作中需要调整。</w:t>
      </w:r>
    </w:p>
    <w:p w:rsidR="00741527" w:rsidRDefault="00741527" w:rsidP="00741527">
      <w:r>
        <w:rPr>
          <w:rFonts w:hint="eastAsia"/>
        </w:rPr>
        <w:t xml:space="preserve"> ulimit -SHn 65535 </w:t>
      </w:r>
      <w:r>
        <w:rPr>
          <w:rFonts w:hint="eastAsia"/>
        </w:rPr>
        <w:t>临时生效，可以放在开机自启动中</w:t>
      </w:r>
    </w:p>
    <w:p w:rsidR="00741527" w:rsidRDefault="00741527" w:rsidP="00741527">
      <w:r>
        <w:t xml:space="preserve"> </w:t>
      </w:r>
    </w:p>
    <w:p w:rsidR="00741527" w:rsidRDefault="00741527" w:rsidP="00741527">
      <w:r>
        <w:rPr>
          <w:rFonts w:hint="eastAsia"/>
        </w:rPr>
        <w:t xml:space="preserve"> </w:t>
      </w:r>
      <w:r>
        <w:rPr>
          <w:rFonts w:hint="eastAsia"/>
        </w:rPr>
        <w:t>配置文件</w:t>
      </w:r>
    </w:p>
    <w:p w:rsidR="00741527" w:rsidRDefault="00741527" w:rsidP="00741527">
      <w:r>
        <w:t xml:space="preserve">   echo '*           -   nofile   65535' &gt;&gt;/etc/security/limits.conf</w:t>
      </w:r>
    </w:p>
    <w:p w:rsidR="00741527" w:rsidRDefault="00741527" w:rsidP="00741527">
      <w:r>
        <w:rPr>
          <w:rFonts w:hint="eastAsia"/>
        </w:rPr>
        <w:t xml:space="preserve">10. </w:t>
      </w:r>
      <w:r>
        <w:rPr>
          <w:rFonts w:hint="eastAsia"/>
        </w:rPr>
        <w:t>两种修改内核参数方法</w:t>
      </w:r>
      <w:r>
        <w:rPr>
          <w:rFonts w:hint="eastAsia"/>
        </w:rPr>
        <w:t>:</w:t>
      </w:r>
    </w:p>
    <w:p w:rsidR="00741527" w:rsidRDefault="00741527" w:rsidP="00741527">
      <w:r>
        <w:rPr>
          <w:rFonts w:hint="eastAsia"/>
        </w:rPr>
        <w:t>1</w:t>
      </w:r>
      <w:r>
        <w:rPr>
          <w:rFonts w:hint="eastAsia"/>
        </w:rPr>
        <w:t>、使用</w:t>
      </w:r>
      <w:r>
        <w:rPr>
          <w:rFonts w:hint="eastAsia"/>
        </w:rPr>
        <w:t>echo value</w:t>
      </w:r>
      <w:r>
        <w:rPr>
          <w:rFonts w:hint="eastAsia"/>
        </w:rPr>
        <w:t>方式直接追加到文件里如</w:t>
      </w:r>
      <w:r>
        <w:rPr>
          <w:rFonts w:hint="eastAsia"/>
        </w:rPr>
        <w:t>echo "1" &gt;/proc/sys/net/ipv4/tcp_syn_retries</w:t>
      </w:r>
      <w:r>
        <w:rPr>
          <w:rFonts w:hint="eastAsia"/>
        </w:rPr>
        <w:t>，但这种方法设备重启后又会恢复为默认值</w:t>
      </w:r>
    </w:p>
    <w:p w:rsidR="00741527" w:rsidRDefault="00741527" w:rsidP="00741527">
      <w:r>
        <w:rPr>
          <w:rFonts w:hint="eastAsia"/>
        </w:rPr>
        <w:t>2</w:t>
      </w:r>
      <w:r>
        <w:rPr>
          <w:rFonts w:hint="eastAsia"/>
        </w:rPr>
        <w:t>、把参数添加到</w:t>
      </w:r>
      <w:r>
        <w:rPr>
          <w:rFonts w:hint="eastAsia"/>
        </w:rPr>
        <w:t>/etc/sysctl.conf</w:t>
      </w:r>
      <w:r>
        <w:rPr>
          <w:rFonts w:hint="eastAsia"/>
        </w:rPr>
        <w:t>中，然后执行</w:t>
      </w:r>
      <w:r>
        <w:rPr>
          <w:rFonts w:hint="eastAsia"/>
        </w:rPr>
        <w:t>sysctl -p</w:t>
      </w:r>
      <w:r>
        <w:rPr>
          <w:rFonts w:hint="eastAsia"/>
        </w:rPr>
        <w:t>使参数生效，永久生效</w:t>
      </w:r>
      <w:r>
        <w:rPr>
          <w:rFonts w:hint="eastAsia"/>
        </w:rPr>
        <w:t xml:space="preserve">  </w:t>
      </w:r>
    </w:p>
    <w:p w:rsidR="00741527" w:rsidRDefault="00741527" w:rsidP="00741527">
      <w:r>
        <w:rPr>
          <w:rFonts w:hint="eastAsia"/>
        </w:rPr>
        <w:t>调整内核参数</w:t>
      </w:r>
      <w:r>
        <w:rPr>
          <w:rFonts w:hint="eastAsia"/>
        </w:rPr>
        <w:t xml:space="preserve"> vi  /etc/sysctl.conf </w:t>
      </w:r>
      <w:r>
        <w:rPr>
          <w:rFonts w:hint="eastAsia"/>
        </w:rPr>
        <w:t>添加如下内容</w:t>
      </w:r>
    </w:p>
    <w:p w:rsidR="00741527" w:rsidRDefault="00741527" w:rsidP="00741527"/>
    <w:p w:rsidR="00741527" w:rsidRDefault="00741527" w:rsidP="00741527">
      <w:r>
        <w:rPr>
          <w:rFonts w:hint="eastAsia"/>
        </w:rPr>
        <w:t>这儿所列参数是老男孩老师生产中常用的参数：</w:t>
      </w:r>
    </w:p>
    <w:p w:rsidR="00741527" w:rsidRDefault="00741527" w:rsidP="00741527">
      <w:r>
        <w:t>net.ipv4.tcp_syn_retries = 1</w:t>
      </w:r>
    </w:p>
    <w:p w:rsidR="00741527" w:rsidRDefault="00741527" w:rsidP="00741527">
      <w:r>
        <w:t>net.ipv4.tcp_synack_retries = 1</w:t>
      </w:r>
    </w:p>
    <w:p w:rsidR="00741527" w:rsidRDefault="00741527" w:rsidP="00741527">
      <w:r>
        <w:t>net.ipv4.tcp_keepalive_time = 600</w:t>
      </w:r>
    </w:p>
    <w:p w:rsidR="00741527" w:rsidRDefault="00741527" w:rsidP="00741527">
      <w:r>
        <w:t>net.ipv4.tcp_fin_timeout = 2</w:t>
      </w:r>
    </w:p>
    <w:p w:rsidR="00741527" w:rsidRDefault="00741527" w:rsidP="00741527">
      <w:r>
        <w:t>net.ipv4.tcp_max_tw_buckets = 36000</w:t>
      </w:r>
    </w:p>
    <w:p w:rsidR="00741527" w:rsidRDefault="00741527" w:rsidP="00741527">
      <w:r>
        <w:t>net.ipv4.tcp_tw_recycle = 1</w:t>
      </w:r>
    </w:p>
    <w:p w:rsidR="00741527" w:rsidRDefault="00741527" w:rsidP="00741527">
      <w:r>
        <w:t>net.ipv4.tcp_tw_reuse = 1</w:t>
      </w:r>
    </w:p>
    <w:p w:rsidR="00741527" w:rsidRDefault="00741527" w:rsidP="00741527">
      <w:r>
        <w:t>net.ipv4.tcp_max_orphans = 16484</w:t>
      </w:r>
    </w:p>
    <w:p w:rsidR="00741527" w:rsidRDefault="00741527" w:rsidP="00741527">
      <w:r>
        <w:t>net.ipv4.tcp_syncookies = 1</w:t>
      </w:r>
    </w:p>
    <w:p w:rsidR="00741527" w:rsidRDefault="00741527" w:rsidP="00741527">
      <w:r>
        <w:t>net.ipv4.tcp_max_syn_backlog = 16384</w:t>
      </w:r>
    </w:p>
    <w:p w:rsidR="00741527" w:rsidRDefault="00741527" w:rsidP="00741527">
      <w:r>
        <w:t>net.ipv4.ip_local_port_range = 4000 65000</w:t>
      </w:r>
    </w:p>
    <w:p w:rsidR="00741527" w:rsidRDefault="00741527" w:rsidP="00741527">
      <w:r>
        <w:t>net.ipv4.route.gc_timeout = 100</w:t>
      </w:r>
    </w:p>
    <w:p w:rsidR="00741527" w:rsidRDefault="00741527" w:rsidP="00741527">
      <w:r>
        <w:t>net.core.somaxconn = 16384</w:t>
      </w:r>
    </w:p>
    <w:p w:rsidR="00741527" w:rsidRDefault="00741527" w:rsidP="00741527">
      <w:r>
        <w:t>net.core.netdev_max_backlog = 16384</w:t>
      </w:r>
    </w:p>
    <w:p w:rsidR="00741527" w:rsidRDefault="00741527" w:rsidP="00741527">
      <w:r>
        <w:t>##############iptables#######</w:t>
      </w:r>
    </w:p>
    <w:p w:rsidR="00741527" w:rsidRDefault="00741527" w:rsidP="00741527">
      <w:r>
        <w:lastRenderedPageBreak/>
        <w:t>net.nf_conntrack_max = 25000000</w:t>
      </w:r>
    </w:p>
    <w:p w:rsidR="00741527" w:rsidRDefault="00741527" w:rsidP="00741527">
      <w:r>
        <w:t>net.netfilter.nf_conntrack_max = 25000000</w:t>
      </w:r>
    </w:p>
    <w:p w:rsidR="00741527" w:rsidRDefault="00741527" w:rsidP="00741527">
      <w:r>
        <w:t>net.netfilter.nf_conntrack_tcp_timeout_established = 180</w:t>
      </w:r>
    </w:p>
    <w:p w:rsidR="00741527" w:rsidRDefault="00741527" w:rsidP="00741527">
      <w:r>
        <w:t>net.netfilter.nf_conntrack_tcp_timeout_time_wait = 120</w:t>
      </w:r>
    </w:p>
    <w:p w:rsidR="00741527" w:rsidRDefault="00741527" w:rsidP="00741527">
      <w:r>
        <w:t>net.netfilter.nf_conntrack_tcp_timeout_close_wait = 60</w:t>
      </w:r>
    </w:p>
    <w:p w:rsidR="00741527" w:rsidRDefault="00741527" w:rsidP="00741527">
      <w:r>
        <w:t>net.netfilter.nf_conntrack_tcp_timeout_fin_wait = 120</w:t>
      </w:r>
    </w:p>
    <w:p w:rsidR="00741527" w:rsidRDefault="00741527" w:rsidP="00741527">
      <w:r>
        <w:rPr>
          <w:rFonts w:hint="eastAsia"/>
        </w:rPr>
        <w:t>对比网上其他人的生产环境优化参数，需要优化的参数基本差不多，只是值有相应的变化。具体优化值要参考应用场景，这儿所列只是常用优化参数，是否适合，可在上面查看该参数描述，理解后，再根据自己生产环境而设。</w:t>
      </w:r>
    </w:p>
    <w:p w:rsidR="00741527" w:rsidRDefault="00741527" w:rsidP="00741527">
      <w:r>
        <w:rPr>
          <w:rFonts w:hint="eastAsia"/>
        </w:rPr>
        <w:t xml:space="preserve"> 11.  </w:t>
      </w:r>
      <w:r>
        <w:rPr>
          <w:rFonts w:hint="eastAsia"/>
        </w:rPr>
        <w:t>去掉终端登陆前显示操作系统信息（影藏版本信息）</w:t>
      </w:r>
    </w:p>
    <w:p w:rsidR="00741527" w:rsidRDefault="00741527" w:rsidP="00741527">
      <w:r>
        <w:rPr>
          <w:rFonts w:hint="eastAsia"/>
        </w:rPr>
        <w:t xml:space="preserve">   </w:t>
      </w:r>
      <w:r>
        <w:rPr>
          <w:rFonts w:hint="eastAsia"/>
        </w:rPr>
        <w:t>即清空</w:t>
      </w:r>
      <w:r>
        <w:rPr>
          <w:rFonts w:hint="eastAsia"/>
        </w:rPr>
        <w:t>/etc/issue</w:t>
      </w:r>
      <w:r>
        <w:rPr>
          <w:rFonts w:hint="eastAsia"/>
        </w:rPr>
        <w:t>及</w:t>
      </w:r>
      <w:r>
        <w:rPr>
          <w:rFonts w:hint="eastAsia"/>
        </w:rPr>
        <w:t>/etc/issue.net</w:t>
      </w:r>
      <w:r>
        <w:rPr>
          <w:rFonts w:hint="eastAsia"/>
        </w:rPr>
        <w:t>文件内容</w:t>
      </w:r>
    </w:p>
    <w:p w:rsidR="00741527" w:rsidRDefault="00741527" w:rsidP="00741527">
      <w:r>
        <w:t xml:space="preserve">   &gt;/etc/issue</w:t>
      </w:r>
    </w:p>
    <w:p w:rsidR="00741527" w:rsidRDefault="00741527" w:rsidP="00741527">
      <w:r>
        <w:t xml:space="preserve">   &gt;/etc/issue.net</w:t>
      </w:r>
    </w:p>
    <w:p w:rsidR="00741527" w:rsidRDefault="00741527" w:rsidP="00741527">
      <w:r>
        <w:rPr>
          <w:rFonts w:hint="eastAsia"/>
        </w:rPr>
        <w:t xml:space="preserve">   </w:t>
      </w:r>
      <w:r>
        <w:rPr>
          <w:rFonts w:hint="eastAsia"/>
        </w:rPr>
        <w:t>可以在</w:t>
      </w:r>
      <w:r>
        <w:rPr>
          <w:rFonts w:hint="eastAsia"/>
        </w:rPr>
        <w:t>/etc/motd</w:t>
      </w:r>
      <w:r>
        <w:rPr>
          <w:rFonts w:hint="eastAsia"/>
        </w:rPr>
        <w:t>中设置一些系统信息，如</w:t>
      </w:r>
    </w:p>
    <w:p w:rsidR="00741527" w:rsidRDefault="00741527" w:rsidP="00741527">
      <w:r>
        <w:t xml:space="preserve">   RHEL 5.8 (Final)</w:t>
      </w:r>
    </w:p>
    <w:p w:rsidR="00741527" w:rsidRDefault="00741527" w:rsidP="00741527">
      <w:r>
        <w:t>Kernel \r on an \m</w:t>
      </w:r>
    </w:p>
    <w:p w:rsidR="00741527" w:rsidRDefault="00741527" w:rsidP="00741527"/>
    <w:p w:rsidR="00741527" w:rsidRDefault="00741527" w:rsidP="00741527"/>
    <w:p w:rsidR="00741527" w:rsidRDefault="00741527" w:rsidP="00741527">
      <w:r>
        <w:rPr>
          <w:rFonts w:hint="eastAsia"/>
        </w:rPr>
        <w:t>12.</w:t>
      </w:r>
      <w:r>
        <w:rPr>
          <w:rFonts w:hint="eastAsia"/>
        </w:rPr>
        <w:t>配置</w:t>
      </w:r>
      <w:r>
        <w:rPr>
          <w:rFonts w:hint="eastAsia"/>
        </w:rPr>
        <w:t>yum</w:t>
      </w:r>
      <w:r>
        <w:rPr>
          <w:rFonts w:hint="eastAsia"/>
        </w:rPr>
        <w:t>源，改为国内源，下载更新会更快</w:t>
      </w:r>
    </w:p>
    <w:p w:rsidR="00741527" w:rsidRDefault="00741527" w:rsidP="00741527">
      <w:r>
        <w:rPr>
          <w:rFonts w:hint="eastAsia"/>
        </w:rPr>
        <w:t>如阿里云</w:t>
      </w:r>
      <w:r>
        <w:rPr>
          <w:rFonts w:hint="eastAsia"/>
        </w:rPr>
        <w:t xml:space="preserve"> </w:t>
      </w:r>
    </w:p>
    <w:p w:rsidR="00741527" w:rsidRDefault="00741527" w:rsidP="00741527">
      <w:r>
        <w:t>cd /etc/yum.repos.d/</w:t>
      </w:r>
    </w:p>
    <w:p w:rsidR="00741527" w:rsidRDefault="00741527" w:rsidP="00741527">
      <w:r>
        <w:t>wget -O /etc/yum.repos.d/CentOS-Base.repo http://mirrors.aliyun.com/repo/Centos-6.repo</w:t>
      </w:r>
    </w:p>
    <w:p w:rsidR="00741527" w:rsidRDefault="00741527" w:rsidP="00741527"/>
    <w:p w:rsidR="00741527" w:rsidRDefault="00741527" w:rsidP="00741527">
      <w:r>
        <w:rPr>
          <w:rFonts w:hint="eastAsia"/>
        </w:rPr>
        <w:t>13.</w:t>
      </w:r>
      <w:r>
        <w:rPr>
          <w:rFonts w:hint="eastAsia"/>
        </w:rPr>
        <w:t>锁定系统关键文件如密码文件</w:t>
      </w:r>
    </w:p>
    <w:p w:rsidR="00741527" w:rsidRDefault="00741527" w:rsidP="00741527">
      <w:r>
        <w:t>chattr +i /etc/passwd /etc/shadow /etc/group /etc/gshadow /etc/inittab</w:t>
      </w:r>
    </w:p>
    <w:p w:rsidR="00741527" w:rsidRDefault="00741527" w:rsidP="00741527">
      <w:r>
        <w:rPr>
          <w:rFonts w:hint="eastAsia"/>
        </w:rPr>
        <w:t>将</w:t>
      </w:r>
      <w:r>
        <w:rPr>
          <w:rFonts w:hint="eastAsia"/>
        </w:rPr>
        <w:t>chattr</w:t>
      </w:r>
      <w:r>
        <w:rPr>
          <w:rFonts w:hint="eastAsia"/>
        </w:rPr>
        <w:t>重命名然后转移到其他地方</w:t>
      </w:r>
    </w:p>
    <w:p w:rsidR="00741527" w:rsidRDefault="00741527" w:rsidP="00741527">
      <w:r>
        <w:t>mv `which chattr`  /tmp/tuwei</w:t>
      </w:r>
    </w:p>
    <w:p w:rsidR="00741527" w:rsidRDefault="00741527" w:rsidP="00741527"/>
    <w:p w:rsidR="00741527" w:rsidRDefault="00741527" w:rsidP="00741527">
      <w:r>
        <w:rPr>
          <w:rFonts w:hint="eastAsia"/>
        </w:rPr>
        <w:t>14.</w:t>
      </w:r>
      <w:r>
        <w:rPr>
          <w:rFonts w:hint="eastAsia"/>
        </w:rPr>
        <w:t>为</w:t>
      </w:r>
      <w:r>
        <w:rPr>
          <w:rFonts w:hint="eastAsia"/>
        </w:rPr>
        <w:t>grub</w:t>
      </w:r>
      <w:r>
        <w:rPr>
          <w:rFonts w:hint="eastAsia"/>
        </w:rPr>
        <w:t>菜单加密码</w:t>
      </w:r>
    </w:p>
    <w:p w:rsidR="00741527" w:rsidRDefault="00741527" w:rsidP="00741527">
      <w:r>
        <w:rPr>
          <w:rFonts w:hint="eastAsia"/>
        </w:rPr>
        <w:t>禁止</w:t>
      </w:r>
      <w:r>
        <w:rPr>
          <w:rFonts w:hint="eastAsia"/>
        </w:rPr>
        <w:t>ping  ----</w:t>
      </w:r>
      <w:r>
        <w:rPr>
          <w:rFonts w:hint="eastAsia"/>
        </w:rPr>
        <w:t>在工作中一般不用，采用防火墙控制</w:t>
      </w:r>
    </w:p>
    <w:p w:rsidR="00741527" w:rsidRDefault="00741527" w:rsidP="00741527">
      <w:r>
        <w:t xml:space="preserve"> echo "net.ipv4.icmp_echo_ignore_all = 1"&gt;&gt;/etc/sysctl.conf</w:t>
      </w:r>
    </w:p>
    <w:p w:rsidR="00741527" w:rsidRDefault="00741527" w:rsidP="00741527">
      <w:r>
        <w:t xml:space="preserve"> sysctl -p </w:t>
      </w:r>
    </w:p>
    <w:p w:rsidR="00741527" w:rsidRDefault="00741527" w:rsidP="00741527">
      <w:r>
        <w:t xml:space="preserve"> </w:t>
      </w:r>
    </w:p>
    <w:p w:rsidR="00741527" w:rsidRDefault="00741527" w:rsidP="00741527">
      <w:r>
        <w:rPr>
          <w:rFonts w:hint="eastAsia"/>
        </w:rPr>
        <w:t>15.</w:t>
      </w:r>
      <w:r>
        <w:rPr>
          <w:rFonts w:hint="eastAsia"/>
        </w:rPr>
        <w:t>漏洞软件升级</w:t>
      </w:r>
    </w:p>
    <w:p w:rsidR="00741527" w:rsidRDefault="00741527" w:rsidP="00741527">
      <w:r>
        <w:t xml:space="preserve">yum install openssl openssh bash -y </w:t>
      </w:r>
    </w:p>
    <w:p w:rsidR="00741527" w:rsidRDefault="00741527" w:rsidP="00741527"/>
    <w:p w:rsidR="00741527" w:rsidRDefault="00741527" w:rsidP="00741527">
      <w:r>
        <w:rPr>
          <w:rFonts w:hint="eastAsia"/>
        </w:rPr>
        <w:t>优化小结：</w:t>
      </w:r>
    </w:p>
    <w:p w:rsidR="00741527" w:rsidRDefault="00741527" w:rsidP="00741527">
      <w:r>
        <w:rPr>
          <w:rFonts w:hint="eastAsia"/>
        </w:rPr>
        <w:t>1.</w:t>
      </w:r>
      <w:r>
        <w:rPr>
          <w:rFonts w:hint="eastAsia"/>
        </w:rPr>
        <w:t>不用</w:t>
      </w:r>
      <w:r>
        <w:rPr>
          <w:rFonts w:hint="eastAsia"/>
        </w:rPr>
        <w:t>root</w:t>
      </w:r>
      <w:r>
        <w:rPr>
          <w:rFonts w:hint="eastAsia"/>
        </w:rPr>
        <w:t>管理，以普通用户的名义通过</w:t>
      </w:r>
      <w:r>
        <w:rPr>
          <w:rFonts w:hint="eastAsia"/>
        </w:rPr>
        <w:t>sudo</w:t>
      </w:r>
      <w:r>
        <w:rPr>
          <w:rFonts w:hint="eastAsia"/>
        </w:rPr>
        <w:t>授权管理</w:t>
      </w:r>
    </w:p>
    <w:p w:rsidR="00741527" w:rsidRDefault="00741527" w:rsidP="00741527">
      <w:r>
        <w:rPr>
          <w:rFonts w:hint="eastAsia"/>
        </w:rPr>
        <w:t>2.</w:t>
      </w:r>
      <w:r>
        <w:rPr>
          <w:rFonts w:hint="eastAsia"/>
        </w:rPr>
        <w:t>更改默认的远程连接</w:t>
      </w:r>
      <w:r>
        <w:rPr>
          <w:rFonts w:hint="eastAsia"/>
        </w:rPr>
        <w:t>ssh</w:t>
      </w:r>
      <w:r>
        <w:rPr>
          <w:rFonts w:hint="eastAsia"/>
        </w:rPr>
        <w:t>服务端口，禁止</w:t>
      </w:r>
      <w:r>
        <w:rPr>
          <w:rFonts w:hint="eastAsia"/>
        </w:rPr>
        <w:t>root</w:t>
      </w:r>
      <w:r>
        <w:rPr>
          <w:rFonts w:hint="eastAsia"/>
        </w:rPr>
        <w:t>登陆，甚至要修改只监听内网地址</w:t>
      </w:r>
    </w:p>
    <w:p w:rsidR="00741527" w:rsidRDefault="00741527" w:rsidP="00741527">
      <w:r>
        <w:rPr>
          <w:rFonts w:hint="eastAsia"/>
        </w:rPr>
        <w:t>3.</w:t>
      </w:r>
      <w:r>
        <w:rPr>
          <w:rFonts w:hint="eastAsia"/>
        </w:rPr>
        <w:t>定时自动更新服务器时间，使其和互联网时间同步</w:t>
      </w:r>
    </w:p>
    <w:p w:rsidR="00741527" w:rsidRDefault="00741527" w:rsidP="00741527">
      <w:r>
        <w:rPr>
          <w:rFonts w:hint="eastAsia"/>
        </w:rPr>
        <w:t>4.</w:t>
      </w:r>
      <w:r>
        <w:rPr>
          <w:rFonts w:hint="eastAsia"/>
        </w:rPr>
        <w:t>配置</w:t>
      </w:r>
      <w:r>
        <w:rPr>
          <w:rFonts w:hint="eastAsia"/>
        </w:rPr>
        <w:t>yum</w:t>
      </w:r>
      <w:r>
        <w:rPr>
          <w:rFonts w:hint="eastAsia"/>
        </w:rPr>
        <w:t>更新源，从国内更新源下载安装软件包</w:t>
      </w:r>
    </w:p>
    <w:p w:rsidR="00741527" w:rsidRDefault="00741527" w:rsidP="00741527">
      <w:r>
        <w:rPr>
          <w:rFonts w:hint="eastAsia"/>
        </w:rPr>
        <w:t>5.</w:t>
      </w:r>
      <w:r>
        <w:rPr>
          <w:rFonts w:hint="eastAsia"/>
        </w:rPr>
        <w:t>关闭</w:t>
      </w:r>
      <w:r>
        <w:rPr>
          <w:rFonts w:hint="eastAsia"/>
        </w:rPr>
        <w:t>selinux</w:t>
      </w:r>
      <w:r>
        <w:rPr>
          <w:rFonts w:hint="eastAsia"/>
        </w:rPr>
        <w:t>及</w:t>
      </w:r>
      <w:r>
        <w:rPr>
          <w:rFonts w:hint="eastAsia"/>
        </w:rPr>
        <w:t>iptables</w:t>
      </w:r>
      <w:r>
        <w:rPr>
          <w:rFonts w:hint="eastAsia"/>
        </w:rPr>
        <w:t>（在工作场景中，如果有外部</w:t>
      </w:r>
      <w:r>
        <w:rPr>
          <w:rFonts w:hint="eastAsia"/>
        </w:rPr>
        <w:t>IP</w:t>
      </w:r>
      <w:r>
        <w:rPr>
          <w:rFonts w:hint="eastAsia"/>
        </w:rPr>
        <w:t>，一般要打开）</w:t>
      </w:r>
    </w:p>
    <w:p w:rsidR="00741527" w:rsidRDefault="00741527" w:rsidP="00741527">
      <w:r>
        <w:rPr>
          <w:rFonts w:hint="eastAsia"/>
        </w:rPr>
        <w:t>6.</w:t>
      </w:r>
      <w:r>
        <w:rPr>
          <w:rFonts w:hint="eastAsia"/>
        </w:rPr>
        <w:t>调整文件描述符，进程及文件的打开都会消耗文件描述符</w:t>
      </w:r>
    </w:p>
    <w:p w:rsidR="00741527" w:rsidRDefault="00741527" w:rsidP="00741527">
      <w:r>
        <w:rPr>
          <w:rFonts w:hint="eastAsia"/>
        </w:rPr>
        <w:t>7.</w:t>
      </w:r>
      <w:r>
        <w:rPr>
          <w:rFonts w:hint="eastAsia"/>
        </w:rPr>
        <w:t>定时清理邮件目录垃圾文件，防止</w:t>
      </w:r>
      <w:r>
        <w:rPr>
          <w:rFonts w:hint="eastAsia"/>
        </w:rPr>
        <w:t>inodes</w:t>
      </w:r>
      <w:r>
        <w:rPr>
          <w:rFonts w:hint="eastAsia"/>
        </w:rPr>
        <w:t>节点被占满</w:t>
      </w:r>
    </w:p>
    <w:p w:rsidR="00741527" w:rsidRDefault="00741527" w:rsidP="00741527">
      <w:r>
        <w:rPr>
          <w:rFonts w:hint="eastAsia"/>
        </w:rPr>
        <w:t>8.</w:t>
      </w:r>
      <w:r>
        <w:rPr>
          <w:rFonts w:hint="eastAsia"/>
        </w:rPr>
        <w:t>精简开机自启动服务（如</w:t>
      </w:r>
      <w:r>
        <w:rPr>
          <w:rFonts w:hint="eastAsia"/>
        </w:rPr>
        <w:t>crond</w:t>
      </w:r>
      <w:r>
        <w:rPr>
          <w:rFonts w:hint="eastAsia"/>
        </w:rPr>
        <w:t>、</w:t>
      </w:r>
      <w:r>
        <w:rPr>
          <w:rFonts w:hint="eastAsia"/>
        </w:rPr>
        <w:t>sshd</w:t>
      </w:r>
      <w:r>
        <w:rPr>
          <w:rFonts w:hint="eastAsia"/>
        </w:rPr>
        <w:t>、</w:t>
      </w:r>
      <w:r>
        <w:rPr>
          <w:rFonts w:hint="eastAsia"/>
        </w:rPr>
        <w:t>network</w:t>
      </w:r>
      <w:r>
        <w:rPr>
          <w:rFonts w:hint="eastAsia"/>
        </w:rPr>
        <w:t>、</w:t>
      </w:r>
      <w:r>
        <w:rPr>
          <w:rFonts w:hint="eastAsia"/>
        </w:rPr>
        <w:t>rsyslog</w:t>
      </w:r>
      <w:r>
        <w:rPr>
          <w:rFonts w:hint="eastAsia"/>
        </w:rPr>
        <w:t>、</w:t>
      </w:r>
      <w:r>
        <w:rPr>
          <w:rFonts w:hint="eastAsia"/>
        </w:rPr>
        <w:t>sysstat</w:t>
      </w:r>
      <w:r>
        <w:rPr>
          <w:rFonts w:hint="eastAsia"/>
        </w:rPr>
        <w:t>）</w:t>
      </w:r>
    </w:p>
    <w:p w:rsidR="00741527" w:rsidRDefault="00741527" w:rsidP="00741527">
      <w:r>
        <w:rPr>
          <w:rFonts w:hint="eastAsia"/>
        </w:rPr>
        <w:t>9.linux</w:t>
      </w:r>
      <w:r>
        <w:rPr>
          <w:rFonts w:hint="eastAsia"/>
        </w:rPr>
        <w:t>内核参数优化</w:t>
      </w:r>
    </w:p>
    <w:p w:rsidR="00741527" w:rsidRDefault="00741527" w:rsidP="00741527">
      <w:r>
        <w:rPr>
          <w:rFonts w:hint="eastAsia"/>
        </w:rPr>
        <w:t>10.</w:t>
      </w:r>
      <w:r>
        <w:rPr>
          <w:rFonts w:hint="eastAsia"/>
        </w:rPr>
        <w:t>更改字符集，使其支持中文，但建议还是用英文</w:t>
      </w:r>
    </w:p>
    <w:p w:rsidR="00741527" w:rsidRDefault="00741527" w:rsidP="00741527">
      <w:r>
        <w:rPr>
          <w:rFonts w:hint="eastAsia"/>
        </w:rPr>
        <w:t>11.</w:t>
      </w:r>
      <w:r>
        <w:rPr>
          <w:rFonts w:hint="eastAsia"/>
        </w:rPr>
        <w:t>锁定系统关键文件，如密码文件</w:t>
      </w:r>
    </w:p>
    <w:p w:rsidR="00741527" w:rsidRDefault="00741527" w:rsidP="00741527">
      <w:r>
        <w:rPr>
          <w:rFonts w:hint="eastAsia"/>
        </w:rPr>
        <w:t>12.</w:t>
      </w:r>
      <w:r>
        <w:rPr>
          <w:rFonts w:hint="eastAsia"/>
        </w:rPr>
        <w:t>清空</w:t>
      </w:r>
      <w:r>
        <w:rPr>
          <w:rFonts w:hint="eastAsia"/>
        </w:rPr>
        <w:t>/etc/issue</w:t>
      </w:r>
      <w:r>
        <w:rPr>
          <w:rFonts w:hint="eastAsia"/>
        </w:rPr>
        <w:t>、</w:t>
      </w:r>
      <w:r>
        <w:rPr>
          <w:rFonts w:hint="eastAsia"/>
        </w:rPr>
        <w:t>/etc/issue.net</w:t>
      </w:r>
      <w:r>
        <w:rPr>
          <w:rFonts w:hint="eastAsia"/>
        </w:rPr>
        <w:t>去除登陆前系统版本内核提示信息</w:t>
      </w:r>
    </w:p>
    <w:p w:rsidR="00741527" w:rsidRDefault="00741527" w:rsidP="00741527">
      <w:r>
        <w:rPr>
          <w:rFonts w:hint="eastAsia"/>
        </w:rPr>
        <w:t>13.</w:t>
      </w:r>
      <w:r>
        <w:rPr>
          <w:rFonts w:hint="eastAsia"/>
        </w:rPr>
        <w:t>清空多余的系统账号</w:t>
      </w:r>
    </w:p>
    <w:p w:rsidR="00741527" w:rsidRDefault="00741527" w:rsidP="00741527">
      <w:r>
        <w:rPr>
          <w:rFonts w:hint="eastAsia"/>
        </w:rPr>
        <w:t>14.</w:t>
      </w:r>
      <w:r>
        <w:rPr>
          <w:rFonts w:hint="eastAsia"/>
        </w:rPr>
        <w:t>为</w:t>
      </w:r>
      <w:r>
        <w:rPr>
          <w:rFonts w:hint="eastAsia"/>
        </w:rPr>
        <w:t>grub</w:t>
      </w:r>
      <w:r>
        <w:rPr>
          <w:rFonts w:hint="eastAsia"/>
        </w:rPr>
        <w:t>菜单加密码</w:t>
      </w:r>
    </w:p>
    <w:p w:rsidR="00741527" w:rsidRDefault="00741527" w:rsidP="00741527">
      <w:r>
        <w:rPr>
          <w:rFonts w:hint="eastAsia"/>
        </w:rPr>
        <w:t>15.</w:t>
      </w:r>
      <w:r>
        <w:rPr>
          <w:rFonts w:hint="eastAsia"/>
        </w:rPr>
        <w:t>禁止被</w:t>
      </w:r>
      <w:r>
        <w:rPr>
          <w:rFonts w:hint="eastAsia"/>
        </w:rPr>
        <w:t>ping</w:t>
      </w:r>
    </w:p>
    <w:p w:rsidR="00741527" w:rsidRPr="00741527" w:rsidRDefault="00741527" w:rsidP="00741527">
      <w:r>
        <w:rPr>
          <w:rFonts w:hint="eastAsia"/>
        </w:rPr>
        <w:t>16.</w:t>
      </w:r>
      <w:r>
        <w:rPr>
          <w:rFonts w:hint="eastAsia"/>
        </w:rPr>
        <w:t>升级漏洞软件</w:t>
      </w:r>
    </w:p>
    <w:p w:rsidR="00AE6743" w:rsidRDefault="00AE6743" w:rsidP="00AE6743">
      <w:pPr>
        <w:pStyle w:val="1"/>
      </w:pPr>
      <w:r>
        <w:lastRenderedPageBreak/>
        <w:t>程序包管理</w:t>
      </w:r>
    </w:p>
    <w:p w:rsidR="00AE6743" w:rsidRDefault="00AE6743" w:rsidP="00AE6743">
      <w:pPr>
        <w:pStyle w:val="2"/>
      </w:pPr>
      <w:r>
        <w:rPr>
          <w:rFonts w:hint="eastAsia"/>
        </w:rPr>
        <w:t xml:space="preserve">  rpm</w:t>
      </w:r>
      <w:r>
        <w:t xml:space="preserve"> </w:t>
      </w:r>
    </w:p>
    <w:p w:rsidR="00AE6743" w:rsidRPr="004C76B6" w:rsidRDefault="00AE6743" w:rsidP="00AE6743"/>
    <w:p w:rsidR="00AE6743" w:rsidRDefault="00AE6743" w:rsidP="00AE6743">
      <w:r>
        <w:t>linux</w:t>
      </w:r>
      <w:r>
        <w:t>下安装软件一般有三种安装方式</w:t>
      </w:r>
      <w:r>
        <w:rPr>
          <w:rFonts w:hint="eastAsia"/>
        </w:rPr>
        <w:t>：</w:t>
      </w:r>
      <w:r>
        <w:t>rpm</w:t>
      </w:r>
      <w:r>
        <w:t>包安装</w:t>
      </w:r>
      <w:r>
        <w:rPr>
          <w:rFonts w:hint="eastAsia"/>
        </w:rPr>
        <w:t>、</w:t>
      </w:r>
      <w:r>
        <w:t>源码包安装</w:t>
      </w:r>
      <w:r>
        <w:rPr>
          <w:rFonts w:hint="eastAsia"/>
        </w:rPr>
        <w:t>、</w:t>
      </w:r>
      <w:r>
        <w:t>源码包打包安装</w:t>
      </w:r>
      <w:r>
        <w:rPr>
          <w:rFonts w:hint="eastAsia"/>
        </w:rPr>
        <w:t>。</w:t>
      </w:r>
    </w:p>
    <w:p w:rsidR="00AE6743" w:rsidRDefault="00AE6743" w:rsidP="00AE6743">
      <w:r>
        <w:rPr>
          <w:rFonts w:hint="eastAsia"/>
        </w:rPr>
        <w:t>rpm</w:t>
      </w:r>
      <w:r>
        <w:rPr>
          <w:rFonts w:hint="eastAsia"/>
        </w:rPr>
        <w:t>包安装</w:t>
      </w:r>
      <w:r>
        <w:rPr>
          <w:rFonts w:hint="eastAsia"/>
        </w:rPr>
        <w:t>:</w:t>
      </w:r>
      <w:r>
        <w:rPr>
          <w:rFonts w:hint="eastAsia"/>
        </w:rPr>
        <w:t>安装方式比较方便，但不够灵活，很多模块都是定义好的。</w:t>
      </w:r>
    </w:p>
    <w:p w:rsidR="00AE6743" w:rsidRDefault="00AE6743" w:rsidP="00AE6743">
      <w:r>
        <w:rPr>
          <w:rFonts w:hint="eastAsia"/>
        </w:rPr>
        <w:t>源码安装：安装灵活，可以自定义安装模块，但编译安装时间很长。</w:t>
      </w:r>
    </w:p>
    <w:p w:rsidR="00AE6743" w:rsidRDefault="00AE6743" w:rsidP="00AE6743">
      <w:r>
        <w:rPr>
          <w:rFonts w:hint="eastAsia"/>
        </w:rPr>
        <w:t>源码包安装：结合</w:t>
      </w:r>
      <w:r>
        <w:rPr>
          <w:rFonts w:hint="eastAsia"/>
        </w:rPr>
        <w:t>rpm</w:t>
      </w:r>
      <w:r>
        <w:rPr>
          <w:rFonts w:hint="eastAsia"/>
        </w:rPr>
        <w:t>和源码安装优点，安装灵活，可以自定义。</w:t>
      </w:r>
    </w:p>
    <w:p w:rsidR="00AE6743" w:rsidRDefault="00AE6743" w:rsidP="00AE6743">
      <w:r>
        <w:rPr>
          <w:rFonts w:hint="eastAsia"/>
        </w:rPr>
        <w:t>第三种方式更适合大中企业中使用。</w:t>
      </w:r>
    </w:p>
    <w:p w:rsidR="00AE6743" w:rsidRDefault="00AE6743" w:rsidP="00AE6743">
      <w:r>
        <w:rPr>
          <w:rFonts w:hint="eastAsia"/>
        </w:rPr>
        <w:t>rpm</w:t>
      </w:r>
      <w:r>
        <w:rPr>
          <w:rFonts w:hint="eastAsia"/>
        </w:rPr>
        <w:t>命令实现程序管理：</w:t>
      </w:r>
    </w:p>
    <w:p w:rsidR="00AE6743" w:rsidRDefault="00AE6743" w:rsidP="00AE6743">
      <w:r>
        <w:rPr>
          <w:rFonts w:hint="eastAsia"/>
        </w:rPr>
        <w:t xml:space="preserve"> </w:t>
      </w:r>
      <w:r>
        <w:rPr>
          <w:rFonts w:hint="eastAsia"/>
        </w:rPr>
        <w:t>安装：</w:t>
      </w:r>
      <w:r>
        <w:rPr>
          <w:rFonts w:hint="eastAsia"/>
        </w:rPr>
        <w:t>ivh  --nodeps --replacepkgs</w:t>
      </w:r>
    </w:p>
    <w:p w:rsidR="00AE6743" w:rsidRDefault="00AE6743" w:rsidP="00AE6743">
      <w:r>
        <w:rPr>
          <w:rFonts w:hint="eastAsia"/>
        </w:rPr>
        <w:t xml:space="preserve"> </w:t>
      </w:r>
      <w:r>
        <w:rPr>
          <w:rFonts w:hint="eastAsia"/>
        </w:rPr>
        <w:t>卸载：：</w:t>
      </w:r>
      <w:r>
        <w:rPr>
          <w:rFonts w:hint="eastAsia"/>
        </w:rPr>
        <w:t>-e  --nodeps</w:t>
      </w:r>
    </w:p>
    <w:p w:rsidR="00AE6743" w:rsidRDefault="00AE6743" w:rsidP="00AE6743">
      <w:r>
        <w:rPr>
          <w:rFonts w:hint="eastAsia"/>
        </w:rPr>
        <w:t>升级：</w:t>
      </w:r>
      <w:r>
        <w:rPr>
          <w:rFonts w:hint="eastAsia"/>
        </w:rPr>
        <w:t>-Uvh -Fvh</w:t>
      </w:r>
    </w:p>
    <w:p w:rsidR="00AE6743" w:rsidRDefault="00AE6743" w:rsidP="00AE6743">
      <w:r>
        <w:rPr>
          <w:rFonts w:hint="eastAsia"/>
        </w:rPr>
        <w:t>查询：</w:t>
      </w:r>
      <w:r>
        <w:rPr>
          <w:rFonts w:hint="eastAsia"/>
        </w:rPr>
        <w:t xml:space="preserve">-q -qa  -qf </w:t>
      </w:r>
    </w:p>
    <w:p w:rsidR="00AE6743" w:rsidRDefault="00AE6743" w:rsidP="00AE6743">
      <w:r>
        <w:rPr>
          <w:rFonts w:hint="eastAsia"/>
        </w:rPr>
        <w:t>校验：</w:t>
      </w:r>
      <w:r>
        <w:rPr>
          <w:rFonts w:hint="eastAsia"/>
        </w:rPr>
        <w:t>-V</w:t>
      </w:r>
    </w:p>
    <w:p w:rsidR="00AE6743" w:rsidRDefault="00AE6743" w:rsidP="00AE6743">
      <w:r>
        <w:rPr>
          <w:rFonts w:hint="eastAsia"/>
        </w:rPr>
        <w:t>导入</w:t>
      </w:r>
      <w:r>
        <w:rPr>
          <w:rFonts w:hint="eastAsia"/>
        </w:rPr>
        <w:t>GPG</w:t>
      </w:r>
      <w:r>
        <w:rPr>
          <w:rFonts w:hint="eastAsia"/>
        </w:rPr>
        <w:t>秘钥：</w:t>
      </w:r>
      <w:r>
        <w:rPr>
          <w:rFonts w:hint="eastAsia"/>
        </w:rPr>
        <w:t xml:space="preserve">--import </w:t>
      </w:r>
      <w:r>
        <w:rPr>
          <w:rFonts w:hint="eastAsia"/>
        </w:rPr>
        <w:t>，</w:t>
      </w:r>
      <w:r>
        <w:rPr>
          <w:rFonts w:hint="eastAsia"/>
        </w:rPr>
        <w:t>-K,--nodigest</w:t>
      </w:r>
      <w:r>
        <w:rPr>
          <w:rFonts w:hint="eastAsia"/>
        </w:rPr>
        <w:t>，</w:t>
      </w:r>
      <w:r>
        <w:rPr>
          <w:rFonts w:hint="eastAsia"/>
        </w:rPr>
        <w:t>--nosignature</w:t>
      </w:r>
    </w:p>
    <w:p w:rsidR="00AE6743" w:rsidRDefault="00AE6743" w:rsidP="00AE6743">
      <w:r>
        <w:rPr>
          <w:rFonts w:hint="eastAsia"/>
        </w:rPr>
        <w:t>数据库重建：</w:t>
      </w:r>
      <w:r>
        <w:rPr>
          <w:rFonts w:hint="eastAsia"/>
        </w:rPr>
        <w:t>--initdb</w:t>
      </w:r>
      <w:r>
        <w:rPr>
          <w:rFonts w:hint="eastAsia"/>
        </w:rPr>
        <w:t>，</w:t>
      </w:r>
      <w:r>
        <w:rPr>
          <w:rFonts w:hint="eastAsia"/>
        </w:rPr>
        <w:t>--rebuilddb</w:t>
      </w:r>
    </w:p>
    <w:p w:rsidR="00AE6743" w:rsidRDefault="00AE6743" w:rsidP="00AE6743">
      <w:r>
        <w:rPr>
          <w:rFonts w:hint="eastAsia"/>
        </w:rPr>
        <w:t>linux</w:t>
      </w:r>
      <w:r>
        <w:rPr>
          <w:rFonts w:hint="eastAsia"/>
        </w:rPr>
        <w:t>程序包管理</w:t>
      </w:r>
    </w:p>
    <w:p w:rsidR="00AE6743" w:rsidRDefault="00AE6743" w:rsidP="00AE6743">
      <w:r>
        <w:rPr>
          <w:rFonts w:hint="eastAsia"/>
        </w:rPr>
        <w:t>centos</w:t>
      </w:r>
      <w:r>
        <w:rPr>
          <w:rFonts w:hint="eastAsia"/>
        </w:rPr>
        <w:t>：</w:t>
      </w:r>
      <w:r>
        <w:rPr>
          <w:rFonts w:hint="eastAsia"/>
        </w:rPr>
        <w:t>yum</w:t>
      </w:r>
      <w:r>
        <w:rPr>
          <w:rFonts w:hint="eastAsia"/>
        </w:rPr>
        <w:t>，</w:t>
      </w:r>
      <w:r>
        <w:rPr>
          <w:rFonts w:hint="eastAsia"/>
        </w:rPr>
        <w:t>dnf</w:t>
      </w:r>
    </w:p>
    <w:p w:rsidR="00AE6743" w:rsidRDefault="00AE6743" w:rsidP="00AE6743">
      <w:r>
        <w:t>yum</w:t>
      </w:r>
      <w:r>
        <w:t>仓库</w:t>
      </w:r>
      <w:r>
        <w:rPr>
          <w:rFonts w:hint="eastAsia"/>
        </w:rPr>
        <w:t xml:space="preserve"> yum repo</w:t>
      </w:r>
    </w:p>
    <w:p w:rsidR="00AE6743" w:rsidRDefault="00AE6743" w:rsidP="00AE6743">
      <w:r>
        <w:rPr>
          <w:rFonts w:hint="eastAsia"/>
        </w:rPr>
        <w:t xml:space="preserve">    </w:t>
      </w:r>
      <w:r>
        <w:rPr>
          <w:rFonts w:hint="eastAsia"/>
        </w:rPr>
        <w:t>存储了众多</w:t>
      </w:r>
      <w:r>
        <w:rPr>
          <w:rFonts w:hint="eastAsia"/>
        </w:rPr>
        <w:t>rpm</w:t>
      </w:r>
      <w:r>
        <w:rPr>
          <w:rFonts w:hint="eastAsia"/>
        </w:rPr>
        <w:t>包，以及包的相关原数据文件（放置于特定目录下：</w:t>
      </w:r>
      <w:r>
        <w:rPr>
          <w:rFonts w:hint="eastAsia"/>
        </w:rPr>
        <w:t>repodata</w:t>
      </w:r>
      <w:r>
        <w:rPr>
          <w:rFonts w:hint="eastAsia"/>
        </w:rPr>
        <w:t>）</w:t>
      </w:r>
    </w:p>
    <w:p w:rsidR="00AE6743" w:rsidRDefault="00AE6743" w:rsidP="00AE6743">
      <w:r>
        <w:rPr>
          <w:rFonts w:hint="eastAsia"/>
        </w:rPr>
        <w:t>文件服务器：</w:t>
      </w:r>
    </w:p>
    <w:p w:rsidR="00AE6743" w:rsidRDefault="00AE6743" w:rsidP="00AE6743">
      <w:r>
        <w:rPr>
          <w:rFonts w:hint="eastAsia"/>
        </w:rPr>
        <w:t>ftp</w:t>
      </w:r>
      <w:r>
        <w:rPr>
          <w:rFonts w:hint="eastAsia"/>
        </w:rPr>
        <w:t>：</w:t>
      </w:r>
      <w:r>
        <w:rPr>
          <w:rFonts w:hint="eastAsia"/>
        </w:rPr>
        <w:t>//</w:t>
      </w:r>
    </w:p>
    <w:p w:rsidR="00AE6743" w:rsidRDefault="00AE6743" w:rsidP="00AE6743">
      <w:r>
        <w:rPr>
          <w:rFonts w:hint="eastAsia"/>
        </w:rPr>
        <w:t>http://</w:t>
      </w:r>
    </w:p>
    <w:p w:rsidR="00AE6743" w:rsidRDefault="00AE6743" w:rsidP="00AE6743">
      <w:r>
        <w:rPr>
          <w:rFonts w:hint="eastAsia"/>
        </w:rPr>
        <w:t>nfs://</w:t>
      </w:r>
    </w:p>
    <w:p w:rsidR="00AE6743" w:rsidRDefault="00AE6743" w:rsidP="00AE6743">
      <w:r>
        <w:rPr>
          <w:rFonts w:hint="eastAsia"/>
        </w:rPr>
        <w:t>file://</w:t>
      </w:r>
    </w:p>
    <w:p w:rsidR="00AE6743" w:rsidRDefault="00AE6743" w:rsidP="00AE6743">
      <w:r>
        <w:rPr>
          <w:rFonts w:hint="eastAsia"/>
        </w:rPr>
        <w:t>查看</w:t>
      </w:r>
      <w:r>
        <w:rPr>
          <w:rFonts w:hint="eastAsia"/>
        </w:rPr>
        <w:t>yum</w:t>
      </w:r>
      <w:r>
        <w:rPr>
          <w:rFonts w:hint="eastAsia"/>
        </w:rPr>
        <w:t>：</w:t>
      </w:r>
      <w:r>
        <w:t>rpm -q yum</w:t>
      </w:r>
    </w:p>
    <w:p w:rsidR="00AE6743" w:rsidRDefault="00AE6743" w:rsidP="00AE6743">
      <w:r>
        <w:rPr>
          <w:rFonts w:hint="eastAsia"/>
        </w:rPr>
        <w:t>配置文件：</w:t>
      </w:r>
      <w:r>
        <w:t>rpm -qc yum</w:t>
      </w:r>
      <w:r>
        <w:rPr>
          <w:rFonts w:hint="eastAsia"/>
        </w:rPr>
        <w:t xml:space="preserve">   </w:t>
      </w:r>
      <w:r w:rsidRPr="00016AA6">
        <w:t>/etc/yum.conf</w:t>
      </w:r>
      <w:r>
        <w:t>为所有仓库提供公共配置</w:t>
      </w:r>
    </w:p>
    <w:p w:rsidR="00AE6743" w:rsidRDefault="00AE6743" w:rsidP="00AE6743">
      <w:r>
        <w:rPr>
          <w:rFonts w:hint="eastAsia"/>
        </w:rPr>
        <w:lastRenderedPageBreak/>
        <w:t xml:space="preserve">/etc/yum.repos.d/*.repo  </w:t>
      </w:r>
      <w:r>
        <w:rPr>
          <w:rFonts w:hint="eastAsia"/>
        </w:rPr>
        <w:t>为仓库指向提供配置</w:t>
      </w:r>
    </w:p>
    <w:p w:rsidR="00AE6743" w:rsidRDefault="00AE6743" w:rsidP="00AE6743">
      <w:r w:rsidRPr="009416B9">
        <w:t>man yum.conf</w:t>
      </w:r>
      <w:r>
        <w:t>查看配置文件介绍</w:t>
      </w:r>
    </w:p>
    <w:p w:rsidR="00AE6743" w:rsidRDefault="00AE6743" w:rsidP="00AE6743">
      <w:r>
        <w:rPr>
          <w:rFonts w:hint="eastAsia"/>
        </w:rPr>
        <w:t>仓库的定义</w:t>
      </w:r>
    </w:p>
    <w:p w:rsidR="00AE6743" w:rsidRDefault="00AE6743" w:rsidP="00AE6743">
      <w:r>
        <w:rPr>
          <w:rFonts w:hint="eastAsia"/>
        </w:rPr>
        <w:t>[repositoryID]</w:t>
      </w:r>
    </w:p>
    <w:p w:rsidR="00AE6743" w:rsidRDefault="00AE6743" w:rsidP="00AE6743">
      <w:r>
        <w:rPr>
          <w:rFonts w:hint="eastAsia"/>
        </w:rPr>
        <w:t>name=some name for this repository</w:t>
      </w:r>
    </w:p>
    <w:p w:rsidR="00AE6743" w:rsidRDefault="00AE6743" w:rsidP="00AE6743">
      <w:r>
        <w:rPr>
          <w:rFonts w:hint="eastAsia"/>
        </w:rPr>
        <w:t>baseurl=ur1://path/to/repository/</w:t>
      </w:r>
    </w:p>
    <w:p w:rsidR="00AE6743" w:rsidRDefault="00AE6743" w:rsidP="00AE6743">
      <w:r>
        <w:rPr>
          <w:rFonts w:hint="eastAsia"/>
        </w:rPr>
        <w:t>enabled={1|0}</w:t>
      </w:r>
    </w:p>
    <w:p w:rsidR="00AE6743" w:rsidRDefault="00AE6743" w:rsidP="00AE6743">
      <w:r>
        <w:rPr>
          <w:rFonts w:hint="eastAsia"/>
        </w:rPr>
        <w:t xml:space="preserve">gpgcheck={1|0}   </w:t>
      </w:r>
      <w:r>
        <w:rPr>
          <w:rFonts w:hint="eastAsia"/>
        </w:rPr>
        <w:t>检查</w:t>
      </w:r>
      <w:r>
        <w:rPr>
          <w:rFonts w:hint="eastAsia"/>
        </w:rPr>
        <w:t>rpm</w:t>
      </w:r>
      <w:r>
        <w:rPr>
          <w:rFonts w:hint="eastAsia"/>
        </w:rPr>
        <w:t>包的来源合法性</w:t>
      </w:r>
    </w:p>
    <w:p w:rsidR="00AE6743" w:rsidRDefault="00AE6743" w:rsidP="00AE6743">
      <w:r>
        <w:rPr>
          <w:rFonts w:hint="eastAsia"/>
        </w:rPr>
        <w:t xml:space="preserve">gpgkey=URL </w:t>
      </w:r>
      <w:r>
        <w:rPr>
          <w:rFonts w:hint="eastAsia"/>
        </w:rPr>
        <w:t>指明秘钥文件</w:t>
      </w:r>
      <w:r>
        <w:rPr>
          <w:rFonts w:hint="eastAsia"/>
        </w:rPr>
        <w:t xml:space="preserve"> </w:t>
      </w:r>
    </w:p>
    <w:p w:rsidR="00AE6743" w:rsidRDefault="00AE6743" w:rsidP="00AE6743"/>
    <w:p w:rsidR="00AE6743" w:rsidRDefault="00AE6743" w:rsidP="00AE6743">
      <w:pPr>
        <w:pStyle w:val="2"/>
      </w:pPr>
      <w:r>
        <w:rPr>
          <w:rFonts w:hint="eastAsia"/>
        </w:rPr>
        <w:t>yum</w:t>
      </w:r>
      <w:r>
        <w:rPr>
          <w:rFonts w:hint="eastAsia"/>
        </w:rPr>
        <w:t>命令及其子命令用法</w:t>
      </w:r>
    </w:p>
    <w:p w:rsidR="00AE6743" w:rsidRDefault="00AE6743" w:rsidP="00AE6743">
      <w:r>
        <w:rPr>
          <w:rFonts w:hint="eastAsia"/>
        </w:rPr>
        <w:t>man yum</w:t>
      </w:r>
      <w:r>
        <w:rPr>
          <w:rFonts w:hint="eastAsia"/>
        </w:rPr>
        <w:t>查看相关命令</w:t>
      </w:r>
    </w:p>
    <w:p w:rsidR="00AE6743" w:rsidRDefault="00AE6743" w:rsidP="00AE6743">
      <w:r>
        <w:rPr>
          <w:rFonts w:hint="eastAsia"/>
        </w:rPr>
        <w:t xml:space="preserve">yum repolist  </w:t>
      </w:r>
      <w:r>
        <w:rPr>
          <w:rFonts w:hint="eastAsia"/>
        </w:rPr>
        <w:t>显示仓库列表</w:t>
      </w:r>
    </w:p>
    <w:p w:rsidR="00AE6743" w:rsidRDefault="00AE6743" w:rsidP="00AE6743">
      <w:r>
        <w:rPr>
          <w:rFonts w:hint="eastAsia"/>
        </w:rPr>
        <w:t xml:space="preserve">yum repolist all </w:t>
      </w:r>
      <w:r>
        <w:rPr>
          <w:rFonts w:hint="eastAsia"/>
        </w:rPr>
        <w:t>显示所有仓库</w:t>
      </w:r>
      <w:r>
        <w:rPr>
          <w:rFonts w:hint="eastAsia"/>
        </w:rPr>
        <w:t xml:space="preserve"> </w:t>
      </w:r>
    </w:p>
    <w:p w:rsidR="00AE6743" w:rsidRDefault="00AE6743" w:rsidP="00AE6743">
      <w:r>
        <w:rPr>
          <w:rFonts w:hint="eastAsia"/>
        </w:rPr>
        <w:t xml:space="preserve">yun list  </w:t>
      </w:r>
      <w:r>
        <w:rPr>
          <w:rFonts w:hint="eastAsia"/>
        </w:rPr>
        <w:t>通配符</w:t>
      </w:r>
      <w:r>
        <w:rPr>
          <w:rFonts w:hint="eastAsia"/>
        </w:rPr>
        <w:t xml:space="preserve"> </w:t>
      </w:r>
      <w:r>
        <w:rPr>
          <w:rFonts w:hint="eastAsia"/>
        </w:rPr>
        <w:t>如</w:t>
      </w:r>
      <w:r>
        <w:rPr>
          <w:rFonts w:hint="eastAsia"/>
        </w:rPr>
        <w:t xml:space="preserve">yum list php*  </w:t>
      </w:r>
      <w:r>
        <w:rPr>
          <w:rFonts w:hint="eastAsia"/>
        </w:rPr>
        <w:t>显示程序包</w:t>
      </w:r>
    </w:p>
    <w:p w:rsidR="00AE6743" w:rsidRDefault="00AE6743" w:rsidP="00AE6743">
      <w:r>
        <w:rPr>
          <w:rFonts w:hint="eastAsia"/>
        </w:rPr>
        <w:t>yun list avaliable xxx</w:t>
      </w:r>
    </w:p>
    <w:p w:rsidR="00AE6743" w:rsidRDefault="00AE6743" w:rsidP="00AE6743">
      <w:r>
        <w:rPr>
          <w:rFonts w:hint="eastAsia"/>
        </w:rPr>
        <w:t>yum list updates xxx</w:t>
      </w:r>
    </w:p>
    <w:p w:rsidR="00AE6743" w:rsidRDefault="00AE6743" w:rsidP="00AE6743">
      <w:r>
        <w:rPr>
          <w:rFonts w:hint="eastAsia"/>
        </w:rPr>
        <w:t>yum list installed xxx</w:t>
      </w:r>
    </w:p>
    <w:p w:rsidR="00AE6743" w:rsidRDefault="00AE6743" w:rsidP="00AE6743">
      <w:r>
        <w:rPr>
          <w:rFonts w:hint="eastAsia"/>
        </w:rPr>
        <w:t>安装程序包：</w:t>
      </w:r>
    </w:p>
    <w:p w:rsidR="00AE6743" w:rsidRDefault="00AE6743" w:rsidP="00AE6743">
      <w:r>
        <w:rPr>
          <w:rFonts w:hint="eastAsia"/>
        </w:rPr>
        <w:t xml:space="preserve">yum -y install </w:t>
      </w:r>
      <w:r>
        <w:rPr>
          <w:rFonts w:hint="eastAsia"/>
        </w:rPr>
        <w:t>包名</w:t>
      </w:r>
    </w:p>
    <w:p w:rsidR="00AE6743" w:rsidRDefault="00AE6743" w:rsidP="00AE6743">
      <w:r>
        <w:rPr>
          <w:rFonts w:hint="eastAsia"/>
        </w:rPr>
        <w:t>升级程序包：</w:t>
      </w:r>
      <w:r>
        <w:rPr>
          <w:rFonts w:hint="eastAsia"/>
        </w:rPr>
        <w:t xml:space="preserve">update </w:t>
      </w:r>
      <w:r>
        <w:rPr>
          <w:rFonts w:hint="eastAsia"/>
        </w:rPr>
        <w:t>包名</w:t>
      </w:r>
    </w:p>
    <w:p w:rsidR="00AE6743" w:rsidRDefault="00AE6743" w:rsidP="00AE6743">
      <w:r>
        <w:rPr>
          <w:rFonts w:hint="eastAsia"/>
        </w:rPr>
        <w:t>卸载程序包：</w:t>
      </w:r>
      <w:r>
        <w:rPr>
          <w:rFonts w:hint="eastAsia"/>
        </w:rPr>
        <w:t xml:space="preserve">remove  </w:t>
      </w:r>
      <w:r>
        <w:rPr>
          <w:rFonts w:hint="eastAsia"/>
        </w:rPr>
        <w:t>包名</w:t>
      </w:r>
    </w:p>
    <w:p w:rsidR="00AE6743" w:rsidRDefault="00AE6743" w:rsidP="00AE6743">
      <w:r>
        <w:rPr>
          <w:rFonts w:hint="eastAsia"/>
        </w:rPr>
        <w:t>查看程序包信息：</w:t>
      </w:r>
      <w:r>
        <w:rPr>
          <w:rFonts w:hint="eastAsia"/>
        </w:rPr>
        <w:t xml:space="preserve">yum info </w:t>
      </w:r>
      <w:r>
        <w:rPr>
          <w:rFonts w:hint="eastAsia"/>
        </w:rPr>
        <w:t>包名</w:t>
      </w:r>
    </w:p>
    <w:p w:rsidR="00AE6743" w:rsidRDefault="00AE6743" w:rsidP="00AE6743">
      <w:r>
        <w:rPr>
          <w:rFonts w:hint="eastAsia"/>
        </w:rPr>
        <w:t>查看指定特性（可以是文件）：</w:t>
      </w:r>
      <w:r>
        <w:rPr>
          <w:rFonts w:hint="eastAsia"/>
        </w:rPr>
        <w:t xml:space="preserve">yum provides </w:t>
      </w:r>
      <w:r>
        <w:rPr>
          <w:rFonts w:hint="eastAsia"/>
        </w:rPr>
        <w:t>包名</w:t>
      </w:r>
      <w:r>
        <w:rPr>
          <w:rFonts w:hint="eastAsia"/>
        </w:rPr>
        <w:t>\  /bin/ls</w:t>
      </w:r>
    </w:p>
    <w:p w:rsidR="00AE6743" w:rsidRDefault="00AE6743" w:rsidP="00AE6743">
      <w:r>
        <w:rPr>
          <w:rFonts w:hint="eastAsia"/>
        </w:rPr>
        <w:t>清理本地缓存：</w:t>
      </w:r>
      <w:r>
        <w:rPr>
          <w:rFonts w:hint="eastAsia"/>
        </w:rPr>
        <w:t>clean [packages |metadata|  all]</w:t>
      </w:r>
    </w:p>
    <w:p w:rsidR="00AE6743" w:rsidRDefault="00AE6743" w:rsidP="00AE6743">
      <w:r>
        <w:rPr>
          <w:rFonts w:hint="eastAsia"/>
        </w:rPr>
        <w:t>查看</w:t>
      </w:r>
      <w:r>
        <w:rPr>
          <w:rFonts w:hint="eastAsia"/>
        </w:rPr>
        <w:t>yum</w:t>
      </w:r>
      <w:r>
        <w:rPr>
          <w:rFonts w:hint="eastAsia"/>
        </w:rPr>
        <w:t>事务历史：</w:t>
      </w:r>
      <w:r>
        <w:rPr>
          <w:rFonts w:hint="eastAsia"/>
        </w:rPr>
        <w:t>yum history</w:t>
      </w:r>
    </w:p>
    <w:p w:rsidR="00AE6743" w:rsidRDefault="00AE6743" w:rsidP="00AE6743">
      <w:r>
        <w:rPr>
          <w:rFonts w:hint="eastAsia"/>
        </w:rPr>
        <w:t>包组管理：</w:t>
      </w:r>
    </w:p>
    <w:p w:rsidR="00AE6743" w:rsidRDefault="00AE6743" w:rsidP="00AE6743">
      <w:r>
        <w:rPr>
          <w:rFonts w:hint="eastAsia"/>
        </w:rPr>
        <w:lastRenderedPageBreak/>
        <w:t xml:space="preserve">  yum grouplist</w:t>
      </w:r>
    </w:p>
    <w:p w:rsidR="00AE6743" w:rsidRDefault="00AE6743" w:rsidP="00AE6743">
      <w:r>
        <w:rPr>
          <w:rFonts w:hint="eastAsia"/>
        </w:rPr>
        <w:t xml:space="preserve"> yum groupinstall "</w:t>
      </w:r>
      <w:r>
        <w:rPr>
          <w:rFonts w:hint="eastAsia"/>
        </w:rPr>
        <w:t>包组</w:t>
      </w:r>
      <w:r>
        <w:rPr>
          <w:rFonts w:hint="eastAsia"/>
        </w:rPr>
        <w:t>"</w:t>
      </w:r>
    </w:p>
    <w:p w:rsidR="00AE6743" w:rsidRDefault="00AE6743" w:rsidP="00AE6743">
      <w:r>
        <w:rPr>
          <w:rFonts w:hint="eastAsia"/>
        </w:rPr>
        <w:t>groupremove</w:t>
      </w:r>
    </w:p>
    <w:p w:rsidR="00AE6743" w:rsidRDefault="00AE6743" w:rsidP="00AE6743">
      <w:r>
        <w:rPr>
          <w:rFonts w:hint="eastAsia"/>
        </w:rPr>
        <w:t>groupinfo</w:t>
      </w:r>
    </w:p>
    <w:p w:rsidR="00AE6743" w:rsidRDefault="00AE6743" w:rsidP="00AE6743">
      <w:r>
        <w:rPr>
          <w:rFonts w:hint="eastAsia"/>
        </w:rPr>
        <w:t>groupupdate</w:t>
      </w:r>
    </w:p>
    <w:p w:rsidR="00AE6743" w:rsidRDefault="00AE6743" w:rsidP="00AE6743">
      <w:pPr>
        <w:pStyle w:val="2"/>
      </w:pPr>
      <w:r>
        <w:rPr>
          <w:rFonts w:hint="eastAsia"/>
        </w:rPr>
        <w:t>yum</w:t>
      </w:r>
      <w:r>
        <w:rPr>
          <w:rFonts w:hint="eastAsia"/>
        </w:rPr>
        <w:t>命令行选项</w:t>
      </w:r>
    </w:p>
    <w:p w:rsidR="00AE6743" w:rsidRDefault="00AE6743" w:rsidP="00AE6743">
      <w:r>
        <w:rPr>
          <w:rFonts w:hint="eastAsia"/>
        </w:rPr>
        <w:t xml:space="preserve">--nogpgcheck </w:t>
      </w:r>
      <w:r>
        <w:rPr>
          <w:rFonts w:hint="eastAsia"/>
        </w:rPr>
        <w:t>禁止进行</w:t>
      </w:r>
      <w:r>
        <w:rPr>
          <w:rFonts w:hint="eastAsia"/>
        </w:rPr>
        <w:t>gpg check</w:t>
      </w:r>
    </w:p>
    <w:p w:rsidR="00AE6743" w:rsidRDefault="00AE6743" w:rsidP="00AE6743">
      <w:r>
        <w:rPr>
          <w:rFonts w:hint="eastAsia"/>
        </w:rPr>
        <w:t xml:space="preserve">-y  </w:t>
      </w:r>
      <w:r>
        <w:rPr>
          <w:rFonts w:hint="eastAsia"/>
        </w:rPr>
        <w:t>自动回答为</w:t>
      </w:r>
      <w:r>
        <w:rPr>
          <w:rFonts w:hint="eastAsia"/>
        </w:rPr>
        <w:t xml:space="preserve">yes </w:t>
      </w:r>
    </w:p>
    <w:p w:rsidR="00AE6743" w:rsidRDefault="00AE6743" w:rsidP="00AE6743">
      <w:r>
        <w:rPr>
          <w:rFonts w:hint="eastAsia"/>
        </w:rPr>
        <w:t xml:space="preserve">-q </w:t>
      </w:r>
      <w:r>
        <w:rPr>
          <w:rFonts w:hint="eastAsia"/>
        </w:rPr>
        <w:t>静默模式</w:t>
      </w:r>
    </w:p>
    <w:p w:rsidR="00AE6743" w:rsidRDefault="00AE6743" w:rsidP="00AE6743">
      <w:r>
        <w:rPr>
          <w:rFonts w:hint="eastAsia"/>
        </w:rPr>
        <w:t xml:space="preserve">--enablerepo </w:t>
      </w:r>
      <w:r>
        <w:rPr>
          <w:rFonts w:hint="eastAsia"/>
        </w:rPr>
        <w:t>临时启用</w:t>
      </w:r>
      <w:r>
        <w:rPr>
          <w:rFonts w:hint="eastAsia"/>
        </w:rPr>
        <w:t>repo</w:t>
      </w:r>
    </w:p>
    <w:p w:rsidR="00AE6743" w:rsidRDefault="00AE6743" w:rsidP="00AE6743">
      <w:r>
        <w:rPr>
          <w:rFonts w:hint="eastAsia"/>
        </w:rPr>
        <w:t xml:space="preserve">--nopluguns  </w:t>
      </w:r>
      <w:r>
        <w:rPr>
          <w:rFonts w:hint="eastAsia"/>
        </w:rPr>
        <w:t>禁用所有插件</w:t>
      </w:r>
    </w:p>
    <w:p w:rsidR="00AE6743" w:rsidRDefault="00AE6743" w:rsidP="00AE6743">
      <w:r>
        <w:rPr>
          <w:rFonts w:hint="eastAsia"/>
        </w:rPr>
        <w:t xml:space="preserve">yum </w:t>
      </w:r>
      <w:r>
        <w:rPr>
          <w:rFonts w:hint="eastAsia"/>
        </w:rPr>
        <w:t>的</w:t>
      </w:r>
      <w:r>
        <w:rPr>
          <w:rFonts w:hint="eastAsia"/>
        </w:rPr>
        <w:t>repo</w:t>
      </w:r>
      <w:r>
        <w:rPr>
          <w:rFonts w:hint="eastAsia"/>
        </w:rPr>
        <w:t>配置文件中可用的变量</w:t>
      </w:r>
    </w:p>
    <w:p w:rsidR="00AE6743" w:rsidRDefault="00AE6743" w:rsidP="00AE6743">
      <w:r>
        <w:rPr>
          <w:rFonts w:hint="eastAsia"/>
        </w:rPr>
        <w:t xml:space="preserve">   $releasever:</w:t>
      </w:r>
      <w:r>
        <w:rPr>
          <w:rFonts w:hint="eastAsia"/>
        </w:rPr>
        <w:t>当前</w:t>
      </w:r>
      <w:r>
        <w:rPr>
          <w:rFonts w:hint="eastAsia"/>
        </w:rPr>
        <w:t>os</w:t>
      </w:r>
      <w:r>
        <w:rPr>
          <w:rFonts w:hint="eastAsia"/>
        </w:rPr>
        <w:t>发行版的主版本号</w:t>
      </w:r>
    </w:p>
    <w:p w:rsidR="00AE6743" w:rsidRDefault="00AE6743" w:rsidP="00AE6743">
      <w:r>
        <w:rPr>
          <w:rFonts w:hint="eastAsia"/>
        </w:rPr>
        <w:t>$arch:</w:t>
      </w:r>
      <w:r>
        <w:rPr>
          <w:rFonts w:hint="eastAsia"/>
        </w:rPr>
        <w:t>平台</w:t>
      </w:r>
    </w:p>
    <w:p w:rsidR="00AE6743" w:rsidRDefault="00AE6743" w:rsidP="00AE6743">
      <w:r>
        <w:rPr>
          <w:rFonts w:hint="eastAsia"/>
        </w:rPr>
        <w:t>$basearch:</w:t>
      </w:r>
      <w:r>
        <w:rPr>
          <w:rFonts w:hint="eastAsia"/>
        </w:rPr>
        <w:t>基础平台</w:t>
      </w:r>
    </w:p>
    <w:p w:rsidR="00AE6743" w:rsidRDefault="00AE6743" w:rsidP="00AE6743">
      <w:pPr>
        <w:pStyle w:val="2"/>
      </w:pPr>
      <w:r>
        <w:rPr>
          <w:rFonts w:hint="eastAsia"/>
        </w:rPr>
        <w:t>构建本地</w:t>
      </w:r>
      <w:r>
        <w:rPr>
          <w:rFonts w:hint="eastAsia"/>
        </w:rPr>
        <w:t>yum</w:t>
      </w:r>
      <w:r>
        <w:rPr>
          <w:rFonts w:hint="eastAsia"/>
        </w:rPr>
        <w:t>仓库</w:t>
      </w:r>
    </w:p>
    <w:p w:rsidR="00AE6743" w:rsidRDefault="00AE6743" w:rsidP="00AE6743">
      <w:pPr>
        <w:ind w:firstLine="0"/>
      </w:pPr>
      <w:r>
        <w:rPr>
          <w:rFonts w:hint="eastAsia"/>
        </w:rPr>
        <w:t>为什么要搭建</w:t>
      </w:r>
      <w:r>
        <w:rPr>
          <w:rFonts w:hint="eastAsia"/>
        </w:rPr>
        <w:t>yum</w:t>
      </w:r>
      <w:r>
        <w:rPr>
          <w:rFonts w:hint="eastAsia"/>
        </w:rPr>
        <w:t>仓库？</w:t>
      </w:r>
    </w:p>
    <w:p w:rsidR="00AE6743" w:rsidRDefault="00AE6743" w:rsidP="00AE6743">
      <w:r>
        <w:rPr>
          <w:rFonts w:hint="eastAsia"/>
        </w:rPr>
        <w:t>网络上有什么</w:t>
      </w:r>
      <w:r>
        <w:rPr>
          <w:rFonts w:hint="eastAsia"/>
        </w:rPr>
        <w:t>yum</w:t>
      </w:r>
      <w:r>
        <w:rPr>
          <w:rFonts w:hint="eastAsia"/>
        </w:rPr>
        <w:t>源，如</w:t>
      </w:r>
      <w:r>
        <w:rPr>
          <w:rFonts w:hint="eastAsia"/>
        </w:rPr>
        <w:t>sohu</w:t>
      </w:r>
      <w:r>
        <w:rPr>
          <w:rFonts w:hint="eastAsia"/>
        </w:rPr>
        <w:t>、</w:t>
      </w:r>
      <w:r>
        <w:rPr>
          <w:rFonts w:hint="eastAsia"/>
        </w:rPr>
        <w:t>163</w:t>
      </w:r>
      <w:r>
        <w:rPr>
          <w:rFonts w:hint="eastAsia"/>
        </w:rPr>
        <w:t>、阿里云等。但有些企业，服务器不能连接外网，只能升级或更新自己公司源码包打包好的</w:t>
      </w:r>
      <w:r>
        <w:rPr>
          <w:rFonts w:hint="eastAsia"/>
        </w:rPr>
        <w:t>rpm</w:t>
      </w:r>
      <w:r>
        <w:rPr>
          <w:rFonts w:hint="eastAsia"/>
        </w:rPr>
        <w:t>等。</w:t>
      </w:r>
    </w:p>
    <w:p w:rsidR="00AE6743" w:rsidRDefault="00AE6743" w:rsidP="00AE6743">
      <w:r w:rsidRPr="00D073DB">
        <w:rPr>
          <w:rFonts w:hint="eastAsia"/>
        </w:rPr>
        <w:t>将</w:t>
      </w:r>
      <w:r w:rsidRPr="00D073DB">
        <w:rPr>
          <w:rFonts w:hint="eastAsia"/>
        </w:rPr>
        <w:t>rpm</w:t>
      </w:r>
      <w:r w:rsidRPr="00D073DB">
        <w:rPr>
          <w:rFonts w:hint="eastAsia"/>
        </w:rPr>
        <w:t>包放到相关目录</w:t>
      </w:r>
      <w:r w:rsidRPr="00D073DB">
        <w:rPr>
          <w:rFonts w:hint="eastAsia"/>
        </w:rPr>
        <w:t xml:space="preserve"> </w:t>
      </w:r>
      <w:r w:rsidRPr="00D073DB">
        <w:rPr>
          <w:rFonts w:hint="eastAsia"/>
        </w:rPr>
        <w:t>，然后执行</w:t>
      </w:r>
      <w:r w:rsidRPr="00D073DB">
        <w:rPr>
          <w:rFonts w:hint="eastAsia"/>
        </w:rPr>
        <w:t>createrepo ./</w:t>
      </w:r>
    </w:p>
    <w:p w:rsidR="00AE6743" w:rsidRDefault="00AE6743" w:rsidP="00AE6743">
      <w:r>
        <w:rPr>
          <w:rFonts w:hint="eastAsia"/>
        </w:rPr>
        <w:t>编辑</w:t>
      </w:r>
      <w:r>
        <w:rPr>
          <w:rFonts w:hint="eastAsia"/>
        </w:rPr>
        <w:t>repo</w:t>
      </w:r>
      <w:r>
        <w:rPr>
          <w:rFonts w:hint="eastAsia"/>
        </w:rPr>
        <w:t>文件</w:t>
      </w:r>
    </w:p>
    <w:p w:rsidR="00AE6743" w:rsidRDefault="00AE6743" w:rsidP="00AE6743">
      <w:r>
        <w:rPr>
          <w:rFonts w:hint="eastAsia"/>
        </w:rPr>
        <w:t xml:space="preserve">[name]=centos 6 </w:t>
      </w:r>
    </w:p>
    <w:p w:rsidR="00AE6743" w:rsidRDefault="00AE6743" w:rsidP="00AE6743">
      <w:r>
        <w:rPr>
          <w:rFonts w:hint="eastAsia"/>
        </w:rPr>
        <w:t>baseurl=file:///yum/repo</w:t>
      </w:r>
    </w:p>
    <w:p w:rsidR="00AE6743" w:rsidRDefault="00AE6743" w:rsidP="00AE6743">
      <w:r>
        <w:rPr>
          <w:rFonts w:hint="eastAsia"/>
        </w:rPr>
        <w:t>gpgcheck=0</w:t>
      </w:r>
    </w:p>
    <w:p w:rsidR="00AE6743" w:rsidRDefault="00AE6743" w:rsidP="00AE6743">
      <w:r>
        <w:rPr>
          <w:rFonts w:hint="eastAsia"/>
        </w:rPr>
        <w:t>程序包编译安装：</w:t>
      </w:r>
    </w:p>
    <w:p w:rsidR="00AE6743" w:rsidRDefault="00AE6743" w:rsidP="00AE6743">
      <w:r>
        <w:rPr>
          <w:rFonts w:hint="eastAsia"/>
        </w:rPr>
        <w:t>testapp-version-release.src.rpm:</w:t>
      </w:r>
      <w:r>
        <w:rPr>
          <w:rFonts w:hint="eastAsia"/>
        </w:rPr>
        <w:t>安装后，使用</w:t>
      </w:r>
      <w:r>
        <w:rPr>
          <w:rFonts w:hint="eastAsia"/>
        </w:rPr>
        <w:t>rpmbuild</w:t>
      </w:r>
      <w:r>
        <w:rPr>
          <w:rFonts w:hint="eastAsia"/>
        </w:rPr>
        <w:t>命令制作二进制格式的</w:t>
      </w:r>
      <w:r>
        <w:rPr>
          <w:rFonts w:hint="eastAsia"/>
        </w:rPr>
        <w:t>rpm</w:t>
      </w:r>
      <w:r>
        <w:rPr>
          <w:rFonts w:hint="eastAsia"/>
        </w:rPr>
        <w:t>包后，再进行安装</w:t>
      </w:r>
    </w:p>
    <w:p w:rsidR="00AE6743" w:rsidRDefault="00AE6743" w:rsidP="00AE6743">
      <w:pPr>
        <w:pStyle w:val="2"/>
      </w:pPr>
      <w:r>
        <w:lastRenderedPageBreak/>
        <w:t>编译安装三步骤</w:t>
      </w:r>
      <w:r>
        <w:rPr>
          <w:rFonts w:hint="eastAsia"/>
        </w:rPr>
        <w:t>：</w:t>
      </w:r>
    </w:p>
    <w:p w:rsidR="00AE6743" w:rsidRDefault="00AE6743" w:rsidP="00AE6743">
      <w:r>
        <w:rPr>
          <w:rFonts w:hint="eastAsia"/>
        </w:rPr>
        <w:t xml:space="preserve"> ./configure  </w:t>
      </w:r>
      <w:r>
        <w:rPr>
          <w:rFonts w:hint="eastAsia"/>
        </w:rPr>
        <w:t>通过选项传递参数，指定启用特性，安装路径等；执行时会参考用户的指定以及</w:t>
      </w:r>
      <w:r>
        <w:rPr>
          <w:rFonts w:hint="eastAsia"/>
        </w:rPr>
        <w:t>makefile.in</w:t>
      </w:r>
      <w:r>
        <w:rPr>
          <w:rFonts w:hint="eastAsia"/>
        </w:rPr>
        <w:t>文件生成</w:t>
      </w:r>
      <w:r>
        <w:rPr>
          <w:rFonts w:hint="eastAsia"/>
        </w:rPr>
        <w:t>makefile</w:t>
      </w:r>
    </w:p>
    <w:p w:rsidR="00AE6743" w:rsidRDefault="00AE6743" w:rsidP="00AE6743">
      <w:r>
        <w:rPr>
          <w:rFonts w:hint="eastAsia"/>
        </w:rPr>
        <w:t>检查依赖到的外部环境：</w:t>
      </w:r>
    </w:p>
    <w:p w:rsidR="00AE6743" w:rsidRDefault="00AE6743" w:rsidP="00AE6743">
      <w:r>
        <w:rPr>
          <w:rFonts w:hint="eastAsia"/>
        </w:rPr>
        <w:t>make</w:t>
      </w:r>
      <w:r>
        <w:rPr>
          <w:rFonts w:hint="eastAsia"/>
        </w:rPr>
        <w:t>：根据</w:t>
      </w:r>
      <w:r>
        <w:rPr>
          <w:rFonts w:hint="eastAsia"/>
        </w:rPr>
        <w:t>makefile</w:t>
      </w:r>
      <w:r>
        <w:rPr>
          <w:rFonts w:hint="eastAsia"/>
        </w:rPr>
        <w:t>文件，构建应用程序</w:t>
      </w:r>
    </w:p>
    <w:p w:rsidR="00AE6743" w:rsidRPr="00BE368E" w:rsidRDefault="00AE6743" w:rsidP="00AE6743">
      <w:r>
        <w:rPr>
          <w:rFonts w:hint="eastAsia"/>
        </w:rPr>
        <w:t>make install</w:t>
      </w:r>
      <w:r>
        <w:rPr>
          <w:rFonts w:hint="eastAsia"/>
        </w:rPr>
        <w:t>：</w:t>
      </w:r>
    </w:p>
    <w:p w:rsidR="00AE6743" w:rsidRDefault="00AE6743" w:rsidP="00AE6743">
      <w:r>
        <w:t>开发工具</w:t>
      </w:r>
      <w:r>
        <w:rPr>
          <w:rFonts w:hint="eastAsia"/>
        </w:rPr>
        <w:t>：</w:t>
      </w:r>
    </w:p>
    <w:p w:rsidR="00AE6743" w:rsidRDefault="00AE6743" w:rsidP="00AE6743">
      <w:r>
        <w:rPr>
          <w:rFonts w:hint="eastAsia"/>
        </w:rPr>
        <w:t xml:space="preserve">autoconf:  </w:t>
      </w:r>
      <w:r>
        <w:rPr>
          <w:rFonts w:hint="eastAsia"/>
        </w:rPr>
        <w:t>生成</w:t>
      </w:r>
      <w:r>
        <w:rPr>
          <w:rFonts w:hint="eastAsia"/>
        </w:rPr>
        <w:t>configure</w:t>
      </w:r>
      <w:r>
        <w:rPr>
          <w:rFonts w:hint="eastAsia"/>
        </w:rPr>
        <w:t>脚本</w:t>
      </w:r>
    </w:p>
    <w:p w:rsidR="00AE6743" w:rsidRDefault="00AE6743" w:rsidP="00AE6743">
      <w:r>
        <w:rPr>
          <w:rFonts w:hint="eastAsia"/>
        </w:rPr>
        <w:t>automake</w:t>
      </w:r>
      <w:r>
        <w:rPr>
          <w:rFonts w:hint="eastAsia"/>
        </w:rPr>
        <w:t>：生成</w:t>
      </w:r>
      <w:r>
        <w:rPr>
          <w:rFonts w:hint="eastAsia"/>
        </w:rPr>
        <w:t>makefile.in</w:t>
      </w:r>
    </w:p>
    <w:p w:rsidR="00AE6743" w:rsidRDefault="00AE6743" w:rsidP="00AE6743">
      <w:r>
        <w:rPr>
          <w:rFonts w:hint="eastAsia"/>
        </w:rPr>
        <w:t>建议：安装前查看</w:t>
      </w:r>
      <w:r>
        <w:rPr>
          <w:rFonts w:hint="eastAsia"/>
        </w:rPr>
        <w:t>INSTALL,README</w:t>
      </w:r>
    </w:p>
    <w:p w:rsidR="00AE6743" w:rsidRDefault="00AE6743" w:rsidP="00AE6743">
      <w:r>
        <w:rPr>
          <w:rFonts w:hint="eastAsia"/>
        </w:rPr>
        <w:t>开源程序源代码的获取：</w:t>
      </w:r>
    </w:p>
    <w:p w:rsidR="00AE6743" w:rsidRDefault="00AE6743" w:rsidP="00AE6743">
      <w:r>
        <w:rPr>
          <w:rFonts w:hint="eastAsia"/>
        </w:rPr>
        <w:t>官方自建站点</w:t>
      </w:r>
    </w:p>
    <w:p w:rsidR="00AE6743" w:rsidRDefault="00AE6743" w:rsidP="00AE6743">
      <w:r>
        <w:rPr>
          <w:rFonts w:hint="eastAsia"/>
        </w:rPr>
        <w:t>代码托管</w:t>
      </w:r>
      <w:r>
        <w:rPr>
          <w:rFonts w:hint="eastAsia"/>
        </w:rPr>
        <w:t xml:space="preserve"> sourceforge  github.com code.goole.com</w:t>
      </w:r>
    </w:p>
    <w:p w:rsidR="00AE6743" w:rsidRDefault="00AE6743" w:rsidP="00AE6743">
      <w:r>
        <w:rPr>
          <w:rFonts w:hint="eastAsia"/>
        </w:rPr>
        <w:t>c/c++:gcc(GNU C Complier)</w:t>
      </w:r>
    </w:p>
    <w:p w:rsidR="00AE6743" w:rsidRDefault="00AE6743" w:rsidP="00AE6743">
      <w:r>
        <w:rPr>
          <w:rFonts w:hint="eastAsia"/>
        </w:rPr>
        <w:t>编译</w:t>
      </w:r>
      <w:r>
        <w:rPr>
          <w:rFonts w:hint="eastAsia"/>
        </w:rPr>
        <w:t>c</w:t>
      </w:r>
      <w:r>
        <w:rPr>
          <w:rFonts w:hint="eastAsia"/>
        </w:rPr>
        <w:t>源代码：</w:t>
      </w:r>
    </w:p>
    <w:p w:rsidR="00AE6743" w:rsidRDefault="00AE6743" w:rsidP="00AE6743">
      <w:r>
        <w:rPr>
          <w:rFonts w:hint="eastAsia"/>
        </w:rPr>
        <w:t xml:space="preserve">  </w:t>
      </w:r>
      <w:r>
        <w:rPr>
          <w:rFonts w:hint="eastAsia"/>
        </w:rPr>
        <w:t>前提：提供开发工具及开发环境</w:t>
      </w:r>
    </w:p>
    <w:p w:rsidR="00AE6743" w:rsidRDefault="00AE6743" w:rsidP="00AE6743">
      <w:r>
        <w:rPr>
          <w:rFonts w:hint="eastAsia"/>
        </w:rPr>
        <w:t xml:space="preserve">                   </w:t>
      </w:r>
      <w:r>
        <w:rPr>
          <w:rFonts w:hint="eastAsia"/>
        </w:rPr>
        <w:t>开发工具：</w:t>
      </w:r>
      <w:r>
        <w:rPr>
          <w:rFonts w:hint="eastAsia"/>
        </w:rPr>
        <w:t>gcc make</w:t>
      </w:r>
      <w:r>
        <w:rPr>
          <w:rFonts w:hint="eastAsia"/>
        </w:rPr>
        <w:t>等</w:t>
      </w:r>
    </w:p>
    <w:p w:rsidR="00AE6743" w:rsidRDefault="00AE6743" w:rsidP="00AE6743">
      <w:r>
        <w:rPr>
          <w:rFonts w:hint="eastAsia"/>
        </w:rPr>
        <w:t>开发环境：开发库，头文件</w:t>
      </w:r>
    </w:p>
    <w:p w:rsidR="00AE6743" w:rsidRDefault="00AE6743" w:rsidP="00AE6743">
      <w:r>
        <w:rPr>
          <w:rFonts w:hint="eastAsia"/>
        </w:rPr>
        <w:t>glibc</w:t>
      </w:r>
      <w:r>
        <w:rPr>
          <w:rFonts w:hint="eastAsia"/>
        </w:rPr>
        <w:t>：标准库</w:t>
      </w:r>
    </w:p>
    <w:p w:rsidR="00AE6743" w:rsidRDefault="00AE6743" w:rsidP="00AE6743">
      <w:r>
        <w:rPr>
          <w:rFonts w:hint="eastAsia"/>
        </w:rPr>
        <w:t>通过包组提供开发组件</w:t>
      </w:r>
    </w:p>
    <w:p w:rsidR="00AE6743" w:rsidRDefault="00AE6743" w:rsidP="00AE6743">
      <w:r>
        <w:rPr>
          <w:rFonts w:hint="eastAsia"/>
        </w:rPr>
        <w:t>如</w:t>
      </w:r>
      <w:r>
        <w:rPr>
          <w:rFonts w:hint="eastAsia"/>
        </w:rPr>
        <w:t xml:space="preserve"> centos6 "Development Tools"   server  platform Development</w:t>
      </w:r>
    </w:p>
    <w:p w:rsidR="00AE6743" w:rsidRDefault="00AE6743" w:rsidP="00AE6743">
      <w:r>
        <w:rPr>
          <w:rFonts w:hint="eastAsia"/>
        </w:rPr>
        <w:t>第一步：</w:t>
      </w:r>
      <w:r>
        <w:rPr>
          <w:rFonts w:hint="eastAsia"/>
        </w:rPr>
        <w:t>configure</w:t>
      </w:r>
      <w:r>
        <w:rPr>
          <w:rFonts w:hint="eastAsia"/>
        </w:rPr>
        <w:t>脚本</w:t>
      </w:r>
      <w:r>
        <w:rPr>
          <w:rFonts w:hint="eastAsia"/>
        </w:rPr>
        <w:t xml:space="preserve"> --help</w:t>
      </w:r>
      <w:r>
        <w:rPr>
          <w:rFonts w:hint="eastAsia"/>
        </w:rPr>
        <w:t>获取支持的选项</w:t>
      </w:r>
    </w:p>
    <w:p w:rsidR="00AE6743" w:rsidRDefault="00AE6743" w:rsidP="00AE6743">
      <w:r>
        <w:t>第二步</w:t>
      </w:r>
      <w:r>
        <w:rPr>
          <w:rFonts w:hint="eastAsia"/>
        </w:rPr>
        <w:t>：</w:t>
      </w:r>
      <w:r>
        <w:t>make</w:t>
      </w:r>
    </w:p>
    <w:p w:rsidR="00AE6743" w:rsidRDefault="00AE6743" w:rsidP="00AE6743">
      <w:r>
        <w:rPr>
          <w:rFonts w:hint="eastAsia"/>
        </w:rPr>
        <w:t>第三步：</w:t>
      </w:r>
      <w:r>
        <w:rPr>
          <w:rFonts w:hint="eastAsia"/>
        </w:rPr>
        <w:t>make install</w:t>
      </w:r>
    </w:p>
    <w:p w:rsidR="00AE6743" w:rsidRDefault="00AE6743" w:rsidP="00AE6743">
      <w:r>
        <w:rPr>
          <w:rFonts w:hint="eastAsia"/>
        </w:rPr>
        <w:t>安装后的配置</w:t>
      </w:r>
      <w:r>
        <w:rPr>
          <w:rFonts w:hint="eastAsia"/>
        </w:rPr>
        <w:t>:</w:t>
      </w:r>
    </w:p>
    <w:p w:rsidR="00AE6743" w:rsidRDefault="00AE6743" w:rsidP="00AE6743">
      <w:pPr>
        <w:pStyle w:val="a3"/>
        <w:numPr>
          <w:ilvl w:val="0"/>
          <w:numId w:val="11"/>
        </w:numPr>
        <w:ind w:firstLineChars="0"/>
      </w:pPr>
      <w:r>
        <w:rPr>
          <w:rFonts w:hint="eastAsia"/>
        </w:rPr>
        <w:t>导出二进制程序目录至</w:t>
      </w:r>
      <w:r>
        <w:rPr>
          <w:rFonts w:hint="eastAsia"/>
        </w:rPr>
        <w:t>PATH</w:t>
      </w:r>
      <w:r>
        <w:rPr>
          <w:rFonts w:hint="eastAsia"/>
        </w:rPr>
        <w:t>环境变量中</w:t>
      </w:r>
    </w:p>
    <w:p w:rsidR="00AE6743" w:rsidRDefault="00AE6743" w:rsidP="00AE6743">
      <w:pPr>
        <w:pStyle w:val="a3"/>
        <w:ind w:left="780" w:firstLineChars="0" w:firstLine="0"/>
      </w:pPr>
      <w:r>
        <w:rPr>
          <w:rFonts w:hint="eastAsia"/>
        </w:rPr>
        <w:t>编辑文件</w:t>
      </w:r>
      <w:r>
        <w:rPr>
          <w:rFonts w:hint="eastAsia"/>
        </w:rPr>
        <w:t xml:space="preserve">  /etc/profile.d/name.sh</w:t>
      </w:r>
    </w:p>
    <w:p w:rsidR="00AE6743" w:rsidRDefault="00AE6743" w:rsidP="00AE6743">
      <w:pPr>
        <w:pStyle w:val="a3"/>
        <w:ind w:left="780" w:firstLineChars="0" w:firstLine="0"/>
      </w:pPr>
      <w:r>
        <w:rPr>
          <w:rFonts w:hint="eastAsia"/>
        </w:rPr>
        <w:t>export PATH=/PATH/TO/BIN:$PATH</w:t>
      </w:r>
    </w:p>
    <w:p w:rsidR="00AE6743" w:rsidRDefault="00AE6743" w:rsidP="00AE6743">
      <w:pPr>
        <w:pStyle w:val="a3"/>
        <w:ind w:left="780" w:firstLineChars="0" w:firstLine="0"/>
      </w:pPr>
    </w:p>
    <w:p w:rsidR="00AE6743" w:rsidRDefault="00AE6743" w:rsidP="00AE6743">
      <w:pPr>
        <w:pStyle w:val="a3"/>
        <w:ind w:left="780" w:firstLineChars="0" w:firstLine="0"/>
      </w:pPr>
    </w:p>
    <w:p w:rsidR="00AE6743" w:rsidRDefault="00AE6743" w:rsidP="00AE6743">
      <w:pPr>
        <w:pStyle w:val="a3"/>
        <w:numPr>
          <w:ilvl w:val="0"/>
          <w:numId w:val="11"/>
        </w:numPr>
        <w:ind w:firstLineChars="0"/>
      </w:pPr>
      <w:r>
        <w:rPr>
          <w:rFonts w:hint="eastAsia"/>
        </w:rPr>
        <w:t>导出库文件路径</w:t>
      </w:r>
    </w:p>
    <w:p w:rsidR="00AE6743" w:rsidRDefault="00AE6743" w:rsidP="00AE6743">
      <w:pPr>
        <w:pStyle w:val="a3"/>
        <w:ind w:left="780" w:firstLineChars="0" w:firstLine="0"/>
      </w:pPr>
      <w:r>
        <w:rPr>
          <w:rFonts w:hint="eastAsia"/>
        </w:rPr>
        <w:t>编辑</w:t>
      </w:r>
      <w:r>
        <w:rPr>
          <w:rFonts w:hint="eastAsia"/>
        </w:rPr>
        <w:t xml:space="preserve"> /etc/ld.so.conf.d/name.conf</w:t>
      </w:r>
      <w:r>
        <w:rPr>
          <w:rFonts w:hint="eastAsia"/>
        </w:rPr>
        <w:t>添加新的库文件所在目录至此文件中</w:t>
      </w:r>
    </w:p>
    <w:p w:rsidR="00AE6743" w:rsidRDefault="00AE6743" w:rsidP="00AE6743">
      <w:pPr>
        <w:pStyle w:val="a3"/>
        <w:ind w:left="780" w:firstLineChars="0" w:firstLine="0"/>
      </w:pPr>
      <w:r>
        <w:rPr>
          <w:rFonts w:hint="eastAsia"/>
        </w:rPr>
        <w:t>让系统重新生成缓存</w:t>
      </w:r>
      <w:r>
        <w:rPr>
          <w:rFonts w:hint="eastAsia"/>
        </w:rPr>
        <w:t>ldconfig</w:t>
      </w:r>
    </w:p>
    <w:p w:rsidR="00AE6743" w:rsidRDefault="00AE6743" w:rsidP="00AE6743">
      <w:pPr>
        <w:pStyle w:val="a3"/>
        <w:numPr>
          <w:ilvl w:val="0"/>
          <w:numId w:val="11"/>
        </w:numPr>
        <w:ind w:firstLineChars="0"/>
      </w:pPr>
      <w:r>
        <w:rPr>
          <w:rFonts w:hint="eastAsia"/>
        </w:rPr>
        <w:t>导出头文件</w:t>
      </w:r>
    </w:p>
    <w:p w:rsidR="00AE6743" w:rsidRDefault="00AE6743" w:rsidP="00AE6743">
      <w:pPr>
        <w:pStyle w:val="a3"/>
        <w:ind w:left="780" w:firstLineChars="0" w:firstLine="0"/>
      </w:pPr>
      <w:r>
        <w:rPr>
          <w:rFonts w:hint="eastAsia"/>
        </w:rPr>
        <w:t>基于链接的方式实现</w:t>
      </w:r>
    </w:p>
    <w:p w:rsidR="00AE6743" w:rsidRDefault="00AE6743" w:rsidP="00AE6743">
      <w:pPr>
        <w:pStyle w:val="a3"/>
        <w:ind w:left="780" w:firstLineChars="0" w:firstLine="0"/>
      </w:pPr>
      <w:r>
        <w:rPr>
          <w:rFonts w:hint="eastAsia"/>
        </w:rPr>
        <w:t xml:space="preserve"> ln -s</w:t>
      </w:r>
    </w:p>
    <w:p w:rsidR="00AE6743" w:rsidRDefault="00AE6743" w:rsidP="00AE6743">
      <w:pPr>
        <w:pStyle w:val="a3"/>
        <w:numPr>
          <w:ilvl w:val="0"/>
          <w:numId w:val="11"/>
        </w:numPr>
        <w:ind w:firstLineChars="0"/>
      </w:pPr>
      <w:r>
        <w:rPr>
          <w:rFonts w:hint="eastAsia"/>
        </w:rPr>
        <w:t>导出帮助手册</w:t>
      </w:r>
    </w:p>
    <w:p w:rsidR="00AE6743" w:rsidRDefault="00AE6743" w:rsidP="00AE6743">
      <w:pPr>
        <w:pStyle w:val="a3"/>
        <w:ind w:left="780" w:firstLineChars="0" w:firstLine="0"/>
      </w:pPr>
      <w:r>
        <w:rPr>
          <w:rFonts w:hint="eastAsia"/>
        </w:rPr>
        <w:t>编辑</w:t>
      </w:r>
      <w:r>
        <w:rPr>
          <w:rFonts w:hint="eastAsia"/>
        </w:rPr>
        <w:t>/etc/man.config</w:t>
      </w:r>
      <w:r>
        <w:rPr>
          <w:rFonts w:hint="eastAsia"/>
        </w:rPr>
        <w:t>文件</w:t>
      </w:r>
    </w:p>
    <w:p w:rsidR="00AE6743" w:rsidRDefault="00AE6743" w:rsidP="00AE6743">
      <w:pPr>
        <w:pStyle w:val="a3"/>
        <w:ind w:left="780" w:firstLineChars="0" w:firstLine="0"/>
      </w:pPr>
      <w:r>
        <w:rPr>
          <w:rFonts w:hint="eastAsia"/>
        </w:rPr>
        <w:t>添加一个</w:t>
      </w:r>
      <w:r>
        <w:rPr>
          <w:rFonts w:hint="eastAsia"/>
        </w:rPr>
        <w:t>manpath</w:t>
      </w:r>
    </w:p>
    <w:p w:rsidR="00AE6743" w:rsidRDefault="00AE6743" w:rsidP="00AE6743"/>
    <w:p w:rsidR="00AE6743" w:rsidRDefault="00AE6743" w:rsidP="00AE6743"/>
    <w:p w:rsidR="009213D2" w:rsidRDefault="009213D2" w:rsidP="009213D2">
      <w:pPr>
        <w:pStyle w:val="1"/>
      </w:pPr>
      <w:r>
        <w:t>邮件服务</w:t>
      </w:r>
    </w:p>
    <w:p w:rsidR="009213D2" w:rsidRDefault="009213D2" w:rsidP="009213D2">
      <w:r>
        <w:rPr>
          <w:rFonts w:hint="eastAsia"/>
        </w:rPr>
        <w:t>发件方</w:t>
      </w:r>
      <w:r>
        <w:rPr>
          <w:rFonts w:hint="eastAsia"/>
        </w:rPr>
        <w:t>---------</w:t>
      </w:r>
      <w:r>
        <w:rPr>
          <w:rFonts w:hint="eastAsia"/>
        </w:rPr>
        <w:t>》目的方</w:t>
      </w:r>
    </w:p>
    <w:p w:rsidR="009213D2" w:rsidRDefault="009213D2" w:rsidP="009213D2">
      <w:r>
        <w:t xml:space="preserve">xxx@mail.com    xxxxx@ma.org </w:t>
      </w:r>
    </w:p>
    <w:p w:rsidR="009213D2" w:rsidRDefault="009213D2" w:rsidP="009213D2">
      <w:r>
        <w:rPr>
          <w:rFonts w:hint="eastAsia"/>
        </w:rPr>
        <w:t>根据</w:t>
      </w:r>
      <w:r>
        <w:rPr>
          <w:rFonts w:hint="eastAsia"/>
        </w:rPr>
        <w:t>DNS</w:t>
      </w:r>
      <w:r>
        <w:rPr>
          <w:rFonts w:hint="eastAsia"/>
        </w:rPr>
        <w:t>解析</w:t>
      </w:r>
      <w:r>
        <w:rPr>
          <w:rFonts w:hint="eastAsia"/>
        </w:rPr>
        <w:t xml:space="preserve">    </w:t>
      </w:r>
      <w:r>
        <w:rPr>
          <w:rFonts w:hint="eastAsia"/>
        </w:rPr>
        <w:t>找到目的</w:t>
      </w:r>
      <w:r>
        <w:rPr>
          <w:rFonts w:hint="eastAsia"/>
        </w:rPr>
        <w:t>MX</w:t>
      </w:r>
      <w:r>
        <w:rPr>
          <w:rFonts w:hint="eastAsia"/>
        </w:rPr>
        <w:t>记录</w:t>
      </w:r>
      <w:r>
        <w:rPr>
          <w:rFonts w:hint="eastAsia"/>
        </w:rPr>
        <w:t xml:space="preserve">ma.org --&gt;mail.ma.org </w:t>
      </w:r>
    </w:p>
    <w:p w:rsidR="009213D2" w:rsidRDefault="009213D2" w:rsidP="009213D2">
      <w:r>
        <w:rPr>
          <w:rFonts w:hint="eastAsia"/>
        </w:rPr>
        <w:t>A</w:t>
      </w:r>
      <w:r>
        <w:rPr>
          <w:rFonts w:hint="eastAsia"/>
        </w:rPr>
        <w:t>记录</w:t>
      </w:r>
      <w:r>
        <w:rPr>
          <w:rFonts w:hint="eastAsia"/>
        </w:rPr>
        <w:t xml:space="preserve"> mail.ma.org ---</w:t>
      </w:r>
      <w:r>
        <w:rPr>
          <w:rFonts w:hint="eastAsia"/>
        </w:rPr>
        <w:t>》</w:t>
      </w:r>
      <w:r>
        <w:rPr>
          <w:rFonts w:hint="eastAsia"/>
        </w:rPr>
        <w:t xml:space="preserve">10.2.3.3 </w:t>
      </w:r>
    </w:p>
    <w:p w:rsidR="009213D2" w:rsidRDefault="009213D2" w:rsidP="009213D2">
      <w:r>
        <w:rPr>
          <w:rFonts w:hint="eastAsia"/>
        </w:rPr>
        <w:t>发件方主机连接</w:t>
      </w:r>
      <w:r>
        <w:rPr>
          <w:rFonts w:hint="eastAsia"/>
        </w:rPr>
        <w:t>10.2.3.3</w:t>
      </w:r>
      <w:r>
        <w:rPr>
          <w:rFonts w:hint="eastAsia"/>
        </w:rPr>
        <w:t>服务端（开启相应端口）（</w:t>
      </w:r>
      <w:r>
        <w:rPr>
          <w:rFonts w:hint="eastAsia"/>
        </w:rPr>
        <w:t>tcp</w:t>
      </w:r>
      <w:r>
        <w:rPr>
          <w:rFonts w:hint="eastAsia"/>
        </w:rPr>
        <w:t>三次握手后建立连接）</w:t>
      </w:r>
    </w:p>
    <w:p w:rsidR="009213D2" w:rsidRDefault="009213D2" w:rsidP="009213D2">
      <w:r>
        <w:rPr>
          <w:rFonts w:hint="eastAsia"/>
        </w:rPr>
        <w:t>将邮件传输到目的主机，目的主机再把邮件投递到用户邮箱</w:t>
      </w:r>
    </w:p>
    <w:p w:rsidR="009213D2" w:rsidRDefault="009213D2" w:rsidP="009213D2">
      <w:r>
        <w:t>smtp:</w:t>
      </w:r>
    </w:p>
    <w:p w:rsidR="009213D2" w:rsidRDefault="009213D2" w:rsidP="009213D2">
      <w:r>
        <w:rPr>
          <w:rFonts w:hint="eastAsia"/>
        </w:rPr>
        <w:t xml:space="preserve"> C/S</w:t>
      </w:r>
      <w:r>
        <w:rPr>
          <w:rFonts w:hint="eastAsia"/>
        </w:rPr>
        <w:t>架构</w:t>
      </w:r>
      <w:r>
        <w:rPr>
          <w:rFonts w:hint="eastAsia"/>
        </w:rPr>
        <w:t xml:space="preserve">  </w:t>
      </w:r>
      <w:r>
        <w:rPr>
          <w:rFonts w:hint="eastAsia"/>
        </w:rPr>
        <w:t>客户端</w:t>
      </w:r>
      <w:r>
        <w:rPr>
          <w:rFonts w:hint="eastAsia"/>
        </w:rPr>
        <w:t xml:space="preserve">  </w:t>
      </w:r>
      <w:r>
        <w:rPr>
          <w:rFonts w:hint="eastAsia"/>
        </w:rPr>
        <w:t>服务端</w:t>
      </w:r>
    </w:p>
    <w:p w:rsidR="009213D2" w:rsidRDefault="009213D2" w:rsidP="009213D2">
      <w:r>
        <w:rPr>
          <w:rFonts w:hint="eastAsia"/>
        </w:rPr>
        <w:t xml:space="preserve"> </w:t>
      </w:r>
      <w:r>
        <w:rPr>
          <w:rFonts w:hint="eastAsia"/>
        </w:rPr>
        <w:t>服务端</w:t>
      </w:r>
      <w:r>
        <w:rPr>
          <w:rFonts w:hint="eastAsia"/>
        </w:rPr>
        <w:t xml:space="preserve"> smtpd  25/tcp</w:t>
      </w:r>
    </w:p>
    <w:p w:rsidR="009213D2" w:rsidRDefault="009213D2" w:rsidP="009213D2">
      <w:r>
        <w:rPr>
          <w:rFonts w:hint="eastAsia"/>
        </w:rPr>
        <w:t xml:space="preserve"> </w:t>
      </w:r>
      <w:r>
        <w:rPr>
          <w:rFonts w:hint="eastAsia"/>
        </w:rPr>
        <w:t>客户端</w:t>
      </w:r>
      <w:r>
        <w:rPr>
          <w:rFonts w:hint="eastAsia"/>
        </w:rPr>
        <w:t xml:space="preserve">  </w:t>
      </w:r>
      <w:r>
        <w:rPr>
          <w:rFonts w:hint="eastAsia"/>
        </w:rPr>
        <w:t>随机端口（没有被占用）</w:t>
      </w:r>
    </w:p>
    <w:p w:rsidR="009213D2" w:rsidRDefault="009213D2" w:rsidP="009213D2">
      <w:r>
        <w:t xml:space="preserve"> </w:t>
      </w:r>
    </w:p>
    <w:p w:rsidR="009213D2" w:rsidRDefault="009213D2" w:rsidP="009213D2">
      <w:r>
        <w:rPr>
          <w:rFonts w:hint="eastAsia"/>
        </w:rPr>
        <w:t xml:space="preserve"> smtp</w:t>
      </w:r>
      <w:r>
        <w:rPr>
          <w:rFonts w:hint="eastAsia"/>
        </w:rPr>
        <w:t>（</w:t>
      </w:r>
      <w:r>
        <w:rPr>
          <w:rFonts w:hint="eastAsia"/>
        </w:rPr>
        <w:t>sendmail</w:t>
      </w:r>
      <w:r>
        <w:rPr>
          <w:rFonts w:hint="eastAsia"/>
        </w:rPr>
        <w:t>）</w:t>
      </w:r>
    </w:p>
    <w:p w:rsidR="009213D2" w:rsidRDefault="009213D2" w:rsidP="009213D2">
      <w:r>
        <w:t>ESMTP</w:t>
      </w:r>
    </w:p>
    <w:p w:rsidR="009213D2" w:rsidRDefault="00AD4A90" w:rsidP="00AD4A90">
      <w:pPr>
        <w:pStyle w:val="2"/>
      </w:pPr>
      <w:r>
        <w:lastRenderedPageBreak/>
        <w:t>邮件相关术语</w:t>
      </w:r>
    </w:p>
    <w:p w:rsidR="009213D2" w:rsidRDefault="009213D2" w:rsidP="009213D2">
      <w:r>
        <w:rPr>
          <w:rFonts w:hint="eastAsia"/>
        </w:rPr>
        <w:t>邮件传输：</w:t>
      </w:r>
      <w:r>
        <w:rPr>
          <w:rFonts w:hint="eastAsia"/>
        </w:rPr>
        <w:t>MT</w:t>
      </w:r>
    </w:p>
    <w:p w:rsidR="009213D2" w:rsidRDefault="009213D2" w:rsidP="009213D2">
      <w:r>
        <w:rPr>
          <w:rFonts w:hint="eastAsia"/>
        </w:rPr>
        <w:t>邮件传输代理：</w:t>
      </w:r>
      <w:r>
        <w:rPr>
          <w:rFonts w:hint="eastAsia"/>
        </w:rPr>
        <w:t>MTA      smtp</w:t>
      </w:r>
      <w:r>
        <w:rPr>
          <w:rFonts w:hint="eastAsia"/>
        </w:rPr>
        <w:t>服务器</w:t>
      </w:r>
    </w:p>
    <w:p w:rsidR="009213D2" w:rsidRDefault="009213D2" w:rsidP="009213D2">
      <w:r>
        <w:rPr>
          <w:rFonts w:hint="eastAsia"/>
        </w:rPr>
        <w:t xml:space="preserve">               sendmail</w:t>
      </w:r>
      <w:r>
        <w:rPr>
          <w:rFonts w:hint="eastAsia"/>
        </w:rPr>
        <w:t>，</w:t>
      </w:r>
      <w:r>
        <w:rPr>
          <w:rFonts w:hint="eastAsia"/>
        </w:rPr>
        <w:t>UUCP</w:t>
      </w:r>
      <w:r w:rsidR="00C20A1E">
        <w:rPr>
          <w:rFonts w:hint="eastAsia"/>
        </w:rPr>
        <w:t>协议最早的邮件协议</w:t>
      </w:r>
    </w:p>
    <w:p w:rsidR="009213D2" w:rsidRDefault="009213D2" w:rsidP="009213D2">
      <w:r>
        <w:rPr>
          <w:rFonts w:hint="eastAsia"/>
        </w:rPr>
        <w:tab/>
      </w:r>
      <w:r>
        <w:rPr>
          <w:rFonts w:hint="eastAsia"/>
        </w:rPr>
        <w:tab/>
      </w:r>
      <w:r>
        <w:rPr>
          <w:rFonts w:hint="eastAsia"/>
        </w:rPr>
        <w:tab/>
        <w:t xml:space="preserve">    </w:t>
      </w:r>
      <w:r>
        <w:rPr>
          <w:rFonts w:hint="eastAsia"/>
        </w:rPr>
        <w:t>单体结构</w:t>
      </w:r>
      <w:r>
        <w:rPr>
          <w:rFonts w:hint="eastAsia"/>
        </w:rPr>
        <w:t xml:space="preserve"> SUID </w:t>
      </w:r>
      <w:r>
        <w:rPr>
          <w:rFonts w:hint="eastAsia"/>
        </w:rPr>
        <w:t>配置文件语法难理解</w:t>
      </w:r>
    </w:p>
    <w:p w:rsidR="009213D2" w:rsidRDefault="009213D2" w:rsidP="009213D2">
      <w:r>
        <w:tab/>
      </w:r>
      <w:r>
        <w:tab/>
      </w:r>
      <w:r>
        <w:tab/>
      </w:r>
      <w:r>
        <w:tab/>
        <w:t xml:space="preserve">qmail  </w:t>
      </w:r>
    </w:p>
    <w:p w:rsidR="009213D2" w:rsidRDefault="009213D2" w:rsidP="009213D2">
      <w:r>
        <w:rPr>
          <w:rFonts w:hint="eastAsia"/>
        </w:rPr>
        <w:tab/>
      </w:r>
      <w:r>
        <w:rPr>
          <w:rFonts w:hint="eastAsia"/>
        </w:rPr>
        <w:tab/>
      </w:r>
      <w:r>
        <w:rPr>
          <w:rFonts w:hint="eastAsia"/>
        </w:rPr>
        <w:tab/>
      </w:r>
      <w:r>
        <w:rPr>
          <w:rFonts w:hint="eastAsia"/>
        </w:rPr>
        <w:tab/>
        <w:t>postfix</w:t>
      </w:r>
      <w:r>
        <w:rPr>
          <w:rFonts w:hint="eastAsia"/>
        </w:rPr>
        <w:t>：模块化设计，安全，跟</w:t>
      </w:r>
      <w:r>
        <w:rPr>
          <w:rFonts w:hint="eastAsia"/>
        </w:rPr>
        <w:t>sendmail</w:t>
      </w:r>
      <w:r>
        <w:rPr>
          <w:rFonts w:hint="eastAsia"/>
        </w:rPr>
        <w:t>兼容性好，效率高</w:t>
      </w:r>
    </w:p>
    <w:p w:rsidR="009213D2" w:rsidRDefault="009213D2" w:rsidP="009213D2">
      <w:r>
        <w:rPr>
          <w:rFonts w:hint="eastAsia"/>
        </w:rPr>
        <w:tab/>
      </w:r>
      <w:r>
        <w:rPr>
          <w:rFonts w:hint="eastAsia"/>
        </w:rPr>
        <w:tab/>
      </w:r>
      <w:r>
        <w:rPr>
          <w:rFonts w:hint="eastAsia"/>
        </w:rPr>
        <w:tab/>
      </w:r>
      <w:r>
        <w:rPr>
          <w:rFonts w:hint="eastAsia"/>
        </w:rPr>
        <w:tab/>
        <w:t>exim</w:t>
      </w:r>
      <w:r>
        <w:rPr>
          <w:rFonts w:hint="eastAsia"/>
        </w:rPr>
        <w:t>：</w:t>
      </w:r>
    </w:p>
    <w:p w:rsidR="009213D2" w:rsidRDefault="009213D2" w:rsidP="009213D2">
      <w:r>
        <w:rPr>
          <w:rFonts w:hint="eastAsia"/>
        </w:rPr>
        <w:tab/>
      </w:r>
      <w:r>
        <w:rPr>
          <w:rFonts w:hint="eastAsia"/>
        </w:rPr>
        <w:tab/>
      </w:r>
      <w:r>
        <w:rPr>
          <w:rFonts w:hint="eastAsia"/>
        </w:rPr>
        <w:tab/>
      </w:r>
      <w:r>
        <w:rPr>
          <w:rFonts w:hint="eastAsia"/>
        </w:rPr>
        <w:tab/>
        <w:t>exchange</w:t>
      </w:r>
      <w:r>
        <w:rPr>
          <w:rFonts w:hint="eastAsia"/>
        </w:rPr>
        <w:t>（</w:t>
      </w:r>
      <w:r>
        <w:rPr>
          <w:rFonts w:hint="eastAsia"/>
        </w:rPr>
        <w:t>windows</w:t>
      </w:r>
      <w:r>
        <w:rPr>
          <w:rFonts w:hint="eastAsia"/>
        </w:rPr>
        <w:t>平台，异步消息协作平台）</w:t>
      </w:r>
    </w:p>
    <w:p w:rsidR="009213D2" w:rsidRDefault="009213D2" w:rsidP="009213D2">
      <w:r>
        <w:rPr>
          <w:rFonts w:hint="eastAsia"/>
        </w:rPr>
        <w:t>邮件投递：</w:t>
      </w:r>
      <w:r>
        <w:rPr>
          <w:rFonts w:hint="eastAsia"/>
        </w:rPr>
        <w:t>MD</w:t>
      </w:r>
    </w:p>
    <w:p w:rsidR="009213D2" w:rsidRDefault="009213D2" w:rsidP="009213D2">
      <w:r>
        <w:rPr>
          <w:rFonts w:hint="eastAsia"/>
        </w:rPr>
        <w:t>邮件投递代理：</w:t>
      </w:r>
      <w:r>
        <w:rPr>
          <w:rFonts w:hint="eastAsia"/>
        </w:rPr>
        <w:t>MDA         procmail</w:t>
      </w:r>
    </w:p>
    <w:p w:rsidR="009213D2" w:rsidRDefault="009213D2" w:rsidP="009213D2">
      <w:r>
        <w:t xml:space="preserve">                           maildrop</w:t>
      </w:r>
    </w:p>
    <w:p w:rsidR="009213D2" w:rsidRDefault="009213D2" w:rsidP="009213D2">
      <w:r>
        <w:rPr>
          <w:rFonts w:hint="eastAsia"/>
        </w:rPr>
        <w:t>邮件用户</w:t>
      </w:r>
      <w:r>
        <w:rPr>
          <w:rFonts w:hint="eastAsia"/>
        </w:rPr>
        <w:t>:MU</w:t>
      </w:r>
    </w:p>
    <w:p w:rsidR="009213D2" w:rsidRDefault="009213D2" w:rsidP="009213D2">
      <w:r>
        <w:rPr>
          <w:rFonts w:hint="eastAsia"/>
        </w:rPr>
        <w:t>邮件用户代理：</w:t>
      </w:r>
      <w:r>
        <w:rPr>
          <w:rFonts w:hint="eastAsia"/>
        </w:rPr>
        <w:t xml:space="preserve">MUA </w:t>
      </w:r>
      <w:r>
        <w:rPr>
          <w:rFonts w:hint="eastAsia"/>
        </w:rPr>
        <w:t>用户写邮件并发送邮件的工具，如</w:t>
      </w:r>
      <w:r>
        <w:rPr>
          <w:rFonts w:hint="eastAsia"/>
        </w:rPr>
        <w:t>outlook,foxmail Thunderbird mutt(</w:t>
      </w:r>
      <w:r>
        <w:rPr>
          <w:rFonts w:hint="eastAsia"/>
        </w:rPr>
        <w:t>文本界面</w:t>
      </w:r>
      <w:r>
        <w:rPr>
          <w:rFonts w:hint="eastAsia"/>
        </w:rPr>
        <w:t>)</w:t>
      </w:r>
    </w:p>
    <w:p w:rsidR="009213D2" w:rsidRDefault="009213D2" w:rsidP="009213D2">
      <w:r>
        <w:rPr>
          <w:rFonts w:hint="eastAsia"/>
        </w:rPr>
        <w:t>MRA:Mial Retrieval Agent</w:t>
      </w:r>
      <w:r>
        <w:rPr>
          <w:rFonts w:hint="eastAsia"/>
        </w:rPr>
        <w:t>邮件取回代理</w:t>
      </w:r>
      <w:r>
        <w:rPr>
          <w:rFonts w:hint="eastAsia"/>
        </w:rPr>
        <w:t xml:space="preserve">      pop3 imap4</w:t>
      </w:r>
    </w:p>
    <w:p w:rsidR="009213D2" w:rsidRDefault="009213D2" w:rsidP="009213D2">
      <w:r>
        <w:t xml:space="preserve">                  cyrus-imap dovecot</w:t>
      </w:r>
    </w:p>
    <w:p w:rsidR="009213D2" w:rsidRDefault="009213D2" w:rsidP="009213D2">
      <w:r>
        <w:rPr>
          <w:rFonts w:hint="eastAsia"/>
        </w:rPr>
        <w:t>webmail</w:t>
      </w:r>
      <w:r>
        <w:rPr>
          <w:rFonts w:hint="eastAsia"/>
        </w:rPr>
        <w:t>：</w:t>
      </w:r>
    </w:p>
    <w:p w:rsidR="009213D2" w:rsidRDefault="009213D2" w:rsidP="009213D2">
      <w:r>
        <w:t>openwebmail</w:t>
      </w:r>
    </w:p>
    <w:p w:rsidR="009213D2" w:rsidRDefault="009213D2" w:rsidP="009213D2">
      <w:r>
        <w:t>squirrelmail</w:t>
      </w:r>
    </w:p>
    <w:p w:rsidR="0079358C" w:rsidRDefault="0079358C" w:rsidP="0079358C">
      <w:pPr>
        <w:pStyle w:val="2"/>
      </w:pPr>
      <w:r>
        <w:rPr>
          <w:rFonts w:hint="eastAsia"/>
        </w:rPr>
        <w:t>邮件发送</w:t>
      </w:r>
    </w:p>
    <w:p w:rsidR="009213D2" w:rsidRDefault="009213D2" w:rsidP="009213D2">
      <w:r>
        <w:rPr>
          <w:rFonts w:hint="eastAsia"/>
        </w:rPr>
        <w:t>客户端写好邮件发送，一般是先发送到本地</w:t>
      </w:r>
      <w:r>
        <w:rPr>
          <w:rFonts w:hint="eastAsia"/>
        </w:rPr>
        <w:t>smtpd</w:t>
      </w:r>
      <w:r>
        <w:rPr>
          <w:rFonts w:hint="eastAsia"/>
        </w:rPr>
        <w:t>（分拣为本地主机和远程的）</w:t>
      </w:r>
    </w:p>
    <w:p w:rsidR="009213D2" w:rsidRDefault="009213D2" w:rsidP="009213D2">
      <w:r>
        <w:rPr>
          <w:rFonts w:hint="eastAsia"/>
        </w:rPr>
        <w:t>本地：通过</w:t>
      </w:r>
      <w:r>
        <w:rPr>
          <w:rFonts w:hint="eastAsia"/>
        </w:rPr>
        <w:t>lmtp</w:t>
      </w:r>
      <w:r>
        <w:rPr>
          <w:rFonts w:hint="eastAsia"/>
        </w:rPr>
        <w:t>传输，直接传送到本地用户邮箱</w:t>
      </w:r>
    </w:p>
    <w:p w:rsidR="009213D2" w:rsidRDefault="009213D2" w:rsidP="009213D2">
      <w:r>
        <w:rPr>
          <w:rFonts w:hint="eastAsia"/>
        </w:rPr>
        <w:t>远程：调用</w:t>
      </w:r>
      <w:r>
        <w:rPr>
          <w:rFonts w:hint="eastAsia"/>
        </w:rPr>
        <w:t>smtp</w:t>
      </w:r>
      <w:r>
        <w:rPr>
          <w:rFonts w:hint="eastAsia"/>
        </w:rPr>
        <w:t>客户端</w:t>
      </w:r>
      <w:r>
        <w:rPr>
          <w:rFonts w:hint="eastAsia"/>
        </w:rPr>
        <w:t>--</w:t>
      </w:r>
      <w:r>
        <w:rPr>
          <w:rFonts w:hint="eastAsia"/>
        </w:rPr>
        <w:t>》连接对方服务器端</w:t>
      </w:r>
      <w:r>
        <w:rPr>
          <w:rFonts w:hint="eastAsia"/>
        </w:rPr>
        <w:t>---</w:t>
      </w:r>
      <w:r>
        <w:rPr>
          <w:rFonts w:hint="eastAsia"/>
        </w:rPr>
        <w:t>需要</w:t>
      </w:r>
      <w:r>
        <w:rPr>
          <w:rFonts w:hint="eastAsia"/>
        </w:rPr>
        <w:t>DNS</w:t>
      </w:r>
      <w:r>
        <w:rPr>
          <w:rFonts w:hint="eastAsia"/>
        </w:rPr>
        <w:t>解析</w:t>
      </w:r>
    </w:p>
    <w:p w:rsidR="009213D2" w:rsidRDefault="009213D2" w:rsidP="009213D2">
      <w:r>
        <w:rPr>
          <w:rFonts w:hint="eastAsia"/>
        </w:rPr>
        <w:t>邮件到达目的主机</w:t>
      </w:r>
    </w:p>
    <w:p w:rsidR="009213D2" w:rsidRDefault="009213D2" w:rsidP="009213D2">
      <w:r>
        <w:rPr>
          <w:rFonts w:hint="eastAsia"/>
        </w:rPr>
        <w:t>调用其他工具将邮件投递到用户邮箱</w:t>
      </w:r>
    </w:p>
    <w:p w:rsidR="009213D2" w:rsidRDefault="009213D2" w:rsidP="009213D2">
      <w:r>
        <w:rPr>
          <w:rFonts w:hint="eastAsia"/>
        </w:rPr>
        <w:t>邮件投递代理：</w:t>
      </w:r>
      <w:r>
        <w:rPr>
          <w:rFonts w:hint="eastAsia"/>
        </w:rPr>
        <w:t>MDA</w:t>
      </w:r>
    </w:p>
    <w:p w:rsidR="009213D2" w:rsidRDefault="009213D2" w:rsidP="009213D2">
      <w:r>
        <w:rPr>
          <w:rFonts w:hint="eastAsia"/>
        </w:rPr>
        <w:lastRenderedPageBreak/>
        <w:t>open relay</w:t>
      </w:r>
      <w:r>
        <w:rPr>
          <w:rFonts w:hint="eastAsia"/>
        </w:rPr>
        <w:t>：开放式中继，邮件送过来发现不是本地邮件机帮忙转发，这就容易导致垃圾邮件</w:t>
      </w:r>
    </w:p>
    <w:p w:rsidR="009213D2" w:rsidRDefault="009213D2" w:rsidP="009213D2">
      <w:r>
        <w:rPr>
          <w:rFonts w:hint="eastAsia"/>
        </w:rPr>
        <w:t>产生，从而转发的服务器容易被被人加入黑名单</w:t>
      </w:r>
    </w:p>
    <w:p w:rsidR="009213D2" w:rsidRDefault="009213D2" w:rsidP="009213D2">
      <w:r>
        <w:rPr>
          <w:rFonts w:hint="eastAsia"/>
        </w:rPr>
        <w:t>一般对外都是关闭中继的</w:t>
      </w:r>
    </w:p>
    <w:p w:rsidR="0079358C" w:rsidRDefault="0079358C" w:rsidP="0079358C">
      <w:pPr>
        <w:pStyle w:val="2"/>
      </w:pPr>
      <w:r>
        <w:rPr>
          <w:rFonts w:hint="eastAsia"/>
        </w:rPr>
        <w:t>认证相关</w:t>
      </w:r>
    </w:p>
    <w:p w:rsidR="0079358C" w:rsidRDefault="0079358C" w:rsidP="009213D2"/>
    <w:p w:rsidR="009213D2" w:rsidRDefault="009213D2" w:rsidP="009213D2">
      <w:r>
        <w:rPr>
          <w:rFonts w:hint="eastAsia"/>
        </w:rPr>
        <w:t>smtp</w:t>
      </w:r>
      <w:r>
        <w:rPr>
          <w:rFonts w:hint="eastAsia"/>
        </w:rPr>
        <w:t>协议很简单，不支持用户认证。</w:t>
      </w:r>
    </w:p>
    <w:p w:rsidR="009213D2" w:rsidRDefault="009213D2" w:rsidP="009213D2">
      <w:r>
        <w:rPr>
          <w:rFonts w:hint="eastAsia"/>
        </w:rPr>
        <w:t>借助其他工具开进行用户认证</w:t>
      </w:r>
    </w:p>
    <w:p w:rsidR="009213D2" w:rsidRDefault="009213D2" w:rsidP="009213D2">
      <w:r>
        <w:rPr>
          <w:rFonts w:hint="eastAsia"/>
        </w:rPr>
        <w:t>SASL:</w:t>
      </w:r>
      <w:r>
        <w:rPr>
          <w:rFonts w:hint="eastAsia"/>
        </w:rPr>
        <w:t>简单认证安全层</w:t>
      </w:r>
      <w:r>
        <w:rPr>
          <w:rFonts w:hint="eastAsia"/>
        </w:rPr>
        <w:t xml:space="preserve"> v2</w:t>
      </w:r>
      <w:r>
        <w:rPr>
          <w:rFonts w:hint="eastAsia"/>
        </w:rPr>
        <w:t>版本</w:t>
      </w:r>
      <w:r>
        <w:rPr>
          <w:rFonts w:hint="eastAsia"/>
        </w:rPr>
        <w:t xml:space="preserve"> </w:t>
      </w:r>
      <w:r>
        <w:rPr>
          <w:rFonts w:hint="eastAsia"/>
        </w:rPr>
        <w:t>认证框架</w:t>
      </w:r>
    </w:p>
    <w:p w:rsidR="009213D2" w:rsidRDefault="009213D2" w:rsidP="009213D2">
      <w:r>
        <w:rPr>
          <w:rFonts w:hint="eastAsia"/>
        </w:rPr>
        <w:t xml:space="preserve">  </w:t>
      </w:r>
      <w:r>
        <w:rPr>
          <w:rFonts w:hint="eastAsia"/>
        </w:rPr>
        <w:t>组件</w:t>
      </w:r>
      <w:r>
        <w:rPr>
          <w:rFonts w:hint="eastAsia"/>
        </w:rPr>
        <w:t>cyrus-sasl</w:t>
      </w:r>
    </w:p>
    <w:p w:rsidR="009213D2" w:rsidRDefault="009213D2" w:rsidP="009213D2">
      <w:r>
        <w:t xml:space="preserve">  courier-authlib</w:t>
      </w:r>
      <w:r w:rsidR="00355C6B">
        <w:rPr>
          <w:rFonts w:hint="eastAsia"/>
        </w:rPr>
        <w:t xml:space="preserve"> ---</w:t>
      </w:r>
      <w:r w:rsidR="00355C6B">
        <w:rPr>
          <w:rFonts w:hint="eastAsia"/>
        </w:rPr>
        <w:t>服务连接</w:t>
      </w:r>
      <w:r w:rsidR="00355C6B">
        <w:rPr>
          <w:rFonts w:hint="eastAsia"/>
        </w:rPr>
        <w:t>mysql</w:t>
      </w:r>
      <w:r w:rsidR="00355C6B">
        <w:rPr>
          <w:rFonts w:hint="eastAsia"/>
        </w:rPr>
        <w:t>检索账号密码</w:t>
      </w:r>
    </w:p>
    <w:p w:rsidR="009213D2" w:rsidRDefault="009213D2" w:rsidP="009213D2">
      <w:r>
        <w:t xml:space="preserve">  saslauthd</w:t>
      </w:r>
    </w:p>
    <w:p w:rsidR="009213D2" w:rsidRDefault="009213D2" w:rsidP="009213D2">
      <w:r>
        <w:rPr>
          <w:rFonts w:hint="eastAsia"/>
        </w:rPr>
        <w:t>由于用户取邮件，都是需要登陆服务器获取，这在实际过程中并不合适。</w:t>
      </w:r>
    </w:p>
    <w:p w:rsidR="009213D2" w:rsidRDefault="009213D2" w:rsidP="009213D2">
      <w:r>
        <w:rPr>
          <w:rFonts w:hint="eastAsia"/>
        </w:rPr>
        <w:t>所以就需要另外一种机制，可以根据用户认证信息去邮件服务器上检索用户邮件然后</w:t>
      </w:r>
    </w:p>
    <w:p w:rsidR="009213D2" w:rsidRDefault="009213D2" w:rsidP="009213D2">
      <w:r>
        <w:rPr>
          <w:rFonts w:hint="eastAsia"/>
        </w:rPr>
        <w:t>传回给用户，用户在自己的</w:t>
      </w:r>
      <w:r>
        <w:rPr>
          <w:rFonts w:hint="eastAsia"/>
        </w:rPr>
        <w:t>PC</w:t>
      </w:r>
      <w:r>
        <w:rPr>
          <w:rFonts w:hint="eastAsia"/>
        </w:rPr>
        <w:t>上利用</w:t>
      </w:r>
      <w:r>
        <w:rPr>
          <w:rFonts w:hint="eastAsia"/>
        </w:rPr>
        <w:t>MUA</w:t>
      </w:r>
      <w:r>
        <w:rPr>
          <w:rFonts w:hint="eastAsia"/>
        </w:rPr>
        <w:t>可以接收查看邮件</w:t>
      </w:r>
    </w:p>
    <w:p w:rsidR="009213D2" w:rsidRDefault="009213D2" w:rsidP="009213D2">
      <w:r>
        <w:rPr>
          <w:rFonts w:hint="eastAsia"/>
        </w:rPr>
        <w:t>MRA:Mial Retrieval Agent</w:t>
      </w:r>
      <w:r>
        <w:rPr>
          <w:rFonts w:hint="eastAsia"/>
        </w:rPr>
        <w:t>邮件取回代理</w:t>
      </w:r>
    </w:p>
    <w:p w:rsidR="009213D2" w:rsidRDefault="009213D2" w:rsidP="009213D2">
      <w:r>
        <w:rPr>
          <w:rFonts w:hint="eastAsia"/>
        </w:rPr>
        <w:t>如</w:t>
      </w:r>
      <w:r>
        <w:rPr>
          <w:rFonts w:hint="eastAsia"/>
        </w:rPr>
        <w:t>POP3</w:t>
      </w:r>
      <w:r>
        <w:rPr>
          <w:rFonts w:hint="eastAsia"/>
        </w:rPr>
        <w:t>或者</w:t>
      </w:r>
      <w:r>
        <w:rPr>
          <w:rFonts w:hint="eastAsia"/>
        </w:rPr>
        <w:t>imap4</w:t>
      </w:r>
      <w:r>
        <w:rPr>
          <w:rFonts w:hint="eastAsia"/>
        </w:rPr>
        <w:t>协议</w:t>
      </w:r>
    </w:p>
    <w:p w:rsidR="009213D2" w:rsidRDefault="009213D2" w:rsidP="009213D2">
      <w:r>
        <w:rPr>
          <w:rFonts w:hint="eastAsia"/>
        </w:rPr>
        <w:t>LDAP:</w:t>
      </w:r>
      <w:r>
        <w:rPr>
          <w:rFonts w:hint="eastAsia"/>
        </w:rPr>
        <w:t>轻量级目录访问协议</w:t>
      </w:r>
    </w:p>
    <w:p w:rsidR="009213D2" w:rsidRDefault="009213D2" w:rsidP="009213D2">
      <w:r>
        <w:t>mysql:</w:t>
      </w:r>
    </w:p>
    <w:p w:rsidR="009213D2" w:rsidRDefault="009213D2" w:rsidP="009213D2">
      <w:r>
        <w:rPr>
          <w:rFonts w:hint="eastAsia"/>
        </w:rPr>
        <w:t>一般情况下可以使用数据库，将用户认证信息（如用户名及密码）放在表里，</w:t>
      </w:r>
    </w:p>
    <w:p w:rsidR="009213D2" w:rsidRDefault="009213D2" w:rsidP="009213D2">
      <w:r>
        <w:rPr>
          <w:rFonts w:hint="eastAsia"/>
        </w:rPr>
        <w:t>后续验证用户信息时从表里进行验证。这种被叫做虚拟用户（仅用于访问某服务的数字标识）</w:t>
      </w:r>
    </w:p>
    <w:p w:rsidR="009213D2" w:rsidRDefault="009213D2" w:rsidP="009213D2">
      <w:r>
        <w:rPr>
          <w:rFonts w:hint="eastAsia"/>
        </w:rPr>
        <w:t>借助</w:t>
      </w:r>
      <w:r>
        <w:rPr>
          <w:rFonts w:hint="eastAsia"/>
        </w:rPr>
        <w:t>SASL</w:t>
      </w:r>
      <w:r>
        <w:rPr>
          <w:rFonts w:hint="eastAsia"/>
        </w:rPr>
        <w:t>进行验证，但</w:t>
      </w:r>
      <w:r>
        <w:rPr>
          <w:rFonts w:hint="eastAsia"/>
        </w:rPr>
        <w:t>SASL</w:t>
      </w:r>
      <w:r>
        <w:rPr>
          <w:rFonts w:hint="eastAsia"/>
        </w:rPr>
        <w:t>不能直接访问数据库进行验证，</w:t>
      </w:r>
      <w:r>
        <w:rPr>
          <w:rFonts w:hint="eastAsia"/>
        </w:rPr>
        <w:t>SASL</w:t>
      </w:r>
      <w:r>
        <w:rPr>
          <w:rFonts w:hint="eastAsia"/>
        </w:rPr>
        <w:t>需要借助其他组件来进行验证</w:t>
      </w:r>
    </w:p>
    <w:p w:rsidR="009213D2" w:rsidRDefault="009213D2" w:rsidP="009213D2">
      <w:r>
        <w:rPr>
          <w:rFonts w:hint="eastAsia"/>
        </w:rPr>
        <w:t>发</w:t>
      </w:r>
      <w:r>
        <w:rPr>
          <w:rFonts w:hint="eastAsia"/>
        </w:rPr>
        <w:t xml:space="preserve"> Postfix+ SASL(courier-authlib)+mysql</w:t>
      </w:r>
    </w:p>
    <w:p w:rsidR="009213D2" w:rsidRDefault="009213D2" w:rsidP="009213D2">
      <w:r>
        <w:rPr>
          <w:rFonts w:hint="eastAsia"/>
        </w:rPr>
        <w:t>收</w:t>
      </w:r>
      <w:r>
        <w:rPr>
          <w:rFonts w:hint="eastAsia"/>
        </w:rPr>
        <w:t xml:space="preserve"> dovecot+mysql</w:t>
      </w:r>
    </w:p>
    <w:p w:rsidR="009213D2" w:rsidRDefault="009213D2" w:rsidP="009213D2">
      <w:r>
        <w:t>webmail:extmail+extman+httpd</w:t>
      </w:r>
    </w:p>
    <w:p w:rsidR="00BC40F9" w:rsidRDefault="00BC40F9" w:rsidP="00BC40F9">
      <w:pPr>
        <w:pStyle w:val="2"/>
      </w:pPr>
      <w:r>
        <w:rPr>
          <w:rFonts w:hint="eastAsia"/>
        </w:rPr>
        <w:lastRenderedPageBreak/>
        <w:t>postfix</w:t>
      </w:r>
      <w:r>
        <w:rPr>
          <w:rFonts w:hint="eastAsia"/>
        </w:rPr>
        <w:t>安装</w:t>
      </w:r>
      <w:r w:rsidR="00493480">
        <w:rPr>
          <w:rFonts w:hint="eastAsia"/>
        </w:rPr>
        <w:t>配置</w:t>
      </w:r>
    </w:p>
    <w:p w:rsidR="009213D2" w:rsidRDefault="009213D2" w:rsidP="009213D2">
      <w:r>
        <w:rPr>
          <w:rFonts w:hint="eastAsia"/>
        </w:rPr>
        <w:t>系统自带的</w:t>
      </w:r>
      <w:r>
        <w:rPr>
          <w:rFonts w:hint="eastAsia"/>
        </w:rPr>
        <w:t>postfix rpm</w:t>
      </w:r>
      <w:r>
        <w:rPr>
          <w:rFonts w:hint="eastAsia"/>
        </w:rPr>
        <w:t>安装包不能进行</w:t>
      </w:r>
      <w:r>
        <w:rPr>
          <w:rFonts w:hint="eastAsia"/>
        </w:rPr>
        <w:t>sasl</w:t>
      </w:r>
      <w:r>
        <w:rPr>
          <w:rFonts w:hint="eastAsia"/>
        </w:rPr>
        <w:t>认证，所以需要通过源码编译安装方式安装</w:t>
      </w:r>
      <w:r>
        <w:rPr>
          <w:rFonts w:hint="eastAsia"/>
        </w:rPr>
        <w:t>postfix</w:t>
      </w:r>
    </w:p>
    <w:p w:rsidR="009213D2" w:rsidRDefault="009213D2" w:rsidP="009213D2">
      <w:r>
        <w:rPr>
          <w:rFonts w:hint="eastAsia"/>
        </w:rPr>
        <w:t>先卸载系统的</w:t>
      </w:r>
      <w:r>
        <w:rPr>
          <w:rFonts w:hint="eastAsia"/>
        </w:rPr>
        <w:t>sendmail</w:t>
      </w:r>
    </w:p>
    <w:p w:rsidR="009213D2" w:rsidRDefault="009213D2" w:rsidP="009213D2">
      <w:r>
        <w:rPr>
          <w:rFonts w:hint="eastAsia"/>
        </w:rPr>
        <w:t>首先安装</w:t>
      </w:r>
      <w:r>
        <w:rPr>
          <w:rFonts w:hint="eastAsia"/>
        </w:rPr>
        <w:t>mysql</w:t>
      </w:r>
      <w:r>
        <w:rPr>
          <w:rFonts w:hint="eastAsia"/>
        </w:rPr>
        <w:t>，然后安装</w:t>
      </w:r>
      <w:r>
        <w:rPr>
          <w:rFonts w:hint="eastAsia"/>
        </w:rPr>
        <w:t>postfix</w:t>
      </w:r>
    </w:p>
    <w:p w:rsidR="009213D2" w:rsidRDefault="0081550E" w:rsidP="009213D2">
      <w:r>
        <w:t>postfix</w:t>
      </w:r>
      <w:r>
        <w:t>官方网站</w:t>
      </w:r>
      <w:r>
        <w:rPr>
          <w:rFonts w:hint="eastAsia"/>
        </w:rPr>
        <w:t>：</w:t>
      </w:r>
      <w:hyperlink r:id="rId11" w:history="1">
        <w:r w:rsidR="00BC40F9" w:rsidRPr="00D34B9D">
          <w:rPr>
            <w:rStyle w:val="a7"/>
          </w:rPr>
          <w:t>www.postfix.org</w:t>
        </w:r>
      </w:hyperlink>
    </w:p>
    <w:p w:rsidR="00593F76" w:rsidRDefault="00593F76" w:rsidP="00593F76">
      <w:r>
        <w:rPr>
          <w:rFonts w:hint="eastAsia"/>
        </w:rPr>
        <w:t>依赖服务</w:t>
      </w:r>
      <w:r>
        <w:rPr>
          <w:rFonts w:hint="eastAsia"/>
        </w:rPr>
        <w:t>mysql  saslauthd</w:t>
      </w:r>
    </w:p>
    <w:p w:rsidR="00593F76" w:rsidRDefault="00593F76" w:rsidP="00593F76">
      <w:r>
        <w:rPr>
          <w:rFonts w:hint="eastAsia"/>
        </w:rPr>
        <w:t>安装</w:t>
      </w:r>
      <w:r>
        <w:rPr>
          <w:rFonts w:hint="eastAsia"/>
        </w:rPr>
        <w:t>mysql cyrus-sasl</w:t>
      </w:r>
    </w:p>
    <w:p w:rsidR="00593F76" w:rsidRDefault="00593F76" w:rsidP="00593F76">
      <w:r>
        <w:t>/etc/init.d/saslauthd start</w:t>
      </w:r>
    </w:p>
    <w:p w:rsidR="00593F76" w:rsidRDefault="00593F76" w:rsidP="00593F76">
      <w:r>
        <w:t>chkconfig saslauthd on</w:t>
      </w:r>
    </w:p>
    <w:p w:rsidR="00593F76" w:rsidRDefault="00593F76" w:rsidP="00593F76"/>
    <w:p w:rsidR="00593F76" w:rsidRDefault="00593F76" w:rsidP="00593F76">
      <w:r>
        <w:t>groupadd -g 2525 postfix</w:t>
      </w:r>
    </w:p>
    <w:p w:rsidR="00593F76" w:rsidRDefault="00593F76" w:rsidP="00593F76">
      <w:r>
        <w:t xml:space="preserve">useradd -g </w:t>
      </w:r>
      <w:r>
        <w:rPr>
          <w:rFonts w:hint="eastAsia"/>
        </w:rPr>
        <w:t>2525</w:t>
      </w:r>
      <w:r>
        <w:t xml:space="preserve"> -u 2525 -s /sbin/nologin -M postfix</w:t>
      </w:r>
    </w:p>
    <w:p w:rsidR="00593F76" w:rsidRDefault="00593F76" w:rsidP="00593F76">
      <w:r>
        <w:t>groupadd -g 2526 postdrop</w:t>
      </w:r>
    </w:p>
    <w:p w:rsidR="00593F76" w:rsidRDefault="00593F76" w:rsidP="00593F76">
      <w:r>
        <w:t xml:space="preserve">useradd -g </w:t>
      </w:r>
      <w:r>
        <w:rPr>
          <w:rFonts w:hint="eastAsia"/>
        </w:rPr>
        <w:t>2526</w:t>
      </w:r>
      <w:r>
        <w:t xml:space="preserve"> -u 2526 -s /sbin/nologin -M postdrop</w:t>
      </w:r>
    </w:p>
    <w:p w:rsidR="00593F76" w:rsidRDefault="00593F76" w:rsidP="00593F76">
      <w:r>
        <w:t>tar xf postfix-3.3.1.tar.gz</w:t>
      </w:r>
    </w:p>
    <w:p w:rsidR="00593F76" w:rsidRDefault="00593F76" w:rsidP="00593F76">
      <w:r>
        <w:t>cd postfix-3.3.1</w:t>
      </w:r>
    </w:p>
    <w:p w:rsidR="00593F76" w:rsidRDefault="00593F76" w:rsidP="00593F76">
      <w:r>
        <w:t>make makefiles 'CCARGS=-DHAS_MYSQL -I/usr/local/mysql/include/mysql   -DUSE_SASL_AUTH -DUSE_CYRUS_SASL -I/usr/include/sasl -DUSE_TLS' 'AUXLIBS=-L/usr/local/mysql/lib/mysql -lmysqlclient -lz -lm -L /usr/lib64/sasl2 -lsasl2 -lssl -lcrypto'</w:t>
      </w:r>
    </w:p>
    <w:p w:rsidR="00593F76" w:rsidRDefault="00593F76" w:rsidP="00593F76">
      <w:r>
        <w:t>make</w:t>
      </w:r>
    </w:p>
    <w:p w:rsidR="00BC40F9" w:rsidRDefault="00593F76" w:rsidP="00593F76">
      <w:r>
        <w:t>make install</w:t>
      </w:r>
    </w:p>
    <w:p w:rsidR="00D93383" w:rsidRPr="009213D2" w:rsidRDefault="00090F56" w:rsidP="00593F76">
      <w:r w:rsidRPr="00090F56">
        <w:t>chown -R postfix.postfix  /var/spool/postfix/</w:t>
      </w:r>
    </w:p>
    <w:p w:rsidR="00357C53" w:rsidRDefault="005B3867" w:rsidP="00692E5D">
      <w:r>
        <w:rPr>
          <w:rFonts w:hint="eastAsia"/>
        </w:rPr>
        <w:t>启动服务</w:t>
      </w:r>
    </w:p>
    <w:p w:rsidR="00D93383" w:rsidRDefault="00D93383" w:rsidP="00692E5D">
      <w:r w:rsidRPr="00D93383">
        <w:t>postfix start</w:t>
      </w:r>
    </w:p>
    <w:p w:rsidR="00575759" w:rsidRDefault="00575759" w:rsidP="00692E5D">
      <w:r>
        <w:rPr>
          <w:rFonts w:hint="eastAsia"/>
        </w:rPr>
        <w:t>postfix</w:t>
      </w:r>
      <w:r>
        <w:rPr>
          <w:rFonts w:hint="eastAsia"/>
        </w:rPr>
        <w:t>配置文件：</w:t>
      </w:r>
    </w:p>
    <w:p w:rsidR="00575759" w:rsidRDefault="00575759" w:rsidP="00692E5D">
      <w:r>
        <w:rPr>
          <w:rFonts w:hint="eastAsia"/>
        </w:rPr>
        <w:t xml:space="preserve">  postfix</w:t>
      </w:r>
      <w:r>
        <w:rPr>
          <w:rFonts w:hint="eastAsia"/>
        </w:rPr>
        <w:t>模块化：</w:t>
      </w:r>
    </w:p>
    <w:p w:rsidR="00575759" w:rsidRDefault="00575759" w:rsidP="00692E5D">
      <w:r>
        <w:rPr>
          <w:rFonts w:hint="eastAsia"/>
        </w:rPr>
        <w:lastRenderedPageBreak/>
        <w:t xml:space="preserve">   master</w:t>
      </w:r>
      <w:r>
        <w:rPr>
          <w:rFonts w:hint="eastAsia"/>
        </w:rPr>
        <w:t>：</w:t>
      </w:r>
      <w:r w:rsidRPr="00575759">
        <w:t>/etc/postfix/master.cf</w:t>
      </w:r>
    </w:p>
    <w:p w:rsidR="00575759" w:rsidRDefault="00575759" w:rsidP="00692E5D">
      <w:r>
        <w:rPr>
          <w:rFonts w:hint="eastAsia"/>
        </w:rPr>
        <w:t xml:space="preserve">  mail</w:t>
      </w:r>
      <w:r>
        <w:rPr>
          <w:rFonts w:hint="eastAsia"/>
        </w:rPr>
        <w:t>：</w:t>
      </w:r>
      <w:r w:rsidR="007264A9">
        <w:t>/etc/postfix/main</w:t>
      </w:r>
      <w:r w:rsidRPr="00575759">
        <w:t>.cf</w:t>
      </w:r>
    </w:p>
    <w:p w:rsidR="002E14B4" w:rsidRDefault="002E14B4" w:rsidP="00692E5D">
      <w:r>
        <w:rPr>
          <w:rFonts w:hint="eastAsia"/>
        </w:rPr>
        <w:t xml:space="preserve">     </w:t>
      </w:r>
      <w:r>
        <w:rPr>
          <w:rFonts w:hint="eastAsia"/>
        </w:rPr>
        <w:t>参数</w:t>
      </w:r>
      <w:r>
        <w:rPr>
          <w:rFonts w:hint="eastAsia"/>
        </w:rPr>
        <w:t>=</w:t>
      </w:r>
      <w:r>
        <w:rPr>
          <w:rFonts w:hint="eastAsia"/>
        </w:rPr>
        <w:t>值</w:t>
      </w:r>
      <w:r>
        <w:rPr>
          <w:rFonts w:hint="eastAsia"/>
        </w:rPr>
        <w:t xml:space="preserve"> </w:t>
      </w:r>
      <w:r>
        <w:rPr>
          <w:rFonts w:hint="eastAsia"/>
        </w:rPr>
        <w:t>参数必须在行首</w:t>
      </w:r>
    </w:p>
    <w:p w:rsidR="002E14B4" w:rsidRDefault="002E14B4" w:rsidP="00692E5D">
      <w:r>
        <w:rPr>
          <w:rFonts w:hint="eastAsia"/>
        </w:rPr>
        <w:t>配置</w:t>
      </w:r>
      <w:r>
        <w:rPr>
          <w:rFonts w:hint="eastAsia"/>
        </w:rPr>
        <w:t>postfix</w:t>
      </w:r>
      <w:r>
        <w:rPr>
          <w:rFonts w:hint="eastAsia"/>
        </w:rPr>
        <w:t>的命令行工具</w:t>
      </w:r>
      <w:r>
        <w:rPr>
          <w:rFonts w:hint="eastAsia"/>
        </w:rPr>
        <w:t>postconf</w:t>
      </w:r>
    </w:p>
    <w:p w:rsidR="00B127D6" w:rsidRDefault="00B127D6" w:rsidP="00692E5D">
      <w:r>
        <w:rPr>
          <w:rFonts w:hint="eastAsia"/>
        </w:rPr>
        <w:t>postconf -d</w:t>
      </w:r>
      <w:r>
        <w:rPr>
          <w:rFonts w:hint="eastAsia"/>
        </w:rPr>
        <w:t>显示</w:t>
      </w:r>
      <w:r>
        <w:rPr>
          <w:rFonts w:hint="eastAsia"/>
        </w:rPr>
        <w:t>main.cf</w:t>
      </w:r>
      <w:r>
        <w:rPr>
          <w:rFonts w:hint="eastAsia"/>
        </w:rPr>
        <w:t>默认配置</w:t>
      </w:r>
    </w:p>
    <w:p w:rsidR="00B127D6" w:rsidRDefault="00B127D6" w:rsidP="00692E5D">
      <w:r>
        <w:rPr>
          <w:rFonts w:hint="eastAsia"/>
        </w:rPr>
        <w:t xml:space="preserve">postconf -n   </w:t>
      </w:r>
      <w:r>
        <w:rPr>
          <w:rFonts w:hint="eastAsia"/>
        </w:rPr>
        <w:t>显示修改的</w:t>
      </w:r>
    </w:p>
    <w:p w:rsidR="005A73D5" w:rsidRDefault="005A73D5" w:rsidP="00692E5D">
      <w:r>
        <w:rPr>
          <w:rFonts w:hint="eastAsia"/>
        </w:rPr>
        <w:t xml:space="preserve">postconf -m  </w:t>
      </w:r>
      <w:r>
        <w:rPr>
          <w:rFonts w:hint="eastAsia"/>
        </w:rPr>
        <w:t>显示支持的查找表类型</w:t>
      </w:r>
    </w:p>
    <w:p w:rsidR="005A73D5" w:rsidRDefault="004C7C45" w:rsidP="00692E5D">
      <w:r w:rsidRPr="004C7C45">
        <w:t>postconf -A</w:t>
      </w:r>
      <w:r>
        <w:rPr>
          <w:rFonts w:hint="eastAsia"/>
        </w:rPr>
        <w:t xml:space="preserve">  </w:t>
      </w:r>
      <w:r w:rsidR="00145A84">
        <w:rPr>
          <w:rFonts w:hint="eastAsia"/>
        </w:rPr>
        <w:t>客户端</w:t>
      </w:r>
      <w:r>
        <w:rPr>
          <w:rFonts w:hint="eastAsia"/>
        </w:rPr>
        <w:t>支持的</w:t>
      </w:r>
      <w:r>
        <w:rPr>
          <w:rFonts w:hint="eastAsia"/>
        </w:rPr>
        <w:t>sasl</w:t>
      </w:r>
      <w:r>
        <w:rPr>
          <w:rFonts w:hint="eastAsia"/>
        </w:rPr>
        <w:t>插件类型</w:t>
      </w:r>
    </w:p>
    <w:p w:rsidR="00145A84" w:rsidRDefault="00145A84" w:rsidP="00145A84">
      <w:r w:rsidRPr="004C7C45">
        <w:t>postconf -</w:t>
      </w:r>
      <w:r>
        <w:rPr>
          <w:rFonts w:hint="eastAsia"/>
        </w:rPr>
        <w:t xml:space="preserve">a  </w:t>
      </w:r>
      <w:r>
        <w:rPr>
          <w:rFonts w:hint="eastAsia"/>
        </w:rPr>
        <w:t>服务端支持的</w:t>
      </w:r>
      <w:r>
        <w:rPr>
          <w:rFonts w:hint="eastAsia"/>
        </w:rPr>
        <w:t>sasl</w:t>
      </w:r>
      <w:r>
        <w:rPr>
          <w:rFonts w:hint="eastAsia"/>
        </w:rPr>
        <w:t>插件类型</w:t>
      </w:r>
    </w:p>
    <w:p w:rsidR="00145A84" w:rsidRPr="00145A84" w:rsidRDefault="00145A84" w:rsidP="00692E5D"/>
    <w:p w:rsidR="00145135" w:rsidRDefault="00145135" w:rsidP="00692E5D">
      <w:r w:rsidRPr="004C7C45">
        <w:t>postconf</w:t>
      </w:r>
      <w:r>
        <w:rPr>
          <w:rFonts w:hint="eastAsia"/>
        </w:rPr>
        <w:t xml:space="preserve"> -e  PARMATER=VALUE :</w:t>
      </w:r>
      <w:r>
        <w:rPr>
          <w:rFonts w:hint="eastAsia"/>
        </w:rPr>
        <w:t>更改某参数配置信息并保存到</w:t>
      </w:r>
      <w:r>
        <w:rPr>
          <w:rFonts w:hint="eastAsia"/>
        </w:rPr>
        <w:t>main.cf</w:t>
      </w:r>
      <w:r>
        <w:rPr>
          <w:rFonts w:hint="eastAsia"/>
        </w:rPr>
        <w:t>配置文件中</w:t>
      </w:r>
    </w:p>
    <w:p w:rsidR="00392FDF" w:rsidRDefault="00392FDF" w:rsidP="00692E5D">
      <w:r>
        <w:rPr>
          <w:rFonts w:hint="eastAsia"/>
        </w:rPr>
        <w:t>smtp</w:t>
      </w:r>
      <w:r>
        <w:rPr>
          <w:rFonts w:hint="eastAsia"/>
        </w:rPr>
        <w:t>状态码：</w:t>
      </w:r>
    </w:p>
    <w:p w:rsidR="00392FDF" w:rsidRDefault="00392FDF" w:rsidP="00692E5D">
      <w:r>
        <w:rPr>
          <w:rFonts w:hint="eastAsia"/>
        </w:rPr>
        <w:t xml:space="preserve">1xx  </w:t>
      </w:r>
      <w:r>
        <w:rPr>
          <w:rFonts w:hint="eastAsia"/>
        </w:rPr>
        <w:t>纯信息</w:t>
      </w:r>
    </w:p>
    <w:p w:rsidR="00392FDF" w:rsidRDefault="00392FDF" w:rsidP="00692E5D">
      <w:r>
        <w:rPr>
          <w:rFonts w:hint="eastAsia"/>
        </w:rPr>
        <w:t xml:space="preserve">2xx  </w:t>
      </w:r>
      <w:r>
        <w:rPr>
          <w:rFonts w:hint="eastAsia"/>
        </w:rPr>
        <w:t>正确</w:t>
      </w:r>
    </w:p>
    <w:p w:rsidR="00392FDF" w:rsidRDefault="00392FDF" w:rsidP="00692E5D">
      <w:r>
        <w:rPr>
          <w:rFonts w:hint="eastAsia"/>
        </w:rPr>
        <w:t xml:space="preserve">3xx  </w:t>
      </w:r>
      <w:r>
        <w:rPr>
          <w:rFonts w:hint="eastAsia"/>
        </w:rPr>
        <w:t>上一步操作尚未完成，需要继续</w:t>
      </w:r>
    </w:p>
    <w:p w:rsidR="00392FDF" w:rsidRDefault="00392FDF" w:rsidP="00692E5D">
      <w:r>
        <w:rPr>
          <w:rFonts w:hint="eastAsia"/>
        </w:rPr>
        <w:t xml:space="preserve">4xx </w:t>
      </w:r>
      <w:r>
        <w:rPr>
          <w:rFonts w:hint="eastAsia"/>
        </w:rPr>
        <w:t>暂时性错误</w:t>
      </w:r>
    </w:p>
    <w:p w:rsidR="00392FDF" w:rsidRDefault="00392FDF" w:rsidP="00692E5D">
      <w:r>
        <w:rPr>
          <w:rFonts w:hint="eastAsia"/>
        </w:rPr>
        <w:t xml:space="preserve">5xx </w:t>
      </w:r>
      <w:r>
        <w:rPr>
          <w:rFonts w:hint="eastAsia"/>
        </w:rPr>
        <w:t>永久性错误</w:t>
      </w:r>
    </w:p>
    <w:p w:rsidR="00356DDB" w:rsidRDefault="00356DDB" w:rsidP="00692E5D">
      <w:r>
        <w:rPr>
          <w:rFonts w:hint="eastAsia"/>
        </w:rPr>
        <w:t>smtp</w:t>
      </w:r>
      <w:r>
        <w:rPr>
          <w:rFonts w:hint="eastAsia"/>
        </w:rPr>
        <w:t>协议命令</w:t>
      </w:r>
    </w:p>
    <w:p w:rsidR="00392FDF" w:rsidRDefault="00356DDB" w:rsidP="00692E5D">
      <w:r>
        <w:rPr>
          <w:rFonts w:hint="eastAsia"/>
        </w:rPr>
        <w:t>he</w:t>
      </w:r>
      <w:r w:rsidR="00392FDF">
        <w:rPr>
          <w:rFonts w:hint="eastAsia"/>
        </w:rPr>
        <w:t>lo</w:t>
      </w:r>
      <w:r>
        <w:rPr>
          <w:rFonts w:hint="eastAsia"/>
        </w:rPr>
        <w:t>（</w:t>
      </w:r>
      <w:r>
        <w:rPr>
          <w:rFonts w:hint="eastAsia"/>
        </w:rPr>
        <w:t>smtp</w:t>
      </w:r>
      <w:r>
        <w:rPr>
          <w:rFonts w:hint="eastAsia"/>
        </w:rPr>
        <w:t>协议）</w:t>
      </w:r>
    </w:p>
    <w:p w:rsidR="000D0132" w:rsidRDefault="000D0132" w:rsidP="00692E5D">
      <w:r>
        <w:rPr>
          <w:rFonts w:hint="eastAsia"/>
        </w:rPr>
        <w:t>ehlo</w:t>
      </w:r>
      <w:r>
        <w:rPr>
          <w:rFonts w:hint="eastAsia"/>
        </w:rPr>
        <w:t>（</w:t>
      </w:r>
      <w:r>
        <w:rPr>
          <w:rFonts w:hint="eastAsia"/>
        </w:rPr>
        <w:t>esmtp</w:t>
      </w:r>
      <w:r>
        <w:rPr>
          <w:rFonts w:hint="eastAsia"/>
        </w:rPr>
        <w:t>协议）</w:t>
      </w:r>
    </w:p>
    <w:p w:rsidR="00392FDF" w:rsidRDefault="00392FDF" w:rsidP="00692E5D">
      <w:r>
        <w:rPr>
          <w:rFonts w:hint="eastAsia"/>
        </w:rPr>
        <w:t>mail from</w:t>
      </w:r>
      <w:r w:rsidR="00D450DB">
        <w:rPr>
          <w:rFonts w:hint="eastAsia"/>
        </w:rPr>
        <w:t>:</w:t>
      </w:r>
    </w:p>
    <w:p w:rsidR="00392FDF" w:rsidRDefault="00392FDF" w:rsidP="00692E5D">
      <w:r>
        <w:rPr>
          <w:rFonts w:hint="eastAsia"/>
        </w:rPr>
        <w:t>rcpt to</w:t>
      </w:r>
      <w:r w:rsidR="00D450DB">
        <w:rPr>
          <w:rFonts w:hint="eastAsia"/>
        </w:rPr>
        <w:t>:</w:t>
      </w:r>
    </w:p>
    <w:p w:rsidR="00392FDF" w:rsidRDefault="00392FDF" w:rsidP="00692E5D">
      <w:r>
        <w:rPr>
          <w:rFonts w:hint="eastAsia"/>
        </w:rPr>
        <w:t>data</w:t>
      </w:r>
    </w:p>
    <w:p w:rsidR="00392FDF" w:rsidRDefault="00392FDF" w:rsidP="00692E5D">
      <w:r>
        <w:rPr>
          <w:rFonts w:hint="eastAsia"/>
        </w:rPr>
        <w:t>.</w:t>
      </w:r>
    </w:p>
    <w:p w:rsidR="00392FDF" w:rsidRDefault="00392FDF" w:rsidP="00692E5D"/>
    <w:p w:rsidR="00FF19C2" w:rsidRDefault="00FF19C2" w:rsidP="00692E5D">
      <w:r>
        <w:rPr>
          <w:rFonts w:hint="eastAsia"/>
        </w:rPr>
        <w:t>alias:</w:t>
      </w:r>
      <w:r>
        <w:rPr>
          <w:rFonts w:hint="eastAsia"/>
        </w:rPr>
        <w:t>邮件别名</w:t>
      </w:r>
    </w:p>
    <w:p w:rsidR="00FF19C2" w:rsidRDefault="00FF19C2" w:rsidP="00692E5D">
      <w:r>
        <w:rPr>
          <w:rFonts w:hint="eastAsia"/>
        </w:rPr>
        <w:t>/etc/aliases-----&gt;hash  ---&gt;/etc/aliases.db</w:t>
      </w:r>
    </w:p>
    <w:p w:rsidR="00FF19C2" w:rsidRDefault="00FF19C2" w:rsidP="00692E5D"/>
    <w:p w:rsidR="00FF19C2" w:rsidRDefault="00FF19C2" w:rsidP="00692E5D">
      <w:r>
        <w:rPr>
          <w:rFonts w:hint="eastAsia"/>
        </w:rPr>
        <w:lastRenderedPageBreak/>
        <w:t>newaliases</w:t>
      </w:r>
      <w:r w:rsidR="005A11A2">
        <w:rPr>
          <w:rFonts w:hint="eastAsia"/>
        </w:rPr>
        <w:t>命令</w:t>
      </w:r>
    </w:p>
    <w:p w:rsidR="00557270" w:rsidRDefault="0079174E" w:rsidP="00692E5D">
      <w:r>
        <w:rPr>
          <w:rFonts w:hint="eastAsia"/>
        </w:rPr>
        <w:t>如果收件人地址不是本地则需要中继。</w:t>
      </w:r>
    </w:p>
    <w:p w:rsidR="0079174E" w:rsidRDefault="00562328" w:rsidP="00692E5D">
      <w:r>
        <w:rPr>
          <w:rFonts w:hint="eastAsia"/>
        </w:rPr>
        <w:t>postfix</w:t>
      </w:r>
      <w:r>
        <w:rPr>
          <w:rFonts w:hint="eastAsia"/>
        </w:rPr>
        <w:t>默认把本机的</w:t>
      </w:r>
      <w:r>
        <w:rPr>
          <w:rFonts w:hint="eastAsia"/>
        </w:rPr>
        <w:t>IP</w:t>
      </w:r>
      <w:r>
        <w:rPr>
          <w:rFonts w:hint="eastAsia"/>
        </w:rPr>
        <w:t>地址所在的网段识别为本地网络，并且为之中继</w:t>
      </w:r>
      <w:r w:rsidR="00991732">
        <w:rPr>
          <w:rFonts w:hint="eastAsia"/>
        </w:rPr>
        <w:t>邮件</w:t>
      </w:r>
      <w:r>
        <w:rPr>
          <w:rFonts w:hint="eastAsia"/>
        </w:rPr>
        <w:t>。</w:t>
      </w:r>
    </w:p>
    <w:p w:rsidR="00562328" w:rsidRDefault="00562328" w:rsidP="00692E5D">
      <w:r>
        <w:rPr>
          <w:rFonts w:hint="eastAsia"/>
        </w:rPr>
        <w:t xml:space="preserve">  </w:t>
      </w:r>
    </w:p>
    <w:p w:rsidR="00AC2B51" w:rsidRDefault="00AC2B51" w:rsidP="005D13BE">
      <w:pPr>
        <w:pStyle w:val="3"/>
      </w:pPr>
      <w:r>
        <w:rPr>
          <w:rFonts w:hint="eastAsia"/>
        </w:rPr>
        <w:t>DNS</w:t>
      </w:r>
      <w:r>
        <w:rPr>
          <w:rFonts w:hint="eastAsia"/>
        </w:rPr>
        <w:t>配置</w:t>
      </w:r>
    </w:p>
    <w:p w:rsidR="00AC2B51" w:rsidRDefault="00AC2B51" w:rsidP="00BE147A"/>
    <w:p w:rsidR="00BE147A" w:rsidRDefault="00B11663" w:rsidP="00BE147A">
      <w:r>
        <w:rPr>
          <w:rFonts w:hint="eastAsia"/>
        </w:rPr>
        <w:t>将测试机主机名修改为</w:t>
      </w:r>
      <w:r w:rsidRPr="00B11663">
        <w:t>mail.tuwei.com</w:t>
      </w:r>
      <w:r>
        <w:rPr>
          <w:rFonts w:hint="eastAsia"/>
        </w:rPr>
        <w:t>。</w:t>
      </w:r>
    </w:p>
    <w:p w:rsidR="00B11663" w:rsidRDefault="005B52C7" w:rsidP="00BE147A">
      <w:r>
        <w:rPr>
          <w:rFonts w:hint="eastAsia"/>
        </w:rPr>
        <w:t>安装</w:t>
      </w:r>
      <w:r>
        <w:rPr>
          <w:rFonts w:hint="eastAsia"/>
        </w:rPr>
        <w:t>bind   dns</w:t>
      </w:r>
      <w:r>
        <w:rPr>
          <w:rFonts w:hint="eastAsia"/>
        </w:rPr>
        <w:t>服务</w:t>
      </w:r>
    </w:p>
    <w:p w:rsidR="00D33DAE" w:rsidRDefault="002E2711" w:rsidP="00BE147A">
      <w:r w:rsidRPr="002E2711">
        <w:t>vim /etc/named.conf</w:t>
      </w:r>
      <w:r>
        <w:t>去掉</w:t>
      </w:r>
      <w:r>
        <w:rPr>
          <w:rFonts w:hint="eastAsia"/>
        </w:rPr>
        <w:t>53</w:t>
      </w:r>
      <w:r>
        <w:rPr>
          <w:rFonts w:hint="eastAsia"/>
        </w:rPr>
        <w:t>端口的两行</w:t>
      </w:r>
    </w:p>
    <w:p w:rsidR="00557270" w:rsidRDefault="002E2711" w:rsidP="00692E5D">
      <w:r w:rsidRPr="002E2711">
        <w:t>service named start</w:t>
      </w:r>
    </w:p>
    <w:p w:rsidR="002E2711" w:rsidRDefault="002E2711" w:rsidP="00692E5D">
      <w:r>
        <w:rPr>
          <w:rFonts w:hint="eastAsia"/>
        </w:rPr>
        <w:t>配置</w:t>
      </w:r>
      <w:r w:rsidR="00D20E32">
        <w:rPr>
          <w:rFonts w:hint="eastAsia"/>
        </w:rPr>
        <w:t>正反向区域</w:t>
      </w:r>
    </w:p>
    <w:p w:rsidR="00D20E32" w:rsidRDefault="00D20E32" w:rsidP="00692E5D">
      <w:r w:rsidRPr="00D20E32">
        <w:t>vim /etc/named.rfc1912.zones</w:t>
      </w:r>
    </w:p>
    <w:p w:rsidR="00124C2E" w:rsidRDefault="00124C2E" w:rsidP="00124C2E">
      <w:r>
        <w:t>zone "tuwei.com" IN {</w:t>
      </w:r>
    </w:p>
    <w:p w:rsidR="00124C2E" w:rsidRDefault="00124C2E" w:rsidP="00124C2E"/>
    <w:p w:rsidR="00124C2E" w:rsidRDefault="00124C2E" w:rsidP="00124C2E">
      <w:r>
        <w:t xml:space="preserve">       type master;</w:t>
      </w:r>
    </w:p>
    <w:p w:rsidR="00124C2E" w:rsidRDefault="00124C2E" w:rsidP="00124C2E">
      <w:r>
        <w:t xml:space="preserve">       file "tuwei.com.zone";</w:t>
      </w:r>
    </w:p>
    <w:p w:rsidR="00124C2E" w:rsidRDefault="00124C2E" w:rsidP="00124C2E">
      <w:r>
        <w:t xml:space="preserve">       allow-update { none; };</w:t>
      </w:r>
    </w:p>
    <w:p w:rsidR="00124C2E" w:rsidRDefault="00124C2E" w:rsidP="00124C2E">
      <w:r>
        <w:t xml:space="preserve">       allow-transfer { none; };</w:t>
      </w:r>
    </w:p>
    <w:p w:rsidR="00124C2E" w:rsidRDefault="00124C2E" w:rsidP="00124C2E"/>
    <w:p w:rsidR="00124C2E" w:rsidRDefault="00124C2E" w:rsidP="00124C2E">
      <w:r>
        <w:t>};</w:t>
      </w:r>
    </w:p>
    <w:p w:rsidR="00124C2E" w:rsidRDefault="00124C2E" w:rsidP="00124C2E">
      <w:r>
        <w:t>zone "132.168.192.in-addr.arpa" IN {</w:t>
      </w:r>
    </w:p>
    <w:p w:rsidR="00124C2E" w:rsidRDefault="00124C2E" w:rsidP="00124C2E"/>
    <w:p w:rsidR="00124C2E" w:rsidRDefault="00124C2E" w:rsidP="00124C2E">
      <w:r>
        <w:t xml:space="preserve">       type master;</w:t>
      </w:r>
    </w:p>
    <w:p w:rsidR="00124C2E" w:rsidRDefault="00124C2E" w:rsidP="00124C2E">
      <w:r>
        <w:t xml:space="preserve">       file "192.168.132.zone";</w:t>
      </w:r>
    </w:p>
    <w:p w:rsidR="00124C2E" w:rsidRDefault="00124C2E" w:rsidP="00124C2E">
      <w:r>
        <w:t xml:space="preserve">       allow-update { none; };</w:t>
      </w:r>
    </w:p>
    <w:p w:rsidR="00124C2E" w:rsidRDefault="00124C2E" w:rsidP="00124C2E">
      <w:r>
        <w:t xml:space="preserve">       allow-transfer { none; };</w:t>
      </w:r>
    </w:p>
    <w:p w:rsidR="00124C2E" w:rsidRDefault="00124C2E" w:rsidP="00124C2E"/>
    <w:p w:rsidR="00D20E32" w:rsidRDefault="00124C2E" w:rsidP="00124C2E">
      <w:r>
        <w:lastRenderedPageBreak/>
        <w:t>};</w:t>
      </w:r>
    </w:p>
    <w:p w:rsidR="00124C2E" w:rsidRDefault="00124C2E" w:rsidP="00124C2E">
      <w:r>
        <w:rPr>
          <w:rFonts w:hint="eastAsia"/>
        </w:rPr>
        <w:t>检查语法</w:t>
      </w:r>
      <w:r w:rsidRPr="00124C2E">
        <w:t>named-checkconf</w:t>
      </w:r>
    </w:p>
    <w:p w:rsidR="00124C2E" w:rsidRDefault="00124C2E" w:rsidP="00124C2E">
      <w:r w:rsidRPr="00124C2E">
        <w:t>cd /var/named/</w:t>
      </w:r>
    </w:p>
    <w:p w:rsidR="00124C2E" w:rsidRDefault="00ED7C22" w:rsidP="00124C2E">
      <w:r w:rsidRPr="00ED7C22">
        <w:t>vim tuwei.com.zone</w:t>
      </w:r>
    </w:p>
    <w:p w:rsidR="00ED7C22" w:rsidRDefault="00ED7C22" w:rsidP="00124C2E"/>
    <w:p w:rsidR="00C17A97" w:rsidRDefault="00C17A97" w:rsidP="00C17A97">
      <w:r>
        <w:t>$TTL 600</w:t>
      </w:r>
    </w:p>
    <w:p w:rsidR="00C17A97" w:rsidRDefault="00C17A97" w:rsidP="00C17A97">
      <w:r>
        <w:t>@        IN             SOA                ns.tuwei.com    admin.tuwei.com. (</w:t>
      </w:r>
    </w:p>
    <w:p w:rsidR="00C17A97" w:rsidRDefault="00C17A97" w:rsidP="00C17A97">
      <w:r>
        <w:t xml:space="preserve">                                                   2018102101</w:t>
      </w:r>
    </w:p>
    <w:p w:rsidR="00C17A97" w:rsidRDefault="00C17A97" w:rsidP="00C17A97">
      <w:r>
        <w:t xml:space="preserve">                                                   2H</w:t>
      </w:r>
    </w:p>
    <w:p w:rsidR="00C17A97" w:rsidRDefault="00C17A97" w:rsidP="00C17A97">
      <w:r>
        <w:t xml:space="preserve">                                                   10M</w:t>
      </w:r>
    </w:p>
    <w:p w:rsidR="00C17A97" w:rsidRDefault="00C17A97" w:rsidP="00C17A97">
      <w:r>
        <w:t xml:space="preserve">                                                   3D</w:t>
      </w:r>
    </w:p>
    <w:p w:rsidR="00C17A97" w:rsidRDefault="00C17A97" w:rsidP="00C17A97">
      <w:r>
        <w:t xml:space="preserve">                                                   1D )</w:t>
      </w:r>
    </w:p>
    <w:p w:rsidR="00C17A97" w:rsidRDefault="00C17A97" w:rsidP="00C17A97">
      <w:r>
        <w:t xml:space="preserve">                                        IN   NS     ns</w:t>
      </w:r>
    </w:p>
    <w:p w:rsidR="00C17A97" w:rsidRDefault="00C17A97" w:rsidP="00C17A97">
      <w:r>
        <w:t xml:space="preserve">                                        IN   MX 10  mail</w:t>
      </w:r>
    </w:p>
    <w:p w:rsidR="00C17A97" w:rsidRDefault="00C17A97" w:rsidP="00C17A97">
      <w:r>
        <w:t>ns                                      IN    A  192.168.132.14</w:t>
      </w:r>
    </w:p>
    <w:p w:rsidR="00ED7C22" w:rsidRDefault="00C17A97" w:rsidP="00C17A97">
      <w:r>
        <w:t>mail                                    IN    A  192.168.132.14</w:t>
      </w:r>
    </w:p>
    <w:p w:rsidR="005C66A7" w:rsidRDefault="005C66A7" w:rsidP="00C17A97"/>
    <w:p w:rsidR="005C66A7" w:rsidRDefault="005C66A7" w:rsidP="00C17A97"/>
    <w:p w:rsidR="00ED7C22" w:rsidRDefault="00671A92" w:rsidP="00ED7C22">
      <w:r w:rsidRPr="00671A92">
        <w:t>vim 192.168.132.zone</w:t>
      </w:r>
    </w:p>
    <w:p w:rsidR="00671A92" w:rsidRDefault="00671A92" w:rsidP="00ED7C22"/>
    <w:p w:rsidR="00671A92" w:rsidRDefault="00671A92" w:rsidP="00671A92">
      <w:r>
        <w:t>$TTL 600</w:t>
      </w:r>
    </w:p>
    <w:p w:rsidR="00671A92" w:rsidRDefault="00671A92" w:rsidP="00671A92">
      <w:r>
        <w:t>@        IN             SOA                ns.tuwei.com</w:t>
      </w:r>
      <w:r w:rsidR="004E5AC3">
        <w:rPr>
          <w:rFonts w:hint="eastAsia"/>
        </w:rPr>
        <w:t>.</w:t>
      </w:r>
      <w:r>
        <w:t xml:space="preserve">    admin.tuwei.com.(</w:t>
      </w:r>
    </w:p>
    <w:p w:rsidR="00671A92" w:rsidRDefault="00671A92" w:rsidP="00671A92">
      <w:r>
        <w:t xml:space="preserve">                                                   2018102101</w:t>
      </w:r>
    </w:p>
    <w:p w:rsidR="00671A92" w:rsidRDefault="00671A92" w:rsidP="00671A92">
      <w:r>
        <w:t xml:space="preserve">                                                   2H</w:t>
      </w:r>
    </w:p>
    <w:p w:rsidR="00671A92" w:rsidRDefault="00671A92" w:rsidP="00671A92">
      <w:r>
        <w:t xml:space="preserve">                                                   10M</w:t>
      </w:r>
    </w:p>
    <w:p w:rsidR="00671A92" w:rsidRDefault="00671A92" w:rsidP="00671A92">
      <w:r>
        <w:t xml:space="preserve">                                                   3D</w:t>
      </w:r>
    </w:p>
    <w:p w:rsidR="00671A92" w:rsidRDefault="00671A92" w:rsidP="00671A92">
      <w:r>
        <w:lastRenderedPageBreak/>
        <w:t xml:space="preserve">                                                   1D )</w:t>
      </w:r>
    </w:p>
    <w:p w:rsidR="00671A92" w:rsidRDefault="00671A92" w:rsidP="00671A92">
      <w:r>
        <w:tab/>
      </w:r>
      <w:r>
        <w:tab/>
        <w:t xml:space="preserve">                        IN   NS     ns.tuwei.com</w:t>
      </w:r>
      <w:r w:rsidR="004E5AC3">
        <w:rPr>
          <w:rFonts w:hint="eastAsia"/>
        </w:rPr>
        <w:t>.</w:t>
      </w:r>
    </w:p>
    <w:p w:rsidR="00671A92" w:rsidRDefault="00671A92" w:rsidP="00671A92">
      <w:r>
        <w:t>1                                       IN   PTR    ns.tuwei.com</w:t>
      </w:r>
      <w:r w:rsidR="004E5AC3">
        <w:rPr>
          <w:rFonts w:hint="eastAsia"/>
        </w:rPr>
        <w:t>.</w:t>
      </w:r>
    </w:p>
    <w:p w:rsidR="00671A92" w:rsidRDefault="00671A92" w:rsidP="00671A92">
      <w:r>
        <w:t>1                                       IN   PTR    mail.tuwei.com</w:t>
      </w:r>
      <w:r w:rsidR="004E5AC3">
        <w:rPr>
          <w:rFonts w:hint="eastAsia"/>
        </w:rPr>
        <w:t>.</w:t>
      </w:r>
    </w:p>
    <w:p w:rsidR="00671A92" w:rsidRDefault="00671A92" w:rsidP="00671A92"/>
    <w:p w:rsidR="00671A92" w:rsidRDefault="00671A92" w:rsidP="00671A92"/>
    <w:p w:rsidR="00047574" w:rsidRDefault="00047574" w:rsidP="00671A92"/>
    <w:p w:rsidR="00047574" w:rsidRDefault="00047574" w:rsidP="00671A92">
      <w:r>
        <w:rPr>
          <w:rFonts w:hint="eastAsia"/>
        </w:rPr>
        <w:t>修改属组及权限</w:t>
      </w:r>
    </w:p>
    <w:p w:rsidR="00047574" w:rsidRDefault="00047574" w:rsidP="00671A92">
      <w:r w:rsidRPr="00047574">
        <w:t>chgrp named tuwei.com.zone 192.168.132.zone</w:t>
      </w:r>
    </w:p>
    <w:p w:rsidR="00047574" w:rsidRDefault="00047574" w:rsidP="00671A92">
      <w:r w:rsidRPr="00047574">
        <w:t>chmod 640 tuwei.com.zone 192.168.132.zone</w:t>
      </w:r>
    </w:p>
    <w:p w:rsidR="006C1B71" w:rsidRDefault="00FE1AC5" w:rsidP="006C1B71">
      <w:r w:rsidRPr="00FE1AC5">
        <w:rPr>
          <w:rFonts w:hint="eastAsia"/>
        </w:rPr>
        <w:t>检查语法</w:t>
      </w:r>
      <w:r w:rsidR="006C1B71">
        <w:t>[root@mail named]# named-checkzone "tuwei.com"   tuwei.com.zone</w:t>
      </w:r>
    </w:p>
    <w:p w:rsidR="006C1B71" w:rsidRDefault="006C1B71" w:rsidP="006C1B71">
      <w:r>
        <w:t>zone tuwei.com/IN: loaded serial 2018102101</w:t>
      </w:r>
    </w:p>
    <w:p w:rsidR="00671A92" w:rsidRDefault="006C1B71" w:rsidP="006C1B71">
      <w:r>
        <w:t>OK</w:t>
      </w:r>
    </w:p>
    <w:p w:rsidR="006C1B71" w:rsidRDefault="006C1B71" w:rsidP="006C1B71"/>
    <w:p w:rsidR="004E5AC3" w:rsidRDefault="004E5AC3" w:rsidP="004E5AC3">
      <w:r>
        <w:t xml:space="preserve">[root@mail named]# named-checkzone "192.168.132.in-addr.arpa"   192.168.132.zone </w:t>
      </w:r>
    </w:p>
    <w:p w:rsidR="004E5AC3" w:rsidRDefault="004E5AC3" w:rsidP="004E5AC3">
      <w:r>
        <w:t>zone 192.168.132.in-addr.arpa/IN: loaded serial 2018102101</w:t>
      </w:r>
    </w:p>
    <w:p w:rsidR="006C1B71" w:rsidRDefault="004E5AC3" w:rsidP="004E5AC3">
      <w:r>
        <w:t>OK</w:t>
      </w:r>
    </w:p>
    <w:p w:rsidR="004E5AC3" w:rsidRDefault="004E5AC3" w:rsidP="004E5AC3"/>
    <w:p w:rsidR="004E5AC3" w:rsidRDefault="004E5AC3" w:rsidP="004E5AC3">
      <w:r>
        <w:t>[root@mail named]# service named start</w:t>
      </w:r>
    </w:p>
    <w:p w:rsidR="004E5AC3" w:rsidRDefault="004E5AC3" w:rsidP="004E5AC3">
      <w:r>
        <w:t>Starting named: named: already running                     [  OK  ]</w:t>
      </w:r>
    </w:p>
    <w:p w:rsidR="004E5AC3" w:rsidRDefault="004E5AC3" w:rsidP="004E5AC3">
      <w:r>
        <w:t>[root@mail named]# chkconfig named on</w:t>
      </w:r>
    </w:p>
    <w:p w:rsidR="004E5AC3" w:rsidRDefault="005439FB" w:rsidP="004E5AC3">
      <w:r>
        <w:rPr>
          <w:rFonts w:hint="eastAsia"/>
        </w:rPr>
        <w:t>测试</w:t>
      </w:r>
    </w:p>
    <w:p w:rsidR="005439FB" w:rsidRDefault="005439FB" w:rsidP="005439FB">
      <w:r>
        <w:t>[root@mail named]# dig -t MX tuwei.com  @192.168.132.14</w:t>
      </w:r>
    </w:p>
    <w:p w:rsidR="005439FB" w:rsidRDefault="005439FB" w:rsidP="005439FB"/>
    <w:p w:rsidR="005439FB" w:rsidRDefault="005439FB" w:rsidP="005439FB">
      <w:r>
        <w:t>; &lt;&lt;&gt;&gt; DiG 9.8.2rc1-RedHat-9.8.2-0.68.rc1.el6_10.1 &lt;&lt;&gt;&gt; -t MX tuwei.com @192.168.132.14</w:t>
      </w:r>
    </w:p>
    <w:p w:rsidR="005439FB" w:rsidRDefault="005439FB" w:rsidP="005439FB">
      <w:r>
        <w:lastRenderedPageBreak/>
        <w:t>;; global options: +cmd</w:t>
      </w:r>
    </w:p>
    <w:p w:rsidR="005439FB" w:rsidRDefault="005439FB" w:rsidP="005439FB">
      <w:r>
        <w:t>;; Got answer:</w:t>
      </w:r>
    </w:p>
    <w:p w:rsidR="005439FB" w:rsidRDefault="005439FB" w:rsidP="005439FB">
      <w:r>
        <w:t>;; -&gt;&gt;HEADER&lt;&lt;- opcode: QUERY, status: NOERROR, id: 54729</w:t>
      </w:r>
    </w:p>
    <w:p w:rsidR="005439FB" w:rsidRDefault="005439FB" w:rsidP="005439FB">
      <w:r>
        <w:t>;; flags: qr aa rd ra; QUERY: 1, ANSWER: 1, AUTHORITY: 1, ADDITIONAL: 2</w:t>
      </w:r>
    </w:p>
    <w:p w:rsidR="005439FB" w:rsidRDefault="005439FB" w:rsidP="005439FB"/>
    <w:p w:rsidR="005439FB" w:rsidRDefault="005439FB" w:rsidP="005439FB">
      <w:r>
        <w:t>;; QUESTION SECTION:</w:t>
      </w:r>
    </w:p>
    <w:p w:rsidR="005439FB" w:rsidRDefault="005439FB" w:rsidP="005439FB">
      <w:r>
        <w:t>;tuwei.com.</w:t>
      </w:r>
      <w:r>
        <w:tab/>
      </w:r>
      <w:r>
        <w:tab/>
      </w:r>
      <w:r>
        <w:tab/>
        <w:t>IN</w:t>
      </w:r>
      <w:r>
        <w:tab/>
        <w:t>MX</w:t>
      </w:r>
    </w:p>
    <w:p w:rsidR="005439FB" w:rsidRDefault="005439FB" w:rsidP="005439FB"/>
    <w:p w:rsidR="005439FB" w:rsidRDefault="005439FB" w:rsidP="005439FB">
      <w:r>
        <w:t>;; ANSWER SECTION:</w:t>
      </w:r>
    </w:p>
    <w:p w:rsidR="005439FB" w:rsidRDefault="005439FB" w:rsidP="005439FB">
      <w:r>
        <w:t>tuwei.com.</w:t>
      </w:r>
      <w:r>
        <w:tab/>
      </w:r>
      <w:r>
        <w:tab/>
        <w:t>600</w:t>
      </w:r>
      <w:r>
        <w:tab/>
        <w:t>IN</w:t>
      </w:r>
      <w:r>
        <w:tab/>
        <w:t>MX</w:t>
      </w:r>
      <w:r>
        <w:tab/>
        <w:t>10 mail.tuwei.com.</w:t>
      </w:r>
    </w:p>
    <w:p w:rsidR="005439FB" w:rsidRDefault="005439FB" w:rsidP="005439FB"/>
    <w:p w:rsidR="005439FB" w:rsidRDefault="005439FB" w:rsidP="005439FB">
      <w:r>
        <w:t>;; AUTHORITY SECTION:</w:t>
      </w:r>
    </w:p>
    <w:p w:rsidR="005439FB" w:rsidRDefault="005439FB" w:rsidP="005439FB">
      <w:r>
        <w:t>tuwei.com.</w:t>
      </w:r>
      <w:r>
        <w:tab/>
      </w:r>
      <w:r>
        <w:tab/>
        <w:t>600</w:t>
      </w:r>
      <w:r>
        <w:tab/>
        <w:t>IN</w:t>
      </w:r>
      <w:r>
        <w:tab/>
        <w:t>NS</w:t>
      </w:r>
      <w:r>
        <w:tab/>
        <w:t>ns.tuwei.com.</w:t>
      </w:r>
    </w:p>
    <w:p w:rsidR="005439FB" w:rsidRDefault="005439FB" w:rsidP="005439FB"/>
    <w:p w:rsidR="005439FB" w:rsidRDefault="005439FB" w:rsidP="005439FB">
      <w:r>
        <w:t>;; ADDITIONAL SECTION:</w:t>
      </w:r>
    </w:p>
    <w:p w:rsidR="005439FB" w:rsidRDefault="005439FB" w:rsidP="005439FB">
      <w:r>
        <w:t>mail.tuwei.com.</w:t>
      </w:r>
      <w:r>
        <w:tab/>
      </w:r>
      <w:r>
        <w:tab/>
        <w:t>600</w:t>
      </w:r>
      <w:r>
        <w:tab/>
        <w:t>IN</w:t>
      </w:r>
      <w:r>
        <w:tab/>
        <w:t>A</w:t>
      </w:r>
      <w:r>
        <w:tab/>
        <w:t>192.168.132.14</w:t>
      </w:r>
    </w:p>
    <w:p w:rsidR="005439FB" w:rsidRDefault="005439FB" w:rsidP="005439FB">
      <w:r>
        <w:t>ns.tuwei.com.</w:t>
      </w:r>
      <w:r>
        <w:tab/>
      </w:r>
      <w:r>
        <w:tab/>
        <w:t>600</w:t>
      </w:r>
      <w:r>
        <w:tab/>
        <w:t>IN</w:t>
      </w:r>
      <w:r>
        <w:tab/>
        <w:t>A</w:t>
      </w:r>
      <w:r>
        <w:tab/>
        <w:t>192.168.132.14</w:t>
      </w:r>
    </w:p>
    <w:p w:rsidR="005439FB" w:rsidRDefault="005439FB" w:rsidP="005439FB"/>
    <w:p w:rsidR="005439FB" w:rsidRDefault="005439FB" w:rsidP="005439FB">
      <w:r>
        <w:t>;; Query time: 1 msec</w:t>
      </w:r>
    </w:p>
    <w:p w:rsidR="005439FB" w:rsidRDefault="005439FB" w:rsidP="005439FB">
      <w:r>
        <w:t>;; SERVER: 192.168.132.14#53(192.168.132.14)</w:t>
      </w:r>
    </w:p>
    <w:p w:rsidR="005439FB" w:rsidRDefault="005439FB" w:rsidP="005439FB">
      <w:r>
        <w:t>;; WHEN: Sun Oct 21 23:14:51 2018</w:t>
      </w:r>
    </w:p>
    <w:p w:rsidR="005439FB" w:rsidRDefault="005439FB" w:rsidP="005439FB">
      <w:r>
        <w:t>;; MSG SIZE  rcvd: 97</w:t>
      </w:r>
    </w:p>
    <w:p w:rsidR="005439FB" w:rsidRDefault="005439FB" w:rsidP="005439FB"/>
    <w:p w:rsidR="005439FB" w:rsidRDefault="005439FB" w:rsidP="005439FB"/>
    <w:p w:rsidR="00CD2C95" w:rsidRDefault="00CD2C95" w:rsidP="00CD2C95">
      <w:r>
        <w:t>[root@mail named]# dig -t A  mail.tuwei.com  @192.168.132.14</w:t>
      </w:r>
    </w:p>
    <w:p w:rsidR="00CD2C95" w:rsidRDefault="00CD2C95" w:rsidP="00CD2C95"/>
    <w:p w:rsidR="00CD2C95" w:rsidRDefault="00CD2C95" w:rsidP="00CD2C95">
      <w:r>
        <w:t>; &lt;&lt;&gt;&gt; DiG 9.8.2rc1-RedHat-9.8.2-0.68.rc1.el6_10.1 &lt;&lt;&gt;&gt; -t A mail.tuwei.com @192.168.132.14</w:t>
      </w:r>
    </w:p>
    <w:p w:rsidR="00CD2C95" w:rsidRDefault="00CD2C95" w:rsidP="00CD2C95">
      <w:r>
        <w:lastRenderedPageBreak/>
        <w:t>;; global options: +cmd</w:t>
      </w:r>
    </w:p>
    <w:p w:rsidR="00CD2C95" w:rsidRDefault="00CD2C95" w:rsidP="00CD2C95">
      <w:r>
        <w:t>;; Got answer:</w:t>
      </w:r>
    </w:p>
    <w:p w:rsidR="00CD2C95" w:rsidRDefault="00CD2C95" w:rsidP="00CD2C95">
      <w:r>
        <w:t>;; -&gt;&gt;HEADER&lt;&lt;- opcode: QUERY, status: NOERROR, id: 40756</w:t>
      </w:r>
    </w:p>
    <w:p w:rsidR="00CD2C95" w:rsidRDefault="00CD2C95" w:rsidP="00CD2C95">
      <w:r>
        <w:t>;; flags: qr aa rd ra; QUERY: 1, ANSWER: 1, AUTHORITY: 1, ADDITIONAL: 1</w:t>
      </w:r>
    </w:p>
    <w:p w:rsidR="00CD2C95" w:rsidRDefault="00CD2C95" w:rsidP="00CD2C95"/>
    <w:p w:rsidR="00CD2C95" w:rsidRDefault="00CD2C95" w:rsidP="00CD2C95">
      <w:r>
        <w:t>;; QUESTION SECTION:</w:t>
      </w:r>
    </w:p>
    <w:p w:rsidR="00CD2C95" w:rsidRDefault="00CD2C95" w:rsidP="00CD2C95">
      <w:r>
        <w:t>;mail.tuwei.com.</w:t>
      </w:r>
      <w:r>
        <w:tab/>
      </w:r>
      <w:r>
        <w:tab/>
      </w:r>
      <w:r>
        <w:tab/>
        <w:t>IN</w:t>
      </w:r>
      <w:r>
        <w:tab/>
        <w:t>A</w:t>
      </w:r>
    </w:p>
    <w:p w:rsidR="00CD2C95" w:rsidRDefault="00CD2C95" w:rsidP="00CD2C95"/>
    <w:p w:rsidR="00CD2C95" w:rsidRDefault="00CD2C95" w:rsidP="00CD2C95">
      <w:r>
        <w:t>;; ANSWER SECTION:</w:t>
      </w:r>
    </w:p>
    <w:p w:rsidR="00CD2C95" w:rsidRDefault="00CD2C95" w:rsidP="00CD2C95">
      <w:r>
        <w:t>mail.tuwei.com.</w:t>
      </w:r>
      <w:r>
        <w:tab/>
      </w:r>
      <w:r>
        <w:tab/>
        <w:t>600</w:t>
      </w:r>
      <w:r>
        <w:tab/>
        <w:t>IN</w:t>
      </w:r>
      <w:r>
        <w:tab/>
        <w:t>A</w:t>
      </w:r>
      <w:r>
        <w:tab/>
        <w:t>192.168.132.14</w:t>
      </w:r>
    </w:p>
    <w:p w:rsidR="00CD2C95" w:rsidRDefault="00CD2C95" w:rsidP="00CD2C95"/>
    <w:p w:rsidR="00CD2C95" w:rsidRDefault="00CD2C95" w:rsidP="00CD2C95">
      <w:r>
        <w:t>;; AUTHORITY SECTION:</w:t>
      </w:r>
    </w:p>
    <w:p w:rsidR="00CD2C95" w:rsidRDefault="00CD2C95" w:rsidP="00CD2C95">
      <w:r>
        <w:t>tuwei.com.</w:t>
      </w:r>
      <w:r>
        <w:tab/>
      </w:r>
      <w:r>
        <w:tab/>
        <w:t>600</w:t>
      </w:r>
      <w:r>
        <w:tab/>
        <w:t>IN</w:t>
      </w:r>
      <w:r>
        <w:tab/>
        <w:t>NS</w:t>
      </w:r>
      <w:r>
        <w:tab/>
        <w:t>ns.tuwei.com.</w:t>
      </w:r>
    </w:p>
    <w:p w:rsidR="00CD2C95" w:rsidRDefault="00CD2C95" w:rsidP="00CD2C95"/>
    <w:p w:rsidR="00CD2C95" w:rsidRDefault="00CD2C95" w:rsidP="00CD2C95">
      <w:r>
        <w:t>;; ADDITIONAL SECTION:</w:t>
      </w:r>
    </w:p>
    <w:p w:rsidR="00CD2C95" w:rsidRDefault="00CD2C95" w:rsidP="00CD2C95">
      <w:r>
        <w:t>ns.tuwei.com.</w:t>
      </w:r>
      <w:r>
        <w:tab/>
      </w:r>
      <w:r>
        <w:tab/>
        <w:t>600</w:t>
      </w:r>
      <w:r>
        <w:tab/>
        <w:t>IN</w:t>
      </w:r>
      <w:r>
        <w:tab/>
        <w:t>A</w:t>
      </w:r>
      <w:r>
        <w:tab/>
        <w:t>192.168.132.14</w:t>
      </w:r>
    </w:p>
    <w:p w:rsidR="00CD2C95" w:rsidRDefault="00CD2C95" w:rsidP="00CD2C95"/>
    <w:p w:rsidR="00CD2C95" w:rsidRDefault="00CD2C95" w:rsidP="00CD2C95">
      <w:r>
        <w:t>;; Query time: 1 msec</w:t>
      </w:r>
    </w:p>
    <w:p w:rsidR="00CD2C95" w:rsidRDefault="00CD2C95" w:rsidP="00CD2C95">
      <w:r>
        <w:t>;; SERVER: 192.168.132.14#53(192.168.132.14)</w:t>
      </w:r>
    </w:p>
    <w:p w:rsidR="00CD2C95" w:rsidRDefault="00CD2C95" w:rsidP="00CD2C95">
      <w:r>
        <w:t>;; WHEN: Sun Oct 21 23:15:43 2018</w:t>
      </w:r>
    </w:p>
    <w:p w:rsidR="005439FB" w:rsidRDefault="00CD2C95" w:rsidP="00CD2C95">
      <w:r>
        <w:t>;; MSG SIZE  rcvd: 81</w:t>
      </w:r>
    </w:p>
    <w:p w:rsidR="00CD2C95" w:rsidRDefault="00CD2C95" w:rsidP="00CD2C95"/>
    <w:p w:rsidR="00857BEB" w:rsidRDefault="00DF0737" w:rsidP="00CD2C95">
      <w:r>
        <w:rPr>
          <w:rFonts w:hint="eastAsia"/>
        </w:rPr>
        <w:t>反向解析：</w:t>
      </w:r>
    </w:p>
    <w:p w:rsidR="00DF0737" w:rsidRDefault="00DF0737" w:rsidP="00CD2C95">
      <w:r w:rsidRPr="00DF0737">
        <w:t>dig -x 192.168.132.14 @192.168.132.14</w:t>
      </w:r>
    </w:p>
    <w:p w:rsidR="005D13BE" w:rsidRDefault="005D13BE" w:rsidP="005D13BE">
      <w:pPr>
        <w:pStyle w:val="3"/>
      </w:pPr>
      <w:r>
        <w:rPr>
          <w:rFonts w:hint="eastAsia"/>
        </w:rPr>
        <w:t>修改配置文件</w:t>
      </w:r>
    </w:p>
    <w:p w:rsidR="00AC2B51" w:rsidRDefault="00AC2B51" w:rsidP="00AC2B51">
      <w:r>
        <w:rPr>
          <w:rFonts w:hint="eastAsia"/>
        </w:rPr>
        <w:t>修改配置使</w:t>
      </w:r>
      <w:r>
        <w:rPr>
          <w:rFonts w:hint="eastAsia"/>
        </w:rPr>
        <w:t>postfix</w:t>
      </w:r>
      <w:r>
        <w:rPr>
          <w:rFonts w:hint="eastAsia"/>
        </w:rPr>
        <w:t>能够对外提供服务</w:t>
      </w:r>
    </w:p>
    <w:p w:rsidR="00AC2B51" w:rsidRDefault="00AC2B51" w:rsidP="00AC2B51">
      <w:r>
        <w:t>vim /etc/postfix/main.cf</w:t>
      </w:r>
    </w:p>
    <w:p w:rsidR="00AC2B51" w:rsidRDefault="00AC2B51" w:rsidP="00AC2B51">
      <w:r>
        <w:lastRenderedPageBreak/>
        <w:t xml:space="preserve">myhostname = </w:t>
      </w:r>
    </w:p>
    <w:p w:rsidR="00AC2B51" w:rsidRDefault="00AC2B51" w:rsidP="00AC2B51">
      <w:r>
        <w:t xml:space="preserve">myorigin = </w:t>
      </w:r>
    </w:p>
    <w:p w:rsidR="00AC2B51" w:rsidRDefault="00AC2B51" w:rsidP="00AC2B51">
      <w:r>
        <w:t xml:space="preserve">mydomain = </w:t>
      </w:r>
    </w:p>
    <w:p w:rsidR="00AC2B51" w:rsidRDefault="00AC2B51" w:rsidP="00AC2B51">
      <w:r>
        <w:t xml:space="preserve">mydestination = </w:t>
      </w:r>
    </w:p>
    <w:p w:rsidR="00AC2B51" w:rsidRDefault="00AC2B51" w:rsidP="00AC2B51">
      <w:r>
        <w:t xml:space="preserve">mynetworks = </w:t>
      </w:r>
    </w:p>
    <w:p w:rsidR="00AC2B51" w:rsidRDefault="00AC2B51" w:rsidP="00AC2B51">
      <w:r>
        <w:rPr>
          <w:rFonts w:hint="eastAsia"/>
        </w:rPr>
        <w:t>说明：</w:t>
      </w:r>
    </w:p>
    <w:p w:rsidR="00AC2B51" w:rsidRDefault="00AC2B51" w:rsidP="00AC2B51">
      <w:r>
        <w:rPr>
          <w:rFonts w:hint="eastAsia"/>
        </w:rPr>
        <w:t>myorigin</w:t>
      </w:r>
      <w:r>
        <w:rPr>
          <w:rFonts w:hint="eastAsia"/>
        </w:rPr>
        <w:t>参数用来指明发件人所在的域名，即做发件地址伪装</w:t>
      </w:r>
    </w:p>
    <w:p w:rsidR="00AC2B51" w:rsidRDefault="00AC2B51" w:rsidP="00AC2B51">
      <w:r>
        <w:rPr>
          <w:rFonts w:hint="eastAsia"/>
        </w:rPr>
        <w:t>mydestination</w:t>
      </w:r>
      <w:r>
        <w:rPr>
          <w:rFonts w:hint="eastAsia"/>
        </w:rPr>
        <w:t>参数指定</w:t>
      </w:r>
      <w:r>
        <w:rPr>
          <w:rFonts w:hint="eastAsia"/>
        </w:rPr>
        <w:t>postfix</w:t>
      </w:r>
      <w:r>
        <w:rPr>
          <w:rFonts w:hint="eastAsia"/>
        </w:rPr>
        <w:t>接收邮件时收件人的域名</w:t>
      </w:r>
    </w:p>
    <w:p w:rsidR="00AC2B51" w:rsidRDefault="00AC2B51" w:rsidP="00AC2B51">
      <w:r>
        <w:rPr>
          <w:rFonts w:hint="eastAsia"/>
        </w:rPr>
        <w:t>myhostname</w:t>
      </w:r>
      <w:r>
        <w:rPr>
          <w:rFonts w:hint="eastAsia"/>
        </w:rPr>
        <w:t>参数指定运行</w:t>
      </w:r>
      <w:r>
        <w:rPr>
          <w:rFonts w:hint="eastAsia"/>
        </w:rPr>
        <w:t>postfix</w:t>
      </w:r>
      <w:r>
        <w:rPr>
          <w:rFonts w:hint="eastAsia"/>
        </w:rPr>
        <w:t>邮件系统的主机的主机名，默认情况下，设置为本地机器名</w:t>
      </w:r>
    </w:p>
    <w:p w:rsidR="00AC2B51" w:rsidRDefault="00AC2B51" w:rsidP="00AC2B51">
      <w:r>
        <w:rPr>
          <w:rFonts w:hint="eastAsia"/>
        </w:rPr>
        <w:t>mydomain</w:t>
      </w:r>
      <w:r>
        <w:rPr>
          <w:rFonts w:hint="eastAsia"/>
        </w:rPr>
        <w:t>参数指定你的域名，默认情况下，</w:t>
      </w:r>
      <w:r>
        <w:rPr>
          <w:rFonts w:hint="eastAsia"/>
        </w:rPr>
        <w:t>postfix</w:t>
      </w:r>
      <w:r>
        <w:rPr>
          <w:rFonts w:hint="eastAsia"/>
        </w:rPr>
        <w:t>将</w:t>
      </w:r>
      <w:r>
        <w:rPr>
          <w:rFonts w:hint="eastAsia"/>
        </w:rPr>
        <w:t>myhostname</w:t>
      </w:r>
      <w:r>
        <w:rPr>
          <w:rFonts w:hint="eastAsia"/>
        </w:rPr>
        <w:t>的第一部分删除而作为</w:t>
      </w:r>
      <w:r>
        <w:rPr>
          <w:rFonts w:hint="eastAsia"/>
        </w:rPr>
        <w:t>mydomain</w:t>
      </w:r>
      <w:r>
        <w:rPr>
          <w:rFonts w:hint="eastAsia"/>
        </w:rPr>
        <w:t>的值</w:t>
      </w:r>
    </w:p>
    <w:p w:rsidR="00AC2B51" w:rsidRDefault="00AC2B51" w:rsidP="00AC2B51">
      <w:r>
        <w:rPr>
          <w:rFonts w:hint="eastAsia"/>
        </w:rPr>
        <w:t>mynetworks</w:t>
      </w:r>
      <w:r>
        <w:rPr>
          <w:rFonts w:hint="eastAsia"/>
        </w:rPr>
        <w:t>参数指定你所在的网络的网络地址，</w:t>
      </w:r>
      <w:r>
        <w:rPr>
          <w:rFonts w:hint="eastAsia"/>
        </w:rPr>
        <w:t>postfix</w:t>
      </w:r>
      <w:r>
        <w:rPr>
          <w:rFonts w:hint="eastAsia"/>
        </w:rPr>
        <w:t>系统根据其值来区别用户是远程的还是本地的，如果是本地网络用户则允许访问</w:t>
      </w:r>
    </w:p>
    <w:p w:rsidR="00DF0737" w:rsidRDefault="00AC2B51" w:rsidP="00AC2B51">
      <w:r>
        <w:rPr>
          <w:rFonts w:hint="eastAsia"/>
        </w:rPr>
        <w:t>inet_interfaces</w:t>
      </w:r>
      <w:r>
        <w:rPr>
          <w:rFonts w:hint="eastAsia"/>
        </w:rPr>
        <w:t>参数指定</w:t>
      </w:r>
      <w:r>
        <w:rPr>
          <w:rFonts w:hint="eastAsia"/>
        </w:rPr>
        <w:t>postfix</w:t>
      </w:r>
      <w:r>
        <w:rPr>
          <w:rFonts w:hint="eastAsia"/>
        </w:rPr>
        <w:t>系统监听的网络接口</w:t>
      </w:r>
    </w:p>
    <w:p w:rsidR="00671A92" w:rsidRDefault="00006A5D" w:rsidP="00671A92">
      <w:r>
        <w:rPr>
          <w:rFonts w:hint="eastAsia"/>
        </w:rPr>
        <w:t>修改后重启</w:t>
      </w:r>
      <w:r>
        <w:rPr>
          <w:rFonts w:hint="eastAsia"/>
        </w:rPr>
        <w:t>postfix</w:t>
      </w:r>
      <w:r>
        <w:rPr>
          <w:rFonts w:hint="eastAsia"/>
        </w:rPr>
        <w:t>服务</w:t>
      </w:r>
    </w:p>
    <w:p w:rsidR="00006A5D" w:rsidRDefault="00006A5D" w:rsidP="00671A92">
      <w:r>
        <w:rPr>
          <w:rFonts w:hint="eastAsia"/>
        </w:rPr>
        <w:t>修改</w:t>
      </w:r>
      <w:r w:rsidRPr="00006A5D">
        <w:t>vim /etc/resolv.conf</w:t>
      </w:r>
    </w:p>
    <w:p w:rsidR="00006A5D" w:rsidRDefault="00006A5D" w:rsidP="00671A92">
      <w:r>
        <w:rPr>
          <w:rFonts w:hint="eastAsia"/>
        </w:rPr>
        <w:t>指向本机</w:t>
      </w:r>
      <w:r w:rsidRPr="00006A5D">
        <w:t>nameserver 192.168.132.14</w:t>
      </w:r>
    </w:p>
    <w:p w:rsidR="004462CB" w:rsidRDefault="004462CB" w:rsidP="00671A92">
      <w:r>
        <w:rPr>
          <w:rFonts w:hint="eastAsia"/>
        </w:rPr>
        <w:t>测试：</w:t>
      </w:r>
    </w:p>
    <w:p w:rsidR="004462CB" w:rsidRDefault="004462CB" w:rsidP="00671A92">
      <w:r w:rsidRPr="004462CB">
        <w:t>telnet mail.tuwei.com 25</w:t>
      </w:r>
    </w:p>
    <w:p w:rsidR="00836B2F" w:rsidRDefault="00E41E1D" w:rsidP="00E41E1D">
      <w:r>
        <w:t>.</w:t>
      </w:r>
    </w:p>
    <w:p w:rsidR="00F01E6D" w:rsidRDefault="00855C78" w:rsidP="00A3201E">
      <w:pPr>
        <w:pStyle w:val="3"/>
      </w:pPr>
      <w:r>
        <w:rPr>
          <w:rFonts w:hint="eastAsia"/>
        </w:rPr>
        <w:t>postfix+sasl</w:t>
      </w:r>
      <w:r>
        <w:rPr>
          <w:rFonts w:hint="eastAsia"/>
        </w:rPr>
        <w:t>用户认证</w:t>
      </w:r>
    </w:p>
    <w:p w:rsidR="00855C78" w:rsidRDefault="00855C78" w:rsidP="00855C78">
      <w:pPr>
        <w:pStyle w:val="a3"/>
        <w:numPr>
          <w:ilvl w:val="0"/>
          <w:numId w:val="17"/>
        </w:numPr>
        <w:ind w:firstLineChars="0"/>
      </w:pPr>
      <w:r>
        <w:rPr>
          <w:rFonts w:hint="eastAsia"/>
        </w:rPr>
        <w:t>启用</w:t>
      </w:r>
      <w:r>
        <w:rPr>
          <w:rFonts w:hint="eastAsia"/>
        </w:rPr>
        <w:t>sasl</w:t>
      </w:r>
      <w:r>
        <w:rPr>
          <w:rFonts w:hint="eastAsia"/>
        </w:rPr>
        <w:t>服务</w:t>
      </w:r>
    </w:p>
    <w:p w:rsidR="003C3CAD" w:rsidRDefault="003C3CAD" w:rsidP="003C3CAD">
      <w:pPr>
        <w:pStyle w:val="a3"/>
        <w:ind w:left="780" w:firstLineChars="0" w:firstLine="0"/>
      </w:pPr>
      <w:r>
        <w:rPr>
          <w:rFonts w:hint="eastAsia"/>
        </w:rPr>
        <w:t>配置文件</w:t>
      </w:r>
      <w:r w:rsidRPr="003C3CAD">
        <w:t>/etc/sysconfig/saslauthd</w:t>
      </w:r>
    </w:p>
    <w:p w:rsidR="00855C78" w:rsidRDefault="00855C78" w:rsidP="00855C78">
      <w:pPr>
        <w:pStyle w:val="a3"/>
        <w:ind w:left="780" w:firstLine="480"/>
      </w:pPr>
      <w:r>
        <w:t>[root@mail ~]# saslauthd -v</w:t>
      </w:r>
    </w:p>
    <w:p w:rsidR="00855C78" w:rsidRDefault="00855C78" w:rsidP="00855C78">
      <w:pPr>
        <w:pStyle w:val="a3"/>
        <w:ind w:left="780" w:firstLine="480"/>
      </w:pPr>
      <w:r>
        <w:t>saslauthd 2.1.23</w:t>
      </w:r>
    </w:p>
    <w:p w:rsidR="00855C78" w:rsidRDefault="00855C78" w:rsidP="00855C78">
      <w:pPr>
        <w:pStyle w:val="a3"/>
        <w:ind w:left="780" w:firstLineChars="0" w:firstLine="0"/>
      </w:pPr>
      <w:r>
        <w:t>authentication mechanisms: getpwent kerberos5 pam rimap shadow ldap</w:t>
      </w:r>
    </w:p>
    <w:p w:rsidR="00855C78" w:rsidRDefault="00855C78" w:rsidP="00855C78">
      <w:pPr>
        <w:pStyle w:val="a3"/>
        <w:ind w:left="780" w:firstLineChars="0" w:firstLine="0"/>
      </w:pPr>
      <w:r>
        <w:rPr>
          <w:rFonts w:hint="eastAsia"/>
        </w:rPr>
        <w:lastRenderedPageBreak/>
        <w:t>当前主机</w:t>
      </w:r>
      <w:r w:rsidR="003C3CAD">
        <w:rPr>
          <w:rFonts w:hint="eastAsia"/>
        </w:rPr>
        <w:t>支持的认证。</w:t>
      </w:r>
    </w:p>
    <w:p w:rsidR="003C3CAD" w:rsidRDefault="003C3CAD" w:rsidP="00855C78">
      <w:pPr>
        <w:pStyle w:val="a3"/>
        <w:ind w:left="780" w:firstLineChars="0" w:firstLine="0"/>
      </w:pPr>
      <w:r>
        <w:rPr>
          <w:rFonts w:hint="eastAsia"/>
        </w:rPr>
        <w:t>修改配置文件将</w:t>
      </w:r>
      <w:r>
        <w:rPr>
          <w:rFonts w:hint="eastAsia"/>
        </w:rPr>
        <w:t>pam</w:t>
      </w:r>
      <w:r>
        <w:rPr>
          <w:rFonts w:hint="eastAsia"/>
        </w:rPr>
        <w:t>改为</w:t>
      </w:r>
      <w:r>
        <w:t>shadow</w:t>
      </w:r>
    </w:p>
    <w:p w:rsidR="003C3CAD" w:rsidRDefault="00AF689A" w:rsidP="00855C78">
      <w:pPr>
        <w:pStyle w:val="a3"/>
        <w:ind w:left="780" w:firstLineChars="0" w:firstLine="0"/>
      </w:pPr>
      <w:r>
        <w:rPr>
          <w:rFonts w:hint="eastAsia"/>
        </w:rPr>
        <w:t>重启</w:t>
      </w:r>
      <w:r>
        <w:rPr>
          <w:rFonts w:hint="eastAsia"/>
        </w:rPr>
        <w:t>saslauthd</w:t>
      </w:r>
      <w:r>
        <w:rPr>
          <w:rFonts w:hint="eastAsia"/>
        </w:rPr>
        <w:t>服务</w:t>
      </w:r>
    </w:p>
    <w:p w:rsidR="00AF689A" w:rsidRDefault="00AF689A" w:rsidP="00855C78">
      <w:pPr>
        <w:pStyle w:val="a3"/>
        <w:ind w:left="780" w:firstLineChars="0" w:firstLine="0"/>
      </w:pPr>
      <w:r>
        <w:rPr>
          <w:rFonts w:hint="eastAsia"/>
        </w:rPr>
        <w:t>测试用户认证</w:t>
      </w:r>
    </w:p>
    <w:p w:rsidR="0004179B" w:rsidRDefault="0004179B" w:rsidP="0004179B">
      <w:pPr>
        <w:pStyle w:val="a3"/>
        <w:ind w:left="780" w:firstLine="480"/>
      </w:pPr>
      <w:r>
        <w:t>[root@mail ~]# testsaslauthd -u tuwei -p 123456</w:t>
      </w:r>
    </w:p>
    <w:p w:rsidR="00AF689A" w:rsidRDefault="0004179B" w:rsidP="0004179B">
      <w:pPr>
        <w:pStyle w:val="a3"/>
        <w:ind w:left="780" w:firstLineChars="0" w:firstLine="0"/>
      </w:pPr>
      <w:r>
        <w:t>0: OK "Success."</w:t>
      </w:r>
    </w:p>
    <w:p w:rsidR="0004179B" w:rsidRDefault="0004179B" w:rsidP="0004179B">
      <w:pPr>
        <w:pStyle w:val="a3"/>
        <w:ind w:left="780" w:firstLineChars="0" w:firstLine="0"/>
      </w:pPr>
    </w:p>
    <w:p w:rsidR="0004179B" w:rsidRDefault="0004179B" w:rsidP="0004179B">
      <w:pPr>
        <w:pStyle w:val="a3"/>
        <w:ind w:left="780" w:firstLine="480"/>
      </w:pPr>
      <w:r>
        <w:t>[root@mail ~]# postconf -a</w:t>
      </w:r>
    </w:p>
    <w:p w:rsidR="0004179B" w:rsidRDefault="0004179B" w:rsidP="0004179B">
      <w:pPr>
        <w:pStyle w:val="a3"/>
        <w:ind w:left="780" w:firstLine="480"/>
      </w:pPr>
      <w:r>
        <w:t>cyrus</w:t>
      </w:r>
    </w:p>
    <w:p w:rsidR="003C3CAD" w:rsidRDefault="0004179B" w:rsidP="0004179B">
      <w:pPr>
        <w:pStyle w:val="a3"/>
        <w:ind w:left="780" w:firstLineChars="0" w:firstLine="0"/>
      </w:pPr>
      <w:r>
        <w:t>dovecot</w:t>
      </w:r>
    </w:p>
    <w:p w:rsidR="0004179B" w:rsidRDefault="0004179B" w:rsidP="0004179B">
      <w:pPr>
        <w:pStyle w:val="a3"/>
        <w:ind w:left="780" w:firstLineChars="0" w:firstLine="0"/>
      </w:pPr>
      <w:r>
        <w:rPr>
          <w:rFonts w:hint="eastAsia"/>
        </w:rPr>
        <w:t>支持</w:t>
      </w:r>
      <w:r>
        <w:rPr>
          <w:rFonts w:hint="eastAsia"/>
        </w:rPr>
        <w:t>sasl</w:t>
      </w:r>
      <w:r>
        <w:rPr>
          <w:rFonts w:hint="eastAsia"/>
        </w:rPr>
        <w:t>。</w:t>
      </w:r>
    </w:p>
    <w:p w:rsidR="0004179B" w:rsidRDefault="003479A8" w:rsidP="0004179B">
      <w:pPr>
        <w:pStyle w:val="a3"/>
        <w:ind w:left="780" w:firstLineChars="0" w:firstLine="0"/>
      </w:pPr>
      <w:r>
        <w:rPr>
          <w:rFonts w:hint="eastAsia"/>
        </w:rPr>
        <w:t>开启</w:t>
      </w:r>
      <w:r>
        <w:rPr>
          <w:rFonts w:hint="eastAsia"/>
        </w:rPr>
        <w:t>postfix</w:t>
      </w:r>
      <w:r>
        <w:rPr>
          <w:rFonts w:hint="eastAsia"/>
        </w:rPr>
        <w:t>支持</w:t>
      </w:r>
      <w:r>
        <w:rPr>
          <w:rFonts w:hint="eastAsia"/>
        </w:rPr>
        <w:t>sasl</w:t>
      </w:r>
    </w:p>
    <w:p w:rsidR="003479A8" w:rsidRDefault="003479A8" w:rsidP="0004179B">
      <w:pPr>
        <w:pStyle w:val="a3"/>
        <w:ind w:left="780" w:firstLineChars="0" w:firstLine="0"/>
      </w:pPr>
      <w:r>
        <w:rPr>
          <w:rFonts w:hint="eastAsia"/>
        </w:rPr>
        <w:t>main.cf</w:t>
      </w:r>
      <w:r>
        <w:rPr>
          <w:rFonts w:hint="eastAsia"/>
        </w:rPr>
        <w:t>配置文件中添加如下内容：</w:t>
      </w:r>
    </w:p>
    <w:p w:rsidR="00F91576" w:rsidRDefault="00F91576" w:rsidP="00F91576">
      <w:pPr>
        <w:pStyle w:val="a3"/>
        <w:ind w:left="780" w:firstLine="480"/>
      </w:pPr>
      <w:r>
        <w:t>############################CYRUS-SASL############################</w:t>
      </w:r>
    </w:p>
    <w:p w:rsidR="00F91576" w:rsidRDefault="00F91576" w:rsidP="00F91576">
      <w:pPr>
        <w:pStyle w:val="a3"/>
        <w:ind w:left="780" w:firstLine="480"/>
      </w:pPr>
    </w:p>
    <w:p w:rsidR="00F91576" w:rsidRDefault="00F91576" w:rsidP="00F91576">
      <w:pPr>
        <w:pStyle w:val="a3"/>
        <w:ind w:left="780" w:firstLine="480"/>
      </w:pPr>
      <w:r>
        <w:t>broken_sasl_auth_clients = yes</w:t>
      </w:r>
    </w:p>
    <w:p w:rsidR="00F91576" w:rsidRDefault="00F91576" w:rsidP="00F91576">
      <w:pPr>
        <w:pStyle w:val="a3"/>
        <w:ind w:left="780" w:firstLine="480"/>
      </w:pPr>
    </w:p>
    <w:p w:rsidR="00F91576" w:rsidRDefault="00F91576" w:rsidP="00F91576">
      <w:pPr>
        <w:pStyle w:val="a3"/>
        <w:ind w:left="780" w:firstLine="480"/>
      </w:pPr>
      <w:r>
        <w:t>smtpd_recipient_restrictions=permit_mynetworks,permit_sasl_authenticated,reject_invalid_hostname,reject_non_fqdn_hostname,reject_unknown_sender_domain,reject_non_fqdn_sender,reject_non_fqdn_recipient,reject_unknown_recipient_domain,reject_unauth_pipelining,reject_unauth_destination</w:t>
      </w:r>
    </w:p>
    <w:p w:rsidR="00F91576" w:rsidRDefault="00F91576" w:rsidP="00F91576">
      <w:pPr>
        <w:pStyle w:val="a3"/>
        <w:ind w:left="780" w:firstLine="480"/>
      </w:pPr>
    </w:p>
    <w:p w:rsidR="00F91576" w:rsidRDefault="00F91576" w:rsidP="00F91576">
      <w:pPr>
        <w:pStyle w:val="a3"/>
        <w:ind w:left="780" w:firstLine="480"/>
      </w:pPr>
      <w:r>
        <w:t>smtpd_sasl_auth_enable = yes</w:t>
      </w:r>
    </w:p>
    <w:p w:rsidR="00F91576" w:rsidRDefault="00F91576" w:rsidP="00F91576">
      <w:pPr>
        <w:pStyle w:val="a3"/>
        <w:ind w:left="780" w:firstLine="480"/>
      </w:pPr>
    </w:p>
    <w:p w:rsidR="00F91576" w:rsidRDefault="00F91576" w:rsidP="00F91576">
      <w:pPr>
        <w:pStyle w:val="a3"/>
        <w:ind w:left="780" w:firstLine="480"/>
      </w:pPr>
      <w:r>
        <w:t>smtpd_sasl_local_domain = $myhostname</w:t>
      </w:r>
    </w:p>
    <w:p w:rsidR="00F91576" w:rsidRDefault="00F91576" w:rsidP="00F91576">
      <w:pPr>
        <w:pStyle w:val="a3"/>
        <w:ind w:left="780" w:firstLine="480"/>
      </w:pPr>
    </w:p>
    <w:p w:rsidR="00F91576" w:rsidRDefault="00F91576" w:rsidP="00F91576">
      <w:pPr>
        <w:pStyle w:val="a3"/>
        <w:ind w:left="780" w:firstLine="480"/>
      </w:pPr>
      <w:r>
        <w:lastRenderedPageBreak/>
        <w:t>smtpd_sasl_security_options = noanonymous</w:t>
      </w:r>
    </w:p>
    <w:p w:rsidR="00F91576" w:rsidRDefault="00F91576" w:rsidP="00F91576">
      <w:pPr>
        <w:pStyle w:val="a3"/>
        <w:ind w:left="780" w:firstLine="480"/>
      </w:pPr>
    </w:p>
    <w:p w:rsidR="00F91576" w:rsidRDefault="007F6E6A" w:rsidP="00F91576">
      <w:pPr>
        <w:pStyle w:val="a3"/>
        <w:ind w:left="780" w:firstLine="480"/>
      </w:pPr>
      <w:r>
        <w:rPr>
          <w:rFonts w:hint="eastAsia"/>
        </w:rPr>
        <w:t>#</w:t>
      </w:r>
      <w:r w:rsidR="00F91576">
        <w:t>smtpd_sasl_application_name = smtpd</w:t>
      </w:r>
    </w:p>
    <w:p w:rsidR="007F6E6A" w:rsidRDefault="007F6E6A" w:rsidP="007F6E6A">
      <w:pPr>
        <w:pStyle w:val="a3"/>
        <w:ind w:left="780" w:firstLine="420"/>
      </w:pPr>
      <w:r>
        <w:rPr>
          <w:rFonts w:ascii="Arial" w:hAnsi="Arial" w:cs="Arial"/>
          <w:color w:val="3F3F3F"/>
          <w:sz w:val="21"/>
          <w:shd w:val="clear" w:color="auto" w:fill="FFFFFF"/>
        </w:rPr>
        <w:t>smtpd_sasl_path = smtpd</w:t>
      </w:r>
    </w:p>
    <w:p w:rsidR="003479A8" w:rsidRDefault="00F91576" w:rsidP="00627EF3">
      <w:pPr>
        <w:ind w:firstLine="0"/>
      </w:pPr>
      <w:r>
        <w:t>smtpd_banner = Welcome to our $myhostname ESMTP,Warning: Version not Available!</w:t>
      </w:r>
    </w:p>
    <w:p w:rsidR="004D4327" w:rsidRDefault="00627EF3" w:rsidP="00671A92">
      <w:r>
        <w:t>编辑</w:t>
      </w:r>
      <w:r w:rsidRPr="00627EF3">
        <w:t>vim /etc/sasl2/smtpd.conf</w:t>
      </w:r>
    </w:p>
    <w:p w:rsidR="00627EF3" w:rsidRDefault="00627EF3" w:rsidP="00627EF3">
      <w:r>
        <w:t>pwcheck_method: saslauthd</w:t>
      </w:r>
    </w:p>
    <w:p w:rsidR="00627EF3" w:rsidRDefault="00627EF3" w:rsidP="00627EF3">
      <w:r>
        <w:t>mech_list: plain login</w:t>
      </w:r>
    </w:p>
    <w:p w:rsidR="00F55609" w:rsidRDefault="00F55609" w:rsidP="00627EF3">
      <w:r>
        <w:rPr>
          <w:rFonts w:hint="eastAsia"/>
        </w:rPr>
        <w:t>访问控制，查找表</w:t>
      </w:r>
    </w:p>
    <w:p w:rsidR="00F55609" w:rsidRDefault="00F55609" w:rsidP="00627EF3">
      <w:r>
        <w:rPr>
          <w:rFonts w:hint="eastAsia"/>
        </w:rPr>
        <w:t>如</w:t>
      </w:r>
      <w:r w:rsidRPr="00F55609">
        <w:t>vim /etc/postfix/access</w:t>
      </w:r>
    </w:p>
    <w:p w:rsidR="00F55609" w:rsidRDefault="00F55609" w:rsidP="00627EF3">
      <w:r>
        <w:rPr>
          <w:rFonts w:hint="eastAsia"/>
        </w:rPr>
        <w:t>添加拒绝发送的</w:t>
      </w:r>
      <w:r>
        <w:rPr>
          <w:rFonts w:hint="eastAsia"/>
        </w:rPr>
        <w:t>IP</w:t>
      </w:r>
      <w:r>
        <w:rPr>
          <w:rFonts w:hint="eastAsia"/>
        </w:rPr>
        <w:t>地址：</w:t>
      </w:r>
      <w:r>
        <w:rPr>
          <w:rFonts w:hint="eastAsia"/>
        </w:rPr>
        <w:t>192.168.132.16 REJECT</w:t>
      </w:r>
    </w:p>
    <w:p w:rsidR="00F55609" w:rsidRDefault="00F55609" w:rsidP="00627EF3">
      <w:r w:rsidRPr="00F55609">
        <w:t>postmap /etc/postfix/access</w:t>
      </w:r>
      <w:r>
        <w:rPr>
          <w:rFonts w:hint="eastAsia"/>
        </w:rPr>
        <w:t xml:space="preserve"> </w:t>
      </w:r>
      <w:r>
        <w:rPr>
          <w:rFonts w:hint="eastAsia"/>
        </w:rPr>
        <w:t>转成</w:t>
      </w:r>
      <w:r>
        <w:rPr>
          <w:rFonts w:hint="eastAsia"/>
        </w:rPr>
        <w:t>hash</w:t>
      </w:r>
      <w:r>
        <w:rPr>
          <w:rFonts w:hint="eastAsia"/>
        </w:rPr>
        <w:t>格式</w:t>
      </w:r>
    </w:p>
    <w:p w:rsidR="00F55609" w:rsidRDefault="00F55609" w:rsidP="00627EF3">
      <w:r>
        <w:rPr>
          <w:rFonts w:hint="eastAsia"/>
        </w:rPr>
        <w:t>main.cf</w:t>
      </w:r>
      <w:r>
        <w:rPr>
          <w:rFonts w:hint="eastAsia"/>
        </w:rPr>
        <w:t>中添加</w:t>
      </w:r>
    </w:p>
    <w:p w:rsidR="00F55609" w:rsidRDefault="008E5489" w:rsidP="00627EF3">
      <w:r w:rsidRPr="008E5489">
        <w:t>smtpd_client_restrict</w:t>
      </w:r>
      <w:r w:rsidR="00E31238">
        <w:t>ions = check_client_access hash</w:t>
      </w:r>
      <w:r w:rsidR="00E31238">
        <w:rPr>
          <w:rFonts w:hint="eastAsia"/>
        </w:rPr>
        <w:t>:</w:t>
      </w:r>
      <w:r w:rsidRPr="008E5489">
        <w:t>/etc/postfix/access</w:t>
      </w:r>
    </w:p>
    <w:p w:rsidR="007E33A8" w:rsidRDefault="007E33A8" w:rsidP="00627EF3">
      <w:r>
        <w:rPr>
          <w:rFonts w:hint="eastAsia"/>
        </w:rPr>
        <w:t>重启</w:t>
      </w:r>
      <w:r>
        <w:rPr>
          <w:rFonts w:hint="eastAsia"/>
        </w:rPr>
        <w:t>postfix</w:t>
      </w:r>
    </w:p>
    <w:p w:rsidR="008E5489" w:rsidRDefault="00556744" w:rsidP="00627EF3">
      <w:r>
        <w:rPr>
          <w:rFonts w:hint="eastAsia"/>
        </w:rPr>
        <w:t>如果是禁止某个域名</w:t>
      </w:r>
      <w:r w:rsidR="00D9788E">
        <w:rPr>
          <w:rFonts w:hint="eastAsia"/>
        </w:rPr>
        <w:t>发邮件</w:t>
      </w:r>
    </w:p>
    <w:p w:rsidR="00556744" w:rsidRDefault="00556744" w:rsidP="00627EF3">
      <w:r w:rsidRPr="00556744">
        <w:t>smtpd_</w:t>
      </w:r>
      <w:r w:rsidR="00D9788E">
        <w:rPr>
          <w:rFonts w:hint="eastAsia"/>
        </w:rPr>
        <w:t>sender</w:t>
      </w:r>
      <w:r w:rsidRPr="00556744">
        <w:t>_restrictions = check_</w:t>
      </w:r>
      <w:r w:rsidR="00D9788E">
        <w:rPr>
          <w:rFonts w:hint="eastAsia"/>
        </w:rPr>
        <w:t>sender</w:t>
      </w:r>
      <w:r w:rsidRPr="00556744">
        <w:t>_access hash:/etc/postfix/</w:t>
      </w:r>
      <w:r w:rsidR="001E4526">
        <w:rPr>
          <w:rFonts w:hint="eastAsia"/>
        </w:rPr>
        <w:t>access</w:t>
      </w:r>
    </w:p>
    <w:p w:rsidR="00D9788E" w:rsidRDefault="00D9788E" w:rsidP="00627EF3">
      <w:r>
        <w:rPr>
          <w:rFonts w:hint="eastAsia"/>
        </w:rPr>
        <w:t>限制发送邮件给某个用户</w:t>
      </w:r>
    </w:p>
    <w:p w:rsidR="00693E4C" w:rsidRDefault="00D9788E" w:rsidP="00DB31E7">
      <w:r w:rsidRPr="00556744">
        <w:t xml:space="preserve">smtpd_recipient_restrictions = </w:t>
      </w:r>
      <w:r w:rsidR="00DB31E7" w:rsidRPr="00556744">
        <w:t>check_recipient_access hash:/etc/postfix/</w:t>
      </w:r>
      <w:r w:rsidR="00DB31E7">
        <w:rPr>
          <w:rFonts w:hint="eastAsia"/>
        </w:rPr>
        <w:t xml:space="preserve">access, </w:t>
      </w:r>
      <w:r w:rsidR="002E2919" w:rsidRPr="002E2919">
        <w:t>permit_mynetworks,</w:t>
      </w:r>
      <w:r w:rsidR="00DB31E7">
        <w:rPr>
          <w:rFonts w:hint="eastAsia"/>
        </w:rPr>
        <w:t xml:space="preserve"> </w:t>
      </w:r>
      <w:r w:rsidR="002E2919" w:rsidRPr="002E2919">
        <w:t>permit_sasl_authenticated</w:t>
      </w:r>
    </w:p>
    <w:p w:rsidR="00A77D47" w:rsidRDefault="00A77D47" w:rsidP="00DB31E7"/>
    <w:p w:rsidR="00A77D47" w:rsidRDefault="00A3201E" w:rsidP="00A3201E">
      <w:pPr>
        <w:pStyle w:val="2"/>
      </w:pPr>
      <w:r>
        <w:rPr>
          <w:rFonts w:hint="eastAsia"/>
        </w:rPr>
        <w:lastRenderedPageBreak/>
        <w:t>虚拟域、虚拟用户</w:t>
      </w:r>
    </w:p>
    <w:p w:rsidR="00A3201E" w:rsidRPr="00A3201E" w:rsidRDefault="006C394B" w:rsidP="00A3201E">
      <w:r>
        <w:rPr>
          <w:noProof/>
        </w:rPr>
        <w:drawing>
          <wp:inline distT="0" distB="0" distL="0" distR="0" wp14:anchorId="074CE5A0" wp14:editId="2C11E951">
            <wp:extent cx="5486400" cy="3250565"/>
            <wp:effectExtent l="0" t="0" r="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3250565"/>
                    </a:xfrm>
                    <a:prstGeom prst="rect">
                      <a:avLst/>
                    </a:prstGeom>
                  </pic:spPr>
                </pic:pic>
              </a:graphicData>
            </a:graphic>
          </wp:inline>
        </w:drawing>
      </w:r>
    </w:p>
    <w:p w:rsidR="006F003C" w:rsidRDefault="006F003C" w:rsidP="006F003C">
      <w:r>
        <w:rPr>
          <w:rFonts w:hint="eastAsia"/>
        </w:rPr>
        <w:t>组件</w:t>
      </w:r>
      <w:r>
        <w:rPr>
          <w:rFonts w:hint="eastAsia"/>
        </w:rPr>
        <w:t>cyrus-sasl</w:t>
      </w:r>
    </w:p>
    <w:p w:rsidR="00D9788E" w:rsidRDefault="006F003C" w:rsidP="006F003C">
      <w:r>
        <w:rPr>
          <w:rFonts w:hint="eastAsia"/>
        </w:rPr>
        <w:t>postfix</w:t>
      </w:r>
      <w:r>
        <w:rPr>
          <w:rFonts w:hint="eastAsia"/>
        </w:rPr>
        <w:t>利用</w:t>
      </w:r>
      <w:r>
        <w:rPr>
          <w:rFonts w:hint="eastAsia"/>
        </w:rPr>
        <w:t>sasl</w:t>
      </w:r>
      <w:r>
        <w:rPr>
          <w:rFonts w:hint="eastAsia"/>
        </w:rPr>
        <w:t>的库。通过</w:t>
      </w:r>
      <w:r>
        <w:rPr>
          <w:rFonts w:hint="eastAsia"/>
        </w:rPr>
        <w:t xml:space="preserve">courier-authlib </w:t>
      </w:r>
      <w:r>
        <w:rPr>
          <w:rFonts w:hint="eastAsia"/>
        </w:rPr>
        <w:t>服务连接</w:t>
      </w:r>
      <w:r>
        <w:rPr>
          <w:rFonts w:hint="eastAsia"/>
        </w:rPr>
        <w:t>mysql</w:t>
      </w:r>
      <w:r>
        <w:rPr>
          <w:rFonts w:hint="eastAsia"/>
        </w:rPr>
        <w:t>检索账号密码，从而实现发信认证。</w:t>
      </w:r>
    </w:p>
    <w:p w:rsidR="003C433B" w:rsidRDefault="003C433B" w:rsidP="006F003C">
      <w:r>
        <w:rPr>
          <w:rFonts w:hint="eastAsia"/>
        </w:rPr>
        <w:t>dovecot</w:t>
      </w:r>
      <w:r>
        <w:rPr>
          <w:rFonts w:hint="eastAsia"/>
        </w:rPr>
        <w:t>收信通过</w:t>
      </w:r>
      <w:r>
        <w:rPr>
          <w:rFonts w:hint="eastAsia"/>
        </w:rPr>
        <w:t>mysql driver</w:t>
      </w:r>
      <w:r>
        <w:rPr>
          <w:rFonts w:hint="eastAsia"/>
        </w:rPr>
        <w:t>认证</w:t>
      </w:r>
    </w:p>
    <w:p w:rsidR="00AC028B" w:rsidRPr="00D9788E" w:rsidRDefault="00AC028B" w:rsidP="006F003C">
      <w:r>
        <w:rPr>
          <w:rFonts w:hint="eastAsia"/>
        </w:rPr>
        <w:t xml:space="preserve">extmail extman     </w:t>
      </w:r>
      <w:r>
        <w:rPr>
          <w:rFonts w:hint="eastAsia"/>
        </w:rPr>
        <w:t>实现</w:t>
      </w:r>
      <w:r>
        <w:rPr>
          <w:rFonts w:hint="eastAsia"/>
        </w:rPr>
        <w:t>web</w:t>
      </w:r>
      <w:r>
        <w:rPr>
          <w:rFonts w:hint="eastAsia"/>
        </w:rPr>
        <w:t>登陆，收发邮件。</w:t>
      </w:r>
      <w:r>
        <w:rPr>
          <w:rFonts w:hint="eastAsia"/>
        </w:rPr>
        <w:t xml:space="preserve"> webmail</w:t>
      </w:r>
    </w:p>
    <w:p w:rsidR="001E4526" w:rsidRDefault="001E4526" w:rsidP="00627EF3"/>
    <w:p w:rsidR="004D4327" w:rsidRDefault="0041002D" w:rsidP="00A35BE1">
      <w:pPr>
        <w:pStyle w:val="2"/>
      </w:pPr>
      <w:r>
        <w:rPr>
          <w:rFonts w:hint="eastAsia"/>
        </w:rPr>
        <w:t>编译安装</w:t>
      </w:r>
      <w:r>
        <w:rPr>
          <w:rFonts w:hint="eastAsia"/>
        </w:rPr>
        <w:t>courier-authlib</w:t>
      </w:r>
    </w:p>
    <w:p w:rsidR="00C208A5" w:rsidRDefault="00C208A5" w:rsidP="00631260"/>
    <w:p w:rsidR="00C208A5" w:rsidRDefault="00C208A5" w:rsidP="00631260"/>
    <w:p w:rsidR="004D4327" w:rsidRDefault="001C3B68" w:rsidP="00671A92">
      <w:r>
        <w:rPr>
          <w:rFonts w:hint="eastAsia"/>
        </w:rPr>
        <w:t>本次安装的是</w:t>
      </w:r>
      <w:r>
        <w:rPr>
          <w:rFonts w:hint="eastAsia"/>
        </w:rPr>
        <w:t>0.64</w:t>
      </w:r>
      <w:r>
        <w:rPr>
          <w:rFonts w:hint="eastAsia"/>
        </w:rPr>
        <w:t>版本。</w:t>
      </w:r>
    </w:p>
    <w:p w:rsidR="001C3B68" w:rsidRDefault="001C3B68" w:rsidP="001C3B68">
      <w:r>
        <w:t>./configure --prefix=/usr/local/courier-authlib \</w:t>
      </w:r>
    </w:p>
    <w:p w:rsidR="001C3B68" w:rsidRDefault="001C3B68" w:rsidP="001C3B68">
      <w:r>
        <w:t>--sysconfdir=/etc \</w:t>
      </w:r>
    </w:p>
    <w:p w:rsidR="001C3B68" w:rsidRDefault="001C3B68" w:rsidP="001C3B68">
      <w:r>
        <w:t>--without-authpam \</w:t>
      </w:r>
    </w:p>
    <w:p w:rsidR="001C3B68" w:rsidRDefault="001C3B68" w:rsidP="001C3B68">
      <w:r>
        <w:t>--without-authshadow \</w:t>
      </w:r>
    </w:p>
    <w:p w:rsidR="001C3B68" w:rsidRDefault="001C3B68" w:rsidP="001C3B68">
      <w:r>
        <w:t>--without-authvchkpw \</w:t>
      </w:r>
    </w:p>
    <w:p w:rsidR="001C3B68" w:rsidRDefault="001C3B68" w:rsidP="001C3B68">
      <w:r>
        <w:lastRenderedPageBreak/>
        <w:t>--without-authpgsql \</w:t>
      </w:r>
    </w:p>
    <w:p w:rsidR="001C3B68" w:rsidRDefault="001C3B68" w:rsidP="001C3B68">
      <w:r>
        <w:t>--with-mysql-libs=/usr/local/mysql/lib/mysql \</w:t>
      </w:r>
    </w:p>
    <w:p w:rsidR="001C3B68" w:rsidRDefault="001C3B68" w:rsidP="001C3B68">
      <w:r>
        <w:t>--with-mysql-includes=/usr/local/mysql/include/mysql \</w:t>
      </w:r>
    </w:p>
    <w:p w:rsidR="001C3B68" w:rsidRDefault="001C3B68" w:rsidP="001C3B68">
      <w:r>
        <w:rPr>
          <w:rFonts w:hint="eastAsia"/>
        </w:rPr>
        <w:t>--with-redhat \  ----</w:t>
      </w:r>
      <w:r>
        <w:rPr>
          <w:rFonts w:hint="eastAsia"/>
        </w:rPr>
        <w:t>如果是红帽系统添加</w:t>
      </w:r>
    </w:p>
    <w:p w:rsidR="001C3B68" w:rsidRDefault="001C3B68" w:rsidP="001C3B68">
      <w:r>
        <w:t>--with-authmysqlrc=/etc/authmysqlrc \</w:t>
      </w:r>
    </w:p>
    <w:p w:rsidR="001C3B68" w:rsidRDefault="001C3B68" w:rsidP="001C3B68">
      <w:r>
        <w:t>--with-authdaemonrc=/etc/authdaemonrc \</w:t>
      </w:r>
    </w:p>
    <w:p w:rsidR="001C3B68" w:rsidRDefault="001C3B68" w:rsidP="001C3B68">
      <w:r>
        <w:t>--with-mailuser=postfix \</w:t>
      </w:r>
    </w:p>
    <w:p w:rsidR="001C3B68" w:rsidRDefault="001C3B68" w:rsidP="001C3B68">
      <w:r>
        <w:t>--with-mailgroup=postfix \</w:t>
      </w:r>
    </w:p>
    <w:p w:rsidR="001C3B68" w:rsidRDefault="001C3B68" w:rsidP="001C3B68">
      <w:r>
        <w:rPr>
          <w:rFonts w:hint="eastAsia"/>
        </w:rPr>
        <w:t>--with-ltdl-lib=/usr/lib \  ------</w:t>
      </w:r>
      <w:r>
        <w:rPr>
          <w:rFonts w:hint="eastAsia"/>
        </w:rPr>
        <w:t>确保有安装</w:t>
      </w:r>
      <w:r>
        <w:rPr>
          <w:rFonts w:hint="eastAsia"/>
        </w:rPr>
        <w:t>yum -y install libtool-ltdl  libtool-ltdl-devel</w:t>
      </w:r>
    </w:p>
    <w:p w:rsidR="001C3B68" w:rsidRDefault="001C3B68" w:rsidP="001C3B68">
      <w:r>
        <w:t>--with-ltdl-include=/usr/include</w:t>
      </w:r>
    </w:p>
    <w:p w:rsidR="00D551FE" w:rsidRDefault="00D551FE" w:rsidP="001C3B68">
      <w:r>
        <w:rPr>
          <w:rFonts w:hint="eastAsia"/>
        </w:rPr>
        <w:t>可以使用</w:t>
      </w:r>
      <w:r>
        <w:t>--with-authdaemon</w:t>
      </w:r>
      <w:r>
        <w:rPr>
          <w:rFonts w:hint="eastAsia"/>
        </w:rPr>
        <w:t>var=/var/spool/authdaemon</w:t>
      </w:r>
      <w:r>
        <w:rPr>
          <w:rFonts w:hint="eastAsia"/>
        </w:rPr>
        <w:t>指定套接字路径</w:t>
      </w:r>
    </w:p>
    <w:p w:rsidR="00017456" w:rsidRDefault="00017456" w:rsidP="001C3B68">
      <w:r>
        <w:rPr>
          <w:rFonts w:hint="eastAsia"/>
        </w:rPr>
        <w:t>make</w:t>
      </w:r>
    </w:p>
    <w:p w:rsidR="00017456" w:rsidRDefault="00017456" w:rsidP="001C3B68">
      <w:r>
        <w:rPr>
          <w:rFonts w:hint="eastAsia"/>
        </w:rPr>
        <w:t>make install</w:t>
      </w:r>
    </w:p>
    <w:p w:rsidR="001C3B68" w:rsidRDefault="001C3B68" w:rsidP="001C3B68">
      <w:r>
        <w:rPr>
          <w:rFonts w:hint="eastAsia"/>
        </w:rPr>
        <w:t>由于一直报错，提示</w:t>
      </w:r>
      <w:r>
        <w:rPr>
          <w:rFonts w:hint="eastAsia"/>
        </w:rPr>
        <w:t>ltdl</w:t>
      </w:r>
      <w:r>
        <w:rPr>
          <w:rFonts w:hint="eastAsia"/>
        </w:rPr>
        <w:t>库文件路径找不到，最后去掉了最后两行，成功安装</w:t>
      </w:r>
      <w:r w:rsidR="005D2E39">
        <w:rPr>
          <w:rFonts w:hint="eastAsia"/>
        </w:rPr>
        <w:t>。</w:t>
      </w:r>
    </w:p>
    <w:p w:rsidR="00017456" w:rsidRDefault="00017456" w:rsidP="001C3B68">
      <w:r w:rsidRPr="00017456">
        <w:t>chmod 755 /usr/local/courier-authlib/var/spool/authdaemon/</w:t>
      </w:r>
    </w:p>
    <w:p w:rsidR="00017456" w:rsidRDefault="00017456" w:rsidP="001C3B68">
      <w:r w:rsidRPr="00017456">
        <w:t>cp /etc/authdaemonrc.dist /etc/authdaemonrc</w:t>
      </w:r>
    </w:p>
    <w:p w:rsidR="00017456" w:rsidRDefault="00017456" w:rsidP="001C3B68">
      <w:r w:rsidRPr="00017456">
        <w:t>cp /etc/authmysqlrc.dist /etc/authmysqlrc</w:t>
      </w:r>
    </w:p>
    <w:p w:rsidR="00A757E8" w:rsidRDefault="00A757E8" w:rsidP="001C3B68">
      <w:r>
        <w:rPr>
          <w:rFonts w:hint="eastAsia"/>
        </w:rPr>
        <w:t>修改</w:t>
      </w:r>
      <w:r w:rsidRPr="00A757E8">
        <w:t>vim /etc/authdaemonrc</w:t>
      </w:r>
    </w:p>
    <w:p w:rsidR="00A757E8" w:rsidRDefault="00A757E8" w:rsidP="001C3B68">
      <w:r w:rsidRPr="00A757E8">
        <w:t>authmodulelist="</w:t>
      </w:r>
      <w:r w:rsidRPr="00A757E8">
        <w:rPr>
          <w:highlight w:val="yellow"/>
        </w:rPr>
        <w:t>authmysql</w:t>
      </w:r>
      <w:r w:rsidRPr="00A757E8">
        <w:t>"</w:t>
      </w:r>
      <w:r>
        <w:rPr>
          <w:rFonts w:hint="eastAsia"/>
        </w:rPr>
        <w:t xml:space="preserve">  </w:t>
      </w:r>
    </w:p>
    <w:p w:rsidR="00A757E8" w:rsidRDefault="00866D40" w:rsidP="001C3B68">
      <w:r w:rsidRPr="00866D40">
        <w:t>authmodulelistorig="</w:t>
      </w:r>
      <w:r w:rsidRPr="00866D40">
        <w:rPr>
          <w:highlight w:val="yellow"/>
        </w:rPr>
        <w:t>authmysql</w:t>
      </w:r>
      <w:r w:rsidRPr="00866D40">
        <w:t>"</w:t>
      </w:r>
    </w:p>
    <w:p w:rsidR="00A757E8" w:rsidRDefault="00A757E8" w:rsidP="001C3B68">
      <w:r w:rsidRPr="00A757E8">
        <w:t>daemons=</w:t>
      </w:r>
      <w:r w:rsidRPr="00A757E8">
        <w:rPr>
          <w:highlight w:val="yellow"/>
        </w:rPr>
        <w:t>10</w:t>
      </w:r>
    </w:p>
    <w:p w:rsidR="00866D40" w:rsidRDefault="00866D40" w:rsidP="001C3B68"/>
    <w:p w:rsidR="00A55FF7" w:rsidRDefault="00A55FF7" w:rsidP="001C3B68">
      <w:r>
        <w:rPr>
          <w:rFonts w:hint="eastAsia"/>
        </w:rPr>
        <w:t>配置其通过</w:t>
      </w:r>
      <w:r>
        <w:rPr>
          <w:rFonts w:hint="eastAsia"/>
        </w:rPr>
        <w:t>mysql</w:t>
      </w:r>
      <w:r>
        <w:rPr>
          <w:rFonts w:hint="eastAsia"/>
        </w:rPr>
        <w:t>进行邮件账号认证</w:t>
      </w:r>
    </w:p>
    <w:p w:rsidR="0093143E" w:rsidRDefault="0093143E" w:rsidP="001C3B68">
      <w:r w:rsidRPr="0093143E">
        <w:t>vim /etc/authmysqlrc</w:t>
      </w:r>
      <w:r w:rsidR="006D3057">
        <w:t>修改</w:t>
      </w:r>
      <w:r w:rsidR="00C06BF6">
        <w:t>如下内容</w:t>
      </w:r>
    </w:p>
    <w:p w:rsidR="0093143E" w:rsidRDefault="0093143E" w:rsidP="0093143E">
      <w:r>
        <w:t>MYSQL_SERVER  localhost</w:t>
      </w:r>
    </w:p>
    <w:p w:rsidR="0093143E" w:rsidRDefault="0093143E" w:rsidP="0093143E">
      <w:r>
        <w:t>MYSQL_PORT 3306</w:t>
      </w:r>
    </w:p>
    <w:p w:rsidR="0093143E" w:rsidRDefault="0093143E" w:rsidP="0093143E">
      <w:r>
        <w:t>MYSQL_USERNAME extmail</w:t>
      </w:r>
    </w:p>
    <w:p w:rsidR="0093143E" w:rsidRDefault="0093143E" w:rsidP="0093143E">
      <w:r>
        <w:lastRenderedPageBreak/>
        <w:t>MYSQL_PASSWORD  extmail</w:t>
      </w:r>
    </w:p>
    <w:p w:rsidR="0093143E" w:rsidRDefault="0093143E" w:rsidP="0093143E">
      <w:r>
        <w:t>MYSQL_SOCKET  /usr/local/mysql/tmp/mysql.sock</w:t>
      </w:r>
    </w:p>
    <w:p w:rsidR="0093143E" w:rsidRDefault="0093143E" w:rsidP="0093143E">
      <w:r>
        <w:t>MYSQL_DATABASE  extmail</w:t>
      </w:r>
    </w:p>
    <w:p w:rsidR="0093143E" w:rsidRDefault="0093143E" w:rsidP="0093143E">
      <w:r>
        <w:t>MYSQL_USER_TABLE    mailbox</w:t>
      </w:r>
    </w:p>
    <w:p w:rsidR="0093143E" w:rsidRDefault="0093143E" w:rsidP="0093143E">
      <w:r>
        <w:t>MYSQL_CRYPT_PWFIELD  password</w:t>
      </w:r>
    </w:p>
    <w:p w:rsidR="0093143E" w:rsidRDefault="0093143E" w:rsidP="0093143E">
      <w:r>
        <w:t>MYSQL_UID_FIELD '2525'</w:t>
      </w:r>
    </w:p>
    <w:p w:rsidR="0093143E" w:rsidRDefault="0093143E" w:rsidP="0093143E">
      <w:r>
        <w:t>MYSQL_GID_FIELD '2525'</w:t>
      </w:r>
    </w:p>
    <w:p w:rsidR="0093143E" w:rsidRDefault="0093143E" w:rsidP="0093143E">
      <w:r>
        <w:t>MYSQL_LOGIN_FIELD  username</w:t>
      </w:r>
    </w:p>
    <w:p w:rsidR="0093143E" w:rsidRDefault="0093143E" w:rsidP="0093143E">
      <w:r>
        <w:t>MYSQL_HOME_FIELD   concat('/var/mailbox/',homedir)</w:t>
      </w:r>
    </w:p>
    <w:p w:rsidR="006D3057" w:rsidRDefault="006D3057" w:rsidP="0093143E">
      <w:r w:rsidRPr="006D3057">
        <w:t>MYSQL_NAME_FIELD</w:t>
      </w:r>
      <w:r>
        <w:rPr>
          <w:rFonts w:hint="eastAsia"/>
        </w:rPr>
        <w:t xml:space="preserve">    name</w:t>
      </w:r>
    </w:p>
    <w:p w:rsidR="00A55FF7" w:rsidRDefault="0093143E" w:rsidP="0093143E">
      <w:r>
        <w:t>MYSQL_MAILDIR_FIELD   concat('/var/mailbox/',maildir)</w:t>
      </w:r>
    </w:p>
    <w:p w:rsidR="005D2E39" w:rsidRDefault="005D2E39" w:rsidP="001C3B68">
      <w:r>
        <w:rPr>
          <w:rFonts w:hint="eastAsia"/>
        </w:rPr>
        <w:t>提供服务脚本。</w:t>
      </w:r>
    </w:p>
    <w:p w:rsidR="005D2E39" w:rsidRDefault="005D2E39" w:rsidP="001C3B68">
      <w:r w:rsidRPr="005D2E39">
        <w:t>cp courier-authlib.sysvinit /etc/init.d/courier-authlib</w:t>
      </w:r>
    </w:p>
    <w:p w:rsidR="005D2E39" w:rsidRDefault="005D2E39" w:rsidP="001C3B68">
      <w:r w:rsidRPr="005D2E39">
        <w:t>chmod 755 /etc/init.d/courier-authlib</w:t>
      </w:r>
    </w:p>
    <w:p w:rsidR="005D2E39" w:rsidRDefault="005D2E39" w:rsidP="001C3B68">
      <w:r w:rsidRPr="005D2E39">
        <w:t>chkconfig courier-authlib on</w:t>
      </w:r>
    </w:p>
    <w:p w:rsidR="001C3B68" w:rsidRDefault="00A55FF7" w:rsidP="00671A92">
      <w:r w:rsidRPr="00A55FF7">
        <w:t>echo " /usr/local/courier-authlib/lib/courier-authlib" &gt;&gt;/etc/ld.so.conf.d/courier-authlib.conf</w:t>
      </w:r>
    </w:p>
    <w:p w:rsidR="00A55FF7" w:rsidRDefault="00A55FF7" w:rsidP="00671A92">
      <w:r w:rsidRPr="00A55FF7">
        <w:t>ldconfig -v</w:t>
      </w:r>
    </w:p>
    <w:p w:rsidR="00012394" w:rsidRDefault="00012394" w:rsidP="00671A92">
      <w:r>
        <w:rPr>
          <w:rFonts w:hint="eastAsia"/>
        </w:rPr>
        <w:t>服务启动</w:t>
      </w:r>
      <w:r w:rsidRPr="00012394">
        <w:t>/etc/init.d/courier-authlib start</w:t>
      </w:r>
    </w:p>
    <w:p w:rsidR="00177FEB" w:rsidRDefault="00177FEB" w:rsidP="00671A92"/>
    <w:p w:rsidR="00177FEB" w:rsidRDefault="00177FEB" w:rsidP="00177FEB">
      <w:r>
        <w:rPr>
          <w:rFonts w:hint="eastAsia"/>
        </w:rPr>
        <w:t>修改配置</w:t>
      </w:r>
      <w:r>
        <w:rPr>
          <w:rFonts w:hint="eastAsia"/>
        </w:rPr>
        <w:t>smtp</w:t>
      </w:r>
      <w:r>
        <w:rPr>
          <w:rFonts w:hint="eastAsia"/>
        </w:rPr>
        <w:t>认证</w:t>
      </w:r>
      <w:r>
        <w:rPr>
          <w:rFonts w:hint="eastAsia"/>
        </w:rPr>
        <w:t>vim /etc/sasl2/smtpd.conf</w:t>
      </w:r>
    </w:p>
    <w:p w:rsidR="00177FEB" w:rsidRDefault="00177FEB" w:rsidP="00177FEB">
      <w:r>
        <w:t>pwcheck_method: authdaemond</w:t>
      </w:r>
    </w:p>
    <w:p w:rsidR="00177FEB" w:rsidRDefault="00177FEB" w:rsidP="00177FEB">
      <w:r>
        <w:t>mech_list: plain login</w:t>
      </w:r>
    </w:p>
    <w:p w:rsidR="00177FEB" w:rsidRDefault="00177FEB" w:rsidP="00177FEB">
      <w:r>
        <w:t>authdaemond_path:/usr/local/courier-authlib/var/authdaemon/socket</w:t>
      </w:r>
    </w:p>
    <w:p w:rsidR="00177FEB" w:rsidRPr="00177FEB" w:rsidRDefault="00177FEB" w:rsidP="00671A92"/>
    <w:p w:rsidR="00965CA6" w:rsidRDefault="00965CA6" w:rsidP="00965CA6">
      <w:r>
        <w:rPr>
          <w:rFonts w:hint="eastAsia"/>
        </w:rPr>
        <w:t>配置</w:t>
      </w:r>
      <w:r>
        <w:rPr>
          <w:rFonts w:hint="eastAsia"/>
        </w:rPr>
        <w:t>postfix</w:t>
      </w:r>
      <w:r>
        <w:rPr>
          <w:rFonts w:hint="eastAsia"/>
        </w:rPr>
        <w:t>和</w:t>
      </w:r>
      <w:r w:rsidR="0005358A">
        <w:rPr>
          <w:rFonts w:hint="eastAsia"/>
        </w:rPr>
        <w:t>courier-authlib</w:t>
      </w:r>
    </w:p>
    <w:p w:rsidR="0005358A" w:rsidRDefault="008B12C9" w:rsidP="00965CA6">
      <w:r w:rsidRPr="008B12C9">
        <w:t>mkdir /var/mailbox</w:t>
      </w:r>
    </w:p>
    <w:p w:rsidR="008B12C9" w:rsidRDefault="008B12C9" w:rsidP="00965CA6">
      <w:r w:rsidRPr="008B12C9">
        <w:lastRenderedPageBreak/>
        <w:t>chown -R postfix /var/mailbox/</w:t>
      </w:r>
    </w:p>
    <w:p w:rsidR="008B12C9" w:rsidRDefault="008B12C9" w:rsidP="00965CA6">
      <w:r w:rsidRPr="008B12C9">
        <w:t>vim /etc/postfix/main.cf</w:t>
      </w:r>
    </w:p>
    <w:p w:rsidR="00D575AB" w:rsidRDefault="00D575AB" w:rsidP="00D575AB">
      <w:r>
        <w:t>virtual_mailbox_base=/var/mailbox</w:t>
      </w:r>
    </w:p>
    <w:p w:rsidR="00D575AB" w:rsidRDefault="00D575AB" w:rsidP="00D575AB">
      <w:r>
        <w:t>virtual_mailbox_maps=mysql:/etc/postfix/mysql/mysql_virtual_mailbox_maps.cf</w:t>
      </w:r>
    </w:p>
    <w:p w:rsidR="00D575AB" w:rsidRDefault="00D575AB" w:rsidP="00D575AB">
      <w:r>
        <w:t>virtual_mailbox_domains=mysql:/etc/postfix/mysql/mysql_virtual_domains_maps.cf</w:t>
      </w:r>
    </w:p>
    <w:p w:rsidR="00D575AB" w:rsidRDefault="00D575AB" w:rsidP="00D575AB">
      <w:r>
        <w:t>virtual_alias_domains=</w:t>
      </w:r>
    </w:p>
    <w:p w:rsidR="00D575AB" w:rsidRDefault="00D575AB" w:rsidP="00D575AB">
      <w:r>
        <w:t>virtual_alias_maps=mysql:/etc/postfix/mysql/mysql_virtual_alias_maps.cf</w:t>
      </w:r>
    </w:p>
    <w:p w:rsidR="00D575AB" w:rsidRDefault="00D575AB" w:rsidP="00D575AB">
      <w:r>
        <w:t>virtual_uid_maps=static:2525</w:t>
      </w:r>
    </w:p>
    <w:p w:rsidR="00D575AB" w:rsidRDefault="00D575AB" w:rsidP="00D575AB">
      <w:r>
        <w:t>virtual_gid_maps=static:2525</w:t>
      </w:r>
    </w:p>
    <w:p w:rsidR="00D575AB" w:rsidRDefault="00D575AB" w:rsidP="00D575AB">
      <w:r>
        <w:t>virtual_transport=virtual</w:t>
      </w:r>
    </w:p>
    <w:p w:rsidR="00D575AB" w:rsidRDefault="00D575AB" w:rsidP="00D575AB">
      <w:r>
        <w:t>#################################Mailbox END###########################</w:t>
      </w:r>
    </w:p>
    <w:p w:rsidR="00D575AB" w:rsidRDefault="00D575AB" w:rsidP="00D575AB">
      <w:r>
        <w:t>#################################Quota Settings########################</w:t>
      </w:r>
    </w:p>
    <w:p w:rsidR="00D575AB" w:rsidRDefault="00D575AB" w:rsidP="00D575AB"/>
    <w:p w:rsidR="00D575AB" w:rsidRDefault="00D575AB" w:rsidP="00D575AB">
      <w:r>
        <w:t>message_size_limit=28428800</w:t>
      </w:r>
    </w:p>
    <w:p w:rsidR="00D575AB" w:rsidRDefault="00D575AB" w:rsidP="00D575AB">
      <w:r>
        <w:t>mailbox_size_limit = 209715200</w:t>
      </w:r>
    </w:p>
    <w:p w:rsidR="008B12C9" w:rsidRDefault="00D575AB" w:rsidP="00D575AB">
      <w:r>
        <w:t>virtual_mailbox_limit=207915200</w:t>
      </w:r>
    </w:p>
    <w:p w:rsidR="007C10F9" w:rsidRDefault="00F84B41" w:rsidP="00A35BE1">
      <w:pPr>
        <w:pStyle w:val="2"/>
      </w:pPr>
      <w:r>
        <w:rPr>
          <w:rFonts w:hint="eastAsia"/>
        </w:rPr>
        <w:t>使用</w:t>
      </w:r>
      <w:r w:rsidR="00E43195">
        <w:rPr>
          <w:rFonts w:hint="eastAsia"/>
        </w:rPr>
        <w:t>extma</w:t>
      </w:r>
      <w:r w:rsidR="00DE484E">
        <w:rPr>
          <w:rFonts w:hint="eastAsia"/>
        </w:rPr>
        <w:t>n</w:t>
      </w:r>
      <w:r>
        <w:rPr>
          <w:rFonts w:hint="eastAsia"/>
        </w:rPr>
        <w:t>建立数据库</w:t>
      </w:r>
    </w:p>
    <w:p w:rsidR="00DC36D3" w:rsidRDefault="00DC36D3" w:rsidP="00DC36D3">
      <w:r w:rsidRPr="00DC36D3">
        <w:t>tar xf extman-1.1.tar.gz</w:t>
      </w:r>
    </w:p>
    <w:p w:rsidR="00DC36D3" w:rsidRPr="00DC36D3" w:rsidRDefault="00DC36D3" w:rsidP="00DC36D3">
      <w:r w:rsidRPr="00DC36D3">
        <w:t>cd extman-1.1/docs/</w:t>
      </w:r>
    </w:p>
    <w:p w:rsidR="00EC7D06" w:rsidRDefault="007C10F9" w:rsidP="00D575AB">
      <w:r>
        <w:rPr>
          <w:rFonts w:hint="eastAsia"/>
        </w:rPr>
        <w:t>使用</w:t>
      </w:r>
      <w:r>
        <w:rPr>
          <w:rFonts w:hint="eastAsia"/>
        </w:rPr>
        <w:t>extman</w:t>
      </w:r>
      <w:r>
        <w:rPr>
          <w:rFonts w:hint="eastAsia"/>
        </w:rPr>
        <w:t>源码目录下的</w:t>
      </w:r>
      <w:r>
        <w:rPr>
          <w:rFonts w:hint="eastAsia"/>
        </w:rPr>
        <w:t>extmail.sql</w:t>
      </w:r>
      <w:r>
        <w:rPr>
          <w:rFonts w:hint="eastAsia"/>
        </w:rPr>
        <w:t>和</w:t>
      </w:r>
      <w:r>
        <w:rPr>
          <w:rFonts w:hint="eastAsia"/>
        </w:rPr>
        <w:t>init.sql</w:t>
      </w:r>
      <w:r>
        <w:rPr>
          <w:rFonts w:hint="eastAsia"/>
        </w:rPr>
        <w:t>建立数据库</w:t>
      </w:r>
    </w:p>
    <w:p w:rsidR="00110AC9" w:rsidRDefault="00110AC9" w:rsidP="00D575AB">
      <w:r w:rsidRPr="00110AC9">
        <w:t>mysql -uroot -p'123456' &lt;extmail.sql</w:t>
      </w:r>
    </w:p>
    <w:p w:rsidR="00110AC9" w:rsidRDefault="00110AC9" w:rsidP="00D575AB">
      <w:r w:rsidRPr="00110AC9">
        <w:t>mysql -uroot -p'123456' &lt;init.sql</w:t>
      </w:r>
    </w:p>
    <w:p w:rsidR="00110AC9" w:rsidRDefault="00110AC9" w:rsidP="00D575AB">
      <w:r>
        <w:rPr>
          <w:rFonts w:hint="eastAsia"/>
        </w:rPr>
        <w:t>cd docs</w:t>
      </w:r>
    </w:p>
    <w:p w:rsidR="004801FF" w:rsidRDefault="004801FF" w:rsidP="00D575AB">
      <w:r w:rsidRPr="004801FF">
        <w:lastRenderedPageBreak/>
        <w:t>mkdir /etc/postfix/mysql</w:t>
      </w:r>
    </w:p>
    <w:p w:rsidR="00110AC9" w:rsidRDefault="00110AC9" w:rsidP="00D575AB">
      <w:r w:rsidRPr="00110AC9">
        <w:t>cp mysql* /etc/postfix/</w:t>
      </w:r>
      <w:r w:rsidR="004801FF">
        <w:rPr>
          <w:rFonts w:hint="eastAsia"/>
        </w:rPr>
        <w:t>mysql</w:t>
      </w:r>
    </w:p>
    <w:p w:rsidR="00110AC9" w:rsidRDefault="00110AC9" w:rsidP="00D575AB"/>
    <w:p w:rsidR="007C10F9" w:rsidRDefault="00CF24DD" w:rsidP="00D575AB">
      <w:r>
        <w:rPr>
          <w:rFonts w:hint="eastAsia"/>
        </w:rPr>
        <w:t>授权用户</w:t>
      </w:r>
      <w:r>
        <w:rPr>
          <w:rFonts w:hint="eastAsia"/>
        </w:rPr>
        <w:t>extmail</w:t>
      </w:r>
      <w:r>
        <w:rPr>
          <w:rFonts w:hint="eastAsia"/>
        </w:rPr>
        <w:t>用户访问</w:t>
      </w:r>
      <w:r>
        <w:rPr>
          <w:rFonts w:hint="eastAsia"/>
        </w:rPr>
        <w:t>extmail</w:t>
      </w:r>
      <w:r>
        <w:rPr>
          <w:rFonts w:hint="eastAsia"/>
        </w:rPr>
        <w:t>数据库的权限</w:t>
      </w:r>
    </w:p>
    <w:p w:rsidR="00FF5A36" w:rsidRDefault="00FF5A36" w:rsidP="00D575AB">
      <w:r w:rsidRPr="00FF5A36">
        <w:t>grant all privileges on extmail.* to extmail@localhost identified by 'extmail';</w:t>
      </w:r>
    </w:p>
    <w:p w:rsidR="00FF5A36" w:rsidRDefault="00FF5A36" w:rsidP="00D575AB">
      <w:r w:rsidRPr="00FF5A36">
        <w:t>grant all privileges on extmail.* to extmail@127.0.0.1 identified by 'extmail';</w:t>
      </w:r>
    </w:p>
    <w:p w:rsidR="00CF24DD" w:rsidRDefault="006F76B4" w:rsidP="00D575AB">
      <w:r w:rsidRPr="006F76B4">
        <w:t>flush privileges;</w:t>
      </w:r>
    </w:p>
    <w:p w:rsidR="00396FC0" w:rsidRDefault="00396FC0" w:rsidP="00D575AB">
      <w:r>
        <w:rPr>
          <w:rFonts w:hint="eastAsia"/>
        </w:rPr>
        <w:t>说明：启用虚拟域后，需要取消中心域，即注释掉</w:t>
      </w:r>
      <w:r>
        <w:rPr>
          <w:rFonts w:hint="eastAsia"/>
        </w:rPr>
        <w:t>myhostname</w:t>
      </w:r>
      <w:r>
        <w:rPr>
          <w:rFonts w:hint="eastAsia"/>
        </w:rPr>
        <w:t>，</w:t>
      </w:r>
      <w:r>
        <w:rPr>
          <w:rFonts w:hint="eastAsia"/>
        </w:rPr>
        <w:t>mydesti</w:t>
      </w:r>
      <w:r w:rsidR="00440857">
        <w:rPr>
          <w:rFonts w:hint="eastAsia"/>
        </w:rPr>
        <w:t>o</w:t>
      </w:r>
      <w:r>
        <w:rPr>
          <w:rFonts w:hint="eastAsia"/>
        </w:rPr>
        <w:t>nation</w:t>
      </w:r>
      <w:r>
        <w:rPr>
          <w:rFonts w:hint="eastAsia"/>
        </w:rPr>
        <w:t>，</w:t>
      </w:r>
    </w:p>
    <w:p w:rsidR="00396FC0" w:rsidRDefault="00396FC0" w:rsidP="00D575AB">
      <w:r>
        <w:rPr>
          <w:rFonts w:hint="eastAsia"/>
        </w:rPr>
        <w:t>mydomain</w:t>
      </w:r>
      <w:r>
        <w:rPr>
          <w:rFonts w:hint="eastAsia"/>
        </w:rPr>
        <w:t>，</w:t>
      </w:r>
      <w:r>
        <w:rPr>
          <w:rFonts w:hint="eastAsia"/>
        </w:rPr>
        <w:t>myorigin</w:t>
      </w:r>
      <w:r w:rsidR="00440857">
        <w:rPr>
          <w:rFonts w:hint="eastAsia"/>
        </w:rPr>
        <w:t>，也可以把</w:t>
      </w:r>
      <w:r w:rsidR="00440857">
        <w:rPr>
          <w:rFonts w:hint="eastAsia"/>
        </w:rPr>
        <w:t>mydestionation</w:t>
      </w:r>
      <w:r w:rsidR="00440857">
        <w:rPr>
          <w:rFonts w:hint="eastAsia"/>
        </w:rPr>
        <w:t>修改为自己需要的</w:t>
      </w:r>
    </w:p>
    <w:p w:rsidR="00440857" w:rsidRDefault="00440857" w:rsidP="00D575AB">
      <w:r>
        <w:rPr>
          <w:rFonts w:hint="eastAsia"/>
        </w:rPr>
        <w:t>对于</w:t>
      </w:r>
      <w:r>
        <w:rPr>
          <w:rFonts w:hint="eastAsia"/>
        </w:rPr>
        <w:t>mysql5.1</w:t>
      </w:r>
      <w:r>
        <w:rPr>
          <w:rFonts w:hint="eastAsia"/>
        </w:rPr>
        <w:t>以后版本，</w:t>
      </w:r>
      <w:r w:rsidR="00425F09">
        <w:rPr>
          <w:rFonts w:hint="eastAsia"/>
        </w:rPr>
        <w:t>其中的服务脚本</w:t>
      </w:r>
      <w:r w:rsidR="00425F09">
        <w:rPr>
          <w:rFonts w:hint="eastAsia"/>
        </w:rPr>
        <w:t>extmail.sql</w:t>
      </w:r>
      <w:r w:rsidR="00425F09">
        <w:rPr>
          <w:rFonts w:hint="eastAsia"/>
        </w:rPr>
        <w:t>执行会有语法错误。</w:t>
      </w:r>
    </w:p>
    <w:p w:rsidR="00425F09" w:rsidRDefault="00A63280" w:rsidP="00D575AB">
      <w:r>
        <w:rPr>
          <w:rFonts w:hint="eastAsia"/>
        </w:rPr>
        <w:t>可以将</w:t>
      </w:r>
      <w:r w:rsidRPr="00A63280">
        <w:t>TYPE=MyISAM</w:t>
      </w:r>
      <w:r>
        <w:t>改为</w:t>
      </w:r>
      <w:r>
        <w:rPr>
          <w:rFonts w:hint="eastAsia"/>
        </w:rPr>
        <w:t>ENGINE=Ino</w:t>
      </w:r>
      <w:r w:rsidR="001B53A8">
        <w:rPr>
          <w:rFonts w:hint="eastAsia"/>
        </w:rPr>
        <w:t>noDB</w:t>
      </w:r>
    </w:p>
    <w:p w:rsidR="007C10F9" w:rsidRDefault="00242543" w:rsidP="00A35BE1">
      <w:pPr>
        <w:pStyle w:val="2"/>
      </w:pPr>
      <w:r>
        <w:rPr>
          <w:rFonts w:hint="eastAsia"/>
        </w:rPr>
        <w:t>安装</w:t>
      </w:r>
      <w:r w:rsidR="00F17733">
        <w:rPr>
          <w:rFonts w:hint="eastAsia"/>
        </w:rPr>
        <w:t>配置</w:t>
      </w:r>
      <w:r w:rsidR="00F17733">
        <w:rPr>
          <w:rFonts w:hint="eastAsia"/>
        </w:rPr>
        <w:t>dovecot</w:t>
      </w:r>
    </w:p>
    <w:p w:rsidR="00242543" w:rsidRDefault="00242543" w:rsidP="00242543">
      <w:r>
        <w:rPr>
          <w:rFonts w:hint="eastAsia"/>
        </w:rPr>
        <w:t>安装</w:t>
      </w:r>
      <w:r>
        <w:rPr>
          <w:rFonts w:hint="eastAsia"/>
        </w:rPr>
        <w:t>dovecot</w:t>
      </w:r>
      <w:r>
        <w:rPr>
          <w:rFonts w:hint="eastAsia"/>
        </w:rPr>
        <w:t>服务收取邮件</w:t>
      </w:r>
    </w:p>
    <w:p w:rsidR="00242543" w:rsidRDefault="00242543" w:rsidP="00242543">
      <w:r>
        <w:rPr>
          <w:rFonts w:hint="eastAsia"/>
        </w:rPr>
        <w:t>rpm</w:t>
      </w:r>
      <w:r>
        <w:rPr>
          <w:rFonts w:hint="eastAsia"/>
        </w:rPr>
        <w:t>安装</w:t>
      </w:r>
      <w:r>
        <w:rPr>
          <w:rFonts w:hint="eastAsia"/>
        </w:rPr>
        <w:t>dovecot</w:t>
      </w:r>
      <w:r>
        <w:rPr>
          <w:rFonts w:hint="eastAsia"/>
        </w:rPr>
        <w:t>依赖</w:t>
      </w:r>
      <w:r>
        <w:rPr>
          <w:rFonts w:hint="eastAsia"/>
        </w:rPr>
        <w:t>mysql</w:t>
      </w:r>
      <w:r>
        <w:rPr>
          <w:rFonts w:hint="eastAsia"/>
        </w:rPr>
        <w:t>客户端</w:t>
      </w:r>
    </w:p>
    <w:p w:rsidR="00242543" w:rsidRDefault="00242543" w:rsidP="00242543">
      <w:r w:rsidRPr="00FB368E">
        <w:t>yum -y install dovecot</w:t>
      </w:r>
      <w:r>
        <w:rPr>
          <w:rFonts w:hint="eastAsia"/>
        </w:rPr>
        <w:t xml:space="preserve"> </w:t>
      </w:r>
      <w:r w:rsidRPr="0042136F">
        <w:t>dovecot-mysql -y</w:t>
      </w:r>
    </w:p>
    <w:p w:rsidR="00242543" w:rsidRDefault="00242543" w:rsidP="00242543">
      <w:r>
        <w:rPr>
          <w:rFonts w:hint="eastAsia"/>
        </w:rPr>
        <w:t>pop3:   110/tcp</w:t>
      </w:r>
    </w:p>
    <w:p w:rsidR="00242543" w:rsidRDefault="00242543" w:rsidP="00242543">
      <w:r>
        <w:rPr>
          <w:rFonts w:hint="eastAsia"/>
        </w:rPr>
        <w:t>imap4:  143/tcp</w:t>
      </w:r>
    </w:p>
    <w:p w:rsidR="00242543" w:rsidRDefault="00242543" w:rsidP="00242543">
      <w:r>
        <w:rPr>
          <w:rFonts w:hint="eastAsia"/>
        </w:rPr>
        <w:t>以明文传输</w:t>
      </w:r>
    </w:p>
    <w:p w:rsidR="00242543" w:rsidRDefault="00242543" w:rsidP="00242543">
      <w:r>
        <w:rPr>
          <w:rFonts w:hint="eastAsia"/>
        </w:rPr>
        <w:t>dovecot</w:t>
      </w:r>
      <w:r>
        <w:rPr>
          <w:rFonts w:hint="eastAsia"/>
        </w:rPr>
        <w:t>支持四种协议：</w:t>
      </w:r>
      <w:r>
        <w:rPr>
          <w:rFonts w:hint="eastAsia"/>
        </w:rPr>
        <w:t>pop3  imap4  pops  imaps</w:t>
      </w:r>
    </w:p>
    <w:p w:rsidR="00242543" w:rsidRDefault="00242543" w:rsidP="00242543">
      <w:r>
        <w:t>配置文件</w:t>
      </w:r>
      <w:r w:rsidRPr="007D73AE">
        <w:t>/etc/dovecot/dovecot.conf</w:t>
      </w:r>
    </w:p>
    <w:p w:rsidR="00242543" w:rsidRDefault="00242543" w:rsidP="00242543">
      <w:r>
        <w:rPr>
          <w:rFonts w:hint="eastAsia"/>
        </w:rPr>
        <w:t>有</w:t>
      </w:r>
      <w:r>
        <w:rPr>
          <w:rFonts w:hint="eastAsia"/>
        </w:rPr>
        <w:t>sasl</w:t>
      </w:r>
      <w:r>
        <w:rPr>
          <w:rFonts w:hint="eastAsia"/>
        </w:rPr>
        <w:t>认证能力</w:t>
      </w:r>
    </w:p>
    <w:p w:rsidR="00242543" w:rsidRDefault="00242543" w:rsidP="00242543">
      <w:r>
        <w:rPr>
          <w:rFonts w:hint="eastAsia"/>
        </w:rPr>
        <w:t>邮箱格式：</w:t>
      </w:r>
    </w:p>
    <w:p w:rsidR="00242543" w:rsidRDefault="00242543" w:rsidP="00242543">
      <w:r>
        <w:rPr>
          <w:rFonts w:hint="eastAsia"/>
        </w:rPr>
        <w:t xml:space="preserve">mbox </w:t>
      </w:r>
      <w:r>
        <w:rPr>
          <w:rFonts w:hint="eastAsia"/>
        </w:rPr>
        <w:t>：</w:t>
      </w:r>
      <w:r>
        <w:rPr>
          <w:rFonts w:hint="eastAsia"/>
        </w:rPr>
        <w:t xml:space="preserve">  </w:t>
      </w:r>
      <w:r>
        <w:rPr>
          <w:rFonts w:hint="eastAsia"/>
        </w:rPr>
        <w:t>一个文件存储所有邮件</w:t>
      </w:r>
    </w:p>
    <w:p w:rsidR="00242543" w:rsidRDefault="00242543" w:rsidP="00242543">
      <w:r>
        <w:rPr>
          <w:rFonts w:hint="eastAsia"/>
        </w:rPr>
        <w:t>maildir</w:t>
      </w:r>
      <w:r>
        <w:rPr>
          <w:rFonts w:hint="eastAsia"/>
        </w:rPr>
        <w:t>：一个文件存储一封邮件，所有邮件存储在一个目录中</w:t>
      </w:r>
    </w:p>
    <w:p w:rsidR="00242543" w:rsidRDefault="00242543" w:rsidP="00242543">
      <w:r>
        <w:rPr>
          <w:rFonts w:hint="eastAsia"/>
        </w:rPr>
        <w:t>编辑配置文件</w:t>
      </w:r>
    </w:p>
    <w:p w:rsidR="00242543" w:rsidRDefault="00242543" w:rsidP="00242543">
      <w:r w:rsidRPr="00D1522D">
        <w:t>protocols = imap pop3</w:t>
      </w:r>
    </w:p>
    <w:p w:rsidR="00242543" w:rsidRDefault="00242543" w:rsidP="00242543">
      <w:r>
        <w:t>启动</w:t>
      </w:r>
      <w:r>
        <w:t>dovecot</w:t>
      </w:r>
      <w:r>
        <w:t>服务</w:t>
      </w:r>
    </w:p>
    <w:p w:rsidR="00242543" w:rsidRDefault="00242543" w:rsidP="00242543">
      <w:r>
        <w:rPr>
          <w:rFonts w:hint="eastAsia"/>
        </w:rPr>
        <w:lastRenderedPageBreak/>
        <w:t>测试</w:t>
      </w:r>
      <w:r>
        <w:rPr>
          <w:rFonts w:hint="eastAsia"/>
        </w:rPr>
        <w:t>dovecot</w:t>
      </w:r>
      <w:r>
        <w:rPr>
          <w:rFonts w:hint="eastAsia"/>
        </w:rPr>
        <w:t>收取邮件</w:t>
      </w:r>
    </w:p>
    <w:p w:rsidR="00242543" w:rsidRDefault="00242543" w:rsidP="00242543"/>
    <w:p w:rsidR="00242543" w:rsidRDefault="00242543" w:rsidP="00242543">
      <w:r>
        <w:rPr>
          <w:rFonts w:hint="eastAsia"/>
        </w:rPr>
        <w:t>连接报错。</w:t>
      </w:r>
    </w:p>
    <w:p w:rsidR="00242543" w:rsidRDefault="00242543" w:rsidP="00242543">
      <w:r>
        <w:rPr>
          <w:rFonts w:hint="eastAsia"/>
        </w:rPr>
        <w:t>修改</w:t>
      </w:r>
      <w:r w:rsidRPr="00E41E1D">
        <w:t>vim 10-mail.conf</w:t>
      </w:r>
    </w:p>
    <w:p w:rsidR="00242543" w:rsidRDefault="00242543" w:rsidP="00242543">
      <w:r w:rsidRPr="00456F92">
        <w:t>mail_location = mbox:~/mail:INBOX=/var/mail/%u mbox_write_locks = fcntl</w:t>
      </w:r>
    </w:p>
    <w:p w:rsidR="00242543" w:rsidRDefault="00242543" w:rsidP="00242543">
      <w:r w:rsidRPr="00E41E1D">
        <w:t>mkdir -p /home/tom/mail/.imap/INBOX</w:t>
      </w:r>
    </w:p>
    <w:p w:rsidR="00242543" w:rsidRDefault="00242543" w:rsidP="00242543">
      <w:r w:rsidRPr="00E41E1D">
        <w:t>chown -R tom /home/tom/mail/.imap/INBOX</w:t>
      </w:r>
    </w:p>
    <w:p w:rsidR="00242543" w:rsidRDefault="00242543" w:rsidP="00242543">
      <w:r>
        <w:t>[root@mail ~]# telnet 192.168.132.14  110</w:t>
      </w:r>
    </w:p>
    <w:p w:rsidR="00242543" w:rsidRDefault="00242543" w:rsidP="00242543">
      <w:r>
        <w:t>Trying 192.168.132.14...</w:t>
      </w:r>
    </w:p>
    <w:p w:rsidR="00242543" w:rsidRDefault="00242543" w:rsidP="00242543">
      <w:r>
        <w:t>Connected to 192.168.132.14.</w:t>
      </w:r>
    </w:p>
    <w:p w:rsidR="00242543" w:rsidRDefault="00242543" w:rsidP="00242543">
      <w:r>
        <w:t>Escape character is '^]'.</w:t>
      </w:r>
    </w:p>
    <w:p w:rsidR="00242543" w:rsidRDefault="00242543" w:rsidP="00242543">
      <w:r>
        <w:t>+OK Dovecot ready.</w:t>
      </w:r>
    </w:p>
    <w:p w:rsidR="00242543" w:rsidRDefault="00242543" w:rsidP="00242543">
      <w:r>
        <w:t>USER tom</w:t>
      </w:r>
    </w:p>
    <w:p w:rsidR="00242543" w:rsidRDefault="00242543" w:rsidP="00242543">
      <w:r>
        <w:t>+OK</w:t>
      </w:r>
    </w:p>
    <w:p w:rsidR="00242543" w:rsidRDefault="00242543" w:rsidP="00242543">
      <w:r>
        <w:t>PASS 123456</w:t>
      </w:r>
    </w:p>
    <w:p w:rsidR="00242543" w:rsidRDefault="00242543" w:rsidP="00242543">
      <w:r>
        <w:t>+OK Logged in.</w:t>
      </w:r>
    </w:p>
    <w:p w:rsidR="00242543" w:rsidRDefault="00242543" w:rsidP="00242543">
      <w:r>
        <w:t>LIST</w:t>
      </w:r>
    </w:p>
    <w:p w:rsidR="00242543" w:rsidRDefault="00242543" w:rsidP="00242543">
      <w:r>
        <w:t>+OK 2 messages:</w:t>
      </w:r>
    </w:p>
    <w:p w:rsidR="00242543" w:rsidRDefault="00242543" w:rsidP="00242543">
      <w:r>
        <w:t>1 252</w:t>
      </w:r>
    </w:p>
    <w:p w:rsidR="00242543" w:rsidRDefault="00242543" w:rsidP="00242543">
      <w:r>
        <w:t>2 264</w:t>
      </w:r>
    </w:p>
    <w:p w:rsidR="00242543" w:rsidRDefault="00242543" w:rsidP="00242543">
      <w:r>
        <w:t>.</w:t>
      </w:r>
    </w:p>
    <w:p w:rsidR="00242543" w:rsidRDefault="00242543" w:rsidP="00242543">
      <w:r>
        <w:t>RETR 1</w:t>
      </w:r>
    </w:p>
    <w:p w:rsidR="00242543" w:rsidRDefault="00242543" w:rsidP="00242543">
      <w:r>
        <w:t>+OK 252 octets</w:t>
      </w:r>
    </w:p>
    <w:p w:rsidR="00242543" w:rsidRDefault="00242543" w:rsidP="00242543">
      <w:r>
        <w:t>Return-Path: &lt;root@tuwei.com&gt;</w:t>
      </w:r>
    </w:p>
    <w:p w:rsidR="00242543" w:rsidRDefault="00242543" w:rsidP="00242543">
      <w:r>
        <w:t>X-Original-To: tom</w:t>
      </w:r>
    </w:p>
    <w:p w:rsidR="00242543" w:rsidRDefault="00242543" w:rsidP="00242543">
      <w:r>
        <w:t>Delivered-To: tom@tuwei.com</w:t>
      </w:r>
    </w:p>
    <w:p w:rsidR="00242543" w:rsidRDefault="00242543" w:rsidP="00242543">
      <w:r>
        <w:t>Received: from localhost (unknown [192.168.132.16])</w:t>
      </w:r>
    </w:p>
    <w:p w:rsidR="00242543" w:rsidRDefault="00242543" w:rsidP="00242543">
      <w:r>
        <w:lastRenderedPageBreak/>
        <w:tab/>
        <w:t>by mail.tuwei.com (Postfix) with SMTP id 8E4EAE04A1</w:t>
      </w:r>
    </w:p>
    <w:p w:rsidR="00242543" w:rsidRDefault="00242543" w:rsidP="00242543">
      <w:r>
        <w:tab/>
        <w:t>for &lt;tom&gt;; Mon, 22 Oct 2018 20:49:55 +0800 (CST)</w:t>
      </w:r>
    </w:p>
    <w:p w:rsidR="00242543" w:rsidRDefault="00242543" w:rsidP="00242543"/>
    <w:p w:rsidR="00242543" w:rsidRDefault="00242543" w:rsidP="00242543">
      <w:r>
        <w:t>how re you</w:t>
      </w:r>
    </w:p>
    <w:p w:rsidR="00242543" w:rsidRPr="00242543" w:rsidRDefault="00242543" w:rsidP="00242543"/>
    <w:p w:rsidR="007C10F9" w:rsidRDefault="00106533" w:rsidP="00D575AB">
      <w:r>
        <w:rPr>
          <w:rFonts w:hint="eastAsia"/>
        </w:rPr>
        <w:t>dovecot</w:t>
      </w:r>
      <w:r>
        <w:rPr>
          <w:rFonts w:hint="eastAsia"/>
        </w:rPr>
        <w:t>站点：</w:t>
      </w:r>
      <w:hyperlink r:id="rId13" w:history="1">
        <w:r w:rsidR="00242543" w:rsidRPr="00D34B9D">
          <w:rPr>
            <w:rStyle w:val="a7"/>
          </w:rPr>
          <w:t>https://www.dovecot.org/</w:t>
        </w:r>
      </w:hyperlink>
    </w:p>
    <w:p w:rsidR="007C10F9" w:rsidRDefault="000B20BE" w:rsidP="004F731E">
      <w:pPr>
        <w:ind w:firstLine="0"/>
      </w:pPr>
      <w:r>
        <w:rPr>
          <w:rFonts w:hint="eastAsia"/>
        </w:rPr>
        <w:t>编辑</w:t>
      </w:r>
      <w:r w:rsidR="004F731E" w:rsidRPr="004F731E">
        <w:t>vim /etc/dovecot/conf.d/10-mail.conf</w:t>
      </w:r>
    </w:p>
    <w:p w:rsidR="004F731E" w:rsidRDefault="004F731E" w:rsidP="004F731E">
      <w:pPr>
        <w:ind w:firstLine="0"/>
      </w:pPr>
      <w:r>
        <w:rPr>
          <w:rFonts w:hint="eastAsia"/>
        </w:rPr>
        <w:t>添加如下内容</w:t>
      </w:r>
    </w:p>
    <w:p w:rsidR="000B20BE" w:rsidRDefault="000B20BE" w:rsidP="000B20BE">
      <w:r>
        <w:t>mail_location = maildir:/var/mailbox/%d/%n/Maildir</w:t>
      </w:r>
    </w:p>
    <w:p w:rsidR="000B20BE" w:rsidRDefault="000B20BE" w:rsidP="000B20BE"/>
    <w:p w:rsidR="000B20BE" w:rsidRDefault="000B20BE" w:rsidP="000B20BE">
      <w:r>
        <w:t>auth default {</w:t>
      </w:r>
    </w:p>
    <w:p w:rsidR="000B20BE" w:rsidRDefault="000B20BE" w:rsidP="000B20BE"/>
    <w:p w:rsidR="000B20BE" w:rsidRDefault="000B20BE" w:rsidP="000B20BE">
      <w:r>
        <w:t xml:space="preserve">        mechanisms = plain</w:t>
      </w:r>
    </w:p>
    <w:p w:rsidR="000B20BE" w:rsidRDefault="000B20BE" w:rsidP="000B20BE">
      <w:r>
        <w:tab/>
      </w:r>
      <w:r>
        <w:tab/>
        <w:t>passdb sql {</w:t>
      </w:r>
    </w:p>
    <w:p w:rsidR="000B20BE" w:rsidRDefault="000B20BE" w:rsidP="000B20BE">
      <w:r>
        <w:tab/>
      </w:r>
      <w:r>
        <w:tab/>
        <w:t>args = /etc/dovecot/dovecot-mysql.conf</w:t>
      </w:r>
    </w:p>
    <w:p w:rsidR="000B20BE" w:rsidRDefault="000B20BE" w:rsidP="000B20BE">
      <w:r>
        <w:tab/>
      </w:r>
      <w:r>
        <w:tab/>
        <w:t>}</w:t>
      </w:r>
    </w:p>
    <w:p w:rsidR="000B20BE" w:rsidRDefault="000B20BE" w:rsidP="000B20BE">
      <w:r>
        <w:t xml:space="preserve">        userdb sql {</w:t>
      </w:r>
    </w:p>
    <w:p w:rsidR="000B20BE" w:rsidRDefault="000B20BE" w:rsidP="000B20BE">
      <w:r>
        <w:tab/>
      </w:r>
      <w:r>
        <w:tab/>
        <w:t>args = /etc/dovecot/dovecot-mysql.conf</w:t>
      </w:r>
    </w:p>
    <w:p w:rsidR="000B20BE" w:rsidRDefault="000B20BE" w:rsidP="000B20BE">
      <w:r>
        <w:tab/>
      </w:r>
      <w:r>
        <w:tab/>
        <w:t>}</w:t>
      </w:r>
    </w:p>
    <w:p w:rsidR="007C10F9" w:rsidRDefault="000B20BE" w:rsidP="000B20BE">
      <w:r>
        <w:t>}</w:t>
      </w:r>
    </w:p>
    <w:p w:rsidR="007C10F9" w:rsidRDefault="000B20BE" w:rsidP="00D575AB">
      <w:r>
        <w:rPr>
          <w:rFonts w:hint="eastAsia"/>
        </w:rPr>
        <w:t>编辑</w:t>
      </w:r>
      <w:r w:rsidRPr="000B20BE">
        <w:t>vim dovecot-mysql.conf</w:t>
      </w:r>
    </w:p>
    <w:p w:rsidR="007F1BAD" w:rsidRDefault="007F1BAD" w:rsidP="007F1BAD">
      <w:r>
        <w:t>driver = mysql</w:t>
      </w:r>
    </w:p>
    <w:p w:rsidR="007F1BAD" w:rsidRDefault="007F1BAD" w:rsidP="007F1BAD">
      <w:r>
        <w:t>connect = host=/usr/local/mysql/tmp/mysql.sock dbname=extmail user=extmail password=extmail</w:t>
      </w:r>
    </w:p>
    <w:p w:rsidR="007F1BAD" w:rsidRDefault="007F1BAD" w:rsidP="007F1BAD">
      <w:r>
        <w:t>default_pass_scheme = CRYPT</w:t>
      </w:r>
    </w:p>
    <w:p w:rsidR="007F1BAD" w:rsidRDefault="007F1BAD" w:rsidP="007F1BAD">
      <w:r>
        <w:t>password_query = select username AS user,password AS password  from mailbox where username = '%u'</w:t>
      </w:r>
    </w:p>
    <w:p w:rsidR="000B20BE" w:rsidRDefault="007F1BAD" w:rsidP="007F1BAD">
      <w:r>
        <w:lastRenderedPageBreak/>
        <w:t>user_query = select maildir,uidnumber AS uid,gidnumber AS gid from mailbox where username = '%u'</w:t>
      </w:r>
    </w:p>
    <w:p w:rsidR="007C10F9" w:rsidRDefault="004F731E" w:rsidP="00D575AB">
      <w:r w:rsidRPr="004F731E">
        <w:t>doveconf -n &gt; dovecot-new.conf</w:t>
      </w:r>
    </w:p>
    <w:p w:rsidR="004F731E" w:rsidRDefault="004F731E" w:rsidP="00D575AB"/>
    <w:p w:rsidR="004F731E" w:rsidRDefault="004F731E" w:rsidP="00D575AB">
      <w:r>
        <w:rPr>
          <w:rFonts w:hint="eastAsia"/>
        </w:rPr>
        <w:t xml:space="preserve">mv </w:t>
      </w:r>
      <w:r w:rsidRPr="004F731E">
        <w:t>dovecot-new.conf</w:t>
      </w:r>
      <w:r>
        <w:rPr>
          <w:rFonts w:hint="eastAsia"/>
        </w:rPr>
        <w:t xml:space="preserve"> </w:t>
      </w:r>
      <w:r>
        <w:t>dovecot</w:t>
      </w:r>
      <w:r w:rsidRPr="004F731E">
        <w:t>.conf</w:t>
      </w:r>
    </w:p>
    <w:p w:rsidR="004F731E" w:rsidRDefault="004E7DE6" w:rsidP="00D575AB">
      <w:r w:rsidRPr="004E7DE6">
        <w:t>service dovecot start</w:t>
      </w:r>
    </w:p>
    <w:p w:rsidR="006678FC" w:rsidRDefault="006678FC" w:rsidP="00D575AB">
      <w:r w:rsidRPr="006678FC">
        <w:t>chkconfig dovecot on</w:t>
      </w:r>
    </w:p>
    <w:p w:rsidR="004E7DE6" w:rsidRDefault="0047755E" w:rsidP="00A35BE1">
      <w:pPr>
        <w:pStyle w:val="2"/>
      </w:pPr>
      <w:r>
        <w:rPr>
          <w:rFonts w:hint="eastAsia"/>
        </w:rPr>
        <w:t>安装</w:t>
      </w:r>
      <w:r>
        <w:rPr>
          <w:rFonts w:hint="eastAsia"/>
        </w:rPr>
        <w:t>extmail 1.2</w:t>
      </w:r>
    </w:p>
    <w:p w:rsidR="007C10F9" w:rsidRDefault="007C10F9" w:rsidP="007C10F9">
      <w:r>
        <w:rPr>
          <w:rFonts w:hint="eastAsia"/>
        </w:rPr>
        <w:t>先安装</w:t>
      </w:r>
      <w:r>
        <w:rPr>
          <w:rFonts w:hint="eastAsia"/>
        </w:rPr>
        <w:t>http</w:t>
      </w:r>
      <w:r>
        <w:rPr>
          <w:rFonts w:hint="eastAsia"/>
        </w:rPr>
        <w:t>服务。</w:t>
      </w:r>
    </w:p>
    <w:p w:rsidR="001119EE" w:rsidRDefault="007C10F9" w:rsidP="007C10F9">
      <w:r>
        <w:rPr>
          <w:rFonts w:hint="eastAsia"/>
        </w:rPr>
        <w:t>http</w:t>
      </w:r>
      <w:r>
        <w:rPr>
          <w:rFonts w:hint="eastAsia"/>
        </w:rPr>
        <w:t>源码安装后站点目录为</w:t>
      </w:r>
      <w:r>
        <w:rPr>
          <w:rFonts w:hint="eastAsia"/>
        </w:rPr>
        <w:t>/usr/local/apache2/htdocs</w:t>
      </w:r>
      <w:r w:rsidR="000A22E8">
        <w:rPr>
          <w:rFonts w:hint="eastAsia"/>
        </w:rPr>
        <w:t>,</w:t>
      </w:r>
      <w:r w:rsidR="000A22E8">
        <w:rPr>
          <w:rFonts w:hint="eastAsia"/>
        </w:rPr>
        <w:t>修改为</w:t>
      </w:r>
      <w:r w:rsidR="000A22E8">
        <w:rPr>
          <w:rFonts w:hint="eastAsia"/>
        </w:rPr>
        <w:t>/var/www</w:t>
      </w:r>
    </w:p>
    <w:p w:rsidR="00635CE0" w:rsidRDefault="00635CE0" w:rsidP="00635CE0">
      <w:r>
        <w:rPr>
          <w:rFonts w:hint="eastAsia"/>
        </w:rPr>
        <w:t xml:space="preserve">tar -xf </w:t>
      </w:r>
      <w:r w:rsidRPr="006678FC">
        <w:t>extmail-1.2.tar.gz</w:t>
      </w:r>
    </w:p>
    <w:p w:rsidR="00635CE0" w:rsidRPr="006678FC" w:rsidRDefault="00635CE0" w:rsidP="00635CE0">
      <w:r w:rsidRPr="00635CE0">
        <w:t xml:space="preserve">mkdir </w:t>
      </w:r>
      <w:r w:rsidR="000A22E8">
        <w:rPr>
          <w:rFonts w:hint="eastAsia"/>
        </w:rPr>
        <w:t>/var/www</w:t>
      </w:r>
      <w:r w:rsidRPr="00635CE0">
        <w:t>/extsuite</w:t>
      </w:r>
    </w:p>
    <w:p w:rsidR="00635CE0" w:rsidRDefault="00635CE0" w:rsidP="007C10F9">
      <w:r w:rsidRPr="00635CE0">
        <w:t xml:space="preserve">mv extmail-1.2 </w:t>
      </w:r>
      <w:r w:rsidR="000A22E8">
        <w:rPr>
          <w:rFonts w:hint="eastAsia"/>
        </w:rPr>
        <w:t>/var/www</w:t>
      </w:r>
      <w:r w:rsidRPr="00635CE0">
        <w:t>/extsuite/extmail</w:t>
      </w:r>
    </w:p>
    <w:p w:rsidR="002D1736" w:rsidRDefault="002D1736" w:rsidP="007C10F9">
      <w:r w:rsidRPr="002D1736">
        <w:t xml:space="preserve">cp </w:t>
      </w:r>
      <w:r w:rsidR="000A22E8">
        <w:rPr>
          <w:rFonts w:hint="eastAsia"/>
        </w:rPr>
        <w:t>/var/www</w:t>
      </w:r>
      <w:r w:rsidRPr="002D1736">
        <w:t>/extsu</w:t>
      </w:r>
      <w:r w:rsidR="000A22E8">
        <w:t xml:space="preserve">ite/extmail/webmail.cf.default </w:t>
      </w:r>
      <w:r w:rsidR="000A22E8">
        <w:rPr>
          <w:rFonts w:hint="eastAsia"/>
        </w:rPr>
        <w:t>/var/www</w:t>
      </w:r>
      <w:r w:rsidR="000A22E8" w:rsidRPr="002D1736">
        <w:t xml:space="preserve"> </w:t>
      </w:r>
      <w:r w:rsidRPr="002D1736">
        <w:t>/extsuite/extmail/webmail.cf</w:t>
      </w:r>
    </w:p>
    <w:p w:rsidR="002D1736" w:rsidRDefault="002D1736" w:rsidP="007C10F9">
      <w:r>
        <w:rPr>
          <w:rFonts w:hint="eastAsia"/>
        </w:rPr>
        <w:t>修改主配置文件</w:t>
      </w:r>
      <w:r w:rsidR="00580809">
        <w:rPr>
          <w:rFonts w:hint="eastAsia"/>
        </w:rPr>
        <w:t>vim webmail.cf</w:t>
      </w:r>
    </w:p>
    <w:p w:rsidR="00443AC7" w:rsidRDefault="00443AC7" w:rsidP="007C10F9">
      <w:r w:rsidRPr="00443AC7">
        <w:t>SYS_USER_LANG = en_US</w:t>
      </w:r>
      <w:r>
        <w:rPr>
          <w:rFonts w:hint="eastAsia"/>
        </w:rPr>
        <w:t xml:space="preserve">  --</w:t>
      </w:r>
      <w:r>
        <w:rPr>
          <w:rFonts w:hint="eastAsia"/>
        </w:rPr>
        <w:t>改为中文</w:t>
      </w:r>
      <w:r w:rsidRPr="00443AC7">
        <w:t xml:space="preserve">SYS_USER_LANG = </w:t>
      </w:r>
      <w:r>
        <w:rPr>
          <w:rFonts w:hint="eastAsia"/>
        </w:rPr>
        <w:t>zh_CN</w:t>
      </w:r>
    </w:p>
    <w:p w:rsidR="00443AC7" w:rsidRDefault="00443AC7" w:rsidP="007C10F9">
      <w:r w:rsidRPr="00443AC7">
        <w:t>SYS_MAILDIR_BASE = /home/domains</w:t>
      </w:r>
      <w:r>
        <w:rPr>
          <w:rFonts w:hint="eastAsia"/>
        </w:rPr>
        <w:t xml:space="preserve">   -----/var/mailbox</w:t>
      </w:r>
    </w:p>
    <w:p w:rsidR="00DD547A" w:rsidRPr="00DD547A" w:rsidRDefault="00DD547A" w:rsidP="00DD547A">
      <w:pPr>
        <w:rPr>
          <w:highlight w:val="yellow"/>
        </w:rPr>
      </w:pPr>
      <w:r w:rsidRPr="00DD547A">
        <w:rPr>
          <w:highlight w:val="yellow"/>
        </w:rPr>
        <w:t>SYS_MYSQL_USER = db_user</w:t>
      </w:r>
    </w:p>
    <w:p w:rsidR="00DD547A" w:rsidRPr="00DD547A" w:rsidRDefault="00DD547A" w:rsidP="00DD547A">
      <w:pPr>
        <w:rPr>
          <w:highlight w:val="yellow"/>
        </w:rPr>
      </w:pPr>
      <w:r w:rsidRPr="00DD547A">
        <w:rPr>
          <w:highlight w:val="yellow"/>
        </w:rPr>
        <w:t>SYS_MYSQL_PASS = db_pass</w:t>
      </w:r>
    </w:p>
    <w:p w:rsidR="00DD547A" w:rsidRPr="00DD547A" w:rsidRDefault="00DD547A" w:rsidP="00DD547A">
      <w:pPr>
        <w:rPr>
          <w:highlight w:val="yellow"/>
        </w:rPr>
      </w:pPr>
      <w:r w:rsidRPr="00DD547A">
        <w:rPr>
          <w:highlight w:val="yellow"/>
        </w:rPr>
        <w:t>SYS_MYSQL_DB = extmail</w:t>
      </w:r>
    </w:p>
    <w:p w:rsidR="00DD547A" w:rsidRPr="00DD547A" w:rsidRDefault="00DD547A" w:rsidP="00DD547A">
      <w:pPr>
        <w:rPr>
          <w:highlight w:val="yellow"/>
        </w:rPr>
      </w:pPr>
      <w:r w:rsidRPr="00DD547A">
        <w:rPr>
          <w:highlight w:val="yellow"/>
        </w:rPr>
        <w:t>SYS_MYSQL_HOST = localhost</w:t>
      </w:r>
    </w:p>
    <w:p w:rsidR="00DD547A" w:rsidRDefault="00DD547A" w:rsidP="00DD547A">
      <w:r w:rsidRPr="00DD547A">
        <w:rPr>
          <w:highlight w:val="yellow"/>
        </w:rPr>
        <w:t>SYS_MYSQL_SOCKET = /var/lib/mysql/mysql.sock</w:t>
      </w:r>
    </w:p>
    <w:p w:rsidR="00DF771B" w:rsidRPr="00DF771B" w:rsidRDefault="00DF771B" w:rsidP="00DF771B">
      <w:pPr>
        <w:rPr>
          <w:highlight w:val="yellow"/>
        </w:rPr>
      </w:pPr>
      <w:r w:rsidRPr="00DF771B">
        <w:rPr>
          <w:highlight w:val="yellow"/>
        </w:rPr>
        <w:t>SYS_MYSQL_TABLE = mailbox</w:t>
      </w:r>
    </w:p>
    <w:p w:rsidR="00DF771B" w:rsidRPr="00DF771B" w:rsidRDefault="00DF771B" w:rsidP="00DF771B">
      <w:pPr>
        <w:rPr>
          <w:highlight w:val="yellow"/>
        </w:rPr>
      </w:pPr>
      <w:r w:rsidRPr="00DF771B">
        <w:rPr>
          <w:highlight w:val="yellow"/>
        </w:rPr>
        <w:t>SYS_MYSQL_ATTR_USERNAME = username</w:t>
      </w:r>
    </w:p>
    <w:p w:rsidR="00DF771B" w:rsidRPr="00DF771B" w:rsidRDefault="00DF771B" w:rsidP="00DF771B">
      <w:pPr>
        <w:rPr>
          <w:highlight w:val="yellow"/>
        </w:rPr>
      </w:pPr>
      <w:r w:rsidRPr="00DF771B">
        <w:rPr>
          <w:highlight w:val="yellow"/>
        </w:rPr>
        <w:t>SYS_MYSQL_ATTR_DOMAIN = domain</w:t>
      </w:r>
    </w:p>
    <w:p w:rsidR="00DF771B" w:rsidRPr="00DF771B" w:rsidRDefault="00DF771B" w:rsidP="00DF771B">
      <w:pPr>
        <w:rPr>
          <w:highlight w:val="yellow"/>
        </w:rPr>
      </w:pPr>
      <w:r w:rsidRPr="00DF771B">
        <w:rPr>
          <w:highlight w:val="yellow"/>
        </w:rPr>
        <w:t>SYS_MYSQL_ATTR_PASSWD = password</w:t>
      </w:r>
    </w:p>
    <w:p w:rsidR="00DD547A" w:rsidRDefault="00DD547A" w:rsidP="00DD547A">
      <w:r>
        <w:rPr>
          <w:rFonts w:hint="eastAsia"/>
        </w:rPr>
        <w:lastRenderedPageBreak/>
        <w:t>都需要修改与之前的保持一致</w:t>
      </w:r>
    </w:p>
    <w:p w:rsidR="002D1736" w:rsidRDefault="00DF22F3" w:rsidP="007C10F9">
      <w:r w:rsidRPr="00DF22F3">
        <w:t>SYS_AUTHLIB_SOCKET = /var/spool/authdaemon/socket</w:t>
      </w:r>
      <w:r>
        <w:rPr>
          <w:rFonts w:hint="eastAsia"/>
        </w:rPr>
        <w:t xml:space="preserve">  </w:t>
      </w:r>
      <w:r>
        <w:rPr>
          <w:rFonts w:hint="eastAsia"/>
        </w:rPr>
        <w:t>路径修改为</w:t>
      </w:r>
    </w:p>
    <w:p w:rsidR="00635CE0" w:rsidRDefault="00DF771B" w:rsidP="007C10F9">
      <w:r w:rsidRPr="00DF771B">
        <w:t>/usr/local/courier-authlib/var/spool/authdaemon</w:t>
      </w:r>
      <w:r>
        <w:rPr>
          <w:rFonts w:hint="eastAsia"/>
        </w:rPr>
        <w:t>/socket</w:t>
      </w:r>
    </w:p>
    <w:p w:rsidR="00965CA6" w:rsidRDefault="00965CA6" w:rsidP="00965CA6"/>
    <w:p w:rsidR="00A55FF7" w:rsidRDefault="00DF771B" w:rsidP="00A35BE1">
      <w:pPr>
        <w:pStyle w:val="2"/>
      </w:pPr>
      <w:r>
        <w:rPr>
          <w:rFonts w:hint="eastAsia"/>
        </w:rPr>
        <w:t>apache</w:t>
      </w:r>
      <w:r>
        <w:rPr>
          <w:rFonts w:hint="eastAsia"/>
        </w:rPr>
        <w:t>相关配置</w:t>
      </w:r>
    </w:p>
    <w:p w:rsidR="00A35BE1" w:rsidRPr="00A35BE1" w:rsidRDefault="00BA2644" w:rsidP="00A35BE1">
      <w:r>
        <w:rPr>
          <w:rFonts w:hint="eastAsia"/>
        </w:rPr>
        <w:t>由于</w:t>
      </w:r>
      <w:r>
        <w:rPr>
          <w:rFonts w:hint="eastAsia"/>
        </w:rPr>
        <w:t>extmail</w:t>
      </w:r>
      <w:r>
        <w:rPr>
          <w:rFonts w:hint="eastAsia"/>
        </w:rPr>
        <w:t>要进行本地邮件的投递操作，故必须将</w:t>
      </w:r>
      <w:r>
        <w:rPr>
          <w:rFonts w:hint="eastAsia"/>
        </w:rPr>
        <w:t>apache</w:t>
      </w:r>
      <w:r>
        <w:rPr>
          <w:rFonts w:hint="eastAsia"/>
        </w:rPr>
        <w:t>服务器用户的身份</w:t>
      </w:r>
    </w:p>
    <w:p w:rsidR="00A0596B" w:rsidRDefault="00BA2644" w:rsidP="00671A92">
      <w:r>
        <w:rPr>
          <w:rFonts w:hint="eastAsia"/>
        </w:rPr>
        <w:t>修改为邮件投递代理的用户</w:t>
      </w:r>
      <w:r w:rsidR="00900539">
        <w:rPr>
          <w:rFonts w:hint="eastAsia"/>
        </w:rPr>
        <w:t>，</w:t>
      </w:r>
      <w:r w:rsidR="005A43FF">
        <w:rPr>
          <w:rFonts w:hint="eastAsia"/>
        </w:rPr>
        <w:t xml:space="preserve"> </w:t>
      </w:r>
    </w:p>
    <w:p w:rsidR="00900539" w:rsidRDefault="00900539" w:rsidP="00671A92">
      <w:r>
        <w:rPr>
          <w:rFonts w:hint="eastAsia"/>
        </w:rPr>
        <w:t>此例中</w:t>
      </w:r>
      <w:r>
        <w:rPr>
          <w:rFonts w:hint="eastAsia"/>
        </w:rPr>
        <w:t>MDA</w:t>
      </w:r>
      <w:r>
        <w:rPr>
          <w:rFonts w:hint="eastAsia"/>
        </w:rPr>
        <w:t>为</w:t>
      </w:r>
      <w:r>
        <w:rPr>
          <w:rFonts w:hint="eastAsia"/>
        </w:rPr>
        <w:t>postfix</w:t>
      </w:r>
      <w:r>
        <w:rPr>
          <w:rFonts w:hint="eastAsia"/>
        </w:rPr>
        <w:t>自带，因为将指定为</w:t>
      </w:r>
      <w:r>
        <w:rPr>
          <w:rFonts w:hint="eastAsia"/>
        </w:rPr>
        <w:t>postfix</w:t>
      </w:r>
      <w:r>
        <w:rPr>
          <w:rFonts w:hint="eastAsia"/>
        </w:rPr>
        <w:t>用户</w:t>
      </w:r>
    </w:p>
    <w:p w:rsidR="005A43FF" w:rsidRDefault="005A43FF" w:rsidP="00671A92">
      <w:r>
        <w:rPr>
          <w:rFonts w:hint="eastAsia"/>
        </w:rPr>
        <w:t>yum -y install httpd</w:t>
      </w:r>
    </w:p>
    <w:p w:rsidR="00A74E91" w:rsidRDefault="00A74E91" w:rsidP="00A74E91">
      <w:r>
        <w:rPr>
          <w:rFonts w:hint="eastAsia"/>
        </w:rPr>
        <w:t>如果没有</w:t>
      </w:r>
      <w:r>
        <w:rPr>
          <w:rFonts w:hint="eastAsia"/>
        </w:rPr>
        <w:t>cgi</w:t>
      </w:r>
      <w:r>
        <w:rPr>
          <w:rFonts w:hint="eastAsia"/>
        </w:rPr>
        <w:t>模块，可以利用自带的</w:t>
      </w:r>
      <w:r>
        <w:rPr>
          <w:rFonts w:hint="eastAsia"/>
        </w:rPr>
        <w:t>apxs</w:t>
      </w:r>
      <w:r>
        <w:rPr>
          <w:rFonts w:hint="eastAsia"/>
        </w:rPr>
        <w:t>生成</w:t>
      </w:r>
    </w:p>
    <w:p w:rsidR="00A74E91" w:rsidRPr="00A74E91" w:rsidRDefault="00A74E91" w:rsidP="00A74E91">
      <w:pPr>
        <w:pBdr>
          <w:top w:val="single" w:sz="6" w:space="6" w:color="CCCCCC"/>
          <w:left w:val="single" w:sz="6" w:space="6" w:color="CCCCCC"/>
          <w:bottom w:val="single" w:sz="6" w:space="6" w:color="CCCCCC"/>
          <w:right w:val="single" w:sz="6" w:space="6"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宋体" w:hAnsi="Consolas" w:cs="宋体"/>
          <w:color w:val="333333"/>
          <w:spacing w:val="15"/>
          <w:kern w:val="0"/>
          <w:sz w:val="20"/>
          <w:szCs w:val="20"/>
          <w:shd w:val="clear" w:color="auto" w:fill="FFFFFF"/>
        </w:rPr>
      </w:pPr>
      <w:r w:rsidRPr="00A74E91">
        <w:rPr>
          <w:rFonts w:ascii="Consolas" w:eastAsia="宋体" w:hAnsi="Consolas" w:cs="宋体"/>
          <w:color w:val="333333"/>
          <w:spacing w:val="15"/>
          <w:kern w:val="0"/>
          <w:sz w:val="20"/>
          <w:szCs w:val="20"/>
          <w:shd w:val="clear" w:color="auto" w:fill="FFFFFF"/>
        </w:rPr>
        <w:t>cd /usr/local/src/Apache-2.2.25/httpd-2.2.25/modules/generators</w:t>
      </w:r>
    </w:p>
    <w:p w:rsidR="00A74E91" w:rsidRPr="00A74E91" w:rsidRDefault="00A74E91" w:rsidP="00A74E91">
      <w:pPr>
        <w:pBdr>
          <w:top w:val="single" w:sz="6" w:space="6" w:color="CCCCCC"/>
          <w:left w:val="single" w:sz="6" w:space="6" w:color="CCCCCC"/>
          <w:bottom w:val="single" w:sz="6" w:space="6" w:color="CCCCCC"/>
          <w:right w:val="single" w:sz="6" w:space="6"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nsolas" w:eastAsia="宋体" w:hAnsi="Consolas" w:cs="宋体"/>
          <w:color w:val="333333"/>
          <w:spacing w:val="15"/>
          <w:kern w:val="0"/>
          <w:sz w:val="20"/>
          <w:szCs w:val="20"/>
        </w:rPr>
      </w:pPr>
      <w:r w:rsidRPr="00A74E91">
        <w:rPr>
          <w:rFonts w:ascii="Consolas" w:eastAsia="宋体" w:hAnsi="Consolas" w:cs="宋体"/>
          <w:color w:val="333333"/>
          <w:spacing w:val="15"/>
          <w:kern w:val="0"/>
          <w:sz w:val="20"/>
          <w:szCs w:val="20"/>
          <w:shd w:val="clear" w:color="auto" w:fill="FFFFFF"/>
        </w:rPr>
        <w:t>/usr/local/apache/bin/apxs -i -a -c mod_cgi.c</w:t>
      </w:r>
    </w:p>
    <w:p w:rsidR="00A74E91" w:rsidRPr="00A74E91" w:rsidRDefault="00A74E91" w:rsidP="00A74E91"/>
    <w:p w:rsidR="00D2376A" w:rsidRDefault="00D2376A" w:rsidP="00671A92">
      <w:r>
        <w:rPr>
          <w:rFonts w:hint="eastAsia"/>
        </w:rPr>
        <w:t>编辑主配置文件，取消中心主机</w:t>
      </w:r>
      <w:r w:rsidR="005A43FF">
        <w:rPr>
          <w:rFonts w:hint="eastAsia"/>
        </w:rPr>
        <w:t>（注释掉</w:t>
      </w:r>
      <w:r w:rsidR="005A43FF" w:rsidRPr="005A43FF">
        <w:t>DocumentRoot "/var/www/html"</w:t>
      </w:r>
      <w:r w:rsidR="005A43FF">
        <w:rPr>
          <w:rFonts w:hint="eastAsia"/>
        </w:rPr>
        <w:t>）</w:t>
      </w:r>
      <w:r>
        <w:rPr>
          <w:rFonts w:hint="eastAsia"/>
        </w:rPr>
        <w:t>，添加如下虚拟主机配置</w:t>
      </w:r>
    </w:p>
    <w:p w:rsidR="006E49D8" w:rsidRDefault="006E49D8" w:rsidP="006E49D8">
      <w:r>
        <w:t>将</w:t>
      </w:r>
      <w:r>
        <w:t>User postfix</w:t>
      </w:r>
      <w:r>
        <w:rPr>
          <w:rFonts w:hint="eastAsia"/>
        </w:rPr>
        <w:t xml:space="preserve">  ---</w:t>
      </w:r>
      <w:r>
        <w:rPr>
          <w:rFonts w:hint="eastAsia"/>
        </w:rPr>
        <w:t>修改后为</w:t>
      </w:r>
      <w:r>
        <w:rPr>
          <w:rFonts w:hint="eastAsia"/>
        </w:rPr>
        <w:t>postfix</w:t>
      </w:r>
    </w:p>
    <w:p w:rsidR="00F44161" w:rsidRDefault="006E49D8" w:rsidP="006E49D8">
      <w:r>
        <w:t>Group postfix</w:t>
      </w:r>
    </w:p>
    <w:p w:rsidR="00F44161" w:rsidRDefault="00F44161" w:rsidP="00F44161">
      <w:r>
        <w:rPr>
          <w:rFonts w:hint="eastAsia"/>
        </w:rPr>
        <w:t>或者在</w:t>
      </w:r>
      <w:r>
        <w:rPr>
          <w:rFonts w:hint="eastAsia"/>
        </w:rPr>
        <w:t>apache</w:t>
      </w:r>
      <w:r>
        <w:rPr>
          <w:rFonts w:hint="eastAsia"/>
        </w:rPr>
        <w:t>主配置文件中加入</w:t>
      </w:r>
    </w:p>
    <w:p w:rsidR="00F44161" w:rsidRDefault="00F44161" w:rsidP="00F44161">
      <w:r>
        <w:t>User postfix</w:t>
      </w:r>
    </w:p>
    <w:p w:rsidR="00F44161" w:rsidRDefault="00F44161" w:rsidP="00F44161">
      <w:r>
        <w:t>Group postfix</w:t>
      </w:r>
    </w:p>
    <w:p w:rsidR="00F44161" w:rsidRDefault="00F44161" w:rsidP="00F44161">
      <w:r>
        <w:t>&lt;VirtualHost *:80&gt;</w:t>
      </w:r>
    </w:p>
    <w:p w:rsidR="00F44161" w:rsidRDefault="00F44161" w:rsidP="00F44161">
      <w:r>
        <w:t xml:space="preserve">    ServerName mail.tuwei.com</w:t>
      </w:r>
    </w:p>
    <w:p w:rsidR="00F44161" w:rsidRDefault="00F44161" w:rsidP="00F44161">
      <w:r>
        <w:t xml:space="preserve">    DocumentRoot /var/www/extsuite/extmail/html/</w:t>
      </w:r>
    </w:p>
    <w:p w:rsidR="00F44161" w:rsidRDefault="00F44161" w:rsidP="00F44161">
      <w:r>
        <w:t xml:space="preserve">    ScriptAlias /extmail/cgi /var/www/extsuite/extmail/cgi </w:t>
      </w:r>
    </w:p>
    <w:p w:rsidR="00F44161" w:rsidRDefault="00F44161" w:rsidP="00F44161">
      <w:r>
        <w:tab/>
        <w:t>Alias /extmail /var/www/extsuite/extmail/html</w:t>
      </w:r>
    </w:p>
    <w:p w:rsidR="00F44161" w:rsidRDefault="00F44161" w:rsidP="00F44161">
      <w:r>
        <w:t>&lt;/VirtualHost&gt;</w:t>
      </w:r>
    </w:p>
    <w:p w:rsidR="00F44161" w:rsidRDefault="00F44161" w:rsidP="00F44161">
      <w:r>
        <w:rPr>
          <w:rFonts w:hint="eastAsia"/>
        </w:rPr>
        <w:t>修改</w:t>
      </w:r>
      <w:r>
        <w:rPr>
          <w:rFonts w:hint="eastAsia"/>
        </w:rPr>
        <w:t>cgi</w:t>
      </w:r>
      <w:r>
        <w:rPr>
          <w:rFonts w:hint="eastAsia"/>
        </w:rPr>
        <w:t>文件属主为</w:t>
      </w:r>
      <w:r>
        <w:rPr>
          <w:rFonts w:hint="eastAsia"/>
        </w:rPr>
        <w:t>postfix</w:t>
      </w:r>
    </w:p>
    <w:p w:rsidR="00122D2E" w:rsidRPr="00BA2644" w:rsidRDefault="00F44161" w:rsidP="00F44161">
      <w:r>
        <w:t>chown -R postfix.postfix /var/www/extsuite/extmail/cgi</w:t>
      </w:r>
    </w:p>
    <w:p w:rsidR="001C3B68" w:rsidRDefault="00A23B5D" w:rsidP="00671A92">
      <w:r>
        <w:rPr>
          <w:rFonts w:hint="eastAsia"/>
        </w:rPr>
        <w:lastRenderedPageBreak/>
        <w:t>解决依赖关系</w:t>
      </w:r>
    </w:p>
    <w:p w:rsidR="00A23B5D" w:rsidRDefault="00A23B5D" w:rsidP="00671A92">
      <w:r>
        <w:rPr>
          <w:rFonts w:hint="eastAsia"/>
        </w:rPr>
        <w:t>extmail</w:t>
      </w:r>
      <w:r>
        <w:rPr>
          <w:rFonts w:hint="eastAsia"/>
        </w:rPr>
        <w:t>将会用到</w:t>
      </w:r>
      <w:r>
        <w:rPr>
          <w:rFonts w:hint="eastAsia"/>
        </w:rPr>
        <w:t>perl</w:t>
      </w:r>
      <w:r>
        <w:rPr>
          <w:rFonts w:hint="eastAsia"/>
        </w:rPr>
        <w:t>的</w:t>
      </w:r>
      <w:r>
        <w:rPr>
          <w:rFonts w:hint="eastAsia"/>
        </w:rPr>
        <w:t>unix::syslogd</w:t>
      </w:r>
      <w:r>
        <w:rPr>
          <w:rFonts w:hint="eastAsia"/>
        </w:rPr>
        <w:t>功能，可以去</w:t>
      </w:r>
      <w:r w:rsidR="00B63791">
        <w:rPr>
          <w:rFonts w:hint="eastAsia"/>
        </w:rPr>
        <w:t>search.cpan.org</w:t>
      </w:r>
      <w:r w:rsidR="00B63791">
        <w:rPr>
          <w:rFonts w:hint="eastAsia"/>
        </w:rPr>
        <w:t>下载源码安装</w:t>
      </w:r>
    </w:p>
    <w:p w:rsidR="001C3B68" w:rsidRDefault="00B63791" w:rsidP="00671A92">
      <w:r w:rsidRPr="00B63791">
        <w:t>tar xf Unix-Syslog-1.1.tar.gz</w:t>
      </w:r>
    </w:p>
    <w:p w:rsidR="004D4327" w:rsidRDefault="00C55E38" w:rsidP="00671A92">
      <w:r w:rsidRPr="00C55E38">
        <w:t>perl Makefile.PL</w:t>
      </w:r>
    </w:p>
    <w:p w:rsidR="00C55E38" w:rsidRDefault="00C55E38" w:rsidP="00671A92">
      <w:r>
        <w:rPr>
          <w:rFonts w:hint="eastAsia"/>
        </w:rPr>
        <w:t>make</w:t>
      </w:r>
    </w:p>
    <w:p w:rsidR="00C55E38" w:rsidRDefault="00C55E38" w:rsidP="00671A92">
      <w:r>
        <w:rPr>
          <w:rFonts w:hint="eastAsia"/>
        </w:rPr>
        <w:t>make install</w:t>
      </w:r>
    </w:p>
    <w:p w:rsidR="00C55E38" w:rsidRDefault="00C55E38" w:rsidP="00671A92">
      <w:r>
        <w:rPr>
          <w:rFonts w:hint="eastAsia"/>
        </w:rPr>
        <w:t>启动</w:t>
      </w:r>
      <w:r>
        <w:rPr>
          <w:rFonts w:hint="eastAsia"/>
        </w:rPr>
        <w:t>apache</w:t>
      </w:r>
    </w:p>
    <w:p w:rsidR="00331D2D" w:rsidRDefault="00BA4233" w:rsidP="00671A92">
      <w:r>
        <w:t>网页访问</w:t>
      </w:r>
      <w:r w:rsidRPr="00BA4233">
        <w:t>http://192.168.132.14/extmail</w:t>
      </w:r>
    </w:p>
    <w:p w:rsidR="00BA4233" w:rsidRDefault="00BA4233" w:rsidP="00671A92">
      <w:r>
        <w:rPr>
          <w:noProof/>
        </w:rPr>
        <w:drawing>
          <wp:inline distT="0" distB="0" distL="0" distR="0" wp14:anchorId="46309920" wp14:editId="516F2C27">
            <wp:extent cx="5486400" cy="2990215"/>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90215"/>
                    </a:xfrm>
                    <a:prstGeom prst="rect">
                      <a:avLst/>
                    </a:prstGeom>
                  </pic:spPr>
                </pic:pic>
              </a:graphicData>
            </a:graphic>
          </wp:inline>
        </w:drawing>
      </w:r>
    </w:p>
    <w:p w:rsidR="00BA4233" w:rsidRDefault="00BA4233" w:rsidP="00671A92"/>
    <w:p w:rsidR="00BA4233" w:rsidRDefault="00BA4233" w:rsidP="00BA4233">
      <w:pPr>
        <w:pStyle w:val="2"/>
      </w:pPr>
      <w:r>
        <w:rPr>
          <w:rFonts w:hint="eastAsia"/>
        </w:rPr>
        <w:t>安装</w:t>
      </w:r>
      <w:r>
        <w:rPr>
          <w:rFonts w:hint="eastAsia"/>
        </w:rPr>
        <w:t>extman</w:t>
      </w:r>
    </w:p>
    <w:p w:rsidR="00BA4233" w:rsidRPr="00BA4233" w:rsidRDefault="00BA4233" w:rsidP="00BA4233">
      <w:r>
        <w:rPr>
          <w:rFonts w:hint="eastAsia"/>
        </w:rPr>
        <w:t>解压</w:t>
      </w:r>
      <w:r>
        <w:rPr>
          <w:rFonts w:hint="eastAsia"/>
        </w:rPr>
        <w:t>extman</w:t>
      </w:r>
    </w:p>
    <w:p w:rsidR="00BA4233" w:rsidRDefault="00BA4233" w:rsidP="00BA4233">
      <w:r w:rsidRPr="00BA4233">
        <w:t>mv extman-1.1 /var/www/extsuite/extman</w:t>
      </w:r>
    </w:p>
    <w:p w:rsidR="000A2E87" w:rsidRPr="00BA4233" w:rsidRDefault="000A2E87" w:rsidP="00BA4233">
      <w:r w:rsidRPr="000A2E87">
        <w:t>cd /var/www/extsuite/extman</w:t>
      </w:r>
    </w:p>
    <w:p w:rsidR="00BA4233" w:rsidRDefault="00DC6034" w:rsidP="00671A92">
      <w:r w:rsidRPr="00DC6034">
        <w:t>cp webman.cf.default webman.cf</w:t>
      </w:r>
    </w:p>
    <w:p w:rsidR="00DC6034" w:rsidRDefault="00DC6034" w:rsidP="00671A92">
      <w:r>
        <w:rPr>
          <w:rFonts w:hint="eastAsia"/>
        </w:rPr>
        <w:t>修改配置文件</w:t>
      </w:r>
    </w:p>
    <w:p w:rsidR="00CB4669" w:rsidRDefault="00CB4669" w:rsidP="00671A92">
      <w:r>
        <w:rPr>
          <w:rFonts w:hint="eastAsia"/>
        </w:rPr>
        <w:t>一些配置和</w:t>
      </w:r>
      <w:r>
        <w:rPr>
          <w:rFonts w:hint="eastAsia"/>
        </w:rPr>
        <w:t>extmail</w:t>
      </w:r>
      <w:r>
        <w:rPr>
          <w:rFonts w:hint="eastAsia"/>
        </w:rPr>
        <w:t>修改类似</w:t>
      </w:r>
    </w:p>
    <w:p w:rsidR="00DC6034" w:rsidRDefault="00DC6034" w:rsidP="00671A92">
      <w:r w:rsidRPr="00DC6034">
        <w:t>SYS_CAPTCHA_ON = 0</w:t>
      </w:r>
      <w:r>
        <w:rPr>
          <w:rFonts w:hint="eastAsia"/>
        </w:rPr>
        <w:t xml:space="preserve">  </w:t>
      </w:r>
      <w:r>
        <w:rPr>
          <w:rFonts w:hint="eastAsia"/>
        </w:rPr>
        <w:t>原先为</w:t>
      </w:r>
      <w:r>
        <w:rPr>
          <w:rFonts w:hint="eastAsia"/>
        </w:rPr>
        <w:t>1</w:t>
      </w:r>
      <w:r>
        <w:rPr>
          <w:rFonts w:hint="eastAsia"/>
        </w:rPr>
        <w:t>，关掉验证码</w:t>
      </w:r>
    </w:p>
    <w:p w:rsidR="00CB4669" w:rsidRDefault="00CB4669" w:rsidP="00671A92">
      <w:r w:rsidRPr="00CB4669">
        <w:lastRenderedPageBreak/>
        <w:t>SYS_DEFAULT_UID = 1000</w:t>
      </w:r>
      <w:r>
        <w:rPr>
          <w:rFonts w:hint="eastAsia"/>
        </w:rPr>
        <w:t xml:space="preserve">   ---</w:t>
      </w:r>
      <w:r>
        <w:rPr>
          <w:rFonts w:hint="eastAsia"/>
        </w:rPr>
        <w:t>改为</w:t>
      </w:r>
      <w:r>
        <w:rPr>
          <w:rFonts w:hint="eastAsia"/>
        </w:rPr>
        <w:t>2525</w:t>
      </w:r>
    </w:p>
    <w:p w:rsidR="00CB4669" w:rsidRDefault="00CB4669" w:rsidP="00671A92">
      <w:r w:rsidRPr="00CB4669">
        <w:t>SYS_DEFAULT_GID</w:t>
      </w:r>
      <w:r>
        <w:rPr>
          <w:rFonts w:hint="eastAsia"/>
        </w:rPr>
        <w:t>---------------2525</w:t>
      </w:r>
    </w:p>
    <w:p w:rsidR="00DC6034" w:rsidRDefault="00DC6034" w:rsidP="00671A92"/>
    <w:p w:rsidR="00DC6034" w:rsidRDefault="00DC6034" w:rsidP="00671A92">
      <w:r>
        <w:t>mkdir</w:t>
      </w:r>
      <w:r>
        <w:rPr>
          <w:rFonts w:hint="eastAsia"/>
        </w:rPr>
        <w:t xml:space="preserve"> </w:t>
      </w:r>
      <w:r w:rsidRPr="00DC6034">
        <w:t>/tmp/extman</w:t>
      </w:r>
    </w:p>
    <w:p w:rsidR="001C298E" w:rsidRDefault="001C298E" w:rsidP="00671A92">
      <w:r>
        <w:rPr>
          <w:rFonts w:hint="eastAsia"/>
        </w:rPr>
        <w:t xml:space="preserve">chown -R postfix.postfix </w:t>
      </w:r>
      <w:r w:rsidR="00616ADD">
        <w:rPr>
          <w:rFonts w:hint="eastAsia"/>
        </w:rPr>
        <w:t>/tmp/</w:t>
      </w:r>
      <w:r>
        <w:rPr>
          <w:rFonts w:hint="eastAsia"/>
        </w:rPr>
        <w:t>extman</w:t>
      </w:r>
    </w:p>
    <w:p w:rsidR="008B14B5" w:rsidRDefault="008B14B5" w:rsidP="00671A92">
      <w:r>
        <w:rPr>
          <w:rFonts w:hint="eastAsia"/>
        </w:rPr>
        <w:t>创建</w:t>
      </w:r>
      <w:r>
        <w:rPr>
          <w:rFonts w:hint="eastAsia"/>
        </w:rPr>
        <w:t>extman</w:t>
      </w:r>
      <w:r>
        <w:rPr>
          <w:rFonts w:hint="eastAsia"/>
        </w:rPr>
        <w:t>配置文件中默认用户</w:t>
      </w:r>
      <w:r>
        <w:rPr>
          <w:rFonts w:hint="eastAsia"/>
        </w:rPr>
        <w:t>extman</w:t>
      </w:r>
    </w:p>
    <w:p w:rsidR="008B14B5" w:rsidRDefault="008B14B5" w:rsidP="00671A92"/>
    <w:p w:rsidR="008B14B5" w:rsidRDefault="008B14B5" w:rsidP="00671A92">
      <w:r w:rsidRPr="008B14B5">
        <w:t>grant all privileges on extmail.* to extman@localhost  identified by 'extman';</w:t>
      </w:r>
    </w:p>
    <w:p w:rsidR="008B14B5" w:rsidRDefault="008B14B5" w:rsidP="00671A92">
      <w:r w:rsidRPr="008B14B5">
        <w:t>grant all privileges on extmail.* to extman@</w:t>
      </w:r>
      <w:r>
        <w:rPr>
          <w:rFonts w:hint="eastAsia"/>
        </w:rPr>
        <w:t>127.0.0.1</w:t>
      </w:r>
      <w:r w:rsidRPr="008B14B5">
        <w:t xml:space="preserve">  identified by 'extman';</w:t>
      </w:r>
    </w:p>
    <w:p w:rsidR="008B14B5" w:rsidRDefault="00E071B4" w:rsidP="00671A92">
      <w:r w:rsidRPr="00E071B4">
        <w:t>flush privileges;</w:t>
      </w:r>
    </w:p>
    <w:p w:rsidR="00E071B4" w:rsidRDefault="00E071B4" w:rsidP="00671A92">
      <w:r>
        <w:rPr>
          <w:rFonts w:hint="eastAsia"/>
        </w:rPr>
        <w:t>修改</w:t>
      </w:r>
      <w:r>
        <w:rPr>
          <w:rFonts w:hint="eastAsia"/>
        </w:rPr>
        <w:t>extman cgi</w:t>
      </w:r>
      <w:r>
        <w:rPr>
          <w:rFonts w:hint="eastAsia"/>
        </w:rPr>
        <w:t>属主</w:t>
      </w:r>
    </w:p>
    <w:p w:rsidR="00E071B4" w:rsidRDefault="00E071B4" w:rsidP="00671A92">
      <w:r w:rsidRPr="00E071B4">
        <w:t>chown -R postfix.postfix cgi</w:t>
      </w:r>
    </w:p>
    <w:p w:rsidR="00E071B4" w:rsidRDefault="00E071B4" w:rsidP="00671A92">
      <w:r>
        <w:rPr>
          <w:rFonts w:hint="eastAsia"/>
        </w:rPr>
        <w:t>apache</w:t>
      </w:r>
      <w:r w:rsidR="00C87C93">
        <w:rPr>
          <w:rFonts w:hint="eastAsia"/>
        </w:rPr>
        <w:t>配置</w:t>
      </w:r>
      <w:r w:rsidR="00C87C93">
        <w:rPr>
          <w:rFonts w:hint="eastAsia"/>
        </w:rPr>
        <w:t>extmail</w:t>
      </w:r>
      <w:r w:rsidR="00C87C93">
        <w:rPr>
          <w:rFonts w:hint="eastAsia"/>
        </w:rPr>
        <w:t>虚拟主机中</w:t>
      </w:r>
      <w:r>
        <w:rPr>
          <w:rFonts w:hint="eastAsia"/>
        </w:rPr>
        <w:t>添加</w:t>
      </w:r>
      <w:r>
        <w:rPr>
          <w:rFonts w:hint="eastAsia"/>
        </w:rPr>
        <w:t>extman</w:t>
      </w:r>
      <w:r>
        <w:rPr>
          <w:rFonts w:hint="eastAsia"/>
        </w:rPr>
        <w:t>部分。</w:t>
      </w:r>
    </w:p>
    <w:p w:rsidR="00C87C93" w:rsidRDefault="00C87C93" w:rsidP="00C87C93">
      <w:r>
        <w:t>ScriptAlias /extman/cgi /var/www/extsuite/extman/cgi</w:t>
      </w:r>
    </w:p>
    <w:p w:rsidR="00C87C93" w:rsidRDefault="00C87C93" w:rsidP="00C87C93">
      <w:r>
        <w:t xml:space="preserve">        Alias /extman /var/www/extsuite/extman/html</w:t>
      </w:r>
    </w:p>
    <w:p w:rsidR="00940282" w:rsidRDefault="00940282" w:rsidP="00C87C93">
      <w:r>
        <w:rPr>
          <w:rFonts w:hint="eastAsia"/>
        </w:rPr>
        <w:t>重启</w:t>
      </w:r>
      <w:r>
        <w:rPr>
          <w:rFonts w:hint="eastAsia"/>
        </w:rPr>
        <w:t>apache</w:t>
      </w:r>
      <w:r>
        <w:rPr>
          <w:rFonts w:hint="eastAsia"/>
        </w:rPr>
        <w:t>服务</w:t>
      </w:r>
    </w:p>
    <w:p w:rsidR="00C87C93" w:rsidRDefault="00C87C93" w:rsidP="00C87C93"/>
    <w:p w:rsidR="00C87C93" w:rsidRDefault="00940282" w:rsidP="00C87C93">
      <w:r>
        <w:rPr>
          <w:noProof/>
        </w:rPr>
        <w:lastRenderedPageBreak/>
        <w:drawing>
          <wp:inline distT="0" distB="0" distL="0" distR="0" wp14:anchorId="30FDB19B" wp14:editId="0F934E32">
            <wp:extent cx="5486400" cy="32480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3248025"/>
                    </a:xfrm>
                    <a:prstGeom prst="rect">
                      <a:avLst/>
                    </a:prstGeom>
                  </pic:spPr>
                </pic:pic>
              </a:graphicData>
            </a:graphic>
          </wp:inline>
        </w:drawing>
      </w:r>
    </w:p>
    <w:p w:rsidR="00E071B4" w:rsidRDefault="00940282" w:rsidP="00671A92">
      <w:r>
        <w:rPr>
          <w:rFonts w:hint="eastAsia"/>
        </w:rPr>
        <w:t>密码</w:t>
      </w:r>
      <w:r>
        <w:rPr>
          <w:rFonts w:hint="eastAsia"/>
        </w:rPr>
        <w:t>extmail*123*</w:t>
      </w:r>
    </w:p>
    <w:p w:rsidR="00D36A0E" w:rsidRDefault="00D36A0E" w:rsidP="00671A92">
      <w:r>
        <w:rPr>
          <w:rFonts w:hint="eastAsia"/>
        </w:rPr>
        <w:t>登陆后如下图</w:t>
      </w:r>
    </w:p>
    <w:p w:rsidR="00D36A0E" w:rsidRPr="00DC6034" w:rsidRDefault="00D36A0E" w:rsidP="00671A92"/>
    <w:p w:rsidR="00BA4233" w:rsidRDefault="00D36A0E" w:rsidP="00671A92">
      <w:r>
        <w:rPr>
          <w:noProof/>
        </w:rPr>
        <w:drawing>
          <wp:inline distT="0" distB="0" distL="0" distR="0" wp14:anchorId="212B8133" wp14:editId="1D083B60">
            <wp:extent cx="5486400" cy="278574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785745"/>
                    </a:xfrm>
                    <a:prstGeom prst="rect">
                      <a:avLst/>
                    </a:prstGeom>
                  </pic:spPr>
                </pic:pic>
              </a:graphicData>
            </a:graphic>
          </wp:inline>
        </w:drawing>
      </w:r>
    </w:p>
    <w:p w:rsidR="00D36A0E" w:rsidRDefault="00D36A0E" w:rsidP="00671A92"/>
    <w:p w:rsidR="00D33B8E" w:rsidRDefault="00D33B8E" w:rsidP="00D33B8E">
      <w:r>
        <w:rPr>
          <w:rFonts w:hint="eastAsia"/>
        </w:rPr>
        <w:t>进入后台不显示目录信息提示</w:t>
      </w:r>
      <w:r>
        <w:rPr>
          <w:rFonts w:hint="eastAsia"/>
        </w:rPr>
        <w:t>"No such file or directory"</w:t>
      </w:r>
    </w:p>
    <w:p w:rsidR="00940282" w:rsidRDefault="00D33B8E" w:rsidP="00D33B8E">
      <w:pPr>
        <w:ind w:firstLine="0"/>
      </w:pPr>
      <w:r>
        <w:rPr>
          <w:rFonts w:hint="eastAsia"/>
        </w:rPr>
        <w:t>进入</w:t>
      </w:r>
      <w:r>
        <w:rPr>
          <w:rFonts w:hint="eastAsia"/>
        </w:rPr>
        <w:t xml:space="preserve">extman/daemon/cmdserver --daemon  </w:t>
      </w:r>
      <w:r>
        <w:rPr>
          <w:rFonts w:hint="eastAsia"/>
        </w:rPr>
        <w:t>运行启来就能显示了</w:t>
      </w:r>
    </w:p>
    <w:p w:rsidR="00940282" w:rsidRDefault="00940282" w:rsidP="00671A92"/>
    <w:p w:rsidR="007E12F8" w:rsidRDefault="007E12F8" w:rsidP="00671A92"/>
    <w:p w:rsidR="00872F22" w:rsidRDefault="00872F22" w:rsidP="00872F22">
      <w:pPr>
        <w:pStyle w:val="2"/>
      </w:pPr>
      <w:r>
        <w:rPr>
          <w:rFonts w:hint="eastAsia"/>
        </w:rPr>
        <w:lastRenderedPageBreak/>
        <w:t xml:space="preserve">pop3s </w:t>
      </w:r>
      <w:r>
        <w:rPr>
          <w:rFonts w:hint="eastAsia"/>
        </w:rPr>
        <w:t>，</w:t>
      </w:r>
      <w:r>
        <w:rPr>
          <w:rFonts w:hint="eastAsia"/>
        </w:rPr>
        <w:t>maildrop</w:t>
      </w:r>
    </w:p>
    <w:p w:rsidR="00872F22" w:rsidRDefault="00872F22" w:rsidP="00671A92"/>
    <w:p w:rsidR="007E12F8" w:rsidRDefault="007E12F8" w:rsidP="00671A92">
      <w:r>
        <w:rPr>
          <w:rFonts w:hint="eastAsia"/>
        </w:rPr>
        <w:t>smtp  25 ---</w:t>
      </w:r>
      <w:r>
        <w:rPr>
          <w:rFonts w:hint="eastAsia"/>
        </w:rPr>
        <w:t>》</w:t>
      </w:r>
      <w:r>
        <w:rPr>
          <w:rFonts w:hint="eastAsia"/>
        </w:rPr>
        <w:t>smtps   465</w:t>
      </w:r>
    </w:p>
    <w:p w:rsidR="00940282" w:rsidRDefault="008F6C3C" w:rsidP="00671A92">
      <w:r>
        <w:rPr>
          <w:rFonts w:hint="eastAsia"/>
        </w:rPr>
        <w:t>S</w:t>
      </w:r>
      <w:r w:rsidR="007E12F8">
        <w:rPr>
          <w:rFonts w:hint="eastAsia"/>
        </w:rPr>
        <w:t xml:space="preserve">/MIME   </w:t>
      </w:r>
    </w:p>
    <w:p w:rsidR="007E12F8" w:rsidRDefault="007E12F8" w:rsidP="00671A92">
      <w:r>
        <w:rPr>
          <w:rFonts w:hint="eastAsia"/>
        </w:rPr>
        <w:t xml:space="preserve">          user----&gt;user</w:t>
      </w:r>
    </w:p>
    <w:p w:rsidR="007E12F8" w:rsidRDefault="007E12F8" w:rsidP="00671A92">
      <w:r>
        <w:rPr>
          <w:rFonts w:hint="eastAsia"/>
        </w:rPr>
        <w:t>用户证书</w:t>
      </w:r>
      <w:r>
        <w:rPr>
          <w:rFonts w:hint="eastAsia"/>
        </w:rPr>
        <w:t xml:space="preserve"> </w:t>
      </w:r>
    </w:p>
    <w:p w:rsidR="007E12F8" w:rsidRDefault="007E12F8" w:rsidP="00671A92">
      <w:r>
        <w:rPr>
          <w:rFonts w:hint="eastAsia"/>
        </w:rPr>
        <w:t xml:space="preserve">      mail   </w:t>
      </w:r>
      <w:r>
        <w:rPr>
          <w:rFonts w:hint="eastAsia"/>
        </w:rPr>
        <w:t>，</w:t>
      </w:r>
      <w:r>
        <w:rPr>
          <w:rFonts w:hint="eastAsia"/>
        </w:rPr>
        <w:t>hash</w:t>
      </w:r>
      <w:r w:rsidR="001A64D8">
        <w:rPr>
          <w:rFonts w:hint="eastAsia"/>
        </w:rPr>
        <w:t>(finger print),</w:t>
      </w:r>
    </w:p>
    <w:p w:rsidR="001A64D8" w:rsidRDefault="001A64D8" w:rsidP="00671A92">
      <w:r>
        <w:rPr>
          <w:rFonts w:hint="eastAsia"/>
        </w:rPr>
        <w:t>openssl   GPG(PGP)</w:t>
      </w:r>
    </w:p>
    <w:p w:rsidR="003927CD" w:rsidRDefault="003927CD" w:rsidP="00671A92">
      <w:r>
        <w:rPr>
          <w:rFonts w:hint="eastAsia"/>
        </w:rPr>
        <w:t>pop3s   imaps</w:t>
      </w:r>
    </w:p>
    <w:p w:rsidR="003927CD" w:rsidRDefault="00295CB0" w:rsidP="00671A92">
      <w:r>
        <w:rPr>
          <w:rFonts w:hint="eastAsia"/>
        </w:rPr>
        <w:t>ssl</w:t>
      </w:r>
      <w:r>
        <w:rPr>
          <w:rFonts w:hint="eastAsia"/>
        </w:rPr>
        <w:t>；会话加密</w:t>
      </w:r>
    </w:p>
    <w:p w:rsidR="00295CB0" w:rsidRDefault="00295CB0" w:rsidP="00671A92">
      <w:r>
        <w:rPr>
          <w:rFonts w:hint="eastAsia"/>
        </w:rPr>
        <w:t>S/MIME</w:t>
      </w:r>
    </w:p>
    <w:p w:rsidR="00295CB0" w:rsidRDefault="00295CB0" w:rsidP="00671A92">
      <w:r>
        <w:rPr>
          <w:rFonts w:hint="eastAsia"/>
        </w:rPr>
        <w:t xml:space="preserve">   </w:t>
      </w:r>
      <w:r>
        <w:rPr>
          <w:rFonts w:hint="eastAsia"/>
        </w:rPr>
        <w:t>需要证书</w:t>
      </w:r>
    </w:p>
    <w:p w:rsidR="00295CB0" w:rsidRDefault="00295CB0" w:rsidP="00671A92">
      <w:r w:rsidRPr="00295CB0">
        <w:t>cd /etc/pki/CA/</w:t>
      </w:r>
    </w:p>
    <w:p w:rsidR="00EA6397" w:rsidRDefault="00EA6397" w:rsidP="00671A92">
      <w:r w:rsidRPr="00EA6397">
        <w:t>(umask 077;openssl genrsa -out private/cakey.pem 2048)</w:t>
      </w:r>
    </w:p>
    <w:p w:rsidR="007F48E4" w:rsidRDefault="006B0C12" w:rsidP="00671A92">
      <w:r>
        <w:t>openssl</w:t>
      </w:r>
      <w:r>
        <w:rPr>
          <w:rFonts w:hint="eastAsia"/>
        </w:rPr>
        <w:t xml:space="preserve"> </w:t>
      </w:r>
      <w:r w:rsidR="007F48E4" w:rsidRPr="007F48E4">
        <w:t>req -new -x509 -key private/cakey.pem -out cacert.pem -days 3656</w:t>
      </w:r>
      <w:r w:rsidR="007F48E4">
        <w:rPr>
          <w:rFonts w:hint="eastAsia"/>
        </w:rPr>
        <w:t xml:space="preserve"> </w:t>
      </w:r>
    </w:p>
    <w:p w:rsidR="00EA6397" w:rsidRDefault="007F48E4" w:rsidP="00671A92">
      <w:r>
        <w:rPr>
          <w:rFonts w:hint="eastAsia"/>
        </w:rPr>
        <w:t>509</w:t>
      </w:r>
      <w:r>
        <w:rPr>
          <w:rFonts w:hint="eastAsia"/>
        </w:rPr>
        <w:t>表示自签证书</w:t>
      </w:r>
    </w:p>
    <w:p w:rsidR="007F48E4" w:rsidRDefault="00101BF2" w:rsidP="00671A92">
      <w:r>
        <w:rPr>
          <w:rFonts w:hint="eastAsia"/>
        </w:rPr>
        <w:t>修改</w:t>
      </w:r>
      <w:r w:rsidRPr="00101BF2">
        <w:t>vim /etc/pki/tls/openssl.cnf</w:t>
      </w:r>
    </w:p>
    <w:p w:rsidR="00101BF2" w:rsidRDefault="00101BF2" w:rsidP="00671A92">
      <w:r w:rsidRPr="00101BF2">
        <w:t>dir             = /etc/pki/CA</w:t>
      </w:r>
    </w:p>
    <w:p w:rsidR="00101BF2" w:rsidRDefault="00872F22" w:rsidP="00671A92">
      <w:r w:rsidRPr="00872F22">
        <w:t>mkdir /etc/dovecot/ssl</w:t>
      </w:r>
    </w:p>
    <w:p w:rsidR="00872F22" w:rsidRDefault="00E03F9E" w:rsidP="00671A92">
      <w:r w:rsidRPr="00E03F9E">
        <w:t>cd /etc/dovecot/ssl/</w:t>
      </w:r>
    </w:p>
    <w:p w:rsidR="00E03F9E" w:rsidRDefault="00E03F9E" w:rsidP="00671A92">
      <w:r w:rsidRPr="00E03F9E">
        <w:t>(umask 077;openssl genrsa 1024 &gt; dovecot.key)</w:t>
      </w:r>
    </w:p>
    <w:p w:rsidR="00E03F9E" w:rsidRDefault="006B0C12" w:rsidP="00671A92">
      <w:r w:rsidRPr="006B0C12">
        <w:t>openssl req -new -key dovecot.key -out dovecot.csr</w:t>
      </w:r>
    </w:p>
    <w:p w:rsidR="009F1109" w:rsidRDefault="00A71FD7" w:rsidP="00671A92">
      <w:r w:rsidRPr="00A71FD7">
        <w:t>cd /etc/pki/CA/</w:t>
      </w:r>
    </w:p>
    <w:p w:rsidR="009F1109" w:rsidRDefault="009F1109" w:rsidP="00671A92">
      <w:r w:rsidRPr="009F1109">
        <w:t>touch index.txt</w:t>
      </w:r>
    </w:p>
    <w:p w:rsidR="009F1109" w:rsidRDefault="009F1109" w:rsidP="00671A92">
      <w:r w:rsidRPr="009F1109">
        <w:t>mkdir certs newcerts crl</w:t>
      </w:r>
    </w:p>
    <w:p w:rsidR="009F1109" w:rsidRDefault="009F1109" w:rsidP="00671A92">
      <w:r w:rsidRPr="009F1109">
        <w:t>echo 01 &gt;serial</w:t>
      </w:r>
    </w:p>
    <w:p w:rsidR="009F1109" w:rsidRDefault="009F1109" w:rsidP="00671A92">
      <w:r w:rsidRPr="009F1109">
        <w:t>cd /etc/dovecot/ssl</w:t>
      </w:r>
    </w:p>
    <w:p w:rsidR="009F1109" w:rsidRDefault="009F1109" w:rsidP="00671A92">
      <w:r w:rsidRPr="009F1109">
        <w:t>openssl ca -in dovecot.csr -out dovecot.crt -days 3656</w:t>
      </w:r>
    </w:p>
    <w:p w:rsidR="009F1109" w:rsidRDefault="005B2784" w:rsidP="00671A92">
      <w:r>
        <w:rPr>
          <w:rFonts w:hint="eastAsia"/>
        </w:rPr>
        <w:lastRenderedPageBreak/>
        <w:t>让</w:t>
      </w:r>
      <w:r>
        <w:rPr>
          <w:rFonts w:hint="eastAsia"/>
        </w:rPr>
        <w:t>dovecot</w:t>
      </w:r>
      <w:r>
        <w:rPr>
          <w:rFonts w:hint="eastAsia"/>
        </w:rPr>
        <w:t>支持</w:t>
      </w:r>
      <w:r>
        <w:rPr>
          <w:rFonts w:hint="eastAsia"/>
        </w:rPr>
        <w:t>pops</w:t>
      </w:r>
    </w:p>
    <w:p w:rsidR="00D95463" w:rsidRDefault="00D95463" w:rsidP="00D95463">
      <w:r>
        <w:rPr>
          <w:rFonts w:hint="eastAsia"/>
        </w:rPr>
        <w:t>pop3s   :995/tcp</w:t>
      </w:r>
    </w:p>
    <w:p w:rsidR="00D95463" w:rsidRDefault="00D95463" w:rsidP="00D95463">
      <w:r>
        <w:rPr>
          <w:rFonts w:hint="eastAsia"/>
        </w:rPr>
        <w:t>imaps:993/tcp</w:t>
      </w:r>
    </w:p>
    <w:p w:rsidR="00D95463" w:rsidRDefault="00D95463" w:rsidP="00671A92"/>
    <w:p w:rsidR="005B2784" w:rsidRDefault="005B2784" w:rsidP="00671A92">
      <w:r w:rsidRPr="005B2784">
        <w:t>vim /etc/dovecot/dovecot.conf</w:t>
      </w:r>
    </w:p>
    <w:p w:rsidR="00D95463" w:rsidRDefault="0057654F" w:rsidP="00671A92">
      <w:r>
        <w:rPr>
          <w:rFonts w:hint="eastAsia"/>
        </w:rPr>
        <w:t>添加</w:t>
      </w:r>
      <w:r>
        <w:rPr>
          <w:rFonts w:hint="eastAsia"/>
        </w:rPr>
        <w:t xml:space="preserve">pop3s    </w:t>
      </w:r>
    </w:p>
    <w:p w:rsidR="00D95463" w:rsidRDefault="00B91313" w:rsidP="00671A92">
      <w:r>
        <w:t>ssl</w:t>
      </w:r>
      <w:r>
        <w:rPr>
          <w:rFonts w:hint="eastAsia"/>
        </w:rPr>
        <w:t xml:space="preserve"> = </w:t>
      </w:r>
      <w:r>
        <w:t>yes</w:t>
      </w:r>
    </w:p>
    <w:p w:rsidR="00D95463" w:rsidRDefault="00D95463" w:rsidP="00D95463">
      <w:r>
        <w:t>ssl_cert = &lt;/etc/dovecot/ssl/dovecot.crt</w:t>
      </w:r>
    </w:p>
    <w:p w:rsidR="003927CD" w:rsidRDefault="00D95463" w:rsidP="00D95463">
      <w:r>
        <w:t>ssl_key = &lt;/etc/dovecot/ssl/dovecot.key</w:t>
      </w:r>
    </w:p>
    <w:p w:rsidR="00D95463" w:rsidRDefault="00D95463" w:rsidP="00D95463">
      <w:r>
        <w:rPr>
          <w:rFonts w:hint="eastAsia"/>
        </w:rPr>
        <w:t>重启</w:t>
      </w:r>
      <w:r>
        <w:rPr>
          <w:rFonts w:hint="eastAsia"/>
        </w:rPr>
        <w:t>dovecot</w:t>
      </w:r>
      <w:r>
        <w:rPr>
          <w:rFonts w:hint="eastAsia"/>
        </w:rPr>
        <w:t>服务</w:t>
      </w:r>
    </w:p>
    <w:p w:rsidR="00717915" w:rsidRDefault="00717915" w:rsidP="00D95463"/>
    <w:p w:rsidR="00717915" w:rsidRDefault="00717915" w:rsidP="00D95463">
      <w:r w:rsidRPr="00717915">
        <w:t>openssl s_client -connect localhost:995</w:t>
      </w:r>
    </w:p>
    <w:p w:rsidR="00717915" w:rsidRDefault="00717915" w:rsidP="00D95463">
      <w:r>
        <w:rPr>
          <w:rFonts w:hint="eastAsia"/>
        </w:rPr>
        <w:t>验证</w:t>
      </w:r>
      <w:r>
        <w:rPr>
          <w:rFonts w:hint="eastAsia"/>
        </w:rPr>
        <w:t>ssl</w:t>
      </w:r>
      <w:r>
        <w:rPr>
          <w:rFonts w:hint="eastAsia"/>
        </w:rPr>
        <w:t>会话过程</w:t>
      </w:r>
    </w:p>
    <w:p w:rsidR="00EF7D6D" w:rsidRDefault="00EF7D6D" w:rsidP="00D95463"/>
    <w:p w:rsidR="00EF7D6D" w:rsidRDefault="00EF7D6D" w:rsidP="00D95463">
      <w:r>
        <w:rPr>
          <w:rFonts w:hint="eastAsia"/>
        </w:rPr>
        <w:t xml:space="preserve">tcpdump </w:t>
      </w:r>
      <w:r>
        <w:rPr>
          <w:rFonts w:hint="eastAsia"/>
        </w:rPr>
        <w:t>抓包工具，</w:t>
      </w:r>
    </w:p>
    <w:p w:rsidR="00EF7D6D" w:rsidRDefault="00EF7D6D" w:rsidP="00D95463">
      <w:r>
        <w:rPr>
          <w:rFonts w:hint="eastAsia"/>
        </w:rPr>
        <w:t>常用参数</w:t>
      </w:r>
      <w:r>
        <w:rPr>
          <w:rFonts w:hint="eastAsia"/>
        </w:rPr>
        <w:t xml:space="preserve"> -X -nn -vv </w:t>
      </w:r>
    </w:p>
    <w:p w:rsidR="00EF7D6D" w:rsidRDefault="00EF7D6D" w:rsidP="00D95463">
      <w:r>
        <w:rPr>
          <w:rFonts w:hint="eastAsia"/>
        </w:rPr>
        <w:t>tcpdump  ip host xxxxx</w:t>
      </w:r>
    </w:p>
    <w:p w:rsidR="00EF7D6D" w:rsidRDefault="00EF7D6D" w:rsidP="00EF7D6D">
      <w:r>
        <w:rPr>
          <w:rFonts w:hint="eastAsia"/>
        </w:rPr>
        <w:t>tcpdump  ip  src host xxxxx</w:t>
      </w:r>
    </w:p>
    <w:p w:rsidR="00EF7D6D" w:rsidRDefault="00EF7D6D" w:rsidP="00EF7D6D">
      <w:r>
        <w:rPr>
          <w:rFonts w:hint="eastAsia"/>
        </w:rPr>
        <w:t xml:space="preserve">tcpdump  ip </w:t>
      </w:r>
      <w:r w:rsidR="00360C2E">
        <w:rPr>
          <w:rFonts w:hint="eastAsia"/>
        </w:rPr>
        <w:t xml:space="preserve"> dst </w:t>
      </w:r>
      <w:r>
        <w:rPr>
          <w:rFonts w:hint="eastAsia"/>
        </w:rPr>
        <w:t>host xxxxx</w:t>
      </w:r>
    </w:p>
    <w:p w:rsidR="00360C2E" w:rsidRDefault="00360C2E" w:rsidP="00EF7D6D">
      <w:r>
        <w:rPr>
          <w:rFonts w:hint="eastAsia"/>
        </w:rPr>
        <w:t>tcp src port 110</w:t>
      </w:r>
    </w:p>
    <w:p w:rsidR="00360C2E" w:rsidRDefault="00360C2E" w:rsidP="00EF7D6D">
      <w:r>
        <w:rPr>
          <w:rFonts w:hint="eastAsia"/>
        </w:rPr>
        <w:t>无论是</w:t>
      </w:r>
      <w:r>
        <w:rPr>
          <w:rFonts w:hint="eastAsia"/>
        </w:rPr>
        <w:t>postfix</w:t>
      </w:r>
      <w:r>
        <w:rPr>
          <w:rFonts w:hint="eastAsia"/>
        </w:rPr>
        <w:t>还是</w:t>
      </w:r>
      <w:r>
        <w:rPr>
          <w:rFonts w:hint="eastAsia"/>
        </w:rPr>
        <w:t>sendmail</w:t>
      </w:r>
      <w:r>
        <w:rPr>
          <w:rFonts w:hint="eastAsia"/>
        </w:rPr>
        <w:t>，自身没有防垃圾邮件及过滤病毒邮件功能，需要依赖其他组件。</w:t>
      </w:r>
    </w:p>
    <w:p w:rsidR="00F263A2" w:rsidRDefault="00F263A2" w:rsidP="00EF7D6D"/>
    <w:p w:rsidR="00F263A2" w:rsidRDefault="00F263A2" w:rsidP="00EF7D6D">
      <w:r>
        <w:rPr>
          <w:rFonts w:hint="eastAsia"/>
        </w:rPr>
        <w:t>关闭中继</w:t>
      </w:r>
    </w:p>
    <w:p w:rsidR="00360C2E" w:rsidRDefault="00360C2E" w:rsidP="00EF7D6D">
      <w:r>
        <w:rPr>
          <w:rFonts w:hint="eastAsia"/>
        </w:rPr>
        <w:t>如</w:t>
      </w:r>
      <w:r>
        <w:rPr>
          <w:rFonts w:hint="eastAsia"/>
        </w:rPr>
        <w:t>apache:spamassassin</w:t>
      </w:r>
      <w:r w:rsidR="007571A3">
        <w:rPr>
          <w:rFonts w:hint="eastAsia"/>
        </w:rPr>
        <w:t xml:space="preserve">  perl</w:t>
      </w:r>
      <w:r w:rsidR="007571A3">
        <w:rPr>
          <w:rFonts w:hint="eastAsia"/>
        </w:rPr>
        <w:t>开发的垃圾邮件分拣器</w:t>
      </w:r>
      <w:r w:rsidR="00CA045D">
        <w:rPr>
          <w:rFonts w:hint="eastAsia"/>
        </w:rPr>
        <w:t>-----</w:t>
      </w:r>
      <w:r w:rsidR="00CA045D">
        <w:rPr>
          <w:rFonts w:hint="eastAsia"/>
        </w:rPr>
        <w:t>内容过滤器</w:t>
      </w:r>
    </w:p>
    <w:p w:rsidR="007571A3" w:rsidRDefault="007571A3" w:rsidP="00EF7D6D">
      <w:r>
        <w:rPr>
          <w:rFonts w:hint="eastAsia"/>
        </w:rPr>
        <w:t>根据垃圾邮件特征码</w:t>
      </w:r>
    </w:p>
    <w:p w:rsidR="00CE4C3B" w:rsidRDefault="00CE4C3B" w:rsidP="00F263A2">
      <w:pPr>
        <w:ind w:firstLineChars="100" w:firstLine="240"/>
      </w:pPr>
      <w:r>
        <w:rPr>
          <w:rFonts w:hint="eastAsia"/>
        </w:rPr>
        <w:t xml:space="preserve">RBL: </w:t>
      </w:r>
      <w:r>
        <w:rPr>
          <w:rFonts w:hint="eastAsia"/>
        </w:rPr>
        <w:t>实时黑名单</w:t>
      </w:r>
    </w:p>
    <w:p w:rsidR="00F263A2" w:rsidRDefault="00F263A2" w:rsidP="00F263A2">
      <w:pPr>
        <w:ind w:firstLineChars="100" w:firstLine="240"/>
      </w:pPr>
    </w:p>
    <w:p w:rsidR="00F263A2" w:rsidRDefault="00F263A2" w:rsidP="00F263A2">
      <w:pPr>
        <w:ind w:firstLineChars="100" w:firstLine="240"/>
      </w:pPr>
      <w:r>
        <w:rPr>
          <w:rFonts w:hint="eastAsia"/>
        </w:rPr>
        <w:lastRenderedPageBreak/>
        <w:t>病毒邮件：</w:t>
      </w:r>
      <w:r>
        <w:rPr>
          <w:rFonts w:hint="eastAsia"/>
        </w:rPr>
        <w:t>clamav:</w:t>
      </w:r>
      <w:r>
        <w:rPr>
          <w:rFonts w:hint="eastAsia"/>
        </w:rPr>
        <w:t>开源杀毒软件，做病毒</w:t>
      </w:r>
      <w:r w:rsidR="0005635E">
        <w:rPr>
          <w:rFonts w:hint="eastAsia"/>
        </w:rPr>
        <w:t>邮件服务器网关</w:t>
      </w:r>
    </w:p>
    <w:p w:rsidR="0005635E" w:rsidRDefault="00F857C2" w:rsidP="00F263A2">
      <w:pPr>
        <w:ind w:firstLineChars="100" w:firstLine="240"/>
      </w:pPr>
      <w:r>
        <w:rPr>
          <w:rFonts w:hint="eastAsia"/>
        </w:rPr>
        <w:t>呼叫器：</w:t>
      </w:r>
      <w:r>
        <w:rPr>
          <w:rFonts w:hint="eastAsia"/>
        </w:rPr>
        <w:t xml:space="preserve">caller   </w:t>
      </w:r>
      <w:r>
        <w:rPr>
          <w:rFonts w:hint="eastAsia"/>
        </w:rPr>
        <w:t>插件，和</w:t>
      </w:r>
      <w:r>
        <w:rPr>
          <w:rFonts w:hint="eastAsia"/>
        </w:rPr>
        <w:t>postfix</w:t>
      </w:r>
      <w:r>
        <w:rPr>
          <w:rFonts w:hint="eastAsia"/>
        </w:rPr>
        <w:t>结合，调用垃圾邮件器</w:t>
      </w:r>
    </w:p>
    <w:p w:rsidR="00F857C2" w:rsidRDefault="00F857C2" w:rsidP="00F263A2">
      <w:pPr>
        <w:ind w:firstLineChars="100" w:firstLine="240"/>
      </w:pPr>
      <w:r>
        <w:rPr>
          <w:rFonts w:hint="eastAsia"/>
        </w:rPr>
        <w:t>mailscanner</w:t>
      </w:r>
      <w:r w:rsidR="000564AC">
        <w:rPr>
          <w:rFonts w:hint="eastAsia"/>
        </w:rPr>
        <w:t xml:space="preserve">   amavisd-new</w:t>
      </w:r>
    </w:p>
    <w:p w:rsidR="001A1404" w:rsidRDefault="001A1404" w:rsidP="001A1404">
      <w:pPr>
        <w:pStyle w:val="2"/>
      </w:pPr>
      <w:r>
        <w:rPr>
          <w:rFonts w:hint="eastAsia"/>
        </w:rPr>
        <w:t>配置</w:t>
      </w:r>
      <w:r>
        <w:rPr>
          <w:rFonts w:hint="eastAsia"/>
        </w:rPr>
        <w:t>postfix</w:t>
      </w:r>
      <w:r>
        <w:rPr>
          <w:rFonts w:hint="eastAsia"/>
        </w:rPr>
        <w:t>使用</w:t>
      </w:r>
      <w:r>
        <w:rPr>
          <w:rFonts w:hint="eastAsia"/>
        </w:rPr>
        <w:t>maildrop</w:t>
      </w:r>
      <w:r>
        <w:rPr>
          <w:rFonts w:hint="eastAsia"/>
        </w:rPr>
        <w:t>投递邮件</w:t>
      </w:r>
    </w:p>
    <w:p w:rsidR="001A1404" w:rsidRDefault="001A1404" w:rsidP="001A1404">
      <w:r>
        <w:rPr>
          <w:rFonts w:hint="eastAsia"/>
        </w:rPr>
        <w:t>maildrop</w:t>
      </w:r>
      <w:r>
        <w:rPr>
          <w:rFonts w:hint="eastAsia"/>
        </w:rPr>
        <w:t>是一个使用</w:t>
      </w:r>
      <w:r>
        <w:rPr>
          <w:rFonts w:hint="eastAsia"/>
        </w:rPr>
        <w:t>c++</w:t>
      </w:r>
      <w:r>
        <w:rPr>
          <w:rFonts w:hint="eastAsia"/>
        </w:rPr>
        <w:t>编写的用来代替本地</w:t>
      </w:r>
      <w:r>
        <w:rPr>
          <w:rFonts w:hint="eastAsia"/>
        </w:rPr>
        <w:t>MDA</w:t>
      </w:r>
      <w:r>
        <w:rPr>
          <w:rFonts w:hint="eastAsia"/>
        </w:rPr>
        <w:t>的带有过滤功能的邮件投递代理。</w:t>
      </w:r>
    </w:p>
    <w:p w:rsidR="001A1404" w:rsidRDefault="001A1404" w:rsidP="001A1404">
      <w:r>
        <w:rPr>
          <w:rFonts w:hint="eastAsia"/>
        </w:rPr>
        <w:t>是</w:t>
      </w:r>
      <w:r w:rsidR="00F353B9">
        <w:rPr>
          <w:rFonts w:hint="eastAsia"/>
        </w:rPr>
        <w:t>courier</w:t>
      </w:r>
      <w:r w:rsidR="00F353B9">
        <w:rPr>
          <w:rFonts w:hint="eastAsia"/>
        </w:rPr>
        <w:t>邮件系统组件之一，它从标准输入接受信息并投递到用户邮箱：</w:t>
      </w:r>
      <w:r w:rsidR="00F353B9">
        <w:rPr>
          <w:rFonts w:hint="eastAsia"/>
        </w:rPr>
        <w:t>maildrop</w:t>
      </w:r>
      <w:r w:rsidR="00F353B9">
        <w:rPr>
          <w:rFonts w:hint="eastAsia"/>
        </w:rPr>
        <w:t>既可以将邮件投递到</w:t>
      </w:r>
      <w:r w:rsidR="00F353B9">
        <w:rPr>
          <w:rFonts w:hint="eastAsia"/>
        </w:rPr>
        <w:t>mailbox</w:t>
      </w:r>
      <w:r w:rsidR="00F353B9">
        <w:rPr>
          <w:rFonts w:hint="eastAsia"/>
        </w:rPr>
        <w:t>格式邮箱，也可以将其投递到</w:t>
      </w:r>
      <w:r w:rsidR="00F353B9">
        <w:rPr>
          <w:rFonts w:hint="eastAsia"/>
        </w:rPr>
        <w:t>maildir</w:t>
      </w:r>
      <w:r w:rsidR="00F353B9">
        <w:rPr>
          <w:rFonts w:hint="eastAsia"/>
        </w:rPr>
        <w:t>格式邮箱。</w:t>
      </w:r>
      <w:r w:rsidR="001D2298">
        <w:rPr>
          <w:rFonts w:hint="eastAsia"/>
        </w:rPr>
        <w:t>同时，</w:t>
      </w:r>
      <w:r w:rsidR="001D2298">
        <w:rPr>
          <w:rFonts w:hint="eastAsia"/>
        </w:rPr>
        <w:t>maildrop</w:t>
      </w:r>
      <w:r w:rsidR="001D2298">
        <w:rPr>
          <w:rFonts w:hint="eastAsia"/>
        </w:rPr>
        <w:t>可以从入站邮件过滤指示，并由此决定是将邮件投递到用户邮箱还是转发到其他地址等。和</w:t>
      </w:r>
      <w:r w:rsidR="001D2298">
        <w:rPr>
          <w:rFonts w:hint="eastAsia"/>
        </w:rPr>
        <w:t>procmail</w:t>
      </w:r>
      <w:r w:rsidR="001D2298">
        <w:rPr>
          <w:rFonts w:hint="eastAsia"/>
        </w:rPr>
        <w:t>不同的是，</w:t>
      </w:r>
      <w:r w:rsidR="001D2298">
        <w:rPr>
          <w:rFonts w:hint="eastAsia"/>
        </w:rPr>
        <w:t>maildrop</w:t>
      </w:r>
      <w:r w:rsidR="001D2298">
        <w:rPr>
          <w:rFonts w:hint="eastAsia"/>
        </w:rPr>
        <w:t>使用结构化的过滤语言</w:t>
      </w:r>
      <w:r w:rsidR="003274B3">
        <w:rPr>
          <w:rFonts w:hint="eastAsia"/>
        </w:rPr>
        <w:t>，因此，邮件系统管理员可以开发自己的过滤规则并应用其中。</w:t>
      </w:r>
      <w:r w:rsidR="00EC0C01">
        <w:rPr>
          <w:rFonts w:hint="eastAsia"/>
        </w:rPr>
        <w:t>安装完后通过</w:t>
      </w:r>
      <w:r w:rsidR="00EC0C01">
        <w:rPr>
          <w:rFonts w:hint="eastAsia"/>
        </w:rPr>
        <w:t xml:space="preserve">postfix </w:t>
      </w:r>
      <w:r w:rsidR="00EC0C01">
        <w:rPr>
          <w:rFonts w:hint="eastAsia"/>
        </w:rPr>
        <w:t>的</w:t>
      </w:r>
      <w:r w:rsidR="00EC0C01">
        <w:rPr>
          <w:rFonts w:hint="eastAsia"/>
        </w:rPr>
        <w:t>master</w:t>
      </w:r>
      <w:r w:rsidR="00EC0C01">
        <w:rPr>
          <w:rFonts w:hint="eastAsia"/>
        </w:rPr>
        <w:t>进程整合</w:t>
      </w:r>
      <w:r w:rsidR="00EC0C01">
        <w:rPr>
          <w:rFonts w:hint="eastAsia"/>
        </w:rPr>
        <w:t>maildrop</w:t>
      </w:r>
    </w:p>
    <w:p w:rsidR="003274B3" w:rsidRDefault="003274B3" w:rsidP="003274B3">
      <w:pPr>
        <w:pStyle w:val="a3"/>
        <w:numPr>
          <w:ilvl w:val="0"/>
          <w:numId w:val="18"/>
        </w:numPr>
        <w:ind w:firstLineChars="0"/>
      </w:pPr>
      <w:r>
        <w:rPr>
          <w:rFonts w:hint="eastAsia"/>
        </w:rPr>
        <w:t>安装</w:t>
      </w:r>
    </w:p>
    <w:p w:rsidR="003274B3" w:rsidRDefault="003274B3" w:rsidP="003274B3">
      <w:pPr>
        <w:pStyle w:val="a3"/>
        <w:ind w:left="780" w:firstLineChars="0" w:firstLine="0"/>
      </w:pPr>
      <w:r>
        <w:rPr>
          <w:rFonts w:hint="eastAsia"/>
        </w:rPr>
        <w:t>将</w:t>
      </w:r>
      <w:r>
        <w:rPr>
          <w:rFonts w:hint="eastAsia"/>
        </w:rPr>
        <w:t>courier-authlib</w:t>
      </w:r>
      <w:r w:rsidR="00346D98">
        <w:rPr>
          <w:rFonts w:hint="eastAsia"/>
        </w:rPr>
        <w:t>的头文件及库文件链接至</w:t>
      </w:r>
      <w:r w:rsidR="00346D98">
        <w:rPr>
          <w:rFonts w:hint="eastAsia"/>
        </w:rPr>
        <w:t>/usr</w:t>
      </w:r>
      <w:r w:rsidR="00346D98">
        <w:rPr>
          <w:rFonts w:hint="eastAsia"/>
        </w:rPr>
        <w:t>目录（编译</w:t>
      </w:r>
      <w:r w:rsidR="00346D98">
        <w:rPr>
          <w:rFonts w:hint="eastAsia"/>
        </w:rPr>
        <w:t>maildrop</w:t>
      </w:r>
      <w:r w:rsidR="00346D98">
        <w:rPr>
          <w:rFonts w:hint="eastAsia"/>
        </w:rPr>
        <w:t>时会到该目录查找相关文件）</w:t>
      </w:r>
    </w:p>
    <w:p w:rsidR="004D0AB5" w:rsidRDefault="004D0AB5" w:rsidP="003274B3">
      <w:pPr>
        <w:pStyle w:val="a3"/>
        <w:ind w:left="780" w:firstLineChars="0" w:firstLine="0"/>
      </w:pPr>
      <w:r w:rsidRPr="004D0AB5">
        <w:t>ln -sv /usr/local/courier-authlib/bin/courierauthconfig /usr/bin</w:t>
      </w:r>
    </w:p>
    <w:p w:rsidR="004D0AB5" w:rsidRDefault="004D0AB5" w:rsidP="003274B3">
      <w:pPr>
        <w:pStyle w:val="a3"/>
        <w:ind w:left="780" w:firstLineChars="0" w:firstLine="0"/>
      </w:pPr>
      <w:r w:rsidRPr="004D0AB5">
        <w:t>ln -sv /usr/local/courier-authlib/include/*  /usr/include/</w:t>
      </w:r>
    </w:p>
    <w:p w:rsidR="004D0AB5" w:rsidRDefault="004D0AB5" w:rsidP="003274B3">
      <w:pPr>
        <w:pStyle w:val="a3"/>
        <w:ind w:left="780" w:firstLineChars="0" w:firstLine="0"/>
      </w:pPr>
    </w:p>
    <w:p w:rsidR="004D0AB5" w:rsidRDefault="004D0AB5" w:rsidP="003274B3">
      <w:pPr>
        <w:pStyle w:val="a3"/>
        <w:ind w:left="780" w:firstLineChars="0" w:firstLine="0"/>
      </w:pPr>
      <w:r>
        <w:rPr>
          <w:rFonts w:hint="eastAsia"/>
        </w:rPr>
        <w:t>maildrop</w:t>
      </w:r>
      <w:r>
        <w:rPr>
          <w:rFonts w:hint="eastAsia"/>
        </w:rPr>
        <w:t>需要</w:t>
      </w:r>
      <w:r>
        <w:rPr>
          <w:rFonts w:hint="eastAsia"/>
        </w:rPr>
        <w:t>pcre</w:t>
      </w:r>
      <w:r>
        <w:rPr>
          <w:rFonts w:hint="eastAsia"/>
        </w:rPr>
        <w:t>的支持，需要事先提供</w:t>
      </w:r>
      <w:r>
        <w:rPr>
          <w:rFonts w:hint="eastAsia"/>
        </w:rPr>
        <w:t>pcre</w:t>
      </w:r>
      <w:r>
        <w:rPr>
          <w:rFonts w:hint="eastAsia"/>
        </w:rPr>
        <w:t>的头文件及库文件等开发组件。</w:t>
      </w:r>
    </w:p>
    <w:p w:rsidR="004D0AB5" w:rsidRDefault="004D0AB5" w:rsidP="003274B3">
      <w:pPr>
        <w:pStyle w:val="a3"/>
        <w:ind w:left="780" w:firstLineChars="0" w:firstLine="0"/>
      </w:pPr>
      <w:r>
        <w:rPr>
          <w:rFonts w:hint="eastAsia"/>
        </w:rPr>
        <w:t>如果采用</w:t>
      </w:r>
      <w:r>
        <w:rPr>
          <w:rFonts w:hint="eastAsia"/>
        </w:rPr>
        <w:t>yum</w:t>
      </w:r>
      <w:r>
        <w:rPr>
          <w:rFonts w:hint="eastAsia"/>
        </w:rPr>
        <w:t>源安装</w:t>
      </w:r>
      <w:r>
        <w:rPr>
          <w:rFonts w:hint="eastAsia"/>
        </w:rPr>
        <w:t>pcre</w:t>
      </w:r>
      <w:r>
        <w:rPr>
          <w:rFonts w:hint="eastAsia"/>
        </w:rPr>
        <w:t>，情确保安装</w:t>
      </w:r>
      <w:r>
        <w:rPr>
          <w:rFonts w:hint="eastAsia"/>
        </w:rPr>
        <w:t>pcre-devel</w:t>
      </w:r>
      <w:r w:rsidR="007227B8">
        <w:rPr>
          <w:rFonts w:hint="eastAsia"/>
        </w:rPr>
        <w:t>包</w:t>
      </w:r>
    </w:p>
    <w:p w:rsidR="007227B8" w:rsidRDefault="007227B8" w:rsidP="003274B3">
      <w:pPr>
        <w:pStyle w:val="a3"/>
        <w:ind w:left="780" w:firstLineChars="0" w:firstLine="0"/>
      </w:pPr>
      <w:r w:rsidRPr="007227B8">
        <w:t>yum -y install pcre-devel</w:t>
      </w:r>
    </w:p>
    <w:p w:rsidR="007227B8" w:rsidRDefault="00EC0C01" w:rsidP="003274B3">
      <w:pPr>
        <w:pStyle w:val="a3"/>
        <w:ind w:left="780" w:firstLineChars="0" w:firstLine="0"/>
      </w:pPr>
      <w:r w:rsidRPr="00EC0C01">
        <w:t>groupadd -g 1001 vmail</w:t>
      </w:r>
    </w:p>
    <w:p w:rsidR="00EC0C01" w:rsidRDefault="00EC0C01" w:rsidP="003274B3">
      <w:pPr>
        <w:pStyle w:val="a3"/>
        <w:ind w:left="780" w:firstLineChars="0" w:firstLine="0"/>
      </w:pPr>
      <w:r w:rsidRPr="00EC0C01">
        <w:t>useradd -g vmail -u 1001 -M -s /sbin/nologin vmail</w:t>
      </w:r>
    </w:p>
    <w:p w:rsidR="00EF7D6D" w:rsidRDefault="0038428D" w:rsidP="00EF7D6D">
      <w:r>
        <w:t>tar  jxf maildrop-</w:t>
      </w:r>
      <w:r>
        <w:rPr>
          <w:rFonts w:hint="eastAsia"/>
        </w:rPr>
        <w:t>2</w:t>
      </w:r>
      <w:r>
        <w:t>.</w:t>
      </w:r>
      <w:r>
        <w:rPr>
          <w:rFonts w:hint="eastAsia"/>
        </w:rPr>
        <w:t>6</w:t>
      </w:r>
      <w:r w:rsidR="009946BB" w:rsidRPr="009946BB">
        <w:t>.0.tar.bz2</w:t>
      </w:r>
    </w:p>
    <w:p w:rsidR="009946BB" w:rsidRDefault="0038428D" w:rsidP="00EF7D6D">
      <w:r>
        <w:t>cd maildrop-</w:t>
      </w:r>
      <w:r>
        <w:rPr>
          <w:rFonts w:hint="eastAsia"/>
        </w:rPr>
        <w:t>2</w:t>
      </w:r>
      <w:r>
        <w:t>.</w:t>
      </w:r>
      <w:r>
        <w:rPr>
          <w:rFonts w:hint="eastAsia"/>
        </w:rPr>
        <w:t>6</w:t>
      </w:r>
      <w:r w:rsidR="009946BB" w:rsidRPr="009946BB">
        <w:t>.0</w:t>
      </w:r>
    </w:p>
    <w:p w:rsidR="002B6A75" w:rsidRDefault="002B6A75" w:rsidP="002B6A75">
      <w:r>
        <w:t>./configure --enable-sendmail=/usr/sbin/sendmail \</w:t>
      </w:r>
    </w:p>
    <w:p w:rsidR="002B6A75" w:rsidRDefault="002B6A75" w:rsidP="002B6A75">
      <w:r>
        <w:t>--enable-trusted-user='root vmail' \</w:t>
      </w:r>
    </w:p>
    <w:p w:rsidR="002B6A75" w:rsidRDefault="002B6A75" w:rsidP="002B6A75">
      <w:r>
        <w:t>--enable-syslog=1  --enable-maildirquota \</w:t>
      </w:r>
    </w:p>
    <w:p w:rsidR="002B6A75" w:rsidRDefault="002B6A75" w:rsidP="002B6A75">
      <w:r>
        <w:t>--enable-maildrop-uid=1001 \</w:t>
      </w:r>
    </w:p>
    <w:p w:rsidR="002B6A75" w:rsidRDefault="002B6A75" w:rsidP="002B6A75">
      <w:r>
        <w:lastRenderedPageBreak/>
        <w:t>--enable-maildrop-gid=1001 \</w:t>
      </w:r>
    </w:p>
    <w:p w:rsidR="002B6A75" w:rsidRDefault="002B6A75" w:rsidP="002B6A75">
      <w:r>
        <w:t>--with-trashquota --with-dirsync</w:t>
      </w:r>
    </w:p>
    <w:p w:rsidR="003B239B" w:rsidRDefault="003B239B" w:rsidP="003B239B">
      <w:r>
        <w:rPr>
          <w:rFonts w:hint="eastAsia"/>
        </w:rPr>
        <w:t>make</w:t>
      </w:r>
    </w:p>
    <w:p w:rsidR="003B239B" w:rsidRDefault="003B239B" w:rsidP="003B239B">
      <w:r>
        <w:rPr>
          <w:rFonts w:hint="eastAsia"/>
        </w:rPr>
        <w:t>make install</w:t>
      </w:r>
    </w:p>
    <w:p w:rsidR="003B239B" w:rsidRDefault="0011540C" w:rsidP="002B6A75">
      <w:r>
        <w:t>安装完后查看</w:t>
      </w:r>
    </w:p>
    <w:p w:rsidR="0011540C" w:rsidRDefault="0011540C" w:rsidP="0011540C">
      <w:r>
        <w:t>[root@mail ~]# maildrop -v</w:t>
      </w:r>
    </w:p>
    <w:p w:rsidR="0011540C" w:rsidRDefault="0011540C" w:rsidP="0011540C">
      <w:r>
        <w:t>maildrop 2.6.0 Copyright 1998-2005 Double Precision, Inc.</w:t>
      </w:r>
    </w:p>
    <w:p w:rsidR="0011540C" w:rsidRDefault="0011540C" w:rsidP="0011540C">
      <w:r>
        <w:t>GDBM/DB extensions enabled.</w:t>
      </w:r>
    </w:p>
    <w:p w:rsidR="0011540C" w:rsidRDefault="0011540C" w:rsidP="0011540C">
      <w:r w:rsidRPr="0011540C">
        <w:rPr>
          <w:highlight w:val="yellow"/>
        </w:rPr>
        <w:t>Courier Authentication Library extension enabled.</w:t>
      </w:r>
    </w:p>
    <w:p w:rsidR="0011540C" w:rsidRDefault="0011540C" w:rsidP="0011540C">
      <w:r>
        <w:t>Maildir quota extension are now always enabled.</w:t>
      </w:r>
    </w:p>
    <w:p w:rsidR="0011540C" w:rsidRDefault="0011540C" w:rsidP="0011540C">
      <w:r>
        <w:t>This program is distributed under the terms of the GNU General Public</w:t>
      </w:r>
    </w:p>
    <w:p w:rsidR="0011540C" w:rsidRDefault="0011540C" w:rsidP="0011540C">
      <w:r>
        <w:t>License. See COPYING for additional information.</w:t>
      </w:r>
    </w:p>
    <w:p w:rsidR="0011540C" w:rsidRDefault="0011540C" w:rsidP="0011540C">
      <w:r>
        <w:rPr>
          <w:rFonts w:hint="eastAsia"/>
        </w:rPr>
        <w:t>新建配置文件</w:t>
      </w:r>
      <w:r>
        <w:rPr>
          <w:rFonts w:hint="eastAsia"/>
        </w:rPr>
        <w:t>/etc/maildroprc,</w:t>
      </w:r>
      <w:r>
        <w:rPr>
          <w:rFonts w:hint="eastAsia"/>
        </w:rPr>
        <w:t>指定日志记录</w:t>
      </w:r>
      <w:r w:rsidR="00E554C6">
        <w:rPr>
          <w:rFonts w:hint="eastAsia"/>
        </w:rPr>
        <w:t>位置。</w:t>
      </w:r>
    </w:p>
    <w:p w:rsidR="00E554C6" w:rsidRDefault="00E554C6" w:rsidP="00E554C6">
      <w:r>
        <w:t xml:space="preserve">[root@mail ~]# cat /etc/maildroprc </w:t>
      </w:r>
    </w:p>
    <w:p w:rsidR="00E554C6" w:rsidRDefault="00E554C6" w:rsidP="00E554C6">
      <w:r>
        <w:t>logfile "/var/log/maildrop.log"</w:t>
      </w:r>
    </w:p>
    <w:p w:rsidR="00E554C6" w:rsidRDefault="00571E0E" w:rsidP="00E554C6">
      <w:r w:rsidRPr="00571E0E">
        <w:t>touch /var/log/maildrop.log</w:t>
      </w:r>
    </w:p>
    <w:p w:rsidR="00571E0E" w:rsidRDefault="00571E0E" w:rsidP="00E554C6">
      <w:r w:rsidRPr="00571E0E">
        <w:t>chown vmail.vmail /var/log/maildrop.log</w:t>
      </w:r>
    </w:p>
    <w:p w:rsidR="00571E0E" w:rsidRDefault="008907A8" w:rsidP="00E554C6">
      <w:r>
        <w:rPr>
          <w:rFonts w:hint="eastAsia"/>
        </w:rPr>
        <w:t>配置</w:t>
      </w:r>
      <w:r>
        <w:rPr>
          <w:rFonts w:hint="eastAsia"/>
        </w:rPr>
        <w:t>postfix</w:t>
      </w:r>
    </w:p>
    <w:p w:rsidR="00BA6E91" w:rsidRDefault="00BA6E91" w:rsidP="00E554C6">
      <w:r w:rsidRPr="00BA6E91">
        <w:t>vim /etc/postfix/master.cf</w:t>
      </w:r>
    </w:p>
    <w:p w:rsidR="00BA6E91" w:rsidRDefault="00BA6E91" w:rsidP="00E554C6">
      <w:r>
        <w:rPr>
          <w:rFonts w:hint="eastAsia"/>
        </w:rPr>
        <w:t>启用如下两行</w:t>
      </w:r>
    </w:p>
    <w:p w:rsidR="00BA6E91" w:rsidRDefault="00BA6E91" w:rsidP="00BA6E91">
      <w:r>
        <w:t>maildrop  unix  -       n       n       -       -       pipe</w:t>
      </w:r>
    </w:p>
    <w:p w:rsidR="00BA6E91" w:rsidRDefault="00BA6E91" w:rsidP="00BA6E91">
      <w:r>
        <w:t xml:space="preserve">  flags=DRhu user=vmail argv=/usr/local/bin/maildrop -d ${recipient}</w:t>
      </w:r>
    </w:p>
    <w:p w:rsidR="003B55D3" w:rsidRDefault="003B55D3" w:rsidP="00BA6E91">
      <w:r w:rsidRPr="003B55D3">
        <w:t>vim /etc/postfix/main.cf</w:t>
      </w:r>
    </w:p>
    <w:p w:rsidR="003B55D3" w:rsidRDefault="003B55D3" w:rsidP="00BA6E91">
      <w:r w:rsidRPr="003B55D3">
        <w:t>virtual_transport=virtual</w:t>
      </w:r>
      <w:r>
        <w:t>修改为</w:t>
      </w:r>
      <w:r>
        <w:t>virtual_transport</w:t>
      </w:r>
      <w:r>
        <w:rPr>
          <w:rFonts w:hint="eastAsia"/>
        </w:rPr>
        <w:t xml:space="preserve"> </w:t>
      </w:r>
      <w:r>
        <w:t>=</w:t>
      </w:r>
      <w:r>
        <w:rPr>
          <w:rFonts w:hint="eastAsia"/>
        </w:rPr>
        <w:t xml:space="preserve"> maildrop</w:t>
      </w:r>
    </w:p>
    <w:p w:rsidR="003B55D3" w:rsidRDefault="003B55D3" w:rsidP="003B55D3">
      <w:r>
        <w:t>virtual_uid_maps=static:2525</w:t>
      </w:r>
    </w:p>
    <w:p w:rsidR="003B55D3" w:rsidRDefault="003B55D3" w:rsidP="003B55D3">
      <w:r>
        <w:t>virtual_gid_maps=static:2525</w:t>
      </w:r>
    </w:p>
    <w:p w:rsidR="00761FBD" w:rsidRDefault="003B55D3" w:rsidP="00761FBD">
      <w:r>
        <w:rPr>
          <w:rFonts w:hint="eastAsia"/>
        </w:rPr>
        <w:t>修改为</w:t>
      </w:r>
      <w:r w:rsidR="00761FBD">
        <w:t>virtual_uid_maps=static:</w:t>
      </w:r>
      <w:r w:rsidR="00761FBD">
        <w:rPr>
          <w:rFonts w:hint="eastAsia"/>
        </w:rPr>
        <w:t>1001</w:t>
      </w:r>
    </w:p>
    <w:p w:rsidR="003B55D3" w:rsidRDefault="00761FBD" w:rsidP="00761FBD">
      <w:r>
        <w:t>virtual_gid_maps=static:</w:t>
      </w:r>
      <w:r>
        <w:rPr>
          <w:rFonts w:hint="eastAsia"/>
        </w:rPr>
        <w:t>1001</w:t>
      </w:r>
    </w:p>
    <w:p w:rsidR="00761FBD" w:rsidRDefault="00E820D6" w:rsidP="00761FBD">
      <w:r w:rsidRPr="00E820D6">
        <w:lastRenderedPageBreak/>
        <w:t>vim /etc/authmysqlrc</w:t>
      </w:r>
    </w:p>
    <w:p w:rsidR="00761FBD" w:rsidRDefault="00761FBD" w:rsidP="00761FBD">
      <w:r w:rsidRPr="00761FBD">
        <w:t>MYSQL_UID_FIELD         2525</w:t>
      </w:r>
      <w:r>
        <w:rPr>
          <w:rFonts w:hint="eastAsia"/>
        </w:rPr>
        <w:t xml:space="preserve">  ----</w:t>
      </w:r>
      <w:r>
        <w:rPr>
          <w:rFonts w:hint="eastAsia"/>
        </w:rPr>
        <w:t>改为</w:t>
      </w:r>
      <w:r>
        <w:rPr>
          <w:rFonts w:hint="eastAsia"/>
        </w:rPr>
        <w:t>1001</w:t>
      </w:r>
    </w:p>
    <w:p w:rsidR="00761FBD" w:rsidRDefault="00761FBD" w:rsidP="00761FBD">
      <w:r w:rsidRPr="00761FBD">
        <w:t>MYSQL_GID_FIELD         2525</w:t>
      </w:r>
      <w:r>
        <w:rPr>
          <w:rFonts w:hint="eastAsia"/>
        </w:rPr>
        <w:t xml:space="preserve">  ---</w:t>
      </w:r>
      <w:r>
        <w:rPr>
          <w:rFonts w:hint="eastAsia"/>
        </w:rPr>
        <w:t>改为</w:t>
      </w:r>
      <w:r>
        <w:rPr>
          <w:rFonts w:hint="eastAsia"/>
        </w:rPr>
        <w:t>1001</w:t>
      </w:r>
    </w:p>
    <w:p w:rsidR="0011540C" w:rsidRDefault="00E820D6" w:rsidP="0011540C">
      <w:r w:rsidRPr="00E820D6">
        <w:t>vim /etc/httpd/conf/httpd.conf</w:t>
      </w:r>
      <w:r>
        <w:rPr>
          <w:rFonts w:hint="eastAsia"/>
        </w:rPr>
        <w:t xml:space="preserve"> </w:t>
      </w:r>
      <w:r>
        <w:rPr>
          <w:rFonts w:hint="eastAsia"/>
        </w:rPr>
        <w:t>修改运行用户</w:t>
      </w:r>
    </w:p>
    <w:p w:rsidR="00E820D6" w:rsidRDefault="00E820D6" w:rsidP="0011540C">
      <w:r>
        <w:rPr>
          <w:rFonts w:hint="eastAsia"/>
        </w:rPr>
        <w:t>将</w:t>
      </w:r>
      <w:r>
        <w:rPr>
          <w:rFonts w:hint="eastAsia"/>
        </w:rPr>
        <w:t xml:space="preserve">User </w:t>
      </w:r>
      <w:r>
        <w:rPr>
          <w:rFonts w:hint="eastAsia"/>
        </w:rPr>
        <w:t>和</w:t>
      </w:r>
      <w:r>
        <w:rPr>
          <w:rFonts w:hint="eastAsia"/>
        </w:rPr>
        <w:t xml:space="preserve">Group  </w:t>
      </w:r>
      <w:r>
        <w:rPr>
          <w:rFonts w:hint="eastAsia"/>
        </w:rPr>
        <w:t>改为</w:t>
      </w:r>
      <w:r>
        <w:rPr>
          <w:rFonts w:hint="eastAsia"/>
        </w:rPr>
        <w:t>vmail</w:t>
      </w:r>
    </w:p>
    <w:p w:rsidR="00260946" w:rsidRDefault="00260946" w:rsidP="0011540C">
      <w:r w:rsidRPr="00260946">
        <w:t>chown -R vmail.vmail /var/mailbox/</w:t>
      </w:r>
    </w:p>
    <w:p w:rsidR="00260946" w:rsidRDefault="00260946" w:rsidP="0011540C">
      <w:r w:rsidRPr="00260946">
        <w:t>chown -R vmail.vmail /tmp/extman/</w:t>
      </w:r>
    </w:p>
    <w:p w:rsidR="00260946" w:rsidRDefault="00260946" w:rsidP="0011540C">
      <w:r>
        <w:rPr>
          <w:rFonts w:hint="eastAsia"/>
        </w:rPr>
        <w:t>修改</w:t>
      </w:r>
      <w:r w:rsidR="004567F6">
        <w:rPr>
          <w:rFonts w:hint="eastAsia"/>
        </w:rPr>
        <w:t>extman</w:t>
      </w:r>
      <w:r w:rsidR="004567F6">
        <w:rPr>
          <w:rFonts w:hint="eastAsia"/>
        </w:rPr>
        <w:t>主配置文件，将默认用户和组</w:t>
      </w:r>
      <w:r w:rsidR="004567F6">
        <w:rPr>
          <w:rFonts w:hint="eastAsia"/>
        </w:rPr>
        <w:t>id</w:t>
      </w:r>
      <w:r w:rsidR="004567F6">
        <w:rPr>
          <w:rFonts w:hint="eastAsia"/>
        </w:rPr>
        <w:t>改为</w:t>
      </w:r>
      <w:r w:rsidR="004567F6">
        <w:rPr>
          <w:rFonts w:hint="eastAsia"/>
        </w:rPr>
        <w:t>1001</w:t>
      </w:r>
    </w:p>
    <w:p w:rsidR="004567F6" w:rsidRDefault="004567F6" w:rsidP="0011540C">
      <w:r w:rsidRPr="004567F6">
        <w:t>vim  /var/www/extsuite/extman/webman.cf</w:t>
      </w:r>
    </w:p>
    <w:p w:rsidR="004567F6" w:rsidRDefault="004567F6" w:rsidP="0011540C">
      <w:r w:rsidRPr="004567F6">
        <w:t>SYS_DEFAULT_UID = 2525</w:t>
      </w:r>
    </w:p>
    <w:p w:rsidR="004567F6" w:rsidRDefault="004567F6" w:rsidP="0011540C">
      <w:r w:rsidRPr="004567F6">
        <w:t>SYS_DEFAULT_GID = 2525</w:t>
      </w:r>
    </w:p>
    <w:p w:rsidR="004567F6" w:rsidRDefault="004567F6" w:rsidP="0011540C">
      <w:r>
        <w:rPr>
          <w:rFonts w:hint="eastAsia"/>
        </w:rPr>
        <w:t>重启</w:t>
      </w:r>
      <w:r>
        <w:rPr>
          <w:rFonts w:hint="eastAsia"/>
        </w:rPr>
        <w:t>postfix</w:t>
      </w:r>
      <w:r>
        <w:rPr>
          <w:rFonts w:hint="eastAsia"/>
        </w:rPr>
        <w:t>和</w:t>
      </w:r>
      <w:r>
        <w:rPr>
          <w:rFonts w:hint="eastAsia"/>
        </w:rPr>
        <w:t>apache</w:t>
      </w:r>
      <w:r>
        <w:rPr>
          <w:rFonts w:hint="eastAsia"/>
        </w:rPr>
        <w:t>。</w:t>
      </w:r>
    </w:p>
    <w:p w:rsidR="003262B4" w:rsidRDefault="003262B4" w:rsidP="0011540C">
      <w:r>
        <w:rPr>
          <w:rFonts w:hint="eastAsia"/>
        </w:rPr>
        <w:t>发送邮件测试，查看邮件</w:t>
      </w:r>
      <w:r>
        <w:rPr>
          <w:rFonts w:hint="eastAsia"/>
        </w:rPr>
        <w:t xml:space="preserve"> </w:t>
      </w:r>
      <w:r>
        <w:rPr>
          <w:rFonts w:hint="eastAsia"/>
        </w:rPr>
        <w:t>日志。</w:t>
      </w:r>
    </w:p>
    <w:p w:rsidR="003262B4" w:rsidRDefault="003262B4" w:rsidP="003262B4">
      <w:r>
        <w:t>Nov  7 20:15:52 mail postfix/qmgr[2074]: 1E59DE0A30: from=&lt;tom.w.tu@tuwei.com&gt;, size=607, nrcpt=1 (queue active)</w:t>
      </w:r>
    </w:p>
    <w:p w:rsidR="003262B4" w:rsidRDefault="003262B4" w:rsidP="003262B4">
      <w:r>
        <w:t>Nov  7 20:15:52 mail postfix/smtpd[2123]: disconnect from localhost[127.0.0.1] ehlo=1 mail=1 rcpt=1 data=1 quit=1 commands=5</w:t>
      </w:r>
    </w:p>
    <w:p w:rsidR="003262B4" w:rsidRDefault="003262B4" w:rsidP="003262B4">
      <w:r>
        <w:t xml:space="preserve">Nov  7 20:15:52 mail postfix/pipe[2131]: 1E59DE0A30: to=&lt;tom@tuwei.com&gt;, </w:t>
      </w:r>
      <w:r w:rsidRPr="003262B4">
        <w:rPr>
          <w:highlight w:val="yellow"/>
        </w:rPr>
        <w:t>relay=maildrop</w:t>
      </w:r>
      <w:r>
        <w:t>, delay=0.44, delays=0.25/0.08/0/0.11, dsn=2.0.0, status=sent (delivered via maildrop service)</w:t>
      </w:r>
    </w:p>
    <w:p w:rsidR="003262B4" w:rsidRDefault="003262B4" w:rsidP="003262B4">
      <w:r>
        <w:t>Nov  7 20:15:52 mail postfix/qmgr[2074]: 1E59DE0A30: removed</w:t>
      </w:r>
    </w:p>
    <w:p w:rsidR="00C14BD2" w:rsidRDefault="00C14BD2" w:rsidP="003262B4">
      <w:r>
        <w:rPr>
          <w:rFonts w:hint="eastAsia"/>
        </w:rPr>
        <w:t>过来想要利用</w:t>
      </w:r>
      <w:r>
        <w:rPr>
          <w:rFonts w:hint="eastAsia"/>
        </w:rPr>
        <w:t>maildrop</w:t>
      </w:r>
      <w:r>
        <w:rPr>
          <w:rFonts w:hint="eastAsia"/>
        </w:rPr>
        <w:t>过滤邮件，可以在</w:t>
      </w:r>
      <w:r w:rsidRPr="00C14BD2">
        <w:t>/etc/maildroprc</w:t>
      </w:r>
      <w:r>
        <w:rPr>
          <w:rFonts w:hint="eastAsia"/>
        </w:rPr>
        <w:t>中设置</w:t>
      </w:r>
    </w:p>
    <w:p w:rsidR="003B239B" w:rsidRDefault="003B239B" w:rsidP="002B6A75"/>
    <w:p w:rsidR="009A70C5" w:rsidRDefault="009A70C5" w:rsidP="002B6A75"/>
    <w:p w:rsidR="009A70C5" w:rsidRDefault="009A70C5" w:rsidP="002B6A75"/>
    <w:p w:rsidR="009A70C5" w:rsidRDefault="009A70C5" w:rsidP="002B6A75"/>
    <w:p w:rsidR="009A70C5" w:rsidRDefault="009A70C5" w:rsidP="002B6A75"/>
    <w:p w:rsidR="00EF7D6D" w:rsidRDefault="009A70C5" w:rsidP="009A70C5">
      <w:pPr>
        <w:pStyle w:val="1"/>
      </w:pPr>
      <w:r>
        <w:lastRenderedPageBreak/>
        <w:t>集群架构权限审计解决方案</w:t>
      </w:r>
    </w:p>
    <w:p w:rsidR="009A70C5" w:rsidRDefault="008E55B5" w:rsidP="001F6374">
      <w:r>
        <w:rPr>
          <w:rFonts w:hint="eastAsia"/>
        </w:rPr>
        <w:t>到底要不要给开发人员管理服务器的权限</w:t>
      </w:r>
    </w:p>
    <w:p w:rsidR="008E55B5" w:rsidRDefault="001F6374" w:rsidP="008E55B5">
      <w:r>
        <w:rPr>
          <w:noProof/>
        </w:rPr>
        <w:drawing>
          <wp:inline distT="0" distB="0" distL="0" distR="0" wp14:anchorId="5FDA8E0A" wp14:editId="5E88105D">
            <wp:extent cx="5486400" cy="1286510"/>
            <wp:effectExtent l="0" t="0" r="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286510"/>
                    </a:xfrm>
                    <a:prstGeom prst="rect">
                      <a:avLst/>
                    </a:prstGeom>
                  </pic:spPr>
                </pic:pic>
              </a:graphicData>
            </a:graphic>
          </wp:inline>
        </w:drawing>
      </w:r>
    </w:p>
    <w:p w:rsidR="001F6374" w:rsidRPr="008E55B5" w:rsidRDefault="001F6374" w:rsidP="008E55B5"/>
    <w:p w:rsidR="009A70C5" w:rsidRDefault="008B2BC4" w:rsidP="009A70C5">
      <w:r>
        <w:rPr>
          <w:noProof/>
        </w:rPr>
        <w:drawing>
          <wp:inline distT="0" distB="0" distL="0" distR="0" wp14:anchorId="24E8ADDB" wp14:editId="0D627DE2">
            <wp:extent cx="5486400" cy="163195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631950"/>
                    </a:xfrm>
                    <a:prstGeom prst="rect">
                      <a:avLst/>
                    </a:prstGeom>
                  </pic:spPr>
                </pic:pic>
              </a:graphicData>
            </a:graphic>
          </wp:inline>
        </w:drawing>
      </w:r>
    </w:p>
    <w:p w:rsidR="008B2BC4" w:rsidRDefault="008B2BC4" w:rsidP="009A70C5"/>
    <w:p w:rsidR="00AE361F" w:rsidRDefault="00AE361F" w:rsidP="009A70C5">
      <w:r>
        <w:rPr>
          <w:noProof/>
        </w:rPr>
        <w:drawing>
          <wp:inline distT="0" distB="0" distL="0" distR="0" wp14:anchorId="1683F9FB" wp14:editId="6019D278">
            <wp:extent cx="5486400" cy="82232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822325"/>
                    </a:xfrm>
                    <a:prstGeom prst="rect">
                      <a:avLst/>
                    </a:prstGeom>
                  </pic:spPr>
                </pic:pic>
              </a:graphicData>
            </a:graphic>
          </wp:inline>
        </w:drawing>
      </w:r>
    </w:p>
    <w:p w:rsidR="00AE361F" w:rsidRDefault="00AE361F" w:rsidP="009A70C5">
      <w:r>
        <w:rPr>
          <w:noProof/>
        </w:rPr>
        <w:drawing>
          <wp:inline distT="0" distB="0" distL="0" distR="0" wp14:anchorId="59AC3FF3" wp14:editId="401E3EDE">
            <wp:extent cx="5486400" cy="19888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988820"/>
                    </a:xfrm>
                    <a:prstGeom prst="rect">
                      <a:avLst/>
                    </a:prstGeom>
                  </pic:spPr>
                </pic:pic>
              </a:graphicData>
            </a:graphic>
          </wp:inline>
        </w:drawing>
      </w:r>
    </w:p>
    <w:p w:rsidR="00AE361F" w:rsidRDefault="005D35E0" w:rsidP="009A70C5">
      <w:r>
        <w:rPr>
          <w:noProof/>
        </w:rPr>
        <w:lastRenderedPageBreak/>
        <w:drawing>
          <wp:inline distT="0" distB="0" distL="0" distR="0" wp14:anchorId="635EB292" wp14:editId="42F588C5">
            <wp:extent cx="5486400" cy="180911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1809115"/>
                    </a:xfrm>
                    <a:prstGeom prst="rect">
                      <a:avLst/>
                    </a:prstGeom>
                  </pic:spPr>
                </pic:pic>
              </a:graphicData>
            </a:graphic>
          </wp:inline>
        </w:drawing>
      </w:r>
    </w:p>
    <w:p w:rsidR="005D35E0" w:rsidRDefault="005D35E0" w:rsidP="009A70C5"/>
    <w:p w:rsidR="00AE361F" w:rsidRDefault="00654746" w:rsidP="009A70C5">
      <w:r>
        <w:rPr>
          <w:noProof/>
        </w:rPr>
        <w:drawing>
          <wp:inline distT="0" distB="0" distL="0" distR="0" wp14:anchorId="608CBF76" wp14:editId="129A002A">
            <wp:extent cx="5486400" cy="28079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2807970"/>
                    </a:xfrm>
                    <a:prstGeom prst="rect">
                      <a:avLst/>
                    </a:prstGeom>
                  </pic:spPr>
                </pic:pic>
              </a:graphicData>
            </a:graphic>
          </wp:inline>
        </w:drawing>
      </w:r>
    </w:p>
    <w:p w:rsidR="00654746" w:rsidRDefault="00654746" w:rsidP="009A70C5"/>
    <w:p w:rsidR="00654746" w:rsidRDefault="00654746" w:rsidP="009A70C5">
      <w:r>
        <w:rPr>
          <w:noProof/>
        </w:rPr>
        <w:drawing>
          <wp:inline distT="0" distB="0" distL="0" distR="0" wp14:anchorId="39050D1F" wp14:editId="11D52B24">
            <wp:extent cx="5486400" cy="1919605"/>
            <wp:effectExtent l="0" t="0" r="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1919605"/>
                    </a:xfrm>
                    <a:prstGeom prst="rect">
                      <a:avLst/>
                    </a:prstGeom>
                  </pic:spPr>
                </pic:pic>
              </a:graphicData>
            </a:graphic>
          </wp:inline>
        </w:drawing>
      </w:r>
    </w:p>
    <w:p w:rsidR="00654746" w:rsidRDefault="00654746" w:rsidP="009A70C5"/>
    <w:p w:rsidR="00654746" w:rsidRDefault="00654746" w:rsidP="009A70C5"/>
    <w:p w:rsidR="00AE361F" w:rsidRDefault="00AE361F" w:rsidP="009A70C5"/>
    <w:p w:rsidR="00AE361F" w:rsidRDefault="00AE361F" w:rsidP="009A70C5"/>
    <w:p w:rsidR="00AE361F" w:rsidRDefault="000B1873" w:rsidP="009A70C5">
      <w:pPr>
        <w:pStyle w:val="1"/>
      </w:pPr>
      <w:r>
        <w:lastRenderedPageBreak/>
        <w:t>企业用户权限管理</w:t>
      </w:r>
      <w:r w:rsidR="00E80E82">
        <w:rPr>
          <w:noProof/>
        </w:rPr>
        <w:drawing>
          <wp:inline distT="0" distB="0" distL="0" distR="0" wp14:anchorId="39E4C57E" wp14:editId="18793C35">
            <wp:extent cx="5486400" cy="18313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1831340"/>
                    </a:xfrm>
                    <a:prstGeom prst="rect">
                      <a:avLst/>
                    </a:prstGeom>
                  </pic:spPr>
                </pic:pic>
              </a:graphicData>
            </a:graphic>
          </wp:inline>
        </w:drawing>
      </w:r>
    </w:p>
    <w:p w:rsidR="00E80E82" w:rsidRDefault="00E80E82" w:rsidP="009A70C5"/>
    <w:p w:rsidR="00185B4D" w:rsidRDefault="00185B4D" w:rsidP="00185B4D"/>
    <w:p w:rsidR="00185B4D" w:rsidRDefault="00185B4D" w:rsidP="00185B4D"/>
    <w:p w:rsidR="008970E0" w:rsidRDefault="008970E0" w:rsidP="00185B4D"/>
    <w:p w:rsidR="008970E0" w:rsidRDefault="008970E0" w:rsidP="00185B4D"/>
    <w:p w:rsidR="0086651E" w:rsidRDefault="0086651E" w:rsidP="00185B4D"/>
    <w:p w:rsidR="0086651E" w:rsidRDefault="0086651E" w:rsidP="00185B4D"/>
    <w:p w:rsidR="00AC23D3" w:rsidRDefault="00AC23D3" w:rsidP="00185B4D"/>
    <w:p w:rsidR="0086651E" w:rsidRDefault="0086651E" w:rsidP="00185B4D"/>
    <w:p w:rsidR="00AE361F" w:rsidRDefault="00AE361F" w:rsidP="009A70C5"/>
    <w:p w:rsidR="00A844A1" w:rsidRDefault="00A844A1" w:rsidP="009A70C5"/>
    <w:p w:rsidR="00A844A1" w:rsidRDefault="00A844A1" w:rsidP="009A70C5"/>
    <w:p w:rsidR="00A844A1" w:rsidRDefault="00A844A1" w:rsidP="009A70C5"/>
    <w:p w:rsidR="00FE7EE3" w:rsidRDefault="00FE7EE3" w:rsidP="009A70C5"/>
    <w:p w:rsidR="00A844A1" w:rsidRDefault="00A844A1" w:rsidP="009A70C5"/>
    <w:p w:rsidR="00A844A1" w:rsidRDefault="00A844A1" w:rsidP="009A70C5"/>
    <w:p w:rsidR="00953A87" w:rsidRDefault="00953A87" w:rsidP="009A70C5"/>
    <w:p w:rsidR="00953A87" w:rsidRDefault="00953A87" w:rsidP="009A70C5"/>
    <w:p w:rsidR="00AE361F" w:rsidRDefault="00AE361F" w:rsidP="009A70C5"/>
    <w:p w:rsidR="00317B1E" w:rsidRDefault="00317B1E" w:rsidP="009A70C5"/>
    <w:p w:rsidR="00317B1E" w:rsidRDefault="00317B1E" w:rsidP="009A70C5"/>
    <w:p w:rsidR="00317B1E" w:rsidRDefault="00317B1E" w:rsidP="009A70C5"/>
    <w:p w:rsidR="00317B1E" w:rsidRDefault="00317B1E" w:rsidP="009A70C5"/>
    <w:p w:rsidR="00D70814" w:rsidRDefault="00D70814" w:rsidP="007D5006">
      <w:r w:rsidRPr="00757751">
        <w:t>企业用户权限集中管理方案</w:t>
      </w:r>
    </w:p>
    <w:p w:rsidR="00D70814" w:rsidRDefault="00D70814" w:rsidP="00BB14F4">
      <w:pPr>
        <w:pStyle w:val="2"/>
      </w:pPr>
      <w:r>
        <w:rPr>
          <w:rFonts w:hint="eastAsia"/>
        </w:rPr>
        <w:t>问题现状</w:t>
      </w:r>
    </w:p>
    <w:p w:rsidR="00D70814" w:rsidRDefault="00D70814" w:rsidP="00D70814">
      <w:r>
        <w:rPr>
          <w:rFonts w:hint="eastAsia"/>
        </w:rPr>
        <w:t>目前公司里邮件服务器实体机上百台，通过虚拟化技术后，主机有</w:t>
      </w:r>
      <w:r>
        <w:rPr>
          <w:rFonts w:hint="eastAsia"/>
        </w:rPr>
        <w:t>1000</w:t>
      </w:r>
      <w:r>
        <w:rPr>
          <w:rFonts w:hint="eastAsia"/>
        </w:rPr>
        <w:t>多台，各个服务器上的管理人员很多（开发</w:t>
      </w:r>
      <w:r>
        <w:rPr>
          <w:rFonts w:hint="eastAsia"/>
        </w:rPr>
        <w:t>+</w:t>
      </w:r>
      <w:r>
        <w:rPr>
          <w:rFonts w:hint="eastAsia"/>
        </w:rPr>
        <w:t>运维</w:t>
      </w:r>
      <w:r>
        <w:rPr>
          <w:rFonts w:hint="eastAsia"/>
        </w:rPr>
        <w:t>+</w:t>
      </w:r>
      <w:r>
        <w:rPr>
          <w:rFonts w:hint="eastAsia"/>
        </w:rPr>
        <w:t>架构</w:t>
      </w:r>
      <w:r>
        <w:rPr>
          <w:rFonts w:hint="eastAsia"/>
        </w:rPr>
        <w:t>+DBA+</w:t>
      </w:r>
      <w:r>
        <w:rPr>
          <w:rFonts w:hint="eastAsia"/>
        </w:rPr>
        <w:t>产品</w:t>
      </w:r>
      <w:r>
        <w:rPr>
          <w:rFonts w:hint="eastAsia"/>
        </w:rPr>
        <w:t>+</w:t>
      </w:r>
      <w:r>
        <w:rPr>
          <w:rFonts w:hint="eastAsia"/>
        </w:rPr>
        <w:t>市场），大家登陆使用</w:t>
      </w:r>
      <w:r>
        <w:rPr>
          <w:rFonts w:hint="eastAsia"/>
        </w:rPr>
        <w:t>linux</w:t>
      </w:r>
      <w:r>
        <w:rPr>
          <w:rFonts w:hint="eastAsia"/>
        </w:rPr>
        <w:t>服务器时，由于不同的员工技术水平不同，导致操作很不规范，</w:t>
      </w:r>
      <w:r>
        <w:rPr>
          <w:rFonts w:hint="eastAsia"/>
        </w:rPr>
        <w:t>root</w:t>
      </w:r>
      <w:r>
        <w:rPr>
          <w:rFonts w:hint="eastAsia"/>
        </w:rPr>
        <w:t>权限泛滥（大部分人有</w:t>
      </w:r>
      <w:r>
        <w:rPr>
          <w:rFonts w:hint="eastAsia"/>
        </w:rPr>
        <w:t>root</w:t>
      </w:r>
      <w:r>
        <w:rPr>
          <w:rFonts w:hint="eastAsia"/>
        </w:rPr>
        <w:t>权限），经常导致文件莫名其妙的丢失，配置文件修改错误，使得公司服务器安全存在很大的不稳定性及操作安全隐患。据调查企业服务器环境，</w:t>
      </w:r>
      <w:r>
        <w:rPr>
          <w:rFonts w:hint="eastAsia"/>
        </w:rPr>
        <w:t>50%</w:t>
      </w:r>
      <w:r>
        <w:rPr>
          <w:rFonts w:hint="eastAsia"/>
        </w:rPr>
        <w:t>以上的安全问题都来自与内部，而不是外部。为了解决以上问题，单个用户管理权限过大现状，现提出针对</w:t>
      </w:r>
      <w:r>
        <w:rPr>
          <w:rFonts w:hint="eastAsia"/>
        </w:rPr>
        <w:t>linux</w:t>
      </w:r>
      <w:r>
        <w:rPr>
          <w:rFonts w:hint="eastAsia"/>
        </w:rPr>
        <w:t>服务器用户权限集中管理解决方案。</w:t>
      </w:r>
    </w:p>
    <w:p w:rsidR="00D70814" w:rsidRDefault="00D70814" w:rsidP="00BB14F4">
      <w:pPr>
        <w:pStyle w:val="2"/>
      </w:pPr>
      <w:r>
        <w:rPr>
          <w:rFonts w:hint="eastAsia"/>
        </w:rPr>
        <w:t>项目需求</w:t>
      </w:r>
    </w:p>
    <w:p w:rsidR="00D70814" w:rsidRDefault="00D70814" w:rsidP="00D70814">
      <w:r>
        <w:rPr>
          <w:rFonts w:hint="eastAsia"/>
        </w:rPr>
        <w:t>我们既希望超级用户</w:t>
      </w:r>
      <w:r>
        <w:rPr>
          <w:rFonts w:hint="eastAsia"/>
        </w:rPr>
        <w:t>root</w:t>
      </w:r>
      <w:r>
        <w:rPr>
          <w:rFonts w:hint="eastAsia"/>
        </w:rPr>
        <w:t>密码掌握在少数或者唯一的管理员手上，又希望多个系统管理员或者相关有权限的人员，能够完成更多复杂的自身职能相关的工作，又不至于越权操作导致系统安全隐患。</w:t>
      </w:r>
    </w:p>
    <w:p w:rsidR="00D70814" w:rsidRDefault="00D70814" w:rsidP="00D70814">
      <w:r>
        <w:rPr>
          <w:rFonts w:hint="eastAsia"/>
        </w:rPr>
        <w:t>这里有个最小化原则：</w:t>
      </w:r>
    </w:p>
    <w:p w:rsidR="00D70814" w:rsidRDefault="00D70814" w:rsidP="00D70814">
      <w:pPr>
        <w:pStyle w:val="a3"/>
        <w:numPr>
          <w:ilvl w:val="0"/>
          <w:numId w:val="19"/>
        </w:numPr>
        <w:ind w:firstLineChars="0"/>
      </w:pPr>
      <w:r>
        <w:rPr>
          <w:rFonts w:hint="eastAsia"/>
        </w:rPr>
        <w:t>安装软件最小化</w:t>
      </w:r>
    </w:p>
    <w:p w:rsidR="00D70814" w:rsidRDefault="00D70814" w:rsidP="00D70814">
      <w:pPr>
        <w:pStyle w:val="a3"/>
        <w:numPr>
          <w:ilvl w:val="0"/>
          <w:numId w:val="19"/>
        </w:numPr>
        <w:ind w:firstLineChars="0"/>
      </w:pPr>
      <w:r>
        <w:rPr>
          <w:rFonts w:hint="eastAsia"/>
        </w:rPr>
        <w:t>文件目录权限最小化</w:t>
      </w:r>
    </w:p>
    <w:p w:rsidR="00D70814" w:rsidRDefault="00D70814" w:rsidP="00D70814">
      <w:pPr>
        <w:pStyle w:val="a3"/>
        <w:numPr>
          <w:ilvl w:val="0"/>
          <w:numId w:val="19"/>
        </w:numPr>
        <w:ind w:firstLineChars="0"/>
      </w:pPr>
      <w:r>
        <w:rPr>
          <w:rFonts w:hint="eastAsia"/>
        </w:rPr>
        <w:t>用户权限最小化</w:t>
      </w:r>
    </w:p>
    <w:p w:rsidR="00D70814" w:rsidRDefault="00D70814" w:rsidP="00D70814">
      <w:pPr>
        <w:pStyle w:val="a3"/>
        <w:numPr>
          <w:ilvl w:val="0"/>
          <w:numId w:val="19"/>
        </w:numPr>
        <w:ind w:firstLineChars="0"/>
      </w:pPr>
      <w:r>
        <w:rPr>
          <w:rFonts w:hint="eastAsia"/>
        </w:rPr>
        <w:t>程序运行权限最小化</w:t>
      </w:r>
    </w:p>
    <w:p w:rsidR="00D70814" w:rsidRDefault="00D70814" w:rsidP="00D70814">
      <w:r>
        <w:rPr>
          <w:rFonts w:hint="eastAsia"/>
        </w:rPr>
        <w:t>那么，如何解决多个系统管理员管理系统而又不让超级权限泛滥的需求呢？这就需要</w:t>
      </w:r>
      <w:r>
        <w:rPr>
          <w:rFonts w:hint="eastAsia"/>
        </w:rPr>
        <w:t>sudo</w:t>
      </w:r>
      <w:r>
        <w:rPr>
          <w:rFonts w:hint="eastAsia"/>
        </w:rPr>
        <w:t>管理来代替或结合</w:t>
      </w:r>
      <w:r>
        <w:rPr>
          <w:rFonts w:hint="eastAsia"/>
        </w:rPr>
        <w:t>su</w:t>
      </w:r>
      <w:r>
        <w:rPr>
          <w:rFonts w:hint="eastAsia"/>
        </w:rPr>
        <w:t>命令来完成这样的苛刻且必要的企业服务器用户管理需求。</w:t>
      </w:r>
    </w:p>
    <w:p w:rsidR="00D70814" w:rsidRDefault="00D70814" w:rsidP="00BB14F4">
      <w:pPr>
        <w:pStyle w:val="2"/>
      </w:pPr>
      <w:r>
        <w:rPr>
          <w:rFonts w:hint="eastAsia"/>
        </w:rPr>
        <w:t>具体实现</w:t>
      </w:r>
    </w:p>
    <w:p w:rsidR="00D70814" w:rsidRDefault="00D70814" w:rsidP="00D70814">
      <w:r>
        <w:rPr>
          <w:rFonts w:hint="eastAsia"/>
        </w:rPr>
        <w:t>针对公司里不同部门，根据员工的具体工作职能（例如：开发，运维，</w:t>
      </w:r>
      <w:r>
        <w:rPr>
          <w:rFonts w:hint="eastAsia"/>
        </w:rPr>
        <w:t>DBA</w:t>
      </w:r>
      <w:r>
        <w:rPr>
          <w:rFonts w:hint="eastAsia"/>
        </w:rPr>
        <w:t>）分等级、分层次实现对</w:t>
      </w:r>
      <w:r>
        <w:rPr>
          <w:rFonts w:hint="eastAsia"/>
        </w:rPr>
        <w:t>linux</w:t>
      </w:r>
      <w:r>
        <w:rPr>
          <w:rFonts w:hint="eastAsia"/>
        </w:rPr>
        <w:t>服务器管理的权限最小化、规范化。这样即减少了运维管理成本，消除了安全隐患，又提高了工作效率，实现了高质量的、快速化完成项目，以及日常系统维护。</w:t>
      </w:r>
    </w:p>
    <w:p w:rsidR="00D70814" w:rsidRDefault="00D70814" w:rsidP="00BB14F4">
      <w:pPr>
        <w:pStyle w:val="2"/>
      </w:pPr>
      <w:r>
        <w:rPr>
          <w:rFonts w:hint="eastAsia"/>
        </w:rPr>
        <w:lastRenderedPageBreak/>
        <w:t>实施方案</w:t>
      </w:r>
    </w:p>
    <w:p w:rsidR="00D70814" w:rsidRDefault="00D70814" w:rsidP="00D70814">
      <w:r>
        <w:rPr>
          <w:rFonts w:hint="eastAsia"/>
        </w:rPr>
        <w:t>一般由运维人员提出问题，写好方案，再召集大家讨论可行性，最好确定方案，实施部署，最后后期总结维护。</w:t>
      </w:r>
    </w:p>
    <w:p w:rsidR="00D70814" w:rsidRDefault="00D70814" w:rsidP="00BB14F4">
      <w:pPr>
        <w:pStyle w:val="3"/>
      </w:pPr>
      <w:r>
        <w:rPr>
          <w:rFonts w:hint="eastAsia"/>
        </w:rPr>
        <w:t>信息采集</w:t>
      </w:r>
    </w:p>
    <w:p w:rsidR="00D70814" w:rsidRDefault="00D70814" w:rsidP="00D70814">
      <w:r>
        <w:rPr>
          <w:rFonts w:hint="eastAsia"/>
        </w:rPr>
        <w:t>召集相关部门领导通过会议讨论或者是与各组领导沟通确定权限管理方案的可行性。需要支持的人员：运维经理、</w:t>
      </w:r>
      <w:r>
        <w:rPr>
          <w:rFonts w:hint="eastAsia"/>
        </w:rPr>
        <w:t>CTO</w:t>
      </w:r>
      <w:r>
        <w:rPr>
          <w:rFonts w:hint="eastAsia"/>
        </w:rPr>
        <w:t>支持、各部门的领导。我们运维人员通过会议向大家做讲解，取得领导们的支持和认可，才是项目能够实施的前提。</w:t>
      </w:r>
    </w:p>
    <w:p w:rsidR="00D70814" w:rsidRDefault="00D70814" w:rsidP="00D70814">
      <w:r>
        <w:rPr>
          <w:rFonts w:hint="eastAsia"/>
        </w:rPr>
        <w:t>确定方案可行性后，会议负责人汇总、提交、审核所有相关员工对</w:t>
      </w:r>
      <w:r>
        <w:rPr>
          <w:rFonts w:hint="eastAsia"/>
        </w:rPr>
        <w:t>linux</w:t>
      </w:r>
      <w:r>
        <w:rPr>
          <w:rFonts w:hint="eastAsia"/>
        </w:rPr>
        <w:t>服务器的权限需求。通过发邮件或者联系相关人员取得员工权限信息。例如，请各个部门经理整理归类本部门需要登陆</w:t>
      </w:r>
      <w:r>
        <w:rPr>
          <w:rFonts w:hint="eastAsia"/>
        </w:rPr>
        <w:t>linux</w:t>
      </w:r>
      <w:r>
        <w:rPr>
          <w:rFonts w:hint="eastAsia"/>
        </w:rPr>
        <w:t>服务器的人员名单、职位及负责业务和权限，如说不清权限细节，就就给出负责的业务细节，这样运维人员就可以确定需要的权限。收集的信息如下样式</w:t>
      </w:r>
    </w:p>
    <w:tbl>
      <w:tblPr>
        <w:tblStyle w:val="a8"/>
        <w:tblW w:w="0" w:type="auto"/>
        <w:tblLook w:val="04A0" w:firstRow="1" w:lastRow="0" w:firstColumn="1" w:lastColumn="0" w:noHBand="0" w:noVBand="1"/>
      </w:tblPr>
      <w:tblGrid>
        <w:gridCol w:w="2130"/>
        <w:gridCol w:w="2130"/>
        <w:gridCol w:w="2131"/>
        <w:gridCol w:w="2131"/>
      </w:tblGrid>
      <w:tr w:rsidR="00D70814" w:rsidTr="003115F3">
        <w:tc>
          <w:tcPr>
            <w:tcW w:w="2130" w:type="dxa"/>
          </w:tcPr>
          <w:p w:rsidR="00D70814" w:rsidRDefault="00D70814" w:rsidP="003115F3">
            <w:pPr>
              <w:ind w:firstLine="0"/>
            </w:pPr>
            <w:r>
              <w:rPr>
                <w:rFonts w:hint="eastAsia"/>
              </w:rPr>
              <w:t>人员名单</w:t>
            </w:r>
          </w:p>
        </w:tc>
        <w:tc>
          <w:tcPr>
            <w:tcW w:w="2130" w:type="dxa"/>
          </w:tcPr>
          <w:p w:rsidR="00D70814" w:rsidRDefault="00D70814" w:rsidP="003115F3">
            <w:pPr>
              <w:ind w:firstLine="0"/>
            </w:pPr>
            <w:r>
              <w:rPr>
                <w:rFonts w:hint="eastAsia"/>
              </w:rPr>
              <w:t>职位</w:t>
            </w:r>
          </w:p>
        </w:tc>
        <w:tc>
          <w:tcPr>
            <w:tcW w:w="2131" w:type="dxa"/>
          </w:tcPr>
          <w:p w:rsidR="00D70814" w:rsidRDefault="00D70814" w:rsidP="003115F3">
            <w:pPr>
              <w:ind w:firstLine="0"/>
            </w:pPr>
            <w:r>
              <w:rPr>
                <w:rFonts w:hint="eastAsia"/>
              </w:rPr>
              <w:t>负责的业务</w:t>
            </w:r>
          </w:p>
        </w:tc>
        <w:tc>
          <w:tcPr>
            <w:tcW w:w="2131" w:type="dxa"/>
          </w:tcPr>
          <w:p w:rsidR="00D70814" w:rsidRDefault="00D70814" w:rsidP="003115F3">
            <w:pPr>
              <w:ind w:firstLine="0"/>
            </w:pPr>
            <w:r>
              <w:rPr>
                <w:rFonts w:hint="eastAsia"/>
              </w:rPr>
              <w:t>服务器权限</w:t>
            </w:r>
          </w:p>
        </w:tc>
      </w:tr>
      <w:tr w:rsidR="00D70814" w:rsidTr="003115F3">
        <w:tc>
          <w:tcPr>
            <w:tcW w:w="2130" w:type="dxa"/>
          </w:tcPr>
          <w:p w:rsidR="00D70814" w:rsidRDefault="00D70814" w:rsidP="003115F3">
            <w:pPr>
              <w:ind w:firstLine="0"/>
            </w:pPr>
            <w:r>
              <w:rPr>
                <w:rFonts w:hint="eastAsia"/>
              </w:rPr>
              <w:t>xxx</w:t>
            </w:r>
          </w:p>
        </w:tc>
        <w:tc>
          <w:tcPr>
            <w:tcW w:w="2130" w:type="dxa"/>
          </w:tcPr>
          <w:p w:rsidR="00D70814" w:rsidRDefault="00D70814" w:rsidP="003115F3">
            <w:pPr>
              <w:ind w:firstLine="0"/>
            </w:pPr>
            <w:r>
              <w:rPr>
                <w:rFonts w:hint="eastAsia"/>
              </w:rPr>
              <w:t>开发经理</w:t>
            </w:r>
          </w:p>
        </w:tc>
        <w:tc>
          <w:tcPr>
            <w:tcW w:w="2131" w:type="dxa"/>
          </w:tcPr>
          <w:p w:rsidR="00D70814" w:rsidRDefault="00D70814" w:rsidP="003115F3">
            <w:pPr>
              <w:ind w:firstLine="0"/>
            </w:pPr>
            <w:r>
              <w:rPr>
                <w:rFonts w:hint="eastAsia"/>
              </w:rPr>
              <w:t>邮箱业务</w:t>
            </w:r>
          </w:p>
        </w:tc>
        <w:tc>
          <w:tcPr>
            <w:tcW w:w="2131" w:type="dxa"/>
          </w:tcPr>
          <w:p w:rsidR="00D70814" w:rsidRDefault="00D70814" w:rsidP="003115F3">
            <w:pPr>
              <w:ind w:firstLine="0"/>
            </w:pPr>
            <w:r>
              <w:rPr>
                <w:rFonts w:hint="eastAsia"/>
              </w:rPr>
              <w:t>all</w:t>
            </w:r>
            <w:r>
              <w:rPr>
                <w:rFonts w:hint="eastAsia"/>
              </w:rPr>
              <w:t>，但不能切到</w:t>
            </w:r>
            <w:r>
              <w:rPr>
                <w:rFonts w:hint="eastAsia"/>
              </w:rPr>
              <w:t>root</w:t>
            </w:r>
          </w:p>
        </w:tc>
      </w:tr>
      <w:tr w:rsidR="00D70814" w:rsidTr="003115F3">
        <w:tc>
          <w:tcPr>
            <w:tcW w:w="2130" w:type="dxa"/>
          </w:tcPr>
          <w:p w:rsidR="00D70814" w:rsidRDefault="00D70814" w:rsidP="003115F3">
            <w:pPr>
              <w:ind w:firstLine="0"/>
            </w:pPr>
          </w:p>
        </w:tc>
        <w:tc>
          <w:tcPr>
            <w:tcW w:w="2130" w:type="dxa"/>
          </w:tcPr>
          <w:p w:rsidR="00D70814" w:rsidRDefault="00D70814" w:rsidP="003115F3">
            <w:pPr>
              <w:ind w:firstLine="0"/>
            </w:pPr>
          </w:p>
        </w:tc>
        <w:tc>
          <w:tcPr>
            <w:tcW w:w="2131" w:type="dxa"/>
          </w:tcPr>
          <w:p w:rsidR="00D70814" w:rsidRDefault="00D70814" w:rsidP="003115F3">
            <w:pPr>
              <w:ind w:firstLine="0"/>
            </w:pPr>
          </w:p>
        </w:tc>
        <w:tc>
          <w:tcPr>
            <w:tcW w:w="2131" w:type="dxa"/>
          </w:tcPr>
          <w:p w:rsidR="00D70814" w:rsidRDefault="00D70814" w:rsidP="003115F3">
            <w:pPr>
              <w:ind w:firstLine="0"/>
            </w:pPr>
          </w:p>
        </w:tc>
      </w:tr>
    </w:tbl>
    <w:p w:rsidR="00D70814" w:rsidRDefault="00D70814" w:rsidP="00D70814"/>
    <w:p w:rsidR="00D70814" w:rsidRDefault="00D70814" w:rsidP="00D70814">
      <w:r>
        <w:rPr>
          <w:rFonts w:hint="eastAsia"/>
        </w:rPr>
        <w:t>接下来就是根据名单中的业务及权限角色，配置相应账号权限，实际就是配置</w:t>
      </w:r>
      <w:r>
        <w:rPr>
          <w:rFonts w:hint="eastAsia"/>
        </w:rPr>
        <w:t>sudo</w:t>
      </w:r>
      <w:r>
        <w:rPr>
          <w:rFonts w:hint="eastAsia"/>
        </w:rPr>
        <w:t>配置文件。</w:t>
      </w:r>
    </w:p>
    <w:p w:rsidR="00D70814" w:rsidRDefault="00D70814" w:rsidP="00D70814">
      <w:r>
        <w:rPr>
          <w:rFonts w:hint="eastAsia"/>
        </w:rPr>
        <w:t>权限方案一旦实施后，所有员工必须通过</w:t>
      </w:r>
      <w:r>
        <w:rPr>
          <w:rFonts w:hint="eastAsia"/>
        </w:rPr>
        <w:t>&lt;&lt;</w:t>
      </w:r>
      <w:r>
        <w:rPr>
          <w:rFonts w:hint="eastAsia"/>
        </w:rPr>
        <w:t>员工</w:t>
      </w:r>
      <w:r>
        <w:rPr>
          <w:rFonts w:hint="eastAsia"/>
        </w:rPr>
        <w:t>linux</w:t>
      </w:r>
      <w:r>
        <w:rPr>
          <w:rFonts w:hint="eastAsia"/>
        </w:rPr>
        <w:t>服务器管理权限申请表</w:t>
      </w:r>
      <w:r>
        <w:rPr>
          <w:rFonts w:hint="eastAsia"/>
        </w:rPr>
        <w:t>&gt;&gt;</w:t>
      </w:r>
      <w:r>
        <w:rPr>
          <w:rFonts w:hint="eastAsia"/>
        </w:rPr>
        <w:t>来申请对应的权限，确定审批流程（如本部门经理审批后由运维总监审批，然后运维人员去开通），规范化管理。</w:t>
      </w:r>
    </w:p>
    <w:p w:rsidR="00D70814" w:rsidRDefault="00D70814" w:rsidP="00D70814">
      <w:r>
        <w:rPr>
          <w:rFonts w:hint="eastAsia"/>
        </w:rPr>
        <w:t>写操作说明，对各部门人员进行操作讲解。</w:t>
      </w:r>
      <w:r>
        <w:rPr>
          <w:rFonts w:hint="eastAsia"/>
        </w:rPr>
        <w:t>sudo</w:t>
      </w:r>
      <w:r>
        <w:rPr>
          <w:rFonts w:hint="eastAsia"/>
        </w:rPr>
        <w:t>执行命令，设计到</w:t>
      </w:r>
      <w:r>
        <w:rPr>
          <w:rFonts w:hint="eastAsia"/>
        </w:rPr>
        <w:t>PATH</w:t>
      </w:r>
      <w:r>
        <w:rPr>
          <w:rFonts w:hint="eastAsia"/>
        </w:rPr>
        <w:t>变量问题，运维提前处理好。</w:t>
      </w:r>
    </w:p>
    <w:p w:rsidR="00D70814" w:rsidRDefault="00D70814" w:rsidP="00D70814"/>
    <w:p w:rsidR="00D70814" w:rsidRDefault="00D70814" w:rsidP="00D70814"/>
    <w:p w:rsidR="00D70814" w:rsidRDefault="00D70814" w:rsidP="00BB14F4">
      <w:pPr>
        <w:pStyle w:val="2"/>
      </w:pPr>
      <w:r>
        <w:rPr>
          <w:rFonts w:hint="eastAsia"/>
        </w:rPr>
        <w:lastRenderedPageBreak/>
        <w:t>收集员工职能和对应权限</w:t>
      </w:r>
    </w:p>
    <w:p w:rsidR="00D70814" w:rsidRDefault="00D70814" w:rsidP="00D70814">
      <w:r>
        <w:rPr>
          <w:rFonts w:hint="eastAsia"/>
        </w:rPr>
        <w:t>此过程是召集大家开会确定，或者请各组领导安排人员进行统计汇总，交给运维人员，由运维人员优化职位所对应的系统权限。如下样式收集。</w:t>
      </w:r>
    </w:p>
    <w:p w:rsidR="00D70814" w:rsidRDefault="00D70814" w:rsidP="00BB14F4">
      <w:pPr>
        <w:pStyle w:val="3"/>
      </w:pPr>
      <w:r>
        <w:rPr>
          <w:rFonts w:hint="eastAsia"/>
        </w:rPr>
        <w:t>运维组：</w:t>
      </w:r>
    </w:p>
    <w:tbl>
      <w:tblPr>
        <w:tblStyle w:val="a8"/>
        <w:tblW w:w="9322" w:type="dxa"/>
        <w:tblLayout w:type="fixed"/>
        <w:tblLook w:val="04A0" w:firstRow="1" w:lastRow="0" w:firstColumn="1" w:lastColumn="0" w:noHBand="0" w:noVBand="1"/>
      </w:tblPr>
      <w:tblGrid>
        <w:gridCol w:w="1668"/>
        <w:gridCol w:w="7654"/>
      </w:tblGrid>
      <w:tr w:rsidR="00D70814" w:rsidTr="003115F3">
        <w:tc>
          <w:tcPr>
            <w:tcW w:w="1668" w:type="dxa"/>
          </w:tcPr>
          <w:p w:rsidR="00D70814" w:rsidRPr="00243CD2" w:rsidRDefault="00D70814" w:rsidP="003115F3">
            <w:pPr>
              <w:ind w:firstLine="0"/>
              <w:jc w:val="center"/>
              <w:rPr>
                <w:b/>
              </w:rPr>
            </w:pPr>
            <w:r w:rsidRPr="00243CD2">
              <w:rPr>
                <w:rFonts w:hint="eastAsia"/>
                <w:b/>
              </w:rPr>
              <w:t>级别</w:t>
            </w:r>
          </w:p>
        </w:tc>
        <w:tc>
          <w:tcPr>
            <w:tcW w:w="7654" w:type="dxa"/>
          </w:tcPr>
          <w:p w:rsidR="00D70814" w:rsidRPr="00580F38" w:rsidRDefault="00D70814" w:rsidP="003115F3">
            <w:pPr>
              <w:ind w:firstLine="0"/>
              <w:jc w:val="center"/>
              <w:rPr>
                <w:b/>
              </w:rPr>
            </w:pPr>
            <w:r w:rsidRPr="00580F38">
              <w:rPr>
                <w:rFonts w:hint="eastAsia"/>
                <w:b/>
              </w:rPr>
              <w:t>权限</w:t>
            </w:r>
          </w:p>
        </w:tc>
      </w:tr>
      <w:tr w:rsidR="00D70814" w:rsidTr="003115F3">
        <w:tc>
          <w:tcPr>
            <w:tcW w:w="1668" w:type="dxa"/>
            <w:vAlign w:val="center"/>
          </w:tcPr>
          <w:p w:rsidR="00D70814" w:rsidRDefault="00D70814" w:rsidP="003115F3">
            <w:pPr>
              <w:ind w:firstLine="0"/>
              <w:jc w:val="center"/>
              <w:rPr>
                <w:b/>
              </w:rPr>
            </w:pPr>
            <w:r w:rsidRPr="00243CD2">
              <w:rPr>
                <w:rFonts w:hint="eastAsia"/>
                <w:b/>
              </w:rPr>
              <w:t>初级运维</w:t>
            </w:r>
          </w:p>
          <w:p w:rsidR="00D70814" w:rsidRPr="00243CD2" w:rsidRDefault="00D70814" w:rsidP="003115F3">
            <w:pPr>
              <w:ind w:firstLine="0"/>
              <w:jc w:val="center"/>
              <w:rPr>
                <w:b/>
              </w:rPr>
            </w:pPr>
            <w:r>
              <w:rPr>
                <w:rFonts w:hint="eastAsia"/>
                <w:b/>
              </w:rPr>
              <w:t>A B C D</w:t>
            </w:r>
          </w:p>
        </w:tc>
        <w:tc>
          <w:tcPr>
            <w:tcW w:w="7654" w:type="dxa"/>
          </w:tcPr>
          <w:p w:rsidR="00D70814" w:rsidRPr="00580F38" w:rsidRDefault="00D70814" w:rsidP="003115F3">
            <w:pPr>
              <w:ind w:firstLine="0"/>
              <w:rPr>
                <w:b/>
              </w:rPr>
            </w:pPr>
            <w:r w:rsidRPr="00580F38">
              <w:rPr>
                <w:rFonts w:hint="eastAsia"/>
                <w:b/>
              </w:rPr>
              <w:t>查看系统信息，网络状态</w:t>
            </w:r>
          </w:p>
          <w:p w:rsidR="00D70814" w:rsidRDefault="00D70814" w:rsidP="003115F3">
            <w:pPr>
              <w:ind w:firstLine="0"/>
            </w:pPr>
            <w:r w:rsidRPr="00AA1EA0">
              <w:t>/usr/bin/free</w:t>
            </w:r>
            <w:r>
              <w:rPr>
                <w:rFonts w:hint="eastAsia"/>
              </w:rPr>
              <w:t>,/usr/bin/iostat,/usr/bin/top,/bin/cat,/bin/ls,</w:t>
            </w:r>
            <w:r>
              <w:t xml:space="preserve"> </w:t>
            </w:r>
            <w:r w:rsidRPr="00C3772F">
              <w:t>/sbin/ifconfig</w:t>
            </w:r>
            <w:r>
              <w:rPr>
                <w:rFonts w:hint="eastAsia"/>
              </w:rPr>
              <w:t>,/bin/netstat,/sbin/route</w:t>
            </w:r>
          </w:p>
          <w:p w:rsidR="00D70814" w:rsidRDefault="00D70814" w:rsidP="003115F3">
            <w:pPr>
              <w:ind w:firstLine="0"/>
            </w:pPr>
          </w:p>
        </w:tc>
      </w:tr>
      <w:tr w:rsidR="00D70814" w:rsidTr="003115F3">
        <w:tc>
          <w:tcPr>
            <w:tcW w:w="1668" w:type="dxa"/>
            <w:vAlign w:val="center"/>
          </w:tcPr>
          <w:p w:rsidR="00D70814" w:rsidRDefault="00D70814" w:rsidP="003115F3">
            <w:pPr>
              <w:ind w:firstLine="0"/>
              <w:jc w:val="center"/>
              <w:rPr>
                <w:b/>
              </w:rPr>
            </w:pPr>
            <w:r w:rsidRPr="00243CD2">
              <w:rPr>
                <w:rFonts w:hint="eastAsia"/>
                <w:b/>
              </w:rPr>
              <w:t>高级运维</w:t>
            </w:r>
          </w:p>
          <w:p w:rsidR="00D70814" w:rsidRPr="00243CD2" w:rsidRDefault="00D70814" w:rsidP="003115F3">
            <w:pPr>
              <w:ind w:firstLine="0"/>
              <w:jc w:val="center"/>
              <w:rPr>
                <w:b/>
              </w:rPr>
            </w:pPr>
            <w:r>
              <w:rPr>
                <w:rFonts w:hint="eastAsia"/>
                <w:b/>
              </w:rPr>
              <w:t>E F G</w:t>
            </w:r>
          </w:p>
        </w:tc>
        <w:tc>
          <w:tcPr>
            <w:tcW w:w="7654" w:type="dxa"/>
          </w:tcPr>
          <w:p w:rsidR="00D70814" w:rsidRPr="00580F38" w:rsidRDefault="00D70814" w:rsidP="003115F3">
            <w:pPr>
              <w:ind w:firstLine="0"/>
              <w:rPr>
                <w:b/>
              </w:rPr>
            </w:pPr>
            <w:r w:rsidRPr="00580F38">
              <w:rPr>
                <w:rFonts w:hint="eastAsia"/>
                <w:b/>
              </w:rPr>
              <w:t>查看系统信息，查看和修改网络配置，进程管理、软件包管理，存储管理</w:t>
            </w:r>
          </w:p>
          <w:p w:rsidR="00D70814" w:rsidRPr="00301E07" w:rsidRDefault="00D70814" w:rsidP="003115F3">
            <w:pPr>
              <w:ind w:firstLine="0"/>
            </w:pPr>
            <w:r w:rsidRPr="00AA1EA0">
              <w:t>/usr/bin/free</w:t>
            </w:r>
            <w:r>
              <w:rPr>
                <w:rFonts w:hint="eastAsia"/>
              </w:rPr>
              <w:t>,/usr/bin/iostat,/usr/bin/top,/bin/cat,/bin/ls,</w:t>
            </w:r>
            <w:r>
              <w:t xml:space="preserve"> </w:t>
            </w:r>
            <w:r w:rsidRPr="00C3772F">
              <w:t>/sbin/ifconfig</w:t>
            </w:r>
            <w:r>
              <w:rPr>
                <w:rFonts w:hint="eastAsia"/>
              </w:rPr>
              <w:t>,/bin/netstat,/sbin/route,/sbin/iptables,/etc/init.d/network,/bin/kill,/usr/bin/killall,/bin/rpm,/sbin/fdisk,/usr/bin/yum,/bin/mount,/bin/umount,/etc/init.d/postfix,/etc/init.d/httpd,/etc/init.d/keepalived,/etc/init.d/tomcat6,/usr/bin/tail,</w:t>
            </w:r>
            <w:r>
              <w:t xml:space="preserve"> </w:t>
            </w:r>
            <w:r w:rsidRPr="00FB456D">
              <w:t>/usr/bin/xargs</w:t>
            </w:r>
            <w:r>
              <w:rPr>
                <w:rFonts w:hint="eastAsia"/>
              </w:rPr>
              <w:t>,/bin/grep,/bin/awk,/bin/sed</w:t>
            </w:r>
          </w:p>
        </w:tc>
      </w:tr>
      <w:tr w:rsidR="00D70814" w:rsidTr="003115F3">
        <w:tc>
          <w:tcPr>
            <w:tcW w:w="1668" w:type="dxa"/>
            <w:vAlign w:val="center"/>
          </w:tcPr>
          <w:p w:rsidR="00D70814" w:rsidRDefault="00D70814" w:rsidP="003115F3">
            <w:pPr>
              <w:ind w:firstLine="0"/>
              <w:jc w:val="center"/>
              <w:rPr>
                <w:b/>
              </w:rPr>
            </w:pPr>
            <w:r w:rsidRPr="00243CD2">
              <w:rPr>
                <w:rFonts w:hint="eastAsia"/>
                <w:b/>
              </w:rPr>
              <w:t>运维经理</w:t>
            </w:r>
          </w:p>
          <w:p w:rsidR="00D70814" w:rsidRPr="00243CD2" w:rsidRDefault="00D70814" w:rsidP="003115F3">
            <w:pPr>
              <w:ind w:firstLine="0"/>
              <w:jc w:val="center"/>
              <w:rPr>
                <w:b/>
              </w:rPr>
            </w:pPr>
            <w:r>
              <w:rPr>
                <w:rFonts w:hint="eastAsia"/>
                <w:b/>
              </w:rPr>
              <w:t>H</w:t>
            </w:r>
          </w:p>
        </w:tc>
        <w:tc>
          <w:tcPr>
            <w:tcW w:w="7654" w:type="dxa"/>
          </w:tcPr>
          <w:p w:rsidR="00D70814" w:rsidRPr="00580F38" w:rsidRDefault="00D70814" w:rsidP="003115F3">
            <w:pPr>
              <w:ind w:firstLine="0"/>
              <w:rPr>
                <w:b/>
              </w:rPr>
            </w:pPr>
            <w:r w:rsidRPr="00580F38">
              <w:rPr>
                <w:rFonts w:hint="eastAsia"/>
                <w:b/>
              </w:rPr>
              <w:t>超级用户所有权限</w:t>
            </w:r>
          </w:p>
          <w:p w:rsidR="00D70814" w:rsidRDefault="00D70814" w:rsidP="003115F3">
            <w:pPr>
              <w:ind w:firstLine="0"/>
            </w:pPr>
            <w:r>
              <w:rPr>
                <w:rFonts w:hint="eastAsia"/>
              </w:rPr>
              <w:t>ALL</w:t>
            </w:r>
          </w:p>
        </w:tc>
      </w:tr>
    </w:tbl>
    <w:p w:rsidR="00D70814" w:rsidRDefault="00D70814" w:rsidP="00D70814"/>
    <w:p w:rsidR="00D70814" w:rsidRDefault="00D70814" w:rsidP="00D70814"/>
    <w:p w:rsidR="00D70814" w:rsidRDefault="00D70814" w:rsidP="00D70814"/>
    <w:p w:rsidR="00D70814" w:rsidRDefault="00D70814" w:rsidP="00D70814"/>
    <w:p w:rsidR="00D70814" w:rsidRDefault="00D70814" w:rsidP="00D70814"/>
    <w:p w:rsidR="00D70814" w:rsidRDefault="00D70814" w:rsidP="00D70814"/>
    <w:p w:rsidR="00D70814" w:rsidRDefault="00D70814" w:rsidP="00D70814"/>
    <w:p w:rsidR="00D70814" w:rsidRDefault="00D70814" w:rsidP="00D70814"/>
    <w:p w:rsidR="00D70814" w:rsidRDefault="00D70814" w:rsidP="00D70814"/>
    <w:p w:rsidR="00D70814" w:rsidRDefault="00D70814" w:rsidP="00D70814"/>
    <w:p w:rsidR="00D70814" w:rsidRPr="00243CD2" w:rsidRDefault="00D70814" w:rsidP="00D70814"/>
    <w:p w:rsidR="00D70814" w:rsidRDefault="00D70814" w:rsidP="00BB14F4">
      <w:pPr>
        <w:pStyle w:val="3"/>
      </w:pPr>
      <w:r>
        <w:rPr>
          <w:rFonts w:hint="eastAsia"/>
        </w:rPr>
        <w:lastRenderedPageBreak/>
        <w:t>开发组：</w:t>
      </w:r>
    </w:p>
    <w:p w:rsidR="00D70814" w:rsidRPr="003600A0" w:rsidRDefault="00D70814" w:rsidP="00D70814"/>
    <w:tbl>
      <w:tblPr>
        <w:tblStyle w:val="a8"/>
        <w:tblW w:w="0" w:type="auto"/>
        <w:tblLook w:val="04A0" w:firstRow="1" w:lastRow="0" w:firstColumn="1" w:lastColumn="0" w:noHBand="0" w:noVBand="1"/>
      </w:tblPr>
      <w:tblGrid>
        <w:gridCol w:w="2074"/>
        <w:gridCol w:w="7966"/>
      </w:tblGrid>
      <w:tr w:rsidR="00D70814" w:rsidTr="003115F3">
        <w:tc>
          <w:tcPr>
            <w:tcW w:w="4261" w:type="dxa"/>
          </w:tcPr>
          <w:p w:rsidR="00D70814" w:rsidRPr="00721FC4" w:rsidRDefault="00D70814" w:rsidP="003115F3">
            <w:pPr>
              <w:ind w:firstLine="0"/>
              <w:jc w:val="center"/>
              <w:rPr>
                <w:b/>
              </w:rPr>
            </w:pPr>
            <w:r w:rsidRPr="00721FC4">
              <w:rPr>
                <w:b/>
              </w:rPr>
              <w:t>级别</w:t>
            </w:r>
          </w:p>
        </w:tc>
        <w:tc>
          <w:tcPr>
            <w:tcW w:w="4261" w:type="dxa"/>
          </w:tcPr>
          <w:p w:rsidR="00D70814" w:rsidRPr="00BC69A7" w:rsidRDefault="00D70814" w:rsidP="003115F3">
            <w:pPr>
              <w:ind w:firstLine="0"/>
              <w:jc w:val="center"/>
              <w:rPr>
                <w:b/>
              </w:rPr>
            </w:pPr>
            <w:r w:rsidRPr="00BC69A7">
              <w:rPr>
                <w:b/>
              </w:rPr>
              <w:t>权限</w:t>
            </w:r>
          </w:p>
        </w:tc>
      </w:tr>
      <w:tr w:rsidR="00D70814" w:rsidTr="003115F3">
        <w:tc>
          <w:tcPr>
            <w:tcW w:w="4261" w:type="dxa"/>
            <w:vAlign w:val="center"/>
          </w:tcPr>
          <w:p w:rsidR="00D70814" w:rsidRDefault="00D70814" w:rsidP="003115F3">
            <w:pPr>
              <w:ind w:firstLine="0"/>
              <w:jc w:val="center"/>
              <w:rPr>
                <w:b/>
              </w:rPr>
            </w:pPr>
            <w:r w:rsidRPr="00721FC4">
              <w:rPr>
                <w:b/>
              </w:rPr>
              <w:t>初级开发</w:t>
            </w:r>
          </w:p>
          <w:p w:rsidR="00D70814" w:rsidRPr="00721FC4" w:rsidRDefault="00D70814" w:rsidP="003115F3">
            <w:pPr>
              <w:ind w:firstLine="0"/>
              <w:jc w:val="center"/>
              <w:rPr>
                <w:b/>
              </w:rPr>
            </w:pPr>
            <w:r>
              <w:rPr>
                <w:rFonts w:hint="eastAsia"/>
                <w:b/>
              </w:rPr>
              <w:t>A B C</w:t>
            </w:r>
          </w:p>
        </w:tc>
        <w:tc>
          <w:tcPr>
            <w:tcW w:w="4261" w:type="dxa"/>
          </w:tcPr>
          <w:p w:rsidR="00D70814" w:rsidRDefault="00D70814" w:rsidP="003115F3">
            <w:pPr>
              <w:ind w:firstLine="0"/>
            </w:pPr>
            <w:r>
              <w:rPr>
                <w:rFonts w:hint="eastAsia"/>
              </w:rPr>
              <w:t>root</w:t>
            </w:r>
            <w:r>
              <w:rPr>
                <w:rFonts w:hint="eastAsia"/>
              </w:rPr>
              <w:t>的查看权限，对应服务查看日志的权限</w:t>
            </w:r>
          </w:p>
          <w:p w:rsidR="00D70814" w:rsidRDefault="00D70814" w:rsidP="003115F3">
            <w:pPr>
              <w:ind w:firstLine="0"/>
            </w:pPr>
            <w:r>
              <w:rPr>
                <w:rFonts w:hint="eastAsia"/>
              </w:rPr>
              <w:t>/bin/cat,/bin/ls,/usr/bin/tail /var/log/tomcat6*./bin/grep /var/log/tomcat6*</w:t>
            </w:r>
          </w:p>
        </w:tc>
      </w:tr>
      <w:tr w:rsidR="00D70814" w:rsidTr="003115F3">
        <w:tc>
          <w:tcPr>
            <w:tcW w:w="4261" w:type="dxa"/>
            <w:vAlign w:val="center"/>
          </w:tcPr>
          <w:p w:rsidR="00D70814" w:rsidRDefault="00D70814" w:rsidP="003115F3">
            <w:pPr>
              <w:ind w:firstLine="0"/>
              <w:jc w:val="center"/>
              <w:rPr>
                <w:b/>
              </w:rPr>
            </w:pPr>
            <w:r w:rsidRPr="00721FC4">
              <w:rPr>
                <w:b/>
              </w:rPr>
              <w:t>高级开发</w:t>
            </w:r>
          </w:p>
          <w:p w:rsidR="00D70814" w:rsidRPr="00721FC4" w:rsidRDefault="00D70814" w:rsidP="003115F3">
            <w:pPr>
              <w:ind w:firstLine="0"/>
              <w:jc w:val="center"/>
              <w:rPr>
                <w:b/>
              </w:rPr>
            </w:pPr>
            <w:r>
              <w:rPr>
                <w:rFonts w:hint="eastAsia"/>
                <w:b/>
              </w:rPr>
              <w:t>E F G</w:t>
            </w:r>
          </w:p>
        </w:tc>
        <w:tc>
          <w:tcPr>
            <w:tcW w:w="4261" w:type="dxa"/>
          </w:tcPr>
          <w:p w:rsidR="00D70814" w:rsidRDefault="00D70814" w:rsidP="003115F3">
            <w:pPr>
              <w:ind w:firstLine="0"/>
            </w:pPr>
            <w:r>
              <w:rPr>
                <w:rFonts w:hint="eastAsia"/>
              </w:rPr>
              <w:t>root</w:t>
            </w:r>
            <w:r>
              <w:rPr>
                <w:rFonts w:hint="eastAsia"/>
              </w:rPr>
              <w:t>的查看权限，对应服务查看日志的权限</w:t>
            </w:r>
            <w:r>
              <w:rPr>
                <w:rFonts w:hint="eastAsia"/>
              </w:rPr>
              <w:t>,</w:t>
            </w:r>
            <w:r>
              <w:rPr>
                <w:rFonts w:hint="eastAsia"/>
              </w:rPr>
              <w:t>重启对应服务的权限</w:t>
            </w:r>
          </w:p>
          <w:p w:rsidR="00D70814" w:rsidRPr="00104D3D" w:rsidRDefault="00D70814" w:rsidP="003115F3">
            <w:pPr>
              <w:ind w:firstLine="0"/>
            </w:pPr>
            <w:r>
              <w:rPr>
                <w:rFonts w:hint="eastAsia"/>
              </w:rPr>
              <w:t>/bin/cat,/bin/ls,/usr/bin/tail /var/log/tomcat6*./bin/grep /var/log/tomcat6*,/sbin/service,/sbin/chkconfig</w:t>
            </w:r>
          </w:p>
        </w:tc>
      </w:tr>
      <w:tr w:rsidR="00D70814" w:rsidTr="003115F3">
        <w:tc>
          <w:tcPr>
            <w:tcW w:w="4261" w:type="dxa"/>
            <w:vAlign w:val="center"/>
          </w:tcPr>
          <w:p w:rsidR="00D70814" w:rsidRDefault="00D70814" w:rsidP="003115F3">
            <w:pPr>
              <w:ind w:firstLine="0"/>
              <w:jc w:val="center"/>
              <w:rPr>
                <w:b/>
              </w:rPr>
            </w:pPr>
            <w:r w:rsidRPr="00721FC4">
              <w:rPr>
                <w:b/>
              </w:rPr>
              <w:t>开发经理</w:t>
            </w:r>
          </w:p>
          <w:p w:rsidR="00D70814" w:rsidRPr="00721FC4" w:rsidRDefault="00D70814" w:rsidP="003115F3">
            <w:pPr>
              <w:ind w:firstLine="0"/>
              <w:jc w:val="center"/>
              <w:rPr>
                <w:b/>
              </w:rPr>
            </w:pPr>
            <w:r>
              <w:rPr>
                <w:rFonts w:hint="eastAsia"/>
                <w:b/>
              </w:rPr>
              <w:t>H</w:t>
            </w:r>
          </w:p>
        </w:tc>
        <w:tc>
          <w:tcPr>
            <w:tcW w:w="4261" w:type="dxa"/>
          </w:tcPr>
          <w:p w:rsidR="00D70814" w:rsidRDefault="00D70814" w:rsidP="003115F3">
            <w:pPr>
              <w:ind w:firstLine="0"/>
            </w:pPr>
            <w:r>
              <w:rPr>
                <w:rFonts w:hint="eastAsia"/>
              </w:rPr>
              <w:t>项目所在服务器的</w:t>
            </w:r>
            <w:r>
              <w:rPr>
                <w:rFonts w:hint="eastAsia"/>
              </w:rPr>
              <w:t>ALL</w:t>
            </w:r>
            <w:r>
              <w:rPr>
                <w:rFonts w:hint="eastAsia"/>
              </w:rPr>
              <w:t>权限，不能修改</w:t>
            </w:r>
            <w:r>
              <w:rPr>
                <w:rFonts w:hint="eastAsia"/>
              </w:rPr>
              <w:t>root</w:t>
            </w:r>
            <w:r>
              <w:rPr>
                <w:rFonts w:hint="eastAsia"/>
              </w:rPr>
              <w:t>密码</w:t>
            </w:r>
          </w:p>
          <w:p w:rsidR="00D70814" w:rsidRDefault="00D70814" w:rsidP="00411255">
            <w:pPr>
              <w:ind w:firstLine="0"/>
            </w:pPr>
            <w:r>
              <w:rPr>
                <w:rFonts w:hint="eastAsia"/>
              </w:rPr>
              <w:t>ALL,/usr/bin/passwd</w:t>
            </w:r>
            <w:r w:rsidR="009A4FAF">
              <w:rPr>
                <w:rFonts w:hint="eastAsia"/>
              </w:rPr>
              <w:t xml:space="preserve"> </w:t>
            </w:r>
            <w:r>
              <w:rPr>
                <w:rFonts w:hint="eastAsia"/>
              </w:rPr>
              <w:t>[A-Za-z]*,!/usr/bin/passwd root,!/usr/sbin/visudo,!/usr/bin/vi</w:t>
            </w:r>
            <w:r w:rsidR="00411255">
              <w:rPr>
                <w:rFonts w:hint="eastAsia"/>
              </w:rPr>
              <w:t>m</w:t>
            </w:r>
            <w:r w:rsidR="00652F54">
              <w:rPr>
                <w:rFonts w:hint="eastAsia"/>
              </w:rPr>
              <w:t>,</w:t>
            </w:r>
            <w:r w:rsidR="00652F54">
              <w:t xml:space="preserve"> </w:t>
            </w:r>
            <w:r w:rsidR="00652F54" w:rsidRPr="00652F54">
              <w:t>!/bin/sed</w:t>
            </w:r>
            <w:r w:rsidR="00602F19">
              <w:rPr>
                <w:rFonts w:hint="eastAsia"/>
              </w:rPr>
              <w:t>,</w:t>
            </w:r>
            <w:r w:rsidR="00602F19">
              <w:t xml:space="preserve"> </w:t>
            </w:r>
            <w:r w:rsidR="00602F19">
              <w:rPr>
                <w:rFonts w:hint="eastAsia"/>
              </w:rPr>
              <w:t>!</w:t>
            </w:r>
            <w:r w:rsidR="00602F19" w:rsidRPr="00602F19">
              <w:t>/usr/bin/sudo</w:t>
            </w:r>
            <w:r w:rsidR="009730C0">
              <w:rPr>
                <w:rFonts w:hint="eastAsia"/>
              </w:rPr>
              <w:t xml:space="preserve"> su -</w:t>
            </w:r>
            <w:r w:rsidR="00844562">
              <w:rPr>
                <w:rFonts w:hint="eastAsia"/>
              </w:rPr>
              <w:t>,</w:t>
            </w:r>
            <w:r w:rsidR="009730C0">
              <w:rPr>
                <w:rFonts w:hint="eastAsia"/>
              </w:rPr>
              <w:t>!/usr/bin/sudo -i,!/usr/bin/sudo -s,</w:t>
            </w:r>
            <w:r w:rsidR="009F2326">
              <w:rPr>
                <w:rFonts w:hint="eastAsia"/>
              </w:rPr>
              <w:t xml:space="preserve"> </w:t>
            </w:r>
            <w:r w:rsidR="00844562">
              <w:rPr>
                <w:rFonts w:hint="eastAsia"/>
              </w:rPr>
              <w:t xml:space="preserve">!/bin/su </w:t>
            </w:r>
          </w:p>
        </w:tc>
      </w:tr>
    </w:tbl>
    <w:p w:rsidR="00D70814" w:rsidRDefault="00D70814" w:rsidP="00BB14F4">
      <w:pPr>
        <w:pStyle w:val="3"/>
      </w:pPr>
      <w:r>
        <w:t>架构师</w:t>
      </w:r>
    </w:p>
    <w:tbl>
      <w:tblPr>
        <w:tblStyle w:val="a8"/>
        <w:tblW w:w="0" w:type="auto"/>
        <w:tblLook w:val="04A0" w:firstRow="1" w:lastRow="0" w:firstColumn="1" w:lastColumn="0" w:noHBand="0" w:noVBand="1"/>
      </w:tblPr>
      <w:tblGrid>
        <w:gridCol w:w="4736"/>
        <w:gridCol w:w="4737"/>
      </w:tblGrid>
      <w:tr w:rsidR="00D70814" w:rsidTr="003115F3">
        <w:tc>
          <w:tcPr>
            <w:tcW w:w="4736" w:type="dxa"/>
          </w:tcPr>
          <w:p w:rsidR="00D70814" w:rsidRPr="00FF21B8" w:rsidRDefault="00D70814" w:rsidP="003115F3">
            <w:pPr>
              <w:ind w:firstLine="0"/>
              <w:jc w:val="center"/>
              <w:rPr>
                <w:b/>
              </w:rPr>
            </w:pPr>
            <w:r w:rsidRPr="00FF21B8">
              <w:rPr>
                <w:b/>
              </w:rPr>
              <w:t>级别</w:t>
            </w:r>
          </w:p>
        </w:tc>
        <w:tc>
          <w:tcPr>
            <w:tcW w:w="4737" w:type="dxa"/>
          </w:tcPr>
          <w:p w:rsidR="00D70814" w:rsidRPr="00FF21B8" w:rsidRDefault="00D70814" w:rsidP="003115F3">
            <w:pPr>
              <w:ind w:firstLine="0"/>
              <w:rPr>
                <w:b/>
              </w:rPr>
            </w:pPr>
            <w:r w:rsidRPr="00FF21B8">
              <w:rPr>
                <w:b/>
              </w:rPr>
              <w:t>权限</w:t>
            </w:r>
          </w:p>
        </w:tc>
      </w:tr>
      <w:tr w:rsidR="00D70814" w:rsidTr="003115F3">
        <w:tc>
          <w:tcPr>
            <w:tcW w:w="4736" w:type="dxa"/>
            <w:vAlign w:val="center"/>
          </w:tcPr>
          <w:p w:rsidR="00D70814" w:rsidRPr="00FF21B8" w:rsidRDefault="00D70814" w:rsidP="003115F3">
            <w:pPr>
              <w:ind w:firstLine="0"/>
              <w:jc w:val="center"/>
              <w:rPr>
                <w:b/>
              </w:rPr>
            </w:pPr>
            <w:r w:rsidRPr="00FF21B8">
              <w:rPr>
                <w:b/>
              </w:rPr>
              <w:t>架构</w:t>
            </w:r>
            <w:r>
              <w:rPr>
                <w:rFonts w:hint="eastAsia"/>
                <w:b/>
              </w:rPr>
              <w:t>师</w:t>
            </w:r>
          </w:p>
        </w:tc>
        <w:tc>
          <w:tcPr>
            <w:tcW w:w="4737" w:type="dxa"/>
          </w:tcPr>
          <w:p w:rsidR="00D70814" w:rsidRDefault="00D70814" w:rsidP="003115F3">
            <w:pPr>
              <w:ind w:firstLine="0"/>
            </w:pPr>
            <w:r>
              <w:t>普通用户权限</w:t>
            </w:r>
          </w:p>
          <w:p w:rsidR="00D70814" w:rsidRDefault="00D70814" w:rsidP="003115F3">
            <w:pPr>
              <w:ind w:firstLine="0"/>
            </w:pPr>
            <w:r>
              <w:rPr>
                <w:rFonts w:hint="eastAsia"/>
              </w:rPr>
              <w:t>不加入</w:t>
            </w:r>
            <w:r>
              <w:rPr>
                <w:rFonts w:hint="eastAsia"/>
              </w:rPr>
              <w:t>sudo</w:t>
            </w:r>
            <w:r>
              <w:rPr>
                <w:rFonts w:hint="eastAsia"/>
              </w:rPr>
              <w:t>列表</w:t>
            </w:r>
          </w:p>
        </w:tc>
      </w:tr>
    </w:tbl>
    <w:p w:rsidR="00D70814" w:rsidRDefault="00D70814" w:rsidP="00BB14F4">
      <w:pPr>
        <w:pStyle w:val="3"/>
      </w:pPr>
      <w:r>
        <w:rPr>
          <w:rFonts w:hint="eastAsia"/>
        </w:rPr>
        <w:t>DBA</w:t>
      </w:r>
      <w:r>
        <w:rPr>
          <w:rFonts w:hint="eastAsia"/>
        </w:rPr>
        <w:t>组：</w:t>
      </w:r>
    </w:p>
    <w:tbl>
      <w:tblPr>
        <w:tblStyle w:val="a8"/>
        <w:tblW w:w="0" w:type="auto"/>
        <w:tblLook w:val="04A0" w:firstRow="1" w:lastRow="0" w:firstColumn="1" w:lastColumn="0" w:noHBand="0" w:noVBand="1"/>
      </w:tblPr>
      <w:tblGrid>
        <w:gridCol w:w="2074"/>
        <w:gridCol w:w="7966"/>
      </w:tblGrid>
      <w:tr w:rsidR="00D70814" w:rsidTr="003115F3">
        <w:tc>
          <w:tcPr>
            <w:tcW w:w="3157" w:type="dxa"/>
          </w:tcPr>
          <w:p w:rsidR="00D70814" w:rsidRPr="00E423AC" w:rsidRDefault="00D70814" w:rsidP="003115F3">
            <w:pPr>
              <w:ind w:firstLine="0"/>
              <w:jc w:val="center"/>
              <w:rPr>
                <w:b/>
              </w:rPr>
            </w:pPr>
            <w:r w:rsidRPr="00E423AC">
              <w:rPr>
                <w:b/>
              </w:rPr>
              <w:t>级别</w:t>
            </w:r>
          </w:p>
        </w:tc>
        <w:tc>
          <w:tcPr>
            <w:tcW w:w="3158" w:type="dxa"/>
          </w:tcPr>
          <w:p w:rsidR="00D70814" w:rsidRPr="00E423AC" w:rsidRDefault="00D70814" w:rsidP="003115F3">
            <w:pPr>
              <w:ind w:firstLine="0"/>
              <w:jc w:val="center"/>
              <w:rPr>
                <w:b/>
              </w:rPr>
            </w:pPr>
            <w:r w:rsidRPr="00E423AC">
              <w:rPr>
                <w:b/>
              </w:rPr>
              <w:t>权限</w:t>
            </w:r>
          </w:p>
        </w:tc>
      </w:tr>
      <w:tr w:rsidR="00D70814" w:rsidTr="003115F3">
        <w:tc>
          <w:tcPr>
            <w:tcW w:w="3157" w:type="dxa"/>
            <w:vAlign w:val="center"/>
          </w:tcPr>
          <w:p w:rsidR="00D70814" w:rsidRPr="00E423AC" w:rsidRDefault="00D70814" w:rsidP="003115F3">
            <w:pPr>
              <w:ind w:firstLine="0"/>
              <w:jc w:val="center"/>
              <w:rPr>
                <w:b/>
              </w:rPr>
            </w:pPr>
            <w:r w:rsidRPr="00E423AC">
              <w:rPr>
                <w:b/>
              </w:rPr>
              <w:t>初级</w:t>
            </w:r>
            <w:r w:rsidRPr="00E423AC">
              <w:rPr>
                <w:rFonts w:hint="eastAsia"/>
                <w:b/>
              </w:rPr>
              <w:t>DBA</w:t>
            </w:r>
          </w:p>
        </w:tc>
        <w:tc>
          <w:tcPr>
            <w:tcW w:w="3158" w:type="dxa"/>
          </w:tcPr>
          <w:p w:rsidR="00D70814" w:rsidRDefault="00D70814" w:rsidP="003115F3">
            <w:pPr>
              <w:ind w:firstLine="0"/>
            </w:pPr>
            <w:r>
              <w:rPr>
                <w:rFonts w:hint="eastAsia"/>
              </w:rPr>
              <w:t>普通用户权限</w:t>
            </w:r>
          </w:p>
          <w:p w:rsidR="00D70814" w:rsidRDefault="00D70814" w:rsidP="003115F3">
            <w:pPr>
              <w:ind w:firstLine="0"/>
            </w:pPr>
            <w:r>
              <w:rPr>
                <w:rFonts w:hint="eastAsia"/>
              </w:rPr>
              <w:t>不加入</w:t>
            </w:r>
            <w:r>
              <w:rPr>
                <w:rFonts w:hint="eastAsia"/>
              </w:rPr>
              <w:t>sudo</w:t>
            </w:r>
            <w:r>
              <w:rPr>
                <w:rFonts w:hint="eastAsia"/>
              </w:rPr>
              <w:t>列表</w:t>
            </w:r>
          </w:p>
        </w:tc>
      </w:tr>
      <w:tr w:rsidR="00D70814" w:rsidTr="003115F3">
        <w:tc>
          <w:tcPr>
            <w:tcW w:w="3157" w:type="dxa"/>
            <w:vAlign w:val="center"/>
          </w:tcPr>
          <w:p w:rsidR="00D70814" w:rsidRPr="00E423AC" w:rsidRDefault="00D70814" w:rsidP="003115F3">
            <w:pPr>
              <w:ind w:firstLine="0"/>
              <w:jc w:val="center"/>
              <w:rPr>
                <w:b/>
              </w:rPr>
            </w:pPr>
            <w:r w:rsidRPr="00E423AC">
              <w:rPr>
                <w:b/>
              </w:rPr>
              <w:t>高级</w:t>
            </w:r>
            <w:r w:rsidRPr="00E423AC">
              <w:rPr>
                <w:rFonts w:hint="eastAsia"/>
                <w:b/>
              </w:rPr>
              <w:t>DBA</w:t>
            </w:r>
          </w:p>
        </w:tc>
        <w:tc>
          <w:tcPr>
            <w:tcW w:w="3158" w:type="dxa"/>
          </w:tcPr>
          <w:p w:rsidR="00D70814" w:rsidRDefault="00D70814" w:rsidP="003115F3">
            <w:pPr>
              <w:ind w:firstLine="0"/>
            </w:pPr>
            <w:r>
              <w:rPr>
                <w:rFonts w:hint="eastAsia"/>
              </w:rPr>
              <w:t>项目所在服务器的</w:t>
            </w:r>
            <w:r>
              <w:rPr>
                <w:rFonts w:hint="eastAsia"/>
              </w:rPr>
              <w:t>ALL</w:t>
            </w:r>
            <w:r>
              <w:rPr>
                <w:rFonts w:hint="eastAsia"/>
              </w:rPr>
              <w:t>权限，不能修改</w:t>
            </w:r>
            <w:r>
              <w:rPr>
                <w:rFonts w:hint="eastAsia"/>
              </w:rPr>
              <w:t>root</w:t>
            </w:r>
            <w:r>
              <w:rPr>
                <w:rFonts w:hint="eastAsia"/>
              </w:rPr>
              <w:t>密码</w:t>
            </w:r>
          </w:p>
          <w:p w:rsidR="00D70814" w:rsidRDefault="00D70814" w:rsidP="00411255">
            <w:pPr>
              <w:ind w:firstLine="0"/>
            </w:pPr>
            <w:r>
              <w:t>ALL,/usr/bin/passwd</w:t>
            </w:r>
            <w:r w:rsidR="009A4FAF">
              <w:rPr>
                <w:rFonts w:hint="eastAsia"/>
              </w:rPr>
              <w:t xml:space="preserve"> </w:t>
            </w:r>
            <w:r>
              <w:t>[A-Za-z]*,!/usr/bin/passwd root,</w:t>
            </w:r>
            <w:r w:rsidR="00411255">
              <w:t>!/usr/sbin/visudo,!/usr/bin/vi</w:t>
            </w:r>
            <w:r w:rsidR="00411255">
              <w:rPr>
                <w:rFonts w:hint="eastAsia"/>
              </w:rPr>
              <w:t>m</w:t>
            </w:r>
            <w:r w:rsidR="000A329D">
              <w:rPr>
                <w:rFonts w:hint="eastAsia"/>
              </w:rPr>
              <w:t>,</w:t>
            </w:r>
            <w:r w:rsidR="000A329D">
              <w:t xml:space="preserve"> </w:t>
            </w:r>
            <w:r w:rsidR="000A329D" w:rsidRPr="000A329D">
              <w:t>!/bin/sed</w:t>
            </w:r>
            <w:r w:rsidR="00602F19">
              <w:rPr>
                <w:rFonts w:hint="eastAsia"/>
              </w:rPr>
              <w:t>,</w:t>
            </w:r>
            <w:r w:rsidR="00602F19">
              <w:t xml:space="preserve"> </w:t>
            </w:r>
            <w:r w:rsidR="00602F19">
              <w:rPr>
                <w:rFonts w:hint="eastAsia"/>
              </w:rPr>
              <w:t>!</w:t>
            </w:r>
            <w:r w:rsidR="00602F19" w:rsidRPr="00602F19">
              <w:t>/usr/bin/sudo</w:t>
            </w:r>
            <w:r w:rsidR="009730C0">
              <w:rPr>
                <w:rFonts w:hint="eastAsia"/>
              </w:rPr>
              <w:t xml:space="preserve"> su -</w:t>
            </w:r>
            <w:r w:rsidR="00844562">
              <w:rPr>
                <w:rFonts w:hint="eastAsia"/>
              </w:rPr>
              <w:t>,</w:t>
            </w:r>
            <w:r w:rsidR="009730C0">
              <w:rPr>
                <w:rFonts w:hint="eastAsia"/>
              </w:rPr>
              <w:t>!/usr/bin/sudo -i,!/usr/bin/sudo -s,</w:t>
            </w:r>
            <w:r w:rsidR="009F2326">
              <w:rPr>
                <w:rFonts w:hint="eastAsia"/>
              </w:rPr>
              <w:t xml:space="preserve"> </w:t>
            </w:r>
            <w:r w:rsidR="00844562">
              <w:rPr>
                <w:rFonts w:hint="eastAsia"/>
              </w:rPr>
              <w:t xml:space="preserve">!/bin/su </w:t>
            </w:r>
          </w:p>
        </w:tc>
      </w:tr>
    </w:tbl>
    <w:p w:rsidR="00D70814" w:rsidRDefault="00D70814" w:rsidP="00BB14F4">
      <w:pPr>
        <w:pStyle w:val="3"/>
      </w:pPr>
      <w:r>
        <w:t>网络组</w:t>
      </w:r>
      <w:r>
        <w:rPr>
          <w:rFonts w:hint="eastAsia"/>
        </w:rPr>
        <w:t>：</w:t>
      </w:r>
    </w:p>
    <w:tbl>
      <w:tblPr>
        <w:tblStyle w:val="a8"/>
        <w:tblW w:w="0" w:type="auto"/>
        <w:tblLook w:val="04A0" w:firstRow="1" w:lastRow="0" w:firstColumn="1" w:lastColumn="0" w:noHBand="0" w:noVBand="1"/>
      </w:tblPr>
      <w:tblGrid>
        <w:gridCol w:w="4736"/>
        <w:gridCol w:w="4737"/>
      </w:tblGrid>
      <w:tr w:rsidR="00D70814" w:rsidTr="003115F3">
        <w:tc>
          <w:tcPr>
            <w:tcW w:w="4736" w:type="dxa"/>
          </w:tcPr>
          <w:p w:rsidR="00D70814" w:rsidRPr="00084647" w:rsidRDefault="00D70814" w:rsidP="003115F3">
            <w:pPr>
              <w:ind w:firstLine="0"/>
              <w:jc w:val="center"/>
              <w:rPr>
                <w:b/>
              </w:rPr>
            </w:pPr>
            <w:r w:rsidRPr="00084647">
              <w:rPr>
                <w:b/>
              </w:rPr>
              <w:t>级别</w:t>
            </w:r>
          </w:p>
        </w:tc>
        <w:tc>
          <w:tcPr>
            <w:tcW w:w="4737" w:type="dxa"/>
          </w:tcPr>
          <w:p w:rsidR="00D70814" w:rsidRPr="00084647" w:rsidRDefault="00D70814" w:rsidP="003115F3">
            <w:pPr>
              <w:ind w:firstLine="0"/>
              <w:jc w:val="center"/>
              <w:rPr>
                <w:b/>
              </w:rPr>
            </w:pPr>
            <w:r w:rsidRPr="00084647">
              <w:rPr>
                <w:b/>
              </w:rPr>
              <w:t>权限</w:t>
            </w:r>
          </w:p>
        </w:tc>
      </w:tr>
      <w:tr w:rsidR="002C39E5" w:rsidTr="002C39E5">
        <w:tc>
          <w:tcPr>
            <w:tcW w:w="4736" w:type="dxa"/>
            <w:vAlign w:val="center"/>
          </w:tcPr>
          <w:p w:rsidR="00D70814" w:rsidRPr="00084647" w:rsidRDefault="00D70814" w:rsidP="002C39E5">
            <w:pPr>
              <w:ind w:firstLine="0"/>
              <w:jc w:val="center"/>
              <w:rPr>
                <w:b/>
              </w:rPr>
            </w:pPr>
            <w:r w:rsidRPr="00084647">
              <w:rPr>
                <w:b/>
              </w:rPr>
              <w:t>初级</w:t>
            </w:r>
          </w:p>
        </w:tc>
        <w:tc>
          <w:tcPr>
            <w:tcW w:w="4737" w:type="dxa"/>
          </w:tcPr>
          <w:p w:rsidR="00D70814" w:rsidRDefault="00D70814" w:rsidP="003115F3">
            <w:pPr>
              <w:ind w:firstLine="0"/>
            </w:pPr>
            <w:r>
              <w:rPr>
                <w:rFonts w:hint="eastAsia"/>
              </w:rPr>
              <w:t>普通用户权限</w:t>
            </w:r>
          </w:p>
          <w:p w:rsidR="00D70814" w:rsidRDefault="00D70814" w:rsidP="003115F3">
            <w:pPr>
              <w:ind w:firstLine="0"/>
            </w:pPr>
            <w:r>
              <w:rPr>
                <w:rFonts w:hint="eastAsia"/>
              </w:rPr>
              <w:t>不加入</w:t>
            </w:r>
            <w:r>
              <w:rPr>
                <w:rFonts w:hint="eastAsia"/>
              </w:rPr>
              <w:t>sudo</w:t>
            </w:r>
            <w:r>
              <w:rPr>
                <w:rFonts w:hint="eastAsia"/>
              </w:rPr>
              <w:t>列表</w:t>
            </w:r>
          </w:p>
        </w:tc>
      </w:tr>
      <w:tr w:rsidR="002C39E5" w:rsidTr="002C39E5">
        <w:tc>
          <w:tcPr>
            <w:tcW w:w="4736" w:type="dxa"/>
            <w:vAlign w:val="center"/>
          </w:tcPr>
          <w:p w:rsidR="00D70814" w:rsidRPr="00084647" w:rsidRDefault="00D70814" w:rsidP="002C39E5">
            <w:pPr>
              <w:ind w:firstLine="0"/>
              <w:jc w:val="center"/>
              <w:rPr>
                <w:b/>
              </w:rPr>
            </w:pPr>
            <w:r w:rsidRPr="00084647">
              <w:rPr>
                <w:b/>
              </w:rPr>
              <w:t>高级</w:t>
            </w:r>
          </w:p>
        </w:tc>
        <w:tc>
          <w:tcPr>
            <w:tcW w:w="4737" w:type="dxa"/>
          </w:tcPr>
          <w:p w:rsidR="00D70814" w:rsidRDefault="00D70814" w:rsidP="003115F3">
            <w:pPr>
              <w:ind w:firstLine="0"/>
            </w:pPr>
            <w:r>
              <w:t>项目所在数据库服务器的</w:t>
            </w:r>
            <w:r>
              <w:rPr>
                <w:rFonts w:hint="eastAsia"/>
              </w:rPr>
              <w:t>ALL</w:t>
            </w:r>
            <w:r>
              <w:rPr>
                <w:rFonts w:hint="eastAsia"/>
              </w:rPr>
              <w:t>权限</w:t>
            </w:r>
          </w:p>
          <w:p w:rsidR="00D70814" w:rsidRDefault="002C39E5" w:rsidP="003115F3">
            <w:pPr>
              <w:ind w:firstLine="0"/>
            </w:pPr>
            <w:r w:rsidRPr="002C39E5">
              <w:t>/sbin/route, /sbin/ifconfig, /bin/ping, /sbin/dhclient, /usr/bin/net, /sbin/iptables, /usr/bin/rfcomm, /usr/bin/wvdial, /sbin/iwconfig, /sbin/mii-tool</w:t>
            </w:r>
          </w:p>
        </w:tc>
      </w:tr>
    </w:tbl>
    <w:p w:rsidR="00D70814" w:rsidRPr="00D70814" w:rsidRDefault="00D70814" w:rsidP="009A70C5">
      <w:pPr>
        <w:rPr>
          <w:noProof/>
        </w:rPr>
      </w:pPr>
    </w:p>
    <w:p w:rsidR="00317B1E" w:rsidRDefault="009A75DC" w:rsidP="009A70C5">
      <w:r>
        <w:rPr>
          <w:rFonts w:hint="eastAsia"/>
        </w:rPr>
        <w:t>授权</w:t>
      </w:r>
      <w:r>
        <w:rPr>
          <w:rFonts w:hint="eastAsia"/>
        </w:rPr>
        <w:t>ALL</w:t>
      </w:r>
      <w:r>
        <w:rPr>
          <w:rFonts w:hint="eastAsia"/>
        </w:rPr>
        <w:t>在进行排除时有时会让我们防不胜防，这种先开后关的策略不是好的策略。</w:t>
      </w:r>
    </w:p>
    <w:p w:rsidR="004C07BC" w:rsidRDefault="004C07BC" w:rsidP="009A70C5">
      <w:r>
        <w:rPr>
          <w:rFonts w:hint="eastAsia"/>
        </w:rPr>
        <w:t>白名单机制：需要什么权限然后去加相应的权限。</w:t>
      </w:r>
    </w:p>
    <w:p w:rsidR="00A80B28" w:rsidRDefault="00C2751E" w:rsidP="00C2751E">
      <w:pPr>
        <w:pStyle w:val="2"/>
      </w:pPr>
      <w:r>
        <w:rPr>
          <w:rFonts w:hint="eastAsia"/>
        </w:rPr>
        <w:t>模拟创建用户角色</w:t>
      </w:r>
    </w:p>
    <w:p w:rsidR="00C2751E" w:rsidRDefault="00C2751E" w:rsidP="00C2751E">
      <w:r>
        <w:rPr>
          <w:rFonts w:hint="eastAsia"/>
        </w:rPr>
        <w:t>建立三个初级运维，一个高级运维，一个网络</w:t>
      </w:r>
      <w:r w:rsidR="008207C0">
        <w:rPr>
          <w:rFonts w:hint="eastAsia"/>
        </w:rPr>
        <w:t>工程师，一个运维经理，密码统一是</w:t>
      </w:r>
      <w:r w:rsidR="008207C0">
        <w:rPr>
          <w:rFonts w:hint="eastAsia"/>
        </w:rPr>
        <w:t>123456</w:t>
      </w:r>
    </w:p>
    <w:p w:rsidR="00520D57" w:rsidRDefault="00520D57" w:rsidP="00520D57">
      <w:r>
        <w:t xml:space="preserve">for user in chuji01 chuji02 chuji03 senior01 net01  manager01;do useradd $user; </w:t>
      </w:r>
    </w:p>
    <w:p w:rsidR="00520D57" w:rsidRDefault="00520D57" w:rsidP="00520D57">
      <w:r>
        <w:t>echo "123456"|passwd --stdin $user;done</w:t>
      </w:r>
    </w:p>
    <w:p w:rsidR="00520D57" w:rsidRDefault="00520D57" w:rsidP="00520D57"/>
    <w:p w:rsidR="00520D57" w:rsidRDefault="00520D57" w:rsidP="00520D57">
      <w:r>
        <w:rPr>
          <w:rFonts w:hint="eastAsia"/>
        </w:rPr>
        <w:t>建立</w:t>
      </w:r>
      <w:r>
        <w:rPr>
          <w:rFonts w:hint="eastAsia"/>
        </w:rPr>
        <w:t>5</w:t>
      </w:r>
      <w:r>
        <w:rPr>
          <w:rFonts w:hint="eastAsia"/>
        </w:rPr>
        <w:t>个开发人员，属于</w:t>
      </w:r>
      <w:r>
        <w:rPr>
          <w:rFonts w:hint="eastAsia"/>
        </w:rPr>
        <w:t>php</w:t>
      </w:r>
      <w:r w:rsidR="008D52BF">
        <w:rPr>
          <w:rFonts w:hint="eastAsia"/>
        </w:rPr>
        <w:t>ers</w:t>
      </w:r>
      <w:r w:rsidR="008D52BF">
        <w:rPr>
          <w:rFonts w:hint="eastAsia"/>
        </w:rPr>
        <w:t>组</w:t>
      </w:r>
      <w:r w:rsidR="00C65CAA">
        <w:rPr>
          <w:rFonts w:hint="eastAsia"/>
        </w:rPr>
        <w:t>，一个开发经理，一个高级开发人员</w:t>
      </w:r>
    </w:p>
    <w:p w:rsidR="00C65CAA" w:rsidRDefault="00C65CAA" w:rsidP="00C65CAA">
      <w:r>
        <w:t>groupadd -g 555 phpers</w:t>
      </w:r>
    </w:p>
    <w:p w:rsidR="00C65CAA" w:rsidRDefault="00C65CAA" w:rsidP="00C65CAA">
      <w:r>
        <w:t>for n in `seq 5`;do useradd -g phpers php00$n;echo "123456"|passwd --stdin php00$n;done</w:t>
      </w:r>
    </w:p>
    <w:p w:rsidR="00C65CAA" w:rsidRDefault="00C65CAA" w:rsidP="00C65CAA">
      <w:r>
        <w:t>for user in kaifamanager001 seniorphpers;do useradd $user;echo "123456"|passwd --stdin $user;done</w:t>
      </w:r>
    </w:p>
    <w:p w:rsidR="00C65CAA" w:rsidRDefault="00B24298" w:rsidP="00B24298">
      <w:pPr>
        <w:pStyle w:val="2"/>
      </w:pPr>
      <w:r>
        <w:rPr>
          <w:rFonts w:hint="eastAsia"/>
        </w:rPr>
        <w:t>sudo</w:t>
      </w:r>
      <w:r>
        <w:rPr>
          <w:rFonts w:hint="eastAsia"/>
        </w:rPr>
        <w:t>配置</w:t>
      </w:r>
    </w:p>
    <w:p w:rsidR="00B24298" w:rsidRPr="00B24298" w:rsidRDefault="00B24298" w:rsidP="00B24298"/>
    <w:p w:rsidR="008D52BF" w:rsidRPr="00C2751E" w:rsidRDefault="008D52BF" w:rsidP="00520D57"/>
    <w:p w:rsidR="00BB14F4" w:rsidRDefault="00BB14F4" w:rsidP="009A70C5"/>
    <w:p w:rsidR="00BB14F4" w:rsidRDefault="002C39E5" w:rsidP="009A70C5">
      <w:r>
        <w:rPr>
          <w:rFonts w:hint="eastAsia"/>
        </w:rPr>
        <w:t>visudo</w:t>
      </w:r>
    </w:p>
    <w:p w:rsidR="002C39E5" w:rsidRDefault="002C39E5" w:rsidP="009A70C5">
      <w:r>
        <w:rPr>
          <w:rFonts w:hint="eastAsia"/>
        </w:rPr>
        <w:t>添加</w:t>
      </w:r>
    </w:p>
    <w:p w:rsidR="002C39E5" w:rsidRDefault="002C39E5" w:rsidP="002C39E5">
      <w:r>
        <w:t>#############Cmnd_Alias by tuwei 2018-11-10</w:t>
      </w:r>
    </w:p>
    <w:p w:rsidR="002C39E5" w:rsidRDefault="002C39E5" w:rsidP="002C39E5">
      <w:r>
        <w:t>Cmnd_Alias  CY_CMD_1 = /usr/bin/free,/usr/bin/iostat,/usr/bin/top,/bin/cat,/bin/ls, /sbin/ifconfig,/bin/netstat,/sbin/route</w:t>
      </w:r>
    </w:p>
    <w:p w:rsidR="002C39E5" w:rsidRDefault="002C39E5" w:rsidP="002C39E5">
      <w:r>
        <w:t xml:space="preserve">Cmnd_Alias  GY_CMD_1 = /usr/bin/free,/usr/bin/iostat,/usr/bin/top,/bin/cat,/bin/ls, </w:t>
      </w:r>
      <w:r>
        <w:lastRenderedPageBreak/>
        <w:t>/sbin/ifconfig,/bin/netstat,/sbin/route,/sbin/iptables,/etc/init.d/network,/bin/kill,/usr/bin/killall,/bin/rpm,/sbin/fdisk,/usr/bin/yum,/bin/mount,/bin/umount,/etc/init.d/postfix,/etc/init.d/httpd,/etc/init.d/keepalived,/etc/init.d/tomcat6,/usr/bin/tail, /usr/bin/xargs,/bin/grep,/bin/awk,/bin/sed</w:t>
      </w:r>
    </w:p>
    <w:p w:rsidR="002C39E5" w:rsidRDefault="002C39E5" w:rsidP="002C39E5">
      <w:r>
        <w:t>Cmnd_Alias CK_CMD_1 = /bin/cat,/bin/ls,/usr/bin/tail /var/log/tomcat6*./bin/grep /var/log/tomcat6*</w:t>
      </w:r>
    </w:p>
    <w:p w:rsidR="002C39E5" w:rsidRDefault="002C39E5" w:rsidP="002C39E5">
      <w:r>
        <w:t>Cmnd_Alias GK_CMD_1 = /bin/cat,/bin/ls,/usr/bin/tail /var/log/tomcat6*./bin/grep /var/log/tomcat6*,/sbin/service,/sbin/chkconfig</w:t>
      </w:r>
    </w:p>
    <w:p w:rsidR="002C39E5" w:rsidRDefault="002C39E5" w:rsidP="002C39E5">
      <w:r>
        <w:t>Cmnd_Alias CW_CMD_1 = /sbin/route, /sbin/ifconfig, /bin/ping, /sbin/dhclient, /usr/bin/net, /sbin/iptables, /usr/bin/rfcomm, /usr/bin/wvdial, /sbin/iwconfig, /sbin/mii-tool</w:t>
      </w:r>
    </w:p>
    <w:p w:rsidR="00706031" w:rsidRDefault="00706031" w:rsidP="00706031">
      <w:r>
        <w:t>#####################User_Alias by tuwei</w:t>
      </w:r>
    </w:p>
    <w:p w:rsidR="00706031" w:rsidRDefault="00706031" w:rsidP="00706031">
      <w:r>
        <w:t>User_Alias CHUJIADMIN = chuji01,chuji02,chuji03</w:t>
      </w:r>
    </w:p>
    <w:p w:rsidR="00706031" w:rsidRDefault="00706031" w:rsidP="00706031">
      <w:r>
        <w:t>User_Alias  GWNETADMIN = net01</w:t>
      </w:r>
    </w:p>
    <w:p w:rsidR="00706031" w:rsidRDefault="00706031" w:rsidP="00706031">
      <w:r>
        <w:t>User_Alias   CHUJI_KAIFA = %phpers</w:t>
      </w:r>
    </w:p>
    <w:p w:rsidR="00706031" w:rsidRDefault="00706031" w:rsidP="00706031">
      <w:r>
        <w:t>##########Runas_Alias BY TUWEI</w:t>
      </w:r>
    </w:p>
    <w:p w:rsidR="00706031" w:rsidRDefault="00706031" w:rsidP="00706031">
      <w:r>
        <w:t>Runas_Alias  OP=root</w:t>
      </w:r>
    </w:p>
    <w:p w:rsidR="00706031" w:rsidRDefault="00706031" w:rsidP="00706031">
      <w:r>
        <w:t>####pri config</w:t>
      </w:r>
    </w:p>
    <w:p w:rsidR="00706031" w:rsidRDefault="00706031" w:rsidP="00706031">
      <w:r>
        <w:t>senior01  ALL=(OP) GY_CMD_1</w:t>
      </w:r>
    </w:p>
    <w:p w:rsidR="00706031" w:rsidRDefault="00706031" w:rsidP="00706031">
      <w:r>
        <w:t>manager01  ALL=(ALL) NOPASSWD:ALL</w:t>
      </w:r>
    </w:p>
    <w:p w:rsidR="00706031" w:rsidRDefault="00706031" w:rsidP="00706031">
      <w:r>
        <w:t>kaifamanager001 ALL=(ALL) ALL,/usr/bin/passwd [A-Za-z]*,!/usr/bin/passwd root,!/usr/sbin/visudo,!/usr/bin/vi *sudoer*</w:t>
      </w:r>
      <w:r w:rsidR="000A329D">
        <w:rPr>
          <w:rFonts w:hint="eastAsia"/>
        </w:rPr>
        <w:t>,</w:t>
      </w:r>
      <w:r w:rsidR="000A329D" w:rsidRPr="000A329D">
        <w:t xml:space="preserve"> !/bin/sed</w:t>
      </w:r>
    </w:p>
    <w:p w:rsidR="00706031" w:rsidRDefault="00706031" w:rsidP="00706031">
      <w:r>
        <w:t>seniorphpers  ALL=(OP) GK_CMD_1</w:t>
      </w:r>
    </w:p>
    <w:p w:rsidR="00706031" w:rsidRDefault="00706031" w:rsidP="00706031">
      <w:r>
        <w:t>CHUJIADMIN    ALL=(OP) CY_CMD_1</w:t>
      </w:r>
    </w:p>
    <w:p w:rsidR="00706031" w:rsidRDefault="00706031" w:rsidP="00706031">
      <w:r>
        <w:t>GWNETADMIN    ALL=(OP) CW_CMD_1</w:t>
      </w:r>
    </w:p>
    <w:p w:rsidR="002C39E5" w:rsidRDefault="00706031" w:rsidP="00706031">
      <w:r>
        <w:t>CHUJI_KAIFA   ALL=(OP) CK_CMD_1</w:t>
      </w:r>
    </w:p>
    <w:p w:rsidR="00706031" w:rsidRDefault="00706031" w:rsidP="00706031">
      <w:pPr>
        <w:pStyle w:val="2"/>
      </w:pPr>
      <w:r>
        <w:rPr>
          <w:rFonts w:hint="eastAsia"/>
        </w:rPr>
        <w:lastRenderedPageBreak/>
        <w:t>测试调式</w:t>
      </w:r>
    </w:p>
    <w:p w:rsidR="00706031" w:rsidRDefault="000A329D" w:rsidP="00706031">
      <w:r>
        <w:rPr>
          <w:rFonts w:hint="eastAsia"/>
        </w:rPr>
        <w:t>切换到</w:t>
      </w:r>
      <w:r>
        <w:rPr>
          <w:rFonts w:hint="eastAsia"/>
        </w:rPr>
        <w:t>chuji01</w:t>
      </w:r>
      <w:r>
        <w:rPr>
          <w:rFonts w:hint="eastAsia"/>
        </w:rPr>
        <w:t>用户</w:t>
      </w:r>
    </w:p>
    <w:p w:rsidR="005A4270" w:rsidRDefault="005A4270" w:rsidP="005A4270">
      <w:r>
        <w:t>[chuji01@mail ~]$ whoami</w:t>
      </w:r>
    </w:p>
    <w:p w:rsidR="005A4270" w:rsidRDefault="005A4270" w:rsidP="005A4270">
      <w:r>
        <w:t>chuji01</w:t>
      </w:r>
    </w:p>
    <w:p w:rsidR="005A4270" w:rsidRDefault="005A4270" w:rsidP="005A4270">
      <w:r>
        <w:t>[chuji01@mail ~]$ sudo -l</w:t>
      </w:r>
      <w:r w:rsidR="00832D49">
        <w:rPr>
          <w:rFonts w:hint="eastAsia"/>
        </w:rPr>
        <w:t xml:space="preserve">  ----</w:t>
      </w:r>
      <w:r w:rsidR="00832D49">
        <w:rPr>
          <w:rFonts w:hint="eastAsia"/>
        </w:rPr>
        <w:t>查看权限</w:t>
      </w:r>
    </w:p>
    <w:p w:rsidR="005A4270" w:rsidRDefault="005A4270" w:rsidP="005A4270">
      <w:r>
        <w:t xml:space="preserve">[sudo] password for chuji01: </w:t>
      </w:r>
    </w:p>
    <w:p w:rsidR="005A4270" w:rsidRDefault="005A4270" w:rsidP="005A4270">
      <w:r>
        <w:t>Matching Defaults entries for chuji01 on this host:</w:t>
      </w:r>
    </w:p>
    <w:p w:rsidR="005A4270" w:rsidRDefault="005A4270" w:rsidP="005A4270">
      <w:r>
        <w:t xml:space="preserve">    requiretty, !visiblepw, always_set_home, env_reset, env_keep="COLORS DISPLAY HOSTNAME HISTSIZE</w:t>
      </w:r>
    </w:p>
    <w:p w:rsidR="005A4270" w:rsidRDefault="005A4270" w:rsidP="005A4270">
      <w:r>
        <w:t xml:space="preserve">    INPUTRC KDEDIR LS_COLORS", env_keep+="MAIL PS1 PS2 QTDIR USERNAME LANG LC_ADDRESS LC_CTYPE",</w:t>
      </w:r>
    </w:p>
    <w:p w:rsidR="005A4270" w:rsidRDefault="005A4270" w:rsidP="005A4270">
      <w:r>
        <w:t xml:space="preserve">    env_keep+="LC_COLLATE LC_IDENTIFICATION LC_MEASUREMENT LC_MESSAGES", env_keep+="LC_MONETARY</w:t>
      </w:r>
    </w:p>
    <w:p w:rsidR="005A4270" w:rsidRDefault="005A4270" w:rsidP="005A4270">
      <w:r>
        <w:t xml:space="preserve">    LC_NAME LC_NUMERIC LC_PAPER LC_TELEPHONE", env_keep+="LC_TIME LC_ALL LANGUAGE LINGUAS</w:t>
      </w:r>
    </w:p>
    <w:p w:rsidR="005A4270" w:rsidRDefault="005A4270" w:rsidP="005A4270">
      <w:r>
        <w:t xml:space="preserve">    _XKB_CHARSET XAUTHORITY", secure_path=/sbin\:/bin\:/usr/sbin\:/usr/bin</w:t>
      </w:r>
    </w:p>
    <w:p w:rsidR="005A4270" w:rsidRDefault="005A4270" w:rsidP="005A4270"/>
    <w:p w:rsidR="005A4270" w:rsidRDefault="005A4270" w:rsidP="005A4270">
      <w:r>
        <w:t>User chuji01 may run the following commands on this host:</w:t>
      </w:r>
    </w:p>
    <w:p w:rsidR="005A4270" w:rsidRDefault="005A4270" w:rsidP="005A4270">
      <w:r>
        <w:t xml:space="preserve">    (root) /usr/bin/free, /usr/bin/iostat, /usr/bin/top, /bin/cat, /bin/ls, /sbin/ifconfig,</w:t>
      </w:r>
    </w:p>
    <w:p w:rsidR="000A329D" w:rsidRPr="00706031" w:rsidRDefault="005A4270" w:rsidP="005A4270">
      <w:r>
        <w:t xml:space="preserve">    /bin/netstat, /sbin/route</w:t>
      </w:r>
    </w:p>
    <w:p w:rsidR="00BB14F4" w:rsidRDefault="00BB14F4" w:rsidP="009A70C5"/>
    <w:p w:rsidR="00BB14F4" w:rsidRDefault="00BB14F4" w:rsidP="009A70C5"/>
    <w:p w:rsidR="00832D49" w:rsidRDefault="00832D49" w:rsidP="00832D49">
      <w:r>
        <w:t>[chuji01@mail ~]$ sudo useradd a</w:t>
      </w:r>
    </w:p>
    <w:p w:rsidR="00BB14F4" w:rsidRDefault="00832D49" w:rsidP="00832D49">
      <w:r>
        <w:t>Sorry, user chuji01 is not allowed to execute '/usr/sbin/useradd a' as root on mail.tuwei.com</w:t>
      </w:r>
    </w:p>
    <w:p w:rsidR="00BB14F4" w:rsidRDefault="00BB14F4" w:rsidP="009A70C5"/>
    <w:p w:rsidR="00BB14F4" w:rsidRDefault="00BB14F4" w:rsidP="009A70C5"/>
    <w:p w:rsidR="00BB14F4" w:rsidRDefault="00226690" w:rsidP="00226690">
      <w:pPr>
        <w:pStyle w:val="1"/>
      </w:pPr>
      <w:r>
        <w:rPr>
          <w:rFonts w:hint="eastAsia"/>
        </w:rPr>
        <w:t>企业生产环境日志审计解决方案</w:t>
      </w:r>
    </w:p>
    <w:p w:rsidR="00226690" w:rsidRDefault="00614E99" w:rsidP="00226690">
      <w:r>
        <w:rPr>
          <w:rFonts w:hint="eastAsia"/>
        </w:rPr>
        <w:t>所谓日志审计，就是记录所有系统及相关用户行为</w:t>
      </w:r>
      <w:r w:rsidR="00451E16">
        <w:rPr>
          <w:rFonts w:hint="eastAsia"/>
        </w:rPr>
        <w:t>的信息，并且可以自动分析、处理、展示（文本或者录像）。</w:t>
      </w:r>
    </w:p>
    <w:p w:rsidR="00451E16" w:rsidRDefault="00451E16" w:rsidP="00451E16">
      <w:pPr>
        <w:pStyle w:val="2"/>
      </w:pPr>
      <w:r>
        <w:rPr>
          <w:rFonts w:hint="eastAsia"/>
        </w:rPr>
        <w:t>方法</w:t>
      </w:r>
      <w:r>
        <w:rPr>
          <w:rFonts w:hint="eastAsia"/>
        </w:rPr>
        <w:t>1</w:t>
      </w:r>
    </w:p>
    <w:p w:rsidR="00451E16" w:rsidRDefault="00451E16" w:rsidP="00451E16">
      <w:r>
        <w:rPr>
          <w:rFonts w:hint="eastAsia"/>
        </w:rPr>
        <w:t>通过环境变量命令及</w:t>
      </w:r>
      <w:r>
        <w:rPr>
          <w:rFonts w:hint="eastAsia"/>
        </w:rPr>
        <w:t>syslog</w:t>
      </w:r>
      <w:r>
        <w:rPr>
          <w:rFonts w:hint="eastAsia"/>
        </w:rPr>
        <w:t>服务进行全部日志审计（信息太大，不推荐）。</w:t>
      </w:r>
    </w:p>
    <w:p w:rsidR="00451E16" w:rsidRDefault="00451E16" w:rsidP="00451E16">
      <w:pPr>
        <w:pStyle w:val="2"/>
      </w:pPr>
      <w:r>
        <w:rPr>
          <w:rFonts w:hint="eastAsia"/>
        </w:rPr>
        <w:t>方法</w:t>
      </w:r>
      <w:r>
        <w:rPr>
          <w:rFonts w:hint="eastAsia"/>
        </w:rPr>
        <w:t>2</w:t>
      </w:r>
      <w:r w:rsidR="00B36FE9">
        <w:rPr>
          <w:rFonts w:hint="eastAsia"/>
        </w:rPr>
        <w:t xml:space="preserve"> </w:t>
      </w:r>
    </w:p>
    <w:p w:rsidR="00451E16" w:rsidRDefault="00451E16" w:rsidP="00451E16">
      <w:r>
        <w:rPr>
          <w:rFonts w:hint="eastAsia"/>
        </w:rPr>
        <w:t>sudo</w:t>
      </w:r>
      <w:r>
        <w:rPr>
          <w:rFonts w:hint="eastAsia"/>
        </w:rPr>
        <w:t>配合</w:t>
      </w:r>
      <w:r>
        <w:rPr>
          <w:rFonts w:hint="eastAsia"/>
        </w:rPr>
        <w:t>syslog</w:t>
      </w:r>
      <w:r>
        <w:rPr>
          <w:rFonts w:hint="eastAsia"/>
        </w:rPr>
        <w:t>服务，进行日志审计（信息较少，效果不错）。</w:t>
      </w:r>
    </w:p>
    <w:p w:rsidR="0078218C" w:rsidRDefault="0078218C" w:rsidP="0078218C">
      <w:pPr>
        <w:pStyle w:val="2"/>
      </w:pPr>
      <w:r>
        <w:rPr>
          <w:rFonts w:hint="eastAsia"/>
        </w:rPr>
        <w:t>方法</w:t>
      </w:r>
      <w:r>
        <w:rPr>
          <w:rFonts w:hint="eastAsia"/>
        </w:rPr>
        <w:t>3</w:t>
      </w:r>
    </w:p>
    <w:p w:rsidR="0078218C" w:rsidRDefault="0078218C" w:rsidP="0078218C">
      <w:r>
        <w:rPr>
          <w:rFonts w:hint="eastAsia"/>
        </w:rPr>
        <w:t>在</w:t>
      </w:r>
      <w:r>
        <w:rPr>
          <w:rFonts w:hint="eastAsia"/>
        </w:rPr>
        <w:t>bash</w:t>
      </w:r>
      <w:r>
        <w:rPr>
          <w:rFonts w:hint="eastAsia"/>
        </w:rPr>
        <w:t>解释器里嵌入一个监视器，让所有被审计的系统用户使用修改过的</w:t>
      </w:r>
      <w:r>
        <w:rPr>
          <w:rFonts w:hint="eastAsia"/>
        </w:rPr>
        <w:t>bash</w:t>
      </w:r>
      <w:r w:rsidR="00B36FE9">
        <w:rPr>
          <w:rFonts w:hint="eastAsia"/>
        </w:rPr>
        <w:t>作为解释器。</w:t>
      </w:r>
    </w:p>
    <w:p w:rsidR="00B36FE9" w:rsidRDefault="00B36FE9" w:rsidP="00B36FE9">
      <w:pPr>
        <w:pStyle w:val="2"/>
      </w:pPr>
      <w:r>
        <w:rPr>
          <w:rFonts w:hint="eastAsia"/>
        </w:rPr>
        <w:t>方法</w:t>
      </w:r>
      <w:r>
        <w:rPr>
          <w:rFonts w:hint="eastAsia"/>
        </w:rPr>
        <w:t>4</w:t>
      </w:r>
    </w:p>
    <w:p w:rsidR="00B36FE9" w:rsidRDefault="00B36FE9" w:rsidP="00B36FE9">
      <w:r>
        <w:rPr>
          <w:rFonts w:hint="eastAsia"/>
        </w:rPr>
        <w:t>齐治的堡垒机，商业产品</w:t>
      </w:r>
    </w:p>
    <w:p w:rsidR="00E214D8" w:rsidRDefault="00E214D8" w:rsidP="00B36FE9">
      <w:r>
        <w:rPr>
          <w:rFonts w:hint="eastAsia"/>
        </w:rPr>
        <w:t>今天学习</w:t>
      </w:r>
      <w:r>
        <w:rPr>
          <w:rFonts w:hint="eastAsia"/>
        </w:rPr>
        <w:t>sudo</w:t>
      </w:r>
      <w:r>
        <w:rPr>
          <w:rFonts w:hint="eastAsia"/>
        </w:rPr>
        <w:t>日志审计。</w:t>
      </w:r>
    </w:p>
    <w:p w:rsidR="00E214D8" w:rsidRPr="00B36FE9" w:rsidRDefault="00A97E82" w:rsidP="00B36FE9">
      <w:r>
        <w:rPr>
          <w:noProof/>
        </w:rPr>
        <w:drawing>
          <wp:inline distT="0" distB="0" distL="0" distR="0" wp14:anchorId="7E077107" wp14:editId="7E880716">
            <wp:extent cx="5486400" cy="3234690"/>
            <wp:effectExtent l="0" t="0" r="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234690"/>
                    </a:xfrm>
                    <a:prstGeom prst="rect">
                      <a:avLst/>
                    </a:prstGeom>
                  </pic:spPr>
                </pic:pic>
              </a:graphicData>
            </a:graphic>
          </wp:inline>
        </w:drawing>
      </w:r>
    </w:p>
    <w:p w:rsidR="00BB14F4" w:rsidRDefault="00E214D8" w:rsidP="009A70C5">
      <w:r>
        <w:lastRenderedPageBreak/>
        <w:t>安装</w:t>
      </w:r>
      <w:r>
        <w:t>sudo</w:t>
      </w:r>
      <w:r>
        <w:rPr>
          <w:rFonts w:hint="eastAsia"/>
        </w:rPr>
        <w:t>，</w:t>
      </w:r>
      <w:r>
        <w:t>syslog</w:t>
      </w:r>
      <w:r>
        <w:t>服务</w:t>
      </w:r>
      <w:r>
        <w:rPr>
          <w:rFonts w:hint="eastAsia"/>
        </w:rPr>
        <w:t>（</w:t>
      </w:r>
      <w:r>
        <w:rPr>
          <w:rFonts w:hint="eastAsia"/>
        </w:rPr>
        <w:t>centos</w:t>
      </w:r>
      <w:r w:rsidR="00B040BF">
        <w:rPr>
          <w:rFonts w:hint="eastAsia"/>
        </w:rPr>
        <w:t>6.5</w:t>
      </w:r>
      <w:r w:rsidR="00B040BF">
        <w:rPr>
          <w:rFonts w:hint="eastAsia"/>
        </w:rPr>
        <w:t>为</w:t>
      </w:r>
      <w:r w:rsidR="00B040BF">
        <w:rPr>
          <w:rFonts w:hint="eastAsia"/>
        </w:rPr>
        <w:t>rsyslog</w:t>
      </w:r>
      <w:r>
        <w:rPr>
          <w:rFonts w:hint="eastAsia"/>
        </w:rPr>
        <w:t>）</w:t>
      </w:r>
    </w:p>
    <w:p w:rsidR="00B040BF" w:rsidRDefault="00B47D64" w:rsidP="009A70C5">
      <w:r>
        <w:t>所谓</w:t>
      </w:r>
      <w:r>
        <w:t>sudo</w:t>
      </w:r>
      <w:r>
        <w:t>命令日志审计</w:t>
      </w:r>
      <w:r>
        <w:rPr>
          <w:rFonts w:hint="eastAsia"/>
        </w:rPr>
        <w:t>，</w:t>
      </w:r>
      <w:r>
        <w:t>并不记录普通用户的普通操作</w:t>
      </w:r>
      <w:r>
        <w:rPr>
          <w:rFonts w:hint="eastAsia"/>
        </w:rPr>
        <w:t>。</w:t>
      </w:r>
      <w:r>
        <w:t>而是记录那些执行</w:t>
      </w:r>
      <w:r>
        <w:t>sudo</w:t>
      </w:r>
      <w:r>
        <w:t>命令的操作</w:t>
      </w:r>
      <w:r>
        <w:rPr>
          <w:rFonts w:hint="eastAsia"/>
        </w:rPr>
        <w:t>。</w:t>
      </w:r>
    </w:p>
    <w:p w:rsidR="009547D6" w:rsidRDefault="004E5E6E" w:rsidP="004E5E6E">
      <w:pPr>
        <w:pStyle w:val="2"/>
      </w:pPr>
      <w:r>
        <w:rPr>
          <w:rFonts w:hint="eastAsia"/>
        </w:rPr>
        <w:t>配置</w:t>
      </w:r>
      <w:r w:rsidRPr="004E5E6E">
        <w:t>/etc/sudoers</w:t>
      </w:r>
    </w:p>
    <w:p w:rsidR="004E5E6E" w:rsidRDefault="005C60D4" w:rsidP="004E5E6E">
      <w:r>
        <w:rPr>
          <w:rFonts w:hint="eastAsia"/>
        </w:rPr>
        <w:t>增加配置</w:t>
      </w:r>
    </w:p>
    <w:p w:rsidR="005C60D4" w:rsidRDefault="005C60D4" w:rsidP="004E5E6E">
      <w:r w:rsidRPr="005C60D4">
        <w:t>echo "Defaults  logfile=/var/log/sudo.log" &gt;&gt;/etc/sudoers</w:t>
      </w:r>
    </w:p>
    <w:p w:rsidR="005C60D4" w:rsidRDefault="005C60D4" w:rsidP="005C60D4">
      <w:r>
        <w:t>[root@mail ~]# visudo -c</w:t>
      </w:r>
    </w:p>
    <w:p w:rsidR="005C60D4" w:rsidRDefault="005C60D4" w:rsidP="005C60D4">
      <w:r>
        <w:t>/etc/sudoers: parsed OK</w:t>
      </w:r>
    </w:p>
    <w:p w:rsidR="005C60D4" w:rsidRDefault="00F10F89" w:rsidP="00F10F89">
      <w:pPr>
        <w:pStyle w:val="2"/>
      </w:pPr>
      <w:r>
        <w:rPr>
          <w:rFonts w:hint="eastAsia"/>
        </w:rPr>
        <w:t>配置系统日志</w:t>
      </w:r>
      <w:r w:rsidRPr="00F10F89">
        <w:t>/etc/rsyslog.conf</w:t>
      </w:r>
    </w:p>
    <w:p w:rsidR="00F10F89" w:rsidRDefault="00F10F89" w:rsidP="00F10F89">
      <w:r w:rsidRPr="00F10F89">
        <w:t xml:space="preserve">echo "local2.debug </w:t>
      </w:r>
      <w:r w:rsidR="006E1F25">
        <w:rPr>
          <w:rFonts w:hint="eastAsia"/>
        </w:rPr>
        <w:t xml:space="preserve"> </w:t>
      </w:r>
      <w:r w:rsidRPr="00F10F89">
        <w:t>/var/log/sudo.log"&gt;&gt;/etc/rsyslog.conf</w:t>
      </w:r>
    </w:p>
    <w:p w:rsidR="00F10F89" w:rsidRDefault="006E1F25" w:rsidP="00F10F89">
      <w:r>
        <w:rPr>
          <w:rFonts w:hint="eastAsia"/>
        </w:rPr>
        <w:t>重启</w:t>
      </w:r>
      <w:r>
        <w:rPr>
          <w:rFonts w:hint="eastAsia"/>
        </w:rPr>
        <w:t>rsyslog</w:t>
      </w:r>
      <w:r w:rsidR="00992A97">
        <w:rPr>
          <w:rFonts w:hint="eastAsia"/>
        </w:rPr>
        <w:t>服务</w:t>
      </w:r>
      <w:r w:rsidR="00992A97" w:rsidRPr="00992A97">
        <w:t>/etc/init.d/rsyslog restart</w:t>
      </w:r>
    </w:p>
    <w:p w:rsidR="00992A97" w:rsidRDefault="00331D4D" w:rsidP="00331D4D">
      <w:pPr>
        <w:pStyle w:val="2"/>
      </w:pPr>
      <w:r>
        <w:rPr>
          <w:rFonts w:hint="eastAsia"/>
        </w:rPr>
        <w:t>测试</w:t>
      </w:r>
      <w:r>
        <w:rPr>
          <w:rFonts w:hint="eastAsia"/>
        </w:rPr>
        <w:t>sudo</w:t>
      </w:r>
      <w:r>
        <w:rPr>
          <w:rFonts w:hint="eastAsia"/>
        </w:rPr>
        <w:t>日志审计配置结果</w:t>
      </w:r>
    </w:p>
    <w:p w:rsidR="00D0182B" w:rsidRDefault="00D0182B" w:rsidP="00D0182B">
      <w:r>
        <w:t>[chuji01@mail ~]$ useradd aaa</w:t>
      </w:r>
    </w:p>
    <w:p w:rsidR="00D0182B" w:rsidRDefault="00D0182B" w:rsidP="00D0182B">
      <w:r>
        <w:t>-bash: /usr/sbin/useradd: Permission denied</w:t>
      </w:r>
    </w:p>
    <w:p w:rsidR="00D0182B" w:rsidRDefault="00D0182B" w:rsidP="00D0182B">
      <w:r>
        <w:t>[chuji01@mail ~]$ sudo useradd aaa</w:t>
      </w:r>
    </w:p>
    <w:p w:rsidR="00D0182B" w:rsidRDefault="00D0182B" w:rsidP="00D0182B">
      <w:r>
        <w:t xml:space="preserve">[sudo] password for chuji01: </w:t>
      </w:r>
    </w:p>
    <w:p w:rsidR="00D0182B" w:rsidRDefault="00D0182B" w:rsidP="00D0182B">
      <w:r>
        <w:t>Sorry, user chuji01 is not allowed to execute '/usr/sbin/useradd aaa' as root on mail.tuwei.com.</w:t>
      </w:r>
    </w:p>
    <w:p w:rsidR="00D0182B" w:rsidRDefault="00D0182B" w:rsidP="00D0182B">
      <w:r>
        <w:t xml:space="preserve">[root@mail ~]# cat /var/log/sudo.log </w:t>
      </w:r>
    </w:p>
    <w:p w:rsidR="00D0182B" w:rsidRDefault="00D0182B" w:rsidP="00D0182B">
      <w:r>
        <w:t>Nov 10 22:37:38 : chuji01 : command not allowed ; TTY=pts/0 ; PWD=/home/chuji01</w:t>
      </w:r>
    </w:p>
    <w:p w:rsidR="004E5E6E" w:rsidRDefault="00D0182B" w:rsidP="00D0182B">
      <w:r>
        <w:t xml:space="preserve">    ; USER=root ; COMMAND=/usr/sbin/useradd aaa</w:t>
      </w:r>
    </w:p>
    <w:p w:rsidR="00D0182B" w:rsidRDefault="00D0182B" w:rsidP="00D0182B"/>
    <w:p w:rsidR="00084DF1" w:rsidRDefault="00084DF1" w:rsidP="00D0182B"/>
    <w:p w:rsidR="004E5E6E" w:rsidRDefault="00084DF1" w:rsidP="00084DF1">
      <w:pPr>
        <w:pStyle w:val="2"/>
      </w:pPr>
      <w:r>
        <w:rPr>
          <w:rFonts w:hint="eastAsia"/>
        </w:rPr>
        <w:lastRenderedPageBreak/>
        <w:t>日志集中管理</w:t>
      </w:r>
    </w:p>
    <w:p w:rsidR="00084DF1" w:rsidRDefault="00084DF1" w:rsidP="00084DF1">
      <w:pPr>
        <w:pStyle w:val="a3"/>
        <w:numPr>
          <w:ilvl w:val="0"/>
          <w:numId w:val="20"/>
        </w:numPr>
        <w:ind w:firstLineChars="0"/>
      </w:pPr>
      <w:r>
        <w:rPr>
          <w:rFonts w:hint="eastAsia"/>
        </w:rPr>
        <w:t>采用</w:t>
      </w:r>
      <w:r>
        <w:rPr>
          <w:rFonts w:hint="eastAsia"/>
        </w:rPr>
        <w:t>rsync+inotify</w:t>
      </w:r>
      <w:r>
        <w:rPr>
          <w:rFonts w:hint="eastAsia"/>
        </w:rPr>
        <w:t>或定时任务</w:t>
      </w:r>
      <w:r>
        <w:rPr>
          <w:rFonts w:hint="eastAsia"/>
        </w:rPr>
        <w:t>+rsync</w:t>
      </w:r>
      <w:r>
        <w:rPr>
          <w:rFonts w:hint="eastAsia"/>
        </w:rPr>
        <w:t>。推至日志服务器上</w:t>
      </w:r>
    </w:p>
    <w:p w:rsidR="00084DF1" w:rsidRDefault="00084DF1" w:rsidP="00084DF1">
      <w:pPr>
        <w:pStyle w:val="a3"/>
        <w:numPr>
          <w:ilvl w:val="0"/>
          <w:numId w:val="20"/>
        </w:numPr>
        <w:ind w:firstLineChars="0"/>
      </w:pPr>
      <w:r>
        <w:rPr>
          <w:rFonts w:hint="eastAsia"/>
        </w:rPr>
        <w:t>rsyslog</w:t>
      </w:r>
      <w:r w:rsidR="00AB3F54">
        <w:rPr>
          <w:rFonts w:hint="eastAsia"/>
        </w:rPr>
        <w:t>服务来处理</w:t>
      </w:r>
    </w:p>
    <w:p w:rsidR="00AB3F54" w:rsidRDefault="00AB3F54" w:rsidP="00AB3F54">
      <w:pPr>
        <w:pStyle w:val="a3"/>
        <w:ind w:left="780" w:firstLineChars="0" w:firstLine="0"/>
      </w:pPr>
      <w:r>
        <w:rPr>
          <w:rFonts w:hint="eastAsia"/>
        </w:rPr>
        <w:t>如</w:t>
      </w:r>
    </w:p>
    <w:p w:rsidR="00AB3F54" w:rsidRDefault="00AB3F54" w:rsidP="00AB3F54">
      <w:pPr>
        <w:pStyle w:val="a3"/>
        <w:ind w:left="780" w:firstLineChars="0" w:firstLine="0"/>
      </w:pPr>
      <w:r>
        <w:rPr>
          <w:rFonts w:hint="eastAsia"/>
        </w:rPr>
        <w:t>echo "192.168.132.16 logserver"&gt;&gt;/etc/hosts</w:t>
      </w:r>
    </w:p>
    <w:p w:rsidR="00AB3F54" w:rsidRDefault="00AB3F54" w:rsidP="00AB3F54">
      <w:pPr>
        <w:pStyle w:val="a3"/>
        <w:ind w:left="780" w:firstLineChars="0" w:firstLine="0"/>
      </w:pPr>
      <w:r>
        <w:rPr>
          <w:rFonts w:hint="eastAsia"/>
        </w:rPr>
        <w:t>日志服务器地址</w:t>
      </w:r>
    </w:p>
    <w:p w:rsidR="00AB3F54" w:rsidRPr="00084DF1" w:rsidRDefault="00AB3F54" w:rsidP="00AB3F54">
      <w:pPr>
        <w:pStyle w:val="a3"/>
        <w:ind w:left="780" w:firstLineChars="0" w:firstLine="0"/>
      </w:pPr>
      <w:r>
        <w:rPr>
          <w:rFonts w:hint="eastAsia"/>
        </w:rPr>
        <w:t>echo "</w:t>
      </w:r>
      <w:r w:rsidR="00FB50EC">
        <w:rPr>
          <w:rFonts w:hint="eastAsia"/>
        </w:rPr>
        <w:t>*.</w:t>
      </w:r>
      <w:r>
        <w:rPr>
          <w:rFonts w:hint="eastAsia"/>
        </w:rPr>
        <w:t>info  @logserver"&gt;&gt;</w:t>
      </w:r>
      <w:r w:rsidR="00763AA9" w:rsidRPr="00763AA9">
        <w:t>/etc/rsyslog.conf</w:t>
      </w:r>
      <w:r w:rsidR="00763AA9">
        <w:rPr>
          <w:rFonts w:hint="eastAsia"/>
        </w:rPr>
        <w:t xml:space="preserve"> --</w:t>
      </w:r>
      <w:r w:rsidR="00763AA9">
        <w:rPr>
          <w:rFonts w:hint="eastAsia"/>
        </w:rPr>
        <w:t>适合所有日志</w:t>
      </w:r>
      <w:r w:rsidR="00763AA9">
        <w:rPr>
          <w:rFonts w:hint="eastAsia"/>
        </w:rPr>
        <w:t>--</w:t>
      </w:r>
      <w:r w:rsidR="00763AA9">
        <w:rPr>
          <w:rFonts w:hint="eastAsia"/>
        </w:rPr>
        <w:t>一般不推荐</w:t>
      </w:r>
    </w:p>
    <w:p w:rsidR="004E5E6E" w:rsidRPr="009A70C5" w:rsidRDefault="00F57D43" w:rsidP="009A70C5">
      <w:r>
        <w:rPr>
          <w:rFonts w:hint="eastAsia"/>
        </w:rPr>
        <w:t>3.</w:t>
      </w:r>
      <w:r>
        <w:rPr>
          <w:rFonts w:hint="eastAsia"/>
        </w:rPr>
        <w:t>日志收集</w:t>
      </w:r>
      <w:r w:rsidR="001B7416">
        <w:rPr>
          <w:rFonts w:hint="eastAsia"/>
        </w:rPr>
        <w:t>解决方案</w:t>
      </w:r>
      <w:r w:rsidR="001B7416">
        <w:rPr>
          <w:rFonts w:hint="eastAsia"/>
        </w:rPr>
        <w:t xml:space="preserve"> scribe flume stom</w:t>
      </w:r>
      <w:r w:rsidR="004E5A00">
        <w:rPr>
          <w:rFonts w:hint="eastAsia"/>
        </w:rPr>
        <w:t xml:space="preserve"> logstash</w:t>
      </w:r>
    </w:p>
    <w:p w:rsidR="00357C53" w:rsidRDefault="00357C53" w:rsidP="00357C53">
      <w:pPr>
        <w:pStyle w:val="1"/>
      </w:pPr>
      <w:r>
        <w:rPr>
          <w:rFonts w:hint="eastAsia"/>
        </w:rPr>
        <w:t>Rsync</w:t>
      </w:r>
    </w:p>
    <w:p w:rsidR="00357C53" w:rsidRDefault="00357C53" w:rsidP="00357C53">
      <w:pPr>
        <w:pStyle w:val="2"/>
      </w:pPr>
      <w:r>
        <w:rPr>
          <w:rFonts w:hint="eastAsia"/>
        </w:rPr>
        <w:t>Rsync</w:t>
      </w:r>
      <w:r>
        <w:rPr>
          <w:rFonts w:hint="eastAsia"/>
        </w:rPr>
        <w:t>简介</w:t>
      </w:r>
    </w:p>
    <w:p w:rsidR="00357C53" w:rsidRDefault="00357C53" w:rsidP="00357C53">
      <w:r>
        <w:rPr>
          <w:rFonts w:hint="eastAsia"/>
        </w:rPr>
        <w:t>rsync</w:t>
      </w:r>
      <w:r>
        <w:rPr>
          <w:rFonts w:hint="eastAsia"/>
        </w:rPr>
        <w:t>是一个远程数据同步工具，可通过</w:t>
      </w:r>
      <w:r>
        <w:rPr>
          <w:rFonts w:hint="eastAsia"/>
        </w:rPr>
        <w:t>lan/wan</w:t>
      </w:r>
      <w:r>
        <w:rPr>
          <w:rFonts w:hint="eastAsia"/>
        </w:rPr>
        <w:t>快速同步多台主机间的文件。</w:t>
      </w:r>
    </w:p>
    <w:p w:rsidR="00357C53" w:rsidRDefault="00357C53" w:rsidP="00357C53">
      <w:r>
        <w:rPr>
          <w:rFonts w:hint="eastAsia"/>
        </w:rPr>
        <w:t>它使用所谓的“</w:t>
      </w:r>
      <w:r>
        <w:rPr>
          <w:rFonts w:hint="eastAsia"/>
        </w:rPr>
        <w:t>rsync</w:t>
      </w:r>
      <w:r>
        <w:rPr>
          <w:rFonts w:hint="eastAsia"/>
        </w:rPr>
        <w:t>演算法”来使本地和远程两个主机之间的文件达到同步，</w:t>
      </w:r>
    </w:p>
    <w:p w:rsidR="00357C53" w:rsidRDefault="00357C53" w:rsidP="00357C53">
      <w:r>
        <w:rPr>
          <w:rFonts w:hint="eastAsia"/>
        </w:rPr>
        <w:t>这个算法只传送两个文件的不同部分，而不是每次都整份传送，因此速度相当快。所以通常可以作为备份工具来使用。</w:t>
      </w:r>
    </w:p>
    <w:p w:rsidR="00357C53" w:rsidRDefault="00357C53" w:rsidP="00357C53"/>
    <w:p w:rsidR="00357C53" w:rsidRDefault="00357C53" w:rsidP="00357C53">
      <w:r>
        <w:rPr>
          <w:rFonts w:hint="eastAsia"/>
        </w:rPr>
        <w:t>运行</w:t>
      </w:r>
      <w:r>
        <w:rPr>
          <w:rFonts w:hint="eastAsia"/>
        </w:rPr>
        <w:t>rsync server</w:t>
      </w:r>
      <w:r>
        <w:rPr>
          <w:rFonts w:hint="eastAsia"/>
        </w:rPr>
        <w:t>的机器也叫</w:t>
      </w:r>
      <w:r>
        <w:rPr>
          <w:rFonts w:hint="eastAsia"/>
        </w:rPr>
        <w:t>backup server</w:t>
      </w:r>
      <w:r>
        <w:rPr>
          <w:rFonts w:hint="eastAsia"/>
        </w:rPr>
        <w:t>，一个</w:t>
      </w:r>
      <w:r>
        <w:rPr>
          <w:rFonts w:hint="eastAsia"/>
        </w:rPr>
        <w:t>rsync server</w:t>
      </w:r>
      <w:r>
        <w:rPr>
          <w:rFonts w:hint="eastAsia"/>
        </w:rPr>
        <w:t>可同时备份多个</w:t>
      </w:r>
      <w:r>
        <w:rPr>
          <w:rFonts w:hint="eastAsia"/>
        </w:rPr>
        <w:t>client</w:t>
      </w:r>
      <w:r>
        <w:rPr>
          <w:rFonts w:hint="eastAsia"/>
        </w:rPr>
        <w:t>的数据；</w:t>
      </w:r>
    </w:p>
    <w:p w:rsidR="00357C53" w:rsidRDefault="00357C53" w:rsidP="00357C53">
      <w:r>
        <w:rPr>
          <w:rFonts w:hint="eastAsia"/>
        </w:rPr>
        <w:t>也可以多个</w:t>
      </w:r>
      <w:r>
        <w:rPr>
          <w:rFonts w:hint="eastAsia"/>
        </w:rPr>
        <w:t>rsync server</w:t>
      </w:r>
      <w:r>
        <w:rPr>
          <w:rFonts w:hint="eastAsia"/>
        </w:rPr>
        <w:t>备份一个</w:t>
      </w:r>
      <w:r>
        <w:rPr>
          <w:rFonts w:hint="eastAsia"/>
        </w:rPr>
        <w:t>client</w:t>
      </w:r>
      <w:r>
        <w:rPr>
          <w:rFonts w:hint="eastAsia"/>
        </w:rPr>
        <w:t>的数据。</w:t>
      </w:r>
      <w:r>
        <w:rPr>
          <w:rFonts w:hint="eastAsia"/>
        </w:rPr>
        <w:t>rsync</w:t>
      </w:r>
      <w:r>
        <w:rPr>
          <w:rFonts w:hint="eastAsia"/>
        </w:rPr>
        <w:t>可以搭配</w:t>
      </w:r>
      <w:r>
        <w:rPr>
          <w:rFonts w:hint="eastAsia"/>
        </w:rPr>
        <w:t>ssh</w:t>
      </w:r>
      <w:r>
        <w:rPr>
          <w:rFonts w:hint="eastAsia"/>
        </w:rPr>
        <w:t>甚至使用</w:t>
      </w:r>
      <w:r>
        <w:rPr>
          <w:rFonts w:hint="eastAsia"/>
        </w:rPr>
        <w:t>daemon</w:t>
      </w:r>
      <w:r>
        <w:rPr>
          <w:rFonts w:hint="eastAsia"/>
        </w:rPr>
        <w:t>模式。</w:t>
      </w:r>
    </w:p>
    <w:p w:rsidR="00357C53" w:rsidRDefault="00357C53" w:rsidP="00357C53">
      <w:r>
        <w:rPr>
          <w:rFonts w:hint="eastAsia"/>
        </w:rPr>
        <w:t>rsync server</w:t>
      </w:r>
      <w:r>
        <w:rPr>
          <w:rFonts w:hint="eastAsia"/>
        </w:rPr>
        <w:t>会打开一个</w:t>
      </w:r>
      <w:r>
        <w:rPr>
          <w:rFonts w:hint="eastAsia"/>
        </w:rPr>
        <w:t>873</w:t>
      </w:r>
      <w:r>
        <w:rPr>
          <w:rFonts w:hint="eastAsia"/>
        </w:rPr>
        <w:t>的服务通道</w:t>
      </w:r>
      <w:r>
        <w:rPr>
          <w:rFonts w:hint="eastAsia"/>
        </w:rPr>
        <w:t>(port)</w:t>
      </w:r>
      <w:r>
        <w:rPr>
          <w:rFonts w:hint="eastAsia"/>
        </w:rPr>
        <w:t>，等待对方</w:t>
      </w:r>
      <w:r>
        <w:rPr>
          <w:rFonts w:hint="eastAsia"/>
        </w:rPr>
        <w:t>rsync</w:t>
      </w:r>
      <w:r>
        <w:rPr>
          <w:rFonts w:hint="eastAsia"/>
        </w:rPr>
        <w:t>连接。</w:t>
      </w:r>
    </w:p>
    <w:p w:rsidR="00357C53" w:rsidRDefault="00357C53" w:rsidP="00357C53">
      <w:r>
        <w:rPr>
          <w:rFonts w:hint="eastAsia"/>
        </w:rPr>
        <w:t>连接时，</w:t>
      </w:r>
      <w:r>
        <w:rPr>
          <w:rFonts w:hint="eastAsia"/>
        </w:rPr>
        <w:t>rsync server</w:t>
      </w:r>
      <w:r>
        <w:rPr>
          <w:rFonts w:hint="eastAsia"/>
        </w:rPr>
        <w:t>会检查口令是否相符，若通过口令查核，则可以开始进行文件传输。</w:t>
      </w:r>
    </w:p>
    <w:p w:rsidR="00357C53" w:rsidRDefault="00357C53" w:rsidP="00357C53">
      <w:r>
        <w:rPr>
          <w:rFonts w:hint="eastAsia"/>
        </w:rPr>
        <w:t>第一次连通完成时，会把整份文件传输一次，下一次就只传送二个文件之间不同的部分。</w:t>
      </w:r>
    </w:p>
    <w:p w:rsidR="00357C53" w:rsidRDefault="00357C53" w:rsidP="00357C53"/>
    <w:p w:rsidR="00357C53" w:rsidRDefault="00357C53" w:rsidP="00357C53">
      <w:r>
        <w:rPr>
          <w:rFonts w:hint="eastAsia"/>
        </w:rPr>
        <w:t>在企业生产环境中，一般都会有主和备用服务器，经常用</w:t>
      </w:r>
      <w:r>
        <w:rPr>
          <w:rFonts w:hint="eastAsia"/>
        </w:rPr>
        <w:t>rsync</w:t>
      </w:r>
      <w:r>
        <w:rPr>
          <w:rFonts w:hint="eastAsia"/>
        </w:rPr>
        <w:t>服务来进行主备同步。</w:t>
      </w:r>
    </w:p>
    <w:p w:rsidR="00357C53" w:rsidRDefault="00357C53" w:rsidP="00357C53"/>
    <w:p w:rsidR="009213D2" w:rsidRDefault="009213D2" w:rsidP="00357C53"/>
    <w:p w:rsidR="009213D2" w:rsidRDefault="009213D2" w:rsidP="00357C53"/>
    <w:p w:rsidR="009213D2" w:rsidRDefault="009213D2" w:rsidP="00357C53"/>
    <w:p w:rsidR="00357C53" w:rsidRDefault="00357C53" w:rsidP="00357C53">
      <w:pPr>
        <w:pStyle w:val="2"/>
      </w:pPr>
      <w:r>
        <w:rPr>
          <w:rFonts w:hint="eastAsia"/>
        </w:rPr>
        <w:t>rsync</w:t>
      </w:r>
      <w:r>
        <w:rPr>
          <w:rFonts w:hint="eastAsia"/>
        </w:rPr>
        <w:t>主要采用三种方法输出数据</w:t>
      </w:r>
    </w:p>
    <w:p w:rsidR="00357C53" w:rsidRDefault="00357C53" w:rsidP="00357C53"/>
    <w:p w:rsidR="00357C53" w:rsidRDefault="00357C53" w:rsidP="00357C53">
      <w:pPr>
        <w:pStyle w:val="3"/>
      </w:pPr>
      <w:r>
        <w:rPr>
          <w:rFonts w:hint="eastAsia"/>
        </w:rPr>
        <w:t>本地传输。</w:t>
      </w:r>
    </w:p>
    <w:p w:rsidR="00357C53" w:rsidRDefault="00357C53" w:rsidP="00357C53"/>
    <w:p w:rsidR="00357C53" w:rsidRDefault="00357C53" w:rsidP="00357C53">
      <w:pPr>
        <w:pStyle w:val="3"/>
      </w:pPr>
      <w:r>
        <w:rPr>
          <w:rFonts w:hint="eastAsia"/>
        </w:rPr>
        <w:t>远程</w:t>
      </w:r>
      <w:r>
        <w:rPr>
          <w:rFonts w:hint="eastAsia"/>
        </w:rPr>
        <w:t>shell</w:t>
      </w:r>
      <w:r>
        <w:rPr>
          <w:rFonts w:hint="eastAsia"/>
        </w:rPr>
        <w:t>传输</w:t>
      </w:r>
    </w:p>
    <w:p w:rsidR="00357C53" w:rsidRDefault="00357C53" w:rsidP="00357C53"/>
    <w:p w:rsidR="00357C53" w:rsidRDefault="00357C53" w:rsidP="00357C53">
      <w:pPr>
        <w:pStyle w:val="3"/>
      </w:pPr>
      <w:r>
        <w:rPr>
          <w:rFonts w:hint="eastAsia"/>
        </w:rPr>
        <w:t>守护进程方式</w:t>
      </w:r>
    </w:p>
    <w:p w:rsidR="00357C53" w:rsidRDefault="00357C53" w:rsidP="00357C53"/>
    <w:p w:rsidR="00357C53" w:rsidRDefault="00357C53" w:rsidP="00357C53">
      <w:r>
        <w:rPr>
          <w:rFonts w:hint="eastAsia"/>
        </w:rPr>
        <w:t>一般前两种方式在企业中不常用，今天来介绍下第三种方式。</w:t>
      </w:r>
    </w:p>
    <w:p w:rsidR="00357C53" w:rsidRDefault="00357C53" w:rsidP="00357C53"/>
    <w:p w:rsidR="00357C53" w:rsidRDefault="00357C53" w:rsidP="00357C53">
      <w:r>
        <w:rPr>
          <w:rFonts w:hint="eastAsia"/>
        </w:rPr>
        <w:t>本次服务配置是在虚拟机中进行，镜像文件为</w:t>
      </w:r>
      <w:r>
        <w:rPr>
          <w:rFonts w:hint="eastAsia"/>
        </w:rPr>
        <w:t>centos 6.5 64</w:t>
      </w:r>
      <w:r>
        <w:rPr>
          <w:rFonts w:hint="eastAsia"/>
        </w:rPr>
        <w:t>位（服务端和客户端相同）。</w:t>
      </w:r>
    </w:p>
    <w:p w:rsidR="00357C53" w:rsidRDefault="00357C53" w:rsidP="00357C53"/>
    <w:p w:rsidR="00357C53" w:rsidRDefault="00357C53" w:rsidP="00357C53">
      <w:r>
        <w:rPr>
          <w:rFonts w:hint="eastAsia"/>
        </w:rPr>
        <w:t>linux</w:t>
      </w:r>
      <w:r>
        <w:rPr>
          <w:rFonts w:hint="eastAsia"/>
        </w:rPr>
        <w:t>版本</w:t>
      </w:r>
      <w:r>
        <w:rPr>
          <w:rFonts w:hint="eastAsia"/>
        </w:rPr>
        <w:t xml:space="preserve">   2.6.32-642.13.1.el6.x86_64</w:t>
      </w:r>
      <w:r>
        <w:rPr>
          <w:rFonts w:hint="eastAsia"/>
        </w:rPr>
        <w:t>。</w:t>
      </w:r>
    </w:p>
    <w:p w:rsidR="00357C53" w:rsidRDefault="00357C53" w:rsidP="00357C53"/>
    <w:p w:rsidR="00357C53" w:rsidRDefault="00E9101F" w:rsidP="00E9101F">
      <w:pPr>
        <w:pStyle w:val="2"/>
      </w:pPr>
      <w:r>
        <w:rPr>
          <w:rFonts w:hint="eastAsia"/>
        </w:rPr>
        <w:t xml:space="preserve"> </w:t>
      </w:r>
      <w:r w:rsidR="00357C53">
        <w:rPr>
          <w:rFonts w:hint="eastAsia"/>
        </w:rPr>
        <w:t>Rsync</w:t>
      </w:r>
      <w:r w:rsidR="00357C53">
        <w:rPr>
          <w:rFonts w:hint="eastAsia"/>
        </w:rPr>
        <w:t>具体配置</w:t>
      </w:r>
    </w:p>
    <w:p w:rsidR="00357C53" w:rsidRDefault="00357C53" w:rsidP="00357C53"/>
    <w:p w:rsidR="00357C53" w:rsidRDefault="00357C53" w:rsidP="00E9101F">
      <w:pPr>
        <w:pStyle w:val="3"/>
      </w:pPr>
      <w:r>
        <w:rPr>
          <w:rFonts w:hint="eastAsia"/>
        </w:rPr>
        <w:t>服务端（接收数据）的配置</w:t>
      </w:r>
    </w:p>
    <w:p w:rsidR="00357C53" w:rsidRDefault="00357C53" w:rsidP="00357C53"/>
    <w:p w:rsidR="00357C53" w:rsidRDefault="00357C53" w:rsidP="00357C53">
      <w:r>
        <w:rPr>
          <w:rFonts w:hint="eastAsia"/>
        </w:rPr>
        <w:t xml:space="preserve"> </w:t>
      </w:r>
      <w:r>
        <w:rPr>
          <w:rFonts w:hint="eastAsia"/>
        </w:rPr>
        <w:t>在配置前关闭服务端的</w:t>
      </w:r>
      <w:r>
        <w:rPr>
          <w:rFonts w:hint="eastAsia"/>
        </w:rPr>
        <w:t>selinux</w:t>
      </w:r>
    </w:p>
    <w:p w:rsidR="00357C53" w:rsidRDefault="00357C53" w:rsidP="00357C53"/>
    <w:p w:rsidR="00357C53" w:rsidRDefault="00357C53" w:rsidP="00357C53">
      <w:r>
        <w:rPr>
          <w:rFonts w:hint="eastAsia"/>
        </w:rPr>
        <w:t>编辑配置文件</w:t>
      </w:r>
    </w:p>
    <w:p w:rsidR="00357C53" w:rsidRDefault="00357C53" w:rsidP="00357C53"/>
    <w:p w:rsidR="00357C53" w:rsidRDefault="00357C53" w:rsidP="00357C53">
      <w:r>
        <w:rPr>
          <w:rFonts w:hint="eastAsia"/>
        </w:rPr>
        <w:lastRenderedPageBreak/>
        <w:t xml:space="preserve">vim /etc/sysconfig/selinux </w:t>
      </w:r>
      <w:r>
        <w:rPr>
          <w:rFonts w:hint="eastAsia"/>
        </w:rPr>
        <w:t>将</w:t>
      </w:r>
      <w:r>
        <w:rPr>
          <w:rFonts w:hint="eastAsia"/>
        </w:rPr>
        <w:t>SELINUX=enforcing</w:t>
      </w:r>
      <w:r>
        <w:rPr>
          <w:rFonts w:hint="eastAsia"/>
        </w:rPr>
        <w:t>修改为</w:t>
      </w:r>
      <w:r>
        <w:rPr>
          <w:rFonts w:hint="eastAsia"/>
        </w:rPr>
        <w:t>SELINUX=disabled</w:t>
      </w:r>
    </w:p>
    <w:p w:rsidR="00357C53" w:rsidRDefault="00357C53" w:rsidP="00357C53"/>
    <w:p w:rsidR="00357C53" w:rsidRDefault="00357C53" w:rsidP="00357C53">
      <w:r>
        <w:rPr>
          <w:rFonts w:hint="eastAsia"/>
        </w:rPr>
        <w:t>重启系统</w:t>
      </w:r>
      <w:r>
        <w:rPr>
          <w:rFonts w:hint="eastAsia"/>
        </w:rPr>
        <w:t xml:space="preserve"> reboot</w:t>
      </w:r>
    </w:p>
    <w:p w:rsidR="00357C53" w:rsidRDefault="00357C53" w:rsidP="00357C53"/>
    <w:p w:rsidR="00357C53" w:rsidRDefault="00357C53" w:rsidP="00357C53">
      <w:r>
        <w:rPr>
          <w:rFonts w:hint="eastAsia"/>
        </w:rPr>
        <w:t>1.</w:t>
      </w:r>
      <w:r>
        <w:rPr>
          <w:rFonts w:hint="eastAsia"/>
        </w:rPr>
        <w:t>一般</w:t>
      </w:r>
      <w:r>
        <w:rPr>
          <w:rFonts w:hint="eastAsia"/>
        </w:rPr>
        <w:t>rsync</w:t>
      </w:r>
      <w:r>
        <w:rPr>
          <w:rFonts w:hint="eastAsia"/>
        </w:rPr>
        <w:t>服务已经安装，无需再进行安装。</w:t>
      </w:r>
    </w:p>
    <w:p w:rsidR="00357C53" w:rsidRDefault="00357C53" w:rsidP="00357C53"/>
    <w:p w:rsidR="00357C53" w:rsidRDefault="00357C53" w:rsidP="00357C53"/>
    <w:p w:rsidR="00357C53" w:rsidRDefault="00357C53" w:rsidP="00357C53">
      <w:r>
        <w:t>[root@backupserver tuwei]# rpm -qa rsync</w:t>
      </w:r>
    </w:p>
    <w:p w:rsidR="00357C53" w:rsidRDefault="00357C53" w:rsidP="00357C53">
      <w:r>
        <w:t>rsync-3.0.6-12.el6.x86_64</w:t>
      </w:r>
    </w:p>
    <w:p w:rsidR="00357C53" w:rsidRDefault="00357C53" w:rsidP="00357C53">
      <w:r>
        <w:rPr>
          <w:rFonts w:hint="eastAsia"/>
        </w:rPr>
        <w:t>该实验环境</w:t>
      </w:r>
      <w:r>
        <w:rPr>
          <w:rFonts w:hint="eastAsia"/>
        </w:rPr>
        <w:t>rsync</w:t>
      </w:r>
      <w:r>
        <w:rPr>
          <w:rFonts w:hint="eastAsia"/>
        </w:rPr>
        <w:t>为</w:t>
      </w:r>
      <w:r>
        <w:rPr>
          <w:rFonts w:hint="eastAsia"/>
        </w:rPr>
        <w:t>3.0.6</w:t>
      </w:r>
      <w:r>
        <w:rPr>
          <w:rFonts w:hint="eastAsia"/>
        </w:rPr>
        <w:t>版本</w:t>
      </w:r>
    </w:p>
    <w:p w:rsidR="00357C53" w:rsidRDefault="00357C53" w:rsidP="00357C53"/>
    <w:p w:rsidR="00357C53" w:rsidRDefault="00357C53" w:rsidP="00357C53">
      <w:r>
        <w:rPr>
          <w:rFonts w:hint="eastAsia"/>
        </w:rPr>
        <w:t>2.</w:t>
      </w:r>
      <w:r>
        <w:rPr>
          <w:rFonts w:hint="eastAsia"/>
        </w:rPr>
        <w:t>创建配置文件</w:t>
      </w:r>
      <w:r>
        <w:rPr>
          <w:rFonts w:hint="eastAsia"/>
        </w:rPr>
        <w:t>(</w:t>
      </w:r>
      <w:r>
        <w:rPr>
          <w:rFonts w:hint="eastAsia"/>
        </w:rPr>
        <w:t>实际生产环境中不要使用中文备注，系统语言环境为</w:t>
      </w:r>
      <w:r>
        <w:rPr>
          <w:rFonts w:hint="eastAsia"/>
        </w:rPr>
        <w:t>en_US.UTF-8</w:t>
      </w:r>
      <w:r>
        <w:rPr>
          <w:rFonts w:hint="eastAsia"/>
        </w:rPr>
        <w:t>，</w:t>
      </w:r>
    </w:p>
    <w:p w:rsidR="00357C53" w:rsidRDefault="00357C53" w:rsidP="00357C53">
      <w:r>
        <w:rPr>
          <w:rFonts w:hint="eastAsia"/>
        </w:rPr>
        <w:t>本人在这里遇到坑，加了中文备注，后面客户端同步时报错，没有找到解决方法，去掉中文备注后，正常</w:t>
      </w:r>
      <w:r>
        <w:rPr>
          <w:rFonts w:hint="eastAsia"/>
        </w:rPr>
        <w:t>)</w:t>
      </w:r>
    </w:p>
    <w:p w:rsidR="00357C53" w:rsidRDefault="00357C53" w:rsidP="00357C53"/>
    <w:p w:rsidR="00357C53" w:rsidRDefault="00357C53" w:rsidP="00357C53">
      <w:r>
        <w:t xml:space="preserve"> vim /etc/rsyncd.conf</w:t>
      </w:r>
    </w:p>
    <w:p w:rsidR="00357C53" w:rsidRDefault="00357C53" w:rsidP="00357C53"/>
    <w:p w:rsidR="00357C53" w:rsidRDefault="00357C53" w:rsidP="00357C53"/>
    <w:p w:rsidR="00357C53" w:rsidRDefault="00357C53" w:rsidP="00357C53"/>
    <w:p w:rsidR="00357C53" w:rsidRDefault="00357C53" w:rsidP="00357C53">
      <w:r>
        <w:t>#rsync_config-----------------------------start</w:t>
      </w:r>
    </w:p>
    <w:p w:rsidR="00357C53" w:rsidRDefault="00357C53" w:rsidP="00357C53">
      <w:r>
        <w:t>#created by tuwei at 2017/4/16 09:55</w:t>
      </w:r>
    </w:p>
    <w:p w:rsidR="00357C53" w:rsidRDefault="00357C53" w:rsidP="00357C53">
      <w:r>
        <w:t>## rsyncd.conf start##</w:t>
      </w:r>
    </w:p>
    <w:p w:rsidR="00357C53" w:rsidRDefault="00357C53" w:rsidP="00357C53">
      <w:r>
        <w:rPr>
          <w:rFonts w:hint="eastAsia"/>
        </w:rPr>
        <w:t>uid=root  #</w:t>
      </w:r>
      <w:r>
        <w:rPr>
          <w:rFonts w:hint="eastAsia"/>
        </w:rPr>
        <w:t>设置</w:t>
      </w:r>
      <w:r>
        <w:rPr>
          <w:rFonts w:hint="eastAsia"/>
        </w:rPr>
        <w:t>rsync</w:t>
      </w:r>
      <w:r>
        <w:rPr>
          <w:rFonts w:hint="eastAsia"/>
        </w:rPr>
        <w:t>运行权限为</w:t>
      </w:r>
      <w:r>
        <w:rPr>
          <w:rFonts w:hint="eastAsia"/>
        </w:rPr>
        <w:t>root</w:t>
      </w:r>
    </w:p>
    <w:p w:rsidR="00357C53" w:rsidRDefault="00357C53" w:rsidP="00357C53">
      <w:r>
        <w:rPr>
          <w:rFonts w:hint="eastAsia"/>
        </w:rPr>
        <w:t>gid=root  #</w:t>
      </w:r>
      <w:r>
        <w:rPr>
          <w:rFonts w:hint="eastAsia"/>
        </w:rPr>
        <w:t>设置</w:t>
      </w:r>
      <w:r>
        <w:rPr>
          <w:rFonts w:hint="eastAsia"/>
        </w:rPr>
        <w:t>rsync</w:t>
      </w:r>
      <w:r>
        <w:rPr>
          <w:rFonts w:hint="eastAsia"/>
        </w:rPr>
        <w:t>运行权限为</w:t>
      </w:r>
      <w:r>
        <w:rPr>
          <w:rFonts w:hint="eastAsia"/>
        </w:rPr>
        <w:t>root</w:t>
      </w:r>
    </w:p>
    <w:p w:rsidR="00357C53" w:rsidRDefault="00357C53" w:rsidP="00357C53">
      <w:r>
        <w:rPr>
          <w:rFonts w:hint="eastAsia"/>
        </w:rPr>
        <w:t>use chroot=no #</w:t>
      </w:r>
      <w:r>
        <w:rPr>
          <w:rFonts w:hint="eastAsia"/>
        </w:rPr>
        <w:t>默认为</w:t>
      </w:r>
      <w:r>
        <w:rPr>
          <w:rFonts w:hint="eastAsia"/>
        </w:rPr>
        <w:t>true</w:t>
      </w:r>
      <w:r>
        <w:rPr>
          <w:rFonts w:hint="eastAsia"/>
        </w:rPr>
        <w:t>，修改为</w:t>
      </w:r>
      <w:r>
        <w:rPr>
          <w:rFonts w:hint="eastAsia"/>
        </w:rPr>
        <w:t>false</w:t>
      </w:r>
      <w:r>
        <w:rPr>
          <w:rFonts w:hint="eastAsia"/>
        </w:rPr>
        <w:t>，增加对目录文件软连接的备份</w:t>
      </w:r>
    </w:p>
    <w:p w:rsidR="00357C53" w:rsidRDefault="00357C53" w:rsidP="00357C53">
      <w:r>
        <w:rPr>
          <w:rFonts w:hint="eastAsia"/>
        </w:rPr>
        <w:t>max connections=200  #</w:t>
      </w:r>
      <w:r>
        <w:rPr>
          <w:rFonts w:hint="eastAsia"/>
        </w:rPr>
        <w:t>最大连接数</w:t>
      </w:r>
    </w:p>
    <w:p w:rsidR="00357C53" w:rsidRDefault="00357C53" w:rsidP="00357C53">
      <w:r>
        <w:rPr>
          <w:rFonts w:hint="eastAsia"/>
        </w:rPr>
        <w:t>timeout=300 #</w:t>
      </w:r>
      <w:r>
        <w:rPr>
          <w:rFonts w:hint="eastAsia"/>
        </w:rPr>
        <w:t>连接超时时间</w:t>
      </w:r>
      <w:r>
        <w:rPr>
          <w:rFonts w:hint="eastAsia"/>
        </w:rPr>
        <w:t xml:space="preserve"> 300s</w:t>
      </w:r>
    </w:p>
    <w:p w:rsidR="00357C53" w:rsidRDefault="00357C53" w:rsidP="00357C53">
      <w:r>
        <w:rPr>
          <w:rFonts w:hint="eastAsia"/>
        </w:rPr>
        <w:lastRenderedPageBreak/>
        <w:t>log file = /var/log/rsyncd.log  #</w:t>
      </w:r>
      <w:r>
        <w:rPr>
          <w:rFonts w:hint="eastAsia"/>
        </w:rPr>
        <w:t>日志文件位置，启动</w:t>
      </w:r>
      <w:r>
        <w:rPr>
          <w:rFonts w:hint="eastAsia"/>
        </w:rPr>
        <w:t>rsync</w:t>
      </w:r>
      <w:r>
        <w:rPr>
          <w:rFonts w:hint="eastAsia"/>
        </w:rPr>
        <w:t>后自动产生这个文件，无需提前创建</w:t>
      </w:r>
    </w:p>
    <w:p w:rsidR="00357C53" w:rsidRDefault="00357C53" w:rsidP="00357C53">
      <w:r>
        <w:rPr>
          <w:rFonts w:hint="eastAsia"/>
        </w:rPr>
        <w:t>pid file = /var/run/rsyncd.pid   #pid</w:t>
      </w:r>
      <w:r>
        <w:rPr>
          <w:rFonts w:hint="eastAsia"/>
        </w:rPr>
        <w:t>文件的存放位置</w:t>
      </w:r>
    </w:p>
    <w:p w:rsidR="00357C53" w:rsidRDefault="00357C53" w:rsidP="00357C53">
      <w:r>
        <w:rPr>
          <w:rFonts w:hint="eastAsia"/>
        </w:rPr>
        <w:t>lock file = /var/run/rsync.lock   #</w:t>
      </w:r>
      <w:r>
        <w:rPr>
          <w:rFonts w:hint="eastAsia"/>
        </w:rPr>
        <w:t>支持</w:t>
      </w:r>
      <w:r>
        <w:rPr>
          <w:rFonts w:hint="eastAsia"/>
        </w:rPr>
        <w:t>max connections</w:t>
      </w:r>
      <w:r>
        <w:rPr>
          <w:rFonts w:hint="eastAsia"/>
        </w:rPr>
        <w:t>参数的锁文件</w:t>
      </w:r>
    </w:p>
    <w:p w:rsidR="00357C53" w:rsidRDefault="00357C53" w:rsidP="00357C53"/>
    <w:p w:rsidR="00357C53" w:rsidRDefault="00357C53" w:rsidP="00357C53">
      <w:r>
        <w:rPr>
          <w:rFonts w:hint="eastAsia"/>
        </w:rPr>
        <w:t>[tuwei] #</w:t>
      </w:r>
      <w:r>
        <w:rPr>
          <w:rFonts w:hint="eastAsia"/>
        </w:rPr>
        <w:t>模块名称，自定义。</w:t>
      </w:r>
    </w:p>
    <w:p w:rsidR="00357C53" w:rsidRDefault="00357C53" w:rsidP="00357C53"/>
    <w:p w:rsidR="00357C53" w:rsidRDefault="00357C53" w:rsidP="00357C53">
      <w:r>
        <w:rPr>
          <w:rFonts w:hint="eastAsia"/>
        </w:rPr>
        <w:t>path=/rsydata  #</w:t>
      </w:r>
      <w:r>
        <w:rPr>
          <w:rFonts w:hint="eastAsia"/>
        </w:rPr>
        <w:t>服务端数据路径</w:t>
      </w:r>
    </w:p>
    <w:p w:rsidR="00357C53" w:rsidRDefault="00357C53" w:rsidP="00357C53">
      <w:r>
        <w:rPr>
          <w:rFonts w:hint="eastAsia"/>
        </w:rPr>
        <w:t>ignore errors  #</w:t>
      </w:r>
      <w:r>
        <w:rPr>
          <w:rFonts w:hint="eastAsia"/>
        </w:rPr>
        <w:t>忽略同步过程中的错误</w:t>
      </w:r>
    </w:p>
    <w:p w:rsidR="00357C53" w:rsidRDefault="00357C53" w:rsidP="00357C53">
      <w:r>
        <w:t>read only=false</w:t>
      </w:r>
    </w:p>
    <w:p w:rsidR="00357C53" w:rsidRDefault="00357C53" w:rsidP="00357C53">
      <w:r>
        <w:t>list=false</w:t>
      </w:r>
    </w:p>
    <w:p w:rsidR="00357C53" w:rsidRDefault="00357C53" w:rsidP="00357C53">
      <w:r>
        <w:rPr>
          <w:rFonts w:hint="eastAsia"/>
        </w:rPr>
        <w:t>hosts allow=192.168.1.0/24 ##</w:t>
      </w:r>
      <w:r>
        <w:rPr>
          <w:rFonts w:hint="eastAsia"/>
        </w:rPr>
        <w:t>允许进行数据同步的客户端</w:t>
      </w:r>
      <w:r>
        <w:rPr>
          <w:rFonts w:hint="eastAsia"/>
        </w:rPr>
        <w:t>IP</w:t>
      </w:r>
      <w:r>
        <w:rPr>
          <w:rFonts w:hint="eastAsia"/>
        </w:rPr>
        <w:t>地址，可以设置多个，用英文状态下逗号</w:t>
      </w:r>
    </w:p>
    <w:p w:rsidR="00357C53" w:rsidRDefault="00357C53" w:rsidP="00357C53">
      <w:r>
        <w:rPr>
          <w:rFonts w:hint="eastAsia"/>
        </w:rPr>
        <w:t>隔开</w:t>
      </w:r>
    </w:p>
    <w:p w:rsidR="00357C53" w:rsidRDefault="00357C53" w:rsidP="00357C53">
      <w:r>
        <w:rPr>
          <w:rFonts w:hint="eastAsia"/>
        </w:rPr>
        <w:t>hosts deny =0.0.0.0/32   #</w:t>
      </w:r>
      <w:r>
        <w:rPr>
          <w:rFonts w:hint="eastAsia"/>
        </w:rPr>
        <w:t>禁止数据同步的客户端</w:t>
      </w:r>
      <w:r>
        <w:rPr>
          <w:rFonts w:hint="eastAsia"/>
        </w:rPr>
        <w:t>IP</w:t>
      </w:r>
      <w:r>
        <w:rPr>
          <w:rFonts w:hint="eastAsia"/>
        </w:rPr>
        <w:t>地址，可以设置多个</w:t>
      </w:r>
    </w:p>
    <w:p w:rsidR="00357C53" w:rsidRDefault="00357C53" w:rsidP="00357C53">
      <w:r>
        <w:rPr>
          <w:rFonts w:hint="eastAsia"/>
        </w:rPr>
        <w:t>auth users=rsync_backup  ##</w:t>
      </w:r>
      <w:r>
        <w:rPr>
          <w:rFonts w:hint="eastAsia"/>
        </w:rPr>
        <w:t>执行数据同步的用户名，可以设置多个，用英文状态下逗号隔开</w:t>
      </w:r>
    </w:p>
    <w:p w:rsidR="00357C53" w:rsidRDefault="00357C53" w:rsidP="00357C53">
      <w:r>
        <w:rPr>
          <w:rFonts w:hint="eastAsia"/>
        </w:rPr>
        <w:t>secrets file=/etc/rsync.password  #</w:t>
      </w:r>
      <w:r>
        <w:rPr>
          <w:rFonts w:hint="eastAsia"/>
        </w:rPr>
        <w:t>用户认证配置文件</w:t>
      </w:r>
    </w:p>
    <w:p w:rsidR="00357C53" w:rsidRDefault="00357C53" w:rsidP="00357C53">
      <w:r>
        <w:rPr>
          <w:rFonts w:hint="eastAsia"/>
        </w:rPr>
        <w:t>配置文件完成，可以根据实际需要配置多个模块。</w:t>
      </w:r>
    </w:p>
    <w:p w:rsidR="00357C53" w:rsidRDefault="00357C53" w:rsidP="00357C53">
      <w:r>
        <w:rPr>
          <w:rFonts w:hint="eastAsia"/>
        </w:rPr>
        <w:t>如果配置文件中不是</w:t>
      </w:r>
      <w:r>
        <w:rPr>
          <w:rFonts w:hint="eastAsia"/>
        </w:rPr>
        <w:t>root</w:t>
      </w:r>
      <w:r>
        <w:rPr>
          <w:rFonts w:hint="eastAsia"/>
        </w:rPr>
        <w:t>用户，如为</w:t>
      </w:r>
      <w:r>
        <w:rPr>
          <w:rFonts w:hint="eastAsia"/>
        </w:rPr>
        <w:t>rsync</w:t>
      </w:r>
      <w:r>
        <w:rPr>
          <w:rFonts w:hint="eastAsia"/>
        </w:rPr>
        <w:t>用户。</w:t>
      </w:r>
    </w:p>
    <w:p w:rsidR="00357C53" w:rsidRDefault="00357C53" w:rsidP="00357C53"/>
    <w:p w:rsidR="00357C53" w:rsidRDefault="00357C53" w:rsidP="00357C53">
      <w:r>
        <w:rPr>
          <w:rFonts w:hint="eastAsia"/>
        </w:rPr>
        <w:t>useradd rsync -s /sbin/nologin rsync</w:t>
      </w:r>
      <w:r>
        <w:rPr>
          <w:rFonts w:hint="eastAsia"/>
        </w:rPr>
        <w:t>用户不能登录，只作为一个角色使用</w:t>
      </w:r>
    </w:p>
    <w:p w:rsidR="00357C53" w:rsidRDefault="00357C53" w:rsidP="00357C53">
      <w:r>
        <w:rPr>
          <w:rFonts w:hint="eastAsia"/>
        </w:rPr>
        <w:t>授权</w:t>
      </w:r>
      <w:r>
        <w:rPr>
          <w:rFonts w:hint="eastAsia"/>
        </w:rPr>
        <w:t xml:space="preserve">  chown -R rsync /rsydata/ </w:t>
      </w:r>
      <w:r>
        <w:rPr>
          <w:rFonts w:hint="eastAsia"/>
        </w:rPr>
        <w:t>让</w:t>
      </w:r>
      <w:r>
        <w:rPr>
          <w:rFonts w:hint="eastAsia"/>
        </w:rPr>
        <w:t>rsync</w:t>
      </w:r>
      <w:r>
        <w:rPr>
          <w:rFonts w:hint="eastAsia"/>
        </w:rPr>
        <w:t>用户可以访问该备份目录</w:t>
      </w:r>
    </w:p>
    <w:p w:rsidR="00357C53" w:rsidRDefault="00357C53" w:rsidP="00357C53">
      <w:r>
        <w:rPr>
          <w:rFonts w:hint="eastAsia"/>
        </w:rPr>
        <w:t>3.</w:t>
      </w:r>
      <w:r>
        <w:rPr>
          <w:rFonts w:hint="eastAsia"/>
        </w:rPr>
        <w:t>创建服务端路径与用户认证文件</w:t>
      </w:r>
    </w:p>
    <w:p w:rsidR="00357C53" w:rsidRDefault="00357C53" w:rsidP="00357C53"/>
    <w:p w:rsidR="00357C53" w:rsidRDefault="00357C53" w:rsidP="00357C53">
      <w:r>
        <w:t xml:space="preserve">  mkdir /rsydata &amp;&amp;touch  /etc/rsync.password</w:t>
      </w:r>
    </w:p>
    <w:p w:rsidR="00357C53" w:rsidRDefault="00357C53" w:rsidP="00357C53"/>
    <w:p w:rsidR="00357C53" w:rsidRDefault="00357C53" w:rsidP="00357C53">
      <w:r>
        <w:rPr>
          <w:rFonts w:hint="eastAsia"/>
        </w:rPr>
        <w:lastRenderedPageBreak/>
        <w:t>echo "rsync_backup:tuwei199116"&gt;/etc/rsync.password ##</w:t>
      </w:r>
      <w:r>
        <w:rPr>
          <w:rFonts w:hint="eastAsia"/>
        </w:rPr>
        <w:t>要配置用户和密码，用户名为配置文件中的认证用户。该文件中内容不要有空格。</w:t>
      </w:r>
    </w:p>
    <w:p w:rsidR="00357C53" w:rsidRDefault="00357C53" w:rsidP="00357C53"/>
    <w:p w:rsidR="00357C53" w:rsidRDefault="00357C53" w:rsidP="00357C53"/>
    <w:p w:rsidR="00357C53" w:rsidRDefault="00357C53" w:rsidP="00357C53">
      <w:r>
        <w:t xml:space="preserve">[root@backupserver tuwei]# cat /etc/rsync.password </w:t>
      </w:r>
    </w:p>
    <w:p w:rsidR="00357C53" w:rsidRDefault="00357C53" w:rsidP="00357C53">
      <w:r>
        <w:t>rsync_backup:tuwei199116</w:t>
      </w:r>
    </w:p>
    <w:p w:rsidR="00357C53" w:rsidRDefault="00357C53" w:rsidP="00357C53">
      <w:r>
        <w:rPr>
          <w:rFonts w:hint="eastAsia"/>
        </w:rPr>
        <w:t>4.</w:t>
      </w:r>
      <w:r>
        <w:rPr>
          <w:rFonts w:hint="eastAsia"/>
        </w:rPr>
        <w:t>由于该认证文件中有密码信息，需要修改权限。</w:t>
      </w:r>
    </w:p>
    <w:p w:rsidR="00357C53" w:rsidRDefault="00357C53" w:rsidP="00357C53"/>
    <w:p w:rsidR="00357C53" w:rsidRDefault="00357C53" w:rsidP="00357C53">
      <w:r>
        <w:t xml:space="preserve">[root@backupserver tuwei]# chmod 600 /etc/rsync.password </w:t>
      </w:r>
    </w:p>
    <w:p w:rsidR="00357C53" w:rsidRDefault="00357C53" w:rsidP="00357C53"/>
    <w:p w:rsidR="00357C53" w:rsidRDefault="00357C53" w:rsidP="00357C53">
      <w:r>
        <w:t xml:space="preserve">[root@backupserver tuwei]# ls -l /etc/rsync.password </w:t>
      </w:r>
    </w:p>
    <w:p w:rsidR="00357C53" w:rsidRDefault="00357C53" w:rsidP="00357C53">
      <w:r>
        <w:t>-rw------- 1 root root 25 Apr 16 15:04 /etc/rsync.password</w:t>
      </w:r>
    </w:p>
    <w:p w:rsidR="00357C53" w:rsidRDefault="00357C53" w:rsidP="00357C53">
      <w:r>
        <w:rPr>
          <w:rFonts w:hint="eastAsia"/>
        </w:rPr>
        <w:t>只有</w:t>
      </w:r>
      <w:r>
        <w:rPr>
          <w:rFonts w:hint="eastAsia"/>
        </w:rPr>
        <w:t>root</w:t>
      </w:r>
      <w:r>
        <w:rPr>
          <w:rFonts w:hint="eastAsia"/>
        </w:rPr>
        <w:t>用户有读写权限。</w:t>
      </w:r>
    </w:p>
    <w:p w:rsidR="00357C53" w:rsidRDefault="00357C53" w:rsidP="00357C53">
      <w:r>
        <w:rPr>
          <w:rFonts w:hint="eastAsia"/>
        </w:rPr>
        <w:t>5.</w:t>
      </w:r>
      <w:r>
        <w:rPr>
          <w:rFonts w:hint="eastAsia"/>
        </w:rPr>
        <w:t>运行</w:t>
      </w:r>
      <w:r>
        <w:rPr>
          <w:rFonts w:hint="eastAsia"/>
        </w:rPr>
        <w:t>rsync</w:t>
      </w:r>
      <w:r>
        <w:rPr>
          <w:rFonts w:hint="eastAsia"/>
        </w:rPr>
        <w:t>服务并将</w:t>
      </w:r>
      <w:r>
        <w:rPr>
          <w:rFonts w:hint="eastAsia"/>
        </w:rPr>
        <w:t>rsync</w:t>
      </w:r>
      <w:r>
        <w:rPr>
          <w:rFonts w:hint="eastAsia"/>
        </w:rPr>
        <w:t>服务加入开机自启动。</w:t>
      </w:r>
    </w:p>
    <w:p w:rsidR="00357C53" w:rsidRDefault="00357C53" w:rsidP="00357C53">
      <w:r>
        <w:t xml:space="preserve">  rsync --daemon</w:t>
      </w:r>
    </w:p>
    <w:p w:rsidR="00357C53" w:rsidRDefault="00357C53" w:rsidP="00357C53">
      <w:r>
        <w:t>[root@backupserver tuwei]# ps -ef |grep rsync</w:t>
      </w:r>
    </w:p>
    <w:p w:rsidR="00357C53" w:rsidRDefault="00357C53" w:rsidP="00357C53">
      <w:r>
        <w:t>root      2045     1  0 15:20 ?        00:00:00 rsync --daemon</w:t>
      </w:r>
    </w:p>
    <w:p w:rsidR="00357C53" w:rsidRDefault="00357C53" w:rsidP="00357C53">
      <w:r>
        <w:rPr>
          <w:rFonts w:hint="eastAsia"/>
        </w:rPr>
        <w:t>加入开机自启动</w:t>
      </w:r>
      <w:r>
        <w:rPr>
          <w:rFonts w:hint="eastAsia"/>
        </w:rPr>
        <w:t xml:space="preserve"> echo "/usr/bin/rsync --daemon"&gt;&gt;/etc/rc.local</w:t>
      </w:r>
    </w:p>
    <w:p w:rsidR="00357C53" w:rsidRDefault="00357C53" w:rsidP="00357C53">
      <w:r>
        <w:t>[root@backupserver tuwei]# netstat -tnlp |grep rsync</w:t>
      </w:r>
    </w:p>
    <w:p w:rsidR="00357C53" w:rsidRDefault="00357C53" w:rsidP="00357C53">
      <w:r>
        <w:t xml:space="preserve">tcp        0      0 0.0.0.0:873                 0.0.0.0:*                   LISTEN      2045/rsync          </w:t>
      </w:r>
    </w:p>
    <w:p w:rsidR="00357C53" w:rsidRDefault="00357C53" w:rsidP="00357C53">
      <w:r>
        <w:t>tcp        0      0 :::873                      :::*                        LISTEN      2045/rsync</w:t>
      </w:r>
    </w:p>
    <w:p w:rsidR="00357C53" w:rsidRDefault="00357C53" w:rsidP="00357C53">
      <w:r>
        <w:rPr>
          <w:rFonts w:hint="eastAsia"/>
        </w:rPr>
        <w:t>873</w:t>
      </w:r>
      <w:r>
        <w:rPr>
          <w:rFonts w:hint="eastAsia"/>
        </w:rPr>
        <w:t>端口为</w:t>
      </w:r>
      <w:r>
        <w:rPr>
          <w:rFonts w:hint="eastAsia"/>
        </w:rPr>
        <w:t>rsync</w:t>
      </w:r>
      <w:r>
        <w:rPr>
          <w:rFonts w:hint="eastAsia"/>
        </w:rPr>
        <w:t>服务默认端口。</w:t>
      </w:r>
    </w:p>
    <w:p w:rsidR="00357C53" w:rsidRDefault="00357C53" w:rsidP="00357C53">
      <w:r>
        <w:t>[root@backupserver tuwei]# lsof -i tcp:873</w:t>
      </w:r>
    </w:p>
    <w:p w:rsidR="00357C53" w:rsidRDefault="00357C53" w:rsidP="00357C53">
      <w:r>
        <w:t>COMMAND  PID USER   FD   TYPE DEVICE SIZE/OFF NODE NAME</w:t>
      </w:r>
    </w:p>
    <w:p w:rsidR="00357C53" w:rsidRDefault="00357C53" w:rsidP="00357C53">
      <w:r>
        <w:t>rsync   2045 root    4u  IPv4  13937      0t0  TCP *:rsync (LISTEN)</w:t>
      </w:r>
    </w:p>
    <w:p w:rsidR="00357C53" w:rsidRDefault="00357C53" w:rsidP="00357C53">
      <w:r>
        <w:t>rsync   2045 root    5u  IPv6  13938      0t0  TCP *:rsync (LISTEN)</w:t>
      </w:r>
    </w:p>
    <w:p w:rsidR="00357C53" w:rsidRDefault="00357C53" w:rsidP="00357C53">
      <w:r>
        <w:rPr>
          <w:rFonts w:hint="eastAsia"/>
        </w:rPr>
        <w:lastRenderedPageBreak/>
        <w:t>至此服务端配置完成。</w:t>
      </w:r>
    </w:p>
    <w:p w:rsidR="00357C53" w:rsidRDefault="00E9101F" w:rsidP="00655802">
      <w:pPr>
        <w:pStyle w:val="3"/>
      </w:pPr>
      <w:r>
        <w:rPr>
          <w:rFonts w:hint="eastAsia"/>
        </w:rPr>
        <w:t xml:space="preserve"> </w:t>
      </w:r>
      <w:r w:rsidR="00357C53">
        <w:rPr>
          <w:rFonts w:hint="eastAsia"/>
        </w:rPr>
        <w:t>客户端（传送数据）的配置</w:t>
      </w:r>
    </w:p>
    <w:p w:rsidR="00357C53" w:rsidRDefault="00357C53" w:rsidP="00357C53">
      <w:r>
        <w:rPr>
          <w:rFonts w:hint="eastAsia"/>
        </w:rPr>
        <w:t>1.</w:t>
      </w:r>
      <w:r>
        <w:rPr>
          <w:rFonts w:hint="eastAsia"/>
        </w:rPr>
        <w:t>编辑认证文件</w:t>
      </w:r>
      <w:r>
        <w:rPr>
          <w:rFonts w:hint="eastAsia"/>
        </w:rPr>
        <w:t>vim /etc/rsync.password</w:t>
      </w:r>
      <w:r>
        <w:rPr>
          <w:rFonts w:hint="eastAsia"/>
        </w:rPr>
        <w:t>，只保存密码</w:t>
      </w:r>
    </w:p>
    <w:p w:rsidR="00357C53" w:rsidRDefault="00357C53" w:rsidP="00357C53">
      <w:r>
        <w:t xml:space="preserve">[root@backupclient ~]# cat /etc/rsync.password </w:t>
      </w:r>
    </w:p>
    <w:p w:rsidR="00357C53" w:rsidRDefault="00357C53" w:rsidP="00357C53">
      <w:r>
        <w:t>tuwei199116</w:t>
      </w:r>
    </w:p>
    <w:p w:rsidR="00357C53" w:rsidRDefault="00357C53" w:rsidP="00357C53">
      <w:r>
        <w:rPr>
          <w:rFonts w:hint="eastAsia"/>
        </w:rPr>
        <w:t>2.</w:t>
      </w:r>
      <w:r>
        <w:rPr>
          <w:rFonts w:hint="eastAsia"/>
        </w:rPr>
        <w:t>修改权限</w:t>
      </w:r>
      <w:r>
        <w:rPr>
          <w:rFonts w:hint="eastAsia"/>
        </w:rPr>
        <w:t xml:space="preserve"> chmod 600 /etc/rsync.password</w:t>
      </w:r>
    </w:p>
    <w:p w:rsidR="00357C53" w:rsidRDefault="00357C53" w:rsidP="00357C53">
      <w:r>
        <w:rPr>
          <w:rFonts w:hint="eastAsia"/>
        </w:rPr>
        <w:t xml:space="preserve">   </w:t>
      </w:r>
      <w:r>
        <w:rPr>
          <w:rFonts w:hint="eastAsia"/>
        </w:rPr>
        <w:t>测试验证</w:t>
      </w:r>
    </w:p>
    <w:p w:rsidR="00357C53" w:rsidRDefault="00357C53" w:rsidP="00357C53">
      <w:r>
        <w:rPr>
          <w:rFonts w:hint="eastAsia"/>
        </w:rPr>
        <w:t>先来看下服务端。</w:t>
      </w:r>
    </w:p>
    <w:p w:rsidR="00357C53" w:rsidRDefault="00357C53" w:rsidP="00357C53">
      <w:r>
        <w:t>[root@backupserver rsydata]# ll</w:t>
      </w:r>
    </w:p>
    <w:p w:rsidR="00357C53" w:rsidRDefault="00357C53" w:rsidP="00357C53">
      <w:r>
        <w:t>total 0</w:t>
      </w:r>
    </w:p>
    <w:p w:rsidR="00357C53" w:rsidRDefault="00357C53" w:rsidP="00357C53">
      <w:r>
        <w:rPr>
          <w:rFonts w:hint="eastAsia"/>
        </w:rPr>
        <w:t>无数据。</w:t>
      </w:r>
    </w:p>
    <w:p w:rsidR="00357C53" w:rsidRDefault="00357C53" w:rsidP="00357C53">
      <w:r>
        <w:rPr>
          <w:rFonts w:hint="eastAsia"/>
        </w:rPr>
        <w:t>客户端</w:t>
      </w:r>
      <w:r>
        <w:rPr>
          <w:rFonts w:hint="eastAsia"/>
        </w:rPr>
        <w:t>/tmp/tuwei/</w:t>
      </w:r>
      <w:r>
        <w:rPr>
          <w:rFonts w:hint="eastAsia"/>
        </w:rPr>
        <w:t>目录下文件。</w:t>
      </w:r>
    </w:p>
    <w:p w:rsidR="00357C53" w:rsidRDefault="00357C53" w:rsidP="00357C53">
      <w:r>
        <w:t>[root@backupclient tuwei]# pwd</w:t>
      </w:r>
    </w:p>
    <w:p w:rsidR="00357C53" w:rsidRDefault="00357C53" w:rsidP="00357C53">
      <w:r>
        <w:t>/tmp/tuwei</w:t>
      </w:r>
    </w:p>
    <w:p w:rsidR="00357C53" w:rsidRDefault="00357C53" w:rsidP="00357C53">
      <w:r>
        <w:t>[root@backupclient tuwei]# ll</w:t>
      </w:r>
    </w:p>
    <w:p w:rsidR="00357C53" w:rsidRDefault="00357C53" w:rsidP="00357C53">
      <w:r>
        <w:t>total 0</w:t>
      </w:r>
    </w:p>
    <w:p w:rsidR="00357C53" w:rsidRDefault="00357C53" w:rsidP="00357C53">
      <w:r>
        <w:t>-rw-r--r--. 1 root root 0 Apr 16 17:13 1</w:t>
      </w:r>
    </w:p>
    <w:p w:rsidR="00357C53" w:rsidRDefault="00357C53" w:rsidP="00357C53">
      <w:r>
        <w:t>-rw-r--r--. 1 root root 0 Apr 16 17:13 10</w:t>
      </w:r>
    </w:p>
    <w:p w:rsidR="00357C53" w:rsidRDefault="00357C53" w:rsidP="00357C53">
      <w:r>
        <w:t>-rw-r--r--. 1 root root 0 Apr 16 17:13 2</w:t>
      </w:r>
    </w:p>
    <w:p w:rsidR="00357C53" w:rsidRDefault="00357C53" w:rsidP="00357C53">
      <w:r>
        <w:t>-rw-r--r--. 1 root root 0 Apr 16 17:13 3</w:t>
      </w:r>
    </w:p>
    <w:p w:rsidR="00357C53" w:rsidRDefault="00357C53" w:rsidP="00357C53">
      <w:r>
        <w:t>-rw-r--r--. 1 root root 0 Apr 16 17:13 4</w:t>
      </w:r>
    </w:p>
    <w:p w:rsidR="00357C53" w:rsidRDefault="00357C53" w:rsidP="00357C53">
      <w:r>
        <w:t>-rw-r--r--. 1 root root 0 Apr 16 17:13 5</w:t>
      </w:r>
    </w:p>
    <w:p w:rsidR="00357C53" w:rsidRDefault="00357C53" w:rsidP="00357C53">
      <w:r>
        <w:t>-rw-r--r--. 1 root root 0 Apr 16 17:13 6</w:t>
      </w:r>
    </w:p>
    <w:p w:rsidR="00357C53" w:rsidRDefault="00357C53" w:rsidP="00357C53">
      <w:r>
        <w:t>-rw-r--r--. 1 root root 0 Apr 16 17:13 7</w:t>
      </w:r>
    </w:p>
    <w:p w:rsidR="00357C53" w:rsidRDefault="00357C53" w:rsidP="00357C53">
      <w:r>
        <w:t>-rw-r--r--. 1 root root 0 Apr 16 17:13 8</w:t>
      </w:r>
    </w:p>
    <w:p w:rsidR="00357C53" w:rsidRDefault="00357C53" w:rsidP="00357C53">
      <w:r>
        <w:t>-rw-r--r--. 1 root root 0 Apr 16 17:13 9</w:t>
      </w:r>
    </w:p>
    <w:p w:rsidR="00357C53" w:rsidRDefault="00357C53" w:rsidP="00357C53">
      <w:r>
        <w:rPr>
          <w:rFonts w:hint="eastAsia"/>
        </w:rPr>
        <w:t>将客户端中</w:t>
      </w:r>
      <w:r>
        <w:rPr>
          <w:rFonts w:hint="eastAsia"/>
        </w:rPr>
        <w:t>/tmp/tuwei</w:t>
      </w:r>
      <w:r>
        <w:rPr>
          <w:rFonts w:hint="eastAsia"/>
        </w:rPr>
        <w:t>下的内容同步到服务端。</w:t>
      </w:r>
    </w:p>
    <w:p w:rsidR="00357C53" w:rsidRDefault="00357C53" w:rsidP="00357C53">
      <w:r>
        <w:lastRenderedPageBreak/>
        <w:t>[root@backupclient tuwei]# rsync -avzP /tmp/tuwei/  rsync_backup@192.168.1.10::tuwei   --password-file=/etc/rsync.password</w:t>
      </w:r>
    </w:p>
    <w:p w:rsidR="00357C53" w:rsidRDefault="00357C53" w:rsidP="00357C53">
      <w:r>
        <w:t>sending incremental file list</w:t>
      </w:r>
    </w:p>
    <w:p w:rsidR="00357C53" w:rsidRDefault="00357C53" w:rsidP="00357C53">
      <w:r>
        <w:t>./</w:t>
      </w:r>
    </w:p>
    <w:p w:rsidR="00357C53" w:rsidRDefault="00357C53" w:rsidP="00357C53">
      <w:r>
        <w:t>1</w:t>
      </w:r>
    </w:p>
    <w:p w:rsidR="00357C53" w:rsidRDefault="00357C53" w:rsidP="00357C53">
      <w:r>
        <w:t xml:space="preserve">           0 100%    0.00kB/s    0:00:00 (xfer#1, to-check=9/11)</w:t>
      </w:r>
    </w:p>
    <w:p w:rsidR="00357C53" w:rsidRDefault="00357C53" w:rsidP="00357C53">
      <w:r>
        <w:t>10</w:t>
      </w:r>
    </w:p>
    <w:p w:rsidR="00357C53" w:rsidRDefault="00357C53" w:rsidP="00357C53">
      <w:r>
        <w:t xml:space="preserve">           0 100%    0.00kB/s    0:00:00 (xfer#2, to-check=8/11)</w:t>
      </w:r>
    </w:p>
    <w:p w:rsidR="00357C53" w:rsidRDefault="00357C53" w:rsidP="00357C53">
      <w:r>
        <w:t>2</w:t>
      </w:r>
    </w:p>
    <w:p w:rsidR="00357C53" w:rsidRDefault="00357C53" w:rsidP="00357C53">
      <w:r>
        <w:t xml:space="preserve">           0 100%    0.00kB/s    0:00:00 (xfer#3, to-check=7/11)</w:t>
      </w:r>
    </w:p>
    <w:p w:rsidR="00357C53" w:rsidRDefault="00357C53" w:rsidP="00357C53">
      <w:r>
        <w:t>3</w:t>
      </w:r>
    </w:p>
    <w:p w:rsidR="00357C53" w:rsidRDefault="00357C53" w:rsidP="00357C53">
      <w:r>
        <w:t xml:space="preserve">           0 100%    0.00kB/s    0:00:00 (xfer#4, to-check=6/11)</w:t>
      </w:r>
    </w:p>
    <w:p w:rsidR="00357C53" w:rsidRDefault="00357C53" w:rsidP="00357C53">
      <w:r>
        <w:t>4</w:t>
      </w:r>
    </w:p>
    <w:p w:rsidR="00357C53" w:rsidRDefault="00357C53" w:rsidP="00357C53">
      <w:r>
        <w:t xml:space="preserve">           0 100%    0.00kB/s    0:00:00 (xfer#5, to-check=5/11)</w:t>
      </w:r>
    </w:p>
    <w:p w:rsidR="00357C53" w:rsidRDefault="00357C53" w:rsidP="00357C53">
      <w:r>
        <w:t>5</w:t>
      </w:r>
    </w:p>
    <w:p w:rsidR="00357C53" w:rsidRDefault="00357C53" w:rsidP="00357C53">
      <w:r>
        <w:t xml:space="preserve">           0 100%    0.00kB/s    0:00:00 (xfer#6, to-check=4/11)</w:t>
      </w:r>
    </w:p>
    <w:p w:rsidR="00357C53" w:rsidRDefault="00357C53" w:rsidP="00357C53">
      <w:r>
        <w:t>6</w:t>
      </w:r>
    </w:p>
    <w:p w:rsidR="00357C53" w:rsidRDefault="00357C53" w:rsidP="00357C53">
      <w:r>
        <w:t xml:space="preserve">           0 100%    0.00kB/s    0:00:00 (xfer#7, to-check=3/11)</w:t>
      </w:r>
    </w:p>
    <w:p w:rsidR="00357C53" w:rsidRDefault="00357C53" w:rsidP="00357C53">
      <w:r>
        <w:t>7</w:t>
      </w:r>
    </w:p>
    <w:p w:rsidR="00357C53" w:rsidRDefault="00357C53" w:rsidP="00357C53">
      <w:r>
        <w:t xml:space="preserve">           0 100%    0.00kB/s    0:00:00 (xfer#8, to-check=2/11)</w:t>
      </w:r>
    </w:p>
    <w:p w:rsidR="00357C53" w:rsidRDefault="00357C53" w:rsidP="00357C53">
      <w:r>
        <w:t>8</w:t>
      </w:r>
    </w:p>
    <w:p w:rsidR="00357C53" w:rsidRDefault="00357C53" w:rsidP="00357C53">
      <w:r>
        <w:t xml:space="preserve">           0 100%    0.00kB/s    0:00:00 (xfer#9, to-check=1/11)</w:t>
      </w:r>
    </w:p>
    <w:p w:rsidR="00357C53" w:rsidRDefault="00357C53" w:rsidP="00357C53">
      <w:r>
        <w:t>9</w:t>
      </w:r>
    </w:p>
    <w:p w:rsidR="00357C53" w:rsidRDefault="00357C53" w:rsidP="00357C53">
      <w:r>
        <w:t xml:space="preserve">           0 100%    0.00kB/s    0:00:00 (xfer#10, to-check=0/11)</w:t>
      </w:r>
    </w:p>
    <w:p w:rsidR="00357C53" w:rsidRDefault="00357C53" w:rsidP="00357C53"/>
    <w:p w:rsidR="00357C53" w:rsidRDefault="00357C53" w:rsidP="00357C53">
      <w:r>
        <w:t>sent 450 bytes  received 201 bytes  434.00 bytes/sec</w:t>
      </w:r>
    </w:p>
    <w:p w:rsidR="00357C53" w:rsidRDefault="00357C53" w:rsidP="00357C53">
      <w:r>
        <w:t>total size is 0  speedup is 0.00</w:t>
      </w:r>
    </w:p>
    <w:p w:rsidR="00357C53" w:rsidRDefault="00357C53" w:rsidP="00357C53">
      <w:r>
        <w:rPr>
          <w:rFonts w:hint="eastAsia"/>
        </w:rPr>
        <w:t>查看服务端情况</w:t>
      </w:r>
    </w:p>
    <w:p w:rsidR="00357C53" w:rsidRDefault="00357C53" w:rsidP="00357C53">
      <w:r>
        <w:lastRenderedPageBreak/>
        <w:t>[root@backupserver rsydata]# pwd</w:t>
      </w:r>
    </w:p>
    <w:p w:rsidR="00357C53" w:rsidRDefault="00357C53" w:rsidP="00357C53">
      <w:r>
        <w:t>/rsydata</w:t>
      </w:r>
    </w:p>
    <w:p w:rsidR="00357C53" w:rsidRDefault="00357C53" w:rsidP="00357C53">
      <w:r>
        <w:t>[root@backupserver rsydata]# ll</w:t>
      </w:r>
    </w:p>
    <w:p w:rsidR="00357C53" w:rsidRDefault="00357C53" w:rsidP="00357C53">
      <w:r>
        <w:t>total 0</w:t>
      </w:r>
    </w:p>
    <w:p w:rsidR="00357C53" w:rsidRDefault="00357C53" w:rsidP="00357C53">
      <w:r>
        <w:t>-rw-r--r-- 1 root root 0 Apr 16 17:13 1</w:t>
      </w:r>
    </w:p>
    <w:p w:rsidR="00357C53" w:rsidRDefault="00357C53" w:rsidP="00357C53">
      <w:r>
        <w:t>-rw-r--r-- 1 root root 0 Apr 16 17:13 10</w:t>
      </w:r>
    </w:p>
    <w:p w:rsidR="00357C53" w:rsidRDefault="00357C53" w:rsidP="00357C53">
      <w:r>
        <w:t>-rw-r--r-- 1 root root 0 Apr 16 17:13 2</w:t>
      </w:r>
    </w:p>
    <w:p w:rsidR="00357C53" w:rsidRDefault="00357C53" w:rsidP="00357C53">
      <w:r>
        <w:t>-rw-r--r-- 1 root root 0 Apr 16 17:13 3</w:t>
      </w:r>
    </w:p>
    <w:p w:rsidR="00357C53" w:rsidRDefault="00357C53" w:rsidP="00357C53">
      <w:r>
        <w:t>-rw-r--r-- 1 root root 0 Apr 16 17:13 4</w:t>
      </w:r>
    </w:p>
    <w:p w:rsidR="00357C53" w:rsidRDefault="00357C53" w:rsidP="00357C53">
      <w:r>
        <w:t>-rw-r--r-- 1 root root 0 Apr 16 17:13 5</w:t>
      </w:r>
    </w:p>
    <w:p w:rsidR="00357C53" w:rsidRDefault="00357C53" w:rsidP="00357C53">
      <w:r>
        <w:t>-rw-r--r-- 1 root root 0 Apr 16 17:13 6</w:t>
      </w:r>
    </w:p>
    <w:p w:rsidR="00357C53" w:rsidRDefault="00357C53" w:rsidP="00357C53">
      <w:r>
        <w:t>-rw-r--r-- 1 root root 0 Apr 16 17:13 7</w:t>
      </w:r>
    </w:p>
    <w:p w:rsidR="00357C53" w:rsidRDefault="00357C53" w:rsidP="00357C53">
      <w:r>
        <w:t>-rw-r--r-- 1 root root 0 Apr 16 17:13 8</w:t>
      </w:r>
    </w:p>
    <w:p w:rsidR="00357C53" w:rsidRDefault="00357C53" w:rsidP="00357C53">
      <w:r>
        <w:t>-rw-r--r-- 1 root root 0 Apr 16 17:13 9</w:t>
      </w:r>
    </w:p>
    <w:p w:rsidR="00357C53" w:rsidRPr="00357C53" w:rsidRDefault="00357C53" w:rsidP="00357C53">
      <w:r>
        <w:rPr>
          <w:rFonts w:hint="eastAsia"/>
        </w:rPr>
        <w:t>数据已从客户端同步到服务端，在实际生产中，我们可以将同步命令加到任务</w:t>
      </w:r>
      <w:r>
        <w:rPr>
          <w:rFonts w:hint="eastAsia"/>
        </w:rPr>
        <w:t>crontab</w:t>
      </w:r>
      <w:r>
        <w:rPr>
          <w:rFonts w:hint="eastAsia"/>
        </w:rPr>
        <w:t>中周期性执行。</w:t>
      </w:r>
    </w:p>
    <w:p w:rsidR="00692E5D" w:rsidRDefault="00692E5D" w:rsidP="00294B3F">
      <w:pPr>
        <w:pStyle w:val="1"/>
      </w:pPr>
      <w:r>
        <w:rPr>
          <w:rFonts w:hint="eastAsia"/>
        </w:rPr>
        <w:t>LINUX Web</w:t>
      </w:r>
      <w:r>
        <w:rPr>
          <w:rFonts w:hint="eastAsia"/>
        </w:rPr>
        <w:t>服务器环境搭建总结</w:t>
      </w:r>
    </w:p>
    <w:p w:rsidR="00294B3F" w:rsidRDefault="00294B3F" w:rsidP="00294B3F">
      <w:pPr>
        <w:pStyle w:val="2"/>
      </w:pPr>
      <w:r>
        <w:rPr>
          <w:rFonts w:hint="eastAsia"/>
        </w:rPr>
        <w:t>apache</w:t>
      </w:r>
    </w:p>
    <w:p w:rsidR="00294B3F" w:rsidRDefault="00692E5D" w:rsidP="00294B3F">
      <w:pPr>
        <w:pStyle w:val="a3"/>
        <w:ind w:left="780" w:firstLineChars="0" w:firstLine="0"/>
      </w:pPr>
      <w:r>
        <w:rPr>
          <w:rFonts w:hint="eastAsia"/>
        </w:rPr>
        <w:t>apache</w:t>
      </w:r>
      <w:r>
        <w:rPr>
          <w:rFonts w:hint="eastAsia"/>
        </w:rPr>
        <w:t>安装</w:t>
      </w:r>
      <w:r>
        <w:rPr>
          <w:rFonts w:hint="eastAsia"/>
        </w:rPr>
        <w:t xml:space="preserve">( httpd-2.2.4.tar.gz)  </w:t>
      </w:r>
    </w:p>
    <w:p w:rsidR="00692E5D" w:rsidRDefault="00692E5D" w:rsidP="00294B3F">
      <w:pPr>
        <w:pStyle w:val="a3"/>
        <w:ind w:left="780" w:firstLineChars="0" w:firstLine="0"/>
      </w:pPr>
      <w:r>
        <w:rPr>
          <w:rFonts w:hint="eastAsia"/>
        </w:rPr>
        <w:t>http://www.apache.org</w:t>
      </w:r>
    </w:p>
    <w:p w:rsidR="00692E5D" w:rsidRDefault="00692E5D" w:rsidP="00692E5D">
      <w:r>
        <w:rPr>
          <w:rFonts w:hint="eastAsia"/>
        </w:rPr>
        <w:t>在</w:t>
      </w:r>
      <w:r>
        <w:rPr>
          <w:rFonts w:hint="eastAsia"/>
        </w:rPr>
        <w:t>/usr/local</w:t>
      </w:r>
      <w:r>
        <w:rPr>
          <w:rFonts w:hint="eastAsia"/>
        </w:rPr>
        <w:t>目录下创建一个目录</w:t>
      </w:r>
      <w:r>
        <w:rPr>
          <w:rFonts w:hint="eastAsia"/>
        </w:rPr>
        <w:t xml:space="preserve">apache2 </w:t>
      </w:r>
    </w:p>
    <w:p w:rsidR="00692E5D" w:rsidRDefault="00692E5D" w:rsidP="00692E5D">
      <w:r>
        <w:rPr>
          <w:rFonts w:hint="eastAsia"/>
        </w:rPr>
        <w:t>将文件解压到</w:t>
      </w:r>
      <w:r>
        <w:rPr>
          <w:rFonts w:hint="eastAsia"/>
        </w:rPr>
        <w:t>apache2</w:t>
      </w:r>
      <w:r>
        <w:rPr>
          <w:rFonts w:hint="eastAsia"/>
        </w:rPr>
        <w:t>文件目录下</w:t>
      </w:r>
    </w:p>
    <w:p w:rsidR="00692E5D" w:rsidRDefault="00692E5D" w:rsidP="00692E5D">
      <w:r>
        <w:t>tar -zxf  httpd-2.2.4.tar.gz -C /usr/local/apache2</w:t>
      </w:r>
    </w:p>
    <w:p w:rsidR="00692E5D" w:rsidRDefault="00692E5D" w:rsidP="00692E5D">
      <w:r>
        <w:rPr>
          <w:rFonts w:hint="eastAsia"/>
        </w:rPr>
        <w:t>切换到</w:t>
      </w:r>
      <w:r>
        <w:rPr>
          <w:rFonts w:hint="eastAsia"/>
        </w:rPr>
        <w:t>httpd-2.2.4</w:t>
      </w:r>
      <w:r>
        <w:rPr>
          <w:rFonts w:hint="eastAsia"/>
        </w:rPr>
        <w:t>目录</w:t>
      </w:r>
    </w:p>
    <w:p w:rsidR="00692E5D" w:rsidRDefault="00692E5D" w:rsidP="00692E5D">
      <w:r>
        <w:rPr>
          <w:rFonts w:hint="eastAsia"/>
        </w:rPr>
        <w:t>配置</w:t>
      </w:r>
      <w:r>
        <w:rPr>
          <w:rFonts w:hint="eastAsia"/>
        </w:rPr>
        <w:t xml:space="preserve"> </w:t>
      </w:r>
    </w:p>
    <w:p w:rsidR="00692E5D" w:rsidRDefault="00692E5D" w:rsidP="00692E5D">
      <w:r>
        <w:t>./configure --prefix=/usr/local/apache2 \</w:t>
      </w:r>
    </w:p>
    <w:p w:rsidR="00692E5D" w:rsidRDefault="00692E5D" w:rsidP="00692E5D">
      <w:r>
        <w:t>--with-apr=/usr/local/apr \</w:t>
      </w:r>
    </w:p>
    <w:p w:rsidR="00692E5D" w:rsidRDefault="00692E5D" w:rsidP="00692E5D">
      <w:r>
        <w:lastRenderedPageBreak/>
        <w:t>--with-apr-util=/usr/local/apr-util  \</w:t>
      </w:r>
    </w:p>
    <w:p w:rsidR="00692E5D" w:rsidRDefault="00692E5D" w:rsidP="00692E5D">
      <w:r>
        <w:t>--with-pcre=/usr/local/pcre \</w:t>
      </w:r>
    </w:p>
    <w:p w:rsidR="00692E5D" w:rsidRDefault="00692E5D" w:rsidP="00692E5D">
      <w:r>
        <w:t>--enable-deflate \</w:t>
      </w:r>
    </w:p>
    <w:p w:rsidR="00692E5D" w:rsidRDefault="00692E5D" w:rsidP="00692E5D">
      <w:r>
        <w:t>--enable-expires \</w:t>
      </w:r>
    </w:p>
    <w:p w:rsidR="00692E5D" w:rsidRDefault="00692E5D" w:rsidP="00692E5D">
      <w:r>
        <w:t>--enable-headers \</w:t>
      </w:r>
    </w:p>
    <w:p w:rsidR="00692E5D" w:rsidRDefault="00692E5D" w:rsidP="00692E5D">
      <w:r>
        <w:t>--enable-modules=nost \</w:t>
      </w:r>
    </w:p>
    <w:p w:rsidR="00692E5D" w:rsidRDefault="00692E5D" w:rsidP="00692E5D">
      <w:r>
        <w:t>--enable-so \</w:t>
      </w:r>
    </w:p>
    <w:p w:rsidR="00692E5D" w:rsidRDefault="00692E5D" w:rsidP="00692E5D">
      <w:r>
        <w:t>--with-mpm=worker \</w:t>
      </w:r>
    </w:p>
    <w:p w:rsidR="00692E5D" w:rsidRDefault="00692E5D" w:rsidP="00692E5D">
      <w:r>
        <w:t xml:space="preserve">--enable-rewrite </w:t>
      </w:r>
    </w:p>
    <w:p w:rsidR="00692E5D" w:rsidRDefault="00692E5D" w:rsidP="00692E5D"/>
    <w:p w:rsidR="00692E5D" w:rsidRDefault="00692E5D" w:rsidP="00692E5D">
      <w:r>
        <w:rPr>
          <w:rFonts w:hint="eastAsia"/>
        </w:rPr>
        <w:t xml:space="preserve"> </w:t>
      </w:r>
      <w:r>
        <w:rPr>
          <w:rFonts w:hint="eastAsia"/>
        </w:rPr>
        <w:t>更多参数可以通过</w:t>
      </w:r>
      <w:r>
        <w:rPr>
          <w:rFonts w:hint="eastAsia"/>
        </w:rPr>
        <w:t>./configure --help</w:t>
      </w:r>
      <w:r>
        <w:rPr>
          <w:rFonts w:hint="eastAsia"/>
        </w:rPr>
        <w:t>查看</w:t>
      </w:r>
    </w:p>
    <w:p w:rsidR="00692E5D" w:rsidRDefault="00692E5D" w:rsidP="00692E5D">
      <w:r>
        <w:rPr>
          <w:rFonts w:hint="eastAsia"/>
        </w:rPr>
        <w:t xml:space="preserve"> </w:t>
      </w:r>
      <w:r>
        <w:rPr>
          <w:rFonts w:hint="eastAsia"/>
        </w:rPr>
        <w:t>在安装时如果忘记了安装以上模块，可以使用</w:t>
      </w:r>
      <w:r>
        <w:rPr>
          <w:rFonts w:hint="eastAsia"/>
        </w:rPr>
        <w:t>dso</w:t>
      </w:r>
      <w:r>
        <w:rPr>
          <w:rFonts w:hint="eastAsia"/>
        </w:rPr>
        <w:t>方式编译安装</w:t>
      </w:r>
    </w:p>
    <w:p w:rsidR="00692E5D" w:rsidRDefault="00692E5D" w:rsidP="00692E5D">
      <w:r>
        <w:rPr>
          <w:rFonts w:hint="eastAsia"/>
        </w:rPr>
        <w:t xml:space="preserve"> apache</w:t>
      </w:r>
      <w:r>
        <w:rPr>
          <w:rFonts w:hint="eastAsia"/>
        </w:rPr>
        <w:t>版本过高，需要安装</w:t>
      </w:r>
      <w:r>
        <w:rPr>
          <w:rFonts w:hint="eastAsia"/>
        </w:rPr>
        <w:t>apr</w:t>
      </w:r>
    </w:p>
    <w:p w:rsidR="00692E5D" w:rsidRDefault="00692E5D" w:rsidP="00692E5D">
      <w:r>
        <w:rPr>
          <w:rFonts w:hint="eastAsia"/>
        </w:rPr>
        <w:t xml:space="preserve"> </w:t>
      </w:r>
      <w:r>
        <w:rPr>
          <w:rFonts w:hint="eastAsia"/>
        </w:rPr>
        <w:t>解决</w:t>
      </w:r>
      <w:r>
        <w:rPr>
          <w:rFonts w:hint="eastAsia"/>
        </w:rPr>
        <w:t>apr not found</w:t>
      </w:r>
      <w:r>
        <w:rPr>
          <w:rFonts w:hint="eastAsia"/>
        </w:rPr>
        <w:t>问题</w:t>
      </w:r>
      <w:r>
        <w:rPr>
          <w:rFonts w:hint="eastAsia"/>
        </w:rPr>
        <w:t>&gt;&gt;&gt;&gt;&gt;&gt;</w:t>
      </w:r>
    </w:p>
    <w:p w:rsidR="00692E5D" w:rsidRDefault="00692E5D" w:rsidP="00692E5D">
      <w:r>
        <w:t xml:space="preserve">[root@xt test]# tar -zxf apr-1.4.5.tar.gz  </w:t>
      </w:r>
    </w:p>
    <w:p w:rsidR="00692E5D" w:rsidRDefault="00692E5D" w:rsidP="00692E5D">
      <w:r>
        <w:t xml:space="preserve">[root@xt test]# cd  apr-1.4.5  </w:t>
      </w:r>
    </w:p>
    <w:p w:rsidR="00692E5D" w:rsidRDefault="00692E5D" w:rsidP="00692E5D">
      <w:r>
        <w:t xml:space="preserve">[root@xt apr-1.4.5]# ./configure --prefix=/usr/local/apr  </w:t>
      </w:r>
    </w:p>
    <w:p w:rsidR="00692E5D" w:rsidRDefault="00692E5D" w:rsidP="00692E5D">
      <w:r>
        <w:t xml:space="preserve">[root@xt apr-1.4.5]# make &amp;&amp; make install  </w:t>
      </w:r>
    </w:p>
    <w:p w:rsidR="00692E5D" w:rsidRDefault="00692E5D" w:rsidP="00692E5D">
      <w:r>
        <w:t xml:space="preserve"> </w:t>
      </w:r>
    </w:p>
    <w:p w:rsidR="00692E5D" w:rsidRDefault="00692E5D" w:rsidP="00692E5D">
      <w:r>
        <w:rPr>
          <w:rFonts w:hint="eastAsia"/>
        </w:rPr>
        <w:t>解决</w:t>
      </w:r>
      <w:r>
        <w:rPr>
          <w:rFonts w:hint="eastAsia"/>
        </w:rPr>
        <w:t>APR-util not found</w:t>
      </w:r>
      <w:r>
        <w:rPr>
          <w:rFonts w:hint="eastAsia"/>
        </w:rPr>
        <w:t>问题</w:t>
      </w:r>
      <w:r>
        <w:rPr>
          <w:rFonts w:hint="eastAsia"/>
        </w:rPr>
        <w:t>&gt;&gt;&gt;&gt;</w:t>
      </w:r>
    </w:p>
    <w:p w:rsidR="00692E5D" w:rsidRDefault="00692E5D" w:rsidP="00692E5D">
      <w:r>
        <w:t xml:space="preserve">[root@xt test]# tar -zxf apr-util-1.3.12.tar.gz  </w:t>
      </w:r>
    </w:p>
    <w:p w:rsidR="00692E5D" w:rsidRDefault="00692E5D" w:rsidP="00692E5D">
      <w:r>
        <w:t xml:space="preserve">[root@xt test]# cd apr-util-1.3.12  </w:t>
      </w:r>
    </w:p>
    <w:p w:rsidR="00692E5D" w:rsidRDefault="00692E5D" w:rsidP="00692E5D">
      <w:r>
        <w:t>[root@xt apr-util-1.3.12]# ./configure --prefix=/usr/local/apr-util \</w:t>
      </w:r>
    </w:p>
    <w:p w:rsidR="00692E5D" w:rsidRDefault="00692E5D" w:rsidP="00692E5D">
      <w:r>
        <w:t xml:space="preserve"> --with-apr=/usr/local/apr/bin/apr-1-config  </w:t>
      </w:r>
    </w:p>
    <w:p w:rsidR="00692E5D" w:rsidRDefault="00692E5D" w:rsidP="00692E5D">
      <w:r>
        <w:t xml:space="preserve">[root@xt apr-util-1.3.12]# make &amp;&amp; make install </w:t>
      </w:r>
    </w:p>
    <w:p w:rsidR="00692E5D" w:rsidRDefault="00692E5D" w:rsidP="00692E5D"/>
    <w:p w:rsidR="00692E5D" w:rsidRDefault="00692E5D" w:rsidP="00692E5D">
      <w:r>
        <w:rPr>
          <w:rFonts w:hint="eastAsia"/>
        </w:rPr>
        <w:t>解决</w:t>
      </w:r>
      <w:r>
        <w:rPr>
          <w:rFonts w:hint="eastAsia"/>
        </w:rPr>
        <w:t>pcre</w:t>
      </w:r>
      <w:r>
        <w:rPr>
          <w:rFonts w:hint="eastAsia"/>
        </w:rPr>
        <w:t>问题</w:t>
      </w:r>
    </w:p>
    <w:p w:rsidR="00692E5D" w:rsidRDefault="00692E5D" w:rsidP="00692E5D">
      <w:r>
        <w:t xml:space="preserve">[root@xt test]#unzip -o pcre-8.10.zip  </w:t>
      </w:r>
    </w:p>
    <w:p w:rsidR="00692E5D" w:rsidRDefault="00692E5D" w:rsidP="00692E5D">
      <w:r>
        <w:lastRenderedPageBreak/>
        <w:t xml:space="preserve">[root@xt test]#cd pcre-8.10  </w:t>
      </w:r>
    </w:p>
    <w:p w:rsidR="00692E5D" w:rsidRDefault="00692E5D" w:rsidP="00692E5D">
      <w:r>
        <w:t>[root@xt pcre-8.10]#./configure --prefix=/usr/local/pcre</w:t>
      </w:r>
    </w:p>
    <w:p w:rsidR="00692E5D" w:rsidRDefault="00692E5D" w:rsidP="00692E5D">
      <w:r>
        <w:t>make &amp;&amp; make install</w:t>
      </w:r>
    </w:p>
    <w:p w:rsidR="00692E5D" w:rsidRDefault="00692E5D" w:rsidP="00692E5D">
      <w:r>
        <w:rPr>
          <w:rFonts w:hint="eastAsia"/>
        </w:rPr>
        <w:t>安装完后，编译还是报错</w:t>
      </w:r>
      <w:r>
        <w:rPr>
          <w:rFonts w:hint="eastAsia"/>
        </w:rPr>
        <w:t>configure: error: mod_deflate has been requested but can not be built due to prerequisite failures</w:t>
      </w:r>
    </w:p>
    <w:p w:rsidR="00692E5D" w:rsidRDefault="00692E5D" w:rsidP="00692E5D">
      <w:r>
        <w:t xml:space="preserve">yum install -y gcc </w:t>
      </w:r>
    </w:p>
    <w:p w:rsidR="00692E5D" w:rsidRDefault="00692E5D" w:rsidP="00692E5D">
      <w:r>
        <w:t>yum install -y zlib-devel</w:t>
      </w:r>
    </w:p>
    <w:p w:rsidR="00692E5D" w:rsidRDefault="00692E5D" w:rsidP="00692E5D">
      <w:r>
        <w:t>yum install -y openssl-devel</w:t>
      </w:r>
    </w:p>
    <w:p w:rsidR="00692E5D" w:rsidRDefault="00692E5D" w:rsidP="00692E5D"/>
    <w:p w:rsidR="00692E5D" w:rsidRDefault="00692E5D" w:rsidP="00692E5D">
      <w:r>
        <w:rPr>
          <w:rFonts w:hint="eastAsia"/>
        </w:rPr>
        <w:t>查看</w:t>
      </w:r>
      <w:r>
        <w:rPr>
          <w:rFonts w:hint="eastAsia"/>
        </w:rPr>
        <w:t>/usr/local/apache/bin/apachectl -M</w:t>
      </w:r>
    </w:p>
    <w:p w:rsidR="00692E5D" w:rsidRDefault="00692E5D" w:rsidP="00692E5D">
      <w:r>
        <w:rPr>
          <w:rFonts w:hint="eastAsia"/>
        </w:rPr>
        <w:t xml:space="preserve">make </w:t>
      </w:r>
      <w:r>
        <w:rPr>
          <w:rFonts w:hint="eastAsia"/>
        </w:rPr>
        <w:t>编译</w:t>
      </w:r>
      <w:r>
        <w:rPr>
          <w:rFonts w:hint="eastAsia"/>
        </w:rPr>
        <w:t xml:space="preserve">   make install </w:t>
      </w:r>
      <w:r>
        <w:rPr>
          <w:rFonts w:hint="eastAsia"/>
        </w:rPr>
        <w:t>安装</w:t>
      </w:r>
    </w:p>
    <w:p w:rsidR="00692E5D" w:rsidRDefault="00692E5D" w:rsidP="00692E5D">
      <w:r>
        <w:rPr>
          <w:rFonts w:hint="eastAsia"/>
        </w:rPr>
        <w:t>启动</w:t>
      </w:r>
      <w:r>
        <w:rPr>
          <w:rFonts w:hint="eastAsia"/>
        </w:rPr>
        <w:t xml:space="preserve">  /usr/local/apache2/bin/apachectl start</w:t>
      </w:r>
    </w:p>
    <w:p w:rsidR="00692E5D" w:rsidRDefault="00692E5D" w:rsidP="00692E5D">
      <w:r>
        <w:rPr>
          <w:rFonts w:hint="eastAsia"/>
        </w:rPr>
        <w:t>编辑文件</w:t>
      </w:r>
      <w:r>
        <w:rPr>
          <w:rFonts w:hint="eastAsia"/>
        </w:rPr>
        <w:t xml:space="preserve"> vim  /usr/local/apache2/conf/httpd.conf</w:t>
      </w:r>
    </w:p>
    <w:p w:rsidR="00692E5D" w:rsidRDefault="00692E5D" w:rsidP="00692E5D">
      <w:r>
        <w:t># If your host doesn't have a registered DNS name, enter its IP address here.</w:t>
      </w:r>
    </w:p>
    <w:p w:rsidR="00692E5D" w:rsidRDefault="00692E5D" w:rsidP="00692E5D">
      <w:r>
        <w:t>#</w:t>
      </w:r>
    </w:p>
    <w:p w:rsidR="00692E5D" w:rsidRDefault="00692E5D" w:rsidP="00692E5D">
      <w:r>
        <w:rPr>
          <w:rFonts w:hint="eastAsia"/>
        </w:rPr>
        <w:t>ServerName 192.168.91.128</w:t>
      </w:r>
      <w:r>
        <w:rPr>
          <w:rFonts w:hint="eastAsia"/>
        </w:rPr>
        <w:t>（改为</w:t>
      </w:r>
      <w:r>
        <w:rPr>
          <w:rFonts w:hint="eastAsia"/>
        </w:rPr>
        <w:t>LInux</w:t>
      </w:r>
      <w:r>
        <w:rPr>
          <w:rFonts w:hint="eastAsia"/>
        </w:rPr>
        <w:t>系统的</w:t>
      </w:r>
      <w:r>
        <w:rPr>
          <w:rFonts w:hint="eastAsia"/>
        </w:rPr>
        <w:t>IP</w:t>
      </w:r>
      <w:r>
        <w:rPr>
          <w:rFonts w:hint="eastAsia"/>
        </w:rPr>
        <w:t>）</w:t>
      </w:r>
      <w:r>
        <w:rPr>
          <w:rFonts w:hint="eastAsia"/>
        </w:rPr>
        <w:t>:80</w:t>
      </w:r>
    </w:p>
    <w:p w:rsidR="00692E5D" w:rsidRDefault="00692E5D" w:rsidP="00692E5D">
      <w:r>
        <w:t>&lt;html&gt;</w:t>
      </w:r>
    </w:p>
    <w:p w:rsidR="00692E5D" w:rsidRDefault="00692E5D" w:rsidP="00692E5D">
      <w:r>
        <w:t>&lt;head&gt;&lt;title&gt;tuwei,s blog&lt;/title&gt;&lt;/head&gt;</w:t>
      </w:r>
    </w:p>
    <w:p w:rsidR="00692E5D" w:rsidRDefault="00692E5D" w:rsidP="00692E5D">
      <w:r>
        <w:t>&lt;body&gt;Hi,Im tuwei.My blog address is</w:t>
      </w:r>
    </w:p>
    <w:p w:rsidR="00692E5D" w:rsidRDefault="00692E5D" w:rsidP="00692E5D">
      <w:r>
        <w:t>&lt;a href="http://tuwei.blog.51cto.com/"&gt;http://tuwei.blog.51cto.com/&lt;/a&gt;</w:t>
      </w:r>
    </w:p>
    <w:p w:rsidR="00692E5D" w:rsidRDefault="00692E5D" w:rsidP="00692E5D">
      <w:r>
        <w:t>&lt;/body&gt;</w:t>
      </w:r>
    </w:p>
    <w:p w:rsidR="00692E5D" w:rsidRDefault="00692E5D" w:rsidP="00692E5D">
      <w:r>
        <w:t>&lt;p&gt; &lt;/p&gt;</w:t>
      </w:r>
    </w:p>
    <w:p w:rsidR="00692E5D" w:rsidRDefault="00692E5D" w:rsidP="00692E5D">
      <w:r>
        <w:t>&lt;body&gt;My local share file address is</w:t>
      </w:r>
    </w:p>
    <w:p w:rsidR="00692E5D" w:rsidRDefault="00692E5D" w:rsidP="00692E5D">
      <w:r>
        <w:t>&lt;a href="http://192.168.1.10/share/"&gt;http://192.168.1.10/share/&lt;/a&gt;</w:t>
      </w:r>
    </w:p>
    <w:p w:rsidR="00692E5D" w:rsidRDefault="00692E5D" w:rsidP="00692E5D">
      <w:r>
        <w:t>&lt;/body&gt;</w:t>
      </w:r>
    </w:p>
    <w:p w:rsidR="00692E5D" w:rsidRDefault="00692E5D" w:rsidP="00692E5D">
      <w:r>
        <w:t>&lt;/html&gt;</w:t>
      </w:r>
    </w:p>
    <w:p w:rsidR="00692E5D" w:rsidRDefault="00692E5D" w:rsidP="00692E5D">
      <w:r>
        <w:t xml:space="preserve">vi /etc/sysconfig/iptables </w:t>
      </w:r>
    </w:p>
    <w:p w:rsidR="00692E5D" w:rsidRDefault="00692E5D" w:rsidP="00692E5D">
      <w:r>
        <w:rPr>
          <w:rFonts w:hint="eastAsia"/>
        </w:rPr>
        <w:lastRenderedPageBreak/>
        <w:t xml:space="preserve">-A INPUT -m state </w:t>
      </w:r>
      <w:r>
        <w:rPr>
          <w:rFonts w:hint="eastAsia"/>
        </w:rPr>
        <w:t>–</w:t>
      </w:r>
      <w:r>
        <w:rPr>
          <w:rFonts w:hint="eastAsia"/>
        </w:rPr>
        <w:t xml:space="preserve">-state NEW -m tcp -p tcp </w:t>
      </w:r>
      <w:r>
        <w:rPr>
          <w:rFonts w:hint="eastAsia"/>
        </w:rPr>
        <w:t>–</w:t>
      </w:r>
      <w:r>
        <w:rPr>
          <w:rFonts w:hint="eastAsia"/>
        </w:rPr>
        <w:t>-dport 80 -j ACCEPT</w:t>
      </w:r>
      <w:r>
        <w:rPr>
          <w:rFonts w:hint="eastAsia"/>
        </w:rPr>
        <w:t>（允许</w:t>
      </w:r>
      <w:r>
        <w:rPr>
          <w:rFonts w:hint="eastAsia"/>
        </w:rPr>
        <w:t>80</w:t>
      </w:r>
      <w:r>
        <w:rPr>
          <w:rFonts w:hint="eastAsia"/>
        </w:rPr>
        <w:t>端口通过防火墙）</w:t>
      </w:r>
      <w:r>
        <w:rPr>
          <w:rFonts w:hint="eastAsia"/>
        </w:rPr>
        <w:t xml:space="preserve"> </w:t>
      </w:r>
    </w:p>
    <w:p w:rsidR="00692E5D" w:rsidRDefault="00692E5D" w:rsidP="00692E5D">
      <w:r>
        <w:rPr>
          <w:rFonts w:hint="eastAsia"/>
        </w:rPr>
        <w:t xml:space="preserve">-A INPUT -m state </w:t>
      </w:r>
      <w:r>
        <w:rPr>
          <w:rFonts w:hint="eastAsia"/>
        </w:rPr>
        <w:t>–</w:t>
      </w:r>
      <w:r>
        <w:rPr>
          <w:rFonts w:hint="eastAsia"/>
        </w:rPr>
        <w:t xml:space="preserve">-state NEW -m tcp -p tcp </w:t>
      </w:r>
      <w:r>
        <w:rPr>
          <w:rFonts w:hint="eastAsia"/>
        </w:rPr>
        <w:t>–</w:t>
      </w:r>
      <w:r>
        <w:rPr>
          <w:rFonts w:hint="eastAsia"/>
        </w:rPr>
        <w:t>-dport 3306 -j ACCEPT</w:t>
      </w:r>
      <w:r>
        <w:rPr>
          <w:rFonts w:hint="eastAsia"/>
        </w:rPr>
        <w:t>（允许</w:t>
      </w:r>
      <w:r>
        <w:rPr>
          <w:rFonts w:hint="eastAsia"/>
        </w:rPr>
        <w:t>3306</w:t>
      </w:r>
      <w:r>
        <w:rPr>
          <w:rFonts w:hint="eastAsia"/>
        </w:rPr>
        <w:t>端口通过防火墙）</w:t>
      </w:r>
      <w:r>
        <w:rPr>
          <w:rFonts w:hint="eastAsia"/>
        </w:rPr>
        <w:t xml:space="preserve"> </w:t>
      </w:r>
    </w:p>
    <w:p w:rsidR="00692E5D" w:rsidRDefault="00692E5D" w:rsidP="00692E5D">
      <w:r>
        <w:rPr>
          <w:rFonts w:hint="eastAsia"/>
        </w:rPr>
        <w:t>特别提示：很多网友把这两条规则添加到防火墙配置的最后一行，导致防火墙启动失败，</w:t>
      </w:r>
    </w:p>
    <w:p w:rsidR="00692E5D" w:rsidRDefault="00692E5D" w:rsidP="00692E5D">
      <w:r>
        <w:rPr>
          <w:rFonts w:hint="eastAsia"/>
        </w:rPr>
        <w:t>正确的应该是添加到默认的</w:t>
      </w:r>
      <w:r>
        <w:rPr>
          <w:rFonts w:hint="eastAsia"/>
        </w:rPr>
        <w:t>22</w:t>
      </w:r>
      <w:r>
        <w:rPr>
          <w:rFonts w:hint="eastAsia"/>
        </w:rPr>
        <w:t>端口这条规则的下面</w:t>
      </w:r>
    </w:p>
    <w:p w:rsidR="00692E5D" w:rsidRDefault="00692E5D" w:rsidP="00692E5D">
      <w:r>
        <w:rPr>
          <w:rFonts w:hint="eastAsia"/>
        </w:rPr>
        <w:t>开机启动</w:t>
      </w:r>
      <w:r>
        <w:rPr>
          <w:rFonts w:hint="eastAsia"/>
        </w:rPr>
        <w:t xml:space="preserve"> </w:t>
      </w:r>
      <w:r>
        <w:rPr>
          <w:rFonts w:hint="eastAsia"/>
        </w:rPr>
        <w:t>将服务脚本放到</w:t>
      </w:r>
      <w:r>
        <w:rPr>
          <w:rFonts w:hint="eastAsia"/>
        </w:rPr>
        <w:t xml:space="preserve"> /etc/init.d</w:t>
      </w:r>
      <w:r>
        <w:rPr>
          <w:rFonts w:hint="eastAsia"/>
        </w:rPr>
        <w:t>中</w:t>
      </w:r>
      <w:r>
        <w:rPr>
          <w:rFonts w:hint="eastAsia"/>
        </w:rPr>
        <w:t xml:space="preserve"> </w:t>
      </w:r>
    </w:p>
    <w:p w:rsidR="00692E5D" w:rsidRDefault="00692E5D" w:rsidP="00692E5D">
      <w:r>
        <w:t>cp /usr/local/apache2/bin/apachectl /etc/init.d/httpd</w:t>
      </w:r>
    </w:p>
    <w:p w:rsidR="00692E5D" w:rsidRDefault="00692E5D" w:rsidP="00692E5D">
      <w:r>
        <w:rPr>
          <w:rFonts w:hint="eastAsia"/>
        </w:rPr>
        <w:t>加入如下内容</w:t>
      </w:r>
    </w:p>
    <w:p w:rsidR="00692E5D" w:rsidRDefault="00692E5D" w:rsidP="00692E5D">
      <w:r>
        <w:rPr>
          <w:rFonts w:hint="eastAsia"/>
        </w:rPr>
        <w:t xml:space="preserve"># chkconfig: 35 20 80 </w:t>
      </w:r>
      <w:r>
        <w:rPr>
          <w:rFonts w:hint="eastAsia"/>
        </w:rPr>
        <w:t xml:space="preserve">　　</w:t>
      </w:r>
    </w:p>
    <w:p w:rsidR="00692E5D" w:rsidRDefault="00692E5D" w:rsidP="00692E5D">
      <w:r>
        <w:t># description: httpd</w:t>
      </w:r>
    </w:p>
    <w:p w:rsidR="00692E5D" w:rsidRDefault="00692E5D" w:rsidP="00692E5D"/>
    <w:p w:rsidR="00692E5D" w:rsidRDefault="00692E5D" w:rsidP="00692E5D"/>
    <w:p w:rsidR="00692E5D" w:rsidRDefault="00692E5D" w:rsidP="00294B3F">
      <w:pPr>
        <w:pStyle w:val="3"/>
      </w:pPr>
      <w:r>
        <w:rPr>
          <w:rFonts w:hint="eastAsia"/>
        </w:rPr>
        <w:t>配置</w:t>
      </w:r>
      <w:r>
        <w:rPr>
          <w:rFonts w:hint="eastAsia"/>
        </w:rPr>
        <w:t>apache</w:t>
      </w:r>
      <w:r>
        <w:rPr>
          <w:rFonts w:hint="eastAsia"/>
        </w:rPr>
        <w:t>基于域名的虚拟主机</w:t>
      </w:r>
      <w:r>
        <w:rPr>
          <w:rFonts w:hint="eastAsia"/>
        </w:rPr>
        <w:t>--</w:t>
      </w:r>
      <w:r>
        <w:rPr>
          <w:rFonts w:hint="eastAsia"/>
        </w:rPr>
        <w:t>生产环境中最常用</w:t>
      </w:r>
    </w:p>
    <w:p w:rsidR="00692E5D" w:rsidRDefault="00692E5D" w:rsidP="00692E5D">
      <w:r>
        <w:rPr>
          <w:rFonts w:hint="eastAsia"/>
        </w:rPr>
        <w:t>1.</w:t>
      </w:r>
      <w:r>
        <w:rPr>
          <w:rFonts w:hint="eastAsia"/>
        </w:rPr>
        <w:t>开启主配置文件</w:t>
      </w:r>
      <w:r>
        <w:rPr>
          <w:rFonts w:hint="eastAsia"/>
        </w:rPr>
        <w:t>httpd.conf</w:t>
      </w:r>
      <w:r>
        <w:rPr>
          <w:rFonts w:hint="eastAsia"/>
        </w:rPr>
        <w:t>中包含</w:t>
      </w:r>
      <w:r>
        <w:rPr>
          <w:rFonts w:hint="eastAsia"/>
        </w:rPr>
        <w:t>httpd-vhosts.conf</w:t>
      </w:r>
      <w:r>
        <w:rPr>
          <w:rFonts w:hint="eastAsia"/>
        </w:rPr>
        <w:t>的文件的配置</w:t>
      </w:r>
    </w:p>
    <w:p w:rsidR="00692E5D" w:rsidRDefault="00692E5D" w:rsidP="00692E5D">
      <w:r>
        <w:rPr>
          <w:rFonts w:hint="eastAsia"/>
        </w:rPr>
        <w:t>取消前面的</w:t>
      </w:r>
      <w:r>
        <w:rPr>
          <w:rFonts w:hint="eastAsia"/>
        </w:rPr>
        <w:t>#</w:t>
      </w:r>
      <w:r>
        <w:rPr>
          <w:rFonts w:hint="eastAsia"/>
        </w:rPr>
        <w:t>号</w:t>
      </w:r>
    </w:p>
    <w:p w:rsidR="00692E5D" w:rsidRDefault="00692E5D" w:rsidP="00692E5D">
      <w:r>
        <w:t>sed -i "s#\#Include conf/extra/httpd-vhosts.conf#Include conf/extra/httpd-vhosts.conf#" httpd.conf</w:t>
      </w:r>
    </w:p>
    <w:p w:rsidR="00692E5D" w:rsidRDefault="00692E5D" w:rsidP="00692E5D">
      <w:r>
        <w:rPr>
          <w:rFonts w:hint="eastAsia"/>
        </w:rPr>
        <w:t>2.</w:t>
      </w:r>
      <w:r>
        <w:rPr>
          <w:rFonts w:hint="eastAsia"/>
        </w:rPr>
        <w:t>配置虚拟主机</w:t>
      </w:r>
    </w:p>
    <w:p w:rsidR="00692E5D" w:rsidRDefault="00692E5D" w:rsidP="00692E5D">
      <w:r>
        <w:t>httpd-vhosts.conf</w:t>
      </w:r>
    </w:p>
    <w:p w:rsidR="00692E5D" w:rsidRDefault="00692E5D" w:rsidP="00692E5D">
      <w:r>
        <w:rPr>
          <w:rFonts w:hint="eastAsia"/>
        </w:rPr>
        <w:t>留下一个样式进行编辑</w:t>
      </w:r>
    </w:p>
    <w:p w:rsidR="00692E5D" w:rsidRDefault="00692E5D" w:rsidP="00692E5D">
      <w:r>
        <w:rPr>
          <w:rFonts w:hint="eastAsia"/>
        </w:rPr>
        <w:t>例子中配置一个</w:t>
      </w:r>
      <w:r>
        <w:rPr>
          <w:rFonts w:hint="eastAsia"/>
        </w:rPr>
        <w:t>blog.etiantian.org</w:t>
      </w:r>
      <w:r>
        <w:rPr>
          <w:rFonts w:hint="eastAsia"/>
        </w:rPr>
        <w:t>域名，实际生产环境中，需要把这个域名解析成</w:t>
      </w:r>
      <w:r>
        <w:rPr>
          <w:rFonts w:hint="eastAsia"/>
        </w:rPr>
        <w:t>apache</w:t>
      </w:r>
      <w:r>
        <w:rPr>
          <w:rFonts w:hint="eastAsia"/>
        </w:rPr>
        <w:t>服务所在的</w:t>
      </w:r>
      <w:r>
        <w:rPr>
          <w:rFonts w:hint="eastAsia"/>
        </w:rPr>
        <w:t>IP</w:t>
      </w:r>
    </w:p>
    <w:p w:rsidR="00692E5D" w:rsidRDefault="00692E5D" w:rsidP="00692E5D">
      <w:r>
        <w:t>&lt;VirtualHost *:80&gt;</w:t>
      </w:r>
    </w:p>
    <w:p w:rsidR="00692E5D" w:rsidRDefault="00692E5D" w:rsidP="00692E5D">
      <w:r>
        <w:t xml:space="preserve">    ServerAdmin xxxx@qq.com</w:t>
      </w:r>
    </w:p>
    <w:p w:rsidR="00692E5D" w:rsidRDefault="00692E5D" w:rsidP="00692E5D">
      <w:r>
        <w:t xml:space="preserve">    DocumentRoot "/var/blog"</w:t>
      </w:r>
    </w:p>
    <w:p w:rsidR="00692E5D" w:rsidRDefault="00692E5D" w:rsidP="00692E5D">
      <w:r>
        <w:t xml:space="preserve">    ServerName blog.etiantian.org</w:t>
      </w:r>
    </w:p>
    <w:p w:rsidR="00692E5D" w:rsidRDefault="00692E5D" w:rsidP="00692E5D">
      <w:r>
        <w:lastRenderedPageBreak/>
        <w:t xml:space="preserve">    ServerAlias etiantian.org</w:t>
      </w:r>
    </w:p>
    <w:p w:rsidR="00692E5D" w:rsidRDefault="00692E5D" w:rsidP="00692E5D">
      <w:r>
        <w:t xml:space="preserve">    ErrorLog "logs/blog-error_log"</w:t>
      </w:r>
    </w:p>
    <w:p w:rsidR="00692E5D" w:rsidRDefault="00692E5D" w:rsidP="00692E5D">
      <w:r>
        <w:t xml:space="preserve">    CustomLog "logs/blo-access_log" common</w:t>
      </w:r>
    </w:p>
    <w:p w:rsidR="00692E5D" w:rsidRDefault="00692E5D" w:rsidP="00692E5D">
      <w:r>
        <w:t>&lt;/VirtualHost&gt;</w:t>
      </w:r>
    </w:p>
    <w:p w:rsidR="00692E5D" w:rsidRDefault="00692E5D" w:rsidP="00692E5D">
      <w:r>
        <w:rPr>
          <w:rFonts w:hint="eastAsia"/>
        </w:rPr>
        <w:t>检查修改过</w:t>
      </w:r>
      <w:r>
        <w:rPr>
          <w:rFonts w:hint="eastAsia"/>
        </w:rPr>
        <w:t>apache</w:t>
      </w:r>
      <w:r>
        <w:rPr>
          <w:rFonts w:hint="eastAsia"/>
        </w:rPr>
        <w:t>配置的语法</w:t>
      </w:r>
    </w:p>
    <w:p w:rsidR="00692E5D" w:rsidRDefault="00692E5D" w:rsidP="00692E5D">
      <w:r>
        <w:rPr>
          <w:rFonts w:hint="eastAsia"/>
        </w:rPr>
        <w:t>在实际生产中，很重要，没有此步，配置文件有错误的话，重启服务后很可能造成网站当机。</w:t>
      </w:r>
    </w:p>
    <w:p w:rsidR="00692E5D" w:rsidRDefault="00692E5D" w:rsidP="00692E5D">
      <w:r>
        <w:t>[root@backupserver bin]# ./apachectl -t</w:t>
      </w:r>
    </w:p>
    <w:p w:rsidR="00692E5D" w:rsidRDefault="00692E5D" w:rsidP="00692E5D">
      <w:r>
        <w:t>Syntax OK</w:t>
      </w:r>
    </w:p>
    <w:p w:rsidR="00692E5D" w:rsidRDefault="00692E5D" w:rsidP="00692E5D">
      <w:r>
        <w:rPr>
          <w:rFonts w:hint="eastAsia"/>
        </w:rPr>
        <w:t>3.</w:t>
      </w:r>
      <w:r>
        <w:rPr>
          <w:rFonts w:hint="eastAsia"/>
        </w:rPr>
        <w:t>建立站点目录和首页内容</w:t>
      </w:r>
    </w:p>
    <w:p w:rsidR="00692E5D" w:rsidRDefault="00692E5D" w:rsidP="00692E5D">
      <w:r>
        <w:t>echo 'Im TUWEI! my blog is http://blog.etiantian.org'&gt;&gt;/var/blog/index.html</w:t>
      </w:r>
    </w:p>
    <w:p w:rsidR="00692E5D" w:rsidRDefault="00692E5D" w:rsidP="00692E5D"/>
    <w:p w:rsidR="00692E5D" w:rsidRDefault="00692E5D" w:rsidP="00692E5D">
      <w:r>
        <w:rPr>
          <w:rFonts w:hint="eastAsia"/>
        </w:rPr>
        <w:t>执行</w:t>
      </w:r>
      <w:r>
        <w:rPr>
          <w:rFonts w:hint="eastAsia"/>
        </w:rPr>
        <w:t>graceful</w:t>
      </w:r>
      <w:r>
        <w:rPr>
          <w:rFonts w:hint="eastAsia"/>
        </w:rPr>
        <w:t>参数重启</w:t>
      </w:r>
      <w:r>
        <w:rPr>
          <w:rFonts w:hint="eastAsia"/>
        </w:rPr>
        <w:t>apache</w:t>
      </w:r>
      <w:r>
        <w:rPr>
          <w:rFonts w:hint="eastAsia"/>
        </w:rPr>
        <w:t>服务</w:t>
      </w:r>
    </w:p>
    <w:p w:rsidR="00692E5D" w:rsidRDefault="00692E5D" w:rsidP="00692E5D">
      <w:r>
        <w:rPr>
          <w:rFonts w:hint="eastAsia"/>
        </w:rPr>
        <w:t>[root@backupserver bin]# ./apachectl graceful</w:t>
      </w:r>
      <w:r>
        <w:rPr>
          <w:rFonts w:hint="eastAsia"/>
        </w:rPr>
        <w:t>，该参数表示优雅的重启，不会中断用户的访问请求，</w:t>
      </w:r>
    </w:p>
    <w:p w:rsidR="00692E5D" w:rsidRDefault="00692E5D" w:rsidP="00692E5D">
      <w:r>
        <w:rPr>
          <w:rFonts w:hint="eastAsia"/>
        </w:rPr>
        <w:t>而是处理完请求后再重启，在生产环境中用</w:t>
      </w:r>
      <w:r>
        <w:rPr>
          <w:rFonts w:hint="eastAsia"/>
        </w:rPr>
        <w:t>graceful</w:t>
      </w:r>
      <w:r>
        <w:rPr>
          <w:rFonts w:hint="eastAsia"/>
        </w:rPr>
        <w:t>代替</w:t>
      </w:r>
      <w:r>
        <w:rPr>
          <w:rFonts w:hint="eastAsia"/>
        </w:rPr>
        <w:t>restart</w:t>
      </w:r>
    </w:p>
    <w:p w:rsidR="00692E5D" w:rsidRDefault="00692E5D" w:rsidP="00692E5D">
      <w:r>
        <w:rPr>
          <w:rFonts w:hint="eastAsia"/>
        </w:rPr>
        <w:t>4.</w:t>
      </w:r>
      <w:r>
        <w:rPr>
          <w:rFonts w:hint="eastAsia"/>
        </w:rPr>
        <w:t>编辑</w:t>
      </w:r>
      <w:r>
        <w:rPr>
          <w:rFonts w:hint="eastAsia"/>
        </w:rPr>
        <w:t>hosts</w:t>
      </w:r>
      <w:r>
        <w:rPr>
          <w:rFonts w:hint="eastAsia"/>
        </w:rPr>
        <w:t>文件</w:t>
      </w:r>
    </w:p>
    <w:p w:rsidR="00692E5D" w:rsidRDefault="00692E5D" w:rsidP="00692E5D">
      <w:r>
        <w:rPr>
          <w:rFonts w:hint="eastAsia"/>
        </w:rPr>
        <w:t>将</w:t>
      </w:r>
      <w:r>
        <w:rPr>
          <w:rFonts w:hint="eastAsia"/>
        </w:rPr>
        <w:t>IP</w:t>
      </w:r>
      <w:r>
        <w:rPr>
          <w:rFonts w:hint="eastAsia"/>
        </w:rPr>
        <w:t>和域名加到</w:t>
      </w:r>
      <w:r>
        <w:rPr>
          <w:rFonts w:hint="eastAsia"/>
        </w:rPr>
        <w:t>hosts</w:t>
      </w:r>
      <w:r>
        <w:rPr>
          <w:rFonts w:hint="eastAsia"/>
        </w:rPr>
        <w:t>中</w:t>
      </w:r>
    </w:p>
    <w:p w:rsidR="00692E5D" w:rsidRDefault="00692E5D" w:rsidP="00692E5D"/>
    <w:p w:rsidR="00692E5D" w:rsidRDefault="00692E5D" w:rsidP="00692E5D">
      <w:r>
        <w:rPr>
          <w:rFonts w:hint="eastAsia"/>
        </w:rPr>
        <w:t>hosts</w:t>
      </w:r>
      <w:r>
        <w:rPr>
          <w:rFonts w:hint="eastAsia"/>
        </w:rPr>
        <w:t>文件一般比喻为本地的</w:t>
      </w:r>
      <w:r>
        <w:rPr>
          <w:rFonts w:hint="eastAsia"/>
        </w:rPr>
        <w:t>DNS</w:t>
      </w:r>
      <w:r>
        <w:rPr>
          <w:rFonts w:hint="eastAsia"/>
        </w:rPr>
        <w:t>文件，将指定域名解析为对应的</w:t>
      </w:r>
      <w:r>
        <w:rPr>
          <w:rFonts w:hint="eastAsia"/>
        </w:rPr>
        <w:t>IP</w:t>
      </w:r>
      <w:r>
        <w:rPr>
          <w:rFonts w:hint="eastAsia"/>
        </w:rPr>
        <w:t>，多个域名可以对应一个</w:t>
      </w:r>
      <w:r>
        <w:rPr>
          <w:rFonts w:hint="eastAsia"/>
        </w:rPr>
        <w:t>IP</w:t>
      </w:r>
    </w:p>
    <w:p w:rsidR="00692E5D" w:rsidRDefault="00692E5D" w:rsidP="00692E5D">
      <w:r>
        <w:rPr>
          <w:rFonts w:hint="eastAsia"/>
        </w:rPr>
        <w:t>一般路径是</w:t>
      </w:r>
    </w:p>
    <w:p w:rsidR="00692E5D" w:rsidRDefault="00692E5D" w:rsidP="00692E5D"/>
    <w:p w:rsidR="00692E5D" w:rsidRDefault="00692E5D" w:rsidP="00692E5D">
      <w:r>
        <w:rPr>
          <w:rFonts w:hint="eastAsia"/>
        </w:rPr>
        <w:t>访问</w:t>
      </w:r>
      <w:r>
        <w:rPr>
          <w:rFonts w:hint="eastAsia"/>
        </w:rPr>
        <w:t>blog.etiantian.org</w:t>
      </w:r>
      <w:r>
        <w:rPr>
          <w:rFonts w:hint="eastAsia"/>
        </w:rPr>
        <w:t>，出现</w:t>
      </w:r>
      <w:r>
        <w:rPr>
          <w:rFonts w:hint="eastAsia"/>
        </w:rPr>
        <w:t>403</w:t>
      </w:r>
      <w:r>
        <w:rPr>
          <w:rFonts w:hint="eastAsia"/>
        </w:rPr>
        <w:t>，因为站点目录</w:t>
      </w:r>
      <w:r>
        <w:rPr>
          <w:rFonts w:hint="eastAsia"/>
        </w:rPr>
        <w:t>/var/blog</w:t>
      </w:r>
      <w:r>
        <w:rPr>
          <w:rFonts w:hint="eastAsia"/>
        </w:rPr>
        <w:t>没有设置许可</w:t>
      </w:r>
    </w:p>
    <w:p w:rsidR="00692E5D" w:rsidRDefault="00692E5D" w:rsidP="00692E5D">
      <w:r>
        <w:rPr>
          <w:rFonts w:hint="eastAsia"/>
        </w:rPr>
        <w:t>在</w:t>
      </w:r>
      <w:r>
        <w:rPr>
          <w:rFonts w:hint="eastAsia"/>
        </w:rPr>
        <w:t>httpd.conf</w:t>
      </w:r>
      <w:r>
        <w:rPr>
          <w:rFonts w:hint="eastAsia"/>
        </w:rPr>
        <w:t>配置中加入站点配置，配置中根目录</w:t>
      </w:r>
      <w:r>
        <w:rPr>
          <w:rFonts w:hint="eastAsia"/>
        </w:rPr>
        <w:t xml:space="preserve">/ </w:t>
      </w:r>
      <w:r>
        <w:rPr>
          <w:rFonts w:hint="eastAsia"/>
        </w:rPr>
        <w:t>也如下配置</w:t>
      </w:r>
    </w:p>
    <w:p w:rsidR="00692E5D" w:rsidRDefault="00692E5D" w:rsidP="00692E5D">
      <w:r>
        <w:t>&lt;Directory "/var/blog"&gt;</w:t>
      </w:r>
    </w:p>
    <w:p w:rsidR="00692E5D" w:rsidRDefault="00692E5D" w:rsidP="00692E5D">
      <w:r>
        <w:t xml:space="preserve">    Options Indexes FollowSymLinks</w:t>
      </w:r>
    </w:p>
    <w:p w:rsidR="00692E5D" w:rsidRDefault="00692E5D" w:rsidP="00692E5D">
      <w:r>
        <w:t xml:space="preserve">    AllowOverride None</w:t>
      </w:r>
    </w:p>
    <w:p w:rsidR="00692E5D" w:rsidRDefault="00692E5D" w:rsidP="00692E5D">
      <w:r>
        <w:lastRenderedPageBreak/>
        <w:t xml:space="preserve">    Order allow,deny</w:t>
      </w:r>
    </w:p>
    <w:p w:rsidR="00692E5D" w:rsidRDefault="00692E5D" w:rsidP="00692E5D">
      <w:r>
        <w:t xml:space="preserve">    Allow from all</w:t>
      </w:r>
    </w:p>
    <w:p w:rsidR="00692E5D" w:rsidRDefault="00692E5D" w:rsidP="00692E5D">
      <w:r>
        <w:t>&lt;/Directory&gt;</w:t>
      </w:r>
    </w:p>
    <w:p w:rsidR="00692E5D" w:rsidRDefault="00692E5D" w:rsidP="00692E5D"/>
    <w:p w:rsidR="00692E5D" w:rsidRDefault="00692E5D" w:rsidP="00692E5D">
      <w:r>
        <w:rPr>
          <w:rFonts w:hint="eastAsia"/>
        </w:rPr>
        <w:t>检查语法</w:t>
      </w:r>
    </w:p>
    <w:p w:rsidR="00692E5D" w:rsidRDefault="00692E5D" w:rsidP="00692E5D">
      <w:r>
        <w:t>[root@backupserver apache]# ./bin/apachectl -t</w:t>
      </w:r>
    </w:p>
    <w:p w:rsidR="00692E5D" w:rsidRDefault="00692E5D" w:rsidP="00692E5D"/>
    <w:p w:rsidR="00692E5D" w:rsidRDefault="00692E5D" w:rsidP="00692E5D">
      <w:r>
        <w:t>[root@backupserver apache]# ./bin/apachectl graceful</w:t>
      </w:r>
    </w:p>
    <w:p w:rsidR="00692E5D" w:rsidRDefault="00692E5D" w:rsidP="00692E5D"/>
    <w:p w:rsidR="00692E5D" w:rsidRDefault="00692E5D" w:rsidP="00294B3F">
      <w:pPr>
        <w:pStyle w:val="3"/>
      </w:pPr>
      <w:r>
        <w:rPr>
          <w:rFonts w:hint="eastAsia"/>
        </w:rPr>
        <w:t>基于</w:t>
      </w:r>
      <w:r>
        <w:rPr>
          <w:rFonts w:hint="eastAsia"/>
        </w:rPr>
        <w:t>IP</w:t>
      </w:r>
      <w:r>
        <w:rPr>
          <w:rFonts w:hint="eastAsia"/>
        </w:rPr>
        <w:t>的配置</w:t>
      </w:r>
    </w:p>
    <w:p w:rsidR="00692E5D" w:rsidRDefault="00692E5D" w:rsidP="00692E5D">
      <w:r>
        <w:rPr>
          <w:rFonts w:hint="eastAsia"/>
        </w:rPr>
        <w:t>可以增加别名的方式临时增加一个</w:t>
      </w:r>
      <w:r>
        <w:rPr>
          <w:rFonts w:hint="eastAsia"/>
        </w:rPr>
        <w:t>IP</w:t>
      </w:r>
      <w:r>
        <w:rPr>
          <w:rFonts w:hint="eastAsia"/>
        </w:rPr>
        <w:t>（负载均衡中此</w:t>
      </w:r>
      <w:r>
        <w:rPr>
          <w:rFonts w:hint="eastAsia"/>
        </w:rPr>
        <w:t>IP</w:t>
      </w:r>
      <w:r>
        <w:rPr>
          <w:rFonts w:hint="eastAsia"/>
        </w:rPr>
        <w:t>称为</w:t>
      </w:r>
      <w:r>
        <w:rPr>
          <w:rFonts w:hint="eastAsia"/>
        </w:rPr>
        <w:t>VIP</w:t>
      </w:r>
      <w:r>
        <w:rPr>
          <w:rFonts w:hint="eastAsia"/>
        </w:rPr>
        <w:t>）</w:t>
      </w:r>
    </w:p>
    <w:p w:rsidR="00692E5D" w:rsidRDefault="00692E5D" w:rsidP="00692E5D">
      <w:r>
        <w:t>ifconfig eth0:11 192.168.27.11 netmask 255.2555.255.0 up</w:t>
      </w:r>
    </w:p>
    <w:p w:rsidR="00692E5D" w:rsidRDefault="00692E5D" w:rsidP="00692E5D">
      <w:r>
        <w:rPr>
          <w:rFonts w:hint="eastAsia"/>
        </w:rPr>
        <w:t>编辑配置文件</w:t>
      </w:r>
      <w:r>
        <w:rPr>
          <w:rFonts w:hint="eastAsia"/>
        </w:rPr>
        <w:t xml:space="preserve"> </w:t>
      </w:r>
      <w:r>
        <w:rPr>
          <w:rFonts w:hint="eastAsia"/>
        </w:rPr>
        <w:t>将</w:t>
      </w:r>
    </w:p>
    <w:p w:rsidR="00692E5D" w:rsidRDefault="00692E5D" w:rsidP="00692E5D">
      <w:r>
        <w:t>&lt;VirtualHost 192.168.27.10:80&gt;</w:t>
      </w:r>
    </w:p>
    <w:p w:rsidR="00692E5D" w:rsidRDefault="00692E5D" w:rsidP="00692E5D">
      <w:r>
        <w:t xml:space="preserve">    ServerAdmin tuwei199116@qq.com</w:t>
      </w:r>
    </w:p>
    <w:p w:rsidR="00692E5D" w:rsidRDefault="00692E5D" w:rsidP="00692E5D">
      <w:r>
        <w:t xml:space="preserve">    DocumentRoot "/var/blog"</w:t>
      </w:r>
    </w:p>
    <w:p w:rsidR="00692E5D" w:rsidRDefault="00692E5D" w:rsidP="00692E5D">
      <w:r>
        <w:t xml:space="preserve">    ServerName 192.168.27.10</w:t>
      </w:r>
    </w:p>
    <w:p w:rsidR="00692E5D" w:rsidRDefault="00692E5D" w:rsidP="00692E5D">
      <w:r>
        <w:t xml:space="preserve">    ServerAlias etiantian.org</w:t>
      </w:r>
    </w:p>
    <w:p w:rsidR="00692E5D" w:rsidRDefault="00692E5D" w:rsidP="00692E5D">
      <w:r>
        <w:t xml:space="preserve">    ErrorLog "logs/blog-error_log"</w:t>
      </w:r>
    </w:p>
    <w:p w:rsidR="00692E5D" w:rsidRDefault="00692E5D" w:rsidP="00692E5D">
      <w:r>
        <w:t xml:space="preserve">    CustomLog "logs/blo-access_log" common</w:t>
      </w:r>
    </w:p>
    <w:p w:rsidR="00692E5D" w:rsidRDefault="00692E5D" w:rsidP="00692E5D">
      <w:r>
        <w:t>&lt;/VirtualHost&gt;</w:t>
      </w:r>
    </w:p>
    <w:p w:rsidR="00692E5D" w:rsidRDefault="00692E5D" w:rsidP="00692E5D">
      <w:r>
        <w:rPr>
          <w:rFonts w:hint="eastAsia"/>
        </w:rPr>
        <w:t>基于端口的配置</w:t>
      </w:r>
    </w:p>
    <w:p w:rsidR="00692E5D" w:rsidRDefault="00692E5D" w:rsidP="00692E5D"/>
    <w:p w:rsidR="00692E5D" w:rsidRDefault="00692E5D" w:rsidP="00692E5D">
      <w:r>
        <w:rPr>
          <w:rFonts w:hint="eastAsia"/>
        </w:rPr>
        <w:t>先要编辑主配置文件</w:t>
      </w:r>
    </w:p>
    <w:p w:rsidR="00692E5D" w:rsidRDefault="00692E5D" w:rsidP="00692E5D">
      <w:r>
        <w:rPr>
          <w:rFonts w:hint="eastAsia"/>
        </w:rPr>
        <w:t xml:space="preserve">httpd.conf </w:t>
      </w:r>
      <w:r>
        <w:rPr>
          <w:rFonts w:hint="eastAsia"/>
        </w:rPr>
        <w:t>在配置中加入新的监听端口，</w:t>
      </w:r>
    </w:p>
    <w:p w:rsidR="00692E5D" w:rsidRDefault="00692E5D" w:rsidP="00692E5D">
      <w:r>
        <w:t>Listen 8090</w:t>
      </w:r>
    </w:p>
    <w:p w:rsidR="00692E5D" w:rsidRDefault="00692E5D" w:rsidP="00692E5D">
      <w:r>
        <w:rPr>
          <w:rFonts w:hint="eastAsia"/>
        </w:rPr>
        <w:t>然后编译虚拟主机配置文件</w:t>
      </w:r>
      <w:r>
        <w:rPr>
          <w:rFonts w:hint="eastAsia"/>
        </w:rPr>
        <w:t>httpd-vhosts.conf</w:t>
      </w:r>
      <w:r>
        <w:rPr>
          <w:rFonts w:hint="eastAsia"/>
        </w:rPr>
        <w:t>，修改相应端口</w:t>
      </w:r>
    </w:p>
    <w:p w:rsidR="00692E5D" w:rsidRDefault="00692E5D" w:rsidP="00692E5D"/>
    <w:p w:rsidR="00692E5D" w:rsidRDefault="00692E5D" w:rsidP="00692E5D">
      <w:r>
        <w:rPr>
          <w:rFonts w:hint="eastAsia"/>
        </w:rPr>
        <w:t>虚拟机配置</w:t>
      </w:r>
      <w:r>
        <w:rPr>
          <w:rFonts w:hint="eastAsia"/>
        </w:rPr>
        <w:t>alias</w:t>
      </w:r>
      <w:r>
        <w:rPr>
          <w:rFonts w:hint="eastAsia"/>
        </w:rPr>
        <w:t>别名</w:t>
      </w:r>
    </w:p>
    <w:p w:rsidR="00692E5D" w:rsidRDefault="00692E5D" w:rsidP="00692E5D">
      <w:r>
        <w:rPr>
          <w:rFonts w:hint="eastAsia"/>
        </w:rPr>
        <w:t>查看</w:t>
      </w:r>
      <w:r>
        <w:rPr>
          <w:rFonts w:hint="eastAsia"/>
        </w:rPr>
        <w:t>alias</w:t>
      </w:r>
      <w:r>
        <w:rPr>
          <w:rFonts w:hint="eastAsia"/>
        </w:rPr>
        <w:t>别名支持情况</w:t>
      </w:r>
    </w:p>
    <w:p w:rsidR="00692E5D" w:rsidRDefault="00692E5D" w:rsidP="00692E5D">
      <w:r>
        <w:t>[root@backupserver bin]# ./httpd -l|grep alias</w:t>
      </w:r>
    </w:p>
    <w:p w:rsidR="00692E5D" w:rsidRDefault="00692E5D" w:rsidP="00692E5D">
      <w:r>
        <w:rPr>
          <w:rFonts w:hint="eastAsia"/>
        </w:rPr>
        <w:t>mod_expires</w:t>
      </w:r>
      <w:r>
        <w:rPr>
          <w:rFonts w:hint="eastAsia"/>
        </w:rPr>
        <w:t>介绍</w:t>
      </w:r>
    </w:p>
    <w:p w:rsidR="00692E5D" w:rsidRDefault="00692E5D" w:rsidP="00692E5D">
      <w:r>
        <w:rPr>
          <w:rFonts w:hint="eastAsia"/>
        </w:rPr>
        <w:t>（</w:t>
      </w:r>
      <w:r>
        <w:rPr>
          <w:rFonts w:hint="eastAsia"/>
        </w:rPr>
        <w:t>Expires/Cache-Control Header</w:t>
      </w:r>
      <w:r>
        <w:rPr>
          <w:rFonts w:hint="eastAsia"/>
        </w:rPr>
        <w:t>是控制浏览器是否直接从浏览器缓存取数据还是重新发请求到服务器取数据。</w:t>
      </w:r>
    </w:p>
    <w:p w:rsidR="00692E5D" w:rsidRDefault="00692E5D" w:rsidP="00692E5D">
      <w:r>
        <w:rPr>
          <w:rFonts w:hint="eastAsia"/>
        </w:rPr>
        <w:t xml:space="preserve"> </w:t>
      </w:r>
      <w:r>
        <w:rPr>
          <w:rFonts w:hint="eastAsia"/>
        </w:rPr>
        <w:t>只是</w:t>
      </w:r>
      <w:r>
        <w:rPr>
          <w:rFonts w:hint="eastAsia"/>
        </w:rPr>
        <w:t>Cache-Control</w:t>
      </w:r>
      <w:r>
        <w:rPr>
          <w:rFonts w:hint="eastAsia"/>
        </w:rPr>
        <w:t>比</w:t>
      </w:r>
      <w:r>
        <w:rPr>
          <w:rFonts w:hint="eastAsia"/>
        </w:rPr>
        <w:t>Expires</w:t>
      </w:r>
      <w:r>
        <w:rPr>
          <w:rFonts w:hint="eastAsia"/>
        </w:rPr>
        <w:t>可以控制的多一些，</w:t>
      </w:r>
      <w:r>
        <w:rPr>
          <w:rFonts w:hint="eastAsia"/>
        </w:rPr>
        <w:t xml:space="preserve"> </w:t>
      </w:r>
    </w:p>
    <w:p w:rsidR="00692E5D" w:rsidRDefault="00692E5D" w:rsidP="00692E5D">
      <w:r>
        <w:rPr>
          <w:rFonts w:hint="eastAsia"/>
        </w:rPr>
        <w:t xml:space="preserve"> </w:t>
      </w:r>
      <w:r>
        <w:rPr>
          <w:rFonts w:hint="eastAsia"/>
        </w:rPr>
        <w:t>而且</w:t>
      </w:r>
      <w:r>
        <w:rPr>
          <w:rFonts w:hint="eastAsia"/>
        </w:rPr>
        <w:t>Cache-Control</w:t>
      </w:r>
      <w:r>
        <w:rPr>
          <w:rFonts w:hint="eastAsia"/>
        </w:rPr>
        <w:t>会重写</w:t>
      </w:r>
      <w:r>
        <w:rPr>
          <w:rFonts w:hint="eastAsia"/>
        </w:rPr>
        <w:t>Expires</w:t>
      </w:r>
      <w:r>
        <w:rPr>
          <w:rFonts w:hint="eastAsia"/>
        </w:rPr>
        <w:t>的规则。</w:t>
      </w:r>
    </w:p>
    <w:p w:rsidR="00692E5D" w:rsidRDefault="00692E5D" w:rsidP="00692E5D">
      <w:r>
        <w:rPr>
          <w:rFonts w:hint="eastAsia"/>
        </w:rPr>
        <w:t>Last-Modified/If-Modified-Since</w:t>
      </w:r>
      <w:r>
        <w:rPr>
          <w:rFonts w:hint="eastAsia"/>
        </w:rPr>
        <w:t>和</w:t>
      </w:r>
      <w:r>
        <w:rPr>
          <w:rFonts w:hint="eastAsia"/>
        </w:rPr>
        <w:t>ETag/If-None-Match</w:t>
      </w:r>
    </w:p>
    <w:p w:rsidR="00692E5D" w:rsidRDefault="00692E5D" w:rsidP="00692E5D">
      <w:r>
        <w:rPr>
          <w:rFonts w:hint="eastAsia"/>
        </w:rPr>
        <w:t>是浏览器发送请求到服务器后判断文件是否已经修改过，</w:t>
      </w:r>
    </w:p>
    <w:p w:rsidR="00692E5D" w:rsidRDefault="00692E5D" w:rsidP="00692E5D">
      <w:r>
        <w:rPr>
          <w:rFonts w:hint="eastAsia"/>
        </w:rPr>
        <w:t>如果没有修改过就只发送一个</w:t>
      </w:r>
      <w:r>
        <w:rPr>
          <w:rFonts w:hint="eastAsia"/>
        </w:rPr>
        <w:t>304</w:t>
      </w:r>
      <w:r>
        <w:rPr>
          <w:rFonts w:hint="eastAsia"/>
        </w:rPr>
        <w:t>回给浏览器，告诉浏览器直接从自己本地的缓存取数据；</w:t>
      </w:r>
    </w:p>
    <w:p w:rsidR="00692E5D" w:rsidRDefault="00692E5D" w:rsidP="00692E5D">
      <w:r>
        <w:rPr>
          <w:rFonts w:hint="eastAsia"/>
        </w:rPr>
        <w:t>如果修改过那就整个数据重新发给浏览器）</w:t>
      </w:r>
    </w:p>
    <w:p w:rsidR="00692E5D" w:rsidRDefault="00692E5D" w:rsidP="00692E5D"/>
    <w:p w:rsidR="00692E5D" w:rsidRDefault="00692E5D" w:rsidP="00692E5D">
      <w:r>
        <w:rPr>
          <w:rFonts w:hint="eastAsia"/>
        </w:rPr>
        <w:t>mod_expires</w:t>
      </w:r>
      <w:r>
        <w:rPr>
          <w:rFonts w:hint="eastAsia"/>
        </w:rPr>
        <w:t>允许通过</w:t>
      </w:r>
      <w:r>
        <w:rPr>
          <w:rFonts w:hint="eastAsia"/>
        </w:rPr>
        <w:t>apache</w:t>
      </w:r>
      <w:r>
        <w:rPr>
          <w:rFonts w:hint="eastAsia"/>
        </w:rPr>
        <w:t>配置文件控制</w:t>
      </w:r>
      <w:r>
        <w:rPr>
          <w:rFonts w:hint="eastAsia"/>
        </w:rPr>
        <w:t>HTTP</w:t>
      </w:r>
      <w:r>
        <w:rPr>
          <w:rFonts w:hint="eastAsia"/>
        </w:rPr>
        <w:t>的“</w:t>
      </w:r>
      <w:r>
        <w:rPr>
          <w:rFonts w:hint="eastAsia"/>
        </w:rPr>
        <w:t>Expires:</w:t>
      </w:r>
      <w:r>
        <w:rPr>
          <w:rFonts w:hint="eastAsia"/>
        </w:rPr>
        <w:t>”和“</w:t>
      </w:r>
      <w:r>
        <w:rPr>
          <w:rFonts w:hint="eastAsia"/>
        </w:rPr>
        <w:t>Cache-Control:</w:t>
      </w:r>
      <w:r>
        <w:rPr>
          <w:rFonts w:hint="eastAsia"/>
        </w:rPr>
        <w:t>”头内容，该模块</w:t>
      </w:r>
    </w:p>
    <w:p w:rsidR="00692E5D" w:rsidRDefault="00692E5D" w:rsidP="00692E5D">
      <w:r>
        <w:rPr>
          <w:rFonts w:hint="eastAsia"/>
        </w:rPr>
        <w:t>控制服务器应答时的</w:t>
      </w:r>
      <w:r>
        <w:rPr>
          <w:rFonts w:hint="eastAsia"/>
        </w:rPr>
        <w:t>Expires</w:t>
      </w:r>
      <w:r>
        <w:rPr>
          <w:rFonts w:hint="eastAsia"/>
        </w:rPr>
        <w:t>头内容和</w:t>
      </w:r>
      <w:r>
        <w:rPr>
          <w:rFonts w:hint="eastAsia"/>
        </w:rPr>
        <w:t>Cache-Control</w:t>
      </w:r>
      <w:r>
        <w:rPr>
          <w:rFonts w:hint="eastAsia"/>
        </w:rPr>
        <w:t>头的</w:t>
      </w:r>
      <w:r>
        <w:rPr>
          <w:rFonts w:hint="eastAsia"/>
        </w:rPr>
        <w:t>max-age</w:t>
      </w:r>
      <w:r>
        <w:rPr>
          <w:rFonts w:hint="eastAsia"/>
        </w:rPr>
        <w:t>指令。有效期可以设置为相对与源文件的最后修改时刻或者客户端的访问时刻</w:t>
      </w:r>
    </w:p>
    <w:p w:rsidR="00692E5D" w:rsidRDefault="00692E5D" w:rsidP="00692E5D">
      <w:r>
        <w:rPr>
          <w:rFonts w:hint="eastAsia"/>
        </w:rPr>
        <w:t>这些</w:t>
      </w:r>
      <w:r>
        <w:rPr>
          <w:rFonts w:hint="eastAsia"/>
        </w:rPr>
        <w:t>HTTP</w:t>
      </w:r>
      <w:r>
        <w:rPr>
          <w:rFonts w:hint="eastAsia"/>
        </w:rPr>
        <w:t>头向客户端表明了内容的有效性和持久性。如果客户端本地有缓存，则内容就可以从缓存（除非已经过期）而不是</w:t>
      </w:r>
    </w:p>
    <w:p w:rsidR="00692E5D" w:rsidRDefault="00692E5D" w:rsidP="00692E5D">
      <w:r>
        <w:rPr>
          <w:rFonts w:hint="eastAsia"/>
        </w:rPr>
        <w:t>从服务器读取。然后客户端会检查缓存中的副本，看看是否过期或者失效，以决定是否重新从服务器获得内容更新</w:t>
      </w:r>
    </w:p>
    <w:p w:rsidR="00692E5D" w:rsidRDefault="00692E5D" w:rsidP="00692E5D">
      <w:r>
        <w:rPr>
          <w:rFonts w:hint="eastAsia"/>
        </w:rPr>
        <w:t>模块安装</w:t>
      </w:r>
    </w:p>
    <w:p w:rsidR="00692E5D" w:rsidRDefault="00692E5D" w:rsidP="00692E5D">
      <w:r>
        <w:rPr>
          <w:rFonts w:hint="eastAsia"/>
        </w:rPr>
        <w:t>检查是否有安装</w:t>
      </w:r>
      <w:r>
        <w:rPr>
          <w:rFonts w:hint="eastAsia"/>
        </w:rPr>
        <w:t>-</w:t>
      </w:r>
      <w:r>
        <w:rPr>
          <w:rFonts w:hint="eastAsia"/>
        </w:rPr>
        <w:t>编译</w:t>
      </w:r>
    </w:p>
    <w:p w:rsidR="00692E5D" w:rsidRDefault="00692E5D" w:rsidP="00692E5D">
      <w:r>
        <w:t>[root@backupserver bin]# ./apachectl  -l|grep mod_expires</w:t>
      </w:r>
    </w:p>
    <w:p w:rsidR="00692E5D" w:rsidRDefault="00692E5D" w:rsidP="00692E5D">
      <w:r>
        <w:rPr>
          <w:rFonts w:hint="eastAsia"/>
        </w:rPr>
        <w:t>如果是以</w:t>
      </w:r>
      <w:r>
        <w:rPr>
          <w:rFonts w:hint="eastAsia"/>
        </w:rPr>
        <w:t>DSO</w:t>
      </w:r>
      <w:r>
        <w:rPr>
          <w:rFonts w:hint="eastAsia"/>
        </w:rPr>
        <w:t>方式编译的，查看</w:t>
      </w:r>
    </w:p>
    <w:p w:rsidR="00692E5D" w:rsidRDefault="00692E5D" w:rsidP="00692E5D">
      <w:r>
        <w:t>[root@backupserver apache]# ll modules/|grep expires</w:t>
      </w:r>
    </w:p>
    <w:p w:rsidR="00692E5D" w:rsidRDefault="00692E5D" w:rsidP="00692E5D">
      <w:r>
        <w:t>-rwxr-xr-x 1 root root  37791 Oct 15 13:33 mod_expires.so</w:t>
      </w:r>
    </w:p>
    <w:p w:rsidR="00692E5D" w:rsidRDefault="00692E5D" w:rsidP="00692E5D">
      <w:r>
        <w:lastRenderedPageBreak/>
        <w:t>[root@backupserver apache]# grep mod_expires.so ./conf/httpd.conf</w:t>
      </w:r>
    </w:p>
    <w:p w:rsidR="00692E5D" w:rsidRDefault="00692E5D" w:rsidP="00692E5D">
      <w:r>
        <w:t>#LoadModule expires_module modules/mod_expires.so</w:t>
      </w:r>
    </w:p>
    <w:p w:rsidR="00692E5D" w:rsidRDefault="00692E5D" w:rsidP="00692E5D"/>
    <w:p w:rsidR="00692E5D" w:rsidRDefault="00692E5D" w:rsidP="00692E5D"/>
    <w:p w:rsidR="00692E5D" w:rsidRDefault="00692E5D" w:rsidP="00692E5D">
      <w:r>
        <w:rPr>
          <w:rFonts w:hint="eastAsia"/>
        </w:rPr>
        <w:t>以上两种情况不能同时存在，否则可能会有冲突</w:t>
      </w:r>
    </w:p>
    <w:p w:rsidR="00692E5D" w:rsidRDefault="00692E5D" w:rsidP="00692E5D"/>
    <w:p w:rsidR="00692E5D" w:rsidRDefault="00692E5D" w:rsidP="00692E5D">
      <w:r>
        <w:rPr>
          <w:rFonts w:hint="eastAsia"/>
        </w:rPr>
        <w:t>编译时加入如下参数</w:t>
      </w:r>
    </w:p>
    <w:p w:rsidR="00692E5D" w:rsidRDefault="00692E5D" w:rsidP="00692E5D">
      <w:r>
        <w:t>--enable-expires</w:t>
      </w:r>
    </w:p>
    <w:p w:rsidR="00692E5D" w:rsidRDefault="00692E5D" w:rsidP="00692E5D">
      <w:r>
        <w:rPr>
          <w:rFonts w:hint="eastAsia"/>
        </w:rPr>
        <w:t>DSO</w:t>
      </w:r>
      <w:r>
        <w:rPr>
          <w:rFonts w:hint="eastAsia"/>
        </w:rPr>
        <w:t>安装</w:t>
      </w:r>
    </w:p>
    <w:p w:rsidR="00692E5D" w:rsidRDefault="00692E5D" w:rsidP="00692E5D">
      <w:r>
        <w:rPr>
          <w:rFonts w:hint="eastAsia"/>
        </w:rPr>
        <w:t>DSO</w:t>
      </w:r>
      <w:r>
        <w:rPr>
          <w:rFonts w:hint="eastAsia"/>
        </w:rPr>
        <w:t>动态模块加载配置全部命令</w:t>
      </w:r>
    </w:p>
    <w:p w:rsidR="00692E5D" w:rsidRDefault="00692E5D" w:rsidP="00692E5D">
      <w:r>
        <w:rPr>
          <w:rFonts w:hint="eastAsia"/>
        </w:rPr>
        <w:t>切换到</w:t>
      </w:r>
      <w:r>
        <w:rPr>
          <w:rFonts w:hint="eastAsia"/>
        </w:rPr>
        <w:t>apache</w:t>
      </w:r>
      <w:r>
        <w:rPr>
          <w:rFonts w:hint="eastAsia"/>
        </w:rPr>
        <w:t>解压目录</w:t>
      </w:r>
    </w:p>
    <w:p w:rsidR="00692E5D" w:rsidRDefault="00692E5D" w:rsidP="00692E5D">
      <w:r>
        <w:t>[root@backupclient metadata]# pwd</w:t>
      </w:r>
    </w:p>
    <w:p w:rsidR="00692E5D" w:rsidRDefault="00692E5D" w:rsidP="00692E5D">
      <w:r>
        <w:t>/tmp/httpd-2.4.28/modules/metadata</w:t>
      </w:r>
    </w:p>
    <w:p w:rsidR="00692E5D" w:rsidRDefault="00692E5D" w:rsidP="00692E5D"/>
    <w:p w:rsidR="00692E5D" w:rsidRDefault="00692E5D" w:rsidP="00692E5D">
      <w:r>
        <w:t>/usr/local/apache/bin/apxs -c -i -a mod_expires.c</w:t>
      </w:r>
    </w:p>
    <w:p w:rsidR="00692E5D" w:rsidRDefault="00692E5D" w:rsidP="00692E5D">
      <w:r>
        <w:rPr>
          <w:rFonts w:hint="eastAsia"/>
        </w:rPr>
        <w:t xml:space="preserve">-c </w:t>
      </w:r>
      <w:r>
        <w:rPr>
          <w:rFonts w:hint="eastAsia"/>
        </w:rPr>
        <w:t>表示需要执行编译，首先编译</w:t>
      </w:r>
      <w:r>
        <w:rPr>
          <w:rFonts w:hint="eastAsia"/>
        </w:rPr>
        <w:t>C</w:t>
      </w:r>
      <w:r>
        <w:rPr>
          <w:rFonts w:hint="eastAsia"/>
        </w:rPr>
        <w:t>源程序生成目标代码</w:t>
      </w:r>
      <w:r>
        <w:rPr>
          <w:rFonts w:hint="eastAsia"/>
        </w:rPr>
        <w:t>.o</w:t>
      </w:r>
    </w:p>
    <w:p w:rsidR="00692E5D" w:rsidRDefault="00692E5D" w:rsidP="00692E5D">
      <w:r>
        <w:rPr>
          <w:rFonts w:hint="eastAsia"/>
        </w:rPr>
        <w:t xml:space="preserve">-i </w:t>
      </w:r>
      <w:r>
        <w:rPr>
          <w:rFonts w:hint="eastAsia"/>
        </w:rPr>
        <w:t>需要执行安装</w:t>
      </w:r>
    </w:p>
    <w:p w:rsidR="00692E5D" w:rsidRDefault="00692E5D" w:rsidP="00692E5D">
      <w:r>
        <w:rPr>
          <w:rFonts w:hint="eastAsia"/>
        </w:rPr>
        <w:t xml:space="preserve">-a </w:t>
      </w:r>
      <w:r>
        <w:rPr>
          <w:rFonts w:hint="eastAsia"/>
        </w:rPr>
        <w:t>自动增加一个</w:t>
      </w:r>
      <w:r>
        <w:rPr>
          <w:rFonts w:hint="eastAsia"/>
        </w:rPr>
        <w:t>LoadModule</w:t>
      </w:r>
      <w:r>
        <w:rPr>
          <w:rFonts w:hint="eastAsia"/>
        </w:rPr>
        <w:t>行到</w:t>
      </w:r>
      <w:r>
        <w:rPr>
          <w:rFonts w:hint="eastAsia"/>
        </w:rPr>
        <w:t>httpd.conf</w:t>
      </w:r>
      <w:r>
        <w:rPr>
          <w:rFonts w:hint="eastAsia"/>
        </w:rPr>
        <w:t>中，激活此模块，如果此行已存在，则启用</w:t>
      </w:r>
    </w:p>
    <w:p w:rsidR="00692E5D" w:rsidRDefault="00692E5D" w:rsidP="00692E5D">
      <w:r>
        <w:rPr>
          <w:rFonts w:hint="eastAsia"/>
        </w:rPr>
        <w:t>安装完成后</w:t>
      </w:r>
    </w:p>
    <w:p w:rsidR="00692E5D" w:rsidRDefault="00692E5D" w:rsidP="00692E5D">
      <w:r>
        <w:t>chmod 755 /usr/local/apache2/modules/mod_expires.so</w:t>
      </w:r>
    </w:p>
    <w:p w:rsidR="00692E5D" w:rsidRDefault="00692E5D" w:rsidP="00692E5D">
      <w:r>
        <w:t>[activating module `expires' in /usr/local/apache2/conf/httpd.conf]</w:t>
      </w:r>
    </w:p>
    <w:p w:rsidR="00692E5D" w:rsidRDefault="00692E5D" w:rsidP="00692E5D">
      <w:r>
        <w:rPr>
          <w:rFonts w:hint="eastAsia"/>
        </w:rPr>
        <w:t>检查安装情况</w:t>
      </w:r>
    </w:p>
    <w:p w:rsidR="00692E5D" w:rsidRDefault="00692E5D" w:rsidP="00692E5D">
      <w:r>
        <w:t>[root@backupclient apache]# grep expires conf/httpd.conf</w:t>
      </w:r>
    </w:p>
    <w:p w:rsidR="00692E5D" w:rsidRDefault="00692E5D" w:rsidP="00692E5D">
      <w:r>
        <w:t>LoadModule expires_module     modules/mod_expires.so</w:t>
      </w:r>
    </w:p>
    <w:p w:rsidR="00692E5D" w:rsidRDefault="00692E5D" w:rsidP="00692E5D">
      <w:r>
        <w:rPr>
          <w:rFonts w:hint="eastAsia"/>
        </w:rPr>
        <w:t>查看当前</w:t>
      </w:r>
      <w:r>
        <w:rPr>
          <w:rFonts w:hint="eastAsia"/>
        </w:rPr>
        <w:t>http headers</w:t>
      </w:r>
    </w:p>
    <w:p w:rsidR="00692E5D" w:rsidRDefault="00692E5D" w:rsidP="00692E5D"/>
    <w:p w:rsidR="00692E5D" w:rsidRDefault="00692E5D" w:rsidP="00692E5D">
      <w:r>
        <w:t>tail -1 /etc/hosts</w:t>
      </w:r>
    </w:p>
    <w:p w:rsidR="00692E5D" w:rsidRDefault="00692E5D" w:rsidP="00692E5D"/>
    <w:p w:rsidR="00692E5D" w:rsidRDefault="00692E5D" w:rsidP="00692E5D">
      <w:r>
        <w:t>[root@backupserver apache]# tail -1 /etc/hosts</w:t>
      </w:r>
    </w:p>
    <w:p w:rsidR="00692E5D" w:rsidRDefault="00692E5D" w:rsidP="00692E5D">
      <w:r>
        <w:t>192.168.27.10   blog.tuwei.com</w:t>
      </w:r>
    </w:p>
    <w:p w:rsidR="00692E5D" w:rsidRDefault="00692E5D" w:rsidP="00692E5D">
      <w:r>
        <w:t>[root@backupserver apache]# curl -I blog.tuwei.com</w:t>
      </w:r>
    </w:p>
    <w:p w:rsidR="00692E5D" w:rsidRDefault="00692E5D" w:rsidP="00692E5D">
      <w:r>
        <w:t>HTTP/1.1 200 OK</w:t>
      </w:r>
    </w:p>
    <w:p w:rsidR="00692E5D" w:rsidRDefault="00692E5D" w:rsidP="00692E5D">
      <w:r>
        <w:t>Date: Sat, 28 Oct 2017 02:28:09 GMT</w:t>
      </w:r>
    </w:p>
    <w:p w:rsidR="00692E5D" w:rsidRDefault="00692E5D" w:rsidP="00692E5D">
      <w:r>
        <w:t>Server: Apache/2.4.28 (Unix)</w:t>
      </w:r>
    </w:p>
    <w:p w:rsidR="00692E5D" w:rsidRDefault="00692E5D" w:rsidP="00692E5D">
      <w:r>
        <w:t>Last-Modified: Fri, 27 Oct 2017 01:56:10 GMT</w:t>
      </w:r>
    </w:p>
    <w:p w:rsidR="00692E5D" w:rsidRDefault="00692E5D" w:rsidP="00692E5D">
      <w:r>
        <w:t>ETag: "12b-55c7d97c10ca2"</w:t>
      </w:r>
    </w:p>
    <w:p w:rsidR="00692E5D" w:rsidRDefault="00692E5D" w:rsidP="00692E5D">
      <w:r>
        <w:t>Accept-Ranges: bytes</w:t>
      </w:r>
    </w:p>
    <w:p w:rsidR="00692E5D" w:rsidRDefault="00692E5D" w:rsidP="00692E5D">
      <w:r>
        <w:t>Content-Length: 299</w:t>
      </w:r>
    </w:p>
    <w:p w:rsidR="00692E5D" w:rsidRDefault="00692E5D" w:rsidP="00692E5D">
      <w:r>
        <w:t>Content-Type: text/html</w:t>
      </w:r>
    </w:p>
    <w:p w:rsidR="00692E5D" w:rsidRDefault="00692E5D" w:rsidP="00692E5D"/>
    <w:p w:rsidR="00692E5D" w:rsidRDefault="00692E5D" w:rsidP="00692E5D">
      <w:r>
        <w:rPr>
          <w:rFonts w:hint="eastAsia"/>
        </w:rPr>
        <w:t>blog.tuwei.com</w:t>
      </w:r>
      <w:r>
        <w:rPr>
          <w:rFonts w:hint="eastAsia"/>
        </w:rPr>
        <w:t>为前面配置好的</w:t>
      </w:r>
      <w:r>
        <w:rPr>
          <w:rFonts w:hint="eastAsia"/>
        </w:rPr>
        <w:t>http</w:t>
      </w:r>
      <w:r>
        <w:rPr>
          <w:rFonts w:hint="eastAsia"/>
        </w:rPr>
        <w:t>服务</w:t>
      </w:r>
    </w:p>
    <w:p w:rsidR="00692E5D" w:rsidRDefault="00692E5D" w:rsidP="00692E5D"/>
    <w:p w:rsidR="00692E5D" w:rsidRDefault="00692E5D" w:rsidP="00294B3F">
      <w:pPr>
        <w:pStyle w:val="3"/>
      </w:pPr>
      <w:r>
        <w:rPr>
          <w:rFonts w:hint="eastAsia"/>
        </w:rPr>
        <w:t>expires</w:t>
      </w:r>
      <w:r>
        <w:rPr>
          <w:rFonts w:hint="eastAsia"/>
        </w:rPr>
        <w:t>在</w:t>
      </w:r>
      <w:r>
        <w:rPr>
          <w:rFonts w:hint="eastAsia"/>
        </w:rPr>
        <w:t>httpd.conf</w:t>
      </w:r>
      <w:r>
        <w:rPr>
          <w:rFonts w:hint="eastAsia"/>
        </w:rPr>
        <w:t>中应用</w:t>
      </w:r>
    </w:p>
    <w:p w:rsidR="00692E5D" w:rsidRDefault="00692E5D" w:rsidP="00692E5D">
      <w:r>
        <w:rPr>
          <w:rFonts w:hint="eastAsia"/>
        </w:rPr>
        <w:t>加入如下内容</w:t>
      </w:r>
    </w:p>
    <w:p w:rsidR="00692E5D" w:rsidRDefault="00692E5D" w:rsidP="00692E5D">
      <w:r>
        <w:t>ExpiresActive on</w:t>
      </w:r>
    </w:p>
    <w:p w:rsidR="00692E5D" w:rsidRDefault="00692E5D" w:rsidP="00692E5D">
      <w:r>
        <w:t>ExpiresDefault "acsess plus 12 months"</w:t>
      </w:r>
    </w:p>
    <w:p w:rsidR="00692E5D" w:rsidRDefault="00692E5D" w:rsidP="00692E5D">
      <w:r>
        <w:t>ExpiresByType text/html "acsess plus 12 months"</w:t>
      </w:r>
    </w:p>
    <w:p w:rsidR="00692E5D" w:rsidRDefault="00692E5D" w:rsidP="00692E5D">
      <w:r>
        <w:t>ExpiresByType text/css "acsess plus 12 months"</w:t>
      </w:r>
    </w:p>
    <w:p w:rsidR="00692E5D" w:rsidRDefault="00692E5D" w:rsidP="00692E5D">
      <w:r>
        <w:t>ExpiresByType image/gif "acsess plus 12 months"</w:t>
      </w:r>
    </w:p>
    <w:p w:rsidR="00692E5D" w:rsidRDefault="00692E5D" w:rsidP="00692E5D">
      <w:r>
        <w:t>ExpiresByType image/jpeg "acsess plus 12 months"</w:t>
      </w:r>
    </w:p>
    <w:p w:rsidR="00692E5D" w:rsidRDefault="00692E5D" w:rsidP="00692E5D">
      <w:r>
        <w:t>ExpiresByType  image/jpg "acsess plus 12 months"</w:t>
      </w:r>
    </w:p>
    <w:p w:rsidR="00692E5D" w:rsidRDefault="00692E5D" w:rsidP="00692E5D">
      <w:r>
        <w:t>ExpiresByType image/png "acsess plus 12 months"</w:t>
      </w:r>
    </w:p>
    <w:p w:rsidR="00692E5D" w:rsidRDefault="00692E5D" w:rsidP="00692E5D">
      <w:r>
        <w:t>ExpiresByType application/x-shockwave-flash "acsess plus 12 months"</w:t>
      </w:r>
    </w:p>
    <w:p w:rsidR="00692E5D" w:rsidRDefault="00692E5D" w:rsidP="00692E5D">
      <w:r>
        <w:t>ExpiresByType application/x-javascript "acsess plus 12 months"</w:t>
      </w:r>
    </w:p>
    <w:p w:rsidR="00692E5D" w:rsidRDefault="00692E5D" w:rsidP="00692E5D">
      <w:r>
        <w:lastRenderedPageBreak/>
        <w:t>ExpiresByType video/x-flv "access plus 12 months"</w:t>
      </w:r>
    </w:p>
    <w:p w:rsidR="00692E5D" w:rsidRDefault="00692E5D" w:rsidP="00692E5D"/>
    <w:p w:rsidR="00692E5D" w:rsidRDefault="00692E5D" w:rsidP="00692E5D">
      <w:r>
        <w:rPr>
          <w:rFonts w:hint="eastAsia"/>
        </w:rPr>
        <w:t>expires</w:t>
      </w:r>
      <w:r>
        <w:rPr>
          <w:rFonts w:hint="eastAsia"/>
        </w:rPr>
        <w:t>在</w:t>
      </w:r>
      <w:r>
        <w:rPr>
          <w:rFonts w:hint="eastAsia"/>
        </w:rPr>
        <w:t>httpd-vhosts.conf</w:t>
      </w:r>
      <w:r>
        <w:rPr>
          <w:rFonts w:hint="eastAsia"/>
        </w:rPr>
        <w:t>中应用</w:t>
      </w:r>
    </w:p>
    <w:p w:rsidR="00692E5D" w:rsidRDefault="00692E5D" w:rsidP="00692E5D">
      <w:r>
        <w:rPr>
          <w:rFonts w:hint="eastAsia"/>
        </w:rPr>
        <w:t>在虚拟主机配置中也是加入上面内容</w:t>
      </w:r>
    </w:p>
    <w:p w:rsidR="00692E5D" w:rsidRDefault="00692E5D" w:rsidP="00692E5D">
      <w:r>
        <w:rPr>
          <w:rFonts w:hint="eastAsia"/>
        </w:rPr>
        <w:t>在配置目录</w:t>
      </w:r>
      <w:r>
        <w:rPr>
          <w:rFonts w:hint="eastAsia"/>
        </w:rPr>
        <w:t>/var/tuwei</w:t>
      </w:r>
      <w:r>
        <w:rPr>
          <w:rFonts w:hint="eastAsia"/>
        </w:rPr>
        <w:t>目录放入一张图片。</w:t>
      </w:r>
    </w:p>
    <w:p w:rsidR="00692E5D" w:rsidRDefault="00692E5D" w:rsidP="00692E5D">
      <w:r>
        <w:t>[root@backupserver tuwei]# wget http://blog.tuwei.com/expires.jpg</w:t>
      </w:r>
    </w:p>
    <w:p w:rsidR="00692E5D" w:rsidRDefault="00692E5D" w:rsidP="00692E5D">
      <w:r>
        <w:t>--2017-10-29 16:10:04--  http://blog.tuwei.com/expires.jpg</w:t>
      </w:r>
    </w:p>
    <w:p w:rsidR="00692E5D" w:rsidRDefault="00692E5D" w:rsidP="00692E5D">
      <w:r>
        <w:t>Resolving blog.tuwei.com... 192.168.27.10</w:t>
      </w:r>
    </w:p>
    <w:p w:rsidR="00692E5D" w:rsidRDefault="00692E5D" w:rsidP="00692E5D">
      <w:r>
        <w:t>Connecting to blog.tuwei.com|192.168.27.10|:80... connected.</w:t>
      </w:r>
    </w:p>
    <w:p w:rsidR="00692E5D" w:rsidRDefault="00692E5D" w:rsidP="00692E5D">
      <w:r>
        <w:t>HTTP request sent, awaiting response... 200 OK</w:t>
      </w:r>
    </w:p>
    <w:p w:rsidR="00692E5D" w:rsidRDefault="00692E5D" w:rsidP="00692E5D">
      <w:r>
        <w:t>Length: 327447 (320K) [image/jpeg]</w:t>
      </w:r>
    </w:p>
    <w:p w:rsidR="00692E5D" w:rsidRDefault="00692E5D" w:rsidP="00692E5D">
      <w:r>
        <w:t>Saving to: “expires.jpg.1”</w:t>
      </w:r>
    </w:p>
    <w:p w:rsidR="00692E5D" w:rsidRDefault="00692E5D" w:rsidP="00692E5D"/>
    <w:p w:rsidR="00692E5D" w:rsidRDefault="00692E5D" w:rsidP="00692E5D">
      <w:r>
        <w:t xml:space="preserve">100%[=======================================================================&gt;] 327,447     --.-K/s   in 0.005s  </w:t>
      </w:r>
    </w:p>
    <w:p w:rsidR="00692E5D" w:rsidRDefault="00692E5D" w:rsidP="00692E5D"/>
    <w:p w:rsidR="00692E5D" w:rsidRDefault="00692E5D" w:rsidP="00692E5D">
      <w:r>
        <w:t>2017-10-29 16:10:04 (60.0 MB/s) - “expires.jpg.1” saved [327447/327447]</w:t>
      </w:r>
    </w:p>
    <w:p w:rsidR="00692E5D" w:rsidRDefault="00692E5D" w:rsidP="00692E5D">
      <w:r>
        <w:rPr>
          <w:rFonts w:hint="eastAsia"/>
        </w:rPr>
        <w:t>可以正常访问。</w:t>
      </w:r>
    </w:p>
    <w:p w:rsidR="00692E5D" w:rsidRDefault="00692E5D" w:rsidP="00692E5D">
      <w:r>
        <w:rPr>
          <w:rFonts w:hint="eastAsia"/>
        </w:rPr>
        <w:t>看下</w:t>
      </w:r>
      <w:r>
        <w:rPr>
          <w:rFonts w:hint="eastAsia"/>
        </w:rPr>
        <w:t>http header</w:t>
      </w:r>
      <w:r>
        <w:rPr>
          <w:rFonts w:hint="eastAsia"/>
        </w:rPr>
        <w:t>信息</w:t>
      </w:r>
    </w:p>
    <w:p w:rsidR="00692E5D" w:rsidRDefault="00692E5D" w:rsidP="00692E5D">
      <w:r>
        <w:t>[root@backupserver tuwei]# curl -I http://blog.tuwei.com/expires.jpg</w:t>
      </w:r>
    </w:p>
    <w:p w:rsidR="00692E5D" w:rsidRDefault="00692E5D" w:rsidP="00692E5D">
      <w:r>
        <w:t>HTTP/1.1 200 OK</w:t>
      </w:r>
    </w:p>
    <w:p w:rsidR="00692E5D" w:rsidRDefault="00692E5D" w:rsidP="00692E5D">
      <w:r>
        <w:t>Date: Sun, 29 Oct 2017 08:11:18 GMT</w:t>
      </w:r>
    </w:p>
    <w:p w:rsidR="00692E5D" w:rsidRDefault="00692E5D" w:rsidP="00692E5D">
      <w:r>
        <w:t>Server: Apache/2.4.28 (Unix)</w:t>
      </w:r>
    </w:p>
    <w:p w:rsidR="00692E5D" w:rsidRDefault="00692E5D" w:rsidP="00692E5D">
      <w:r>
        <w:t>Last-Modified: Sun, 15 Oct 2017 06:26:47 GMT</w:t>
      </w:r>
    </w:p>
    <w:p w:rsidR="00692E5D" w:rsidRDefault="00692E5D" w:rsidP="00692E5D">
      <w:r>
        <w:t>ETag: "4ff17-55b8ff971f7c0"</w:t>
      </w:r>
    </w:p>
    <w:p w:rsidR="00692E5D" w:rsidRDefault="00692E5D" w:rsidP="00692E5D">
      <w:r>
        <w:t>Accept-Ranges: bytes</w:t>
      </w:r>
    </w:p>
    <w:p w:rsidR="00692E5D" w:rsidRDefault="00692E5D" w:rsidP="00692E5D">
      <w:r>
        <w:t>Content-Length: 327447</w:t>
      </w:r>
    </w:p>
    <w:p w:rsidR="00692E5D" w:rsidRDefault="00692E5D" w:rsidP="00692E5D">
      <w:r>
        <w:t>Cache-Control: max-age=31104000</w:t>
      </w:r>
    </w:p>
    <w:p w:rsidR="00692E5D" w:rsidRDefault="00692E5D" w:rsidP="00692E5D">
      <w:r>
        <w:lastRenderedPageBreak/>
        <w:t>Expires: Wed, 24 Oct 2018 08:11:18 GMT</w:t>
      </w:r>
    </w:p>
    <w:p w:rsidR="00692E5D" w:rsidRDefault="00692E5D" w:rsidP="00692E5D">
      <w:r>
        <w:t>Content-Type: image/jpeg</w:t>
      </w:r>
    </w:p>
    <w:p w:rsidR="00692E5D" w:rsidRDefault="00692E5D" w:rsidP="00692E5D"/>
    <w:p w:rsidR="00692E5D" w:rsidRDefault="00692E5D" w:rsidP="00692E5D">
      <w:r>
        <w:rPr>
          <w:rFonts w:hint="eastAsia"/>
        </w:rPr>
        <w:t>通过火狐浏览器</w:t>
      </w:r>
      <w:r>
        <w:rPr>
          <w:rFonts w:hint="eastAsia"/>
        </w:rPr>
        <w:t>YSLOW</w:t>
      </w:r>
      <w:r>
        <w:rPr>
          <w:rFonts w:hint="eastAsia"/>
        </w:rPr>
        <w:t>工具来看</w:t>
      </w:r>
      <w:r>
        <w:rPr>
          <w:rFonts w:hint="eastAsia"/>
        </w:rPr>
        <w:t>expires</w:t>
      </w:r>
      <w:r>
        <w:rPr>
          <w:rFonts w:hint="eastAsia"/>
        </w:rPr>
        <w:t>缓存</w:t>
      </w:r>
      <w:r>
        <w:rPr>
          <w:rFonts w:hint="eastAsia"/>
        </w:rPr>
        <w:t>header</w:t>
      </w:r>
    </w:p>
    <w:p w:rsidR="00692E5D" w:rsidRDefault="00692E5D" w:rsidP="00294B3F">
      <w:pPr>
        <w:pStyle w:val="3"/>
      </w:pPr>
      <w:r>
        <w:rPr>
          <w:rFonts w:hint="eastAsia"/>
        </w:rPr>
        <w:t>mod_deflate</w:t>
      </w:r>
      <w:r>
        <w:rPr>
          <w:rFonts w:hint="eastAsia"/>
        </w:rPr>
        <w:t>模块</w:t>
      </w:r>
    </w:p>
    <w:p w:rsidR="00692E5D" w:rsidRDefault="00692E5D" w:rsidP="00692E5D"/>
    <w:p w:rsidR="00692E5D" w:rsidRDefault="00692E5D" w:rsidP="00692E5D">
      <w:r>
        <w:rPr>
          <w:rFonts w:hint="eastAsia"/>
        </w:rPr>
        <w:t>mod_deflate</w:t>
      </w:r>
      <w:r>
        <w:rPr>
          <w:rFonts w:hint="eastAsia"/>
        </w:rPr>
        <w:t>模块提供了</w:t>
      </w:r>
      <w:r>
        <w:rPr>
          <w:rFonts w:hint="eastAsia"/>
        </w:rPr>
        <w:t>DEFLATE</w:t>
      </w:r>
      <w:r>
        <w:rPr>
          <w:rFonts w:hint="eastAsia"/>
        </w:rPr>
        <w:t>输出过滤器，允许服务器在将内容发送到客户端前进行压缩，以节约带宽。</w:t>
      </w:r>
    </w:p>
    <w:p w:rsidR="00692E5D" w:rsidRDefault="00692E5D" w:rsidP="00692E5D">
      <w:r>
        <w:rPr>
          <w:rFonts w:hint="eastAsia"/>
        </w:rPr>
        <w:t>检查方法和</w:t>
      </w:r>
      <w:r>
        <w:rPr>
          <w:rFonts w:hint="eastAsia"/>
        </w:rPr>
        <w:t>expires</w:t>
      </w:r>
      <w:r>
        <w:rPr>
          <w:rFonts w:hint="eastAsia"/>
        </w:rPr>
        <w:t>相似</w:t>
      </w:r>
    </w:p>
    <w:p w:rsidR="00692E5D" w:rsidRDefault="00692E5D" w:rsidP="00692E5D">
      <w:r>
        <w:rPr>
          <w:rFonts w:hint="eastAsia"/>
        </w:rPr>
        <w:t>编译时加入如下参数</w:t>
      </w:r>
    </w:p>
    <w:p w:rsidR="00692E5D" w:rsidRDefault="00692E5D" w:rsidP="00692E5D">
      <w:r>
        <w:t xml:space="preserve">--enable-deflate </w:t>
      </w:r>
    </w:p>
    <w:p w:rsidR="00692E5D" w:rsidRDefault="00692E5D" w:rsidP="00692E5D">
      <w:r>
        <w:t>[root@backupserver filters]# pwd</w:t>
      </w:r>
    </w:p>
    <w:p w:rsidR="00692E5D" w:rsidRDefault="00692E5D" w:rsidP="00692E5D">
      <w:r>
        <w:t>/tuwei/tools/httpd-2.4.28/modules/filters</w:t>
      </w:r>
    </w:p>
    <w:p w:rsidR="00692E5D" w:rsidRDefault="00692E5D" w:rsidP="00692E5D">
      <w:r>
        <w:t>/usr/local/apache/bin/apxs -c -i -a mod_deflate.c</w:t>
      </w:r>
    </w:p>
    <w:p w:rsidR="00692E5D" w:rsidRDefault="00692E5D" w:rsidP="00692E5D">
      <w:r>
        <w:rPr>
          <w:rFonts w:hint="eastAsia"/>
        </w:rPr>
        <w:t>安装完后</w:t>
      </w:r>
    </w:p>
    <w:p w:rsidR="00692E5D" w:rsidRDefault="00692E5D" w:rsidP="00692E5D">
      <w:r>
        <w:t>[root@lamp01 modules]# ll |grep mod_deflate</w:t>
      </w:r>
    </w:p>
    <w:p w:rsidR="00692E5D" w:rsidRDefault="00692E5D" w:rsidP="00692E5D">
      <w:r>
        <w:t>-rwxr-xr-x 1 root root    86575 Dec 15 22:44 mod_deflate.so</w:t>
      </w:r>
    </w:p>
    <w:p w:rsidR="00692E5D" w:rsidRDefault="00692E5D" w:rsidP="00692E5D">
      <w:r>
        <w:t>[root@lamp01 modules]# pwd</w:t>
      </w:r>
    </w:p>
    <w:p w:rsidR="00692E5D" w:rsidRDefault="00692E5D" w:rsidP="00692E5D">
      <w:r>
        <w:t>/usr/local/apache/modules</w:t>
      </w:r>
    </w:p>
    <w:p w:rsidR="00692E5D" w:rsidRDefault="00692E5D" w:rsidP="00692E5D"/>
    <w:p w:rsidR="00692E5D" w:rsidRDefault="00692E5D" w:rsidP="00692E5D">
      <w:r>
        <w:t>[root@lamp01 ~]# grep mod_deflate /usr/local/apache/conf/httpd.conf</w:t>
      </w:r>
    </w:p>
    <w:p w:rsidR="00692E5D" w:rsidRDefault="00692E5D" w:rsidP="00692E5D">
      <w:r>
        <w:t>#LoadModule deflate_module modules/mod_deflate.so</w:t>
      </w:r>
    </w:p>
    <w:p w:rsidR="00692E5D" w:rsidRDefault="00692E5D" w:rsidP="00692E5D"/>
    <w:p w:rsidR="00692E5D" w:rsidRDefault="00692E5D" w:rsidP="00692E5D"/>
    <w:p w:rsidR="00692E5D" w:rsidRDefault="00692E5D" w:rsidP="00692E5D">
      <w:r>
        <w:rPr>
          <w:rFonts w:hint="eastAsia"/>
        </w:rPr>
        <w:t>配置，可以在主配置文件中也可以在虚拟主机中配置</w:t>
      </w:r>
    </w:p>
    <w:p w:rsidR="00692E5D" w:rsidRDefault="00692E5D" w:rsidP="00692E5D">
      <w:r>
        <w:rPr>
          <w:rFonts w:hint="eastAsia"/>
        </w:rPr>
        <w:t>纯净配置</w:t>
      </w:r>
    </w:p>
    <w:p w:rsidR="00692E5D" w:rsidRDefault="00692E5D" w:rsidP="00692E5D">
      <w:r>
        <w:t>&lt;ifmodule mod_deflate.c&gt;</w:t>
      </w:r>
    </w:p>
    <w:p w:rsidR="00692E5D" w:rsidRDefault="00692E5D" w:rsidP="00692E5D">
      <w:r>
        <w:lastRenderedPageBreak/>
        <w:t xml:space="preserve">    DeflateCompressionLevel 9</w:t>
      </w:r>
    </w:p>
    <w:p w:rsidR="00692E5D" w:rsidRDefault="00692E5D" w:rsidP="00692E5D">
      <w:r>
        <w:tab/>
        <w:t>SetOutputFilter DEFLATE</w:t>
      </w:r>
    </w:p>
    <w:p w:rsidR="00692E5D" w:rsidRDefault="00692E5D" w:rsidP="00692E5D">
      <w:r>
        <w:tab/>
        <w:t>AddOutputFilterByType DEFLATE text/html</w:t>
      </w:r>
    </w:p>
    <w:p w:rsidR="00692E5D" w:rsidRDefault="00692E5D" w:rsidP="00692E5D">
      <w:r>
        <w:tab/>
        <w:t>AddOutputFilterByType DEFLATE  application/javascript</w:t>
      </w:r>
    </w:p>
    <w:p w:rsidR="00692E5D" w:rsidRDefault="00692E5D" w:rsidP="00692E5D">
      <w:r>
        <w:tab/>
        <w:t xml:space="preserve">AddOutputFilterByType DEFLATE </w:t>
      </w:r>
      <w:r>
        <w:tab/>
        <w:t>text/css</w:t>
      </w:r>
    </w:p>
    <w:p w:rsidR="00692E5D" w:rsidRDefault="00692E5D" w:rsidP="00692E5D">
      <w:r>
        <w:t>&lt;/ifmodule&gt;</w:t>
      </w:r>
    </w:p>
    <w:p w:rsidR="00294B3F" w:rsidRDefault="00294B3F" w:rsidP="00294B3F">
      <w:pPr>
        <w:pStyle w:val="2"/>
      </w:pPr>
      <w:r>
        <w:rPr>
          <w:rFonts w:hint="eastAsia"/>
        </w:rPr>
        <w:t>Mysql</w:t>
      </w:r>
      <w:r w:rsidR="00B70A4F">
        <w:rPr>
          <w:rFonts w:hint="eastAsia"/>
        </w:rPr>
        <w:t>安装配置</w:t>
      </w:r>
    </w:p>
    <w:p w:rsidR="00692E5D" w:rsidRDefault="00692E5D" w:rsidP="00692E5D">
      <w:r>
        <w:rPr>
          <w:rFonts w:hint="eastAsia"/>
        </w:rPr>
        <w:t>Mysql</w:t>
      </w:r>
      <w:r>
        <w:rPr>
          <w:rFonts w:hint="eastAsia"/>
        </w:rPr>
        <w:t>源码安装</w:t>
      </w:r>
    </w:p>
    <w:p w:rsidR="00692E5D" w:rsidRDefault="00692E5D" w:rsidP="00692E5D">
      <w:r>
        <w:rPr>
          <w:rFonts w:hint="eastAsia"/>
        </w:rPr>
        <w:t>采用源码安装，可以根据实际生产环境加入一些参数，提升</w:t>
      </w:r>
      <w:r>
        <w:rPr>
          <w:rFonts w:hint="eastAsia"/>
        </w:rPr>
        <w:t>mysql</w:t>
      </w:r>
      <w:r>
        <w:rPr>
          <w:rFonts w:hint="eastAsia"/>
        </w:rPr>
        <w:t>性能</w:t>
      </w:r>
    </w:p>
    <w:p w:rsidR="00692E5D" w:rsidRDefault="00692E5D" w:rsidP="00692E5D">
      <w:r>
        <w:rPr>
          <w:rFonts w:hint="eastAsia"/>
        </w:rPr>
        <w:t>mysql</w:t>
      </w:r>
      <w:r>
        <w:rPr>
          <w:rFonts w:hint="eastAsia"/>
        </w:rPr>
        <w:t>官网</w:t>
      </w:r>
      <w:r>
        <w:rPr>
          <w:rFonts w:hint="eastAsia"/>
        </w:rPr>
        <w:t>https://www.mysql.com/</w:t>
      </w:r>
    </w:p>
    <w:p w:rsidR="00692E5D" w:rsidRDefault="00692E5D" w:rsidP="00692E5D">
      <w:r>
        <w:rPr>
          <w:rFonts w:hint="eastAsia"/>
        </w:rPr>
        <w:t>本文采用</w:t>
      </w:r>
      <w:r>
        <w:rPr>
          <w:rFonts w:hint="eastAsia"/>
        </w:rPr>
        <w:t>5.1</w:t>
      </w:r>
      <w:r>
        <w:rPr>
          <w:rFonts w:hint="eastAsia"/>
        </w:rPr>
        <w:t>版本尽心安装说明，后面版本如</w:t>
      </w:r>
      <w:r>
        <w:rPr>
          <w:rFonts w:hint="eastAsia"/>
        </w:rPr>
        <w:t>5.5</w:t>
      </w:r>
      <w:r>
        <w:rPr>
          <w:rFonts w:hint="eastAsia"/>
        </w:rPr>
        <w:t>安装方法会有些不一样，在公司的一些生产环境中也有用到</w:t>
      </w:r>
    </w:p>
    <w:p w:rsidR="00692E5D" w:rsidRDefault="00692E5D" w:rsidP="00692E5D">
      <w:r>
        <w:rPr>
          <w:rFonts w:hint="eastAsia"/>
        </w:rPr>
        <w:t>5.1</w:t>
      </w:r>
      <w:r>
        <w:rPr>
          <w:rFonts w:hint="eastAsia"/>
        </w:rPr>
        <w:t>版本</w:t>
      </w:r>
      <w:r>
        <w:rPr>
          <w:rFonts w:hint="eastAsia"/>
        </w:rPr>
        <w:t>mysql</w:t>
      </w:r>
      <w:r>
        <w:rPr>
          <w:rFonts w:hint="eastAsia"/>
        </w:rPr>
        <w:t>。</w:t>
      </w:r>
    </w:p>
    <w:p w:rsidR="00692E5D" w:rsidRDefault="00692E5D" w:rsidP="00692E5D">
      <w:r>
        <w:rPr>
          <w:rFonts w:hint="eastAsia"/>
        </w:rPr>
        <w:t>下载</w:t>
      </w:r>
      <w:r>
        <w:rPr>
          <w:rFonts w:hint="eastAsia"/>
        </w:rPr>
        <w:t>mysql</w:t>
      </w:r>
      <w:r>
        <w:rPr>
          <w:rFonts w:hint="eastAsia"/>
        </w:rPr>
        <w:t>源码</w:t>
      </w:r>
    </w:p>
    <w:p w:rsidR="00692E5D" w:rsidRDefault="00692E5D" w:rsidP="00692E5D">
      <w:r>
        <w:rPr>
          <w:rFonts w:hint="eastAsia"/>
        </w:rPr>
        <w:t>解压</w:t>
      </w:r>
      <w:r>
        <w:rPr>
          <w:rFonts w:hint="eastAsia"/>
        </w:rPr>
        <w:t>tar zxf mysql-5.1.72.tar.gz</w:t>
      </w:r>
    </w:p>
    <w:p w:rsidR="00692E5D" w:rsidRDefault="00692E5D" w:rsidP="00692E5D"/>
    <w:p w:rsidR="00692E5D" w:rsidRDefault="00692E5D" w:rsidP="00692E5D">
      <w:r>
        <w:t>cd  mysql-5.1.72</w:t>
      </w:r>
    </w:p>
    <w:p w:rsidR="00692E5D" w:rsidRDefault="00692E5D" w:rsidP="00692E5D"/>
    <w:p w:rsidR="00692E5D" w:rsidRDefault="00692E5D" w:rsidP="00692E5D">
      <w:r>
        <w:rPr>
          <w:rFonts w:hint="eastAsia"/>
        </w:rPr>
        <w:t>配置</w:t>
      </w:r>
    </w:p>
    <w:p w:rsidR="00692E5D" w:rsidRDefault="00692E5D" w:rsidP="00692E5D">
      <w:r>
        <w:t>./configure --prefix=/usr/local/mysql \</w:t>
      </w:r>
    </w:p>
    <w:p w:rsidR="00692E5D" w:rsidRDefault="00692E5D" w:rsidP="00692E5D">
      <w:r>
        <w:t>--with-unix-socket-path=/usr/local/mysql/tmp/mysql.sock \</w:t>
      </w:r>
    </w:p>
    <w:p w:rsidR="00692E5D" w:rsidRDefault="00692E5D" w:rsidP="00692E5D">
      <w:r>
        <w:t>--localstatedir=/usr/local/mysql/data \</w:t>
      </w:r>
    </w:p>
    <w:p w:rsidR="00692E5D" w:rsidRDefault="00692E5D" w:rsidP="00692E5D">
      <w:r>
        <w:t>--enable-assemble \</w:t>
      </w:r>
    </w:p>
    <w:p w:rsidR="00692E5D" w:rsidRDefault="00692E5D" w:rsidP="00692E5D">
      <w:r>
        <w:t>--enable-thread-safe-client \</w:t>
      </w:r>
    </w:p>
    <w:p w:rsidR="00692E5D" w:rsidRDefault="00692E5D" w:rsidP="00692E5D">
      <w:r>
        <w:t>--with-mysqld-user=mysql \</w:t>
      </w:r>
    </w:p>
    <w:p w:rsidR="00692E5D" w:rsidRDefault="00692E5D" w:rsidP="00692E5D">
      <w:r>
        <w:t>--with-big-tables \</w:t>
      </w:r>
    </w:p>
    <w:p w:rsidR="00692E5D" w:rsidRDefault="00692E5D" w:rsidP="00692E5D">
      <w:r>
        <w:t>--with-pthread \</w:t>
      </w:r>
    </w:p>
    <w:p w:rsidR="00692E5D" w:rsidRDefault="00692E5D" w:rsidP="00692E5D">
      <w:r>
        <w:lastRenderedPageBreak/>
        <w:t>--with-extra-charsets=complex \</w:t>
      </w:r>
    </w:p>
    <w:p w:rsidR="00692E5D" w:rsidRDefault="00692E5D" w:rsidP="00692E5D">
      <w:r>
        <w:t>--with-readline \</w:t>
      </w:r>
    </w:p>
    <w:p w:rsidR="00692E5D" w:rsidRDefault="00692E5D" w:rsidP="00692E5D">
      <w:r>
        <w:t>--with-ssl \</w:t>
      </w:r>
    </w:p>
    <w:p w:rsidR="00692E5D" w:rsidRDefault="00692E5D" w:rsidP="00692E5D">
      <w:r>
        <w:t>--with-mysqld-ldflags=-all-static \</w:t>
      </w:r>
    </w:p>
    <w:p w:rsidR="00692E5D" w:rsidRDefault="00692E5D" w:rsidP="00692E5D">
      <w:r>
        <w:t>--with-client-ldflags=-all-static</w:t>
      </w:r>
    </w:p>
    <w:p w:rsidR="00692E5D" w:rsidRDefault="00692E5D" w:rsidP="00692E5D"/>
    <w:p w:rsidR="00692E5D" w:rsidRDefault="00692E5D" w:rsidP="00692E5D">
      <w:r>
        <w:rPr>
          <w:rFonts w:hint="eastAsia"/>
        </w:rPr>
        <w:t>报错</w:t>
      </w:r>
      <w:r>
        <w:rPr>
          <w:rFonts w:hint="eastAsia"/>
        </w:rPr>
        <w:t>checking for termcap functions library... configure: error: No curses/termcap library found</w:t>
      </w:r>
    </w:p>
    <w:p w:rsidR="00692E5D" w:rsidRDefault="00692E5D" w:rsidP="00692E5D"/>
    <w:p w:rsidR="00692E5D" w:rsidRDefault="00692E5D" w:rsidP="00692E5D">
      <w:r>
        <w:rPr>
          <w:rFonts w:hint="eastAsia"/>
        </w:rPr>
        <w:t>安装</w:t>
      </w:r>
      <w:r>
        <w:rPr>
          <w:rFonts w:hint="eastAsia"/>
        </w:rPr>
        <w:t>yum -y install ncurses-devel</w:t>
      </w:r>
    </w:p>
    <w:p w:rsidR="00692E5D" w:rsidRDefault="00692E5D" w:rsidP="00692E5D">
      <w:r>
        <w:rPr>
          <w:rFonts w:hint="eastAsia"/>
        </w:rPr>
        <w:t xml:space="preserve">[root@backupserver mysql-5.1.72]# ./configure --help  </w:t>
      </w:r>
      <w:r>
        <w:rPr>
          <w:rFonts w:hint="eastAsia"/>
        </w:rPr>
        <w:t>查看具体的配置参数</w:t>
      </w:r>
    </w:p>
    <w:p w:rsidR="00692E5D" w:rsidRDefault="00692E5D" w:rsidP="00692E5D"/>
    <w:p w:rsidR="00692E5D" w:rsidRDefault="00692E5D" w:rsidP="00692E5D">
      <w:r>
        <w:t>make&amp;&amp;make install</w:t>
      </w:r>
    </w:p>
    <w:p w:rsidR="00692E5D" w:rsidRDefault="00692E5D" w:rsidP="00692E5D">
      <w:r>
        <w:rPr>
          <w:rFonts w:hint="eastAsia"/>
        </w:rPr>
        <w:t>这里采用开发测试模板</w:t>
      </w:r>
    </w:p>
    <w:p w:rsidR="00692E5D" w:rsidRDefault="00692E5D" w:rsidP="00692E5D">
      <w:r>
        <w:t>/bin/cp support-files/my-small.cnf   /etc/my.cnf</w:t>
      </w:r>
    </w:p>
    <w:p w:rsidR="00692E5D" w:rsidRDefault="00692E5D" w:rsidP="00692E5D">
      <w:r>
        <w:rPr>
          <w:rFonts w:hint="eastAsia"/>
        </w:rPr>
        <w:t>创建</w:t>
      </w:r>
      <w:r>
        <w:rPr>
          <w:rFonts w:hint="eastAsia"/>
        </w:rPr>
        <w:t>mysql</w:t>
      </w:r>
      <w:r>
        <w:rPr>
          <w:rFonts w:hint="eastAsia"/>
        </w:rPr>
        <w:t>用户</w:t>
      </w:r>
    </w:p>
    <w:p w:rsidR="00692E5D" w:rsidRDefault="00692E5D" w:rsidP="00692E5D">
      <w:r>
        <w:t>useradd -M -s /sbin/nologin mysql</w:t>
      </w:r>
    </w:p>
    <w:p w:rsidR="00692E5D" w:rsidRDefault="00692E5D" w:rsidP="00692E5D">
      <w:r>
        <w:rPr>
          <w:rFonts w:hint="eastAsia"/>
        </w:rPr>
        <w:t>创建数据库文件</w:t>
      </w:r>
    </w:p>
    <w:p w:rsidR="00692E5D" w:rsidRDefault="00692E5D" w:rsidP="00692E5D">
      <w:r>
        <w:t>mkdir -p /usr/local/mysql/data</w:t>
      </w:r>
    </w:p>
    <w:p w:rsidR="00692E5D" w:rsidRDefault="00692E5D" w:rsidP="00692E5D">
      <w:r>
        <w:rPr>
          <w:rFonts w:hint="eastAsia"/>
        </w:rPr>
        <w:t>chown -R mysql /usr/local/mysql</w:t>
      </w:r>
      <w:r>
        <w:rPr>
          <w:rFonts w:hint="eastAsia"/>
        </w:rPr>
        <w:t>授权</w:t>
      </w:r>
      <w:r>
        <w:rPr>
          <w:rFonts w:hint="eastAsia"/>
        </w:rPr>
        <w:t>mysql</w:t>
      </w:r>
      <w:r>
        <w:rPr>
          <w:rFonts w:hint="eastAsia"/>
        </w:rPr>
        <w:t>用户可以访问</w:t>
      </w:r>
      <w:r>
        <w:rPr>
          <w:rFonts w:hint="eastAsia"/>
        </w:rPr>
        <w:t>mysql</w:t>
      </w:r>
      <w:r>
        <w:rPr>
          <w:rFonts w:hint="eastAsia"/>
        </w:rPr>
        <w:t>目录</w:t>
      </w:r>
    </w:p>
    <w:p w:rsidR="00692E5D" w:rsidRDefault="00692E5D" w:rsidP="00692E5D">
      <w:r>
        <w:rPr>
          <w:rFonts w:hint="eastAsia"/>
        </w:rPr>
        <w:t>/usr/local/mysql/bin/mysql_install_db --user=mysql</w:t>
      </w:r>
      <w:r>
        <w:rPr>
          <w:rFonts w:hint="eastAsia"/>
        </w:rPr>
        <w:t>安装</w:t>
      </w:r>
      <w:r>
        <w:rPr>
          <w:rFonts w:hint="eastAsia"/>
        </w:rPr>
        <w:t>mysql</w:t>
      </w:r>
      <w:r>
        <w:rPr>
          <w:rFonts w:hint="eastAsia"/>
        </w:rPr>
        <w:t>数据库文件</w:t>
      </w:r>
    </w:p>
    <w:p w:rsidR="00692E5D" w:rsidRDefault="00692E5D" w:rsidP="00692E5D">
      <w:r>
        <w:rPr>
          <w:rFonts w:hint="eastAsia"/>
        </w:rPr>
        <w:t>安装完后会有一些相关说明，如如何启动等等。</w:t>
      </w:r>
    </w:p>
    <w:p w:rsidR="00692E5D" w:rsidRDefault="00692E5D" w:rsidP="00692E5D">
      <w:r>
        <w:rPr>
          <w:rFonts w:hint="eastAsia"/>
        </w:rPr>
        <w:t>启动</w:t>
      </w:r>
      <w:r>
        <w:rPr>
          <w:rFonts w:hint="eastAsia"/>
        </w:rPr>
        <w:t>mysql</w:t>
      </w:r>
    </w:p>
    <w:p w:rsidR="00692E5D" w:rsidRDefault="00692E5D" w:rsidP="00692E5D">
      <w:r>
        <w:rPr>
          <w:rFonts w:hint="eastAsia"/>
        </w:rPr>
        <w:t>/usr/local/mysql/bin/mysqld_safe &amp;    &amp;</w:t>
      </w:r>
      <w:r>
        <w:rPr>
          <w:rFonts w:hint="eastAsia"/>
        </w:rPr>
        <w:t>表示后台运行</w:t>
      </w:r>
    </w:p>
    <w:p w:rsidR="00692E5D" w:rsidRDefault="00692E5D" w:rsidP="00692E5D">
      <w:r>
        <w:rPr>
          <w:rFonts w:hint="eastAsia"/>
        </w:rPr>
        <w:t>为了更方便的启动</w:t>
      </w:r>
      <w:r>
        <w:rPr>
          <w:rFonts w:hint="eastAsia"/>
        </w:rPr>
        <w:t>mysql</w:t>
      </w:r>
      <w:r>
        <w:rPr>
          <w:rFonts w:hint="eastAsia"/>
        </w:rPr>
        <w:t>，可以将</w:t>
      </w:r>
      <w:r>
        <w:rPr>
          <w:rFonts w:hint="eastAsia"/>
        </w:rPr>
        <w:t>mysql</w:t>
      </w:r>
      <w:r>
        <w:rPr>
          <w:rFonts w:hint="eastAsia"/>
        </w:rPr>
        <w:t>加到全局变量中</w:t>
      </w:r>
    </w:p>
    <w:p w:rsidR="00692E5D" w:rsidRDefault="00692E5D" w:rsidP="00692E5D">
      <w:r>
        <w:rPr>
          <w:rFonts w:hint="eastAsia"/>
        </w:rPr>
        <w:t>将</w:t>
      </w:r>
      <w:r>
        <w:rPr>
          <w:rFonts w:hint="eastAsia"/>
        </w:rPr>
        <w:t>mysql</w:t>
      </w:r>
      <w:r>
        <w:rPr>
          <w:rFonts w:hint="eastAsia"/>
        </w:rPr>
        <w:t>加到全局变量中</w:t>
      </w:r>
      <w:r>
        <w:rPr>
          <w:rFonts w:hint="eastAsia"/>
        </w:rPr>
        <w:t>echo 'export PATH=$PATH:/usr/local/mysql/bin'&gt;&gt;/etc/profile</w:t>
      </w:r>
    </w:p>
    <w:p w:rsidR="00692E5D" w:rsidRDefault="00692E5D" w:rsidP="00692E5D">
      <w:r>
        <w:t>source /etc/profile</w:t>
      </w:r>
    </w:p>
    <w:p w:rsidR="00692E5D" w:rsidRDefault="00692E5D" w:rsidP="00692E5D">
      <w:r>
        <w:rPr>
          <w:rFonts w:hint="eastAsia"/>
        </w:rPr>
        <w:lastRenderedPageBreak/>
        <w:t>执行</w:t>
      </w:r>
      <w:r>
        <w:rPr>
          <w:rFonts w:hint="eastAsia"/>
        </w:rPr>
        <w:t>mysql</w:t>
      </w:r>
      <w:r>
        <w:rPr>
          <w:rFonts w:hint="eastAsia"/>
        </w:rPr>
        <w:t>进入数据库</w:t>
      </w:r>
    </w:p>
    <w:p w:rsidR="00692E5D" w:rsidRDefault="00692E5D" w:rsidP="00692E5D">
      <w:r>
        <w:t>[root@backupserver mysql-5.1.72]# mysql</w:t>
      </w:r>
    </w:p>
    <w:p w:rsidR="00692E5D" w:rsidRDefault="00692E5D" w:rsidP="00692E5D">
      <w:r>
        <w:t>Welcome to the MySQL monitor.  Commands end with ; or \g.</w:t>
      </w:r>
    </w:p>
    <w:p w:rsidR="00692E5D" w:rsidRDefault="00692E5D" w:rsidP="00692E5D">
      <w:r>
        <w:t>Your MySQL connection id is 1</w:t>
      </w:r>
    </w:p>
    <w:p w:rsidR="00692E5D" w:rsidRDefault="00692E5D" w:rsidP="00692E5D">
      <w:r>
        <w:t>Server version: 5.1.72 Source distribution</w:t>
      </w:r>
    </w:p>
    <w:p w:rsidR="00692E5D" w:rsidRDefault="00692E5D" w:rsidP="00692E5D"/>
    <w:p w:rsidR="00692E5D" w:rsidRDefault="00692E5D" w:rsidP="00692E5D">
      <w:r>
        <w:t>Copyright (c) 2000, 2013, Oracle and/or its affiliates. All rights reserved.</w:t>
      </w:r>
    </w:p>
    <w:p w:rsidR="00692E5D" w:rsidRDefault="00692E5D" w:rsidP="00692E5D"/>
    <w:p w:rsidR="00692E5D" w:rsidRDefault="00692E5D" w:rsidP="00692E5D">
      <w:r>
        <w:t>Oracle is a registered trademark of Oracle Corporation and/or its</w:t>
      </w:r>
    </w:p>
    <w:p w:rsidR="00692E5D" w:rsidRDefault="00692E5D" w:rsidP="00692E5D">
      <w:r>
        <w:t>affiliates. Other names may be trademarks of their respective</w:t>
      </w:r>
    </w:p>
    <w:p w:rsidR="00692E5D" w:rsidRDefault="00692E5D" w:rsidP="00692E5D">
      <w:r>
        <w:t>owners.</w:t>
      </w:r>
    </w:p>
    <w:p w:rsidR="00692E5D" w:rsidRDefault="00692E5D" w:rsidP="00692E5D"/>
    <w:p w:rsidR="00692E5D" w:rsidRDefault="00692E5D" w:rsidP="00692E5D"/>
    <w:p w:rsidR="00692E5D" w:rsidRDefault="00692E5D" w:rsidP="00692E5D">
      <w:r>
        <w:rPr>
          <w:rFonts w:hint="eastAsia"/>
        </w:rPr>
        <w:t>配置</w:t>
      </w:r>
      <w:r>
        <w:rPr>
          <w:rFonts w:hint="eastAsia"/>
        </w:rPr>
        <w:t>/etc/init.d/mysqld</w:t>
      </w:r>
      <w:r>
        <w:rPr>
          <w:rFonts w:hint="eastAsia"/>
        </w:rPr>
        <w:t>启动</w:t>
      </w:r>
      <w:r>
        <w:rPr>
          <w:rFonts w:hint="eastAsia"/>
        </w:rPr>
        <w:t>mysql</w:t>
      </w:r>
    </w:p>
    <w:p w:rsidR="00692E5D" w:rsidRDefault="00692E5D" w:rsidP="00692E5D">
      <w:r>
        <w:t>cp support-files/mysql.server  /etc/init.d/mysqld</w:t>
      </w:r>
    </w:p>
    <w:p w:rsidR="00692E5D" w:rsidRDefault="00692E5D" w:rsidP="00692E5D">
      <w:r>
        <w:rPr>
          <w:rFonts w:hint="eastAsia"/>
        </w:rPr>
        <w:t xml:space="preserve">chmod 700 /etc/init.d/mysqld </w:t>
      </w:r>
      <w:r>
        <w:rPr>
          <w:rFonts w:hint="eastAsia"/>
        </w:rPr>
        <w:t>授权，</w:t>
      </w:r>
    </w:p>
    <w:p w:rsidR="00692E5D" w:rsidRDefault="00692E5D" w:rsidP="00692E5D">
      <w:r>
        <w:rPr>
          <w:rFonts w:hint="eastAsia"/>
        </w:rPr>
        <w:t>将</w:t>
      </w:r>
      <w:r>
        <w:rPr>
          <w:rFonts w:hint="eastAsia"/>
        </w:rPr>
        <w:t>mysql</w:t>
      </w:r>
      <w:r>
        <w:rPr>
          <w:rFonts w:hint="eastAsia"/>
        </w:rPr>
        <w:t>服务加到开机启动</w:t>
      </w:r>
      <w:r>
        <w:rPr>
          <w:rFonts w:hint="eastAsia"/>
        </w:rPr>
        <w:t xml:space="preserve"> </w:t>
      </w:r>
    </w:p>
    <w:p w:rsidR="00692E5D" w:rsidRDefault="00692E5D" w:rsidP="00692E5D">
      <w:r>
        <w:t>[root@backupserver mysql-5.1.72]# chkconfig --add mysqld</w:t>
      </w:r>
    </w:p>
    <w:p w:rsidR="00692E5D" w:rsidRDefault="00692E5D" w:rsidP="00692E5D">
      <w:r>
        <w:t>[root@backupserver mysql-5.1.72]# chkconfig mysqld  on</w:t>
      </w:r>
    </w:p>
    <w:p w:rsidR="00692E5D" w:rsidRDefault="00692E5D" w:rsidP="00692E5D">
      <w:r>
        <w:rPr>
          <w:rFonts w:hint="eastAsia"/>
        </w:rPr>
        <w:t>mysql</w:t>
      </w:r>
      <w:r>
        <w:rPr>
          <w:rFonts w:hint="eastAsia"/>
        </w:rPr>
        <w:t>进入数据库</w:t>
      </w:r>
    </w:p>
    <w:p w:rsidR="00692E5D" w:rsidRDefault="00692E5D" w:rsidP="00692E5D">
      <w:r>
        <w:rPr>
          <w:rFonts w:hint="eastAsia"/>
        </w:rPr>
        <w:t>设置密码</w:t>
      </w:r>
      <w:r>
        <w:rPr>
          <w:rFonts w:hint="eastAsia"/>
        </w:rPr>
        <w:t>set password for root@localhost=PASSWORD('123456');</w:t>
      </w:r>
    </w:p>
    <w:p w:rsidR="00692E5D" w:rsidRDefault="00692E5D" w:rsidP="00692E5D">
      <w:r>
        <w:rPr>
          <w:rFonts w:hint="eastAsia"/>
        </w:rPr>
        <w:t>后续采用</w:t>
      </w:r>
      <w:r>
        <w:rPr>
          <w:rFonts w:hint="eastAsia"/>
        </w:rPr>
        <w:t>mysql -uroot -p</w:t>
      </w:r>
      <w:r>
        <w:rPr>
          <w:rFonts w:hint="eastAsia"/>
        </w:rPr>
        <w:t>形式进入</w:t>
      </w:r>
      <w:r>
        <w:rPr>
          <w:rFonts w:hint="eastAsia"/>
        </w:rPr>
        <w:t>mysql</w:t>
      </w:r>
      <w:r>
        <w:rPr>
          <w:rFonts w:hint="eastAsia"/>
        </w:rPr>
        <w:t>数据库</w:t>
      </w:r>
    </w:p>
    <w:p w:rsidR="00692E5D" w:rsidRDefault="00692E5D" w:rsidP="00692E5D">
      <w:r>
        <w:rPr>
          <w:rFonts w:hint="eastAsia"/>
        </w:rPr>
        <w:t>授权，让任何</w:t>
      </w:r>
      <w:r>
        <w:rPr>
          <w:rFonts w:hint="eastAsia"/>
        </w:rPr>
        <w:t>windows</w:t>
      </w:r>
      <w:r>
        <w:rPr>
          <w:rFonts w:hint="eastAsia"/>
        </w:rPr>
        <w:t>平台能访问</w:t>
      </w:r>
      <w:r>
        <w:rPr>
          <w:rFonts w:hint="eastAsia"/>
        </w:rPr>
        <w:t xml:space="preserve">mysql </w:t>
      </w:r>
    </w:p>
    <w:p w:rsidR="00692E5D" w:rsidRDefault="00692E5D" w:rsidP="00692E5D">
      <w:r>
        <w:t>grant all privileges on *.* to 'root'@'%' identified by '199116' with grant option;</w:t>
      </w:r>
    </w:p>
    <w:p w:rsidR="00692E5D" w:rsidRDefault="00692E5D" w:rsidP="00692E5D">
      <w:r>
        <w:rPr>
          <w:rFonts w:hint="eastAsia"/>
        </w:rPr>
        <w:t>刷新权限</w:t>
      </w:r>
    </w:p>
    <w:p w:rsidR="00692E5D" w:rsidRDefault="00692E5D" w:rsidP="00692E5D">
      <w:r>
        <w:t>flush privileges;</w:t>
      </w:r>
    </w:p>
    <w:p w:rsidR="00692E5D" w:rsidRDefault="00692E5D" w:rsidP="00692E5D">
      <w:r>
        <w:rPr>
          <w:rFonts w:hint="eastAsia"/>
        </w:rPr>
        <w:t>也可以在命令行采用</w:t>
      </w:r>
      <w:r>
        <w:rPr>
          <w:rFonts w:hint="eastAsia"/>
        </w:rPr>
        <w:t>mysqladmin</w:t>
      </w:r>
      <w:r>
        <w:rPr>
          <w:rFonts w:hint="eastAsia"/>
        </w:rPr>
        <w:t>修改密码</w:t>
      </w:r>
    </w:p>
    <w:p w:rsidR="00692E5D" w:rsidRDefault="00692E5D" w:rsidP="00692E5D">
      <w:r>
        <w:lastRenderedPageBreak/>
        <w:t>mysqladmin -u root password '199116'</w:t>
      </w:r>
    </w:p>
    <w:p w:rsidR="00294B3F" w:rsidRDefault="00294B3F" w:rsidP="00294B3F">
      <w:pPr>
        <w:pStyle w:val="2"/>
      </w:pPr>
      <w:r>
        <w:rPr>
          <w:rFonts w:hint="eastAsia"/>
        </w:rPr>
        <w:t>PHP</w:t>
      </w:r>
    </w:p>
    <w:p w:rsidR="00692E5D" w:rsidRDefault="00692E5D" w:rsidP="00692E5D">
      <w:r>
        <w:rPr>
          <w:rFonts w:hint="eastAsia"/>
        </w:rPr>
        <w:t>PHP</w:t>
      </w:r>
      <w:r>
        <w:rPr>
          <w:rFonts w:hint="eastAsia"/>
        </w:rPr>
        <w:t>安装</w:t>
      </w:r>
      <w:r>
        <w:rPr>
          <w:rFonts w:hint="eastAsia"/>
        </w:rPr>
        <w:t>5.3.10</w:t>
      </w:r>
      <w:r>
        <w:rPr>
          <w:rFonts w:hint="eastAsia"/>
        </w:rPr>
        <w:t>源码</w:t>
      </w:r>
    </w:p>
    <w:p w:rsidR="00692E5D" w:rsidRDefault="00692E5D" w:rsidP="00692E5D"/>
    <w:p w:rsidR="00692E5D" w:rsidRDefault="00692E5D" w:rsidP="00692E5D">
      <w:r>
        <w:rPr>
          <w:rFonts w:hint="eastAsia"/>
        </w:rPr>
        <w:t>检查系统是否已安装</w:t>
      </w:r>
      <w:r>
        <w:rPr>
          <w:rFonts w:hint="eastAsia"/>
        </w:rPr>
        <w:t>apache</w:t>
      </w:r>
      <w:r>
        <w:rPr>
          <w:rFonts w:hint="eastAsia"/>
        </w:rPr>
        <w:t>和</w:t>
      </w:r>
      <w:r>
        <w:rPr>
          <w:rFonts w:hint="eastAsia"/>
        </w:rPr>
        <w:t>mysql</w:t>
      </w:r>
    </w:p>
    <w:p w:rsidR="00692E5D" w:rsidRDefault="00692E5D" w:rsidP="00692E5D">
      <w:r>
        <w:rPr>
          <w:rFonts w:hint="eastAsia"/>
        </w:rPr>
        <w:t>检查</w:t>
      </w:r>
      <w:r>
        <w:rPr>
          <w:rFonts w:hint="eastAsia"/>
        </w:rPr>
        <w:t>php</w:t>
      </w:r>
      <w:r>
        <w:rPr>
          <w:rFonts w:hint="eastAsia"/>
        </w:rPr>
        <w:t>安装所需要</w:t>
      </w:r>
      <w:r>
        <w:rPr>
          <w:rFonts w:hint="eastAsia"/>
        </w:rPr>
        <w:t>lib</w:t>
      </w:r>
      <w:r>
        <w:rPr>
          <w:rFonts w:hint="eastAsia"/>
        </w:rPr>
        <w:t>库</w:t>
      </w:r>
    </w:p>
    <w:p w:rsidR="00692E5D" w:rsidRDefault="00692E5D" w:rsidP="00692E5D">
      <w:r>
        <w:t>rpm -qa zlib-devel libxml2-devel libjpeg-devel freetype-devel libpng-devel</w:t>
      </w:r>
    </w:p>
    <w:p w:rsidR="00692E5D" w:rsidRDefault="00692E5D" w:rsidP="00692E5D">
      <w:r>
        <w:rPr>
          <w:rFonts w:hint="eastAsia"/>
        </w:rPr>
        <w:t>安装</w:t>
      </w:r>
      <w:r>
        <w:rPr>
          <w:rFonts w:hint="eastAsia"/>
        </w:rPr>
        <w:t>lib</w:t>
      </w:r>
      <w:r>
        <w:rPr>
          <w:rFonts w:hint="eastAsia"/>
        </w:rPr>
        <w:t>库</w:t>
      </w:r>
    </w:p>
    <w:p w:rsidR="00692E5D" w:rsidRDefault="00692E5D" w:rsidP="00692E5D">
      <w:r>
        <w:t>yum groupinstall "x software development"</w:t>
      </w:r>
    </w:p>
    <w:p w:rsidR="00692E5D" w:rsidRDefault="00692E5D" w:rsidP="00692E5D">
      <w:r>
        <w:t>yum -y install zlib-devel libxml2-devel libjpeg-devel freetype-devel libpng-devel</w:t>
      </w:r>
    </w:p>
    <w:p w:rsidR="00692E5D" w:rsidRDefault="00692E5D" w:rsidP="00692E5D">
      <w:r>
        <w:rPr>
          <w:rFonts w:hint="eastAsia"/>
        </w:rPr>
        <w:t>安装</w:t>
      </w:r>
      <w:r>
        <w:rPr>
          <w:rFonts w:hint="eastAsia"/>
        </w:rPr>
        <w:t>libiconv</w:t>
      </w:r>
      <w:r>
        <w:rPr>
          <w:rFonts w:hint="eastAsia"/>
        </w:rPr>
        <w:t>库</w:t>
      </w:r>
    </w:p>
    <w:p w:rsidR="00692E5D" w:rsidRDefault="00692E5D" w:rsidP="00692E5D">
      <w:r>
        <w:t>wget http://ftp.gnu.org/pub/pub/gnu/libiconv/libiconv-1.14.tar.gz</w:t>
      </w:r>
    </w:p>
    <w:p w:rsidR="00692E5D" w:rsidRDefault="00692E5D" w:rsidP="00692E5D">
      <w:r>
        <w:rPr>
          <w:rFonts w:hint="eastAsia"/>
        </w:rPr>
        <w:t>还需要安装</w:t>
      </w:r>
      <w:r>
        <w:rPr>
          <w:rFonts w:hint="eastAsia"/>
        </w:rPr>
        <w:t>openssl</w:t>
      </w:r>
      <w:r>
        <w:rPr>
          <w:rFonts w:hint="eastAsia"/>
        </w:rPr>
        <w:t>和</w:t>
      </w:r>
      <w:r>
        <w:rPr>
          <w:rFonts w:hint="eastAsia"/>
        </w:rPr>
        <w:t>openssl-devel yum install libxslt-devel* -y</w:t>
      </w:r>
    </w:p>
    <w:p w:rsidR="00692E5D" w:rsidRDefault="00692E5D" w:rsidP="00692E5D">
      <w:r>
        <w:t>./configure --prefix=/usr/local/libiconv</w:t>
      </w:r>
    </w:p>
    <w:p w:rsidR="00692E5D" w:rsidRDefault="00692E5D" w:rsidP="00692E5D">
      <w:r>
        <w:t>make&amp;&amp;make install</w:t>
      </w:r>
    </w:p>
    <w:p w:rsidR="00692E5D" w:rsidRDefault="00692E5D" w:rsidP="00692E5D">
      <w:r>
        <w:rPr>
          <w:rFonts w:hint="eastAsia"/>
        </w:rPr>
        <w:t>安装</w:t>
      </w:r>
      <w:r>
        <w:rPr>
          <w:rFonts w:hint="eastAsia"/>
        </w:rPr>
        <w:t>libmcrypt</w:t>
      </w:r>
    </w:p>
    <w:p w:rsidR="00692E5D" w:rsidRDefault="00692E5D" w:rsidP="00692E5D">
      <w:r>
        <w:rPr>
          <w:rFonts w:hint="eastAsia"/>
        </w:rPr>
        <w:t>安装</w:t>
      </w:r>
      <w:r>
        <w:rPr>
          <w:rFonts w:hint="eastAsia"/>
        </w:rPr>
        <w:t>mhash</w:t>
      </w:r>
      <w:r>
        <w:rPr>
          <w:rFonts w:hint="eastAsia"/>
        </w:rPr>
        <w:t>加密扩展库</w:t>
      </w:r>
    </w:p>
    <w:p w:rsidR="00692E5D" w:rsidRDefault="00692E5D" w:rsidP="00692E5D">
      <w:r>
        <w:t>./configure --prefix=/usr/local/php --with-apxs2=/usr/local/apache2/bin/apxs \</w:t>
      </w:r>
    </w:p>
    <w:p w:rsidR="00692E5D" w:rsidRDefault="00692E5D" w:rsidP="00692E5D">
      <w:r>
        <w:t xml:space="preserve"> --with-mysql=/usr/local/mysql \</w:t>
      </w:r>
    </w:p>
    <w:p w:rsidR="00692E5D" w:rsidRDefault="00692E5D" w:rsidP="00692E5D">
      <w:r>
        <w:t xml:space="preserve"> --with-xmlrpc \</w:t>
      </w:r>
    </w:p>
    <w:p w:rsidR="00692E5D" w:rsidRDefault="00692E5D" w:rsidP="00692E5D">
      <w:r>
        <w:t xml:space="preserve"> --with-openssl \</w:t>
      </w:r>
    </w:p>
    <w:p w:rsidR="00692E5D" w:rsidRDefault="00692E5D" w:rsidP="00692E5D">
      <w:r>
        <w:t xml:space="preserve"> --with-zlib \</w:t>
      </w:r>
    </w:p>
    <w:p w:rsidR="00692E5D" w:rsidRDefault="00692E5D" w:rsidP="00692E5D">
      <w:r>
        <w:t xml:space="preserve"> --with-freetype-dir \</w:t>
      </w:r>
    </w:p>
    <w:p w:rsidR="00692E5D" w:rsidRDefault="00692E5D" w:rsidP="00692E5D">
      <w:r>
        <w:t xml:space="preserve"> --with-gd \</w:t>
      </w:r>
    </w:p>
    <w:p w:rsidR="00692E5D" w:rsidRDefault="00692E5D" w:rsidP="00692E5D">
      <w:r>
        <w:t xml:space="preserve"> --with-jpeg-dir \</w:t>
      </w:r>
    </w:p>
    <w:p w:rsidR="00692E5D" w:rsidRDefault="00692E5D" w:rsidP="00692E5D">
      <w:r>
        <w:lastRenderedPageBreak/>
        <w:t xml:space="preserve"> --with-png-dir \</w:t>
      </w:r>
    </w:p>
    <w:p w:rsidR="00692E5D" w:rsidRDefault="00692E5D" w:rsidP="00692E5D">
      <w:r>
        <w:t xml:space="preserve"> --with-iconv=/usr/local/libiconv \</w:t>
      </w:r>
    </w:p>
    <w:p w:rsidR="00692E5D" w:rsidRDefault="00692E5D" w:rsidP="00692E5D">
      <w:r>
        <w:t xml:space="preserve"> --enable-short-tags \</w:t>
      </w:r>
    </w:p>
    <w:p w:rsidR="00692E5D" w:rsidRDefault="00692E5D" w:rsidP="00692E5D">
      <w:r>
        <w:t xml:space="preserve"> --enable-sockets \</w:t>
      </w:r>
    </w:p>
    <w:p w:rsidR="00692E5D" w:rsidRDefault="00692E5D" w:rsidP="00692E5D">
      <w:r>
        <w:t xml:space="preserve"> --enable-zend-multibyte \</w:t>
      </w:r>
    </w:p>
    <w:p w:rsidR="00692E5D" w:rsidRDefault="00692E5D" w:rsidP="00692E5D">
      <w:r>
        <w:t xml:space="preserve"> --enable-soap \</w:t>
      </w:r>
    </w:p>
    <w:p w:rsidR="00692E5D" w:rsidRDefault="00692E5D" w:rsidP="00692E5D">
      <w:r>
        <w:t xml:space="preserve"> --enable-mbstring \</w:t>
      </w:r>
    </w:p>
    <w:p w:rsidR="00692E5D" w:rsidRDefault="00692E5D" w:rsidP="00692E5D">
      <w:r>
        <w:t xml:space="preserve"> --enable-static \</w:t>
      </w:r>
    </w:p>
    <w:p w:rsidR="00692E5D" w:rsidRDefault="00692E5D" w:rsidP="00692E5D">
      <w:r>
        <w:t xml:space="preserve"> --enable-gd-native-ttf \</w:t>
      </w:r>
    </w:p>
    <w:p w:rsidR="00692E5D" w:rsidRDefault="00692E5D" w:rsidP="00692E5D">
      <w:r>
        <w:t xml:space="preserve"> --with-xsl \</w:t>
      </w:r>
    </w:p>
    <w:p w:rsidR="00692E5D" w:rsidRDefault="00692E5D" w:rsidP="00692E5D">
      <w:r>
        <w:t xml:space="preserve"> --enable-ftp \</w:t>
      </w:r>
    </w:p>
    <w:p w:rsidR="00692E5D" w:rsidRDefault="00692E5D" w:rsidP="00692E5D">
      <w:r>
        <w:t xml:space="preserve"> --with-libxml-dir</w:t>
      </w:r>
    </w:p>
    <w:p w:rsidR="00692E5D" w:rsidRDefault="00692E5D" w:rsidP="00692E5D">
      <w:r>
        <w:t xml:space="preserve"> make&amp;&amp;make install</w:t>
      </w:r>
    </w:p>
    <w:p w:rsidR="00692E5D" w:rsidRDefault="00692E5D" w:rsidP="00692E5D">
      <w:r>
        <w:rPr>
          <w:rFonts w:hint="eastAsia"/>
        </w:rPr>
        <w:t>多加几个参数，适合</w:t>
      </w:r>
      <w:r>
        <w:rPr>
          <w:rFonts w:hint="eastAsia"/>
        </w:rPr>
        <w:t>nagios</w:t>
      </w:r>
      <w:r>
        <w:rPr>
          <w:rFonts w:hint="eastAsia"/>
        </w:rPr>
        <w:t>的</w:t>
      </w:r>
      <w:r>
        <w:rPr>
          <w:rFonts w:hint="eastAsia"/>
        </w:rPr>
        <w:t>php</w:t>
      </w:r>
      <w:r>
        <w:rPr>
          <w:rFonts w:hint="eastAsia"/>
        </w:rPr>
        <w:t>环境</w:t>
      </w:r>
    </w:p>
    <w:p w:rsidR="00692E5D" w:rsidRDefault="00692E5D" w:rsidP="00692E5D">
      <w:r>
        <w:t>--enable-sigchild \</w:t>
      </w:r>
    </w:p>
    <w:p w:rsidR="00692E5D" w:rsidRDefault="00692E5D" w:rsidP="00692E5D">
      <w:r>
        <w:t>--enable-pcntl \</w:t>
      </w:r>
    </w:p>
    <w:p w:rsidR="00692E5D" w:rsidRDefault="00692E5D" w:rsidP="00692E5D">
      <w:r>
        <w:t>--enable-bcmath</w:t>
      </w:r>
    </w:p>
    <w:p w:rsidR="00692E5D" w:rsidRDefault="00692E5D" w:rsidP="00692E5D">
      <w:r>
        <w:rPr>
          <w:rFonts w:hint="eastAsia"/>
        </w:rPr>
        <w:t>php.ini*</w:t>
      </w:r>
      <w:r>
        <w:rPr>
          <w:rFonts w:hint="eastAsia"/>
        </w:rPr>
        <w:t>是</w:t>
      </w:r>
      <w:r>
        <w:rPr>
          <w:rFonts w:hint="eastAsia"/>
        </w:rPr>
        <w:t>php</w:t>
      </w:r>
      <w:r>
        <w:rPr>
          <w:rFonts w:hint="eastAsia"/>
        </w:rPr>
        <w:t>的配置文件</w:t>
      </w:r>
    </w:p>
    <w:p w:rsidR="00692E5D" w:rsidRDefault="00692E5D" w:rsidP="00692E5D">
      <w:r>
        <w:rPr>
          <w:rFonts w:hint="eastAsia"/>
        </w:rPr>
        <w:t>将生产版本的配置文件拷贝到</w:t>
      </w:r>
      <w:r>
        <w:rPr>
          <w:rFonts w:hint="eastAsia"/>
        </w:rPr>
        <w:t>php</w:t>
      </w:r>
      <w:r>
        <w:rPr>
          <w:rFonts w:hint="eastAsia"/>
        </w:rPr>
        <w:t>安装目录</w:t>
      </w:r>
    </w:p>
    <w:p w:rsidR="00692E5D" w:rsidRDefault="00692E5D" w:rsidP="00692E5D">
      <w:r>
        <w:t>cp php.ini-production /usr/local/php/lib/php.ini</w:t>
      </w:r>
    </w:p>
    <w:p w:rsidR="00692E5D" w:rsidRDefault="00692E5D" w:rsidP="00692E5D">
      <w:r>
        <w:rPr>
          <w:rFonts w:hint="eastAsia"/>
        </w:rPr>
        <w:t>配置</w:t>
      </w:r>
      <w:r>
        <w:rPr>
          <w:rFonts w:hint="eastAsia"/>
        </w:rPr>
        <w:t>apache</w:t>
      </w:r>
      <w:r>
        <w:rPr>
          <w:rFonts w:hint="eastAsia"/>
        </w:rPr>
        <w:t>支持</w:t>
      </w:r>
      <w:r>
        <w:rPr>
          <w:rFonts w:hint="eastAsia"/>
        </w:rPr>
        <w:t>php</w:t>
      </w:r>
    </w:p>
    <w:p w:rsidR="00692E5D" w:rsidRDefault="00692E5D" w:rsidP="00692E5D">
      <w:r>
        <w:rPr>
          <w:rFonts w:hint="eastAsia"/>
        </w:rPr>
        <w:t>修改</w:t>
      </w:r>
      <w:r>
        <w:rPr>
          <w:rFonts w:hint="eastAsia"/>
        </w:rPr>
        <w:t>apache</w:t>
      </w:r>
      <w:r>
        <w:rPr>
          <w:rFonts w:hint="eastAsia"/>
        </w:rPr>
        <w:t>配置文件添加两行</w:t>
      </w:r>
    </w:p>
    <w:p w:rsidR="00692E5D" w:rsidRDefault="00692E5D" w:rsidP="00692E5D">
      <w:r>
        <w:t>AddType application/x-compress .Z</w:t>
      </w:r>
    </w:p>
    <w:p w:rsidR="00692E5D" w:rsidRDefault="00692E5D" w:rsidP="00692E5D">
      <w:r>
        <w:t xml:space="preserve">    AddType application/x-gzip .gz .tgz</w:t>
      </w:r>
    </w:p>
    <w:p w:rsidR="00692E5D" w:rsidRDefault="00692E5D" w:rsidP="00692E5D">
      <w:r>
        <w:t xml:space="preserve">    AddType application/x-httpd-php  .php  .php3  </w:t>
      </w:r>
    </w:p>
    <w:p w:rsidR="00692E5D" w:rsidRDefault="00692E5D" w:rsidP="00692E5D">
      <w:r>
        <w:t xml:space="preserve">    AddType application/x-httpd-php-source  .phps</w:t>
      </w:r>
    </w:p>
    <w:p w:rsidR="00692E5D" w:rsidRDefault="00692E5D" w:rsidP="00692E5D">
      <w:r>
        <w:t>[root@backupserver conf]# grep php httpd.conf</w:t>
      </w:r>
    </w:p>
    <w:p w:rsidR="00692E5D" w:rsidRDefault="00692E5D" w:rsidP="00692E5D">
      <w:r>
        <w:t>LoadModule php5_module        modules/libphp5.so</w:t>
      </w:r>
    </w:p>
    <w:p w:rsidR="00692E5D" w:rsidRDefault="00692E5D" w:rsidP="00692E5D">
      <w:r>
        <w:rPr>
          <w:rFonts w:hint="eastAsia"/>
        </w:rPr>
        <w:lastRenderedPageBreak/>
        <w:t>php</w:t>
      </w:r>
      <w:r>
        <w:rPr>
          <w:rFonts w:hint="eastAsia"/>
        </w:rPr>
        <w:t>模块</w:t>
      </w:r>
      <w:r>
        <w:rPr>
          <w:rFonts w:hint="eastAsia"/>
        </w:rPr>
        <w:tab/>
      </w:r>
    </w:p>
    <w:p w:rsidR="00692E5D" w:rsidRDefault="00692E5D" w:rsidP="00692E5D">
      <w:r>
        <w:rPr>
          <w:rFonts w:hint="eastAsia"/>
        </w:rPr>
        <w:tab/>
      </w:r>
      <w:r>
        <w:rPr>
          <w:rFonts w:hint="eastAsia"/>
        </w:rPr>
        <w:t>在默认站点首页位置添加</w:t>
      </w:r>
      <w:r>
        <w:rPr>
          <w:rFonts w:hint="eastAsia"/>
        </w:rPr>
        <w:t>index.php</w:t>
      </w:r>
    </w:p>
    <w:p w:rsidR="00692E5D" w:rsidRDefault="00692E5D" w:rsidP="00A938BF">
      <w:pPr>
        <w:pStyle w:val="3"/>
      </w:pPr>
      <w:r>
        <w:rPr>
          <w:rFonts w:hint="eastAsia"/>
        </w:rPr>
        <w:t>利用</w:t>
      </w:r>
      <w:r>
        <w:rPr>
          <w:rFonts w:hint="eastAsia"/>
        </w:rPr>
        <w:t>lamp</w:t>
      </w:r>
      <w:r>
        <w:rPr>
          <w:rFonts w:hint="eastAsia"/>
        </w:rPr>
        <w:t>环境建立自己的博客</w:t>
      </w:r>
      <w:r>
        <w:rPr>
          <w:rFonts w:hint="eastAsia"/>
        </w:rPr>
        <w:t>(wordpress)</w:t>
      </w:r>
      <w:r w:rsidR="00294B3F">
        <w:rPr>
          <w:rFonts w:hint="eastAsia"/>
        </w:rPr>
        <w:t>站点</w:t>
      </w:r>
    </w:p>
    <w:p w:rsidR="00692E5D" w:rsidRDefault="00692E5D" w:rsidP="00692E5D"/>
    <w:p w:rsidR="00692E5D" w:rsidRDefault="00692E5D" w:rsidP="00692E5D">
      <w:r>
        <w:rPr>
          <w:rFonts w:hint="eastAsia"/>
        </w:rPr>
        <w:t>网址：</w:t>
      </w:r>
      <w:r>
        <w:rPr>
          <w:rFonts w:hint="eastAsia"/>
        </w:rPr>
        <w:t>cn.wordpress.org</w:t>
      </w:r>
      <w:r>
        <w:rPr>
          <w:rFonts w:hint="eastAsia"/>
        </w:rPr>
        <w:tab/>
      </w:r>
    </w:p>
    <w:p w:rsidR="00692E5D" w:rsidRDefault="00692E5D" w:rsidP="00692E5D">
      <w:r>
        <w:t>wget</w:t>
      </w:r>
      <w:r>
        <w:tab/>
        <w:t>https://cn.wordpress.org/wordpress-4.9.1-zh_CN.zip</w:t>
      </w:r>
    </w:p>
    <w:p w:rsidR="00692E5D" w:rsidRDefault="00692E5D" w:rsidP="00692E5D">
      <w:r>
        <w:rPr>
          <w:rFonts w:hint="eastAsia"/>
        </w:rPr>
        <w:t>放在站点目录下并进行解压（使用</w:t>
      </w:r>
      <w:r>
        <w:rPr>
          <w:rFonts w:hint="eastAsia"/>
        </w:rPr>
        <w:t>unzip</w:t>
      </w:r>
      <w:r>
        <w:rPr>
          <w:rFonts w:hint="eastAsia"/>
        </w:rPr>
        <w:t>解压）。</w:t>
      </w:r>
    </w:p>
    <w:p w:rsidR="00692E5D" w:rsidRDefault="00692E5D" w:rsidP="00692E5D">
      <w:r>
        <w:rPr>
          <w:rFonts w:hint="eastAsia"/>
        </w:rPr>
        <w:t>为了更好的访问博客，将解压后的文件全部移到站点目录。</w:t>
      </w:r>
    </w:p>
    <w:p w:rsidR="00692E5D" w:rsidRDefault="00692E5D" w:rsidP="00692E5D">
      <w:r>
        <w:t>root@backupserver tuwei]# ls</w:t>
      </w:r>
    </w:p>
    <w:p w:rsidR="00692E5D" w:rsidRDefault="00692E5D" w:rsidP="00692E5D">
      <w:r>
        <w:t>expires01.jpg   index.php            wordpress                  wp-content         wp-settings.php</w:t>
      </w:r>
    </w:p>
    <w:p w:rsidR="00692E5D" w:rsidRDefault="00692E5D" w:rsidP="00692E5D">
      <w:r>
        <w:t>expires02.jpg   license.txt          wordpress-4.9.1-zh_CN.zip  wp-cron.php        wp-signup.php</w:t>
      </w:r>
    </w:p>
    <w:p w:rsidR="00692E5D" w:rsidRDefault="00692E5D" w:rsidP="00692E5D">
      <w:r>
        <w:t>expires.jpg     psb.jpg              wp-activate.php            wp-includes        wp-trackback.php</w:t>
      </w:r>
    </w:p>
    <w:p w:rsidR="00692E5D" w:rsidRDefault="00692E5D" w:rsidP="00692E5D">
      <w:r>
        <w:t>expires.jpg.1   readme.html          wp-admin                   wp-links-opml.php  xmlrpc.php</w:t>
      </w:r>
    </w:p>
    <w:p w:rsidR="00692E5D" w:rsidRDefault="00692E5D" w:rsidP="00692E5D">
      <w:r>
        <w:t>expires.jpg.2   test                 wp-blog-header.php         wp-load.php</w:t>
      </w:r>
    </w:p>
    <w:p w:rsidR="00692E5D" w:rsidRDefault="00692E5D" w:rsidP="00692E5D">
      <w:r>
        <w:t>index.html      test_deflate.tar.gz  wp-comments-post.php       wp-login.php</w:t>
      </w:r>
    </w:p>
    <w:p w:rsidR="00692E5D" w:rsidRDefault="00692E5D" w:rsidP="00692E5D">
      <w:r>
        <w:t>index.html-bak  test_mysql.php       wp-config-sample.php       wp-mail.php</w:t>
      </w:r>
    </w:p>
    <w:p w:rsidR="00692E5D" w:rsidRDefault="00692E5D" w:rsidP="00692E5D"/>
    <w:p w:rsidR="00692E5D" w:rsidRDefault="00692E5D" w:rsidP="00692E5D">
      <w:r>
        <w:rPr>
          <w:rFonts w:hint="eastAsia"/>
        </w:rPr>
        <w:t>此时还无法访问博客。</w:t>
      </w:r>
    </w:p>
    <w:p w:rsidR="00692E5D" w:rsidRDefault="00692E5D" w:rsidP="00692E5D"/>
    <w:p w:rsidR="00692E5D" w:rsidRDefault="00692E5D" w:rsidP="00A938BF">
      <w:pPr>
        <w:pStyle w:val="3"/>
      </w:pPr>
      <w:r>
        <w:rPr>
          <w:rFonts w:hint="eastAsia"/>
        </w:rPr>
        <w:lastRenderedPageBreak/>
        <w:t>创建博客数据库</w:t>
      </w:r>
    </w:p>
    <w:p w:rsidR="00692E5D" w:rsidRDefault="00692E5D" w:rsidP="00692E5D">
      <w:r>
        <w:t>create database wordpress;</w:t>
      </w:r>
    </w:p>
    <w:p w:rsidR="00692E5D" w:rsidRDefault="00692E5D" w:rsidP="00692E5D">
      <w:r>
        <w:rPr>
          <w:rFonts w:hint="eastAsia"/>
        </w:rPr>
        <w:t>或者创建一个</w:t>
      </w:r>
      <w:r>
        <w:rPr>
          <w:rFonts w:hint="eastAsia"/>
        </w:rPr>
        <w:t>GBK</w:t>
      </w:r>
      <w:r>
        <w:rPr>
          <w:rFonts w:hint="eastAsia"/>
        </w:rPr>
        <w:t>的数据库</w:t>
      </w:r>
    </w:p>
    <w:p w:rsidR="00692E5D" w:rsidRDefault="00692E5D" w:rsidP="00692E5D">
      <w:r>
        <w:t>create database wordpress DEFAULT CHARACTER SET gbk COLLATE gbk_chinese_ci;</w:t>
      </w:r>
    </w:p>
    <w:p w:rsidR="00692E5D" w:rsidRDefault="00692E5D" w:rsidP="00A938BF">
      <w:pPr>
        <w:pStyle w:val="3"/>
      </w:pPr>
      <w:r>
        <w:rPr>
          <w:rFonts w:hint="eastAsia"/>
        </w:rPr>
        <w:t>设置密码并授权管理</w:t>
      </w:r>
      <w:r>
        <w:rPr>
          <w:rFonts w:hint="eastAsia"/>
        </w:rPr>
        <w:t>wordpress</w:t>
      </w:r>
      <w:r w:rsidR="00294B3F">
        <w:rPr>
          <w:rFonts w:hint="eastAsia"/>
        </w:rPr>
        <w:t>这个库</w:t>
      </w:r>
    </w:p>
    <w:p w:rsidR="00692E5D" w:rsidRDefault="00692E5D" w:rsidP="00692E5D">
      <w:r>
        <w:t>grant create,select,insert,update,delete on wordpress.* to wordpress@localhost identified by</w:t>
      </w:r>
    </w:p>
    <w:p w:rsidR="00692E5D" w:rsidRDefault="00692E5D" w:rsidP="00692E5D">
      <w:r>
        <w:rPr>
          <w:rFonts w:hint="eastAsia"/>
        </w:rPr>
        <w:t>'tuwei199116';</w:t>
      </w:r>
      <w:r>
        <w:rPr>
          <w:rFonts w:hint="eastAsia"/>
        </w:rPr>
        <w:t>这里是单机环境所以接</w:t>
      </w:r>
      <w:r>
        <w:rPr>
          <w:rFonts w:hint="eastAsia"/>
        </w:rPr>
        <w:t>localhost</w:t>
      </w:r>
      <w:r>
        <w:rPr>
          <w:rFonts w:hint="eastAsia"/>
        </w:rPr>
        <w:t>。</w:t>
      </w:r>
    </w:p>
    <w:p w:rsidR="00692E5D" w:rsidRDefault="00692E5D" w:rsidP="00692E5D">
      <w:r>
        <w:rPr>
          <w:rFonts w:hint="eastAsia"/>
        </w:rPr>
        <w:t>提示安装</w:t>
      </w:r>
      <w:r>
        <w:rPr>
          <w:rFonts w:hint="eastAsia"/>
        </w:rPr>
        <w:t>blog</w:t>
      </w:r>
      <w:r>
        <w:rPr>
          <w:rFonts w:hint="eastAsia"/>
        </w:rPr>
        <w:t>后，记得撤销</w:t>
      </w:r>
      <w:r>
        <w:rPr>
          <w:rFonts w:hint="eastAsia"/>
        </w:rPr>
        <w:t>create</w:t>
      </w:r>
      <w:r>
        <w:rPr>
          <w:rFonts w:hint="eastAsia"/>
        </w:rPr>
        <w:t>，保留其余的授权。</w:t>
      </w:r>
    </w:p>
    <w:p w:rsidR="00692E5D" w:rsidRDefault="00692E5D" w:rsidP="00692E5D">
      <w:r>
        <w:t>revoke create on wordpress.* from wordpress@'localhost';</w:t>
      </w:r>
      <w:r>
        <w:tab/>
      </w:r>
    </w:p>
    <w:p w:rsidR="00692E5D" w:rsidRDefault="00692E5D" w:rsidP="00692E5D">
      <w:r>
        <w:rPr>
          <w:rFonts w:hint="eastAsia"/>
        </w:rPr>
        <w:t>刷新权限</w:t>
      </w:r>
    </w:p>
    <w:p w:rsidR="00692E5D" w:rsidRDefault="00692E5D" w:rsidP="00692E5D">
      <w:r>
        <w:t>flush privileges;</w:t>
      </w:r>
      <w:r>
        <w:tab/>
      </w:r>
    </w:p>
    <w:p w:rsidR="00692E5D" w:rsidRDefault="00692E5D" w:rsidP="00692E5D">
      <w:r>
        <w:t>mysql&gt; select user,host from mysql.user;</w:t>
      </w:r>
    </w:p>
    <w:p w:rsidR="00692E5D" w:rsidRDefault="00692E5D" w:rsidP="00692E5D">
      <w:r>
        <w:t>+-----------+-----------+</w:t>
      </w:r>
    </w:p>
    <w:p w:rsidR="00692E5D" w:rsidRDefault="00692E5D" w:rsidP="00692E5D">
      <w:r>
        <w:t>| user      | host      |</w:t>
      </w:r>
    </w:p>
    <w:p w:rsidR="00692E5D" w:rsidRDefault="00692E5D" w:rsidP="00692E5D">
      <w:r>
        <w:t>+-----------+-----------+</w:t>
      </w:r>
    </w:p>
    <w:p w:rsidR="00692E5D" w:rsidRDefault="00692E5D" w:rsidP="00692E5D">
      <w:r>
        <w:t>| root      | %         |</w:t>
      </w:r>
    </w:p>
    <w:p w:rsidR="00692E5D" w:rsidRDefault="00692E5D" w:rsidP="00692E5D">
      <w:r>
        <w:t>| root      | 127.0.0.1 |</w:t>
      </w:r>
    </w:p>
    <w:p w:rsidR="00692E5D" w:rsidRDefault="00692E5D" w:rsidP="00692E5D">
      <w:r>
        <w:t>| root      | localhost |</w:t>
      </w:r>
    </w:p>
    <w:p w:rsidR="00692E5D" w:rsidRDefault="00692E5D" w:rsidP="00692E5D">
      <w:r>
        <w:t>| wordpress | localhost |</w:t>
      </w:r>
    </w:p>
    <w:p w:rsidR="00692E5D" w:rsidRDefault="00692E5D" w:rsidP="00692E5D">
      <w:r>
        <w:t>+-----------+-----------+</w:t>
      </w:r>
    </w:p>
    <w:p w:rsidR="00692E5D" w:rsidRDefault="00692E5D" w:rsidP="00692E5D">
      <w:r>
        <w:t>4 rows in set (0.06 sec)</w:t>
      </w:r>
    </w:p>
    <w:p w:rsidR="00692E5D" w:rsidRDefault="00692E5D" w:rsidP="00692E5D">
      <w:r>
        <w:rPr>
          <w:rFonts w:hint="eastAsia"/>
        </w:rPr>
        <w:t>查看权限</w:t>
      </w:r>
    </w:p>
    <w:p w:rsidR="00692E5D" w:rsidRDefault="00692E5D" w:rsidP="00692E5D">
      <w:r>
        <w:t>mysql&gt; show grants for wordpress@localhost;</w:t>
      </w:r>
    </w:p>
    <w:p w:rsidR="00692E5D" w:rsidRDefault="00692E5D" w:rsidP="00692E5D">
      <w:r>
        <w:t>+------------------------------------------------------------------------------------------------------------------+</w:t>
      </w:r>
    </w:p>
    <w:p w:rsidR="00692E5D" w:rsidRDefault="00692E5D" w:rsidP="00692E5D">
      <w:r>
        <w:lastRenderedPageBreak/>
        <w:t>| Grants for wordpress@localhost                                                                                   |</w:t>
      </w:r>
    </w:p>
    <w:p w:rsidR="00692E5D" w:rsidRDefault="00692E5D" w:rsidP="00692E5D">
      <w:r>
        <w:t>+------------------------------------------------------------------------------------------------------------------+</w:t>
      </w:r>
    </w:p>
    <w:p w:rsidR="00692E5D" w:rsidRDefault="00692E5D" w:rsidP="00692E5D">
      <w:r>
        <w:t>| GRANT USAGE ON *.* TO 'wordpress'@'localhost' IDENTIFIED BY PASSWORD '*5387897B718604551D96FDF5ABE09D9776E6048C' |</w:t>
      </w:r>
    </w:p>
    <w:p w:rsidR="00692E5D" w:rsidRDefault="00692E5D" w:rsidP="00692E5D">
      <w:r>
        <w:t>| GRANT SELECT, INSERT, UPDATE, DELETE, CREATE ON `wordpress`.* TO 'wordpress'@'localhost'                         |</w:t>
      </w:r>
    </w:p>
    <w:p w:rsidR="00692E5D" w:rsidRDefault="00692E5D" w:rsidP="00692E5D">
      <w:r>
        <w:t>+------------------------------------------------------------------------------------------------------------------+</w:t>
      </w:r>
    </w:p>
    <w:p w:rsidR="00692E5D" w:rsidRDefault="00692E5D" w:rsidP="00692E5D">
      <w:r>
        <w:t>2 rows in set (0.00 sec)</w:t>
      </w:r>
    </w:p>
    <w:p w:rsidR="00692E5D" w:rsidRDefault="00692E5D" w:rsidP="00A938BF">
      <w:pPr>
        <w:pStyle w:val="3"/>
      </w:pPr>
      <w:r>
        <w:rPr>
          <w:rFonts w:hint="eastAsia"/>
        </w:rPr>
        <w:t>给站点目录</w:t>
      </w:r>
      <w:r>
        <w:rPr>
          <w:rFonts w:hint="eastAsia"/>
        </w:rPr>
        <w:t>/var/tuwei</w:t>
      </w:r>
      <w:r>
        <w:rPr>
          <w:rFonts w:hint="eastAsia"/>
        </w:rPr>
        <w:t>授权</w:t>
      </w:r>
    </w:p>
    <w:p w:rsidR="00692E5D" w:rsidRDefault="00692E5D" w:rsidP="00692E5D">
      <w:r>
        <w:rPr>
          <w:rFonts w:hint="eastAsia"/>
        </w:rPr>
        <w:t>基于安全考虑。</w:t>
      </w:r>
    </w:p>
    <w:p w:rsidR="00692E5D" w:rsidRDefault="00692E5D" w:rsidP="00692E5D">
      <w:r>
        <w:t>chown -R root.root /var/tuwei</w:t>
      </w:r>
    </w:p>
    <w:p w:rsidR="00692E5D" w:rsidRDefault="00692E5D" w:rsidP="00692E5D">
      <w:r>
        <w:rPr>
          <w:rFonts w:hint="eastAsia"/>
        </w:rPr>
        <w:t>目录授权</w:t>
      </w:r>
      <w:r>
        <w:rPr>
          <w:rFonts w:hint="eastAsia"/>
        </w:rPr>
        <w:t>755</w:t>
      </w:r>
      <w:r>
        <w:rPr>
          <w:rFonts w:hint="eastAsia"/>
        </w:rPr>
        <w:t>，文件授权</w:t>
      </w:r>
      <w:r>
        <w:rPr>
          <w:rFonts w:hint="eastAsia"/>
        </w:rPr>
        <w:t>644</w:t>
      </w:r>
    </w:p>
    <w:p w:rsidR="00692E5D" w:rsidRDefault="00692E5D" w:rsidP="00692E5D">
      <w:r>
        <w:t>find ./ -type f|xargs chmod 644</w:t>
      </w:r>
    </w:p>
    <w:p w:rsidR="00692E5D" w:rsidRDefault="00692E5D" w:rsidP="00692E5D">
      <w:r>
        <w:t>find ./ -type d|xargs chmod 755</w:t>
      </w:r>
    </w:p>
    <w:p w:rsidR="00692E5D" w:rsidRDefault="00692E5D" w:rsidP="00692E5D">
      <w:r>
        <w:t>chown -R daemon.daemon /var/tuwei/wp-content/uploads</w:t>
      </w:r>
    </w:p>
    <w:p w:rsidR="00692E5D" w:rsidRDefault="00692E5D" w:rsidP="00692E5D">
      <w:r>
        <w:rPr>
          <w:rFonts w:hint="eastAsia"/>
        </w:rPr>
        <w:t>daemon</w:t>
      </w:r>
      <w:r>
        <w:rPr>
          <w:rFonts w:hint="eastAsia"/>
        </w:rPr>
        <w:t>为</w:t>
      </w:r>
      <w:r>
        <w:rPr>
          <w:rFonts w:hint="eastAsia"/>
        </w:rPr>
        <w:t>apache</w:t>
      </w:r>
      <w:r>
        <w:rPr>
          <w:rFonts w:hint="eastAsia"/>
        </w:rPr>
        <w:t>服务用户</w:t>
      </w:r>
      <w:r>
        <w:rPr>
          <w:rFonts w:hint="eastAsia"/>
        </w:rPr>
        <w:t>,</w:t>
      </w:r>
      <w:r>
        <w:rPr>
          <w:rFonts w:hint="eastAsia"/>
        </w:rPr>
        <w:t>即使</w:t>
      </w:r>
      <w:r>
        <w:rPr>
          <w:rFonts w:hint="eastAsia"/>
        </w:rPr>
        <w:t>apache</w:t>
      </w:r>
      <w:r>
        <w:rPr>
          <w:rFonts w:hint="eastAsia"/>
        </w:rPr>
        <w:t>有漏洞，也不会影响站点程序</w:t>
      </w:r>
    </w:p>
    <w:p w:rsidR="00692E5D" w:rsidRDefault="00692E5D" w:rsidP="00692E5D">
      <w:r>
        <w:rPr>
          <w:rFonts w:hint="eastAsia"/>
        </w:rPr>
        <w:t>创建好后可以安装</w:t>
      </w:r>
      <w:r>
        <w:rPr>
          <w:rFonts w:hint="eastAsia"/>
        </w:rPr>
        <w:t>blog</w:t>
      </w:r>
      <w:r>
        <w:rPr>
          <w:rFonts w:hint="eastAsia"/>
        </w:rPr>
        <w:t>了。</w:t>
      </w:r>
    </w:p>
    <w:p w:rsidR="00501DEC" w:rsidRDefault="00501DEC" w:rsidP="00692E5D">
      <w:r>
        <w:rPr>
          <w:rFonts w:hint="eastAsia"/>
        </w:rPr>
        <w:t>解决博客安装主题需要</w:t>
      </w:r>
      <w:r>
        <w:rPr>
          <w:rFonts w:hint="eastAsia"/>
        </w:rPr>
        <w:t>ftp</w:t>
      </w:r>
      <w:r>
        <w:rPr>
          <w:rFonts w:hint="eastAsia"/>
        </w:rPr>
        <w:t>的问题。</w:t>
      </w:r>
    </w:p>
    <w:p w:rsidR="00501DEC" w:rsidRDefault="00501DEC" w:rsidP="00501DEC">
      <w:r>
        <w:rPr>
          <w:rFonts w:hint="eastAsia"/>
        </w:rPr>
        <w:t>可以在</w:t>
      </w:r>
      <w:r>
        <w:rPr>
          <w:rFonts w:hint="eastAsia"/>
        </w:rPr>
        <w:t>wp-config.php</w:t>
      </w:r>
      <w:r>
        <w:rPr>
          <w:rFonts w:hint="eastAsia"/>
        </w:rPr>
        <w:t>里加入下面代码：</w:t>
      </w:r>
    </w:p>
    <w:p w:rsidR="00501DEC" w:rsidRDefault="00501DEC" w:rsidP="00501DEC"/>
    <w:p w:rsidR="00501DEC" w:rsidRDefault="00501DEC" w:rsidP="00501DEC">
      <w:r>
        <w:t>1</w:t>
      </w:r>
      <w:r>
        <w:tab/>
        <w:t>define("FS_METHOD","direct");</w:t>
      </w:r>
    </w:p>
    <w:p w:rsidR="00501DEC" w:rsidRDefault="00501DEC" w:rsidP="00501DEC">
      <w:r>
        <w:t>2</w:t>
      </w:r>
      <w:r>
        <w:tab/>
        <w:t>define("FS_CHMOD_DIR", 0777);</w:t>
      </w:r>
    </w:p>
    <w:p w:rsidR="00501DEC" w:rsidRDefault="00501DEC" w:rsidP="00501DEC">
      <w:r>
        <w:t>3</w:t>
      </w:r>
      <w:r>
        <w:tab/>
        <w:t>define("FS_CHMOD_FILE", 0777);</w:t>
      </w:r>
    </w:p>
    <w:p w:rsidR="00501DEC" w:rsidRDefault="00501DEC" w:rsidP="00501DEC"/>
    <w:p w:rsidR="00195E20" w:rsidRDefault="00195E20" w:rsidP="00195E20">
      <w:r>
        <w:rPr>
          <w:rFonts w:hint="eastAsia"/>
        </w:rPr>
        <w:lastRenderedPageBreak/>
        <w:t>apache</w:t>
      </w:r>
      <w:r>
        <w:rPr>
          <w:rFonts w:hint="eastAsia"/>
        </w:rPr>
        <w:t>配置实现</w:t>
      </w:r>
      <w:r>
        <w:rPr>
          <w:rFonts w:hint="eastAsia"/>
        </w:rPr>
        <w:t>wordpress</w:t>
      </w:r>
      <w:r>
        <w:rPr>
          <w:rFonts w:hint="eastAsia"/>
        </w:rPr>
        <w:t>博客</w:t>
      </w:r>
      <w:r w:rsidR="00296998">
        <w:rPr>
          <w:rFonts w:hint="eastAsia"/>
        </w:rPr>
        <w:t>伪静态。</w:t>
      </w:r>
    </w:p>
    <w:p w:rsidR="00296998" w:rsidRDefault="00296998" w:rsidP="00195E20">
      <w:r>
        <w:rPr>
          <w:rFonts w:hint="eastAsia"/>
        </w:rPr>
        <w:t>开启</w:t>
      </w:r>
      <w:r>
        <w:rPr>
          <w:rFonts w:hint="eastAsia"/>
        </w:rPr>
        <w:t>rewrite</w:t>
      </w:r>
      <w:r>
        <w:rPr>
          <w:rFonts w:hint="eastAsia"/>
        </w:rPr>
        <w:t>模块，配置文件加上以下内容：</w:t>
      </w:r>
    </w:p>
    <w:p w:rsidR="00296998" w:rsidRDefault="00296998" w:rsidP="00296998">
      <w:r>
        <w:t>&lt;IfModule mod_rewrite.c&gt;</w:t>
      </w:r>
    </w:p>
    <w:p w:rsidR="00296998" w:rsidRDefault="00296998" w:rsidP="00296998">
      <w:r>
        <w:t>RewriteEngine On</w:t>
      </w:r>
    </w:p>
    <w:p w:rsidR="00296998" w:rsidRDefault="00296998" w:rsidP="00296998">
      <w:r>
        <w:t>RewriteRule ^(.*)-htm-(.*)$ $1.php?$2</w:t>
      </w:r>
    </w:p>
    <w:p w:rsidR="00296998" w:rsidRDefault="00296998" w:rsidP="00296998">
      <w:r>
        <w:t>&lt;/IfModule&gt;</w:t>
      </w:r>
    </w:p>
    <w:p w:rsidR="00296998" w:rsidRDefault="00296998" w:rsidP="00296998">
      <w:r>
        <w:rPr>
          <w:rFonts w:hint="eastAsia"/>
        </w:rPr>
        <w:t>博客设置中选择自定义结构：</w:t>
      </w:r>
      <w:r>
        <w:rPr>
          <w:rFonts w:hint="eastAsia"/>
        </w:rPr>
        <w:t xml:space="preserve">  </w:t>
      </w:r>
      <w:r w:rsidRPr="00296998">
        <w:t>/%category%/%post_id%.html</w:t>
      </w:r>
    </w:p>
    <w:p w:rsidR="00A00499" w:rsidRPr="00195E20" w:rsidRDefault="00A00499" w:rsidP="00296998">
      <w:r>
        <w:t>N</w:t>
      </w:r>
      <w:r>
        <w:rPr>
          <w:rFonts w:hint="eastAsia"/>
        </w:rPr>
        <w:t>ginx</w:t>
      </w:r>
      <w:r>
        <w:rPr>
          <w:rFonts w:hint="eastAsia"/>
        </w:rPr>
        <w:t>配置的话在</w:t>
      </w:r>
      <w:r>
        <w:rPr>
          <w:rFonts w:hint="eastAsia"/>
        </w:rPr>
        <w:t>location</w:t>
      </w:r>
      <w:r>
        <w:rPr>
          <w:rFonts w:hint="eastAsia"/>
        </w:rPr>
        <w:t>中添加</w:t>
      </w:r>
      <w:r>
        <w:rPr>
          <w:rFonts w:ascii="DejaVu Sans Mono" w:hAnsi="DejaVu Sans Mono" w:cs="DejaVu Sans Mono"/>
          <w:color w:val="000000"/>
          <w:sz w:val="21"/>
          <w:shd w:val="clear" w:color="auto" w:fill="FFFFFF"/>
        </w:rPr>
        <w:t xml:space="preserve">try_files </w:t>
      </w:r>
      <w:r>
        <w:rPr>
          <w:rStyle w:val="hljs-variable"/>
          <w:rFonts w:ascii="DejaVu Sans Mono" w:hAnsi="DejaVu Sans Mono" w:cs="DejaVu Sans Mono"/>
          <w:color w:val="986801"/>
          <w:sz w:val="21"/>
          <w:shd w:val="clear" w:color="auto" w:fill="FFFFFF"/>
        </w:rPr>
        <w:t>$uri</w:t>
      </w:r>
      <w:r>
        <w:rPr>
          <w:rFonts w:ascii="DejaVu Sans Mono" w:hAnsi="DejaVu Sans Mono" w:cs="DejaVu Sans Mono"/>
          <w:color w:val="000000"/>
          <w:sz w:val="21"/>
          <w:shd w:val="clear" w:color="auto" w:fill="FFFFFF"/>
        </w:rPr>
        <w:t xml:space="preserve"> </w:t>
      </w:r>
      <w:r>
        <w:rPr>
          <w:rStyle w:val="hljs-variable"/>
          <w:rFonts w:ascii="DejaVu Sans Mono" w:hAnsi="DejaVu Sans Mono" w:cs="DejaVu Sans Mono"/>
          <w:color w:val="986801"/>
          <w:sz w:val="21"/>
          <w:shd w:val="clear" w:color="auto" w:fill="FFFFFF"/>
        </w:rPr>
        <w:t>$uri</w:t>
      </w:r>
      <w:r>
        <w:rPr>
          <w:rFonts w:ascii="DejaVu Sans Mono" w:hAnsi="DejaVu Sans Mono" w:cs="DejaVu Sans Mono"/>
          <w:color w:val="000000"/>
          <w:sz w:val="21"/>
          <w:shd w:val="clear" w:color="auto" w:fill="FFFFFF"/>
        </w:rPr>
        <w:t>/ /index.php?</w:t>
      </w:r>
      <w:r>
        <w:rPr>
          <w:rStyle w:val="hljs-variable"/>
          <w:rFonts w:ascii="DejaVu Sans Mono" w:hAnsi="DejaVu Sans Mono" w:cs="DejaVu Sans Mono"/>
          <w:color w:val="986801"/>
          <w:sz w:val="21"/>
          <w:shd w:val="clear" w:color="auto" w:fill="FFFFFF"/>
        </w:rPr>
        <w:t>$args</w:t>
      </w:r>
      <w:r>
        <w:rPr>
          <w:rFonts w:ascii="DejaVu Sans Mono" w:hAnsi="DejaVu Sans Mono" w:cs="DejaVu Sans Mono"/>
          <w:color w:val="000000"/>
          <w:sz w:val="21"/>
          <w:shd w:val="clear" w:color="auto" w:fill="FFFFFF"/>
        </w:rPr>
        <w:t>;</w:t>
      </w:r>
    </w:p>
    <w:p w:rsidR="007D60A0" w:rsidRDefault="007D60A0" w:rsidP="007D60A0">
      <w:r>
        <w:rPr>
          <w:rFonts w:hint="eastAsia"/>
        </w:rPr>
        <w:t>设置文章显示摘要信息：</w:t>
      </w:r>
    </w:p>
    <w:p w:rsidR="007D60A0" w:rsidRDefault="007D60A0" w:rsidP="007D60A0">
      <w:r>
        <w:rPr>
          <w:rFonts w:hint="eastAsia"/>
        </w:rPr>
        <w:t>主题下的</w:t>
      </w:r>
      <w:r>
        <w:rPr>
          <w:rFonts w:hint="eastAsia"/>
        </w:rPr>
        <w:t>content.php</w:t>
      </w:r>
      <w:r>
        <w:rPr>
          <w:rFonts w:hint="eastAsia"/>
        </w:rPr>
        <w:t>文件中</w:t>
      </w:r>
    </w:p>
    <w:p w:rsidR="007D60A0" w:rsidRDefault="007D60A0" w:rsidP="007D60A0"/>
    <w:p w:rsidR="007D60A0" w:rsidRDefault="007D60A0" w:rsidP="007D60A0">
      <w:r>
        <w:rPr>
          <w:rFonts w:hint="eastAsia"/>
        </w:rPr>
        <w:t>&lt;?php if ( is_search() ) : // Only display Excerpts for Search ?&gt;</w:t>
      </w:r>
      <w:r>
        <w:rPr>
          <w:rFonts w:hint="eastAsia"/>
        </w:rPr>
        <w:t>改为</w:t>
      </w:r>
    </w:p>
    <w:p w:rsidR="007D60A0" w:rsidRPr="007D60A0" w:rsidRDefault="007D60A0" w:rsidP="007D60A0">
      <w:r>
        <w:t>&lt;?php if ( is_search() || is_archive() || is_author() || is_tag() || is_home() ) : // Only display Excerpts ?&gt;</w:t>
      </w:r>
    </w:p>
    <w:p w:rsidR="00692E5D" w:rsidRDefault="00692E5D" w:rsidP="00A938BF">
      <w:pPr>
        <w:pStyle w:val="3"/>
      </w:pPr>
      <w:r>
        <w:rPr>
          <w:rFonts w:hint="eastAsia"/>
        </w:rPr>
        <w:t>php</w:t>
      </w:r>
      <w:r>
        <w:rPr>
          <w:rFonts w:hint="eastAsia"/>
        </w:rPr>
        <w:t>缓存加速</w:t>
      </w:r>
    </w:p>
    <w:p w:rsidR="00692E5D" w:rsidRDefault="00692E5D" w:rsidP="00692E5D">
      <w:r>
        <w:rPr>
          <w:rFonts w:hint="eastAsia"/>
        </w:rPr>
        <w:t>添加系统环境变量</w:t>
      </w:r>
    </w:p>
    <w:p w:rsidR="00692E5D" w:rsidRDefault="00692E5D" w:rsidP="00692E5D">
      <w:r>
        <w:t>echo 'export LC_ALL=C'&gt;&gt; /etc/profile</w:t>
      </w:r>
    </w:p>
    <w:p w:rsidR="00692E5D" w:rsidRDefault="00692E5D" w:rsidP="00692E5D">
      <w:r>
        <w:t>source /etc/profile</w:t>
      </w:r>
      <w:r>
        <w:tab/>
      </w:r>
    </w:p>
    <w:p w:rsidR="00692E5D" w:rsidRDefault="00692E5D" w:rsidP="00692E5D">
      <w:r>
        <w:rPr>
          <w:rFonts w:hint="eastAsia"/>
        </w:rPr>
        <w:t>解决后面</w:t>
      </w:r>
      <w:r>
        <w:rPr>
          <w:rFonts w:hint="eastAsia"/>
        </w:rPr>
        <w:t>perl</w:t>
      </w:r>
      <w:r>
        <w:rPr>
          <w:rFonts w:hint="eastAsia"/>
        </w:rPr>
        <w:t>程序插件的编译问题。</w:t>
      </w:r>
    </w:p>
    <w:p w:rsidR="00692E5D" w:rsidRDefault="00692E5D" w:rsidP="00692E5D">
      <w:r>
        <w:tab/>
      </w:r>
    </w:p>
    <w:p w:rsidR="00692E5D" w:rsidRDefault="00692E5D" w:rsidP="00692E5D">
      <w:r>
        <w:rPr>
          <w:rFonts w:hint="eastAsia"/>
        </w:rPr>
        <w:t>编译安装</w:t>
      </w:r>
      <w:r>
        <w:rPr>
          <w:rFonts w:hint="eastAsia"/>
        </w:rPr>
        <w:t>php</w:t>
      </w:r>
      <w:r>
        <w:rPr>
          <w:rFonts w:hint="eastAsia"/>
        </w:rPr>
        <w:t>扩展模块</w:t>
      </w:r>
    </w:p>
    <w:p w:rsidR="00692E5D" w:rsidRDefault="00A938BF" w:rsidP="00A938BF">
      <w:pPr>
        <w:pStyle w:val="4"/>
      </w:pPr>
      <w:r>
        <w:rPr>
          <w:rFonts w:hint="eastAsia"/>
        </w:rPr>
        <w:t xml:space="preserve"> </w:t>
      </w:r>
      <w:r w:rsidR="00692E5D">
        <w:rPr>
          <w:rFonts w:hint="eastAsia"/>
        </w:rPr>
        <w:t>安装</w:t>
      </w:r>
      <w:r w:rsidR="00692E5D">
        <w:rPr>
          <w:rFonts w:hint="eastAsia"/>
        </w:rPr>
        <w:t>eaccelerator</w:t>
      </w:r>
      <w:r w:rsidR="00692E5D">
        <w:rPr>
          <w:rFonts w:hint="eastAsia"/>
        </w:rPr>
        <w:t>缓存加速模块</w:t>
      </w:r>
    </w:p>
    <w:p w:rsidR="00692E5D" w:rsidRDefault="00692E5D" w:rsidP="00692E5D">
      <w:r>
        <w:rPr>
          <w:rFonts w:hint="eastAsia"/>
        </w:rPr>
        <w:t xml:space="preserve"> eAccelerator</w:t>
      </w:r>
      <w:r>
        <w:rPr>
          <w:rFonts w:hint="eastAsia"/>
        </w:rPr>
        <w:t>是一个自由开放源代码的</w:t>
      </w:r>
      <w:r>
        <w:rPr>
          <w:rFonts w:hint="eastAsia"/>
        </w:rPr>
        <w:t>php</w:t>
      </w:r>
      <w:r>
        <w:rPr>
          <w:rFonts w:hint="eastAsia"/>
        </w:rPr>
        <w:t>加速、优化和动态内容缓存的扩展模块。</w:t>
      </w:r>
    </w:p>
    <w:p w:rsidR="00692E5D" w:rsidRDefault="00692E5D" w:rsidP="00692E5D">
      <w:r>
        <w:rPr>
          <w:rFonts w:hint="eastAsia"/>
        </w:rPr>
        <w:t xml:space="preserve"> </w:t>
      </w:r>
      <w:r>
        <w:rPr>
          <w:rFonts w:hint="eastAsia"/>
        </w:rPr>
        <w:t>它可以提升</w:t>
      </w:r>
      <w:r>
        <w:rPr>
          <w:rFonts w:hint="eastAsia"/>
        </w:rPr>
        <w:t>php</w:t>
      </w:r>
      <w:r>
        <w:rPr>
          <w:rFonts w:hint="eastAsia"/>
        </w:rPr>
        <w:t>程序的缓存性能，降低</w:t>
      </w:r>
      <w:r>
        <w:rPr>
          <w:rFonts w:hint="eastAsia"/>
        </w:rPr>
        <w:t>php</w:t>
      </w:r>
      <w:r>
        <w:rPr>
          <w:rFonts w:hint="eastAsia"/>
        </w:rPr>
        <w:t>程序在解析时对服务器的性能开销。</w:t>
      </w:r>
      <w:r>
        <w:rPr>
          <w:rFonts w:hint="eastAsia"/>
        </w:rPr>
        <w:t>eaccelerator</w:t>
      </w:r>
      <w:r>
        <w:rPr>
          <w:rFonts w:hint="eastAsia"/>
        </w:rPr>
        <w:t>还可以对</w:t>
      </w:r>
    </w:p>
    <w:p w:rsidR="00692E5D" w:rsidRDefault="00692E5D" w:rsidP="00692E5D">
      <w:r>
        <w:rPr>
          <w:rFonts w:hint="eastAsia"/>
        </w:rPr>
        <w:t xml:space="preserve"> php</w:t>
      </w:r>
      <w:r>
        <w:rPr>
          <w:rFonts w:hint="eastAsia"/>
        </w:rPr>
        <w:t>进行优化，加快其执行效率，使</w:t>
      </w:r>
      <w:r>
        <w:rPr>
          <w:rFonts w:hint="eastAsia"/>
        </w:rPr>
        <w:t>php</w:t>
      </w:r>
      <w:r>
        <w:rPr>
          <w:rFonts w:hint="eastAsia"/>
        </w:rPr>
        <w:t>程序代码执行效率提高</w:t>
      </w:r>
      <w:r>
        <w:rPr>
          <w:rFonts w:hint="eastAsia"/>
        </w:rPr>
        <w:t>1-10</w:t>
      </w:r>
      <w:r>
        <w:rPr>
          <w:rFonts w:hint="eastAsia"/>
        </w:rPr>
        <w:t>倍</w:t>
      </w:r>
    </w:p>
    <w:p w:rsidR="00692E5D" w:rsidRDefault="00692E5D" w:rsidP="00692E5D">
      <w:r>
        <w:rPr>
          <w:rFonts w:hint="eastAsia"/>
        </w:rPr>
        <w:lastRenderedPageBreak/>
        <w:t xml:space="preserve"> </w:t>
      </w:r>
      <w:r>
        <w:rPr>
          <w:rFonts w:hint="eastAsia"/>
        </w:rPr>
        <w:t>下载</w:t>
      </w:r>
      <w:r>
        <w:rPr>
          <w:rFonts w:hint="eastAsia"/>
        </w:rPr>
        <w:t xml:space="preserve"> wget https://github.com/downloads/eaccelerator/eaccelerator-0.9.6.1.tar.bz2</w:t>
      </w:r>
    </w:p>
    <w:p w:rsidR="00692E5D" w:rsidRDefault="00692E5D" w:rsidP="00692E5D">
      <w:r>
        <w:t>[root@lamp01 tools]# tar jxf eaccelerator-0.9.6.1.tar.bz2</w:t>
      </w:r>
    </w:p>
    <w:p w:rsidR="00692E5D" w:rsidRDefault="00692E5D" w:rsidP="00692E5D">
      <w:r>
        <w:t>cd eaccelerator-0.9.6.1</w:t>
      </w:r>
    </w:p>
    <w:p w:rsidR="00692E5D" w:rsidRDefault="00692E5D" w:rsidP="00692E5D">
      <w:r>
        <w:t>[root@lamp01 eaccelerator-0.9.6.1]# /usr/local/php/bin/phpize</w:t>
      </w:r>
    </w:p>
    <w:p w:rsidR="00692E5D" w:rsidRDefault="00692E5D" w:rsidP="00692E5D">
      <w:r>
        <w:t>[root@lamp01 eaccelerator-0.9.6.1]# ./configure  --enable-eaccelerator=shared \</w:t>
      </w:r>
    </w:p>
    <w:p w:rsidR="00692E5D" w:rsidRDefault="00692E5D" w:rsidP="00692E5D">
      <w:r>
        <w:t>--with-php-config=/usr/local/php/bin/php-config</w:t>
      </w:r>
    </w:p>
    <w:p w:rsidR="00692E5D" w:rsidRDefault="00692E5D" w:rsidP="00692E5D">
      <w:r>
        <w:t>make  make install</w:t>
      </w:r>
    </w:p>
    <w:p w:rsidR="00692E5D" w:rsidRDefault="00692E5D" w:rsidP="00A938BF">
      <w:pPr>
        <w:pStyle w:val="4"/>
      </w:pPr>
      <w:r>
        <w:rPr>
          <w:rFonts w:hint="eastAsia"/>
        </w:rPr>
        <w:t>安装</w:t>
      </w:r>
      <w:r>
        <w:rPr>
          <w:rFonts w:hint="eastAsia"/>
        </w:rPr>
        <w:t>memcache</w:t>
      </w:r>
      <w:r>
        <w:rPr>
          <w:rFonts w:hint="eastAsia"/>
        </w:rPr>
        <w:t>缓存扩展模块</w:t>
      </w:r>
    </w:p>
    <w:p w:rsidR="00692E5D" w:rsidRDefault="00692E5D" w:rsidP="00692E5D">
      <w:r>
        <w:rPr>
          <w:rFonts w:hint="eastAsia"/>
        </w:rPr>
        <w:t>Memcache</w:t>
      </w:r>
      <w:r>
        <w:rPr>
          <w:rFonts w:hint="eastAsia"/>
        </w:rPr>
        <w:t>是一个高性能的分布式的内存对象缓存系统。</w:t>
      </w:r>
    </w:p>
    <w:p w:rsidR="00692E5D" w:rsidRDefault="00692E5D" w:rsidP="00692E5D">
      <w:r>
        <w:rPr>
          <w:rFonts w:hint="eastAsia"/>
        </w:rPr>
        <w:t>简单来说就是将数据调用到内存中，然后从内存中读取，从而大大提高读取速度。</w:t>
      </w:r>
    </w:p>
    <w:p w:rsidR="00692E5D" w:rsidRDefault="00692E5D" w:rsidP="00692E5D">
      <w:r>
        <w:rPr>
          <w:rFonts w:hint="eastAsia"/>
        </w:rPr>
        <w:t>Memcache</w:t>
      </w:r>
      <w:r>
        <w:rPr>
          <w:rFonts w:hint="eastAsia"/>
        </w:rPr>
        <w:t>分为服务端和客户端两部分，本文就是客户端插件在</w:t>
      </w:r>
      <w:r>
        <w:rPr>
          <w:rFonts w:hint="eastAsia"/>
        </w:rPr>
        <w:t>php</w:t>
      </w:r>
      <w:r>
        <w:rPr>
          <w:rFonts w:hint="eastAsia"/>
        </w:rPr>
        <w:t>服务中的安装</w:t>
      </w:r>
    </w:p>
    <w:p w:rsidR="00692E5D" w:rsidRDefault="00692E5D" w:rsidP="00692E5D"/>
    <w:p w:rsidR="00692E5D" w:rsidRDefault="00692E5D" w:rsidP="00692E5D">
      <w:r>
        <w:t>wget http://pecl.php.net/get/memcache-2.2.5.tgz</w:t>
      </w:r>
    </w:p>
    <w:p w:rsidR="00692E5D" w:rsidRDefault="00692E5D" w:rsidP="00692E5D">
      <w:r>
        <w:t>tar zxf memcache-2.2.5.tgz</w:t>
      </w:r>
    </w:p>
    <w:p w:rsidR="00692E5D" w:rsidRDefault="00692E5D" w:rsidP="00692E5D">
      <w:r>
        <w:t>cd memcache-2.2.5</w:t>
      </w:r>
    </w:p>
    <w:p w:rsidR="00692E5D" w:rsidRDefault="00692E5D" w:rsidP="00692E5D">
      <w:r>
        <w:t>/usr/local/php/bin/phpize</w:t>
      </w:r>
    </w:p>
    <w:p w:rsidR="00692E5D" w:rsidRDefault="00692E5D" w:rsidP="00692E5D">
      <w:r>
        <w:t>./configure --with-php-config=/usr/local/php/bin/php-config</w:t>
      </w:r>
    </w:p>
    <w:p w:rsidR="00692E5D" w:rsidRDefault="00692E5D" w:rsidP="00692E5D">
      <w:r>
        <w:t>make&amp;&amp;make install</w:t>
      </w:r>
    </w:p>
    <w:p w:rsidR="00692E5D" w:rsidRDefault="00692E5D" w:rsidP="00692E5D"/>
    <w:p w:rsidR="00692E5D" w:rsidRDefault="00692E5D" w:rsidP="00A938BF">
      <w:pPr>
        <w:pStyle w:val="4"/>
      </w:pPr>
      <w:r>
        <w:rPr>
          <w:rFonts w:hint="eastAsia"/>
        </w:rPr>
        <w:t>安装</w:t>
      </w:r>
      <w:r>
        <w:rPr>
          <w:rFonts w:hint="eastAsia"/>
        </w:rPr>
        <w:t>PDO_MYSQL</w:t>
      </w:r>
      <w:r>
        <w:rPr>
          <w:rFonts w:hint="eastAsia"/>
        </w:rPr>
        <w:t>扩展模块</w:t>
      </w:r>
    </w:p>
    <w:p w:rsidR="00692E5D" w:rsidRDefault="00692E5D" w:rsidP="00692E5D">
      <w:r>
        <w:rPr>
          <w:rFonts w:hint="eastAsia"/>
        </w:rPr>
        <w:t>PDO</w:t>
      </w:r>
      <w:r>
        <w:rPr>
          <w:rFonts w:hint="eastAsia"/>
        </w:rPr>
        <w:t>扩展为</w:t>
      </w:r>
      <w:r>
        <w:rPr>
          <w:rFonts w:hint="eastAsia"/>
        </w:rPr>
        <w:t>php</w:t>
      </w:r>
      <w:r>
        <w:rPr>
          <w:rFonts w:hint="eastAsia"/>
        </w:rPr>
        <w:t>访问数据库定义了一个轻量级的、一致性的接口，它提供了一个数据访问抽象层，这样，无论使用</w:t>
      </w:r>
    </w:p>
    <w:p w:rsidR="00692E5D" w:rsidRDefault="00692E5D" w:rsidP="00692E5D">
      <w:r>
        <w:rPr>
          <w:rFonts w:hint="eastAsia"/>
        </w:rPr>
        <w:t>什么数据库，都可以通过一致的函数执行查询和获取数据。</w:t>
      </w:r>
    </w:p>
    <w:p w:rsidR="00692E5D" w:rsidRDefault="00692E5D" w:rsidP="00692E5D">
      <w:r>
        <w:t>wget http://pecl.php.net/get/PDO_MYSQL-1.0.2.tgz</w:t>
      </w:r>
    </w:p>
    <w:p w:rsidR="00692E5D" w:rsidRDefault="00692E5D" w:rsidP="00692E5D">
      <w:r>
        <w:t>tar zxf PDO_MYSQL-1.0.2.tgz</w:t>
      </w:r>
    </w:p>
    <w:p w:rsidR="00692E5D" w:rsidRDefault="00692E5D" w:rsidP="00692E5D">
      <w:r>
        <w:lastRenderedPageBreak/>
        <w:t>cd PDO_MYSQL-1.0.2</w:t>
      </w:r>
    </w:p>
    <w:p w:rsidR="00692E5D" w:rsidRDefault="00692E5D" w:rsidP="00692E5D">
      <w:r>
        <w:t>/usr/local/php/bin/phpize</w:t>
      </w:r>
    </w:p>
    <w:p w:rsidR="00692E5D" w:rsidRDefault="00692E5D" w:rsidP="00692E5D">
      <w:r>
        <w:t>./configure --with-php-config=/usr/local/php/bin/php-config  --with-pdo-mysql=/usr/local/mysql</w:t>
      </w:r>
    </w:p>
    <w:p w:rsidR="00692E5D" w:rsidRDefault="00692E5D" w:rsidP="00692E5D">
      <w:r>
        <w:t>make&amp;&amp;make install</w:t>
      </w:r>
    </w:p>
    <w:p w:rsidR="00692E5D" w:rsidRDefault="00692E5D" w:rsidP="00692E5D">
      <w:r>
        <w:t>cd ../</w:t>
      </w:r>
    </w:p>
    <w:p w:rsidR="00692E5D" w:rsidRDefault="00692E5D" w:rsidP="00A938BF">
      <w:pPr>
        <w:pStyle w:val="4"/>
      </w:pPr>
      <w:r>
        <w:rPr>
          <w:rFonts w:hint="eastAsia"/>
        </w:rPr>
        <w:t>安装图像处理程序及</w:t>
      </w:r>
      <w:r>
        <w:rPr>
          <w:rFonts w:hint="eastAsia"/>
        </w:rPr>
        <w:t>imagick</w:t>
      </w:r>
      <w:r>
        <w:rPr>
          <w:rFonts w:hint="eastAsia"/>
        </w:rPr>
        <w:t>扩展模块</w:t>
      </w:r>
    </w:p>
    <w:p w:rsidR="00692E5D" w:rsidRDefault="00692E5D" w:rsidP="00692E5D">
      <w:r>
        <w:rPr>
          <w:rFonts w:hint="eastAsia"/>
        </w:rPr>
        <w:t xml:space="preserve">   1.</w:t>
      </w:r>
      <w:r>
        <w:rPr>
          <w:rFonts w:hint="eastAsia"/>
        </w:rPr>
        <w:t>安装</w:t>
      </w:r>
      <w:r>
        <w:rPr>
          <w:rFonts w:hint="eastAsia"/>
        </w:rPr>
        <w:t>ImageMagisk</w:t>
      </w:r>
      <w:r>
        <w:rPr>
          <w:rFonts w:hint="eastAsia"/>
        </w:rPr>
        <w:t>图像软件</w:t>
      </w:r>
    </w:p>
    <w:p w:rsidR="00692E5D" w:rsidRDefault="00692E5D" w:rsidP="00692E5D">
      <w:r>
        <w:rPr>
          <w:rFonts w:hint="eastAsia"/>
        </w:rPr>
        <w:t xml:space="preserve"> ImageMagisk</w:t>
      </w:r>
      <w:r>
        <w:rPr>
          <w:rFonts w:hint="eastAsia"/>
        </w:rPr>
        <w:t>是一套功能强大、稳定且免费的工具集和开发包，可以用来读写和处理超过</w:t>
      </w:r>
      <w:r>
        <w:rPr>
          <w:rFonts w:hint="eastAsia"/>
        </w:rPr>
        <w:t>89</w:t>
      </w:r>
      <w:r>
        <w:rPr>
          <w:rFonts w:hint="eastAsia"/>
        </w:rPr>
        <w:t>中基本格式的</w:t>
      </w:r>
    </w:p>
    <w:p w:rsidR="00692E5D" w:rsidRDefault="00692E5D" w:rsidP="00692E5D">
      <w:r>
        <w:rPr>
          <w:rFonts w:hint="eastAsia"/>
        </w:rPr>
        <w:t xml:space="preserve"> </w:t>
      </w:r>
      <w:r>
        <w:rPr>
          <w:rFonts w:hint="eastAsia"/>
        </w:rPr>
        <w:t>图片文件。利用</w:t>
      </w:r>
      <w:r>
        <w:rPr>
          <w:rFonts w:hint="eastAsia"/>
        </w:rPr>
        <w:t>ImageMagisk</w:t>
      </w:r>
      <w:r>
        <w:rPr>
          <w:rFonts w:hint="eastAsia"/>
        </w:rPr>
        <w:t>，你可以根据</w:t>
      </w:r>
      <w:r>
        <w:rPr>
          <w:rFonts w:hint="eastAsia"/>
        </w:rPr>
        <w:t>web</w:t>
      </w:r>
      <w:r>
        <w:rPr>
          <w:rFonts w:hint="eastAsia"/>
        </w:rPr>
        <w:t>应用程序的需要动态生成图片，还可以对一个或一组图片进行</w:t>
      </w:r>
    </w:p>
    <w:p w:rsidR="00692E5D" w:rsidRDefault="00692E5D" w:rsidP="00692E5D">
      <w:r>
        <w:rPr>
          <w:rFonts w:hint="eastAsia"/>
        </w:rPr>
        <w:t xml:space="preserve"> </w:t>
      </w:r>
      <w:r>
        <w:rPr>
          <w:rFonts w:hint="eastAsia"/>
        </w:rPr>
        <w:t>操作，如改变大小，旋转等</w:t>
      </w:r>
    </w:p>
    <w:p w:rsidR="00692E5D" w:rsidRDefault="00692E5D" w:rsidP="00692E5D"/>
    <w:p w:rsidR="00692E5D" w:rsidRDefault="00692E5D" w:rsidP="00692E5D"/>
    <w:p w:rsidR="00692E5D" w:rsidRDefault="00692E5D" w:rsidP="00692E5D">
      <w:r>
        <w:t>wget http://www.imagemagick.org/download/ImageMagick.tar.gz</w:t>
      </w:r>
    </w:p>
    <w:p w:rsidR="00692E5D" w:rsidRDefault="00692E5D" w:rsidP="00692E5D">
      <w:r>
        <w:t>tar zxf ImageMagick-i686-pc-cygwin.tar.gz</w:t>
      </w:r>
    </w:p>
    <w:p w:rsidR="00692E5D" w:rsidRDefault="00692E5D" w:rsidP="00692E5D">
      <w:r>
        <w:t>tar zxf ImageMagick.tar.gz</w:t>
      </w:r>
    </w:p>
    <w:p w:rsidR="00692E5D" w:rsidRDefault="00692E5D" w:rsidP="00692E5D">
      <w:r>
        <w:t>cd ImageMagick-7.0.7-14/</w:t>
      </w:r>
    </w:p>
    <w:p w:rsidR="00692E5D" w:rsidRDefault="00692E5D" w:rsidP="00692E5D">
      <w:r>
        <w:t>./configure</w:t>
      </w:r>
    </w:p>
    <w:p w:rsidR="00692E5D" w:rsidRDefault="00692E5D" w:rsidP="00692E5D">
      <w:r>
        <w:t>make</w:t>
      </w:r>
    </w:p>
    <w:p w:rsidR="00692E5D" w:rsidRDefault="00692E5D" w:rsidP="00692E5D">
      <w:r>
        <w:t>make install</w:t>
      </w:r>
    </w:p>
    <w:p w:rsidR="00692E5D" w:rsidRDefault="00692E5D" w:rsidP="00692E5D">
      <w:r>
        <w:t>cd ..</w:t>
      </w:r>
    </w:p>
    <w:p w:rsidR="00692E5D" w:rsidRDefault="00692E5D" w:rsidP="00692E5D">
      <w:r>
        <w:rPr>
          <w:rFonts w:hint="eastAsia"/>
        </w:rPr>
        <w:t xml:space="preserve">  2.</w:t>
      </w:r>
      <w:r>
        <w:rPr>
          <w:rFonts w:hint="eastAsia"/>
        </w:rPr>
        <w:t>图像软件安装后接着安装</w:t>
      </w:r>
      <w:r>
        <w:rPr>
          <w:rFonts w:hint="eastAsia"/>
        </w:rPr>
        <w:t>imagick php</w:t>
      </w:r>
      <w:r>
        <w:rPr>
          <w:rFonts w:hint="eastAsia"/>
        </w:rPr>
        <w:t>扩展插件</w:t>
      </w:r>
    </w:p>
    <w:p w:rsidR="00692E5D" w:rsidRDefault="00692E5D" w:rsidP="00692E5D">
      <w:r>
        <w:rPr>
          <w:rFonts w:hint="eastAsia"/>
        </w:rPr>
        <w:t>imagick</w:t>
      </w:r>
      <w:r>
        <w:rPr>
          <w:rFonts w:hint="eastAsia"/>
        </w:rPr>
        <w:t>插件需要</w:t>
      </w:r>
      <w:r>
        <w:rPr>
          <w:rFonts w:hint="eastAsia"/>
        </w:rPr>
        <w:t>imagemagick</w:t>
      </w:r>
      <w:r>
        <w:rPr>
          <w:rFonts w:hint="eastAsia"/>
        </w:rPr>
        <w:t>软件的支持。</w:t>
      </w:r>
    </w:p>
    <w:p w:rsidR="00692E5D" w:rsidRDefault="00692E5D" w:rsidP="00692E5D"/>
    <w:p w:rsidR="00692E5D" w:rsidRDefault="00692E5D" w:rsidP="00692E5D">
      <w:r>
        <w:t>wget http://pecl.php.net/get/imagick-3.4.1.tgz</w:t>
      </w:r>
    </w:p>
    <w:p w:rsidR="00692E5D" w:rsidRDefault="00692E5D" w:rsidP="00692E5D">
      <w:r>
        <w:lastRenderedPageBreak/>
        <w:t>tar zxf imagick-3.4.1.tgz</w:t>
      </w:r>
    </w:p>
    <w:p w:rsidR="00692E5D" w:rsidRDefault="00692E5D" w:rsidP="00692E5D">
      <w:r>
        <w:t>cd imagick-3.4.1</w:t>
      </w:r>
    </w:p>
    <w:p w:rsidR="00692E5D" w:rsidRDefault="00692E5D" w:rsidP="00692E5D"/>
    <w:p w:rsidR="00692E5D" w:rsidRDefault="00692E5D" w:rsidP="00692E5D">
      <w:r>
        <w:t>/usr/local/php/bin/phpize</w:t>
      </w:r>
    </w:p>
    <w:p w:rsidR="00692E5D" w:rsidRDefault="00692E5D" w:rsidP="00692E5D">
      <w:r>
        <w:t>./configure --with-php-config=/usr/local/php/bin/php-config</w:t>
      </w:r>
    </w:p>
    <w:p w:rsidR="00692E5D" w:rsidRDefault="00692E5D" w:rsidP="00692E5D">
      <w:r>
        <w:t>make</w:t>
      </w:r>
    </w:p>
    <w:p w:rsidR="00692E5D" w:rsidRDefault="00692E5D" w:rsidP="00692E5D">
      <w:r>
        <w:t>make install</w:t>
      </w:r>
    </w:p>
    <w:p w:rsidR="00692E5D" w:rsidRDefault="00692E5D" w:rsidP="00692E5D">
      <w:r>
        <w:t>ls -l /usr/local/php/lib/php/extensions/no-debug-zts-20090626/</w:t>
      </w:r>
    </w:p>
    <w:p w:rsidR="00692E5D" w:rsidRDefault="00692E5D" w:rsidP="00692E5D">
      <w:r>
        <w:t>cd ..</w:t>
      </w:r>
    </w:p>
    <w:p w:rsidR="00692E5D" w:rsidRDefault="00692E5D" w:rsidP="00A938BF">
      <w:pPr>
        <w:pStyle w:val="4"/>
      </w:pPr>
      <w:r>
        <w:rPr>
          <w:rFonts w:hint="eastAsia"/>
        </w:rPr>
        <w:t>安装</w:t>
      </w:r>
      <w:r>
        <w:rPr>
          <w:rFonts w:hint="eastAsia"/>
        </w:rPr>
        <w:t>zend</w:t>
      </w:r>
      <w:r>
        <w:rPr>
          <w:rFonts w:hint="eastAsia"/>
        </w:rPr>
        <w:t>缓存及加速扩展模块</w:t>
      </w:r>
    </w:p>
    <w:p w:rsidR="00692E5D" w:rsidRDefault="00692E5D" w:rsidP="00692E5D">
      <w:r>
        <w:rPr>
          <w:rFonts w:hint="eastAsia"/>
        </w:rPr>
        <w:t>zend optimizer</w:t>
      </w:r>
      <w:r>
        <w:rPr>
          <w:rFonts w:hint="eastAsia"/>
        </w:rPr>
        <w:t>使用优化代码的方法来提高</w:t>
      </w:r>
      <w:r>
        <w:rPr>
          <w:rFonts w:hint="eastAsia"/>
        </w:rPr>
        <w:t>php v5.1-v5.2</w:t>
      </w:r>
      <w:r>
        <w:rPr>
          <w:rFonts w:hint="eastAsia"/>
        </w:rPr>
        <w:t>应用程序的执行速度。实现的原理是对那些在被</w:t>
      </w:r>
    </w:p>
    <w:p w:rsidR="00692E5D" w:rsidRDefault="00692E5D" w:rsidP="00692E5D">
      <w:r>
        <w:rPr>
          <w:rFonts w:hint="eastAsia"/>
        </w:rPr>
        <w:t>最终执行前由运行编译器（</w:t>
      </w:r>
      <w:r>
        <w:rPr>
          <w:rFonts w:hint="eastAsia"/>
        </w:rPr>
        <w:t>Run-Time Compiler</w:t>
      </w:r>
      <w:r>
        <w:rPr>
          <w:rFonts w:hint="eastAsia"/>
        </w:rPr>
        <w:t>）产生的代码进行优化。</w:t>
      </w:r>
    </w:p>
    <w:p w:rsidR="00692E5D" w:rsidRDefault="00692E5D" w:rsidP="00692E5D"/>
    <w:p w:rsidR="00692E5D" w:rsidRDefault="00692E5D" w:rsidP="00692E5D">
      <w:r>
        <w:t>https://www.zend.com</w:t>
      </w:r>
    </w:p>
    <w:p w:rsidR="00692E5D" w:rsidRDefault="00692E5D" w:rsidP="00692E5D"/>
    <w:p w:rsidR="00692E5D" w:rsidRDefault="00692E5D" w:rsidP="00692E5D">
      <w:r>
        <w:rPr>
          <w:rFonts w:hint="eastAsia"/>
        </w:rPr>
        <w:t>本次实例</w:t>
      </w:r>
      <w:r>
        <w:rPr>
          <w:rFonts w:hint="eastAsia"/>
        </w:rPr>
        <w:t>PHP</w:t>
      </w:r>
      <w:r>
        <w:rPr>
          <w:rFonts w:hint="eastAsia"/>
        </w:rPr>
        <w:t>用的是</w:t>
      </w:r>
      <w:r>
        <w:rPr>
          <w:rFonts w:hint="eastAsia"/>
        </w:rPr>
        <w:t>5.3</w:t>
      </w:r>
      <w:r>
        <w:rPr>
          <w:rFonts w:hint="eastAsia"/>
        </w:rPr>
        <w:t>版本，暂时不安装</w:t>
      </w:r>
      <w:r>
        <w:rPr>
          <w:rFonts w:hint="eastAsia"/>
        </w:rPr>
        <w:t>zend</w:t>
      </w:r>
    </w:p>
    <w:p w:rsidR="00692E5D" w:rsidRDefault="00692E5D" w:rsidP="00A938BF">
      <w:pPr>
        <w:pStyle w:val="4"/>
      </w:pPr>
      <w:r>
        <w:rPr>
          <w:rFonts w:hint="eastAsia"/>
        </w:rPr>
        <w:t>安装</w:t>
      </w:r>
      <w:r>
        <w:rPr>
          <w:rFonts w:hint="eastAsia"/>
        </w:rPr>
        <w:t>xcache</w:t>
      </w:r>
      <w:r>
        <w:rPr>
          <w:rFonts w:hint="eastAsia"/>
        </w:rPr>
        <w:t>缓存加速扩展模块</w:t>
      </w:r>
    </w:p>
    <w:p w:rsidR="00692E5D" w:rsidRDefault="00692E5D" w:rsidP="00692E5D"/>
    <w:p w:rsidR="00692E5D" w:rsidRDefault="00692E5D" w:rsidP="00692E5D">
      <w:r>
        <w:rPr>
          <w:rFonts w:hint="eastAsia"/>
        </w:rPr>
        <w:t>xcache</w:t>
      </w:r>
      <w:r>
        <w:rPr>
          <w:rFonts w:hint="eastAsia"/>
        </w:rPr>
        <w:t>的</w:t>
      </w:r>
      <w:r>
        <w:rPr>
          <w:rFonts w:hint="eastAsia"/>
        </w:rPr>
        <w:t>2</w:t>
      </w:r>
      <w:r>
        <w:rPr>
          <w:rFonts w:hint="eastAsia"/>
        </w:rPr>
        <w:t>个特点</w:t>
      </w:r>
    </w:p>
    <w:p w:rsidR="00692E5D" w:rsidRDefault="00692E5D" w:rsidP="00692E5D">
      <w:r>
        <w:rPr>
          <w:rFonts w:hint="eastAsia"/>
        </w:rPr>
        <w:t>将</w:t>
      </w:r>
      <w:r>
        <w:rPr>
          <w:rFonts w:hint="eastAsia"/>
        </w:rPr>
        <w:t>php</w:t>
      </w:r>
      <w:r>
        <w:rPr>
          <w:rFonts w:hint="eastAsia"/>
        </w:rPr>
        <w:t>代码进行编译（类似于</w:t>
      </w:r>
      <w:r>
        <w:rPr>
          <w:rFonts w:hint="eastAsia"/>
        </w:rPr>
        <w:t>.NET</w:t>
      </w:r>
      <w:r>
        <w:rPr>
          <w:rFonts w:hint="eastAsia"/>
        </w:rPr>
        <w:t>和</w:t>
      </w:r>
      <w:r>
        <w:rPr>
          <w:rFonts w:hint="eastAsia"/>
        </w:rPr>
        <w:t>JAVA</w:t>
      </w:r>
      <w:r>
        <w:rPr>
          <w:rFonts w:hint="eastAsia"/>
        </w:rPr>
        <w:t>的编译，内部机制不同），这样可以不用重复读取</w:t>
      </w:r>
      <w:r>
        <w:rPr>
          <w:rFonts w:hint="eastAsia"/>
        </w:rPr>
        <w:t>php</w:t>
      </w:r>
      <w:r>
        <w:rPr>
          <w:rFonts w:hint="eastAsia"/>
        </w:rPr>
        <w:t>文件，</w:t>
      </w:r>
    </w:p>
    <w:p w:rsidR="00692E5D" w:rsidRDefault="00692E5D" w:rsidP="00692E5D">
      <w:r>
        <w:rPr>
          <w:rFonts w:hint="eastAsia"/>
        </w:rPr>
        <w:t>加快整个程序的运行效率</w:t>
      </w:r>
    </w:p>
    <w:p w:rsidR="00692E5D" w:rsidRDefault="00692E5D" w:rsidP="00692E5D">
      <w:r>
        <w:rPr>
          <w:rFonts w:hint="eastAsia"/>
        </w:rPr>
        <w:t>可以缓存数据到内存中</w:t>
      </w:r>
    </w:p>
    <w:p w:rsidR="00692E5D" w:rsidRDefault="00692E5D" w:rsidP="00692E5D">
      <w:r>
        <w:t>wget http://xcache.lighttpd.net/pub/Releases/3.0.4/xcache-3.0.4.tar.gz</w:t>
      </w:r>
    </w:p>
    <w:p w:rsidR="00692E5D" w:rsidRDefault="00692E5D" w:rsidP="00692E5D">
      <w:r>
        <w:t>tar zxf xcache-3.0.4.tar.gz</w:t>
      </w:r>
    </w:p>
    <w:p w:rsidR="00692E5D" w:rsidRDefault="00692E5D" w:rsidP="00692E5D">
      <w:r>
        <w:t>cd xcache-3.0.4</w:t>
      </w:r>
    </w:p>
    <w:p w:rsidR="00692E5D" w:rsidRDefault="00692E5D" w:rsidP="00692E5D">
      <w:r>
        <w:lastRenderedPageBreak/>
        <w:t>/usr/local/php/bin/phpize</w:t>
      </w:r>
    </w:p>
    <w:p w:rsidR="00692E5D" w:rsidRDefault="00692E5D" w:rsidP="00692E5D">
      <w:r>
        <w:t>./configure --enable-xcache --with-php-config=/usr/local/php/bin/php-config</w:t>
      </w:r>
    </w:p>
    <w:p w:rsidR="00692E5D" w:rsidRDefault="00692E5D" w:rsidP="00692E5D">
      <w:r>
        <w:t>make</w:t>
      </w:r>
    </w:p>
    <w:p w:rsidR="00692E5D" w:rsidRDefault="00692E5D" w:rsidP="00692E5D">
      <w:r>
        <w:t>make install</w:t>
      </w:r>
    </w:p>
    <w:p w:rsidR="00692E5D" w:rsidRDefault="00692E5D" w:rsidP="00692E5D"/>
    <w:p w:rsidR="00692E5D" w:rsidRDefault="00692E5D" w:rsidP="00692E5D">
      <w:r>
        <w:t>ls -l /usr/local/php/lib/php/extensions/no-debug-zts-20090626/</w:t>
      </w:r>
    </w:p>
    <w:p w:rsidR="00692E5D" w:rsidRDefault="00692E5D" w:rsidP="00692E5D"/>
    <w:p w:rsidR="00692E5D" w:rsidRDefault="00692E5D" w:rsidP="00692E5D">
      <w:r>
        <w:rPr>
          <w:rFonts w:hint="eastAsia"/>
        </w:rPr>
        <w:t>检查安装的</w:t>
      </w:r>
      <w:r>
        <w:rPr>
          <w:rFonts w:hint="eastAsia"/>
        </w:rPr>
        <w:t>php</w:t>
      </w:r>
      <w:r>
        <w:rPr>
          <w:rFonts w:hint="eastAsia"/>
        </w:rPr>
        <w:t>扩展模块</w:t>
      </w:r>
    </w:p>
    <w:p w:rsidR="00692E5D" w:rsidRDefault="00692E5D" w:rsidP="00692E5D">
      <w:r>
        <w:t>[root@lamp01 xcache-3.0.4]# ls -l /usr/local/php/lib/php/extensions/no-debug-zts-20090626/</w:t>
      </w:r>
    </w:p>
    <w:p w:rsidR="00692E5D" w:rsidRDefault="00692E5D" w:rsidP="00692E5D">
      <w:r>
        <w:t>total 2516</w:t>
      </w:r>
    </w:p>
    <w:p w:rsidR="00692E5D" w:rsidRDefault="00692E5D" w:rsidP="00692E5D">
      <w:r>
        <w:t>-rwxr-xr-x 1 root root  396125 Dec 16 15:01 eaccelerator.so</w:t>
      </w:r>
    </w:p>
    <w:p w:rsidR="00692E5D" w:rsidRDefault="00692E5D" w:rsidP="00692E5D">
      <w:r>
        <w:t>-rwxr-xr-x 1 root root 1216436 Dec 16 17:49 imagick.so</w:t>
      </w:r>
    </w:p>
    <w:p w:rsidR="00692E5D" w:rsidRDefault="00692E5D" w:rsidP="00692E5D">
      <w:r>
        <w:t>-rwxr-xr-x 1 root root  237730 Dec 16 15:29 memcache.so</w:t>
      </w:r>
    </w:p>
    <w:p w:rsidR="00692E5D" w:rsidRDefault="00692E5D" w:rsidP="00692E5D">
      <w:r>
        <w:t>-rwxr-xr-x 1 root root  153788 Dec 16 15:47 pdo_mysql.so</w:t>
      </w:r>
    </w:p>
    <w:p w:rsidR="00692E5D" w:rsidRDefault="00692E5D" w:rsidP="00692E5D">
      <w:r>
        <w:t>-rwxr-xr-x 1 root root  563212 Dec 16 18:14 xcache.so</w:t>
      </w:r>
    </w:p>
    <w:p w:rsidR="00692E5D" w:rsidRDefault="00692E5D" w:rsidP="00692E5D"/>
    <w:p w:rsidR="00692E5D" w:rsidRDefault="00692E5D" w:rsidP="00692E5D">
      <w:r>
        <w:rPr>
          <w:rFonts w:hint="eastAsia"/>
        </w:rPr>
        <w:t>php</w:t>
      </w:r>
      <w:r>
        <w:rPr>
          <w:rFonts w:hint="eastAsia"/>
        </w:rPr>
        <w:t>配置扩展模块</w:t>
      </w:r>
    </w:p>
    <w:p w:rsidR="00692E5D" w:rsidRDefault="00692E5D" w:rsidP="00692E5D"/>
    <w:p w:rsidR="00692E5D" w:rsidRDefault="00692E5D" w:rsidP="00692E5D">
      <w:r>
        <w:rPr>
          <w:rFonts w:hint="eastAsia"/>
        </w:rPr>
        <w:t>修改</w:t>
      </w:r>
      <w:r>
        <w:rPr>
          <w:rFonts w:hint="eastAsia"/>
        </w:rPr>
        <w:t>php</w:t>
      </w:r>
      <w:r>
        <w:rPr>
          <w:rFonts w:hint="eastAsia"/>
        </w:rPr>
        <w:t>配置文件</w:t>
      </w:r>
      <w:r>
        <w:rPr>
          <w:rFonts w:hint="eastAsia"/>
        </w:rPr>
        <w:t>/usr/local/php/lib/php.ini</w:t>
      </w:r>
    </w:p>
    <w:p w:rsidR="00692E5D" w:rsidRDefault="00692E5D" w:rsidP="00692E5D">
      <w:r>
        <w:rPr>
          <w:rFonts w:hint="eastAsia"/>
        </w:rPr>
        <w:t>查找</w:t>
      </w:r>
      <w:r>
        <w:rPr>
          <w:rFonts w:hint="eastAsia"/>
        </w:rPr>
        <w:t>; extension_dir = "./"</w:t>
      </w:r>
      <w:r>
        <w:rPr>
          <w:rFonts w:hint="eastAsia"/>
        </w:rPr>
        <w:t>，将</w:t>
      </w:r>
      <w:r>
        <w:rPr>
          <w:rFonts w:hint="eastAsia"/>
        </w:rPr>
        <w:t xml:space="preserve">./ </w:t>
      </w:r>
      <w:r>
        <w:rPr>
          <w:rFonts w:hint="eastAsia"/>
        </w:rPr>
        <w:t>修改为</w:t>
      </w:r>
      <w:r>
        <w:rPr>
          <w:rFonts w:hint="eastAsia"/>
        </w:rPr>
        <w:t>/usr/local/php/lib/php/extensions/no-debug-zts-20090626/</w:t>
      </w:r>
    </w:p>
    <w:p w:rsidR="00692E5D" w:rsidRDefault="00692E5D" w:rsidP="00692E5D"/>
    <w:p w:rsidR="00692E5D" w:rsidRDefault="00692E5D" w:rsidP="00692E5D">
      <w:r>
        <w:rPr>
          <w:rFonts w:hint="eastAsia"/>
        </w:rPr>
        <w:t>在结尾添加</w:t>
      </w:r>
    </w:p>
    <w:p w:rsidR="00692E5D" w:rsidRDefault="00692E5D" w:rsidP="00692E5D">
      <w:r>
        <w:t>extension = memcache.so</w:t>
      </w:r>
    </w:p>
    <w:p w:rsidR="00692E5D" w:rsidRDefault="00692E5D" w:rsidP="00692E5D">
      <w:r>
        <w:t>extension = pdo_mysql.so</w:t>
      </w:r>
    </w:p>
    <w:p w:rsidR="00692E5D" w:rsidRDefault="00692E5D" w:rsidP="00692E5D">
      <w:r>
        <w:t>extension = imagick.so</w:t>
      </w:r>
    </w:p>
    <w:p w:rsidR="00692E5D" w:rsidRDefault="00692E5D" w:rsidP="00692E5D">
      <w:r>
        <w:lastRenderedPageBreak/>
        <w:t>cat &gt;&gt;/usr/local/php/lib/php.ini&lt;&lt;EOF</w:t>
      </w:r>
    </w:p>
    <w:p w:rsidR="00692E5D" w:rsidRDefault="00692E5D" w:rsidP="00692E5D">
      <w:r>
        <w:t>extension = memcache.so</w:t>
      </w:r>
    </w:p>
    <w:p w:rsidR="00692E5D" w:rsidRDefault="00692E5D" w:rsidP="00692E5D">
      <w:r>
        <w:t>extension = pdo_mysql.so</w:t>
      </w:r>
    </w:p>
    <w:p w:rsidR="00692E5D" w:rsidRDefault="00692E5D" w:rsidP="00692E5D">
      <w:r>
        <w:t>extension = imagick.so</w:t>
      </w:r>
    </w:p>
    <w:p w:rsidR="00692E5D" w:rsidRDefault="00692E5D" w:rsidP="00692E5D">
      <w:r>
        <w:t>EOF</w:t>
      </w:r>
    </w:p>
    <w:p w:rsidR="00692E5D" w:rsidRDefault="00692E5D" w:rsidP="00692E5D">
      <w:r>
        <w:rPr>
          <w:rFonts w:hint="eastAsia"/>
        </w:rPr>
        <w:t>php.ini</w:t>
      </w:r>
      <w:r>
        <w:rPr>
          <w:rFonts w:hint="eastAsia"/>
        </w:rPr>
        <w:t>中加注释的话，用分号</w:t>
      </w:r>
    </w:p>
    <w:p w:rsidR="00692E5D" w:rsidRDefault="00692E5D" w:rsidP="00692E5D"/>
    <w:p w:rsidR="00692E5D" w:rsidRDefault="00692E5D" w:rsidP="00692E5D">
      <w:r>
        <w:rPr>
          <w:rFonts w:hint="eastAsia"/>
        </w:rPr>
        <w:t>配置</w:t>
      </w:r>
      <w:r>
        <w:rPr>
          <w:rFonts w:hint="eastAsia"/>
        </w:rPr>
        <w:t>eAccelerator</w:t>
      </w:r>
      <w:r>
        <w:rPr>
          <w:rFonts w:hint="eastAsia"/>
        </w:rPr>
        <w:t>插件</w:t>
      </w:r>
    </w:p>
    <w:p w:rsidR="00692E5D" w:rsidRDefault="00692E5D" w:rsidP="00692E5D">
      <w:r>
        <w:rPr>
          <w:rFonts w:hint="eastAsia"/>
        </w:rPr>
        <w:t xml:space="preserve">    1.</w:t>
      </w:r>
      <w:r>
        <w:rPr>
          <w:rFonts w:hint="eastAsia"/>
        </w:rPr>
        <w:t>配置缓存目录</w:t>
      </w:r>
      <w:r>
        <w:rPr>
          <w:rFonts w:hint="eastAsia"/>
        </w:rPr>
        <w:t>daemon</w:t>
      </w:r>
      <w:r>
        <w:rPr>
          <w:rFonts w:hint="eastAsia"/>
        </w:rPr>
        <w:t>为</w:t>
      </w:r>
      <w:r>
        <w:rPr>
          <w:rFonts w:hint="eastAsia"/>
        </w:rPr>
        <w:t>apache</w:t>
      </w:r>
      <w:r>
        <w:rPr>
          <w:rFonts w:hint="eastAsia"/>
        </w:rPr>
        <w:t>用户</w:t>
      </w:r>
    </w:p>
    <w:p w:rsidR="00692E5D" w:rsidRDefault="00692E5D" w:rsidP="00692E5D">
      <w:r>
        <w:tab/>
        <w:t>[root@lamp01 tmp]# egrep "User|Group" /usr/local/apache2/conf/httpd.conf</w:t>
      </w:r>
    </w:p>
    <w:p w:rsidR="00692E5D" w:rsidRDefault="00692E5D" w:rsidP="00692E5D">
      <w:r>
        <w:t># User/Group: The name (or #number) of the user/group to run httpd as.</w:t>
      </w:r>
    </w:p>
    <w:p w:rsidR="00692E5D" w:rsidRDefault="00692E5D" w:rsidP="00692E5D">
      <w:r>
        <w:t>User daemon</w:t>
      </w:r>
    </w:p>
    <w:p w:rsidR="00692E5D" w:rsidRDefault="00692E5D" w:rsidP="00692E5D">
      <w:r>
        <w:t>Group daemon</w:t>
      </w:r>
    </w:p>
    <w:p w:rsidR="00692E5D" w:rsidRDefault="00692E5D" w:rsidP="00692E5D">
      <w:r>
        <w:t xml:space="preserve">    LogFormat "%h %l %u %t \"%r\" %&gt;s %b \"%{Referer}i\" \"%{User-Agent}i\"" combined</w:t>
      </w:r>
    </w:p>
    <w:p w:rsidR="00692E5D" w:rsidRDefault="00692E5D" w:rsidP="00692E5D">
      <w:r>
        <w:t xml:space="preserve">      LogFormat "%h %l %u %t \"%r\" %&gt;s %b \"%{Referer}i\" \"%{User-Agent}i\" %I %O" combinedio</w:t>
      </w:r>
    </w:p>
    <w:p w:rsidR="00692E5D" w:rsidRDefault="00692E5D" w:rsidP="00692E5D">
      <w:r>
        <w:t># User home directories</w:t>
      </w:r>
    </w:p>
    <w:p w:rsidR="00692E5D" w:rsidRDefault="00692E5D" w:rsidP="00692E5D"/>
    <w:p w:rsidR="00692E5D" w:rsidRDefault="00692E5D" w:rsidP="00692E5D">
      <w:r>
        <w:t>mkdir -p /tmp/eaccelerator</w:t>
      </w:r>
    </w:p>
    <w:p w:rsidR="00692E5D" w:rsidRDefault="00692E5D" w:rsidP="00692E5D">
      <w:r>
        <w:t>chown -R daemon.daemon  /tmp/eaccelerator</w:t>
      </w:r>
    </w:p>
    <w:p w:rsidR="00692E5D" w:rsidRDefault="00A938BF" w:rsidP="00692E5D">
      <w:r>
        <w:rPr>
          <w:rFonts w:hint="eastAsia"/>
        </w:rPr>
        <w:t xml:space="preserve">   </w:t>
      </w:r>
      <w:r w:rsidR="00692E5D">
        <w:rPr>
          <w:rFonts w:hint="eastAsia"/>
        </w:rPr>
        <w:t>配置</w:t>
      </w:r>
      <w:r w:rsidR="00692E5D">
        <w:rPr>
          <w:rFonts w:hint="eastAsia"/>
        </w:rPr>
        <w:t>eaccelerator</w:t>
      </w:r>
      <w:r w:rsidR="00692E5D">
        <w:rPr>
          <w:rFonts w:hint="eastAsia"/>
        </w:rPr>
        <w:t>参数</w:t>
      </w:r>
    </w:p>
    <w:p w:rsidR="00692E5D" w:rsidRDefault="00692E5D" w:rsidP="00692E5D">
      <w:r>
        <w:t xml:space="preserve">   </w:t>
      </w:r>
    </w:p>
    <w:p w:rsidR="00692E5D" w:rsidRDefault="00692E5D" w:rsidP="00692E5D">
      <w:r>
        <w:rPr>
          <w:rFonts w:hint="eastAsia"/>
        </w:rPr>
        <w:t xml:space="preserve">   </w:t>
      </w:r>
      <w:r>
        <w:rPr>
          <w:rFonts w:hint="eastAsia"/>
        </w:rPr>
        <w:t>本段配置要放在</w:t>
      </w:r>
      <w:r>
        <w:rPr>
          <w:rFonts w:hint="eastAsia"/>
        </w:rPr>
        <w:t>zend</w:t>
      </w:r>
      <w:r>
        <w:rPr>
          <w:rFonts w:hint="eastAsia"/>
        </w:rPr>
        <w:t>内容配置前面</w:t>
      </w:r>
    </w:p>
    <w:p w:rsidR="00692E5D" w:rsidRDefault="00692E5D" w:rsidP="00692E5D">
      <w:r>
        <w:t>cat &gt;&gt;/usr/local/php/lib/php.ini&lt;&lt;EOF</w:t>
      </w:r>
    </w:p>
    <w:p w:rsidR="00692E5D" w:rsidRDefault="00692E5D" w:rsidP="00692E5D">
      <w:r>
        <w:t>[eaccelerator]</w:t>
      </w:r>
    </w:p>
    <w:p w:rsidR="00692E5D" w:rsidRDefault="00692E5D" w:rsidP="00692E5D">
      <w:r>
        <w:t>extension=eaccelerator.so</w:t>
      </w:r>
    </w:p>
    <w:p w:rsidR="00692E5D" w:rsidRDefault="00692E5D" w:rsidP="00692E5D">
      <w:r>
        <w:lastRenderedPageBreak/>
        <w:t>eaccelerator.shm_size="64"</w:t>
      </w:r>
    </w:p>
    <w:p w:rsidR="00692E5D" w:rsidRDefault="00692E5D" w:rsidP="00692E5D">
      <w:r>
        <w:t>eaccelerator.cache_dir="/tmp/eaccelerator"</w:t>
      </w:r>
    </w:p>
    <w:p w:rsidR="00692E5D" w:rsidRDefault="00692E5D" w:rsidP="00692E5D">
      <w:r>
        <w:t>eaccelerator.enable="1"</w:t>
      </w:r>
    </w:p>
    <w:p w:rsidR="00692E5D" w:rsidRDefault="00692E5D" w:rsidP="00692E5D">
      <w:r>
        <w:t>eaccelerator.optimizer="1"</w:t>
      </w:r>
    </w:p>
    <w:p w:rsidR="00692E5D" w:rsidRDefault="00692E5D" w:rsidP="00692E5D">
      <w:r>
        <w:t>eaccelerator.check_mtime="1"</w:t>
      </w:r>
    </w:p>
    <w:p w:rsidR="00692E5D" w:rsidRDefault="00692E5D" w:rsidP="00692E5D">
      <w:r>
        <w:t>eaccelerator.debug="0"</w:t>
      </w:r>
    </w:p>
    <w:p w:rsidR="00692E5D" w:rsidRDefault="00692E5D" w:rsidP="00692E5D">
      <w:r>
        <w:t>eaccelerator.filter=""</w:t>
      </w:r>
    </w:p>
    <w:p w:rsidR="00692E5D" w:rsidRDefault="00692E5D" w:rsidP="00692E5D">
      <w:r>
        <w:t>eaccelerator.shm_max="0"</w:t>
      </w:r>
    </w:p>
    <w:p w:rsidR="00692E5D" w:rsidRDefault="00692E5D" w:rsidP="00692E5D">
      <w:r>
        <w:t>eaccelerator.shm_ttl="3600"</w:t>
      </w:r>
    </w:p>
    <w:p w:rsidR="00692E5D" w:rsidRDefault="00692E5D" w:rsidP="00692E5D">
      <w:r>
        <w:t>eaccelerator.shm_prune_period="3600"</w:t>
      </w:r>
    </w:p>
    <w:p w:rsidR="00692E5D" w:rsidRDefault="00692E5D" w:rsidP="00692E5D">
      <w:r>
        <w:t>eaccelerator.shm_only="0"</w:t>
      </w:r>
    </w:p>
    <w:p w:rsidR="00692E5D" w:rsidRDefault="00692E5D" w:rsidP="00692E5D">
      <w:r>
        <w:t>eaccelerator.compress="1"</w:t>
      </w:r>
    </w:p>
    <w:p w:rsidR="00692E5D" w:rsidRDefault="00692E5D" w:rsidP="00692E5D">
      <w:r>
        <w:t>eaccelerator.compress_level="9"</w:t>
      </w:r>
    </w:p>
    <w:p w:rsidR="00692E5D" w:rsidRDefault="00692E5D" w:rsidP="00692E5D">
      <w:r>
        <w:t>EOF</w:t>
      </w:r>
    </w:p>
    <w:p w:rsidR="00692E5D" w:rsidRDefault="00692E5D" w:rsidP="00692E5D"/>
    <w:p w:rsidR="00692E5D" w:rsidRDefault="00692E5D" w:rsidP="00692E5D">
      <w:r>
        <w:t>[root@lamp01 php]# bin/php -v</w:t>
      </w:r>
    </w:p>
    <w:p w:rsidR="00692E5D" w:rsidRDefault="00692E5D" w:rsidP="00692E5D">
      <w:r>
        <w:t xml:space="preserve">PHP 5.3.10 (cli) (built: Dec 10 2017 17:35:52) </w:t>
      </w:r>
    </w:p>
    <w:p w:rsidR="00692E5D" w:rsidRDefault="00692E5D" w:rsidP="00692E5D">
      <w:r>
        <w:t>Copyright (c) 1997-2012 The PHP Group</w:t>
      </w:r>
    </w:p>
    <w:p w:rsidR="00692E5D" w:rsidRDefault="00692E5D" w:rsidP="00692E5D">
      <w:r>
        <w:t>Zend Engine v2.3.0, Copyright (c) 1998-2012 Zend Technologies</w:t>
      </w:r>
    </w:p>
    <w:p w:rsidR="00692E5D" w:rsidRDefault="00692E5D" w:rsidP="00692E5D">
      <w:r>
        <w:t xml:space="preserve">    with eAccelerator v0.9.6.1, Copyright (c) 2004-2010 eAccelerator, by eAccelerator</w:t>
      </w:r>
    </w:p>
    <w:p w:rsidR="00692E5D" w:rsidRDefault="00692E5D" w:rsidP="00692E5D">
      <w:r>
        <w:t xml:space="preserve"> </w:t>
      </w:r>
    </w:p>
    <w:p w:rsidR="00692E5D" w:rsidRDefault="00692E5D" w:rsidP="00692E5D">
      <w:r>
        <w:rPr>
          <w:rFonts w:hint="eastAsia"/>
        </w:rPr>
        <w:t>查看缓存目录。</w:t>
      </w:r>
    </w:p>
    <w:p w:rsidR="00692E5D" w:rsidRDefault="00692E5D" w:rsidP="00692E5D">
      <w:r>
        <w:t>[root@lamp01 tmp]# cd eaccelerator/</w:t>
      </w:r>
    </w:p>
    <w:p w:rsidR="00692E5D" w:rsidRDefault="00692E5D" w:rsidP="00692E5D">
      <w:r>
        <w:t>[root@lamp01 eaccelerator]# ll</w:t>
      </w:r>
    </w:p>
    <w:p w:rsidR="00692E5D" w:rsidRDefault="00692E5D" w:rsidP="00692E5D">
      <w:r>
        <w:t>total 64</w:t>
      </w:r>
    </w:p>
    <w:p w:rsidR="00692E5D" w:rsidRDefault="00692E5D" w:rsidP="00692E5D">
      <w:r>
        <w:t>drwxrwxrwx 18 root root 4096 Dec 16 19:57 0</w:t>
      </w:r>
    </w:p>
    <w:p w:rsidR="00692E5D" w:rsidRDefault="00692E5D" w:rsidP="00692E5D">
      <w:r>
        <w:t>drwxrwxrwx 18 root root 4096 Dec 16 19:57 1</w:t>
      </w:r>
    </w:p>
    <w:p w:rsidR="00692E5D" w:rsidRDefault="00692E5D" w:rsidP="00692E5D">
      <w:r>
        <w:lastRenderedPageBreak/>
        <w:t>drwxrwxrwx 18 root root 4096 Dec 16 19:57 2</w:t>
      </w:r>
    </w:p>
    <w:p w:rsidR="00692E5D" w:rsidRDefault="00692E5D" w:rsidP="00692E5D">
      <w:r>
        <w:t>drwxrwxrwx 18 root root 4096 Dec 16 19:57 3</w:t>
      </w:r>
    </w:p>
    <w:p w:rsidR="00692E5D" w:rsidRDefault="00692E5D" w:rsidP="00692E5D">
      <w:r>
        <w:t>drwxrwxrwx 18 root root 4096 Dec 16 19:57 4</w:t>
      </w:r>
    </w:p>
    <w:p w:rsidR="00692E5D" w:rsidRDefault="00692E5D" w:rsidP="00692E5D">
      <w:r>
        <w:t>drwxrwxrwx 18 root root 4096 Dec 16 19:57 5</w:t>
      </w:r>
    </w:p>
    <w:p w:rsidR="00692E5D" w:rsidRDefault="00692E5D" w:rsidP="00692E5D">
      <w:r>
        <w:t>drwxrwxrwx 18 root root 4096 Dec 16 19:57 6</w:t>
      </w:r>
    </w:p>
    <w:p w:rsidR="00692E5D" w:rsidRDefault="00692E5D" w:rsidP="00692E5D">
      <w:r>
        <w:t>drwxrwxrwx 18 root root 4096 Dec 16 19:57 7</w:t>
      </w:r>
    </w:p>
    <w:p w:rsidR="00692E5D" w:rsidRDefault="00692E5D" w:rsidP="00692E5D">
      <w:r>
        <w:t>drwxrwxrwx 18 root root 4096 Dec 16 19:57 8</w:t>
      </w:r>
    </w:p>
    <w:p w:rsidR="00692E5D" w:rsidRDefault="00692E5D" w:rsidP="00692E5D">
      <w:r>
        <w:t>drwxrwxrwx 18 root root 4096 Dec 16 19:57 9</w:t>
      </w:r>
    </w:p>
    <w:p w:rsidR="00692E5D" w:rsidRDefault="00692E5D" w:rsidP="00692E5D">
      <w:r>
        <w:t>drwxrwxrwx 18 root root 4096 Dec 16 19:57 a</w:t>
      </w:r>
    </w:p>
    <w:p w:rsidR="00692E5D" w:rsidRDefault="00692E5D" w:rsidP="00692E5D">
      <w:r>
        <w:t>drwxrwxrwx 18 root root 4096 Dec 16 19:57 b</w:t>
      </w:r>
    </w:p>
    <w:p w:rsidR="00692E5D" w:rsidRDefault="00692E5D" w:rsidP="00692E5D">
      <w:r>
        <w:t>drwxrwxrwx 18 root root 4096 Dec 16 19:57 c</w:t>
      </w:r>
    </w:p>
    <w:p w:rsidR="00692E5D" w:rsidRDefault="00692E5D" w:rsidP="00692E5D">
      <w:r>
        <w:t>drwxrwxrwx 18 root root 4096 Dec 16 19:57 d</w:t>
      </w:r>
    </w:p>
    <w:p w:rsidR="00692E5D" w:rsidRDefault="00692E5D" w:rsidP="00692E5D">
      <w:r>
        <w:t>drwxrwxrwx 18 root root 4096 Dec 16 19:57 e</w:t>
      </w:r>
    </w:p>
    <w:p w:rsidR="00692E5D" w:rsidRDefault="00692E5D" w:rsidP="00692E5D">
      <w:r>
        <w:t>drwxrwxrwx 18 root root 4096 Dec 16 19:57 f</w:t>
      </w:r>
    </w:p>
    <w:p w:rsidR="00692E5D" w:rsidRDefault="00692E5D" w:rsidP="00692E5D"/>
    <w:p w:rsidR="00692E5D" w:rsidRDefault="00692E5D" w:rsidP="00A938BF">
      <w:r>
        <w:rPr>
          <w:rFonts w:hint="eastAsia"/>
        </w:rPr>
        <w:t>测试</w:t>
      </w:r>
      <w:r>
        <w:rPr>
          <w:rFonts w:hint="eastAsia"/>
        </w:rPr>
        <w:t>phpinfo</w:t>
      </w:r>
    </w:p>
    <w:p w:rsidR="00692E5D" w:rsidRDefault="00692E5D" w:rsidP="00692E5D">
      <w:r>
        <w:rPr>
          <w:rFonts w:hint="eastAsia"/>
        </w:rPr>
        <w:t>上次配置的是基于域名访问</w:t>
      </w:r>
    </w:p>
    <w:p w:rsidR="00692E5D" w:rsidRDefault="00692E5D" w:rsidP="00692E5D">
      <w:r>
        <w:t xml:space="preserve">[root@lamp01 tuwei]# cat phpinfo.php </w:t>
      </w:r>
    </w:p>
    <w:p w:rsidR="00692E5D" w:rsidRDefault="00692E5D" w:rsidP="00692E5D">
      <w:r>
        <w:t>&lt;?php</w:t>
      </w:r>
    </w:p>
    <w:p w:rsidR="00692E5D" w:rsidRDefault="00692E5D" w:rsidP="00692E5D">
      <w:r>
        <w:t>phpinfo();</w:t>
      </w:r>
    </w:p>
    <w:p w:rsidR="00692E5D" w:rsidRDefault="00692E5D" w:rsidP="00692E5D">
      <w:r>
        <w:t>?&gt;</w:t>
      </w:r>
    </w:p>
    <w:p w:rsidR="00692E5D" w:rsidRDefault="00692E5D" w:rsidP="00692E5D"/>
    <w:p w:rsidR="00692E5D" w:rsidRDefault="00692E5D" w:rsidP="00692E5D">
      <w:r>
        <w:t>[root@lamp01 tuwei]# pwd</w:t>
      </w:r>
    </w:p>
    <w:p w:rsidR="00692E5D" w:rsidRDefault="00692E5D" w:rsidP="00692E5D">
      <w:r>
        <w:t>/var/tuwei</w:t>
      </w:r>
    </w:p>
    <w:p w:rsidR="00692E5D" w:rsidRDefault="00692E5D" w:rsidP="00692E5D">
      <w:r>
        <w:rPr>
          <w:rFonts w:hint="eastAsia"/>
        </w:rPr>
        <w:t>重启</w:t>
      </w:r>
      <w:r>
        <w:rPr>
          <w:rFonts w:hint="eastAsia"/>
        </w:rPr>
        <w:t>apache</w:t>
      </w:r>
    </w:p>
    <w:p w:rsidR="00692E5D" w:rsidRDefault="00692E5D" w:rsidP="00692E5D">
      <w:r>
        <w:t>/usr/local/apache2/bin/apachectl  graceful</w:t>
      </w:r>
    </w:p>
    <w:p w:rsidR="00692E5D" w:rsidRDefault="00692E5D" w:rsidP="00692E5D">
      <w:r>
        <w:rPr>
          <w:rFonts w:hint="eastAsia"/>
        </w:rPr>
        <w:t>访问</w:t>
      </w:r>
      <w:r>
        <w:rPr>
          <w:rFonts w:hint="eastAsia"/>
        </w:rPr>
        <w:t>phpinfo.php</w:t>
      </w:r>
      <w:r>
        <w:rPr>
          <w:rFonts w:hint="eastAsia"/>
        </w:rPr>
        <w:t>页面</w:t>
      </w:r>
    </w:p>
    <w:p w:rsidR="00692E5D" w:rsidRDefault="00692E5D" w:rsidP="00692E5D"/>
    <w:p w:rsidR="00692E5D" w:rsidRDefault="00692E5D" w:rsidP="00692E5D">
      <w:r>
        <w:lastRenderedPageBreak/>
        <w:t>[root@lamp01 eaccelerator]# tree</w:t>
      </w:r>
    </w:p>
    <w:p w:rsidR="00692E5D" w:rsidRDefault="00692E5D" w:rsidP="00692E5D">
      <w:r>
        <w:rPr>
          <w:rFonts w:hint="eastAsia"/>
        </w:rPr>
        <w:t>。。。。。。</w:t>
      </w:r>
    </w:p>
    <w:p w:rsidR="00692E5D" w:rsidRDefault="00692E5D" w:rsidP="00692E5D">
      <w:r>
        <w:rPr>
          <w:rFonts w:hint="eastAsia"/>
        </w:rPr>
        <w:t>├──</w:t>
      </w:r>
      <w:r>
        <w:rPr>
          <w:rFonts w:hint="eastAsia"/>
        </w:rPr>
        <w:t xml:space="preserve"> 4</w:t>
      </w:r>
    </w:p>
    <w:p w:rsidR="00692E5D" w:rsidRDefault="00692E5D" w:rsidP="00692E5D">
      <w:r>
        <w:rPr>
          <w:rFonts w:hint="eastAsia"/>
        </w:rPr>
        <w:t>│</w:t>
      </w:r>
      <w:r>
        <w:rPr>
          <w:rFonts w:hint="eastAsia"/>
        </w:rPr>
        <w:t xml:space="preserve">?? </w:t>
      </w:r>
      <w:r>
        <w:rPr>
          <w:rFonts w:hint="eastAsia"/>
        </w:rPr>
        <w:t>├──</w:t>
      </w:r>
      <w:r>
        <w:rPr>
          <w:rFonts w:hint="eastAsia"/>
        </w:rPr>
        <w:t xml:space="preserve"> 0</w:t>
      </w:r>
    </w:p>
    <w:p w:rsidR="00692E5D" w:rsidRDefault="00692E5D" w:rsidP="00692E5D">
      <w:r>
        <w:rPr>
          <w:rFonts w:hint="eastAsia"/>
        </w:rPr>
        <w:t>│</w:t>
      </w:r>
      <w:r>
        <w:rPr>
          <w:rFonts w:hint="eastAsia"/>
        </w:rPr>
        <w:t xml:space="preserve">?? </w:t>
      </w:r>
      <w:r>
        <w:rPr>
          <w:rFonts w:hint="eastAsia"/>
        </w:rPr>
        <w:t>├──</w:t>
      </w:r>
      <w:r>
        <w:rPr>
          <w:rFonts w:hint="eastAsia"/>
        </w:rPr>
        <w:t xml:space="preserve"> 1</w:t>
      </w:r>
    </w:p>
    <w:p w:rsidR="00692E5D" w:rsidRDefault="00692E5D" w:rsidP="00692E5D">
      <w:r>
        <w:rPr>
          <w:rFonts w:hint="eastAsia"/>
        </w:rPr>
        <w:t>│</w:t>
      </w:r>
      <w:r>
        <w:rPr>
          <w:rFonts w:hint="eastAsia"/>
        </w:rPr>
        <w:t xml:space="preserve">?? </w:t>
      </w:r>
      <w:r>
        <w:rPr>
          <w:rFonts w:hint="eastAsia"/>
        </w:rPr>
        <w:t>├──</w:t>
      </w:r>
      <w:r>
        <w:rPr>
          <w:rFonts w:hint="eastAsia"/>
        </w:rPr>
        <w:t xml:space="preserve"> 2</w:t>
      </w:r>
    </w:p>
    <w:p w:rsidR="00692E5D" w:rsidRDefault="00692E5D" w:rsidP="00692E5D"/>
    <w:p w:rsidR="00692E5D" w:rsidRDefault="00692E5D" w:rsidP="00692E5D">
      <w:r>
        <w:rPr>
          <w:rFonts w:hint="eastAsia"/>
        </w:rPr>
        <w:t>│</w:t>
      </w:r>
      <w:r>
        <w:rPr>
          <w:rFonts w:hint="eastAsia"/>
        </w:rPr>
        <w:t xml:space="preserve">?? </w:t>
      </w:r>
      <w:r>
        <w:rPr>
          <w:rFonts w:hint="eastAsia"/>
        </w:rPr>
        <w:t>├──</w:t>
      </w:r>
      <w:r>
        <w:rPr>
          <w:rFonts w:hint="eastAsia"/>
        </w:rPr>
        <w:t xml:space="preserve"> 0</w:t>
      </w:r>
    </w:p>
    <w:p w:rsidR="00692E5D" w:rsidRDefault="00692E5D" w:rsidP="00692E5D">
      <w:r>
        <w:rPr>
          <w:rFonts w:hint="eastAsia"/>
        </w:rPr>
        <w:t>│</w:t>
      </w:r>
      <w:r>
        <w:rPr>
          <w:rFonts w:hint="eastAsia"/>
        </w:rPr>
        <w:t xml:space="preserve">?? </w:t>
      </w:r>
      <w:r>
        <w:rPr>
          <w:rFonts w:hint="eastAsia"/>
        </w:rPr>
        <w:t>├──</w:t>
      </w:r>
      <w:r>
        <w:rPr>
          <w:rFonts w:hint="eastAsia"/>
        </w:rPr>
        <w:t xml:space="preserve"> 1</w:t>
      </w:r>
    </w:p>
    <w:p w:rsidR="00692E5D" w:rsidRDefault="00692E5D" w:rsidP="00692E5D">
      <w:r>
        <w:rPr>
          <w:rFonts w:hint="eastAsia"/>
        </w:rPr>
        <w:t>│</w:t>
      </w:r>
      <w:r>
        <w:rPr>
          <w:rFonts w:hint="eastAsia"/>
        </w:rPr>
        <w:t xml:space="preserve">?? </w:t>
      </w:r>
      <w:r>
        <w:rPr>
          <w:rFonts w:hint="eastAsia"/>
        </w:rPr>
        <w:t>├──</w:t>
      </w:r>
      <w:r>
        <w:rPr>
          <w:rFonts w:hint="eastAsia"/>
        </w:rPr>
        <w:t xml:space="preserve"> 2</w:t>
      </w:r>
    </w:p>
    <w:p w:rsidR="00692E5D" w:rsidRDefault="00692E5D" w:rsidP="00692E5D">
      <w:r>
        <w:rPr>
          <w:rFonts w:hint="eastAsia"/>
        </w:rPr>
        <w:t>│</w:t>
      </w:r>
      <w:r>
        <w:rPr>
          <w:rFonts w:hint="eastAsia"/>
        </w:rPr>
        <w:t xml:space="preserve">?? </w:t>
      </w:r>
      <w:r>
        <w:rPr>
          <w:rFonts w:hint="eastAsia"/>
        </w:rPr>
        <w:t>├──</w:t>
      </w:r>
      <w:r>
        <w:rPr>
          <w:rFonts w:hint="eastAsia"/>
        </w:rPr>
        <w:t xml:space="preserve"> 3</w:t>
      </w:r>
    </w:p>
    <w:p w:rsidR="00692E5D" w:rsidRDefault="00692E5D" w:rsidP="00692E5D">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eaccelerator-3502.206145</w:t>
      </w:r>
    </w:p>
    <w:p w:rsidR="00692E5D" w:rsidRDefault="00692E5D" w:rsidP="00692E5D">
      <w:r>
        <w:rPr>
          <w:rFonts w:hint="eastAsia"/>
        </w:rPr>
        <w:t>│</w:t>
      </w:r>
      <w:r>
        <w:rPr>
          <w:rFonts w:hint="eastAsia"/>
        </w:rPr>
        <w:t xml:space="preserve">?? </w:t>
      </w:r>
      <w:r>
        <w:rPr>
          <w:rFonts w:hint="eastAsia"/>
        </w:rPr>
        <w:t>├──</w:t>
      </w:r>
      <w:r>
        <w:rPr>
          <w:rFonts w:hint="eastAsia"/>
        </w:rPr>
        <w:t xml:space="preserve"> 4</w:t>
      </w:r>
    </w:p>
    <w:p w:rsidR="00692E5D" w:rsidRDefault="00692E5D" w:rsidP="00692E5D">
      <w:r>
        <w:rPr>
          <w:rFonts w:hint="eastAsia"/>
        </w:rPr>
        <w:t>│</w:t>
      </w:r>
      <w:r>
        <w:rPr>
          <w:rFonts w:hint="eastAsia"/>
        </w:rPr>
        <w:t xml:space="preserve">?? </w:t>
      </w:r>
      <w:r>
        <w:rPr>
          <w:rFonts w:hint="eastAsia"/>
        </w:rPr>
        <w:t>├──</w:t>
      </w:r>
      <w:r>
        <w:rPr>
          <w:rFonts w:hint="eastAsia"/>
        </w:rPr>
        <w:t xml:space="preserve"> 5</w:t>
      </w:r>
    </w:p>
    <w:p w:rsidR="00692E5D" w:rsidRDefault="00692E5D" w:rsidP="00692E5D"/>
    <w:p w:rsidR="00692E5D" w:rsidRDefault="00692E5D" w:rsidP="00692E5D">
      <w:r>
        <w:rPr>
          <w:rFonts w:hint="eastAsia"/>
        </w:rPr>
        <w:t>eaccelerator-3502.206145</w:t>
      </w:r>
      <w:r>
        <w:rPr>
          <w:rFonts w:hint="eastAsia"/>
        </w:rPr>
        <w:t>就是</w:t>
      </w:r>
      <w:r>
        <w:rPr>
          <w:rFonts w:hint="eastAsia"/>
        </w:rPr>
        <w:t>cache</w:t>
      </w:r>
      <w:r>
        <w:rPr>
          <w:rFonts w:hint="eastAsia"/>
        </w:rPr>
        <w:t>的内容</w:t>
      </w:r>
    </w:p>
    <w:p w:rsidR="00692E5D" w:rsidRDefault="00692E5D" w:rsidP="00692E5D"/>
    <w:p w:rsidR="00692E5D" w:rsidRDefault="00A938BF" w:rsidP="00692E5D">
      <w:r>
        <w:rPr>
          <w:rFonts w:hint="eastAsia"/>
        </w:rPr>
        <w:t xml:space="preserve">      </w:t>
      </w:r>
      <w:r w:rsidR="00692E5D">
        <w:rPr>
          <w:rFonts w:hint="eastAsia"/>
        </w:rPr>
        <w:t>配置</w:t>
      </w:r>
      <w:r w:rsidR="00692E5D">
        <w:rPr>
          <w:rFonts w:hint="eastAsia"/>
        </w:rPr>
        <w:t>xcache</w:t>
      </w:r>
      <w:r w:rsidR="00692E5D">
        <w:rPr>
          <w:rFonts w:hint="eastAsia"/>
        </w:rPr>
        <w:t>插件</w:t>
      </w:r>
    </w:p>
    <w:p w:rsidR="00692E5D" w:rsidRDefault="00692E5D" w:rsidP="00692E5D"/>
    <w:p w:rsidR="00692E5D" w:rsidRDefault="00692E5D" w:rsidP="00692E5D">
      <w:r>
        <w:rPr>
          <w:rFonts w:hint="eastAsia"/>
        </w:rPr>
        <w:t>一般认为，</w:t>
      </w:r>
      <w:r>
        <w:rPr>
          <w:rFonts w:hint="eastAsia"/>
        </w:rPr>
        <w:t>xcache</w:t>
      </w:r>
      <w:r>
        <w:rPr>
          <w:rFonts w:hint="eastAsia"/>
        </w:rPr>
        <w:t>和</w:t>
      </w:r>
      <w:r>
        <w:rPr>
          <w:rFonts w:hint="eastAsia"/>
        </w:rPr>
        <w:t>eaccelerator</w:t>
      </w:r>
      <w:r>
        <w:rPr>
          <w:rFonts w:hint="eastAsia"/>
        </w:rPr>
        <w:t>功能相近，安装一个即可。</w:t>
      </w:r>
    </w:p>
    <w:p w:rsidR="00692E5D" w:rsidRDefault="00692E5D" w:rsidP="00692E5D">
      <w:r>
        <w:rPr>
          <w:rFonts w:hint="eastAsia"/>
        </w:rPr>
        <w:t xml:space="preserve">  </w:t>
      </w:r>
      <w:r>
        <w:rPr>
          <w:rFonts w:hint="eastAsia"/>
        </w:rPr>
        <w:t>配置</w:t>
      </w:r>
      <w:r>
        <w:rPr>
          <w:rFonts w:hint="eastAsia"/>
        </w:rPr>
        <w:t>xcache</w:t>
      </w:r>
      <w:r>
        <w:rPr>
          <w:rFonts w:hint="eastAsia"/>
        </w:rPr>
        <w:t>参数</w:t>
      </w:r>
    </w:p>
    <w:p w:rsidR="00692E5D" w:rsidRDefault="00692E5D" w:rsidP="00692E5D">
      <w:r>
        <w:rPr>
          <w:rFonts w:hint="eastAsia"/>
        </w:rPr>
        <w:t xml:space="preserve">    php.ini</w:t>
      </w:r>
      <w:r>
        <w:rPr>
          <w:rFonts w:hint="eastAsia"/>
        </w:rPr>
        <w:t>中加入</w:t>
      </w:r>
    </w:p>
    <w:p w:rsidR="00692E5D" w:rsidRDefault="00692E5D" w:rsidP="00692E5D"/>
    <w:p w:rsidR="00692E5D" w:rsidRDefault="00692E5D" w:rsidP="00692E5D"/>
    <w:p w:rsidR="00692E5D" w:rsidRDefault="00692E5D" w:rsidP="00692E5D">
      <w:r>
        <w:t>echo ";xcache config"&gt;&gt;/usr/local/php/lib/php.ini</w:t>
      </w:r>
    </w:p>
    <w:p w:rsidR="00692E5D" w:rsidRDefault="00692E5D" w:rsidP="00692E5D"/>
    <w:p w:rsidR="00692E5D" w:rsidRDefault="00692E5D" w:rsidP="00692E5D">
      <w:r>
        <w:t>cat /tuwei/tools/xcache-3.0.4/xcache.ini &gt;&gt;/usr/local/php/lib/php.ini</w:t>
      </w:r>
    </w:p>
    <w:p w:rsidR="00692E5D" w:rsidRDefault="00692E5D" w:rsidP="00692E5D"/>
    <w:p w:rsidR="00692E5D" w:rsidRDefault="00692E5D" w:rsidP="00692E5D">
      <w:r>
        <w:rPr>
          <w:rFonts w:hint="eastAsia"/>
        </w:rPr>
        <w:lastRenderedPageBreak/>
        <w:t>修改</w:t>
      </w:r>
      <w:r>
        <w:rPr>
          <w:rFonts w:hint="eastAsia"/>
        </w:rPr>
        <w:t>php.ini</w:t>
      </w:r>
      <w:r>
        <w:rPr>
          <w:rFonts w:hint="eastAsia"/>
        </w:rPr>
        <w:t>配置文件</w:t>
      </w:r>
    </w:p>
    <w:p w:rsidR="00692E5D" w:rsidRDefault="00692E5D" w:rsidP="00692E5D">
      <w:r>
        <w:t>zend_extension=...</w:t>
      </w:r>
    </w:p>
    <w:p w:rsidR="00692E5D" w:rsidRDefault="00692E5D" w:rsidP="00692E5D">
      <w:r>
        <w:rPr>
          <w:rFonts w:hint="eastAsia"/>
        </w:rPr>
        <w:t xml:space="preserve">zend_extension_ts=...  </w:t>
      </w:r>
      <w:r>
        <w:rPr>
          <w:rFonts w:hint="eastAsia"/>
        </w:rPr>
        <w:t>这两行注释</w:t>
      </w:r>
    </w:p>
    <w:p w:rsidR="00692E5D" w:rsidRDefault="00692E5D" w:rsidP="00692E5D">
      <w:r>
        <w:rPr>
          <w:rFonts w:hint="eastAsia"/>
        </w:rPr>
        <w:t xml:space="preserve">;extension=xcache.so  </w:t>
      </w:r>
      <w:r>
        <w:rPr>
          <w:rFonts w:hint="eastAsia"/>
        </w:rPr>
        <w:t>取消注释</w:t>
      </w:r>
    </w:p>
    <w:p w:rsidR="00692E5D" w:rsidRDefault="00692E5D" w:rsidP="00692E5D">
      <w:r>
        <w:rPr>
          <w:rFonts w:hint="eastAsia"/>
        </w:rPr>
        <w:t>调整一下参数改后为</w:t>
      </w:r>
    </w:p>
    <w:p w:rsidR="00692E5D" w:rsidRDefault="00692E5D" w:rsidP="00692E5D">
      <w:r>
        <w:t xml:space="preserve">xcache.size =  128M  </w:t>
      </w:r>
    </w:p>
    <w:p w:rsidR="00692E5D" w:rsidRDefault="00692E5D" w:rsidP="00692E5D">
      <w:r>
        <w:t>xcache.count = 2</w:t>
      </w:r>
    </w:p>
    <w:p w:rsidR="00692E5D" w:rsidRDefault="00692E5D" w:rsidP="00692E5D">
      <w:r>
        <w:t>xcache.ttl = 86400</w:t>
      </w:r>
    </w:p>
    <w:p w:rsidR="00692E5D" w:rsidRDefault="00692E5D" w:rsidP="00692E5D">
      <w:r>
        <w:t>xcache.gc_interval =  3600</w:t>
      </w:r>
    </w:p>
    <w:p w:rsidR="00692E5D" w:rsidRDefault="00692E5D" w:rsidP="00692E5D">
      <w:r>
        <w:t>xcache.var_size =  0</w:t>
      </w:r>
    </w:p>
    <w:p w:rsidR="00692E5D" w:rsidRDefault="00692E5D" w:rsidP="00692E5D"/>
    <w:p w:rsidR="00692E5D" w:rsidRDefault="00692E5D" w:rsidP="00692E5D">
      <w:r>
        <w:t>root@lamp01 php]# bin/php -v</w:t>
      </w:r>
    </w:p>
    <w:p w:rsidR="00692E5D" w:rsidRDefault="00692E5D" w:rsidP="00692E5D">
      <w:r>
        <w:t>PHP Warning:  Cannot load module 'XCache' because conflicting module 'eAccelerator' is already loaded in Unknown on line 0</w:t>
      </w:r>
    </w:p>
    <w:p w:rsidR="00692E5D" w:rsidRDefault="00692E5D" w:rsidP="00692E5D">
      <w:r>
        <w:t xml:space="preserve">PHP 5.3.10 (cli) (built: Dec 10 2017 17:35:52) </w:t>
      </w:r>
    </w:p>
    <w:p w:rsidR="00692E5D" w:rsidRDefault="00692E5D" w:rsidP="00692E5D">
      <w:r>
        <w:t>Copyright (c) 1997-2012 The PHP Group</w:t>
      </w:r>
    </w:p>
    <w:p w:rsidR="00692E5D" w:rsidRDefault="00692E5D" w:rsidP="00692E5D">
      <w:r>
        <w:t>Zend Engine v2.3.0, Copyright (c) 1998-2012 Zend Technologies</w:t>
      </w:r>
    </w:p>
    <w:p w:rsidR="00692E5D" w:rsidRDefault="00692E5D" w:rsidP="00692E5D">
      <w:r>
        <w:t xml:space="preserve">    with eAccelerator v0.9.6.1, Copyright (c) 2004-2010 eAccelerator, by eAccelerator</w:t>
      </w:r>
    </w:p>
    <w:p w:rsidR="00692E5D" w:rsidRDefault="00692E5D" w:rsidP="00692E5D">
      <w:r>
        <w:rPr>
          <w:rFonts w:hint="eastAsia"/>
        </w:rPr>
        <w:t>将</w:t>
      </w:r>
      <w:r>
        <w:rPr>
          <w:rFonts w:hint="eastAsia"/>
        </w:rPr>
        <w:t>eacclerator</w:t>
      </w:r>
      <w:r>
        <w:rPr>
          <w:rFonts w:hint="eastAsia"/>
        </w:rPr>
        <w:t>配置放到</w:t>
      </w:r>
      <w:r>
        <w:rPr>
          <w:rFonts w:hint="eastAsia"/>
        </w:rPr>
        <w:t>xcache</w:t>
      </w:r>
      <w:r>
        <w:rPr>
          <w:rFonts w:hint="eastAsia"/>
        </w:rPr>
        <w:t>后面试下</w:t>
      </w:r>
    </w:p>
    <w:p w:rsidR="00692E5D" w:rsidRDefault="00692E5D" w:rsidP="00692E5D">
      <w:r>
        <w:t>[root@lamp01 lib]# ../bin/php -v</w:t>
      </w:r>
    </w:p>
    <w:p w:rsidR="00692E5D" w:rsidRDefault="00692E5D" w:rsidP="00692E5D">
      <w:r>
        <w:t xml:space="preserve">PHP 5.3.10 (cli) (built: Dec 10 2017 17:35:52) </w:t>
      </w:r>
    </w:p>
    <w:p w:rsidR="00692E5D" w:rsidRDefault="00692E5D" w:rsidP="00692E5D">
      <w:r>
        <w:t>Copyright (c) 1997-2012 The PHP Group</w:t>
      </w:r>
    </w:p>
    <w:p w:rsidR="00692E5D" w:rsidRDefault="00692E5D" w:rsidP="00692E5D">
      <w:r>
        <w:t>Zend Engine v2.3.0, Copyright (c) 1998-2012 Zend Technologies</w:t>
      </w:r>
    </w:p>
    <w:p w:rsidR="00692E5D" w:rsidRDefault="00692E5D" w:rsidP="00692E5D">
      <w:r>
        <w:t xml:space="preserve">    with eAccelerator v0.9.6.1, Copyright (c) 2004-2010 eAccelerator, by eAccelerator</w:t>
      </w:r>
    </w:p>
    <w:p w:rsidR="00692E5D" w:rsidRDefault="00692E5D" w:rsidP="00692E5D">
      <w:r>
        <w:t xml:space="preserve">    with XCache v3.0.4, Copyright (c) 2005-2013, by mOo</w:t>
      </w:r>
    </w:p>
    <w:p w:rsidR="00692E5D" w:rsidRDefault="00692E5D" w:rsidP="00692E5D">
      <w:r>
        <w:t xml:space="preserve">    with XCache Cacher v3.0.4, Copyright (c) 2005-2013, by mOo</w:t>
      </w:r>
    </w:p>
    <w:p w:rsidR="00692E5D" w:rsidRDefault="00692E5D" w:rsidP="00692E5D">
      <w:r>
        <w:lastRenderedPageBreak/>
        <w:t>Segmentation fault (core dumped)</w:t>
      </w:r>
    </w:p>
    <w:p w:rsidR="00692E5D" w:rsidRDefault="00692E5D" w:rsidP="00692E5D"/>
    <w:p w:rsidR="00692E5D" w:rsidRDefault="00692E5D" w:rsidP="00A938BF">
      <w:pPr>
        <w:pStyle w:val="2"/>
      </w:pPr>
      <w:r>
        <w:rPr>
          <w:rFonts w:hint="eastAsia"/>
        </w:rPr>
        <w:t xml:space="preserve">      LAMP-Apache </w:t>
      </w:r>
      <w:r>
        <w:rPr>
          <w:rFonts w:hint="eastAsia"/>
        </w:rPr>
        <w:t>优化</w:t>
      </w:r>
    </w:p>
    <w:p w:rsidR="00692E5D" w:rsidRDefault="00692E5D" w:rsidP="00692E5D"/>
    <w:p w:rsidR="00692E5D" w:rsidRDefault="00692E5D" w:rsidP="00692E5D">
      <w:r>
        <w:rPr>
          <w:rFonts w:hint="eastAsia"/>
        </w:rPr>
        <w:t>1.</w:t>
      </w:r>
      <w:r>
        <w:rPr>
          <w:rFonts w:hint="eastAsia"/>
        </w:rPr>
        <w:t>配置</w:t>
      </w:r>
      <w:r>
        <w:rPr>
          <w:rFonts w:hint="eastAsia"/>
        </w:rPr>
        <w:t>cronolog</w:t>
      </w:r>
      <w:r>
        <w:rPr>
          <w:rFonts w:hint="eastAsia"/>
        </w:rPr>
        <w:t>进行日志轮询</w:t>
      </w:r>
    </w:p>
    <w:p w:rsidR="00692E5D" w:rsidRDefault="00692E5D" w:rsidP="00692E5D">
      <w:r>
        <w:rPr>
          <w:rFonts w:hint="eastAsia"/>
        </w:rPr>
        <w:t>Linux</w:t>
      </w:r>
      <w:r>
        <w:rPr>
          <w:rFonts w:hint="eastAsia"/>
        </w:rPr>
        <w:t>下运行的</w:t>
      </w:r>
      <w:r>
        <w:rPr>
          <w:rFonts w:hint="eastAsia"/>
        </w:rPr>
        <w:t>Web</w:t>
      </w:r>
      <w:r>
        <w:rPr>
          <w:rFonts w:hint="eastAsia"/>
        </w:rPr>
        <w:t>服务器</w:t>
      </w:r>
      <w:r>
        <w:rPr>
          <w:rFonts w:hint="eastAsia"/>
        </w:rPr>
        <w:t>Apache</w:t>
      </w:r>
      <w:r>
        <w:rPr>
          <w:rFonts w:hint="eastAsia"/>
        </w:rPr>
        <w:t>，默认日志文件是不分割的，</w:t>
      </w:r>
    </w:p>
    <w:p w:rsidR="00692E5D" w:rsidRDefault="00692E5D" w:rsidP="00692E5D">
      <w:r>
        <w:rPr>
          <w:rFonts w:hint="eastAsia"/>
        </w:rPr>
        <w:t>一个整文件既不易于管理，也不易于分析统计。</w:t>
      </w:r>
    </w:p>
    <w:p w:rsidR="00692E5D" w:rsidRDefault="00692E5D" w:rsidP="00692E5D">
      <w:r>
        <w:rPr>
          <w:rFonts w:hint="eastAsia"/>
        </w:rPr>
        <w:t>安装</w:t>
      </w:r>
      <w:r>
        <w:rPr>
          <w:rFonts w:hint="eastAsia"/>
        </w:rPr>
        <w:t>cronolog</w:t>
      </w:r>
      <w:r>
        <w:rPr>
          <w:rFonts w:hint="eastAsia"/>
        </w:rPr>
        <w:t>后，可以将日志文件按时间分割，易于管理和分析。</w:t>
      </w:r>
    </w:p>
    <w:p w:rsidR="00692E5D" w:rsidRDefault="00692E5D" w:rsidP="00692E5D"/>
    <w:p w:rsidR="00692E5D" w:rsidRDefault="00692E5D" w:rsidP="00692E5D">
      <w:r>
        <w:rPr>
          <w:rFonts w:hint="eastAsia"/>
        </w:rPr>
        <w:t>下载</w:t>
      </w:r>
      <w:r>
        <w:rPr>
          <w:rFonts w:hint="eastAsia"/>
        </w:rPr>
        <w:t>cronolog</w:t>
      </w:r>
    </w:p>
    <w:p w:rsidR="00692E5D" w:rsidRDefault="00692E5D" w:rsidP="00692E5D">
      <w:r>
        <w:t>cd /tuwei/tools</w:t>
      </w:r>
    </w:p>
    <w:p w:rsidR="00692E5D" w:rsidRDefault="00692E5D" w:rsidP="00692E5D">
      <w:r>
        <w:t xml:space="preserve"> tar zxf cronolog-1.6.2.tar.gz</w:t>
      </w:r>
    </w:p>
    <w:p w:rsidR="00692E5D" w:rsidRDefault="00692E5D" w:rsidP="00692E5D">
      <w:r>
        <w:t xml:space="preserve"> cd cronolog-1.6.2</w:t>
      </w:r>
    </w:p>
    <w:p w:rsidR="00692E5D" w:rsidRDefault="00692E5D" w:rsidP="00692E5D">
      <w:r>
        <w:t xml:space="preserve"> ./configure</w:t>
      </w:r>
    </w:p>
    <w:p w:rsidR="00692E5D" w:rsidRDefault="00692E5D" w:rsidP="00692E5D">
      <w:r>
        <w:t xml:space="preserve"> make</w:t>
      </w:r>
    </w:p>
    <w:p w:rsidR="00692E5D" w:rsidRDefault="00692E5D" w:rsidP="00692E5D">
      <w:r>
        <w:t xml:space="preserve"> make install</w:t>
      </w:r>
    </w:p>
    <w:p w:rsidR="00692E5D" w:rsidRDefault="00692E5D" w:rsidP="00692E5D">
      <w:r>
        <w:t xml:space="preserve"> </w:t>
      </w:r>
    </w:p>
    <w:p w:rsidR="00692E5D" w:rsidRDefault="00692E5D" w:rsidP="00692E5D">
      <w:r>
        <w:rPr>
          <w:rFonts w:hint="eastAsia"/>
        </w:rPr>
        <w:t xml:space="preserve">  </w:t>
      </w:r>
      <w:r>
        <w:rPr>
          <w:rFonts w:hint="eastAsia"/>
        </w:rPr>
        <w:t>配置日志轮询</w:t>
      </w:r>
    </w:p>
    <w:p w:rsidR="00692E5D" w:rsidRDefault="00692E5D" w:rsidP="00692E5D"/>
    <w:p w:rsidR="00692E5D" w:rsidRDefault="00692E5D" w:rsidP="00692E5D">
      <w:r>
        <w:t>vim /usr/local/apache2/conf/extra/httpd-vhosts.conf</w:t>
      </w:r>
    </w:p>
    <w:p w:rsidR="00692E5D" w:rsidRDefault="00692E5D" w:rsidP="00692E5D">
      <w:r>
        <w:rPr>
          <w:rFonts w:hint="eastAsia"/>
        </w:rPr>
        <w:t>添加以下内容</w:t>
      </w:r>
      <w:r>
        <w:rPr>
          <w:rFonts w:hint="eastAsia"/>
        </w:rPr>
        <w:t xml:space="preserve">  %w</w:t>
      </w:r>
      <w:r>
        <w:rPr>
          <w:rFonts w:hint="eastAsia"/>
        </w:rPr>
        <w:t>表示按周轮询</w:t>
      </w:r>
      <w:r>
        <w:rPr>
          <w:rFonts w:hint="eastAsia"/>
        </w:rPr>
        <w:t>,</w:t>
      </w:r>
      <w:r>
        <w:rPr>
          <w:rFonts w:hint="eastAsia"/>
        </w:rPr>
        <w:t>也可以按照日来轮询，</w:t>
      </w:r>
      <w:r>
        <w:rPr>
          <w:rFonts w:hint="eastAsia"/>
        </w:rPr>
        <w:t>%y%m%d</w:t>
      </w:r>
    </w:p>
    <w:p w:rsidR="00692E5D" w:rsidRDefault="00692E5D" w:rsidP="00692E5D">
      <w:r>
        <w:t>CustomLog "|/usr/local/sbin/cronolog /usr/local/apache2/log/access_www_%w.log" combined</w:t>
      </w:r>
    </w:p>
    <w:p w:rsidR="00692E5D" w:rsidRDefault="00692E5D" w:rsidP="00692E5D"/>
    <w:p w:rsidR="00692E5D" w:rsidRDefault="00692E5D" w:rsidP="00692E5D">
      <w:r>
        <w:rPr>
          <w:rFonts w:hint="eastAsia"/>
        </w:rPr>
        <w:t xml:space="preserve">  2.</w:t>
      </w:r>
      <w:r>
        <w:rPr>
          <w:rFonts w:hint="eastAsia"/>
        </w:rPr>
        <w:t>错误页面优雅显示</w:t>
      </w:r>
    </w:p>
    <w:p w:rsidR="00692E5D" w:rsidRDefault="00692E5D" w:rsidP="00692E5D">
      <w:r>
        <w:rPr>
          <w:rFonts w:hint="eastAsia"/>
        </w:rPr>
        <w:t xml:space="preserve"> </w:t>
      </w:r>
      <w:r>
        <w:rPr>
          <w:rFonts w:hint="eastAsia"/>
        </w:rPr>
        <w:t>可以将</w:t>
      </w:r>
      <w:r>
        <w:rPr>
          <w:rFonts w:hint="eastAsia"/>
        </w:rPr>
        <w:t>404</w:t>
      </w:r>
      <w:r>
        <w:rPr>
          <w:rFonts w:hint="eastAsia"/>
        </w:rPr>
        <w:t>等错误页面重新定向到网站首页或其他页面，提示用户体验</w:t>
      </w:r>
    </w:p>
    <w:p w:rsidR="00692E5D" w:rsidRDefault="00692E5D" w:rsidP="00692E5D">
      <w:r>
        <w:t>vim /usr/local/apache2/conf/httpd.conf</w:t>
      </w:r>
    </w:p>
    <w:p w:rsidR="00692E5D" w:rsidRDefault="00692E5D" w:rsidP="00692E5D"/>
    <w:p w:rsidR="00692E5D" w:rsidRDefault="00692E5D" w:rsidP="00692E5D">
      <w:r>
        <w:rPr>
          <w:rFonts w:hint="eastAsia"/>
        </w:rPr>
        <w:t>修改以下内容</w:t>
      </w:r>
    </w:p>
    <w:p w:rsidR="00692E5D" w:rsidRDefault="00692E5D" w:rsidP="00692E5D">
      <w:r>
        <w:t xml:space="preserve">ErrorDocument 404 http://blog.51cto.com/tuwei </w:t>
      </w:r>
    </w:p>
    <w:p w:rsidR="00692E5D" w:rsidRDefault="00692E5D" w:rsidP="00692E5D">
      <w:r>
        <w:rPr>
          <w:rFonts w:hint="eastAsia"/>
        </w:rPr>
        <w:t>提示：支持</w:t>
      </w:r>
      <w:r>
        <w:rPr>
          <w:rFonts w:hint="eastAsia"/>
        </w:rPr>
        <w:t>url</w:t>
      </w:r>
      <w:r>
        <w:rPr>
          <w:rFonts w:hint="eastAsia"/>
        </w:rPr>
        <w:t>和文件</w:t>
      </w:r>
    </w:p>
    <w:p w:rsidR="00692E5D" w:rsidRDefault="00692E5D" w:rsidP="00692E5D">
      <w:r>
        <w:rPr>
          <w:rFonts w:hint="eastAsia"/>
        </w:rPr>
        <w:t>拓展：</w:t>
      </w:r>
      <w:r>
        <w:rPr>
          <w:rFonts w:hint="eastAsia"/>
        </w:rPr>
        <w:t>apache</w:t>
      </w:r>
      <w:r>
        <w:rPr>
          <w:rFonts w:hint="eastAsia"/>
        </w:rPr>
        <w:t>的优雅显示</w:t>
      </w:r>
    </w:p>
    <w:p w:rsidR="00692E5D" w:rsidRDefault="00692E5D" w:rsidP="00692E5D">
      <w:r>
        <w:t>vim /usr/local/apache2/conf/httpd.conf</w:t>
      </w:r>
    </w:p>
    <w:p w:rsidR="00692E5D" w:rsidRDefault="00692E5D" w:rsidP="00692E5D"/>
    <w:p w:rsidR="00692E5D" w:rsidRDefault="00692E5D" w:rsidP="00692E5D">
      <w:r>
        <w:t>[root@lamp01 conf]# grep ErrorDocument httpd.conf</w:t>
      </w:r>
    </w:p>
    <w:p w:rsidR="00692E5D" w:rsidRDefault="00692E5D" w:rsidP="00692E5D">
      <w:r>
        <w:t>#ErrorDocument 500 "The server made a boo boo."</w:t>
      </w:r>
    </w:p>
    <w:p w:rsidR="00692E5D" w:rsidRDefault="00692E5D" w:rsidP="00692E5D">
      <w:r>
        <w:t>#ErrorDocument 404 /missing.html</w:t>
      </w:r>
    </w:p>
    <w:p w:rsidR="00692E5D" w:rsidRDefault="00692E5D" w:rsidP="00692E5D">
      <w:r>
        <w:t>#ErrorDocument 404 "/cgi-bin/missing_handler.pl"</w:t>
      </w:r>
    </w:p>
    <w:p w:rsidR="00692E5D" w:rsidRDefault="00692E5D" w:rsidP="00692E5D">
      <w:r>
        <w:t>#ErrorDocument 402 http://www.example.com/subscription_info.html</w:t>
      </w:r>
    </w:p>
    <w:p w:rsidR="00692E5D" w:rsidRDefault="00692E5D" w:rsidP="00692E5D">
      <w:r>
        <w:t>ErrorDocument 404 http://blog.51cto.com/tuwei</w:t>
      </w:r>
    </w:p>
    <w:p w:rsidR="00692E5D" w:rsidRDefault="00692E5D" w:rsidP="00692E5D">
      <w:r>
        <w:rPr>
          <w:rFonts w:hint="eastAsia"/>
        </w:rPr>
        <w:t xml:space="preserve">  3.mod_deflate</w:t>
      </w:r>
      <w:r>
        <w:rPr>
          <w:rFonts w:hint="eastAsia"/>
        </w:rPr>
        <w:t>文件压缩功能</w:t>
      </w:r>
    </w:p>
    <w:p w:rsidR="00692E5D" w:rsidRDefault="00692E5D" w:rsidP="00692E5D"/>
    <w:p w:rsidR="00692E5D" w:rsidRDefault="00692E5D" w:rsidP="00692E5D">
      <w:r>
        <w:rPr>
          <w:rFonts w:hint="eastAsia"/>
        </w:rPr>
        <w:t>Gzip</w:t>
      </w:r>
      <w:r>
        <w:rPr>
          <w:rFonts w:hint="eastAsia"/>
        </w:rPr>
        <w:t>的思想就是把文件现在服务端进行压缩，然后再传输。</w:t>
      </w:r>
    </w:p>
    <w:p w:rsidR="00692E5D" w:rsidRDefault="00692E5D" w:rsidP="00692E5D"/>
    <w:p w:rsidR="00692E5D" w:rsidRDefault="00692E5D" w:rsidP="00692E5D">
      <w:r>
        <w:rPr>
          <w:rFonts w:hint="eastAsia"/>
        </w:rPr>
        <w:t>添加以下内容到虚拟主机，可以在</w:t>
      </w:r>
      <w:r>
        <w:rPr>
          <w:rFonts w:hint="eastAsia"/>
        </w:rPr>
        <w:t>http.conf</w:t>
      </w:r>
      <w:r>
        <w:rPr>
          <w:rFonts w:hint="eastAsia"/>
        </w:rPr>
        <w:t>最后加入</w:t>
      </w:r>
    </w:p>
    <w:p w:rsidR="00692E5D" w:rsidRDefault="00692E5D" w:rsidP="00692E5D">
      <w:r>
        <w:t>&lt;ifmodule mod_deflate.c&gt;</w:t>
      </w:r>
    </w:p>
    <w:p w:rsidR="00692E5D" w:rsidRDefault="00692E5D" w:rsidP="00692E5D">
      <w:r>
        <w:t xml:space="preserve">    DeflateCompressionLevel 9</w:t>
      </w:r>
    </w:p>
    <w:p w:rsidR="00692E5D" w:rsidRDefault="00692E5D" w:rsidP="00692E5D">
      <w:r>
        <w:tab/>
        <w:t>SetOutputFilter DEFLATE</w:t>
      </w:r>
    </w:p>
    <w:p w:rsidR="00692E5D" w:rsidRDefault="00692E5D" w:rsidP="00692E5D">
      <w:r>
        <w:tab/>
        <w:t>DeflateFilterNote Input instream</w:t>
      </w:r>
    </w:p>
    <w:p w:rsidR="00692E5D" w:rsidRDefault="00692E5D" w:rsidP="00692E5D">
      <w:r>
        <w:tab/>
        <w:t>DeflateFilterNote Output outstream</w:t>
      </w:r>
    </w:p>
    <w:p w:rsidR="00692E5D" w:rsidRDefault="00692E5D" w:rsidP="00692E5D">
      <w:r>
        <w:tab/>
        <w:t>DeflateFilterNote Ratio ratio</w:t>
      </w:r>
    </w:p>
    <w:p w:rsidR="00692E5D" w:rsidRDefault="00692E5D" w:rsidP="00692E5D">
      <w:r>
        <w:tab/>
        <w:t>#LogFormat '"%r" % {outstream}n/%{instream}n (%{ratio}n%%)' deflate</w:t>
      </w:r>
    </w:p>
    <w:p w:rsidR="00692E5D" w:rsidRDefault="00692E5D" w:rsidP="00692E5D">
      <w:r>
        <w:tab/>
        <w:t xml:space="preserve">#CustomLog logs/deflate_log.log deflate </w:t>
      </w:r>
    </w:p>
    <w:p w:rsidR="00692E5D" w:rsidRDefault="00692E5D" w:rsidP="00692E5D">
      <w:r>
        <w:t>&lt;/ifmodule&gt;</w:t>
      </w:r>
    </w:p>
    <w:p w:rsidR="00692E5D" w:rsidRDefault="00692E5D" w:rsidP="00692E5D">
      <w:r>
        <w:rPr>
          <w:rFonts w:hint="eastAsia"/>
        </w:rPr>
        <w:t xml:space="preserve">  4.mod_expires</w:t>
      </w:r>
      <w:r>
        <w:rPr>
          <w:rFonts w:hint="eastAsia"/>
        </w:rPr>
        <w:t>缓存</w:t>
      </w:r>
    </w:p>
    <w:p w:rsidR="00692E5D" w:rsidRDefault="00692E5D" w:rsidP="00692E5D"/>
    <w:p w:rsidR="00692E5D" w:rsidRDefault="00692E5D" w:rsidP="00692E5D">
      <w:r>
        <w:rPr>
          <w:rFonts w:hint="eastAsia"/>
        </w:rPr>
        <w:t>5.</w:t>
      </w:r>
      <w:r>
        <w:rPr>
          <w:rFonts w:hint="eastAsia"/>
        </w:rPr>
        <w:t>更改</w:t>
      </w:r>
      <w:r>
        <w:rPr>
          <w:rFonts w:hint="eastAsia"/>
        </w:rPr>
        <w:t>apache</w:t>
      </w:r>
      <w:r>
        <w:rPr>
          <w:rFonts w:hint="eastAsia"/>
        </w:rPr>
        <w:t>的默认用户</w:t>
      </w:r>
      <w:r>
        <w:rPr>
          <w:rFonts w:hint="eastAsia"/>
        </w:rPr>
        <w:t xml:space="preserve">  </w:t>
      </w:r>
      <w:r>
        <w:rPr>
          <w:rFonts w:hint="eastAsia"/>
        </w:rPr>
        <w:t>实际工作中最好改为别人不知道的用户</w:t>
      </w:r>
    </w:p>
    <w:p w:rsidR="00692E5D" w:rsidRDefault="00692E5D" w:rsidP="00692E5D">
      <w:r>
        <w:t>useradd -M -s /sbin/nologin xxx</w:t>
      </w:r>
    </w:p>
    <w:p w:rsidR="00692E5D" w:rsidRDefault="00692E5D" w:rsidP="00692E5D">
      <w:r>
        <w:rPr>
          <w:rFonts w:hint="eastAsia"/>
        </w:rPr>
        <w:t>6.worker</w:t>
      </w:r>
      <w:r>
        <w:rPr>
          <w:rFonts w:hint="eastAsia"/>
        </w:rPr>
        <w:t>模式，提升并发数</w:t>
      </w:r>
    </w:p>
    <w:p w:rsidR="00692E5D" w:rsidRDefault="00692E5D" w:rsidP="00692E5D">
      <w:r>
        <w:rPr>
          <w:rFonts w:hint="eastAsia"/>
        </w:rPr>
        <w:t>7.</w:t>
      </w:r>
      <w:r>
        <w:rPr>
          <w:rFonts w:hint="eastAsia"/>
        </w:rPr>
        <w:t>屏蔽</w:t>
      </w:r>
      <w:r>
        <w:rPr>
          <w:rFonts w:hint="eastAsia"/>
        </w:rPr>
        <w:t>apache</w:t>
      </w:r>
      <w:r>
        <w:rPr>
          <w:rFonts w:hint="eastAsia"/>
        </w:rPr>
        <w:t>版本等敏感信息</w:t>
      </w:r>
    </w:p>
    <w:p w:rsidR="00692E5D" w:rsidRDefault="00692E5D" w:rsidP="00692E5D">
      <w:r>
        <w:rPr>
          <w:rFonts w:hint="eastAsia"/>
        </w:rPr>
        <w:t>修改</w:t>
      </w:r>
      <w:r>
        <w:rPr>
          <w:rFonts w:hint="eastAsia"/>
        </w:rPr>
        <w:t>httpd.conf</w:t>
      </w:r>
      <w:r>
        <w:rPr>
          <w:rFonts w:hint="eastAsia"/>
        </w:rPr>
        <w:t>文件，打开</w:t>
      </w:r>
      <w:r>
        <w:rPr>
          <w:rFonts w:hint="eastAsia"/>
        </w:rPr>
        <w:t>httpd-default.conf</w:t>
      </w:r>
      <w:r>
        <w:rPr>
          <w:rFonts w:hint="eastAsia"/>
        </w:rPr>
        <w:t>模块</w:t>
      </w:r>
    </w:p>
    <w:p w:rsidR="00692E5D" w:rsidRDefault="00692E5D" w:rsidP="00692E5D">
      <w:r>
        <w:rPr>
          <w:rFonts w:hint="eastAsia"/>
        </w:rPr>
        <w:t>修改</w:t>
      </w:r>
      <w:r>
        <w:rPr>
          <w:rFonts w:hint="eastAsia"/>
        </w:rPr>
        <w:t>httpd-default.con</w:t>
      </w:r>
      <w:r>
        <w:rPr>
          <w:rFonts w:hint="eastAsia"/>
        </w:rPr>
        <w:t>文件，</w:t>
      </w:r>
      <w:r>
        <w:rPr>
          <w:rFonts w:hint="eastAsia"/>
        </w:rPr>
        <w:t>ServerSignature off</w:t>
      </w:r>
      <w:r>
        <w:rPr>
          <w:rFonts w:hint="eastAsia"/>
        </w:rPr>
        <w:t>以及</w:t>
      </w:r>
      <w:r>
        <w:rPr>
          <w:rFonts w:hint="eastAsia"/>
        </w:rPr>
        <w:t>ServerTokens Prod</w:t>
      </w:r>
    </w:p>
    <w:p w:rsidR="00692E5D" w:rsidRDefault="00692E5D" w:rsidP="00692E5D">
      <w:r>
        <w:rPr>
          <w:rFonts w:hint="eastAsia"/>
        </w:rPr>
        <w:t>b</w:t>
      </w:r>
      <w:r>
        <w:rPr>
          <w:rFonts w:hint="eastAsia"/>
        </w:rPr>
        <w:t>不过还是有</w:t>
      </w:r>
      <w:r>
        <w:rPr>
          <w:rFonts w:hint="eastAsia"/>
        </w:rPr>
        <w:t>server=Apache</w:t>
      </w:r>
      <w:r>
        <w:rPr>
          <w:rFonts w:hint="eastAsia"/>
        </w:rPr>
        <w:t>字样，若要完全去掉需重新编译</w:t>
      </w:r>
    </w:p>
    <w:p w:rsidR="00692E5D" w:rsidRDefault="00692E5D" w:rsidP="00692E5D">
      <w:r>
        <w:rPr>
          <w:rFonts w:hint="eastAsia"/>
        </w:rPr>
        <w:t>彻底去掉</w:t>
      </w:r>
      <w:r>
        <w:rPr>
          <w:rFonts w:hint="eastAsia"/>
        </w:rPr>
        <w:t>banner</w:t>
      </w:r>
      <w:r>
        <w:rPr>
          <w:rFonts w:hint="eastAsia"/>
        </w:rPr>
        <w:t>，修改</w:t>
      </w:r>
      <w:r>
        <w:rPr>
          <w:rFonts w:hint="eastAsia"/>
        </w:rPr>
        <w:t>httpd.h</w:t>
      </w:r>
    </w:p>
    <w:p w:rsidR="00692E5D" w:rsidRDefault="00692E5D" w:rsidP="00692E5D">
      <w:r>
        <w:rPr>
          <w:rFonts w:hint="eastAsia"/>
        </w:rPr>
        <w:t>8.apache</w:t>
      </w:r>
      <w:r>
        <w:rPr>
          <w:rFonts w:hint="eastAsia"/>
        </w:rPr>
        <w:t>目录文件权限设置（</w:t>
      </w:r>
      <w:r>
        <w:rPr>
          <w:rFonts w:hint="eastAsia"/>
        </w:rPr>
        <w:t>root 755</w:t>
      </w:r>
      <w:r>
        <w:rPr>
          <w:rFonts w:hint="eastAsia"/>
        </w:rPr>
        <w:t>，文件</w:t>
      </w:r>
      <w:r>
        <w:rPr>
          <w:rFonts w:hint="eastAsia"/>
        </w:rPr>
        <w:t>644</w:t>
      </w:r>
      <w:r>
        <w:rPr>
          <w:rFonts w:hint="eastAsia"/>
        </w:rPr>
        <w:t>）</w:t>
      </w:r>
    </w:p>
    <w:p w:rsidR="00692E5D" w:rsidRDefault="00692E5D" w:rsidP="00692E5D"/>
    <w:p w:rsidR="00692E5D" w:rsidRDefault="00692E5D" w:rsidP="00692E5D">
      <w:r>
        <w:rPr>
          <w:rFonts w:hint="eastAsia"/>
        </w:rPr>
        <w:t>提示：在网站架构中，应把资源文件，包括用户上传的图片、附件等和程序分离，</w:t>
      </w:r>
    </w:p>
    <w:p w:rsidR="00692E5D" w:rsidRDefault="00692E5D" w:rsidP="00692E5D">
      <w:r>
        <w:rPr>
          <w:rFonts w:hint="eastAsia"/>
        </w:rPr>
        <w:t>最好把上传程序也分离，这样就可以从容授权了</w:t>
      </w:r>
    </w:p>
    <w:p w:rsidR="00692E5D" w:rsidRDefault="00692E5D" w:rsidP="00692E5D"/>
    <w:p w:rsidR="00692E5D" w:rsidRDefault="00692E5D" w:rsidP="00692E5D">
      <w:r>
        <w:rPr>
          <w:rFonts w:hint="eastAsia"/>
        </w:rPr>
        <w:t>9.</w:t>
      </w:r>
      <w:r>
        <w:rPr>
          <w:rFonts w:hint="eastAsia"/>
        </w:rPr>
        <w:t>开启</w:t>
      </w:r>
      <w:r>
        <w:rPr>
          <w:rFonts w:hint="eastAsia"/>
        </w:rPr>
        <w:t>httpd-mpm.conf</w:t>
      </w:r>
      <w:r>
        <w:rPr>
          <w:rFonts w:hint="eastAsia"/>
        </w:rPr>
        <w:t>增加连接数</w:t>
      </w:r>
    </w:p>
    <w:p w:rsidR="00692E5D" w:rsidRDefault="00692E5D" w:rsidP="00692E5D">
      <w:r>
        <w:rPr>
          <w:rFonts w:hint="eastAsia"/>
        </w:rPr>
        <w:t>修改</w:t>
      </w:r>
      <w:r>
        <w:rPr>
          <w:rFonts w:hint="eastAsia"/>
        </w:rPr>
        <w:t>httpd.conf</w:t>
      </w:r>
      <w:r>
        <w:rPr>
          <w:rFonts w:hint="eastAsia"/>
        </w:rPr>
        <w:t>文件，打开</w:t>
      </w:r>
      <w:r>
        <w:rPr>
          <w:rFonts w:hint="eastAsia"/>
        </w:rPr>
        <w:t>httpd-mpm.conf</w:t>
      </w:r>
      <w:r>
        <w:rPr>
          <w:rFonts w:hint="eastAsia"/>
        </w:rPr>
        <w:t>模块</w:t>
      </w:r>
    </w:p>
    <w:p w:rsidR="00692E5D" w:rsidRDefault="00692E5D" w:rsidP="00692E5D">
      <w:r>
        <w:rPr>
          <w:rFonts w:hint="eastAsia"/>
        </w:rPr>
        <w:t xml:space="preserve">   1.apache</w:t>
      </w:r>
      <w:r>
        <w:rPr>
          <w:rFonts w:hint="eastAsia"/>
        </w:rPr>
        <w:t>服务为</w:t>
      </w:r>
      <w:r>
        <w:rPr>
          <w:rFonts w:hint="eastAsia"/>
        </w:rPr>
        <w:t>worker</w:t>
      </w:r>
      <w:r>
        <w:rPr>
          <w:rFonts w:hint="eastAsia"/>
        </w:rPr>
        <w:t>模块的配置</w:t>
      </w:r>
    </w:p>
    <w:p w:rsidR="00692E5D" w:rsidRDefault="00692E5D" w:rsidP="00692E5D">
      <w:r>
        <w:rPr>
          <w:rFonts w:hint="eastAsia"/>
        </w:rPr>
        <w:t>默认为</w:t>
      </w:r>
    </w:p>
    <w:p w:rsidR="00692E5D" w:rsidRDefault="00692E5D" w:rsidP="00692E5D">
      <w:r>
        <w:t>&lt;IfModule mpm_worker_module&gt;</w:t>
      </w:r>
    </w:p>
    <w:p w:rsidR="00692E5D" w:rsidRDefault="00692E5D" w:rsidP="00692E5D">
      <w:r>
        <w:t xml:space="preserve">    StartServers             3</w:t>
      </w:r>
    </w:p>
    <w:p w:rsidR="00692E5D" w:rsidRDefault="00692E5D" w:rsidP="00692E5D">
      <w:r>
        <w:t xml:space="preserve">    MinSpareThreads         75</w:t>
      </w:r>
    </w:p>
    <w:p w:rsidR="00692E5D" w:rsidRDefault="00692E5D" w:rsidP="00692E5D">
      <w:r>
        <w:t xml:space="preserve">    MaxSpareThreads        250 </w:t>
      </w:r>
    </w:p>
    <w:p w:rsidR="00692E5D" w:rsidRDefault="00692E5D" w:rsidP="00692E5D">
      <w:r>
        <w:t xml:space="preserve">    ThreadsPerChild         25</w:t>
      </w:r>
    </w:p>
    <w:p w:rsidR="00692E5D" w:rsidRDefault="00692E5D" w:rsidP="00692E5D">
      <w:r>
        <w:t xml:space="preserve">    MaxRequestWorkers      400</w:t>
      </w:r>
    </w:p>
    <w:p w:rsidR="00692E5D" w:rsidRDefault="00692E5D" w:rsidP="00692E5D">
      <w:r>
        <w:t xml:space="preserve">    MaxConnectionsPerChild   0</w:t>
      </w:r>
    </w:p>
    <w:p w:rsidR="00692E5D" w:rsidRDefault="00692E5D" w:rsidP="00692E5D">
      <w:r>
        <w:t>&lt;/IfModule&gt;</w:t>
      </w:r>
    </w:p>
    <w:p w:rsidR="00692E5D" w:rsidRDefault="00692E5D" w:rsidP="00692E5D"/>
    <w:p w:rsidR="00692E5D" w:rsidRDefault="00692E5D" w:rsidP="00692E5D">
      <w:r>
        <w:rPr>
          <w:rFonts w:hint="eastAsia"/>
        </w:rPr>
        <w:t>修改后</w:t>
      </w:r>
    </w:p>
    <w:p w:rsidR="00692E5D" w:rsidRDefault="00692E5D" w:rsidP="00692E5D">
      <w:r>
        <w:lastRenderedPageBreak/>
        <w:t>&lt;IfModule mpm_worker_module&gt;</w:t>
      </w:r>
    </w:p>
    <w:p w:rsidR="00692E5D" w:rsidRDefault="00692E5D" w:rsidP="00692E5D">
      <w:r>
        <w:t xml:space="preserve">    StartServers             5</w:t>
      </w:r>
    </w:p>
    <w:p w:rsidR="00692E5D" w:rsidRDefault="00692E5D" w:rsidP="00692E5D">
      <w:r>
        <w:tab/>
        <w:t>MaxClients</w:t>
      </w:r>
      <w:r>
        <w:tab/>
      </w:r>
      <w:r>
        <w:tab/>
      </w:r>
      <w:r>
        <w:tab/>
      </w:r>
      <w:r>
        <w:tab/>
        <w:t xml:space="preserve"> 2000</w:t>
      </w:r>
    </w:p>
    <w:p w:rsidR="00692E5D" w:rsidRDefault="00692E5D" w:rsidP="00692E5D">
      <w:r>
        <w:tab/>
        <w:t>ServerLimit              25</w:t>
      </w:r>
    </w:p>
    <w:p w:rsidR="00692E5D" w:rsidRDefault="00692E5D" w:rsidP="00692E5D">
      <w:r>
        <w:t xml:space="preserve">    MinSpareThreads         50</w:t>
      </w:r>
    </w:p>
    <w:p w:rsidR="00692E5D" w:rsidRDefault="00692E5D" w:rsidP="00692E5D">
      <w:r>
        <w:t xml:space="preserve">    MaxSpareThreads        200 </w:t>
      </w:r>
    </w:p>
    <w:p w:rsidR="00692E5D" w:rsidRDefault="00692E5D" w:rsidP="00692E5D">
      <w:r>
        <w:tab/>
        <w:t>ThreadLimit             200</w:t>
      </w:r>
    </w:p>
    <w:p w:rsidR="00692E5D" w:rsidRDefault="00692E5D" w:rsidP="00692E5D">
      <w:r>
        <w:t xml:space="preserve">    ThreadsPerChild         100</w:t>
      </w:r>
    </w:p>
    <w:p w:rsidR="00692E5D" w:rsidRDefault="00692E5D" w:rsidP="00692E5D">
      <w:r>
        <w:tab/>
        <w:t>MaxRequestsPerChild      0</w:t>
      </w:r>
    </w:p>
    <w:p w:rsidR="00692E5D" w:rsidRDefault="00692E5D" w:rsidP="00692E5D">
      <w:r>
        <w:t xml:space="preserve">    MaxRequestWorkers      400</w:t>
      </w:r>
    </w:p>
    <w:p w:rsidR="00692E5D" w:rsidRDefault="00692E5D" w:rsidP="00692E5D">
      <w:r>
        <w:t xml:space="preserve">    MaxConnectionsPerChild   0</w:t>
      </w:r>
    </w:p>
    <w:p w:rsidR="00692E5D" w:rsidRDefault="00692E5D" w:rsidP="00692E5D">
      <w:r>
        <w:t>&lt;/IfModule&gt;</w:t>
      </w:r>
    </w:p>
    <w:p w:rsidR="00692E5D" w:rsidRDefault="00692E5D" w:rsidP="00692E5D"/>
    <w:p w:rsidR="00692E5D" w:rsidRDefault="00692E5D" w:rsidP="00692E5D">
      <w:r>
        <w:rPr>
          <w:rFonts w:hint="eastAsia"/>
        </w:rPr>
        <w:t>备注：</w:t>
      </w:r>
      <w:r>
        <w:rPr>
          <w:rFonts w:hint="eastAsia"/>
        </w:rPr>
        <w:t>MaxClients &lt;=ServerLimit  * ThreadsPerChild</w:t>
      </w:r>
    </w:p>
    <w:p w:rsidR="00692E5D" w:rsidRDefault="00692E5D" w:rsidP="00692E5D">
      <w:r>
        <w:rPr>
          <w:rFonts w:hint="eastAsia"/>
        </w:rPr>
        <w:t xml:space="preserve">   2.apache</w:t>
      </w:r>
      <w:r>
        <w:rPr>
          <w:rFonts w:hint="eastAsia"/>
        </w:rPr>
        <w:t>服务为</w:t>
      </w:r>
      <w:r>
        <w:rPr>
          <w:rFonts w:hint="eastAsia"/>
        </w:rPr>
        <w:t>perfork</w:t>
      </w:r>
      <w:r>
        <w:rPr>
          <w:rFonts w:hint="eastAsia"/>
        </w:rPr>
        <w:t>模式，生产环境配置文件</w:t>
      </w:r>
      <w:r>
        <w:rPr>
          <w:rFonts w:hint="eastAsia"/>
        </w:rPr>
        <w:t>httpd-default.conf</w:t>
      </w:r>
      <w:r>
        <w:rPr>
          <w:rFonts w:hint="eastAsia"/>
        </w:rPr>
        <w:t>并发连接数配置</w:t>
      </w:r>
    </w:p>
    <w:p w:rsidR="00692E5D" w:rsidRDefault="00692E5D" w:rsidP="00692E5D"/>
    <w:p w:rsidR="00692E5D" w:rsidRDefault="00692E5D" w:rsidP="00692E5D">
      <w:r>
        <w:t>StartServers  10</w:t>
      </w:r>
    </w:p>
    <w:p w:rsidR="00692E5D" w:rsidRDefault="00692E5D" w:rsidP="00692E5D">
      <w:r>
        <w:t>MinSpareServers 10</w:t>
      </w:r>
    </w:p>
    <w:p w:rsidR="00692E5D" w:rsidRDefault="00692E5D" w:rsidP="00692E5D">
      <w:r>
        <w:t>MaxSpareServers 15</w:t>
      </w:r>
    </w:p>
    <w:p w:rsidR="00692E5D" w:rsidRDefault="00692E5D" w:rsidP="00692E5D">
      <w:r>
        <w:t>ServerLimit    2000</w:t>
      </w:r>
    </w:p>
    <w:p w:rsidR="00692E5D" w:rsidRDefault="00692E5D" w:rsidP="00692E5D">
      <w:r>
        <w:t xml:space="preserve">MaxClients      1500  </w:t>
      </w:r>
    </w:p>
    <w:p w:rsidR="00692E5D" w:rsidRDefault="00692E5D" w:rsidP="00692E5D">
      <w:r>
        <w:t>MaxRequestsPerChild   10000</w:t>
      </w:r>
    </w:p>
    <w:p w:rsidR="00692E5D" w:rsidRDefault="00692E5D" w:rsidP="00692E5D"/>
    <w:p w:rsidR="00692E5D" w:rsidRDefault="00692E5D" w:rsidP="00692E5D">
      <w:r>
        <w:rPr>
          <w:rFonts w:hint="eastAsia"/>
        </w:rPr>
        <w:t>10.apache</w:t>
      </w:r>
      <w:r>
        <w:rPr>
          <w:rFonts w:hint="eastAsia"/>
        </w:rPr>
        <w:t>防盗链功能</w:t>
      </w:r>
    </w:p>
    <w:p w:rsidR="00692E5D" w:rsidRDefault="00692E5D" w:rsidP="00692E5D"/>
    <w:p w:rsidR="00692E5D" w:rsidRDefault="00692E5D" w:rsidP="00692E5D">
      <w:r>
        <w:rPr>
          <w:rFonts w:hint="eastAsia"/>
        </w:rPr>
        <w:t>11.</w:t>
      </w:r>
      <w:r>
        <w:rPr>
          <w:rFonts w:hint="eastAsia"/>
        </w:rPr>
        <w:t>禁止目录</w:t>
      </w:r>
      <w:r>
        <w:rPr>
          <w:rFonts w:hint="eastAsia"/>
        </w:rPr>
        <w:t>index</w:t>
      </w:r>
    </w:p>
    <w:p w:rsidR="00692E5D" w:rsidRDefault="00692E5D" w:rsidP="00692E5D"/>
    <w:p w:rsidR="00692E5D" w:rsidRDefault="00692E5D" w:rsidP="00692E5D">
      <w:r>
        <w:lastRenderedPageBreak/>
        <w:t>&lt;Directory "/var/tuwei"&gt;</w:t>
      </w:r>
    </w:p>
    <w:p w:rsidR="00692E5D" w:rsidRDefault="00692E5D" w:rsidP="00692E5D">
      <w:r>
        <w:t xml:space="preserve">    Options  FollowSymLinks</w:t>
      </w:r>
    </w:p>
    <w:p w:rsidR="00692E5D" w:rsidRDefault="00692E5D" w:rsidP="00692E5D">
      <w:r>
        <w:t xml:space="preserve">    AllowOverride None</w:t>
      </w:r>
    </w:p>
    <w:p w:rsidR="00692E5D" w:rsidRDefault="00692E5D" w:rsidP="00692E5D">
      <w:r>
        <w:t xml:space="preserve">    Order allow,deny</w:t>
      </w:r>
    </w:p>
    <w:p w:rsidR="00692E5D" w:rsidRDefault="00692E5D" w:rsidP="00692E5D">
      <w:r>
        <w:t xml:space="preserve">    Allow from all</w:t>
      </w:r>
    </w:p>
    <w:p w:rsidR="00692E5D" w:rsidRDefault="00692E5D" w:rsidP="00692E5D">
      <w:r>
        <w:t>&lt;/Directory&gt;</w:t>
      </w:r>
    </w:p>
    <w:p w:rsidR="00692E5D" w:rsidRDefault="00692E5D" w:rsidP="00692E5D"/>
    <w:p w:rsidR="00692E5D" w:rsidRDefault="00692E5D" w:rsidP="00692E5D"/>
    <w:p w:rsidR="00692E5D" w:rsidRDefault="00692E5D" w:rsidP="00692E5D">
      <w:r>
        <w:rPr>
          <w:rFonts w:hint="eastAsia"/>
        </w:rPr>
        <w:t>或者</w:t>
      </w:r>
    </w:p>
    <w:p w:rsidR="00692E5D" w:rsidRDefault="00692E5D" w:rsidP="00692E5D"/>
    <w:p w:rsidR="00692E5D" w:rsidRDefault="00692E5D" w:rsidP="00692E5D">
      <w:r>
        <w:t>&lt;Directory "/var/tuwei"&gt;</w:t>
      </w:r>
    </w:p>
    <w:p w:rsidR="00692E5D" w:rsidRDefault="00692E5D" w:rsidP="00692E5D">
      <w:r>
        <w:t xml:space="preserve">    Options -Indexes FollowSymLinks</w:t>
      </w:r>
    </w:p>
    <w:p w:rsidR="00692E5D" w:rsidRDefault="00692E5D" w:rsidP="00692E5D">
      <w:r>
        <w:t xml:space="preserve">    AllowOverride None</w:t>
      </w:r>
    </w:p>
    <w:p w:rsidR="00692E5D" w:rsidRDefault="00692E5D" w:rsidP="00692E5D">
      <w:r>
        <w:t xml:space="preserve">    Order allow,deny</w:t>
      </w:r>
    </w:p>
    <w:p w:rsidR="00692E5D" w:rsidRDefault="00692E5D" w:rsidP="00692E5D">
      <w:r>
        <w:t xml:space="preserve">    Allow from all</w:t>
      </w:r>
    </w:p>
    <w:p w:rsidR="00692E5D" w:rsidRDefault="00692E5D" w:rsidP="00692E5D">
      <w:r>
        <w:t>&lt;/Directory&gt;</w:t>
      </w:r>
    </w:p>
    <w:p w:rsidR="00692E5D" w:rsidRDefault="00692E5D" w:rsidP="00692E5D"/>
    <w:p w:rsidR="00692E5D" w:rsidRDefault="00692E5D" w:rsidP="00692E5D">
      <w:r>
        <w:rPr>
          <w:rFonts w:hint="eastAsia"/>
        </w:rPr>
        <w:t>12.</w:t>
      </w:r>
      <w:r>
        <w:rPr>
          <w:rFonts w:hint="eastAsia"/>
        </w:rPr>
        <w:t>禁止用户覆盖（重载）</w:t>
      </w:r>
    </w:p>
    <w:p w:rsidR="00692E5D" w:rsidRDefault="00692E5D" w:rsidP="00692E5D"/>
    <w:p w:rsidR="00692E5D" w:rsidRDefault="00692E5D" w:rsidP="00692E5D">
      <w:r>
        <w:rPr>
          <w:rFonts w:hint="eastAsia"/>
        </w:rPr>
        <w:t>AllowOverride None   #</w:t>
      </w:r>
      <w:r>
        <w:rPr>
          <w:rFonts w:hint="eastAsia"/>
        </w:rPr>
        <w:t>禁止用户覆盖（重载）</w:t>
      </w:r>
    </w:p>
    <w:p w:rsidR="00692E5D" w:rsidRDefault="00692E5D" w:rsidP="00692E5D"/>
    <w:p w:rsidR="00692E5D" w:rsidRDefault="00692E5D" w:rsidP="00692E5D">
      <w:r>
        <w:rPr>
          <w:rFonts w:hint="eastAsia"/>
        </w:rPr>
        <w:t>加快服务器速度，因为它不再为每个请求寻找每个目录访问控制文件</w:t>
      </w:r>
      <w:r>
        <w:rPr>
          <w:rFonts w:hint="eastAsia"/>
        </w:rPr>
        <w:t>.htaccess</w:t>
      </w:r>
    </w:p>
    <w:p w:rsidR="00692E5D" w:rsidRDefault="00692E5D" w:rsidP="00692E5D">
      <w:r>
        <w:rPr>
          <w:rFonts w:hint="eastAsia"/>
        </w:rPr>
        <w:t>13.</w:t>
      </w:r>
      <w:r>
        <w:rPr>
          <w:rFonts w:hint="eastAsia"/>
        </w:rPr>
        <w:t>关闭</w:t>
      </w:r>
      <w:r>
        <w:rPr>
          <w:rFonts w:hint="eastAsia"/>
        </w:rPr>
        <w:t>CGI</w:t>
      </w:r>
    </w:p>
    <w:p w:rsidR="00692E5D" w:rsidRDefault="00692E5D" w:rsidP="00692E5D">
      <w:r>
        <w:t>ScriptAlias /cgi-bin/ "/usr/local/apache2/cgi-bin/"</w:t>
      </w:r>
    </w:p>
    <w:p w:rsidR="00692E5D" w:rsidRDefault="00692E5D" w:rsidP="00692E5D">
      <w:r>
        <w:t># "/usr/local/apache2/cgi-bin" should be changed to whatever your ScriptAliased</w:t>
      </w:r>
    </w:p>
    <w:p w:rsidR="00692E5D" w:rsidRDefault="00692E5D" w:rsidP="00692E5D">
      <w:r>
        <w:t># CGI directory exists, if you have that configured.</w:t>
      </w:r>
    </w:p>
    <w:p w:rsidR="00692E5D" w:rsidRDefault="00692E5D" w:rsidP="00692E5D">
      <w:r>
        <w:t>#</w:t>
      </w:r>
    </w:p>
    <w:p w:rsidR="00692E5D" w:rsidRDefault="00692E5D" w:rsidP="00692E5D">
      <w:r>
        <w:lastRenderedPageBreak/>
        <w:t>&lt;Directory "/usr/local/apache2/cgi-bin"&gt;</w:t>
      </w:r>
    </w:p>
    <w:p w:rsidR="00692E5D" w:rsidRDefault="00692E5D" w:rsidP="00692E5D">
      <w:r>
        <w:t xml:space="preserve">    AllowOverride None</w:t>
      </w:r>
    </w:p>
    <w:p w:rsidR="00692E5D" w:rsidRDefault="00692E5D" w:rsidP="00692E5D">
      <w:r>
        <w:t xml:space="preserve">    Options None</w:t>
      </w:r>
    </w:p>
    <w:p w:rsidR="00692E5D" w:rsidRDefault="00692E5D" w:rsidP="00692E5D">
      <w:r>
        <w:t xml:space="preserve">    Require all granted</w:t>
      </w:r>
    </w:p>
    <w:p w:rsidR="00692E5D" w:rsidRDefault="00692E5D" w:rsidP="00692E5D">
      <w:r>
        <w:t>&lt;/Directory&gt;</w:t>
      </w:r>
    </w:p>
    <w:p w:rsidR="00692E5D" w:rsidRDefault="00692E5D" w:rsidP="00692E5D">
      <w:r>
        <w:rPr>
          <w:rFonts w:hint="eastAsia"/>
        </w:rPr>
        <w:t>删除以上内容</w:t>
      </w:r>
    </w:p>
    <w:p w:rsidR="00692E5D" w:rsidRDefault="00692E5D" w:rsidP="00692E5D"/>
    <w:p w:rsidR="00692E5D" w:rsidRDefault="00692E5D" w:rsidP="00692E5D">
      <w:r>
        <w:rPr>
          <w:rFonts w:hint="eastAsia"/>
        </w:rPr>
        <w:t>14.</w:t>
      </w:r>
      <w:r>
        <w:rPr>
          <w:rFonts w:hint="eastAsia"/>
        </w:rPr>
        <w:t>避免使用</w:t>
      </w:r>
      <w:r>
        <w:rPr>
          <w:rFonts w:hint="eastAsia"/>
        </w:rPr>
        <w:t>.htaccess</w:t>
      </w:r>
      <w:r>
        <w:rPr>
          <w:rFonts w:hint="eastAsia"/>
        </w:rPr>
        <w:t>文件（分布式配置文件）</w:t>
      </w:r>
    </w:p>
    <w:p w:rsidR="00692E5D" w:rsidRDefault="00692E5D" w:rsidP="00692E5D"/>
    <w:p w:rsidR="00692E5D" w:rsidRDefault="00692E5D" w:rsidP="00692E5D">
      <w:r>
        <w:rPr>
          <w:rFonts w:hint="eastAsia"/>
        </w:rPr>
        <w:t>首先是性能考虑。如果</w:t>
      </w:r>
      <w:r>
        <w:rPr>
          <w:rFonts w:hint="eastAsia"/>
        </w:rPr>
        <w:t>AllowOverride</w:t>
      </w:r>
      <w:r>
        <w:rPr>
          <w:rFonts w:hint="eastAsia"/>
        </w:rPr>
        <w:t>启用了</w:t>
      </w:r>
      <w:r>
        <w:rPr>
          <w:rFonts w:hint="eastAsia"/>
        </w:rPr>
        <w:t>.htaccess</w:t>
      </w:r>
      <w:r>
        <w:rPr>
          <w:rFonts w:hint="eastAsia"/>
        </w:rPr>
        <w:t>文件，则</w:t>
      </w:r>
      <w:r>
        <w:rPr>
          <w:rFonts w:hint="eastAsia"/>
        </w:rPr>
        <w:t>apache</w:t>
      </w:r>
      <w:r>
        <w:rPr>
          <w:rFonts w:hint="eastAsia"/>
        </w:rPr>
        <w:t>需要在每个目录查找该文件，因此，</w:t>
      </w:r>
    </w:p>
    <w:p w:rsidR="00692E5D" w:rsidRDefault="00692E5D" w:rsidP="00692E5D">
      <w:r>
        <w:rPr>
          <w:rFonts w:hint="eastAsia"/>
        </w:rPr>
        <w:t>无论是否用到，启用该文件都会导致性能的下降。</w:t>
      </w:r>
    </w:p>
    <w:p w:rsidR="00692E5D" w:rsidRDefault="00692E5D" w:rsidP="00692E5D">
      <w:r>
        <w:rPr>
          <w:rFonts w:hint="eastAsia"/>
        </w:rPr>
        <w:t>其次是安全考虑，这样会允许用户自己修改服务器的配置。</w:t>
      </w:r>
    </w:p>
    <w:p w:rsidR="00692E5D" w:rsidRDefault="00692E5D" w:rsidP="00692E5D">
      <w:r>
        <w:rPr>
          <w:rFonts w:hint="eastAsia"/>
        </w:rPr>
        <w:t>默认在</w:t>
      </w:r>
      <w:r>
        <w:rPr>
          <w:rFonts w:hint="eastAsia"/>
        </w:rPr>
        <w:t>unix</w:t>
      </w:r>
      <w:r>
        <w:rPr>
          <w:rFonts w:hint="eastAsia"/>
        </w:rPr>
        <w:t>平台能够使用</w:t>
      </w:r>
      <w:r>
        <w:rPr>
          <w:rFonts w:hint="eastAsia"/>
        </w:rPr>
        <w:t>.htaccess</w:t>
      </w:r>
      <w:r>
        <w:rPr>
          <w:rFonts w:hint="eastAsia"/>
        </w:rPr>
        <w:t>来对目录权限进行规则定义，这是不安全的，建议关闭。</w:t>
      </w:r>
    </w:p>
    <w:p w:rsidR="00692E5D" w:rsidRDefault="00692E5D" w:rsidP="00692E5D">
      <w:r>
        <w:rPr>
          <w:rFonts w:hint="eastAsia"/>
        </w:rPr>
        <w:t>默认选项</w:t>
      </w:r>
      <w:r>
        <w:rPr>
          <w:rFonts w:hint="eastAsia"/>
        </w:rPr>
        <w:t>:</w:t>
      </w:r>
    </w:p>
    <w:p w:rsidR="00692E5D" w:rsidRDefault="00692E5D" w:rsidP="00692E5D">
      <w:r>
        <w:t>AccessFileName  .htaccess</w:t>
      </w:r>
    </w:p>
    <w:p w:rsidR="00692E5D" w:rsidRDefault="00692E5D" w:rsidP="00692E5D">
      <w:r>
        <w:rPr>
          <w:rFonts w:hint="eastAsia"/>
        </w:rPr>
        <w:t>建议改为</w:t>
      </w:r>
    </w:p>
    <w:p w:rsidR="00692E5D" w:rsidRDefault="00692E5D" w:rsidP="00692E5D">
      <w:r>
        <w:t>#AccessFileName  .htaccess</w:t>
      </w:r>
    </w:p>
    <w:p w:rsidR="00692E5D" w:rsidRDefault="00692E5D" w:rsidP="00692E5D">
      <w:r>
        <w:rPr>
          <w:rFonts w:hint="eastAsia"/>
        </w:rPr>
        <w:t>15.apache</w:t>
      </w:r>
      <w:r>
        <w:rPr>
          <w:rFonts w:hint="eastAsia"/>
        </w:rPr>
        <w:t>的安全模块</w:t>
      </w:r>
    </w:p>
    <w:p w:rsidR="00692E5D" w:rsidRDefault="00692E5D" w:rsidP="00692E5D">
      <w:r>
        <w:rPr>
          <w:rFonts w:hint="eastAsia"/>
        </w:rPr>
        <w:t xml:space="preserve">mod_evasive20 </w:t>
      </w:r>
      <w:r>
        <w:rPr>
          <w:rFonts w:hint="eastAsia"/>
        </w:rPr>
        <w:t>防</w:t>
      </w:r>
      <w:r>
        <w:rPr>
          <w:rFonts w:hint="eastAsia"/>
        </w:rPr>
        <w:t>DDOS  mod_limitipconn(</w:t>
      </w:r>
      <w:r>
        <w:rPr>
          <w:rFonts w:hint="eastAsia"/>
        </w:rPr>
        <w:t>针对单站点</w:t>
      </w:r>
      <w:r>
        <w:rPr>
          <w:rFonts w:hint="eastAsia"/>
        </w:rPr>
        <w:t>)</w:t>
      </w:r>
      <w:r>
        <w:rPr>
          <w:rFonts w:hint="eastAsia"/>
        </w:rPr>
        <w:t>配置，</w:t>
      </w:r>
      <w:r>
        <w:rPr>
          <w:rFonts w:hint="eastAsia"/>
        </w:rPr>
        <w:t xml:space="preserve">mod_security2 </w:t>
      </w:r>
      <w:r>
        <w:rPr>
          <w:rFonts w:hint="eastAsia"/>
        </w:rPr>
        <w:t>防</w:t>
      </w:r>
      <w:r>
        <w:rPr>
          <w:rFonts w:hint="eastAsia"/>
        </w:rPr>
        <w:t>SQL</w:t>
      </w:r>
      <w:r>
        <w:rPr>
          <w:rFonts w:hint="eastAsia"/>
        </w:rPr>
        <w:t>注入等</w:t>
      </w:r>
    </w:p>
    <w:p w:rsidR="00692E5D" w:rsidRDefault="00692E5D" w:rsidP="00692E5D">
      <w:r>
        <w:rPr>
          <w:rFonts w:hint="eastAsia"/>
        </w:rPr>
        <w:t xml:space="preserve">make jail   </w:t>
      </w:r>
      <w:r>
        <w:rPr>
          <w:rFonts w:hint="eastAsia"/>
        </w:rPr>
        <w:t>是一个自动把建立</w:t>
      </w:r>
      <w:r>
        <w:rPr>
          <w:rFonts w:hint="eastAsia"/>
        </w:rPr>
        <w:t>jail</w:t>
      </w:r>
      <w:r>
        <w:rPr>
          <w:rFonts w:hint="eastAsia"/>
        </w:rPr>
        <w:t>所需要的程序放到</w:t>
      </w:r>
      <w:r>
        <w:rPr>
          <w:rFonts w:hint="eastAsia"/>
        </w:rPr>
        <w:t>jail</w:t>
      </w:r>
      <w:r>
        <w:rPr>
          <w:rFonts w:hint="eastAsia"/>
        </w:rPr>
        <w:t>内的软件，使用</w:t>
      </w:r>
      <w:r>
        <w:rPr>
          <w:rFonts w:hint="eastAsia"/>
        </w:rPr>
        <w:t>python</w:t>
      </w:r>
      <w:r>
        <w:rPr>
          <w:rFonts w:hint="eastAsia"/>
        </w:rPr>
        <w:t>编写</w:t>
      </w:r>
    </w:p>
    <w:p w:rsidR="00692E5D" w:rsidRDefault="00692E5D" w:rsidP="00692E5D"/>
    <w:p w:rsidR="00692E5D" w:rsidRDefault="00692E5D" w:rsidP="00692E5D">
      <w:r>
        <w:t xml:space="preserve">mod_security  http://www.modsecurity.org </w:t>
      </w:r>
    </w:p>
    <w:p w:rsidR="00692E5D" w:rsidRDefault="00692E5D" w:rsidP="00692E5D"/>
    <w:p w:rsidR="00692E5D" w:rsidRDefault="00692E5D" w:rsidP="00692E5D">
      <w:r>
        <w:rPr>
          <w:rFonts w:hint="eastAsia"/>
        </w:rPr>
        <w:t>apache</w:t>
      </w:r>
      <w:r>
        <w:rPr>
          <w:rFonts w:hint="eastAsia"/>
        </w:rPr>
        <w:t>的一个模块，具有请求过滤，日志审计等功能，可以防止</w:t>
      </w:r>
      <w:r>
        <w:rPr>
          <w:rFonts w:hint="eastAsia"/>
        </w:rPr>
        <w:t>SQL  INjection</w:t>
      </w:r>
      <w:r>
        <w:rPr>
          <w:rFonts w:hint="eastAsia"/>
        </w:rPr>
        <w:t>，跨站脚本攻击</w:t>
      </w:r>
    </w:p>
    <w:p w:rsidR="00692E5D" w:rsidRDefault="00692E5D" w:rsidP="00692E5D"/>
    <w:p w:rsidR="00692E5D" w:rsidRDefault="00692E5D" w:rsidP="00692E5D">
      <w:r>
        <w:rPr>
          <w:rFonts w:hint="eastAsia"/>
        </w:rPr>
        <w:t>16.</w:t>
      </w:r>
      <w:r>
        <w:rPr>
          <w:rFonts w:hint="eastAsia"/>
        </w:rPr>
        <w:t>正确途径取得源代码，勤大</w:t>
      </w:r>
      <w:r>
        <w:rPr>
          <w:rFonts w:hint="eastAsia"/>
        </w:rPr>
        <w:t>apache</w:t>
      </w:r>
      <w:r>
        <w:rPr>
          <w:rFonts w:hint="eastAsia"/>
        </w:rPr>
        <w:t>补丁</w:t>
      </w:r>
    </w:p>
    <w:p w:rsidR="00692E5D" w:rsidRDefault="00692E5D" w:rsidP="00692E5D"/>
    <w:p w:rsidR="00692E5D" w:rsidRDefault="00692E5D" w:rsidP="00692E5D">
      <w:r>
        <w:rPr>
          <w:rFonts w:hint="eastAsia"/>
        </w:rPr>
        <w:t>17.apache</w:t>
      </w:r>
      <w:r>
        <w:rPr>
          <w:rFonts w:hint="eastAsia"/>
        </w:rPr>
        <w:t>日志授权</w:t>
      </w:r>
      <w:r>
        <w:rPr>
          <w:rFonts w:hint="eastAsia"/>
        </w:rPr>
        <w:t xml:space="preserve"> root 700</w:t>
      </w:r>
      <w:r>
        <w:rPr>
          <w:rFonts w:hint="eastAsia"/>
        </w:rPr>
        <w:t>权限</w:t>
      </w:r>
    </w:p>
    <w:p w:rsidR="00692E5D" w:rsidRDefault="00692E5D" w:rsidP="00692E5D"/>
    <w:p w:rsidR="00692E5D" w:rsidRDefault="00692E5D" w:rsidP="00692E5D">
      <w:r>
        <w:t xml:space="preserve">chown -R root.root  logs </w:t>
      </w:r>
    </w:p>
    <w:p w:rsidR="00692E5D" w:rsidRDefault="00692E5D" w:rsidP="00692E5D">
      <w:r>
        <w:t>chmod -R 700 logs</w:t>
      </w:r>
    </w:p>
    <w:p w:rsidR="00692E5D" w:rsidRDefault="00692E5D" w:rsidP="00692E5D"/>
    <w:p w:rsidR="00692E5D" w:rsidRDefault="00692E5D" w:rsidP="00692E5D">
      <w:r>
        <w:rPr>
          <w:rFonts w:hint="eastAsia"/>
        </w:rPr>
        <w:t>18.</w:t>
      </w:r>
      <w:r>
        <w:rPr>
          <w:rFonts w:hint="eastAsia"/>
        </w:rPr>
        <w:t>系统内核参数优化</w:t>
      </w:r>
    </w:p>
    <w:p w:rsidR="00692E5D" w:rsidRDefault="00692E5D" w:rsidP="00692E5D"/>
    <w:p w:rsidR="00692E5D" w:rsidRDefault="00692E5D" w:rsidP="00692E5D">
      <w:r>
        <w:rPr>
          <w:rFonts w:hint="eastAsia"/>
        </w:rPr>
        <w:t>19.</w:t>
      </w:r>
      <w:r>
        <w:rPr>
          <w:rFonts w:hint="eastAsia"/>
        </w:rPr>
        <w:t>禁止</w:t>
      </w:r>
      <w:r>
        <w:rPr>
          <w:rFonts w:hint="eastAsia"/>
        </w:rPr>
        <w:t>php</w:t>
      </w:r>
      <w:r>
        <w:rPr>
          <w:rFonts w:hint="eastAsia"/>
        </w:rPr>
        <w:t>解析指定站点目录</w:t>
      </w:r>
    </w:p>
    <w:p w:rsidR="00692E5D" w:rsidRDefault="00692E5D" w:rsidP="00692E5D"/>
    <w:p w:rsidR="00692E5D" w:rsidRDefault="00692E5D" w:rsidP="00692E5D">
      <w:r>
        <w:rPr>
          <w:rFonts w:hint="eastAsia"/>
        </w:rPr>
        <w:t>20.</w:t>
      </w:r>
      <w:r>
        <w:rPr>
          <w:rFonts w:hint="eastAsia"/>
        </w:rPr>
        <w:t>使用</w:t>
      </w:r>
      <w:r>
        <w:rPr>
          <w:rFonts w:hint="eastAsia"/>
        </w:rPr>
        <w:t>tmpfs</w:t>
      </w:r>
      <w:r>
        <w:rPr>
          <w:rFonts w:hint="eastAsia"/>
        </w:rPr>
        <w:t>文件系统替代频繁访问的目录</w:t>
      </w:r>
    </w:p>
    <w:p w:rsidR="00692E5D" w:rsidRDefault="00692E5D" w:rsidP="00692E5D">
      <w:r>
        <w:rPr>
          <w:rFonts w:hint="eastAsia"/>
        </w:rPr>
        <w:t>php</w:t>
      </w:r>
      <w:r>
        <w:rPr>
          <w:rFonts w:hint="eastAsia"/>
        </w:rPr>
        <w:t>图片上传</w:t>
      </w:r>
      <w:r>
        <w:rPr>
          <w:rFonts w:hint="eastAsia"/>
        </w:rPr>
        <w:t xml:space="preserve"> php</w:t>
      </w:r>
      <w:r>
        <w:rPr>
          <w:rFonts w:hint="eastAsia"/>
        </w:rPr>
        <w:t>服务异常最终解决方案</w:t>
      </w:r>
      <w:r>
        <w:rPr>
          <w:rFonts w:hint="eastAsia"/>
        </w:rPr>
        <w:t xml:space="preserve"> mount tmpfs</w:t>
      </w:r>
    </w:p>
    <w:p w:rsidR="00692E5D" w:rsidRDefault="00692E5D" w:rsidP="00692E5D">
      <w:r>
        <w:rPr>
          <w:rFonts w:hint="eastAsia"/>
        </w:rPr>
        <w:t>编辑</w:t>
      </w:r>
      <w:r>
        <w:rPr>
          <w:rFonts w:hint="eastAsia"/>
        </w:rPr>
        <w:t xml:space="preserve"> /etc/rc.local</w:t>
      </w:r>
    </w:p>
    <w:p w:rsidR="00692E5D" w:rsidRDefault="00692E5D" w:rsidP="00692E5D">
      <w:r>
        <w:t>mount -t tmpfs   tmpfs /tmp</w:t>
      </w:r>
    </w:p>
    <w:p w:rsidR="00692E5D" w:rsidRDefault="00692E5D" w:rsidP="00692E5D"/>
    <w:p w:rsidR="00692E5D" w:rsidRDefault="00692E5D" w:rsidP="00692E5D">
      <w:r>
        <w:rPr>
          <w:rFonts w:hint="eastAsia"/>
        </w:rPr>
        <w:t>21.</w:t>
      </w:r>
      <w:r>
        <w:rPr>
          <w:rFonts w:hint="eastAsia"/>
        </w:rPr>
        <w:t>尽可能减少</w:t>
      </w:r>
      <w:r>
        <w:rPr>
          <w:rFonts w:hint="eastAsia"/>
        </w:rPr>
        <w:t>http</w:t>
      </w:r>
      <w:r>
        <w:rPr>
          <w:rFonts w:hint="eastAsia"/>
        </w:rPr>
        <w:t>请求数</w:t>
      </w:r>
    </w:p>
    <w:p w:rsidR="00692E5D" w:rsidRDefault="00692E5D" w:rsidP="00692E5D"/>
    <w:p w:rsidR="00692E5D" w:rsidRDefault="00692E5D" w:rsidP="00692E5D">
      <w:r>
        <w:rPr>
          <w:rFonts w:hint="eastAsia"/>
        </w:rPr>
        <w:t>常用方法，合并</w:t>
      </w:r>
      <w:r>
        <w:rPr>
          <w:rFonts w:hint="eastAsia"/>
        </w:rPr>
        <w:t>js css</w:t>
      </w:r>
      <w:r>
        <w:rPr>
          <w:rFonts w:hint="eastAsia"/>
        </w:rPr>
        <w:t>以及</w:t>
      </w:r>
      <w:r>
        <w:rPr>
          <w:rFonts w:hint="eastAsia"/>
        </w:rPr>
        <w:t>image maps</w:t>
      </w:r>
      <w:r>
        <w:rPr>
          <w:rFonts w:hint="eastAsia"/>
        </w:rPr>
        <w:t>和</w:t>
      </w:r>
      <w:r>
        <w:rPr>
          <w:rFonts w:hint="eastAsia"/>
        </w:rPr>
        <w:t>css sprites</w:t>
      </w:r>
      <w:r>
        <w:rPr>
          <w:rFonts w:hint="eastAsia"/>
        </w:rPr>
        <w:t>等</w:t>
      </w:r>
    </w:p>
    <w:p w:rsidR="00692E5D" w:rsidRDefault="00692E5D" w:rsidP="00692E5D"/>
    <w:p w:rsidR="00692E5D" w:rsidRDefault="00692E5D" w:rsidP="00692E5D">
      <w:r>
        <w:rPr>
          <w:rFonts w:hint="eastAsia"/>
        </w:rPr>
        <w:t>工具网站</w:t>
      </w:r>
      <w:r>
        <w:rPr>
          <w:rFonts w:hint="eastAsia"/>
        </w:rPr>
        <w:t xml:space="preserve">  http://www.csssprites.com</w:t>
      </w:r>
    </w:p>
    <w:p w:rsidR="00692E5D" w:rsidRDefault="00692E5D" w:rsidP="00692E5D"/>
    <w:p w:rsidR="00692E5D" w:rsidRDefault="00692E5D" w:rsidP="00692E5D"/>
    <w:p w:rsidR="00692E5D" w:rsidRDefault="00692E5D" w:rsidP="00692E5D">
      <w:r>
        <w:rPr>
          <w:rFonts w:hint="eastAsia"/>
        </w:rPr>
        <w:t>22.</w:t>
      </w:r>
      <w:r>
        <w:rPr>
          <w:rFonts w:hint="eastAsia"/>
        </w:rPr>
        <w:t>使用</w:t>
      </w:r>
      <w:r>
        <w:rPr>
          <w:rFonts w:hint="eastAsia"/>
        </w:rPr>
        <w:t>CDN</w:t>
      </w:r>
      <w:r>
        <w:rPr>
          <w:rFonts w:hint="eastAsia"/>
        </w:rPr>
        <w:t>做网站加速</w:t>
      </w:r>
    </w:p>
    <w:p w:rsidR="00692E5D" w:rsidRDefault="00692E5D" w:rsidP="00692E5D"/>
    <w:p w:rsidR="00692E5D" w:rsidRDefault="00692E5D" w:rsidP="00692E5D">
      <w:r>
        <w:rPr>
          <w:rFonts w:hint="eastAsia"/>
        </w:rPr>
        <w:t>简单地讲，通过现有的</w:t>
      </w:r>
      <w:r>
        <w:rPr>
          <w:rFonts w:hint="eastAsia"/>
        </w:rPr>
        <w:t>internet</w:t>
      </w:r>
      <w:r>
        <w:rPr>
          <w:rFonts w:hint="eastAsia"/>
        </w:rPr>
        <w:t>中增加一层新的网络架构。将网站的内容发布到最接近用户的</w:t>
      </w:r>
    </w:p>
    <w:p w:rsidR="00692E5D" w:rsidRDefault="00692E5D" w:rsidP="00692E5D">
      <w:r>
        <w:rPr>
          <w:rFonts w:hint="eastAsia"/>
        </w:rPr>
        <w:lastRenderedPageBreak/>
        <w:t>cache</w:t>
      </w:r>
      <w:r>
        <w:rPr>
          <w:rFonts w:hint="eastAsia"/>
        </w:rPr>
        <w:t>服务器内，通过</w:t>
      </w:r>
      <w:r>
        <w:rPr>
          <w:rFonts w:hint="eastAsia"/>
        </w:rPr>
        <w:t>DNS</w:t>
      </w:r>
      <w:r>
        <w:rPr>
          <w:rFonts w:hint="eastAsia"/>
        </w:rPr>
        <w:t>负载均衡技术，实现用户就近访问</w:t>
      </w:r>
      <w:r>
        <w:rPr>
          <w:rFonts w:hint="eastAsia"/>
        </w:rPr>
        <w:t>cache</w:t>
      </w:r>
      <w:r>
        <w:rPr>
          <w:rFonts w:hint="eastAsia"/>
        </w:rPr>
        <w:t>服务器的内容，这样可以有效</w:t>
      </w:r>
    </w:p>
    <w:p w:rsidR="00692E5D" w:rsidRDefault="00692E5D" w:rsidP="00692E5D">
      <w:r>
        <w:rPr>
          <w:rFonts w:hint="eastAsia"/>
        </w:rPr>
        <w:t>减少数据在网络上传输的时间，提高速度。</w:t>
      </w:r>
    </w:p>
    <w:p w:rsidR="00692E5D" w:rsidRDefault="00692E5D" w:rsidP="00692E5D"/>
    <w:p w:rsidR="00692E5D" w:rsidRDefault="00692E5D" w:rsidP="00692E5D">
      <w:r>
        <w:rPr>
          <w:rFonts w:hint="eastAsia"/>
        </w:rPr>
        <w:t>23.apache</w:t>
      </w:r>
      <w:r>
        <w:rPr>
          <w:rFonts w:hint="eastAsia"/>
        </w:rPr>
        <w:t>程序架构优化</w:t>
      </w:r>
    </w:p>
    <w:p w:rsidR="00692E5D" w:rsidRDefault="00692E5D" w:rsidP="00692E5D">
      <w:r>
        <w:rPr>
          <w:rFonts w:hint="eastAsia"/>
        </w:rPr>
        <w:t>程序页面服务器</w:t>
      </w:r>
    </w:p>
    <w:p w:rsidR="00692E5D" w:rsidRDefault="00692E5D" w:rsidP="00692E5D">
      <w:r>
        <w:rPr>
          <w:rFonts w:hint="eastAsia"/>
        </w:rPr>
        <w:t>图片附件服务器</w:t>
      </w:r>
    </w:p>
    <w:p w:rsidR="00692E5D" w:rsidRDefault="00692E5D" w:rsidP="00692E5D">
      <w:r>
        <w:rPr>
          <w:rFonts w:hint="eastAsia"/>
        </w:rPr>
        <w:t>上传服务器</w:t>
      </w:r>
    </w:p>
    <w:p w:rsidR="00692E5D" w:rsidRDefault="00692E5D" w:rsidP="00692E5D">
      <w:r>
        <w:rPr>
          <w:rFonts w:hint="eastAsia"/>
        </w:rPr>
        <w:t>以上三者的功能尽量分离</w:t>
      </w:r>
    </w:p>
    <w:p w:rsidR="00692E5D" w:rsidRDefault="00692E5D" w:rsidP="00692E5D">
      <w:r>
        <w:rPr>
          <w:rFonts w:hint="eastAsia"/>
        </w:rPr>
        <w:t>a</w:t>
      </w:r>
      <w:r>
        <w:rPr>
          <w:rFonts w:hint="eastAsia"/>
        </w:rPr>
        <w:t>。分离最佳方式是分别使用独立服务器（需要程序支持）</w:t>
      </w:r>
    </w:p>
    <w:p w:rsidR="00692E5D" w:rsidRDefault="00692E5D" w:rsidP="00692E5D">
      <w:r>
        <w:rPr>
          <w:rFonts w:hint="eastAsia"/>
        </w:rPr>
        <w:t>b</w:t>
      </w:r>
      <w:r>
        <w:rPr>
          <w:rFonts w:hint="eastAsia"/>
        </w:rPr>
        <w:t>。次选方案在前端负载均衡器通过</w:t>
      </w:r>
      <w:r>
        <w:rPr>
          <w:rFonts w:hint="eastAsia"/>
        </w:rPr>
        <w:t>haproxy/nginx</w:t>
      </w:r>
      <w:r>
        <w:rPr>
          <w:rFonts w:hint="eastAsia"/>
        </w:rPr>
        <w:t>根据目录或者扩展名请求后面</w:t>
      </w:r>
    </w:p>
    <w:p w:rsidR="00692E5D" w:rsidRDefault="00692E5D" w:rsidP="00692E5D">
      <w:r>
        <w:rPr>
          <w:rFonts w:hint="eastAsia"/>
        </w:rPr>
        <w:t>对应的服务器</w:t>
      </w:r>
    </w:p>
    <w:p w:rsidR="00692E5D" w:rsidRDefault="00692E5D" w:rsidP="00692E5D">
      <w:r>
        <w:rPr>
          <w:rFonts w:hint="eastAsia"/>
        </w:rPr>
        <w:t>根据扩展名分发</w:t>
      </w:r>
    </w:p>
    <w:p w:rsidR="00692E5D" w:rsidRDefault="00692E5D" w:rsidP="00692E5D">
      <w:r>
        <w:rPr>
          <w:rFonts w:hint="eastAsia"/>
        </w:rPr>
        <w:t>根据</w:t>
      </w:r>
      <w:r>
        <w:rPr>
          <w:rFonts w:hint="eastAsia"/>
        </w:rPr>
        <w:t>url</w:t>
      </w:r>
      <w:r>
        <w:rPr>
          <w:rFonts w:hint="eastAsia"/>
        </w:rPr>
        <w:t>分发</w:t>
      </w:r>
    </w:p>
    <w:p w:rsidR="00692E5D" w:rsidRDefault="00692E5D" w:rsidP="00692E5D">
      <w:pPr>
        <w:rPr>
          <w:rFonts w:hint="eastAsia"/>
        </w:rPr>
      </w:pPr>
      <w:r>
        <w:rPr>
          <w:rFonts w:hint="eastAsia"/>
        </w:rPr>
        <w:t>其他的抛给</w:t>
      </w:r>
      <w:r>
        <w:rPr>
          <w:rFonts w:hint="eastAsia"/>
        </w:rPr>
        <w:t>web</w:t>
      </w:r>
      <w:r>
        <w:rPr>
          <w:rFonts w:hint="eastAsia"/>
        </w:rPr>
        <w:t>服务器</w:t>
      </w:r>
    </w:p>
    <w:p w:rsidR="00554072" w:rsidRDefault="00554072" w:rsidP="00554072">
      <w:pPr>
        <w:pStyle w:val="1"/>
        <w:rPr>
          <w:rFonts w:hint="eastAsia"/>
        </w:rPr>
      </w:pPr>
      <w:r>
        <w:rPr>
          <w:rFonts w:hint="eastAsia"/>
        </w:rPr>
        <w:t>Tomcat</w:t>
      </w:r>
    </w:p>
    <w:p w:rsidR="00554072" w:rsidRDefault="00554072" w:rsidP="00554072">
      <w:pPr>
        <w:rPr>
          <w:rFonts w:hint="eastAsia"/>
        </w:rPr>
      </w:pPr>
      <w:r>
        <w:rPr>
          <w:rFonts w:hint="eastAsia"/>
        </w:rPr>
        <w:t>生产环境中可以</w:t>
      </w:r>
      <w:r w:rsidRPr="00554072">
        <w:rPr>
          <w:rFonts w:hint="eastAsia"/>
        </w:rPr>
        <w:t>通过</w:t>
      </w:r>
      <w:r w:rsidRPr="00554072">
        <w:rPr>
          <w:rFonts w:hint="eastAsia"/>
        </w:rPr>
        <w:t>mod_jk</w:t>
      </w:r>
      <w:r w:rsidRPr="00554072">
        <w:rPr>
          <w:rFonts w:hint="eastAsia"/>
        </w:rPr>
        <w:t>模块将</w:t>
      </w:r>
      <w:r w:rsidRPr="00554072">
        <w:rPr>
          <w:rFonts w:hint="eastAsia"/>
        </w:rPr>
        <w:t>apache</w:t>
      </w:r>
      <w:r>
        <w:rPr>
          <w:rFonts w:hint="eastAsia"/>
        </w:rPr>
        <w:t>(</w:t>
      </w:r>
      <w:r>
        <w:rPr>
          <w:rFonts w:hint="eastAsia"/>
        </w:rPr>
        <w:t>并发量不大时考虑采用</w:t>
      </w:r>
      <w:r w:rsidRPr="00554072">
        <w:t>Prefork MPM</w:t>
      </w:r>
      <w:r>
        <w:t>模式</w:t>
      </w:r>
      <w:r>
        <w:rPr>
          <w:rFonts w:hint="eastAsia"/>
        </w:rPr>
        <w:t>)</w:t>
      </w:r>
      <w:r w:rsidRPr="00554072">
        <w:rPr>
          <w:rFonts w:hint="eastAsia"/>
        </w:rPr>
        <w:t>和</w:t>
      </w:r>
      <w:r w:rsidRPr="00554072">
        <w:rPr>
          <w:rFonts w:hint="eastAsia"/>
        </w:rPr>
        <w:t>tomcat</w:t>
      </w:r>
      <w:r w:rsidRPr="00554072">
        <w:rPr>
          <w:rFonts w:hint="eastAsia"/>
        </w:rPr>
        <w:t>进行整合实现动、静分离</w:t>
      </w:r>
      <w:r>
        <w:rPr>
          <w:rFonts w:hint="eastAsia"/>
        </w:rPr>
        <w:t>，从而提升系统性能。</w:t>
      </w:r>
    </w:p>
    <w:p w:rsidR="00554072" w:rsidRDefault="00554072" w:rsidP="00554072">
      <w:pPr>
        <w:rPr>
          <w:rFonts w:hint="eastAsia"/>
        </w:rPr>
      </w:pPr>
      <w:r>
        <w:rPr>
          <w:rFonts w:hint="eastAsia"/>
        </w:rPr>
        <w:t>tomcat</w:t>
      </w:r>
      <w:r>
        <w:rPr>
          <w:rFonts w:hint="eastAsia"/>
        </w:rPr>
        <w:t>的</w:t>
      </w:r>
      <w:r>
        <w:rPr>
          <w:rFonts w:hint="eastAsia"/>
        </w:rPr>
        <w:t>Connector</w:t>
      </w:r>
      <w:r>
        <w:rPr>
          <w:rFonts w:hint="eastAsia"/>
        </w:rPr>
        <w:t>支持两种协议：</w:t>
      </w:r>
      <w:r>
        <w:rPr>
          <w:rFonts w:hint="eastAsia"/>
        </w:rPr>
        <w:t>HTTP/1.1</w:t>
      </w:r>
      <w:r>
        <w:rPr>
          <w:rFonts w:hint="eastAsia"/>
        </w:rPr>
        <w:t>和</w:t>
      </w:r>
      <w:r>
        <w:rPr>
          <w:rFonts w:hint="eastAsia"/>
        </w:rPr>
        <w:t>AJP/1.3</w:t>
      </w:r>
      <w:r>
        <w:rPr>
          <w:rFonts w:hint="eastAsia"/>
        </w:rPr>
        <w:t>，</w:t>
      </w:r>
      <w:r>
        <w:rPr>
          <w:rFonts w:hint="eastAsia"/>
        </w:rPr>
        <w:t>HTTP</w:t>
      </w:r>
      <w:r>
        <w:rPr>
          <w:rFonts w:hint="eastAsia"/>
        </w:rPr>
        <w:t>比较简单，在此不做介绍。</w:t>
      </w:r>
    </w:p>
    <w:p w:rsidR="00554072" w:rsidRDefault="00554072" w:rsidP="00554072">
      <w:pPr>
        <w:rPr>
          <w:rFonts w:hint="eastAsia"/>
        </w:rPr>
      </w:pPr>
      <w:r>
        <w:rPr>
          <w:rFonts w:hint="eastAsia"/>
        </w:rPr>
        <w:t>AJP</w:t>
      </w:r>
      <w:r>
        <w:rPr>
          <w:rFonts w:hint="eastAsia"/>
        </w:rPr>
        <w:t>主要用于</w:t>
      </w:r>
      <w:r>
        <w:rPr>
          <w:rFonts w:hint="eastAsia"/>
        </w:rPr>
        <w:t>Tomcat</w:t>
      </w:r>
      <w:r>
        <w:rPr>
          <w:rFonts w:hint="eastAsia"/>
        </w:rPr>
        <w:t>的负载均衡，即</w:t>
      </w:r>
      <w:r>
        <w:rPr>
          <w:rFonts w:hint="eastAsia"/>
        </w:rPr>
        <w:t>Web Server(</w:t>
      </w:r>
      <w:r>
        <w:rPr>
          <w:rFonts w:hint="eastAsia"/>
        </w:rPr>
        <w:t>如</w:t>
      </w:r>
      <w:r>
        <w:rPr>
          <w:rFonts w:hint="eastAsia"/>
        </w:rPr>
        <w:t xml:space="preserve">Apache) </w:t>
      </w:r>
      <w:r>
        <w:rPr>
          <w:rFonts w:hint="eastAsia"/>
        </w:rPr>
        <w:t>可以通过</w:t>
      </w:r>
      <w:r>
        <w:rPr>
          <w:rFonts w:hint="eastAsia"/>
        </w:rPr>
        <w:t>AJP</w:t>
      </w:r>
      <w:r>
        <w:rPr>
          <w:rFonts w:hint="eastAsia"/>
        </w:rPr>
        <w:t>协议向</w:t>
      </w:r>
      <w:r>
        <w:rPr>
          <w:rFonts w:hint="eastAsia"/>
        </w:rPr>
        <w:t>Tomcat</w:t>
      </w:r>
      <w:r>
        <w:rPr>
          <w:rFonts w:hint="eastAsia"/>
        </w:rPr>
        <w:t>发请求。</w:t>
      </w:r>
    </w:p>
    <w:p w:rsidR="00554072" w:rsidRDefault="00554072" w:rsidP="00554072">
      <w:pPr>
        <w:rPr>
          <w:rFonts w:hint="eastAsia"/>
        </w:rPr>
      </w:pPr>
      <w:r>
        <w:rPr>
          <w:rFonts w:hint="eastAsia"/>
        </w:rPr>
        <w:t>AJP(Apache JServ Protocol)</w:t>
      </w:r>
      <w:r>
        <w:rPr>
          <w:rFonts w:hint="eastAsia"/>
        </w:rPr>
        <w:t>是一种定向包协议</w:t>
      </w:r>
      <w:r>
        <w:rPr>
          <w:rFonts w:hint="eastAsia"/>
        </w:rPr>
        <w:t xml:space="preserve">, </w:t>
      </w:r>
      <w:r>
        <w:rPr>
          <w:rFonts w:hint="eastAsia"/>
        </w:rPr>
        <w:t>用于将传入</w:t>
      </w:r>
    </w:p>
    <w:p w:rsidR="00554072" w:rsidRDefault="00554072" w:rsidP="00554072">
      <w:pPr>
        <w:rPr>
          <w:rFonts w:hint="eastAsia"/>
        </w:rPr>
      </w:pPr>
      <w:r>
        <w:rPr>
          <w:rFonts w:hint="eastAsia"/>
        </w:rPr>
        <w:t>Web Server(</w:t>
      </w:r>
      <w:r>
        <w:rPr>
          <w:rFonts w:hint="eastAsia"/>
        </w:rPr>
        <w:t>如</w:t>
      </w:r>
      <w:r>
        <w:rPr>
          <w:rFonts w:hint="eastAsia"/>
        </w:rPr>
        <w:t>Apache)</w:t>
      </w:r>
      <w:r>
        <w:rPr>
          <w:rFonts w:hint="eastAsia"/>
        </w:rPr>
        <w:t>的</w:t>
      </w:r>
      <w:r>
        <w:rPr>
          <w:rFonts w:hint="eastAsia"/>
        </w:rPr>
        <w:t>request</w:t>
      </w:r>
      <w:r>
        <w:rPr>
          <w:rFonts w:hint="eastAsia"/>
        </w:rPr>
        <w:t>传递到处理具体业务的</w:t>
      </w:r>
      <w:r>
        <w:rPr>
          <w:rFonts w:hint="eastAsia"/>
        </w:rPr>
        <w:t>Application Server(</w:t>
      </w:r>
      <w:r>
        <w:rPr>
          <w:rFonts w:hint="eastAsia"/>
        </w:rPr>
        <w:t>如</w:t>
      </w:r>
      <w:r>
        <w:rPr>
          <w:rFonts w:hint="eastAsia"/>
        </w:rPr>
        <w:t>Tomcat</w:t>
      </w:r>
      <w:r>
        <w:rPr>
          <w:rFonts w:hint="eastAsia"/>
        </w:rPr>
        <w:t>）</w:t>
      </w:r>
    </w:p>
    <w:p w:rsidR="00554072" w:rsidRDefault="00554072" w:rsidP="00554072">
      <w:pPr>
        <w:rPr>
          <w:rFonts w:hint="eastAsia"/>
        </w:rPr>
      </w:pPr>
      <w:r>
        <w:rPr>
          <w:rFonts w:hint="eastAsia"/>
        </w:rPr>
        <w:t>AJP</w:t>
      </w:r>
      <w:r>
        <w:rPr>
          <w:rFonts w:hint="eastAsia"/>
        </w:rPr>
        <w:t>协议有如下优点：</w:t>
      </w:r>
    </w:p>
    <w:p w:rsidR="00554072" w:rsidRDefault="00554072" w:rsidP="00554072"/>
    <w:p w:rsidR="00554072" w:rsidRDefault="00554072" w:rsidP="00554072">
      <w:pPr>
        <w:rPr>
          <w:rFonts w:hint="eastAsia"/>
        </w:rPr>
      </w:pPr>
      <w:r>
        <w:rPr>
          <w:rFonts w:hint="eastAsia"/>
        </w:rPr>
        <w:lastRenderedPageBreak/>
        <w:t>（</w:t>
      </w:r>
      <w:r>
        <w:rPr>
          <w:rFonts w:hint="eastAsia"/>
        </w:rPr>
        <w:t>1</w:t>
      </w:r>
      <w:r>
        <w:rPr>
          <w:rFonts w:hint="eastAsia"/>
        </w:rPr>
        <w:t>）、</w:t>
      </w:r>
      <w:r>
        <w:rPr>
          <w:rFonts w:hint="eastAsia"/>
        </w:rPr>
        <w:t xml:space="preserve"> AJP</w:t>
      </w:r>
      <w:r>
        <w:rPr>
          <w:rFonts w:hint="eastAsia"/>
        </w:rPr>
        <w:t>使用二进制来传输可读性文本，</w:t>
      </w:r>
      <w:r>
        <w:rPr>
          <w:rFonts w:hint="eastAsia"/>
        </w:rPr>
        <w:t>Web Server</w:t>
      </w:r>
      <w:r>
        <w:rPr>
          <w:rFonts w:hint="eastAsia"/>
        </w:rPr>
        <w:t>通过</w:t>
      </w:r>
      <w:r>
        <w:rPr>
          <w:rFonts w:hint="eastAsia"/>
        </w:rPr>
        <w:t>TCP</w:t>
      </w:r>
      <w:r>
        <w:rPr>
          <w:rFonts w:hint="eastAsia"/>
        </w:rPr>
        <w:t>连接</w:t>
      </w:r>
      <w:r>
        <w:rPr>
          <w:rFonts w:hint="eastAsia"/>
        </w:rPr>
        <w:t>Application Server</w:t>
      </w:r>
      <w:r>
        <w:rPr>
          <w:rFonts w:hint="eastAsia"/>
        </w:rPr>
        <w:t>，与</w:t>
      </w:r>
      <w:r>
        <w:rPr>
          <w:rFonts w:hint="eastAsia"/>
        </w:rPr>
        <w:t>HTTP</w:t>
      </w:r>
      <w:r>
        <w:rPr>
          <w:rFonts w:hint="eastAsia"/>
        </w:rPr>
        <w:t>相比，性能更高。</w:t>
      </w:r>
    </w:p>
    <w:p w:rsidR="00554072" w:rsidRDefault="00554072" w:rsidP="00554072">
      <w:pPr>
        <w:rPr>
          <w:rFonts w:hint="eastAsia"/>
        </w:rPr>
      </w:pPr>
      <w:r>
        <w:rPr>
          <w:rFonts w:hint="eastAsia"/>
        </w:rPr>
        <w:t>（</w:t>
      </w:r>
      <w:r>
        <w:rPr>
          <w:rFonts w:hint="eastAsia"/>
        </w:rPr>
        <w:t>2</w:t>
      </w:r>
      <w:r>
        <w:rPr>
          <w:rFonts w:hint="eastAsia"/>
        </w:rPr>
        <w:t>）、</w:t>
      </w:r>
      <w:r>
        <w:rPr>
          <w:rFonts w:hint="eastAsia"/>
        </w:rPr>
        <w:t xml:space="preserve"> </w:t>
      </w:r>
      <w:r>
        <w:rPr>
          <w:rFonts w:hint="eastAsia"/>
        </w:rPr>
        <w:t>为了减少生成</w:t>
      </w:r>
      <w:r>
        <w:rPr>
          <w:rFonts w:hint="eastAsia"/>
        </w:rPr>
        <w:t>socket</w:t>
      </w:r>
      <w:r>
        <w:rPr>
          <w:rFonts w:hint="eastAsia"/>
        </w:rPr>
        <w:t>的开销，</w:t>
      </w:r>
      <w:r>
        <w:rPr>
          <w:rFonts w:hint="eastAsia"/>
        </w:rPr>
        <w:t>Web Server</w:t>
      </w:r>
      <w:r>
        <w:rPr>
          <w:rFonts w:hint="eastAsia"/>
        </w:rPr>
        <w:t>和</w:t>
      </w:r>
      <w:r>
        <w:rPr>
          <w:rFonts w:hint="eastAsia"/>
        </w:rPr>
        <w:t>Application Server</w:t>
      </w:r>
      <w:r>
        <w:rPr>
          <w:rFonts w:hint="eastAsia"/>
        </w:rPr>
        <w:t>之间保持持久性的</w:t>
      </w:r>
      <w:r>
        <w:rPr>
          <w:rFonts w:hint="eastAsia"/>
        </w:rPr>
        <w:t>TCP</w:t>
      </w:r>
      <w:r>
        <w:rPr>
          <w:rFonts w:hint="eastAsia"/>
        </w:rPr>
        <w:t>连接，对多个</w:t>
      </w:r>
      <w:r>
        <w:rPr>
          <w:rFonts w:hint="eastAsia"/>
        </w:rPr>
        <w:t>request/response</w:t>
      </w:r>
      <w:r>
        <w:rPr>
          <w:rFonts w:hint="eastAsia"/>
        </w:rPr>
        <w:t>循环重用一个连接。</w:t>
      </w:r>
    </w:p>
    <w:p w:rsidR="00554072" w:rsidRDefault="00554072" w:rsidP="00554072">
      <w:pPr>
        <w:rPr>
          <w:rFonts w:hint="eastAsia"/>
        </w:rPr>
      </w:pPr>
      <w:r>
        <w:rPr>
          <w:rFonts w:hint="eastAsia"/>
        </w:rPr>
        <w:t>（</w:t>
      </w:r>
      <w:r>
        <w:rPr>
          <w:rFonts w:hint="eastAsia"/>
        </w:rPr>
        <w:t>3</w:t>
      </w:r>
      <w:r>
        <w:rPr>
          <w:rFonts w:hint="eastAsia"/>
        </w:rPr>
        <w:t>）、当连接分配给一个特定的</w:t>
      </w:r>
      <w:r>
        <w:rPr>
          <w:rFonts w:hint="eastAsia"/>
        </w:rPr>
        <w:t>request</w:t>
      </w:r>
      <w:r>
        <w:rPr>
          <w:rFonts w:hint="eastAsia"/>
        </w:rPr>
        <w:t>后，在该</w:t>
      </w:r>
      <w:r>
        <w:rPr>
          <w:rFonts w:hint="eastAsia"/>
        </w:rPr>
        <w:t>request</w:t>
      </w:r>
      <w:r>
        <w:rPr>
          <w:rFonts w:hint="eastAsia"/>
        </w:rPr>
        <w:t>完成之前不会再分配给其他</w:t>
      </w:r>
      <w:r>
        <w:rPr>
          <w:rFonts w:hint="eastAsia"/>
        </w:rPr>
        <w:t>request</w:t>
      </w:r>
      <w:r>
        <w:rPr>
          <w:rFonts w:hint="eastAsia"/>
        </w:rPr>
        <w:t>。因此，</w:t>
      </w:r>
      <w:r>
        <w:rPr>
          <w:rFonts w:hint="eastAsia"/>
        </w:rPr>
        <w:t>request</w:t>
      </w:r>
      <w:r>
        <w:rPr>
          <w:rFonts w:hint="eastAsia"/>
        </w:rPr>
        <w:t>在一个连接上是独占的。</w:t>
      </w:r>
    </w:p>
    <w:p w:rsidR="00554072" w:rsidRDefault="00554072" w:rsidP="00554072">
      <w:pPr>
        <w:rPr>
          <w:rFonts w:hint="eastAsia"/>
        </w:rPr>
      </w:pPr>
      <w:r>
        <w:rPr>
          <w:rFonts w:hint="eastAsia"/>
        </w:rPr>
        <w:t>（</w:t>
      </w:r>
      <w:r>
        <w:rPr>
          <w:rFonts w:hint="eastAsia"/>
        </w:rPr>
        <w:t>4</w:t>
      </w:r>
      <w:r>
        <w:rPr>
          <w:rFonts w:hint="eastAsia"/>
        </w:rPr>
        <w:t>）、在连接上发送的请求信息是高度压缩的，这使得</w:t>
      </w:r>
      <w:r>
        <w:rPr>
          <w:rFonts w:hint="eastAsia"/>
        </w:rPr>
        <w:t>AJP</w:t>
      </w:r>
      <w:r>
        <w:rPr>
          <w:rFonts w:hint="eastAsia"/>
        </w:rPr>
        <w:t>仅占用极少带宽。</w:t>
      </w:r>
    </w:p>
    <w:p w:rsidR="00554072" w:rsidRPr="00554072" w:rsidRDefault="00554072" w:rsidP="00554072"/>
    <w:p w:rsidR="00692E5D" w:rsidRDefault="00676A64" w:rsidP="00676A64">
      <w:pPr>
        <w:pStyle w:val="1"/>
      </w:pPr>
      <w:r w:rsidRPr="00676A64">
        <w:rPr>
          <w:rFonts w:hint="eastAsia"/>
        </w:rPr>
        <w:t>NFS</w:t>
      </w:r>
      <w:r w:rsidRPr="00676A64">
        <w:rPr>
          <w:rFonts w:hint="eastAsia"/>
        </w:rPr>
        <w:t>服务</w:t>
      </w:r>
    </w:p>
    <w:p w:rsidR="00676A64" w:rsidRDefault="00676A64" w:rsidP="00676A64">
      <w:r>
        <w:rPr>
          <w:rFonts w:hint="eastAsia"/>
        </w:rPr>
        <w:t>要部署</w:t>
      </w:r>
      <w:r>
        <w:rPr>
          <w:rFonts w:hint="eastAsia"/>
        </w:rPr>
        <w:t>NFS</w:t>
      </w:r>
      <w:r>
        <w:rPr>
          <w:rFonts w:hint="eastAsia"/>
        </w:rPr>
        <w:t>服务，必须安装下面两个软件包</w:t>
      </w:r>
    </w:p>
    <w:p w:rsidR="00676A64" w:rsidRDefault="00676A64" w:rsidP="00676A64">
      <w:r>
        <w:rPr>
          <w:rFonts w:hint="eastAsia"/>
        </w:rPr>
        <w:t xml:space="preserve">1.nfs-utils </w:t>
      </w:r>
      <w:r>
        <w:rPr>
          <w:rFonts w:hint="eastAsia"/>
        </w:rPr>
        <w:t>主程序</w:t>
      </w:r>
      <w:r>
        <w:rPr>
          <w:rFonts w:hint="eastAsia"/>
        </w:rPr>
        <w:t xml:space="preserve"> </w:t>
      </w:r>
      <w:r>
        <w:rPr>
          <w:rFonts w:hint="eastAsia"/>
        </w:rPr>
        <w:t>包括</w:t>
      </w:r>
      <w:r>
        <w:rPr>
          <w:rFonts w:hint="eastAsia"/>
        </w:rPr>
        <w:t>rpc.nfsd rpc.mountd</w:t>
      </w:r>
      <w:r>
        <w:rPr>
          <w:rFonts w:hint="eastAsia"/>
        </w:rPr>
        <w:t>两个</w:t>
      </w:r>
      <w:r>
        <w:rPr>
          <w:rFonts w:hint="eastAsia"/>
        </w:rPr>
        <w:t>daemons</w:t>
      </w:r>
      <w:r>
        <w:rPr>
          <w:rFonts w:hint="eastAsia"/>
        </w:rPr>
        <w:t>和相关说明文档及执行命令等</w:t>
      </w:r>
    </w:p>
    <w:p w:rsidR="00676A64" w:rsidRDefault="00676A64" w:rsidP="00676A64">
      <w:r>
        <w:rPr>
          <w:rFonts w:hint="eastAsia"/>
        </w:rPr>
        <w:t>2.portmap</w:t>
      </w:r>
      <w:r>
        <w:rPr>
          <w:rFonts w:hint="eastAsia"/>
        </w:rPr>
        <w:t>：</w:t>
      </w:r>
      <w:r>
        <w:rPr>
          <w:rFonts w:hint="eastAsia"/>
        </w:rPr>
        <w:t>centos5.x</w:t>
      </w:r>
      <w:r>
        <w:rPr>
          <w:rFonts w:hint="eastAsia"/>
        </w:rPr>
        <w:t>下面的</w:t>
      </w:r>
      <w:r>
        <w:rPr>
          <w:rFonts w:hint="eastAsia"/>
        </w:rPr>
        <w:t>RPC</w:t>
      </w:r>
      <w:r>
        <w:rPr>
          <w:rFonts w:hint="eastAsia"/>
        </w:rPr>
        <w:t>的主程序，</w:t>
      </w:r>
      <w:r>
        <w:rPr>
          <w:rFonts w:hint="eastAsia"/>
        </w:rPr>
        <w:t>centos6</w:t>
      </w:r>
      <w:r>
        <w:rPr>
          <w:rFonts w:hint="eastAsia"/>
        </w:rPr>
        <w:t>下为</w:t>
      </w:r>
      <w:r>
        <w:rPr>
          <w:rFonts w:hint="eastAsia"/>
        </w:rPr>
        <w:t>rpcbind</w:t>
      </w:r>
    </w:p>
    <w:p w:rsidR="00676A64" w:rsidRDefault="00676A64" w:rsidP="00676A64">
      <w:r>
        <w:rPr>
          <w:rFonts w:hint="eastAsia"/>
        </w:rPr>
        <w:t>NFS</w:t>
      </w:r>
      <w:r>
        <w:rPr>
          <w:rFonts w:hint="eastAsia"/>
        </w:rPr>
        <w:t>可以被视为一个</w:t>
      </w:r>
      <w:r>
        <w:rPr>
          <w:rFonts w:hint="eastAsia"/>
        </w:rPr>
        <w:t>RPC</w:t>
      </w:r>
      <w:r>
        <w:rPr>
          <w:rFonts w:hint="eastAsia"/>
        </w:rPr>
        <w:t>程序，在启动程序前，需要做好端口映射工作，这个映射工作就是由</w:t>
      </w:r>
      <w:r>
        <w:rPr>
          <w:rFonts w:hint="eastAsia"/>
        </w:rPr>
        <w:t>portmap</w:t>
      </w:r>
    </w:p>
    <w:p w:rsidR="00676A64" w:rsidRDefault="00676A64" w:rsidP="00676A64">
      <w:r>
        <w:rPr>
          <w:rFonts w:hint="eastAsia"/>
        </w:rPr>
        <w:t>或</w:t>
      </w:r>
      <w:r>
        <w:rPr>
          <w:rFonts w:hint="eastAsia"/>
        </w:rPr>
        <w:t>rpcbind</w:t>
      </w:r>
      <w:r>
        <w:rPr>
          <w:rFonts w:hint="eastAsia"/>
        </w:rPr>
        <w:t>完成的，因此，在提供</w:t>
      </w:r>
      <w:r>
        <w:rPr>
          <w:rFonts w:hint="eastAsia"/>
        </w:rPr>
        <w:t>NFS</w:t>
      </w:r>
      <w:r>
        <w:rPr>
          <w:rFonts w:hint="eastAsia"/>
        </w:rPr>
        <w:t>服务之前，先要</w:t>
      </w:r>
    </w:p>
    <w:p w:rsidR="00676A64" w:rsidRDefault="00676A64" w:rsidP="00676A64">
      <w:r>
        <w:rPr>
          <w:rFonts w:hint="eastAsia"/>
        </w:rPr>
        <w:t>启动</w:t>
      </w:r>
      <w:r>
        <w:rPr>
          <w:rFonts w:hint="eastAsia"/>
        </w:rPr>
        <w:t>portmap</w:t>
      </w:r>
      <w:r>
        <w:rPr>
          <w:rFonts w:hint="eastAsia"/>
        </w:rPr>
        <w:t>服务</w:t>
      </w:r>
    </w:p>
    <w:p w:rsidR="00676A64" w:rsidRDefault="00676A64" w:rsidP="00676A64">
      <w:r>
        <w:rPr>
          <w:rFonts w:hint="eastAsia"/>
        </w:rPr>
        <w:t xml:space="preserve">  </w:t>
      </w:r>
      <w:r>
        <w:rPr>
          <w:rFonts w:hint="eastAsia"/>
        </w:rPr>
        <w:t>查看</w:t>
      </w:r>
      <w:r>
        <w:rPr>
          <w:rFonts w:hint="eastAsia"/>
        </w:rPr>
        <w:t>NFS</w:t>
      </w:r>
      <w:r>
        <w:rPr>
          <w:rFonts w:hint="eastAsia"/>
        </w:rPr>
        <w:t>软件包</w:t>
      </w:r>
    </w:p>
    <w:p w:rsidR="00676A64" w:rsidRDefault="00676A64" w:rsidP="00676A64">
      <w:r>
        <w:t xml:space="preserve">  rpm -aq nfs-utils portmap</w:t>
      </w:r>
    </w:p>
    <w:p w:rsidR="00676A64" w:rsidRDefault="00676A64" w:rsidP="00676A64">
      <w:r>
        <w:t xml:space="preserve">  </w:t>
      </w:r>
    </w:p>
    <w:p w:rsidR="00676A64" w:rsidRDefault="00676A64" w:rsidP="00676A64">
      <w:r>
        <w:rPr>
          <w:rFonts w:hint="eastAsia"/>
        </w:rPr>
        <w:t xml:space="preserve">  rpcinfo -p localhost</w:t>
      </w:r>
      <w:r>
        <w:rPr>
          <w:rFonts w:hint="eastAsia"/>
        </w:rPr>
        <w:t>查看注册信息</w:t>
      </w:r>
    </w:p>
    <w:p w:rsidR="00676A64" w:rsidRDefault="00676A64" w:rsidP="00676A64">
      <w:r>
        <w:t xml:space="preserve">  </w:t>
      </w:r>
    </w:p>
    <w:p w:rsidR="00676A64" w:rsidRDefault="00676A64" w:rsidP="00676A64">
      <w:r>
        <w:rPr>
          <w:rFonts w:hint="eastAsia"/>
        </w:rPr>
        <w:t xml:space="preserve">  </w:t>
      </w:r>
      <w:r>
        <w:rPr>
          <w:rFonts w:hint="eastAsia"/>
        </w:rPr>
        <w:t>开启</w:t>
      </w:r>
      <w:r>
        <w:rPr>
          <w:rFonts w:hint="eastAsia"/>
        </w:rPr>
        <w:t>portmap</w:t>
      </w:r>
      <w:r>
        <w:rPr>
          <w:rFonts w:hint="eastAsia"/>
        </w:rPr>
        <w:t>后开启</w:t>
      </w:r>
      <w:r>
        <w:rPr>
          <w:rFonts w:hint="eastAsia"/>
        </w:rPr>
        <w:t>nfs</w:t>
      </w:r>
      <w:r>
        <w:rPr>
          <w:rFonts w:hint="eastAsia"/>
        </w:rPr>
        <w:t>服务</w:t>
      </w:r>
      <w:r>
        <w:rPr>
          <w:rFonts w:hint="eastAsia"/>
        </w:rPr>
        <w:t>service nfs start</w:t>
      </w:r>
    </w:p>
    <w:p w:rsidR="00676A64" w:rsidRDefault="00676A64" w:rsidP="00676A64">
      <w:r>
        <w:rPr>
          <w:rFonts w:hint="eastAsia"/>
        </w:rPr>
        <w:t xml:space="preserve">  </w:t>
      </w:r>
      <w:r>
        <w:rPr>
          <w:rFonts w:hint="eastAsia"/>
        </w:rPr>
        <w:t>默认配置文件</w:t>
      </w:r>
      <w:r>
        <w:rPr>
          <w:rFonts w:hint="eastAsia"/>
        </w:rPr>
        <w:t>/etc/export</w:t>
      </w:r>
      <w:r>
        <w:rPr>
          <w:rFonts w:hint="eastAsia"/>
        </w:rPr>
        <w:t>，但是空的，无内容</w:t>
      </w:r>
      <w:r>
        <w:rPr>
          <w:rFonts w:hint="eastAsia"/>
        </w:rPr>
        <w:t xml:space="preserve"> man  export</w:t>
      </w:r>
      <w:r>
        <w:rPr>
          <w:rFonts w:hint="eastAsia"/>
        </w:rPr>
        <w:t>查看语法</w:t>
      </w:r>
    </w:p>
    <w:p w:rsidR="00676A64" w:rsidRDefault="00676A64" w:rsidP="00676A64">
      <w:r>
        <w:rPr>
          <w:rFonts w:hint="eastAsia"/>
        </w:rPr>
        <w:t xml:space="preserve">  NFS</w:t>
      </w:r>
      <w:r>
        <w:rPr>
          <w:rFonts w:hint="eastAsia"/>
        </w:rPr>
        <w:t>共享目录（绝对路径）</w:t>
      </w:r>
      <w:r>
        <w:rPr>
          <w:rFonts w:hint="eastAsia"/>
        </w:rPr>
        <w:t xml:space="preserve"> </w:t>
      </w:r>
      <w:r>
        <w:rPr>
          <w:rFonts w:hint="eastAsia"/>
        </w:rPr>
        <w:t>客户端地址</w:t>
      </w:r>
      <w:r>
        <w:rPr>
          <w:rFonts w:hint="eastAsia"/>
        </w:rPr>
        <w:t>-</w:t>
      </w:r>
      <w:r>
        <w:rPr>
          <w:rFonts w:hint="eastAsia"/>
        </w:rPr>
        <w:t>域名、</w:t>
      </w:r>
      <w:r>
        <w:rPr>
          <w:rFonts w:hint="eastAsia"/>
        </w:rPr>
        <w:t>IP</w:t>
      </w:r>
      <w:r>
        <w:rPr>
          <w:rFonts w:hint="eastAsia"/>
        </w:rPr>
        <w:t>地址、网段</w:t>
      </w:r>
      <w:r>
        <w:rPr>
          <w:rFonts w:hint="eastAsia"/>
        </w:rPr>
        <w:t xml:space="preserve">  </w:t>
      </w:r>
      <w:r>
        <w:rPr>
          <w:rFonts w:hint="eastAsia"/>
        </w:rPr>
        <w:t>参数集</w:t>
      </w:r>
      <w:r>
        <w:rPr>
          <w:rFonts w:hint="eastAsia"/>
        </w:rPr>
        <w:t>(</w:t>
      </w:r>
      <w:r>
        <w:rPr>
          <w:rFonts w:hint="eastAsia"/>
        </w:rPr>
        <w:t>客户端访问权限设置</w:t>
      </w:r>
      <w:r>
        <w:rPr>
          <w:rFonts w:hint="eastAsia"/>
        </w:rPr>
        <w:t>)</w:t>
      </w:r>
    </w:p>
    <w:p w:rsidR="00676A64" w:rsidRDefault="00676A64" w:rsidP="00676A64">
      <w:r>
        <w:rPr>
          <w:rFonts w:hint="eastAsia"/>
        </w:rPr>
        <w:t xml:space="preserve">  </w:t>
      </w:r>
      <w:r>
        <w:rPr>
          <w:rFonts w:hint="eastAsia"/>
        </w:rPr>
        <w:t>如</w:t>
      </w:r>
      <w:r>
        <w:rPr>
          <w:rFonts w:hint="eastAsia"/>
        </w:rPr>
        <w:t xml:space="preserve"> /home 10.0.0/24(rw,sync)</w:t>
      </w:r>
    </w:p>
    <w:p w:rsidR="00676A64" w:rsidRDefault="00676A64" w:rsidP="00676A64">
      <w:r>
        <w:rPr>
          <w:rFonts w:hint="eastAsia"/>
        </w:rPr>
        <w:t xml:space="preserve">  </w:t>
      </w:r>
      <w:r>
        <w:rPr>
          <w:rFonts w:hint="eastAsia"/>
        </w:rPr>
        <w:t>让修改生效，重启</w:t>
      </w:r>
      <w:r>
        <w:rPr>
          <w:rFonts w:hint="eastAsia"/>
        </w:rPr>
        <w:t>nfs</w:t>
      </w:r>
      <w:r>
        <w:rPr>
          <w:rFonts w:hint="eastAsia"/>
        </w:rPr>
        <w:t>服务</w:t>
      </w:r>
      <w:r>
        <w:rPr>
          <w:rFonts w:hint="eastAsia"/>
        </w:rPr>
        <w:t xml:space="preserve"> /etc/init.d/nfs reload</w:t>
      </w:r>
    </w:p>
    <w:p w:rsidR="00676A64" w:rsidRDefault="00676A64" w:rsidP="00676A64">
      <w:r>
        <w:rPr>
          <w:rFonts w:hint="eastAsia"/>
        </w:rPr>
        <w:lastRenderedPageBreak/>
        <w:t xml:space="preserve">  mount -t nfs xxx:/xx  /aaa </w:t>
      </w:r>
      <w:r>
        <w:rPr>
          <w:rFonts w:hint="eastAsia"/>
        </w:rPr>
        <w:t>其他客户端默认是</w:t>
      </w:r>
      <w:r>
        <w:rPr>
          <w:rFonts w:hint="eastAsia"/>
        </w:rPr>
        <w:t xml:space="preserve">nfsnobody </w:t>
      </w:r>
      <w:r>
        <w:rPr>
          <w:rFonts w:hint="eastAsia"/>
        </w:rPr>
        <w:t>所以无写的权限</w:t>
      </w:r>
    </w:p>
    <w:p w:rsidR="00676A64" w:rsidRDefault="00676A64" w:rsidP="00676A64">
      <w:r>
        <w:t xml:space="preserve">  chmod 777 /xxx</w:t>
      </w:r>
    </w:p>
    <w:p w:rsidR="00676A64" w:rsidRDefault="00676A64" w:rsidP="00676A64">
      <w:r>
        <w:rPr>
          <w:rFonts w:hint="eastAsia"/>
        </w:rPr>
        <w:t xml:space="preserve">  </w:t>
      </w:r>
      <w:r>
        <w:rPr>
          <w:rFonts w:hint="eastAsia"/>
        </w:rPr>
        <w:t>用户的</w:t>
      </w:r>
      <w:r>
        <w:rPr>
          <w:rFonts w:hint="eastAsia"/>
        </w:rPr>
        <w:t>id</w:t>
      </w:r>
      <w:r>
        <w:rPr>
          <w:rFonts w:hint="eastAsia"/>
        </w:rPr>
        <w:t>信息存在</w:t>
      </w:r>
      <w:r>
        <w:rPr>
          <w:rFonts w:hint="eastAsia"/>
        </w:rPr>
        <w:t>/var/lib/nfs/etab</w:t>
      </w:r>
      <w:r>
        <w:rPr>
          <w:rFonts w:hint="eastAsia"/>
        </w:rPr>
        <w:t>中，可以指定</w:t>
      </w:r>
      <w:r>
        <w:rPr>
          <w:rFonts w:hint="eastAsia"/>
        </w:rPr>
        <w:t>uid</w:t>
      </w:r>
      <w:r>
        <w:rPr>
          <w:rFonts w:hint="eastAsia"/>
        </w:rPr>
        <w:t>号，在配置文件中修改</w:t>
      </w:r>
      <w:r>
        <w:rPr>
          <w:rFonts w:hint="eastAsia"/>
        </w:rPr>
        <w:t>(rw,sync,all_squash,</w:t>
      </w:r>
    </w:p>
    <w:p w:rsidR="00676A64" w:rsidRDefault="00676A64" w:rsidP="00676A64">
      <w:r>
        <w:t xml:space="preserve">  anonuid=xxx,anongid=xxx)</w:t>
      </w:r>
    </w:p>
    <w:p w:rsidR="00676A64" w:rsidRDefault="00676A64" w:rsidP="00676A64">
      <w:r>
        <w:rPr>
          <w:rFonts w:hint="eastAsia"/>
        </w:rPr>
        <w:t xml:space="preserve">  </w:t>
      </w:r>
      <w:r>
        <w:rPr>
          <w:rFonts w:hint="eastAsia"/>
        </w:rPr>
        <w:t>修改完后</w:t>
      </w:r>
      <w:r>
        <w:rPr>
          <w:rFonts w:hint="eastAsia"/>
        </w:rPr>
        <w:t xml:space="preserve"> exportfs -rv </w:t>
      </w:r>
      <w:r>
        <w:rPr>
          <w:rFonts w:hint="eastAsia"/>
        </w:rPr>
        <w:t>使修改生效</w:t>
      </w:r>
      <w:r>
        <w:rPr>
          <w:rFonts w:hint="eastAsia"/>
        </w:rPr>
        <w:t xml:space="preserve"> </w:t>
      </w:r>
      <w:r>
        <w:rPr>
          <w:rFonts w:hint="eastAsia"/>
        </w:rPr>
        <w:t>没有</w:t>
      </w:r>
      <w:r>
        <w:rPr>
          <w:rFonts w:hint="eastAsia"/>
        </w:rPr>
        <w:t>2000</w:t>
      </w:r>
      <w:r>
        <w:rPr>
          <w:rFonts w:hint="eastAsia"/>
        </w:rPr>
        <w:t>对应的用户，创建一个用户</w:t>
      </w:r>
    </w:p>
    <w:p w:rsidR="00676A64" w:rsidRDefault="00676A64" w:rsidP="00676A64">
      <w:r>
        <w:rPr>
          <w:rFonts w:hint="eastAsia"/>
        </w:rPr>
        <w:t xml:space="preserve">  useradd -s /sbin/nologin</w:t>
      </w:r>
      <w:r>
        <w:rPr>
          <w:rFonts w:hint="eastAsia"/>
        </w:rPr>
        <w:t>（表示不允许登陆）</w:t>
      </w:r>
      <w:r>
        <w:rPr>
          <w:rFonts w:hint="eastAsia"/>
        </w:rPr>
        <w:t xml:space="preserve">  -u 2000  tuwei-nfs -M    -M</w:t>
      </w:r>
      <w:r>
        <w:rPr>
          <w:rFonts w:hint="eastAsia"/>
        </w:rPr>
        <w:t>表示不用创建家目录</w:t>
      </w:r>
    </w:p>
    <w:p w:rsidR="00676A64" w:rsidRDefault="00676A64" w:rsidP="00676A64">
      <w:r>
        <w:rPr>
          <w:rFonts w:hint="eastAsia"/>
        </w:rPr>
        <w:t xml:space="preserve">  </w:t>
      </w:r>
      <w:r>
        <w:rPr>
          <w:rFonts w:hint="eastAsia"/>
        </w:rPr>
        <w:t>然后修改共享目录属性</w:t>
      </w:r>
      <w:r>
        <w:rPr>
          <w:rFonts w:hint="eastAsia"/>
        </w:rPr>
        <w:t xml:space="preserve"> chown -R nfsnobody.nfsnobody  /aaa</w:t>
      </w:r>
    </w:p>
    <w:p w:rsidR="00676A64" w:rsidRDefault="00676A64" w:rsidP="00676A64">
      <w:r>
        <w:rPr>
          <w:rFonts w:hint="eastAsia"/>
        </w:rPr>
        <w:t xml:space="preserve">  </w:t>
      </w:r>
      <w:r>
        <w:rPr>
          <w:rFonts w:hint="eastAsia"/>
        </w:rPr>
        <w:t>客户端也要加相同的用户</w:t>
      </w:r>
    </w:p>
    <w:p w:rsidR="00676A64" w:rsidRDefault="00676A64" w:rsidP="00676A64">
      <w:r>
        <w:rPr>
          <w:rFonts w:hint="eastAsia"/>
        </w:rPr>
        <w:t xml:space="preserve">  centos6</w:t>
      </w:r>
      <w:r>
        <w:rPr>
          <w:rFonts w:hint="eastAsia"/>
        </w:rPr>
        <w:t>版本需要设置</w:t>
      </w:r>
      <w:r>
        <w:rPr>
          <w:rFonts w:hint="eastAsia"/>
        </w:rPr>
        <w:t xml:space="preserve"> /etc/idmapd.conf</w:t>
      </w:r>
      <w:r>
        <w:rPr>
          <w:rFonts w:hint="eastAsia"/>
        </w:rPr>
        <w:t>重启</w:t>
      </w:r>
      <w:r>
        <w:rPr>
          <w:rFonts w:hint="eastAsia"/>
        </w:rPr>
        <w:t>rpc</w:t>
      </w:r>
      <w:r>
        <w:rPr>
          <w:rFonts w:hint="eastAsia"/>
        </w:rPr>
        <w:t>和</w:t>
      </w:r>
      <w:r>
        <w:rPr>
          <w:rFonts w:hint="eastAsia"/>
        </w:rPr>
        <w:t>nfs</w:t>
      </w:r>
    </w:p>
    <w:p w:rsidR="00676A64" w:rsidRDefault="00676A64" w:rsidP="00676A64">
      <w:r>
        <w:t xml:space="preserve">    getenforce</w:t>
      </w:r>
    </w:p>
    <w:p w:rsidR="00676A64" w:rsidRDefault="00676A64" w:rsidP="00676A64">
      <w:r>
        <w:tab/>
        <w:t>setenforce o</w:t>
      </w:r>
    </w:p>
    <w:p w:rsidR="00676A64" w:rsidRDefault="00676A64" w:rsidP="00676A64">
      <w:r>
        <w:tab/>
      </w:r>
    </w:p>
    <w:p w:rsidR="00676A64" w:rsidRDefault="00676A64" w:rsidP="00676A64">
      <w:r>
        <w:rPr>
          <w:rFonts w:hint="eastAsia"/>
        </w:rPr>
        <w:tab/>
      </w:r>
      <w:r>
        <w:rPr>
          <w:rFonts w:hint="eastAsia"/>
        </w:rPr>
        <w:tab/>
      </w:r>
      <w:r>
        <w:rPr>
          <w:rFonts w:hint="eastAsia"/>
        </w:rPr>
        <w:tab/>
      </w:r>
      <w:r>
        <w:rPr>
          <w:rFonts w:hint="eastAsia"/>
        </w:rPr>
        <w:tab/>
      </w:r>
      <w:r>
        <w:rPr>
          <w:rFonts w:hint="eastAsia"/>
        </w:rPr>
        <w:tab/>
        <w:t>fstab</w:t>
      </w:r>
      <w:r>
        <w:rPr>
          <w:rFonts w:hint="eastAsia"/>
        </w:rPr>
        <w:t>文件</w:t>
      </w:r>
    </w:p>
    <w:p w:rsidR="00676A64" w:rsidRDefault="00676A64" w:rsidP="00676A64">
      <w:r>
        <w:rPr>
          <w:rFonts w:hint="eastAsia"/>
        </w:rPr>
        <w:tab/>
      </w:r>
      <w:r>
        <w:rPr>
          <w:rFonts w:hint="eastAsia"/>
        </w:rPr>
        <w:t>可以将</w:t>
      </w:r>
      <w:r>
        <w:rPr>
          <w:rFonts w:hint="eastAsia"/>
        </w:rPr>
        <w:t>nfs</w:t>
      </w:r>
      <w:r>
        <w:rPr>
          <w:rFonts w:hint="eastAsia"/>
        </w:rPr>
        <w:t>与</w:t>
      </w:r>
      <w:r>
        <w:rPr>
          <w:rFonts w:hint="eastAsia"/>
        </w:rPr>
        <w:t>rpcbind</w:t>
      </w:r>
      <w:r>
        <w:rPr>
          <w:rFonts w:hint="eastAsia"/>
        </w:rPr>
        <w:t>服务都设置在</w:t>
      </w:r>
      <w:r>
        <w:rPr>
          <w:rFonts w:hint="eastAsia"/>
        </w:rPr>
        <w:t>rc.local</w:t>
      </w:r>
      <w:r>
        <w:rPr>
          <w:rFonts w:hint="eastAsia"/>
        </w:rPr>
        <w:t>中，进行开机自启动，如果要放在</w:t>
      </w:r>
      <w:r>
        <w:rPr>
          <w:rFonts w:hint="eastAsia"/>
        </w:rPr>
        <w:t>fstab</w:t>
      </w:r>
      <w:r>
        <w:rPr>
          <w:rFonts w:hint="eastAsia"/>
        </w:rPr>
        <w:t>中，使用</w:t>
      </w:r>
      <w:r>
        <w:rPr>
          <w:rFonts w:hint="eastAsia"/>
        </w:rPr>
        <w:t>chkconfig</w:t>
      </w:r>
      <w:r>
        <w:rPr>
          <w:rFonts w:hint="eastAsia"/>
        </w:rPr>
        <w:t>设置</w:t>
      </w:r>
    </w:p>
    <w:p w:rsidR="00676A64" w:rsidRDefault="00676A64" w:rsidP="00676A64">
      <w:r>
        <w:rPr>
          <w:rFonts w:hint="eastAsia"/>
        </w:rPr>
        <w:tab/>
      </w:r>
      <w:r>
        <w:rPr>
          <w:rFonts w:hint="eastAsia"/>
        </w:rPr>
        <w:t>如</w:t>
      </w:r>
      <w:r>
        <w:rPr>
          <w:rFonts w:hint="eastAsia"/>
        </w:rPr>
        <w:t xml:space="preserve"> chkconfig nfs on   chkconfig rpcbind on</w:t>
      </w:r>
    </w:p>
    <w:p w:rsidR="00676A64" w:rsidRDefault="00676A64" w:rsidP="00676A64">
      <w:r>
        <w:rPr>
          <w:rFonts w:hint="eastAsia"/>
        </w:rPr>
        <w:tab/>
      </w:r>
      <w:r>
        <w:rPr>
          <w:rFonts w:hint="eastAsia"/>
        </w:rPr>
        <w:t>将</w:t>
      </w:r>
      <w:r>
        <w:rPr>
          <w:rFonts w:hint="eastAsia"/>
        </w:rPr>
        <w:t>nfs</w:t>
      </w:r>
      <w:r>
        <w:rPr>
          <w:rFonts w:hint="eastAsia"/>
        </w:rPr>
        <w:t>放在</w:t>
      </w:r>
      <w:r>
        <w:rPr>
          <w:rFonts w:hint="eastAsia"/>
        </w:rPr>
        <w:t>fstab</w:t>
      </w:r>
      <w:r>
        <w:rPr>
          <w:rFonts w:hint="eastAsia"/>
        </w:rPr>
        <w:t>中系统起不来</w:t>
      </w:r>
    </w:p>
    <w:p w:rsidR="00676A64" w:rsidRDefault="00676A64" w:rsidP="00676A64">
      <w:r>
        <w:rPr>
          <w:rFonts w:hint="eastAsia"/>
        </w:rPr>
        <w:tab/>
      </w:r>
      <w:r>
        <w:rPr>
          <w:rFonts w:hint="eastAsia"/>
        </w:rPr>
        <w:t>修复</w:t>
      </w:r>
      <w:r>
        <w:rPr>
          <w:rFonts w:hint="eastAsia"/>
        </w:rPr>
        <w:t>fstab</w:t>
      </w:r>
      <w:r>
        <w:rPr>
          <w:rFonts w:hint="eastAsia"/>
        </w:rPr>
        <w:t>方法</w:t>
      </w:r>
    </w:p>
    <w:p w:rsidR="00676A64" w:rsidRDefault="00676A64" w:rsidP="00676A64">
      <w:r>
        <w:rPr>
          <w:rFonts w:hint="eastAsia"/>
        </w:rPr>
        <w:tab/>
        <w:t>1.</w:t>
      </w:r>
      <w:r>
        <w:rPr>
          <w:rFonts w:hint="eastAsia"/>
        </w:rPr>
        <w:t>出现</w:t>
      </w:r>
      <w:r>
        <w:rPr>
          <w:rFonts w:hint="eastAsia"/>
        </w:rPr>
        <w:t xml:space="preserve">type contron -D to continue </w:t>
      </w:r>
      <w:r>
        <w:rPr>
          <w:rFonts w:hint="eastAsia"/>
        </w:rPr>
        <w:t>时，输入</w:t>
      </w:r>
      <w:r>
        <w:rPr>
          <w:rFonts w:hint="eastAsia"/>
        </w:rPr>
        <w:t>root</w:t>
      </w:r>
      <w:r>
        <w:rPr>
          <w:rFonts w:hint="eastAsia"/>
        </w:rPr>
        <w:t>密码</w:t>
      </w:r>
      <w:r>
        <w:rPr>
          <w:rFonts w:hint="eastAsia"/>
        </w:rPr>
        <w:t>weihu</w:t>
      </w:r>
    </w:p>
    <w:p w:rsidR="00676A64" w:rsidRDefault="00676A64" w:rsidP="00676A64">
      <w:r>
        <w:rPr>
          <w:rFonts w:hint="eastAsia"/>
        </w:rPr>
        <w:tab/>
        <w:t>mount -o rw,remount /</w:t>
      </w:r>
      <w:r>
        <w:rPr>
          <w:rFonts w:hint="eastAsia"/>
        </w:rPr>
        <w:t>此时才可以编辑</w:t>
      </w:r>
      <w:r>
        <w:rPr>
          <w:rFonts w:hint="eastAsia"/>
        </w:rPr>
        <w:t>/etc/fstab</w:t>
      </w:r>
      <w:r>
        <w:rPr>
          <w:rFonts w:hint="eastAsia"/>
        </w:rPr>
        <w:t>文件</w:t>
      </w:r>
    </w:p>
    <w:p w:rsidR="00676A64" w:rsidRDefault="00676A64" w:rsidP="00676A64">
      <w:r>
        <w:tab/>
      </w:r>
    </w:p>
    <w:p w:rsidR="00676A64" w:rsidRDefault="00676A64" w:rsidP="00676A64">
      <w:r>
        <w:rPr>
          <w:rFonts w:hint="eastAsia"/>
        </w:rPr>
        <w:tab/>
        <w:t>2.</w:t>
      </w:r>
      <w:r>
        <w:rPr>
          <w:rFonts w:hint="eastAsia"/>
        </w:rPr>
        <w:t>通过光盘引导，然后进入救援模式修复</w:t>
      </w:r>
    </w:p>
    <w:p w:rsidR="00676A64" w:rsidRDefault="00676A64" w:rsidP="00676A64">
      <w:r>
        <w:rPr>
          <w:rFonts w:hint="eastAsia"/>
        </w:rPr>
        <w:tab/>
      </w:r>
      <w:r>
        <w:rPr>
          <w:rFonts w:hint="eastAsia"/>
        </w:rPr>
        <w:t>系统安全挂载</w:t>
      </w:r>
    </w:p>
    <w:p w:rsidR="00676A64" w:rsidRDefault="00676A64" w:rsidP="00676A64">
      <w:r>
        <w:rPr>
          <w:rFonts w:hint="eastAsia"/>
        </w:rPr>
        <w:tab/>
      </w:r>
      <w:r>
        <w:rPr>
          <w:rFonts w:hint="eastAsia"/>
        </w:rPr>
        <w:t>安全挂载参数</w:t>
      </w:r>
    </w:p>
    <w:p w:rsidR="00676A64" w:rsidRPr="00676A64" w:rsidRDefault="00676A64" w:rsidP="00676A64">
      <w:r>
        <w:tab/>
        <w:t xml:space="preserve">  mount -t nfs -o nosuid,noexec,nodev,rw</w:t>
      </w:r>
    </w:p>
    <w:p w:rsidR="00692E5D" w:rsidRDefault="00692E5D" w:rsidP="0011001C">
      <w:pPr>
        <w:pStyle w:val="1"/>
      </w:pPr>
      <w:r>
        <w:lastRenderedPageBreak/>
        <w:t xml:space="preserve">nginx </w:t>
      </w:r>
    </w:p>
    <w:p w:rsidR="00692E5D" w:rsidRDefault="00692E5D" w:rsidP="0011001C">
      <w:pPr>
        <w:pStyle w:val="2"/>
      </w:pPr>
      <w:r>
        <w:rPr>
          <w:rFonts w:hint="eastAsia"/>
        </w:rPr>
        <w:t>nginx</w:t>
      </w:r>
      <w:r>
        <w:rPr>
          <w:rFonts w:hint="eastAsia"/>
        </w:rPr>
        <w:t>使用的三个方面</w:t>
      </w:r>
    </w:p>
    <w:p w:rsidR="00692E5D" w:rsidRDefault="00692E5D" w:rsidP="00692E5D">
      <w:r>
        <w:rPr>
          <w:rFonts w:hint="eastAsia"/>
        </w:rPr>
        <w:t>1.</w:t>
      </w:r>
      <w:r>
        <w:rPr>
          <w:rFonts w:hint="eastAsia"/>
        </w:rPr>
        <w:t>轻量级的</w:t>
      </w:r>
      <w:r>
        <w:rPr>
          <w:rFonts w:hint="eastAsia"/>
        </w:rPr>
        <w:t>web</w:t>
      </w:r>
      <w:r>
        <w:rPr>
          <w:rFonts w:hint="eastAsia"/>
        </w:rPr>
        <w:t>服务器</w:t>
      </w:r>
    </w:p>
    <w:p w:rsidR="00692E5D" w:rsidRDefault="00692E5D" w:rsidP="00692E5D">
      <w:r>
        <w:rPr>
          <w:rFonts w:hint="eastAsia"/>
        </w:rPr>
        <w:t>2.</w:t>
      </w:r>
      <w:r>
        <w:rPr>
          <w:rFonts w:hint="eastAsia"/>
        </w:rPr>
        <w:t>反向代理或负载均衡</w:t>
      </w:r>
    </w:p>
    <w:p w:rsidR="00692E5D" w:rsidRDefault="00692E5D" w:rsidP="00692E5D">
      <w:r>
        <w:rPr>
          <w:rFonts w:hint="eastAsia"/>
        </w:rPr>
        <w:t>3.</w:t>
      </w:r>
      <w:r>
        <w:rPr>
          <w:rFonts w:hint="eastAsia"/>
        </w:rPr>
        <w:t>缓存服务器</w:t>
      </w:r>
    </w:p>
    <w:p w:rsidR="00692E5D" w:rsidRDefault="00692E5D" w:rsidP="00692E5D">
      <w:r>
        <w:rPr>
          <w:rFonts w:hint="eastAsia"/>
        </w:rPr>
        <w:t>nginx</w:t>
      </w:r>
      <w:r>
        <w:rPr>
          <w:rFonts w:hint="eastAsia"/>
        </w:rPr>
        <w:t>使用</w:t>
      </w:r>
      <w:r>
        <w:rPr>
          <w:rFonts w:hint="eastAsia"/>
        </w:rPr>
        <w:t>epoll</w:t>
      </w:r>
      <w:r>
        <w:rPr>
          <w:rFonts w:hint="eastAsia"/>
        </w:rPr>
        <w:t>模型，</w:t>
      </w:r>
      <w:r>
        <w:rPr>
          <w:rFonts w:hint="eastAsia"/>
        </w:rPr>
        <w:t>apache</w:t>
      </w:r>
      <w:r>
        <w:rPr>
          <w:rFonts w:hint="eastAsia"/>
        </w:rPr>
        <w:t>使用传统的</w:t>
      </w:r>
      <w:r>
        <w:rPr>
          <w:rFonts w:hint="eastAsia"/>
        </w:rPr>
        <w:t>select</w:t>
      </w:r>
      <w:r>
        <w:rPr>
          <w:rFonts w:hint="eastAsia"/>
        </w:rPr>
        <w:t>模型，所以</w:t>
      </w:r>
      <w:r>
        <w:rPr>
          <w:rFonts w:hint="eastAsia"/>
        </w:rPr>
        <w:t>nginx</w:t>
      </w:r>
      <w:r>
        <w:rPr>
          <w:rFonts w:hint="eastAsia"/>
        </w:rPr>
        <w:t>在处理静态小文件时能够处理的并发数更多。</w:t>
      </w:r>
    </w:p>
    <w:p w:rsidR="00692E5D" w:rsidRDefault="00692E5D" w:rsidP="00692E5D"/>
    <w:p w:rsidR="00692E5D" w:rsidRDefault="0011001C" w:rsidP="0011001C">
      <w:pPr>
        <w:pStyle w:val="2"/>
      </w:pPr>
      <w:r>
        <w:rPr>
          <w:rFonts w:hint="eastAsia"/>
        </w:rPr>
        <w:t>源代码安装</w:t>
      </w:r>
    </w:p>
    <w:p w:rsidR="00692E5D" w:rsidRDefault="00692E5D" w:rsidP="00692E5D">
      <w:r>
        <w:rPr>
          <w:rFonts w:hint="eastAsia"/>
        </w:rPr>
        <w:t>检查系统是否有安装</w:t>
      </w:r>
      <w:r>
        <w:rPr>
          <w:rFonts w:hint="eastAsia"/>
        </w:rPr>
        <w:t>pcre</w:t>
      </w:r>
      <w:r>
        <w:rPr>
          <w:rFonts w:hint="eastAsia"/>
        </w:rPr>
        <w:t>（让</w:t>
      </w:r>
      <w:r>
        <w:rPr>
          <w:rFonts w:hint="eastAsia"/>
        </w:rPr>
        <w:t>nginx</w:t>
      </w:r>
      <w:r>
        <w:rPr>
          <w:rFonts w:hint="eastAsia"/>
        </w:rPr>
        <w:t>支持</w:t>
      </w:r>
      <w:r>
        <w:rPr>
          <w:rFonts w:hint="eastAsia"/>
        </w:rPr>
        <w:t>http</w:t>
      </w:r>
      <w:r>
        <w:rPr>
          <w:rFonts w:hint="eastAsia"/>
        </w:rPr>
        <w:t>的</w:t>
      </w:r>
      <w:r>
        <w:rPr>
          <w:rFonts w:hint="eastAsia"/>
        </w:rPr>
        <w:t>rewrite</w:t>
      </w:r>
      <w:r>
        <w:rPr>
          <w:rFonts w:hint="eastAsia"/>
        </w:rPr>
        <w:t>模块），</w:t>
      </w:r>
      <w:r>
        <w:rPr>
          <w:rFonts w:hint="eastAsia"/>
        </w:rPr>
        <w:t>pcre-devel openssl------</w:t>
      </w:r>
      <w:r>
        <w:rPr>
          <w:rFonts w:hint="eastAsia"/>
        </w:rPr>
        <w:t>》基础依赖包</w:t>
      </w:r>
    </w:p>
    <w:p w:rsidR="00692E5D" w:rsidRDefault="00692E5D" w:rsidP="00692E5D">
      <w:r>
        <w:rPr>
          <w:rFonts w:hint="eastAsia"/>
        </w:rPr>
        <w:t xml:space="preserve">openssl-devel </w:t>
      </w:r>
      <w:r>
        <w:rPr>
          <w:rFonts w:hint="eastAsia"/>
        </w:rPr>
        <w:t>使用</w:t>
      </w:r>
      <w:r>
        <w:rPr>
          <w:rFonts w:hint="eastAsia"/>
        </w:rPr>
        <w:t>https</w:t>
      </w:r>
      <w:r>
        <w:rPr>
          <w:rFonts w:hint="eastAsia"/>
        </w:rPr>
        <w:t>时用到</w:t>
      </w:r>
    </w:p>
    <w:p w:rsidR="00F41127" w:rsidRDefault="00F41127" w:rsidP="00692E5D">
      <w:r w:rsidRPr="00F41127">
        <w:t>yum -y install gcc pcre pcre-devel zlib zlib-devel openssl openssl-devel</w:t>
      </w:r>
    </w:p>
    <w:p w:rsidR="00692E5D" w:rsidRDefault="00692E5D" w:rsidP="00692E5D">
      <w:r>
        <w:rPr>
          <w:rFonts w:hint="eastAsia"/>
        </w:rPr>
        <w:t>安装过程</w:t>
      </w:r>
    </w:p>
    <w:p w:rsidR="00692E5D" w:rsidRDefault="00692E5D" w:rsidP="00692E5D">
      <w:r>
        <w:t>cd /tuwei/tools/</w:t>
      </w:r>
    </w:p>
    <w:p w:rsidR="00692E5D" w:rsidRDefault="00692E5D" w:rsidP="00692E5D">
      <w:r>
        <w:rPr>
          <w:rFonts w:hint="eastAsia"/>
        </w:rPr>
        <w:t>wget http://nginx.org/download/nginx-1.6.3.tar.gz------</w:t>
      </w:r>
      <w:r>
        <w:rPr>
          <w:rFonts w:hint="eastAsia"/>
        </w:rPr>
        <w:t>》下载</w:t>
      </w:r>
      <w:r>
        <w:rPr>
          <w:rFonts w:hint="eastAsia"/>
        </w:rPr>
        <w:t>nginx</w:t>
      </w:r>
    </w:p>
    <w:p w:rsidR="00692E5D" w:rsidRDefault="00692E5D" w:rsidP="00692E5D">
      <w:r>
        <w:t>tar xf nginx-1.6.3.tar.gz</w:t>
      </w:r>
    </w:p>
    <w:p w:rsidR="00692E5D" w:rsidRDefault="00692E5D" w:rsidP="00692E5D">
      <w:r>
        <w:t>cd nginx-1.6.3</w:t>
      </w:r>
    </w:p>
    <w:p w:rsidR="00692E5D" w:rsidRDefault="00692E5D" w:rsidP="00692E5D">
      <w:r>
        <w:rPr>
          <w:rFonts w:hint="eastAsia"/>
        </w:rPr>
        <w:t>useradd nginx -s /sbin/nologin  -M -----------&gt;</w:t>
      </w:r>
      <w:r>
        <w:rPr>
          <w:rFonts w:hint="eastAsia"/>
        </w:rPr>
        <w:t>创建</w:t>
      </w:r>
      <w:r>
        <w:rPr>
          <w:rFonts w:hint="eastAsia"/>
        </w:rPr>
        <w:t>nginx</w:t>
      </w:r>
      <w:r>
        <w:rPr>
          <w:rFonts w:hint="eastAsia"/>
        </w:rPr>
        <w:t>服务用户</w:t>
      </w:r>
    </w:p>
    <w:p w:rsidR="00692E5D" w:rsidRDefault="00692E5D" w:rsidP="00692E5D">
      <w:r>
        <w:t>./configure --user=nginx --group=nginx --prefix=/application/nginx-1.6.3/ \</w:t>
      </w:r>
    </w:p>
    <w:p w:rsidR="00692E5D" w:rsidRDefault="00692E5D" w:rsidP="00692E5D">
      <w:r>
        <w:t>--with-http_stub_status_module --with-http_ssl_module</w:t>
      </w:r>
    </w:p>
    <w:p w:rsidR="00692E5D" w:rsidRDefault="00692E5D" w:rsidP="00692E5D">
      <w:r>
        <w:t xml:space="preserve">make&amp;&amp;make install </w:t>
      </w:r>
    </w:p>
    <w:p w:rsidR="00692E5D" w:rsidRDefault="00692E5D" w:rsidP="00692E5D"/>
    <w:p w:rsidR="00692E5D" w:rsidRDefault="00692E5D" w:rsidP="00692E5D">
      <w:r>
        <w:rPr>
          <w:rFonts w:hint="eastAsia"/>
        </w:rPr>
        <w:t>安装完后创建软连接，方便后续使用</w:t>
      </w:r>
    </w:p>
    <w:p w:rsidR="00692E5D" w:rsidRDefault="00692E5D" w:rsidP="00692E5D">
      <w:r>
        <w:t>ln -s /application/nginx-1.6.3/   /application/nginx</w:t>
      </w:r>
    </w:p>
    <w:p w:rsidR="00692E5D" w:rsidRDefault="00692E5D" w:rsidP="00692E5D">
      <w:r>
        <w:rPr>
          <w:rFonts w:hint="eastAsia"/>
        </w:rPr>
        <w:t>启动</w:t>
      </w:r>
      <w:r>
        <w:rPr>
          <w:rFonts w:hint="eastAsia"/>
        </w:rPr>
        <w:t>nginx</w:t>
      </w:r>
      <w:r>
        <w:rPr>
          <w:rFonts w:hint="eastAsia"/>
        </w:rPr>
        <w:t>服务前检查语法，养成好习惯。</w:t>
      </w:r>
    </w:p>
    <w:p w:rsidR="00692E5D" w:rsidRDefault="00692E5D" w:rsidP="00692E5D">
      <w:r>
        <w:lastRenderedPageBreak/>
        <w:t>/application/nginx/sbin/nginx -t</w:t>
      </w:r>
    </w:p>
    <w:p w:rsidR="00692E5D" w:rsidRDefault="00692E5D" w:rsidP="00692E5D">
      <w:r>
        <w:rPr>
          <w:rFonts w:hint="eastAsia"/>
        </w:rPr>
        <w:t>出现如下信息</w:t>
      </w:r>
    </w:p>
    <w:p w:rsidR="00692E5D" w:rsidRDefault="00692E5D" w:rsidP="00692E5D"/>
    <w:p w:rsidR="00692E5D" w:rsidRDefault="00692E5D" w:rsidP="00692E5D">
      <w:r>
        <w:t>[root@node04 html]# /application/nginx/sbin/nginx -t</w:t>
      </w:r>
    </w:p>
    <w:p w:rsidR="00692E5D" w:rsidRDefault="00692E5D" w:rsidP="00692E5D">
      <w:r>
        <w:t>nginx: the configuration file /application/nginx-1.6.3//conf/nginx.conf syntax is ok</w:t>
      </w:r>
    </w:p>
    <w:p w:rsidR="00692E5D" w:rsidRDefault="00692E5D" w:rsidP="00692E5D">
      <w:r>
        <w:t>nginx: configuration file /application/nginx-1.6.3//conf/nginx.conf test is successful</w:t>
      </w:r>
    </w:p>
    <w:p w:rsidR="00692E5D" w:rsidRDefault="00692E5D" w:rsidP="00692E5D">
      <w:r>
        <w:rPr>
          <w:rFonts w:hint="eastAsia"/>
        </w:rPr>
        <w:t>如果提示相关相关模块不存在，将模块路径放到模块配置文件中</w:t>
      </w:r>
    </w:p>
    <w:p w:rsidR="00692E5D" w:rsidRDefault="00692E5D" w:rsidP="00692E5D">
      <w:r>
        <w:t>cat /etc/ld.so.conf</w:t>
      </w:r>
    </w:p>
    <w:p w:rsidR="00692E5D" w:rsidRDefault="00692E5D" w:rsidP="00692E5D">
      <w:r>
        <w:rPr>
          <w:rFonts w:hint="eastAsia"/>
        </w:rPr>
        <w:t>ldconfig</w:t>
      </w:r>
      <w:r>
        <w:rPr>
          <w:rFonts w:hint="eastAsia"/>
        </w:rPr>
        <w:t>使修改生效</w:t>
      </w:r>
    </w:p>
    <w:p w:rsidR="00692E5D" w:rsidRDefault="00692E5D" w:rsidP="00692E5D"/>
    <w:p w:rsidR="00692E5D" w:rsidRDefault="00692E5D" w:rsidP="0011001C">
      <w:pPr>
        <w:pStyle w:val="2"/>
      </w:pPr>
      <w:r>
        <w:rPr>
          <w:rFonts w:hint="eastAsia"/>
        </w:rPr>
        <w:t>启动</w:t>
      </w:r>
      <w:r>
        <w:rPr>
          <w:rFonts w:hint="eastAsia"/>
        </w:rPr>
        <w:t>nginx</w:t>
      </w:r>
      <w:r>
        <w:rPr>
          <w:rFonts w:hint="eastAsia"/>
        </w:rPr>
        <w:t>服务</w:t>
      </w:r>
      <w:r>
        <w:rPr>
          <w:rFonts w:hint="eastAsia"/>
        </w:rPr>
        <w:t xml:space="preserve"> </w:t>
      </w:r>
    </w:p>
    <w:p w:rsidR="00692E5D" w:rsidRDefault="00692E5D" w:rsidP="00692E5D">
      <w:r>
        <w:t>/application/nginx/sbin/nginx</w:t>
      </w:r>
    </w:p>
    <w:p w:rsidR="00692E5D" w:rsidRDefault="00692E5D" w:rsidP="00692E5D">
      <w:r>
        <w:rPr>
          <w:rFonts w:hint="eastAsia"/>
        </w:rPr>
        <w:t>检查服务是否启动</w:t>
      </w:r>
    </w:p>
    <w:p w:rsidR="00692E5D" w:rsidRDefault="00692E5D" w:rsidP="00692E5D">
      <w:r>
        <w:t>1. ps -ef |grep nginx</w:t>
      </w:r>
    </w:p>
    <w:p w:rsidR="00692E5D" w:rsidRDefault="00692E5D" w:rsidP="00692E5D">
      <w:r>
        <w:t>2.netstat -tnlp|grep 80</w:t>
      </w:r>
    </w:p>
    <w:p w:rsidR="00692E5D" w:rsidRDefault="00692E5D" w:rsidP="00692E5D">
      <w:r>
        <w:t>3.wget 127.0.0.1</w:t>
      </w:r>
    </w:p>
    <w:p w:rsidR="00692E5D" w:rsidRDefault="00692E5D" w:rsidP="00692E5D">
      <w:r>
        <w:t>4.curl -I 127.0.0.1</w:t>
      </w:r>
    </w:p>
    <w:p w:rsidR="00692E5D" w:rsidRDefault="00692E5D" w:rsidP="00692E5D">
      <w:r>
        <w:rPr>
          <w:rFonts w:hint="eastAsia"/>
        </w:rPr>
        <w:t>检查</w:t>
      </w:r>
      <w:r>
        <w:rPr>
          <w:rFonts w:hint="eastAsia"/>
        </w:rPr>
        <w:t>nginx</w:t>
      </w:r>
      <w:r>
        <w:rPr>
          <w:rFonts w:hint="eastAsia"/>
        </w:rPr>
        <w:t>启动效果，浏览器访问</w:t>
      </w:r>
    </w:p>
    <w:p w:rsidR="00692E5D" w:rsidRDefault="00692E5D" w:rsidP="00692E5D">
      <w:r>
        <w:rPr>
          <w:rFonts w:hint="eastAsia"/>
        </w:rPr>
        <w:t>如果无法访问</w:t>
      </w:r>
    </w:p>
    <w:p w:rsidR="00692E5D" w:rsidRDefault="00692E5D" w:rsidP="00692E5D">
      <w:r>
        <w:rPr>
          <w:rFonts w:hint="eastAsia"/>
        </w:rPr>
        <w:t>关闭</w:t>
      </w:r>
      <w:r>
        <w:rPr>
          <w:rFonts w:hint="eastAsia"/>
        </w:rPr>
        <w:t>selinux</w:t>
      </w:r>
    </w:p>
    <w:p w:rsidR="00692E5D" w:rsidRDefault="00692E5D" w:rsidP="00692E5D">
      <w:r>
        <w:rPr>
          <w:rFonts w:hint="eastAsia"/>
        </w:rPr>
        <w:t>关闭防火墙，在生产环境中，如有外网</w:t>
      </w:r>
      <w:r>
        <w:rPr>
          <w:rFonts w:hint="eastAsia"/>
        </w:rPr>
        <w:t>IP</w:t>
      </w:r>
      <w:r>
        <w:rPr>
          <w:rFonts w:hint="eastAsia"/>
        </w:rPr>
        <w:t>，请允许</w:t>
      </w:r>
      <w:r>
        <w:rPr>
          <w:rFonts w:hint="eastAsia"/>
        </w:rPr>
        <w:t>80</w:t>
      </w:r>
      <w:r>
        <w:rPr>
          <w:rFonts w:hint="eastAsia"/>
        </w:rPr>
        <w:t>端口访问</w:t>
      </w:r>
    </w:p>
    <w:p w:rsidR="00692E5D" w:rsidRDefault="00692E5D" w:rsidP="00692E5D">
      <w:r>
        <w:t>iptables -I INPUT -p tcp --dport 80 -j ACCEPT</w:t>
      </w:r>
    </w:p>
    <w:p w:rsidR="00692E5D" w:rsidRDefault="00692E5D" w:rsidP="00692E5D">
      <w:r>
        <w:rPr>
          <w:rFonts w:hint="eastAsia"/>
        </w:rPr>
        <w:t>客户端访问网站异常排查的三部曲</w:t>
      </w:r>
    </w:p>
    <w:p w:rsidR="00692E5D" w:rsidRDefault="00692E5D" w:rsidP="00692E5D">
      <w:r>
        <w:rPr>
          <w:rFonts w:hint="eastAsia"/>
        </w:rPr>
        <w:t>客户端</w:t>
      </w:r>
      <w:r>
        <w:rPr>
          <w:rFonts w:hint="eastAsia"/>
        </w:rPr>
        <w:t xml:space="preserve"> ping IP  ------</w:t>
      </w:r>
      <w:r>
        <w:rPr>
          <w:rFonts w:hint="eastAsia"/>
        </w:rPr>
        <w:t>》物理线路</w:t>
      </w:r>
    </w:p>
    <w:p w:rsidR="00692E5D" w:rsidRDefault="00692E5D" w:rsidP="00692E5D">
      <w:r>
        <w:rPr>
          <w:rFonts w:hint="eastAsia"/>
        </w:rPr>
        <w:t xml:space="preserve">  telnet IP 80  -------</w:t>
      </w:r>
      <w:r>
        <w:rPr>
          <w:rFonts w:hint="eastAsia"/>
        </w:rPr>
        <w:t>》服务端防火墙</w:t>
      </w:r>
    </w:p>
    <w:p w:rsidR="00692E5D" w:rsidRDefault="00692E5D" w:rsidP="00692E5D">
      <w:r>
        <w:rPr>
          <w:rFonts w:hint="eastAsia"/>
        </w:rPr>
        <w:lastRenderedPageBreak/>
        <w:t>服务端</w:t>
      </w:r>
      <w:r>
        <w:rPr>
          <w:rFonts w:hint="eastAsia"/>
        </w:rPr>
        <w:t xml:space="preserve"> wget IP</w:t>
      </w:r>
      <w:r>
        <w:rPr>
          <w:rFonts w:hint="eastAsia"/>
        </w:rPr>
        <w:t>或者</w:t>
      </w:r>
      <w:r>
        <w:rPr>
          <w:rFonts w:hint="eastAsia"/>
        </w:rPr>
        <w:t>curl -I IP    ------</w:t>
      </w:r>
      <w:r>
        <w:rPr>
          <w:rFonts w:hint="eastAsia"/>
        </w:rPr>
        <w:t>》模拟用户访问，排除</w:t>
      </w:r>
      <w:r>
        <w:rPr>
          <w:rFonts w:hint="eastAsia"/>
        </w:rPr>
        <w:t>http</w:t>
      </w:r>
      <w:r>
        <w:rPr>
          <w:rFonts w:hint="eastAsia"/>
        </w:rPr>
        <w:t>服务自身问题，根据输出再排除</w:t>
      </w:r>
    </w:p>
    <w:p w:rsidR="00692E5D" w:rsidRDefault="00692E5D" w:rsidP="00692E5D">
      <w:r>
        <w:rPr>
          <w:rFonts w:hint="eastAsia"/>
        </w:rPr>
        <w:t>服务端</w:t>
      </w:r>
      <w:r>
        <w:rPr>
          <w:rFonts w:hint="eastAsia"/>
        </w:rPr>
        <w:t xml:space="preserve">  </w:t>
      </w:r>
      <w:r>
        <w:rPr>
          <w:rFonts w:hint="eastAsia"/>
        </w:rPr>
        <w:t>查看服务错误日志</w:t>
      </w:r>
    </w:p>
    <w:p w:rsidR="00692E5D" w:rsidRDefault="00692E5D" w:rsidP="00692E5D">
      <w:r>
        <w:rPr>
          <w:rFonts w:hint="eastAsia"/>
        </w:rPr>
        <w:t xml:space="preserve">   403</w:t>
      </w:r>
      <w:r>
        <w:rPr>
          <w:rFonts w:hint="eastAsia"/>
        </w:rPr>
        <w:t>错误</w:t>
      </w:r>
    </w:p>
    <w:p w:rsidR="00692E5D" w:rsidRDefault="00692E5D" w:rsidP="00692E5D">
      <w:r>
        <w:rPr>
          <w:rFonts w:hint="eastAsia"/>
        </w:rPr>
        <w:t>1.</w:t>
      </w:r>
      <w:r>
        <w:rPr>
          <w:rFonts w:hint="eastAsia"/>
        </w:rPr>
        <w:t>没有首页文件</w:t>
      </w:r>
    </w:p>
    <w:p w:rsidR="00692E5D" w:rsidRDefault="00692E5D" w:rsidP="00692E5D">
      <w:r>
        <w:rPr>
          <w:rFonts w:hint="eastAsia"/>
        </w:rPr>
        <w:t>2.</w:t>
      </w:r>
      <w:r>
        <w:rPr>
          <w:rFonts w:hint="eastAsia"/>
        </w:rPr>
        <w:t>首页文件权限不够</w:t>
      </w:r>
    </w:p>
    <w:p w:rsidR="00692E5D" w:rsidRDefault="00692E5D" w:rsidP="00692E5D">
      <w:r>
        <w:rPr>
          <w:rFonts w:hint="eastAsia"/>
        </w:rPr>
        <w:t>3.</w:t>
      </w:r>
      <w:r>
        <w:rPr>
          <w:rFonts w:hint="eastAsia"/>
        </w:rPr>
        <w:t>配置文件中设置了</w:t>
      </w:r>
      <w:r>
        <w:rPr>
          <w:rFonts w:hint="eastAsia"/>
        </w:rPr>
        <w:t>allow</w:t>
      </w:r>
      <w:r>
        <w:rPr>
          <w:rFonts w:hint="eastAsia"/>
        </w:rPr>
        <w:t>，</w:t>
      </w:r>
      <w:r>
        <w:rPr>
          <w:rFonts w:hint="eastAsia"/>
        </w:rPr>
        <w:t>deny</w:t>
      </w:r>
      <w:r>
        <w:rPr>
          <w:rFonts w:hint="eastAsia"/>
        </w:rPr>
        <w:t>权限控制</w:t>
      </w:r>
    </w:p>
    <w:p w:rsidR="00692E5D" w:rsidRDefault="00692E5D" w:rsidP="00692E5D"/>
    <w:p w:rsidR="00692E5D" w:rsidRDefault="00692E5D" w:rsidP="00692E5D">
      <w:r>
        <w:rPr>
          <w:rFonts w:hint="eastAsia"/>
        </w:rPr>
        <w:t>创建简单站点</w:t>
      </w:r>
    </w:p>
    <w:p w:rsidR="00692E5D" w:rsidRDefault="00692E5D" w:rsidP="00692E5D">
      <w:r>
        <w:rPr>
          <w:rFonts w:hint="eastAsia"/>
        </w:rPr>
        <w:t>自己创建</w:t>
      </w:r>
      <w:r>
        <w:rPr>
          <w:rFonts w:hint="eastAsia"/>
        </w:rPr>
        <w:t>index.html</w:t>
      </w:r>
    </w:p>
    <w:p w:rsidR="00692E5D" w:rsidRDefault="00692E5D" w:rsidP="00692E5D">
      <w:r>
        <w:rPr>
          <w:rFonts w:hint="eastAsia"/>
        </w:rPr>
        <w:t>放到</w:t>
      </w:r>
      <w:r>
        <w:rPr>
          <w:rFonts w:hint="eastAsia"/>
        </w:rPr>
        <w:t>/application/nginx/html</w:t>
      </w:r>
      <w:r>
        <w:rPr>
          <w:rFonts w:hint="eastAsia"/>
        </w:rPr>
        <w:t>目录然后进行访问，</w:t>
      </w:r>
      <w:r>
        <w:rPr>
          <w:rFonts w:hint="eastAsia"/>
        </w:rPr>
        <w:t>nginx</w:t>
      </w:r>
      <w:r>
        <w:rPr>
          <w:rFonts w:hint="eastAsia"/>
        </w:rPr>
        <w:t>默认站点文件为</w:t>
      </w:r>
      <w:r>
        <w:rPr>
          <w:rFonts w:hint="eastAsia"/>
        </w:rPr>
        <w:t>index.html</w:t>
      </w:r>
      <w:r>
        <w:rPr>
          <w:rFonts w:hint="eastAsia"/>
        </w:rPr>
        <w:t>。</w:t>
      </w:r>
    </w:p>
    <w:p w:rsidR="00692E5D" w:rsidRDefault="00692E5D" w:rsidP="0011001C">
      <w:pPr>
        <w:pStyle w:val="2"/>
      </w:pPr>
      <w:r>
        <w:rPr>
          <w:rFonts w:hint="eastAsia"/>
        </w:rPr>
        <w:t xml:space="preserve"> </w:t>
      </w:r>
      <w:r>
        <w:rPr>
          <w:rFonts w:hint="eastAsia"/>
        </w:rPr>
        <w:t>虚拟主机配置</w:t>
      </w:r>
      <w:r>
        <w:rPr>
          <w:rFonts w:hint="eastAsia"/>
        </w:rPr>
        <w:t>----&gt;</w:t>
      </w:r>
      <w:r>
        <w:rPr>
          <w:rFonts w:hint="eastAsia"/>
        </w:rPr>
        <w:t>域名</w:t>
      </w:r>
      <w:r>
        <w:rPr>
          <w:rFonts w:hint="eastAsia"/>
        </w:rPr>
        <w:t>----</w:t>
      </w:r>
      <w:r>
        <w:rPr>
          <w:rFonts w:hint="eastAsia"/>
        </w:rPr>
        <w:t>应用最多</w:t>
      </w:r>
    </w:p>
    <w:p w:rsidR="00692E5D" w:rsidRDefault="00692E5D" w:rsidP="00692E5D">
      <w:r>
        <w:rPr>
          <w:rFonts w:hint="eastAsia"/>
        </w:rPr>
        <w:t>nginx</w:t>
      </w:r>
      <w:r>
        <w:rPr>
          <w:rFonts w:hint="eastAsia"/>
        </w:rPr>
        <w:t>主要配置文件</w:t>
      </w:r>
      <w:r>
        <w:rPr>
          <w:rFonts w:hint="eastAsia"/>
        </w:rPr>
        <w:t>nginx.conf</w:t>
      </w:r>
    </w:p>
    <w:p w:rsidR="00692E5D" w:rsidRDefault="00692E5D" w:rsidP="00692E5D">
      <w:r>
        <w:rPr>
          <w:rFonts w:hint="eastAsia"/>
        </w:rPr>
        <w:t>去掉注释及空行后的配置文件</w:t>
      </w:r>
    </w:p>
    <w:p w:rsidR="00692E5D" w:rsidRDefault="00692E5D" w:rsidP="00692E5D">
      <w:r>
        <w:t>[root@lnmp01 conf]# egrep -v "#|^$" nginx.conf</w:t>
      </w:r>
    </w:p>
    <w:p w:rsidR="00692E5D" w:rsidRDefault="00692E5D" w:rsidP="00692E5D">
      <w:r>
        <w:t>worker_processes  1;</w:t>
      </w:r>
    </w:p>
    <w:p w:rsidR="00692E5D" w:rsidRDefault="00692E5D" w:rsidP="00692E5D">
      <w:r>
        <w:t>events {</w:t>
      </w:r>
    </w:p>
    <w:p w:rsidR="00692E5D" w:rsidRDefault="00692E5D" w:rsidP="00692E5D">
      <w:r>
        <w:t xml:space="preserve">    worker_connections  1024;</w:t>
      </w:r>
    </w:p>
    <w:p w:rsidR="00692E5D" w:rsidRDefault="00692E5D" w:rsidP="00692E5D">
      <w:r>
        <w:t>}</w:t>
      </w:r>
    </w:p>
    <w:p w:rsidR="00692E5D" w:rsidRDefault="00692E5D" w:rsidP="00692E5D">
      <w:r>
        <w:t>http {</w:t>
      </w:r>
    </w:p>
    <w:p w:rsidR="00692E5D" w:rsidRDefault="00692E5D" w:rsidP="00692E5D">
      <w:r>
        <w:t xml:space="preserve">    include       mime.types;</w:t>
      </w:r>
    </w:p>
    <w:p w:rsidR="00692E5D" w:rsidRDefault="00692E5D" w:rsidP="00692E5D">
      <w:r>
        <w:t xml:space="preserve">    default_type  application/octet-stream;</w:t>
      </w:r>
    </w:p>
    <w:p w:rsidR="00692E5D" w:rsidRDefault="00692E5D" w:rsidP="00692E5D">
      <w:r>
        <w:t xml:space="preserve">    sendfile        on;</w:t>
      </w:r>
    </w:p>
    <w:p w:rsidR="00692E5D" w:rsidRDefault="00692E5D" w:rsidP="00692E5D">
      <w:r>
        <w:t xml:space="preserve">    keepalive_timeout  65;</w:t>
      </w:r>
    </w:p>
    <w:p w:rsidR="00692E5D" w:rsidRDefault="00692E5D" w:rsidP="00692E5D">
      <w:r>
        <w:t xml:space="preserve">    server {</w:t>
      </w:r>
    </w:p>
    <w:p w:rsidR="00692E5D" w:rsidRDefault="00692E5D" w:rsidP="00692E5D">
      <w:r>
        <w:t xml:space="preserve">        listen       80;</w:t>
      </w:r>
    </w:p>
    <w:p w:rsidR="00692E5D" w:rsidRDefault="00692E5D" w:rsidP="00692E5D">
      <w:r>
        <w:t xml:space="preserve">        server_name  localhost;</w:t>
      </w:r>
    </w:p>
    <w:p w:rsidR="00692E5D" w:rsidRDefault="00692E5D" w:rsidP="00692E5D">
      <w:r>
        <w:lastRenderedPageBreak/>
        <w:t xml:space="preserve">        location / {</w:t>
      </w:r>
    </w:p>
    <w:p w:rsidR="00692E5D" w:rsidRDefault="00692E5D" w:rsidP="00692E5D">
      <w:r>
        <w:t xml:space="preserve">            root   html;</w:t>
      </w:r>
    </w:p>
    <w:p w:rsidR="00692E5D" w:rsidRDefault="00692E5D" w:rsidP="00692E5D">
      <w:r>
        <w:t xml:space="preserve">            index  index.html index.htm;</w:t>
      </w:r>
    </w:p>
    <w:p w:rsidR="00692E5D" w:rsidRDefault="00692E5D" w:rsidP="00692E5D">
      <w:r>
        <w:t xml:space="preserve">        }</w:t>
      </w:r>
    </w:p>
    <w:p w:rsidR="00692E5D" w:rsidRDefault="00692E5D" w:rsidP="00692E5D">
      <w:r>
        <w:t xml:space="preserve">        error_page   500 502 503 504  /50x.html;</w:t>
      </w:r>
    </w:p>
    <w:p w:rsidR="00692E5D" w:rsidRDefault="00692E5D" w:rsidP="00692E5D">
      <w:r>
        <w:t xml:space="preserve">        location = /50x.html {</w:t>
      </w:r>
    </w:p>
    <w:p w:rsidR="00692E5D" w:rsidRDefault="00692E5D" w:rsidP="00692E5D">
      <w:r>
        <w:t xml:space="preserve">            root   html;</w:t>
      </w:r>
    </w:p>
    <w:p w:rsidR="00692E5D" w:rsidRDefault="00692E5D" w:rsidP="00692E5D">
      <w:r>
        <w:t xml:space="preserve">        }</w:t>
      </w:r>
    </w:p>
    <w:p w:rsidR="00692E5D" w:rsidRDefault="00692E5D" w:rsidP="00692E5D">
      <w:r>
        <w:t xml:space="preserve">    }</w:t>
      </w:r>
    </w:p>
    <w:p w:rsidR="00692E5D" w:rsidRDefault="00692E5D" w:rsidP="00692E5D">
      <w:r>
        <w:t>}</w:t>
      </w:r>
    </w:p>
    <w:p w:rsidR="00692E5D" w:rsidRDefault="00692E5D" w:rsidP="00692E5D"/>
    <w:p w:rsidR="00692E5D" w:rsidRDefault="00692E5D" w:rsidP="00692E5D">
      <w:r>
        <w:rPr>
          <w:rFonts w:hint="eastAsia"/>
        </w:rPr>
        <w:t>默认虚拟主机为</w:t>
      </w:r>
      <w:r>
        <w:rPr>
          <w:rFonts w:hint="eastAsia"/>
        </w:rPr>
        <w:t>localhost</w:t>
      </w:r>
      <w:r>
        <w:rPr>
          <w:rFonts w:hint="eastAsia"/>
        </w:rPr>
        <w:t>，</w:t>
      </w:r>
    </w:p>
    <w:p w:rsidR="00692E5D" w:rsidRDefault="00692E5D" w:rsidP="00692E5D">
      <w:r>
        <w:rPr>
          <w:rFonts w:hint="eastAsia"/>
        </w:rPr>
        <w:t>这里配置虚拟，可以配置两个，一个用作别名，中间用空格隔开</w:t>
      </w:r>
    </w:p>
    <w:p w:rsidR="00692E5D" w:rsidRDefault="00692E5D" w:rsidP="00692E5D">
      <w:r>
        <w:rPr>
          <w:rFonts w:hint="eastAsia"/>
        </w:rPr>
        <w:t>如</w:t>
      </w:r>
      <w:r>
        <w:rPr>
          <w:rFonts w:hint="eastAsia"/>
        </w:rPr>
        <w:t xml:space="preserve"> server_name    www.tuwei.com tuwei.com</w:t>
      </w:r>
    </w:p>
    <w:p w:rsidR="00692E5D" w:rsidRDefault="00692E5D" w:rsidP="00692E5D">
      <w:r>
        <w:rPr>
          <w:rFonts w:hint="eastAsia"/>
        </w:rPr>
        <w:t>配置完后如下</w:t>
      </w:r>
    </w:p>
    <w:p w:rsidR="00692E5D" w:rsidRDefault="00692E5D" w:rsidP="00692E5D">
      <w:r>
        <w:t>[root@lnmp01 conf]# egrep -v "#|^$" nginx.conf</w:t>
      </w:r>
    </w:p>
    <w:p w:rsidR="00692E5D" w:rsidRDefault="00692E5D" w:rsidP="00692E5D">
      <w:r>
        <w:t>worker_processes  1;</w:t>
      </w:r>
    </w:p>
    <w:p w:rsidR="00692E5D" w:rsidRDefault="00692E5D" w:rsidP="00692E5D">
      <w:r>
        <w:t>events {</w:t>
      </w:r>
    </w:p>
    <w:p w:rsidR="00692E5D" w:rsidRDefault="00692E5D" w:rsidP="00692E5D">
      <w:r>
        <w:t xml:space="preserve">    worker_connections  1024;</w:t>
      </w:r>
    </w:p>
    <w:p w:rsidR="00692E5D" w:rsidRDefault="00692E5D" w:rsidP="00692E5D">
      <w:r>
        <w:t>}</w:t>
      </w:r>
    </w:p>
    <w:p w:rsidR="00692E5D" w:rsidRDefault="00692E5D" w:rsidP="00692E5D">
      <w:r>
        <w:t>http {</w:t>
      </w:r>
    </w:p>
    <w:p w:rsidR="00692E5D" w:rsidRDefault="00692E5D" w:rsidP="00692E5D">
      <w:r>
        <w:t xml:space="preserve">    include       mime.types;</w:t>
      </w:r>
    </w:p>
    <w:p w:rsidR="00692E5D" w:rsidRDefault="00692E5D" w:rsidP="00692E5D">
      <w:r>
        <w:t xml:space="preserve">    default_type  application/octet-stream;</w:t>
      </w:r>
    </w:p>
    <w:p w:rsidR="00692E5D" w:rsidRDefault="00692E5D" w:rsidP="00692E5D">
      <w:r>
        <w:t xml:space="preserve">    sendfile        on;</w:t>
      </w:r>
    </w:p>
    <w:p w:rsidR="00692E5D" w:rsidRDefault="00692E5D" w:rsidP="00692E5D">
      <w:r>
        <w:t xml:space="preserve">    keepalive_timeout  65;</w:t>
      </w:r>
    </w:p>
    <w:p w:rsidR="00692E5D" w:rsidRDefault="00692E5D" w:rsidP="00692E5D">
      <w:r>
        <w:t xml:space="preserve">    server {</w:t>
      </w:r>
    </w:p>
    <w:p w:rsidR="00692E5D" w:rsidRDefault="00692E5D" w:rsidP="00692E5D">
      <w:r>
        <w:t xml:space="preserve">        listen       80;</w:t>
      </w:r>
    </w:p>
    <w:p w:rsidR="00692E5D" w:rsidRDefault="00692E5D" w:rsidP="00692E5D">
      <w:r>
        <w:t xml:space="preserve">        server_name  www.tuwei.org tuwei.org;</w:t>
      </w:r>
    </w:p>
    <w:p w:rsidR="00692E5D" w:rsidRDefault="00692E5D" w:rsidP="00692E5D">
      <w:r>
        <w:lastRenderedPageBreak/>
        <w:t xml:space="preserve">        location / {</w:t>
      </w:r>
    </w:p>
    <w:p w:rsidR="00692E5D" w:rsidRDefault="00692E5D" w:rsidP="00692E5D">
      <w:r>
        <w:t xml:space="preserve">            root   html/www;</w:t>
      </w:r>
    </w:p>
    <w:p w:rsidR="00692E5D" w:rsidRDefault="00692E5D" w:rsidP="00692E5D">
      <w:r>
        <w:t xml:space="preserve">            index  index.html index.htm;</w:t>
      </w:r>
    </w:p>
    <w:p w:rsidR="00692E5D" w:rsidRDefault="00692E5D" w:rsidP="00692E5D">
      <w:r>
        <w:t xml:space="preserve">        }</w:t>
      </w:r>
    </w:p>
    <w:p w:rsidR="00692E5D" w:rsidRDefault="00692E5D" w:rsidP="00692E5D">
      <w:r>
        <w:t xml:space="preserve">        error_page   500 502 503 504  /50x.html;</w:t>
      </w:r>
    </w:p>
    <w:p w:rsidR="00692E5D" w:rsidRDefault="00692E5D" w:rsidP="00692E5D">
      <w:r>
        <w:t xml:space="preserve">        location = /50x.html {</w:t>
      </w:r>
    </w:p>
    <w:p w:rsidR="00692E5D" w:rsidRDefault="00692E5D" w:rsidP="00692E5D">
      <w:r>
        <w:t xml:space="preserve">            root   html;</w:t>
      </w:r>
    </w:p>
    <w:p w:rsidR="00692E5D" w:rsidRDefault="00692E5D" w:rsidP="00692E5D">
      <w:r>
        <w:t xml:space="preserve">        }</w:t>
      </w:r>
    </w:p>
    <w:p w:rsidR="00692E5D" w:rsidRDefault="00692E5D" w:rsidP="00692E5D">
      <w:r>
        <w:t xml:space="preserve">    }</w:t>
      </w:r>
    </w:p>
    <w:p w:rsidR="00692E5D" w:rsidRDefault="00692E5D" w:rsidP="00692E5D">
      <w:r>
        <w:t>}</w:t>
      </w:r>
    </w:p>
    <w:p w:rsidR="00692E5D" w:rsidRDefault="00E25802" w:rsidP="00E25802">
      <w:pPr>
        <w:ind w:firstLine="0"/>
      </w:pPr>
      <w:r>
        <w:rPr>
          <w:rFonts w:hint="eastAsia"/>
        </w:rPr>
        <w:t xml:space="preserve">   </w:t>
      </w:r>
      <w:r>
        <w:rPr>
          <w:rFonts w:hint="eastAsia"/>
        </w:rPr>
        <w:t>备注：一个虚拟主机最核心的两条配置为</w:t>
      </w:r>
      <w:r>
        <w:rPr>
          <w:rFonts w:hint="eastAsia"/>
        </w:rPr>
        <w:t xml:space="preserve">server_name   </w:t>
      </w:r>
      <w:r>
        <w:rPr>
          <w:rFonts w:hint="eastAsia"/>
        </w:rPr>
        <w:t>和</w:t>
      </w:r>
      <w:r>
        <w:rPr>
          <w:rFonts w:hint="eastAsia"/>
        </w:rPr>
        <w:t>root</w:t>
      </w:r>
      <w:r>
        <w:rPr>
          <w:rFonts w:hint="eastAsia"/>
        </w:rPr>
        <w:t>，分别指定域名和网站根目录。要想配置一个虚拟主机为默认虚拟主机。只需要改一个地方：</w:t>
      </w:r>
    </w:p>
    <w:p w:rsidR="00E25802" w:rsidRDefault="00E25802" w:rsidP="00E25802">
      <w:pPr>
        <w:ind w:firstLine="0"/>
      </w:pPr>
      <w:r>
        <w:rPr>
          <w:rFonts w:hint="eastAsia"/>
        </w:rPr>
        <w:t>listen 80 default_server;</w:t>
      </w:r>
      <w:r w:rsidR="00211A7A">
        <w:rPr>
          <w:rFonts w:hint="eastAsia"/>
        </w:rPr>
        <w:t>如果不配置默认，则</w:t>
      </w:r>
      <w:r w:rsidR="00211A7A">
        <w:rPr>
          <w:rFonts w:hint="eastAsia"/>
        </w:rPr>
        <w:t>nginx</w:t>
      </w:r>
      <w:r w:rsidR="00211A7A">
        <w:rPr>
          <w:rFonts w:hint="eastAsia"/>
        </w:rPr>
        <w:t>会把配置文件中出现的第一个虚拟主机认定为默认虚拟主机。</w:t>
      </w:r>
    </w:p>
    <w:p w:rsidR="00692E5D" w:rsidRDefault="00692E5D" w:rsidP="0011001C">
      <w:pPr>
        <w:pStyle w:val="2"/>
      </w:pPr>
      <w:r>
        <w:rPr>
          <w:rFonts w:hint="eastAsia"/>
        </w:rPr>
        <w:t>配置站点文件</w:t>
      </w:r>
    </w:p>
    <w:p w:rsidR="00692E5D" w:rsidRDefault="00692E5D" w:rsidP="00692E5D">
      <w:r>
        <w:t>[root@lnmp01 conf]# echo "hi.Im tuwei,my 51cto's blog is http://blog.51cto.com/tuwei"&gt;../html/www/index.html</w:t>
      </w:r>
    </w:p>
    <w:p w:rsidR="00692E5D" w:rsidRDefault="00692E5D" w:rsidP="00692E5D">
      <w:r>
        <w:rPr>
          <w:rFonts w:hint="eastAsia"/>
        </w:rPr>
        <w:t>将</w:t>
      </w:r>
      <w:r>
        <w:rPr>
          <w:rFonts w:hint="eastAsia"/>
        </w:rPr>
        <w:t>IP</w:t>
      </w:r>
      <w:r>
        <w:rPr>
          <w:rFonts w:hint="eastAsia"/>
        </w:rPr>
        <w:t>和域名加到本地</w:t>
      </w:r>
      <w:r>
        <w:rPr>
          <w:rFonts w:hint="eastAsia"/>
        </w:rPr>
        <w:t>hosts</w:t>
      </w:r>
      <w:r>
        <w:rPr>
          <w:rFonts w:hint="eastAsia"/>
        </w:rPr>
        <w:t>文件中</w:t>
      </w:r>
    </w:p>
    <w:p w:rsidR="00692E5D" w:rsidRDefault="00692E5D" w:rsidP="00692E5D">
      <w:r>
        <w:t xml:space="preserve">echo "192.168.132.20 www.tuwei.org"&gt;&gt;/etc/hosts </w:t>
      </w:r>
    </w:p>
    <w:p w:rsidR="00692E5D" w:rsidRDefault="00692E5D" w:rsidP="00692E5D">
      <w:r>
        <w:rPr>
          <w:rFonts w:hint="eastAsia"/>
        </w:rPr>
        <w:t>检查语法</w:t>
      </w:r>
    </w:p>
    <w:p w:rsidR="00692E5D" w:rsidRDefault="00692E5D" w:rsidP="00692E5D">
      <w:r>
        <w:t>sbin/nginx -t</w:t>
      </w:r>
    </w:p>
    <w:p w:rsidR="00692E5D" w:rsidRDefault="00692E5D" w:rsidP="00692E5D">
      <w:r>
        <w:rPr>
          <w:rFonts w:hint="eastAsia"/>
        </w:rPr>
        <w:t>重启</w:t>
      </w:r>
      <w:r>
        <w:rPr>
          <w:rFonts w:hint="eastAsia"/>
        </w:rPr>
        <w:t>nginx</w:t>
      </w:r>
      <w:r>
        <w:rPr>
          <w:rFonts w:hint="eastAsia"/>
        </w:rPr>
        <w:t>服务</w:t>
      </w:r>
    </w:p>
    <w:p w:rsidR="00692E5D" w:rsidRDefault="00692E5D" w:rsidP="00692E5D">
      <w:r>
        <w:t>[root@lnmp01 conf]# kill -HUP `cat ../logs/nginx.pid`</w:t>
      </w:r>
    </w:p>
    <w:p w:rsidR="00692E5D" w:rsidRDefault="00692E5D" w:rsidP="00692E5D">
      <w:r>
        <w:rPr>
          <w:rFonts w:hint="eastAsia"/>
        </w:rPr>
        <w:t>或者用</w:t>
      </w:r>
    </w:p>
    <w:p w:rsidR="00692E5D" w:rsidRDefault="00692E5D" w:rsidP="00692E5D">
      <w:r>
        <w:t>../sbin/nginx -c /application/nginx/conf/nginx.conf</w:t>
      </w:r>
    </w:p>
    <w:p w:rsidR="00692E5D" w:rsidRDefault="00692E5D" w:rsidP="00692E5D">
      <w:r>
        <w:t>../sbin/nginx -s reload</w:t>
      </w:r>
    </w:p>
    <w:p w:rsidR="00692E5D" w:rsidRDefault="00692E5D" w:rsidP="00692E5D"/>
    <w:p w:rsidR="00692E5D" w:rsidRDefault="00692E5D" w:rsidP="00692E5D">
      <w:r>
        <w:rPr>
          <w:rFonts w:hint="eastAsia"/>
        </w:rPr>
        <w:lastRenderedPageBreak/>
        <w:t>本机测试</w:t>
      </w:r>
    </w:p>
    <w:p w:rsidR="00692E5D" w:rsidRDefault="00692E5D" w:rsidP="00692E5D">
      <w:r>
        <w:t>[root@lnmp01 conf]# curl www.tuwei.org</w:t>
      </w:r>
    </w:p>
    <w:p w:rsidR="00692E5D" w:rsidRDefault="00692E5D" w:rsidP="00692E5D">
      <w:r>
        <w:t>hi.Im tuwei,my 51cto's blog is http://blog.51cto.com/tuwei</w:t>
      </w:r>
    </w:p>
    <w:p w:rsidR="00692E5D" w:rsidRDefault="00692E5D" w:rsidP="00692E5D">
      <w:r>
        <w:rPr>
          <w:rFonts w:hint="eastAsia"/>
        </w:rPr>
        <w:t>如果在电脑上访问该域名，需要在电脑</w:t>
      </w:r>
      <w:r>
        <w:rPr>
          <w:rFonts w:hint="eastAsia"/>
        </w:rPr>
        <w:t>hosts</w:t>
      </w:r>
      <w:r>
        <w:rPr>
          <w:rFonts w:hint="eastAsia"/>
        </w:rPr>
        <w:t>文件中作解析。</w:t>
      </w:r>
    </w:p>
    <w:p w:rsidR="00692E5D" w:rsidRDefault="00692E5D" w:rsidP="00692E5D"/>
    <w:p w:rsidR="00692E5D" w:rsidRDefault="00692E5D" w:rsidP="00692E5D"/>
    <w:p w:rsidR="00692E5D" w:rsidRDefault="00692E5D" w:rsidP="0011001C">
      <w:pPr>
        <w:pStyle w:val="2"/>
      </w:pPr>
      <w:r>
        <w:rPr>
          <w:rFonts w:hint="eastAsia"/>
        </w:rPr>
        <w:t>基于端口的虚拟主机</w:t>
      </w:r>
      <w:r>
        <w:rPr>
          <w:rFonts w:hint="eastAsia"/>
        </w:rPr>
        <w:t>----</w:t>
      </w:r>
      <w:r>
        <w:rPr>
          <w:rFonts w:hint="eastAsia"/>
        </w:rPr>
        <w:t>次重要</w:t>
      </w:r>
    </w:p>
    <w:p w:rsidR="00692E5D" w:rsidRDefault="00692E5D" w:rsidP="00692E5D"/>
    <w:p w:rsidR="00692E5D" w:rsidRDefault="00692E5D" w:rsidP="00692E5D">
      <w:r>
        <w:rPr>
          <w:rFonts w:hint="eastAsia"/>
        </w:rPr>
        <w:t>基于</w:t>
      </w:r>
      <w:r>
        <w:rPr>
          <w:rFonts w:hint="eastAsia"/>
        </w:rPr>
        <w:t>IP</w:t>
      </w:r>
      <w:r>
        <w:rPr>
          <w:rFonts w:hint="eastAsia"/>
        </w:rPr>
        <w:t>的虚拟主机</w:t>
      </w:r>
      <w:r>
        <w:rPr>
          <w:rFonts w:hint="eastAsia"/>
        </w:rPr>
        <w:t>------</w:t>
      </w:r>
      <w:r>
        <w:rPr>
          <w:rFonts w:hint="eastAsia"/>
        </w:rPr>
        <w:t>不重要</w:t>
      </w:r>
      <w:r>
        <w:rPr>
          <w:rFonts w:hint="eastAsia"/>
        </w:rPr>
        <w:t>----</w:t>
      </w:r>
      <w:r>
        <w:rPr>
          <w:rFonts w:hint="eastAsia"/>
        </w:rPr>
        <w:t>企业一般用负载均衡配</w:t>
      </w:r>
      <w:r>
        <w:rPr>
          <w:rFonts w:hint="eastAsia"/>
        </w:rPr>
        <w:t>ip</w:t>
      </w:r>
    </w:p>
    <w:p w:rsidR="00692E5D" w:rsidRDefault="00692E5D" w:rsidP="00692E5D"/>
    <w:p w:rsidR="00692E5D" w:rsidRDefault="00692E5D" w:rsidP="00692E5D">
      <w:r>
        <w:t xml:space="preserve"> listen       IP:80;</w:t>
      </w:r>
    </w:p>
    <w:p w:rsidR="00692E5D" w:rsidRDefault="00692E5D" w:rsidP="00692E5D">
      <w:r>
        <w:t xml:space="preserve">        server_name  IP;</w:t>
      </w:r>
    </w:p>
    <w:p w:rsidR="00692E5D" w:rsidRDefault="00692E5D" w:rsidP="00692E5D"/>
    <w:p w:rsidR="00692E5D" w:rsidRDefault="00692E5D" w:rsidP="00692E5D">
      <w:r>
        <w:rPr>
          <w:rFonts w:hint="eastAsia"/>
        </w:rPr>
        <w:t xml:space="preserve">      nginx</w:t>
      </w:r>
      <w:r>
        <w:rPr>
          <w:rFonts w:hint="eastAsia"/>
        </w:rPr>
        <w:t>日志</w:t>
      </w:r>
    </w:p>
    <w:p w:rsidR="00692E5D" w:rsidRDefault="00692E5D" w:rsidP="00692E5D"/>
    <w:p w:rsidR="00692E5D" w:rsidRDefault="00692E5D" w:rsidP="00692E5D">
      <w:r>
        <w:t>worker_processes  1;</w:t>
      </w:r>
    </w:p>
    <w:p w:rsidR="00692E5D" w:rsidRDefault="00692E5D" w:rsidP="00692E5D"/>
    <w:p w:rsidR="00692E5D" w:rsidRDefault="00692E5D" w:rsidP="00692E5D">
      <w:r>
        <w:rPr>
          <w:rFonts w:hint="eastAsia"/>
        </w:rPr>
        <w:t>error_log /application/logs/err.log crit;-------&gt;crit</w:t>
      </w:r>
      <w:r>
        <w:rPr>
          <w:rFonts w:hint="eastAsia"/>
        </w:rPr>
        <w:t>为日志格式</w:t>
      </w:r>
      <w:r>
        <w:rPr>
          <w:rFonts w:hint="eastAsia"/>
        </w:rPr>
        <w:t xml:space="preserve"> </w:t>
      </w:r>
    </w:p>
    <w:p w:rsidR="00692E5D" w:rsidRDefault="00692E5D" w:rsidP="00692E5D">
      <w:r>
        <w:t>events {</w:t>
      </w:r>
    </w:p>
    <w:p w:rsidR="00692E5D" w:rsidRDefault="00692E5D" w:rsidP="00692E5D">
      <w:r>
        <w:tab/>
        <w:t>use epoll;-------------------------------&gt;</w:t>
      </w:r>
    </w:p>
    <w:p w:rsidR="00692E5D" w:rsidRDefault="00692E5D" w:rsidP="00692E5D">
      <w:r>
        <w:t xml:space="preserve">    worker_connections  1024;</w:t>
      </w:r>
    </w:p>
    <w:p w:rsidR="00692E5D" w:rsidRDefault="00692E5D" w:rsidP="00692E5D">
      <w:r>
        <w:t>}</w:t>
      </w:r>
    </w:p>
    <w:p w:rsidR="00692E5D" w:rsidRDefault="00692E5D" w:rsidP="00692E5D"/>
    <w:p w:rsidR="00692E5D" w:rsidRDefault="00692E5D" w:rsidP="00692E5D">
      <w:r>
        <w:rPr>
          <w:rFonts w:hint="eastAsia"/>
        </w:rPr>
        <w:t>日志格式</w:t>
      </w:r>
      <w:r>
        <w:rPr>
          <w:rFonts w:hint="eastAsia"/>
        </w:rPr>
        <w:t xml:space="preserve"> </w:t>
      </w:r>
    </w:p>
    <w:p w:rsidR="00692E5D" w:rsidRDefault="00692E5D" w:rsidP="00692E5D">
      <w:r>
        <w:rPr>
          <w:rFonts w:hint="eastAsia"/>
        </w:rPr>
        <w:t>配置文件中有，去掉注释</w:t>
      </w:r>
    </w:p>
    <w:p w:rsidR="00692E5D" w:rsidRDefault="00692E5D" w:rsidP="00692E5D">
      <w:r>
        <w:t>log_format  main  '$remote_addr - $remote_user [$time_local] "$request" '</w:t>
      </w:r>
    </w:p>
    <w:p w:rsidR="00692E5D" w:rsidRDefault="00692E5D" w:rsidP="00692E5D">
      <w:r>
        <w:t xml:space="preserve">                      '$status $body_bytes_sent "$http_referer" '</w:t>
      </w:r>
    </w:p>
    <w:p w:rsidR="00692E5D" w:rsidRDefault="00692E5D" w:rsidP="00692E5D">
      <w:r>
        <w:lastRenderedPageBreak/>
        <w:t xml:space="preserve">                    '"$http_user_agent" "$http_x_forwarded_for"';</w:t>
      </w:r>
    </w:p>
    <w:p w:rsidR="00692E5D" w:rsidRDefault="00692E5D" w:rsidP="00692E5D"/>
    <w:p w:rsidR="00692E5D" w:rsidRDefault="00692E5D" w:rsidP="00692E5D">
      <w:r>
        <w:rPr>
          <w:rFonts w:hint="eastAsia"/>
        </w:rPr>
        <w:t>访问日志</w:t>
      </w:r>
    </w:p>
    <w:p w:rsidR="00692E5D" w:rsidRDefault="00692E5D" w:rsidP="00692E5D">
      <w:r>
        <w:t xml:space="preserve"> location / {</w:t>
      </w:r>
    </w:p>
    <w:p w:rsidR="00692E5D" w:rsidRDefault="00692E5D" w:rsidP="00692E5D">
      <w:r>
        <w:t xml:space="preserve">            root   html/www;</w:t>
      </w:r>
    </w:p>
    <w:p w:rsidR="00692E5D" w:rsidRDefault="00692E5D" w:rsidP="00692E5D">
      <w:r>
        <w:t xml:space="preserve">            index  index.html index.htm;</w:t>
      </w:r>
    </w:p>
    <w:p w:rsidR="00692E5D" w:rsidRDefault="00692E5D" w:rsidP="00692E5D">
      <w:r>
        <w:t xml:space="preserve">        }</w:t>
      </w:r>
    </w:p>
    <w:p w:rsidR="00692E5D" w:rsidRDefault="00692E5D" w:rsidP="00692E5D">
      <w:r>
        <w:t xml:space="preserve">      access_log  /application/logs/host.access.log main;--------&gt;</w:t>
      </w:r>
    </w:p>
    <w:p w:rsidR="00692E5D" w:rsidRDefault="00692E5D" w:rsidP="00692E5D">
      <w:r>
        <w:rPr>
          <w:rFonts w:hint="eastAsia"/>
        </w:rPr>
        <w:t>用</w:t>
      </w:r>
      <w:r>
        <w:rPr>
          <w:rFonts w:hint="eastAsia"/>
        </w:rPr>
        <w:t xml:space="preserve">awk '{print $1}' host.access.log |sort|uniq -c|sort -rn -k1 </w:t>
      </w:r>
      <w:r>
        <w:rPr>
          <w:rFonts w:hint="eastAsia"/>
        </w:rPr>
        <w:t>通过日志分析访问网站的</w:t>
      </w:r>
      <w:r>
        <w:rPr>
          <w:rFonts w:hint="eastAsia"/>
        </w:rPr>
        <w:t>IP</w:t>
      </w:r>
      <w:r>
        <w:rPr>
          <w:rFonts w:hint="eastAsia"/>
        </w:rPr>
        <w:t>情况</w:t>
      </w:r>
    </w:p>
    <w:p w:rsidR="00692E5D" w:rsidRDefault="00692E5D" w:rsidP="00692E5D"/>
    <w:p w:rsidR="00692E5D" w:rsidRDefault="00692E5D" w:rsidP="0011001C">
      <w:pPr>
        <w:pStyle w:val="2"/>
      </w:pPr>
      <w:r>
        <w:rPr>
          <w:rFonts w:hint="eastAsia"/>
        </w:rPr>
        <w:t>nginx</w:t>
      </w:r>
      <w:r>
        <w:rPr>
          <w:rFonts w:hint="eastAsia"/>
        </w:rPr>
        <w:t>状态信息配置</w:t>
      </w:r>
    </w:p>
    <w:p w:rsidR="00692E5D" w:rsidRDefault="00692E5D" w:rsidP="00692E5D">
      <w:r>
        <w:rPr>
          <w:rFonts w:hint="eastAsia"/>
        </w:rPr>
        <w:t>在基于域名配置中加入</w:t>
      </w:r>
    </w:p>
    <w:p w:rsidR="00692E5D" w:rsidRDefault="00692E5D" w:rsidP="00692E5D">
      <w:r>
        <w:t>server {</w:t>
      </w:r>
    </w:p>
    <w:p w:rsidR="00692E5D" w:rsidRDefault="00692E5D" w:rsidP="00692E5D">
      <w:r>
        <w:tab/>
        <w:t>listen 80;</w:t>
      </w:r>
    </w:p>
    <w:p w:rsidR="00692E5D" w:rsidRDefault="00692E5D" w:rsidP="00692E5D">
      <w:r>
        <w:tab/>
        <w:t xml:space="preserve">server_name status.tuwei.org </w:t>
      </w:r>
    </w:p>
    <w:p w:rsidR="00692E5D" w:rsidRDefault="00692E5D" w:rsidP="00692E5D">
      <w:r>
        <w:tab/>
        <w:t>location / {</w:t>
      </w:r>
    </w:p>
    <w:p w:rsidR="00692E5D" w:rsidRDefault="00692E5D" w:rsidP="00692E5D">
      <w:r>
        <w:tab/>
        <w:t xml:space="preserve"> stub_status on;</w:t>
      </w:r>
    </w:p>
    <w:p w:rsidR="00692E5D" w:rsidRDefault="00692E5D" w:rsidP="00692E5D">
      <w:r>
        <w:tab/>
        <w:t xml:space="preserve"> access_log off;</w:t>
      </w:r>
    </w:p>
    <w:p w:rsidR="00692E5D" w:rsidRDefault="00692E5D" w:rsidP="00692E5D">
      <w:r>
        <w:tab/>
      </w:r>
    </w:p>
    <w:p w:rsidR="00692E5D" w:rsidRDefault="00692E5D" w:rsidP="00692E5D">
      <w:r>
        <w:tab/>
        <w:t>}</w:t>
      </w:r>
    </w:p>
    <w:p w:rsidR="00692E5D" w:rsidRDefault="00692E5D" w:rsidP="00692E5D">
      <w:r>
        <w:t>}</w:t>
      </w:r>
    </w:p>
    <w:p w:rsidR="00692E5D" w:rsidRDefault="00692E5D" w:rsidP="00692E5D">
      <w:r>
        <w:rPr>
          <w:rFonts w:hint="eastAsia"/>
        </w:rPr>
        <w:t>也可以针对具体的</w:t>
      </w:r>
      <w:r>
        <w:rPr>
          <w:rFonts w:hint="eastAsia"/>
        </w:rPr>
        <w:t>ip</w:t>
      </w:r>
      <w:r>
        <w:rPr>
          <w:rFonts w:hint="eastAsia"/>
        </w:rPr>
        <w:t>进行设置</w:t>
      </w:r>
    </w:p>
    <w:p w:rsidR="00692E5D" w:rsidRDefault="00692E5D" w:rsidP="00692E5D">
      <w:r>
        <w:rPr>
          <w:rFonts w:hint="eastAsia"/>
        </w:rPr>
        <w:t>如</w:t>
      </w:r>
      <w:r>
        <w:rPr>
          <w:rFonts w:hint="eastAsia"/>
        </w:rPr>
        <w:t xml:space="preserve"> </w:t>
      </w:r>
    </w:p>
    <w:p w:rsidR="00692E5D" w:rsidRDefault="00692E5D" w:rsidP="00692E5D">
      <w:r>
        <w:t>stub_status on;</w:t>
      </w:r>
    </w:p>
    <w:p w:rsidR="00692E5D" w:rsidRDefault="00692E5D" w:rsidP="00692E5D">
      <w:r>
        <w:tab/>
        <w:t xml:space="preserve"> access_log off;</w:t>
      </w:r>
    </w:p>
    <w:p w:rsidR="00692E5D" w:rsidRDefault="00692E5D" w:rsidP="00692E5D">
      <w:r>
        <w:rPr>
          <w:rFonts w:hint="eastAsia"/>
        </w:rPr>
        <w:tab/>
        <w:t xml:space="preserve"> allow 192.168.132.10-------</w:t>
      </w:r>
      <w:r>
        <w:rPr>
          <w:rFonts w:hint="eastAsia"/>
        </w:rPr>
        <w:t>》只允许该</w:t>
      </w:r>
      <w:r>
        <w:rPr>
          <w:rFonts w:hint="eastAsia"/>
        </w:rPr>
        <w:t>ip</w:t>
      </w:r>
      <w:r>
        <w:rPr>
          <w:rFonts w:hint="eastAsia"/>
        </w:rPr>
        <w:t>访问</w:t>
      </w:r>
    </w:p>
    <w:p w:rsidR="00692E5D" w:rsidRDefault="00692E5D" w:rsidP="00692E5D">
      <w:r>
        <w:lastRenderedPageBreak/>
        <w:tab/>
        <w:t xml:space="preserve"> deny all</w:t>
      </w:r>
    </w:p>
    <w:p w:rsidR="00692E5D" w:rsidRDefault="00692E5D" w:rsidP="00692E5D"/>
    <w:p w:rsidR="00692E5D" w:rsidRDefault="00692E5D" w:rsidP="00692E5D">
      <w:r>
        <w:rPr>
          <w:rFonts w:hint="eastAsia"/>
        </w:rPr>
        <w:t>访问</w:t>
      </w:r>
      <w:r>
        <w:rPr>
          <w:rFonts w:hint="eastAsia"/>
        </w:rPr>
        <w:t>192.168.132.20</w:t>
      </w:r>
      <w:r>
        <w:rPr>
          <w:rFonts w:hint="eastAsia"/>
        </w:rPr>
        <w:t>得到如下信息</w:t>
      </w:r>
    </w:p>
    <w:p w:rsidR="00692E5D" w:rsidRDefault="00692E5D" w:rsidP="00692E5D">
      <w:r>
        <w:t xml:space="preserve">Active connections: 4 </w:t>
      </w:r>
    </w:p>
    <w:p w:rsidR="00692E5D" w:rsidRDefault="00692E5D" w:rsidP="00692E5D">
      <w:r>
        <w:t>server accepts handled requests</w:t>
      </w:r>
    </w:p>
    <w:p w:rsidR="00692E5D" w:rsidRDefault="00692E5D" w:rsidP="00692E5D">
      <w:r>
        <w:t xml:space="preserve"> 23 23 49 </w:t>
      </w:r>
    </w:p>
    <w:p w:rsidR="00692E5D" w:rsidRDefault="00692E5D" w:rsidP="00692E5D">
      <w:r>
        <w:t>Reading: 0 Writing: 1 Waiting: 3</w:t>
      </w:r>
    </w:p>
    <w:p w:rsidR="00692E5D" w:rsidRDefault="00692E5D" w:rsidP="00692E5D"/>
    <w:p w:rsidR="00692E5D" w:rsidRDefault="00692E5D" w:rsidP="00692E5D">
      <w:r>
        <w:rPr>
          <w:rFonts w:hint="eastAsia"/>
        </w:rPr>
        <w:t>第一个</w:t>
      </w:r>
      <w:r>
        <w:rPr>
          <w:rFonts w:hint="eastAsia"/>
        </w:rPr>
        <w:t>server</w:t>
      </w:r>
      <w:r>
        <w:rPr>
          <w:rFonts w:hint="eastAsia"/>
        </w:rPr>
        <w:t>表示</w:t>
      </w:r>
      <w:r>
        <w:rPr>
          <w:rFonts w:hint="eastAsia"/>
        </w:rPr>
        <w:t>nginx</w:t>
      </w:r>
      <w:r>
        <w:rPr>
          <w:rFonts w:hint="eastAsia"/>
        </w:rPr>
        <w:t>启动到现在共处理了</w:t>
      </w:r>
      <w:r>
        <w:rPr>
          <w:rFonts w:hint="eastAsia"/>
        </w:rPr>
        <w:t>23</w:t>
      </w:r>
      <w:r>
        <w:rPr>
          <w:rFonts w:hint="eastAsia"/>
        </w:rPr>
        <w:t>个连接</w:t>
      </w:r>
    </w:p>
    <w:p w:rsidR="00692E5D" w:rsidRDefault="00692E5D" w:rsidP="00692E5D">
      <w:r>
        <w:rPr>
          <w:rFonts w:hint="eastAsia"/>
        </w:rPr>
        <w:t>第二个</w:t>
      </w:r>
      <w:r>
        <w:rPr>
          <w:rFonts w:hint="eastAsia"/>
        </w:rPr>
        <w:t>accepts</w:t>
      </w:r>
      <w:r>
        <w:rPr>
          <w:rFonts w:hint="eastAsia"/>
        </w:rPr>
        <w:t>表示</w:t>
      </w:r>
      <w:r>
        <w:rPr>
          <w:rFonts w:hint="eastAsia"/>
        </w:rPr>
        <w:t>nginx</w:t>
      </w:r>
      <w:r>
        <w:rPr>
          <w:rFonts w:hint="eastAsia"/>
        </w:rPr>
        <w:t>启动到现在成功创建了</w:t>
      </w:r>
      <w:r>
        <w:rPr>
          <w:rFonts w:hint="eastAsia"/>
        </w:rPr>
        <w:t>23</w:t>
      </w:r>
      <w:r>
        <w:rPr>
          <w:rFonts w:hint="eastAsia"/>
        </w:rPr>
        <w:t>次握手</w:t>
      </w:r>
    </w:p>
    <w:p w:rsidR="00692E5D" w:rsidRDefault="00692E5D" w:rsidP="00692E5D">
      <w:r>
        <w:rPr>
          <w:rFonts w:hint="eastAsia"/>
        </w:rPr>
        <w:t>第三个</w:t>
      </w:r>
      <w:r>
        <w:rPr>
          <w:rFonts w:hint="eastAsia"/>
        </w:rPr>
        <w:t>handled requests</w:t>
      </w:r>
      <w:r>
        <w:rPr>
          <w:rFonts w:hint="eastAsia"/>
        </w:rPr>
        <w:t>，表示共处理了</w:t>
      </w:r>
      <w:r>
        <w:rPr>
          <w:rFonts w:hint="eastAsia"/>
        </w:rPr>
        <w:t>49</w:t>
      </w:r>
      <w:r>
        <w:rPr>
          <w:rFonts w:hint="eastAsia"/>
        </w:rPr>
        <w:t>次请求</w:t>
      </w:r>
    </w:p>
    <w:p w:rsidR="00692E5D" w:rsidRDefault="00692E5D" w:rsidP="00692E5D"/>
    <w:p w:rsidR="00692E5D" w:rsidRDefault="00692E5D" w:rsidP="00692E5D">
      <w:r>
        <w:rPr>
          <w:rFonts w:hint="eastAsia"/>
        </w:rPr>
        <w:t>Reading</w:t>
      </w:r>
      <w:r>
        <w:rPr>
          <w:rFonts w:hint="eastAsia"/>
        </w:rPr>
        <w:t>：</w:t>
      </w:r>
      <w:r>
        <w:rPr>
          <w:rFonts w:hint="eastAsia"/>
        </w:rPr>
        <w:t>nginx</w:t>
      </w:r>
      <w:r>
        <w:rPr>
          <w:rFonts w:hint="eastAsia"/>
        </w:rPr>
        <w:t>读取到客户端的</w:t>
      </w:r>
      <w:r>
        <w:rPr>
          <w:rFonts w:hint="eastAsia"/>
        </w:rPr>
        <w:t>Header</w:t>
      </w:r>
      <w:r>
        <w:rPr>
          <w:rFonts w:hint="eastAsia"/>
        </w:rPr>
        <w:t>信息数</w:t>
      </w:r>
    </w:p>
    <w:p w:rsidR="00692E5D" w:rsidRDefault="00692E5D" w:rsidP="00692E5D">
      <w:r>
        <w:rPr>
          <w:rFonts w:hint="eastAsia"/>
        </w:rPr>
        <w:t>Writing</w:t>
      </w:r>
      <w:r>
        <w:rPr>
          <w:rFonts w:hint="eastAsia"/>
        </w:rPr>
        <w:t>：</w:t>
      </w:r>
      <w:r>
        <w:rPr>
          <w:rFonts w:hint="eastAsia"/>
        </w:rPr>
        <w:t>nginx</w:t>
      </w:r>
      <w:r>
        <w:rPr>
          <w:rFonts w:hint="eastAsia"/>
        </w:rPr>
        <w:t>返回给客户端的</w:t>
      </w:r>
      <w:r>
        <w:rPr>
          <w:rFonts w:hint="eastAsia"/>
        </w:rPr>
        <w:t>Header</w:t>
      </w:r>
      <w:r>
        <w:rPr>
          <w:rFonts w:hint="eastAsia"/>
        </w:rPr>
        <w:t>信息数</w:t>
      </w:r>
    </w:p>
    <w:p w:rsidR="00692E5D" w:rsidRDefault="00692E5D" w:rsidP="00692E5D">
      <w:r>
        <w:rPr>
          <w:rFonts w:hint="eastAsia"/>
        </w:rPr>
        <w:t>Waiting</w:t>
      </w:r>
      <w:r>
        <w:rPr>
          <w:rFonts w:hint="eastAsia"/>
        </w:rPr>
        <w:t>：已经处理完正在等候下一次请求指令的驻留连接</w:t>
      </w:r>
    </w:p>
    <w:p w:rsidR="00692E5D" w:rsidRDefault="000A30AC" w:rsidP="000A30AC">
      <w:pPr>
        <w:pStyle w:val="2"/>
      </w:pPr>
      <w:r>
        <w:rPr>
          <w:rFonts w:hint="eastAsia"/>
        </w:rPr>
        <w:t>nginx</w:t>
      </w:r>
      <w:r>
        <w:rPr>
          <w:rFonts w:hint="eastAsia"/>
        </w:rPr>
        <w:t>的域名跳转</w:t>
      </w:r>
    </w:p>
    <w:p w:rsidR="000A30AC" w:rsidRDefault="000A30AC" w:rsidP="000A30AC">
      <w:r>
        <w:rPr>
          <w:rFonts w:hint="eastAsia"/>
        </w:rPr>
        <w:t>一个虚拟主机可以配置多个域名，当访问这几个域名时，都会到同一站点。但是，这对于</w:t>
      </w:r>
      <w:r>
        <w:rPr>
          <w:rFonts w:hint="eastAsia"/>
        </w:rPr>
        <w:t>SEO</w:t>
      </w:r>
      <w:r>
        <w:rPr>
          <w:rFonts w:hint="eastAsia"/>
        </w:rPr>
        <w:t>来说</w:t>
      </w:r>
      <w:r w:rsidR="001E5D15">
        <w:rPr>
          <w:rFonts w:hint="eastAsia"/>
        </w:rPr>
        <w:t>并不妥，因为搜索引擎发现两个域名访问的内容是一样的，从而降低了这个站点的权重，最终导致网站排名靠后。比较好的解决方案是，让其中一个域名跳转到</w:t>
      </w:r>
      <w:r w:rsidR="00D843EA">
        <w:rPr>
          <w:rFonts w:hint="eastAsia"/>
        </w:rPr>
        <w:t>另一个域名上。配置如下：</w:t>
      </w:r>
    </w:p>
    <w:p w:rsidR="001E6DC5" w:rsidRDefault="001E6DC5" w:rsidP="001E6DC5">
      <w:r>
        <w:t>server {</w:t>
      </w:r>
    </w:p>
    <w:p w:rsidR="001E6DC5" w:rsidRDefault="001E6DC5" w:rsidP="001E6DC5">
      <w:r>
        <w:t xml:space="preserve">    listen 80;</w:t>
      </w:r>
    </w:p>
    <w:p w:rsidR="001E6DC5" w:rsidRDefault="001E6DC5" w:rsidP="001E6DC5">
      <w:r>
        <w:tab/>
        <w:t>server_name test.com test1.com test2.com;</w:t>
      </w:r>
    </w:p>
    <w:p w:rsidR="001E6DC5" w:rsidRDefault="001E6DC5" w:rsidP="001E6DC5">
      <w:r>
        <w:tab/>
        <w:t>index index.html index.htm index.php;</w:t>
      </w:r>
    </w:p>
    <w:p w:rsidR="001E6DC5" w:rsidRDefault="001E6DC5" w:rsidP="001E6DC5">
      <w:r>
        <w:tab/>
        <w:t>root   /data/www/test.com;</w:t>
      </w:r>
    </w:p>
    <w:p w:rsidR="001E6DC5" w:rsidRDefault="001E6DC5" w:rsidP="001E6DC5">
      <w:r>
        <w:tab/>
        <w:t>if ($host != 'test.com') {</w:t>
      </w:r>
    </w:p>
    <w:p w:rsidR="001E6DC5" w:rsidRDefault="001E6DC5" w:rsidP="001E6DC5">
      <w:r>
        <w:tab/>
        <w:t>rewrite /(.*)$   http://test.com/$1  permanent;</w:t>
      </w:r>
    </w:p>
    <w:p w:rsidR="001E6DC5" w:rsidRDefault="001E6DC5" w:rsidP="001E6DC5">
      <w:r>
        <w:lastRenderedPageBreak/>
        <w:tab/>
        <w:t>}</w:t>
      </w:r>
    </w:p>
    <w:p w:rsidR="001E6DC5" w:rsidRDefault="001E6DC5" w:rsidP="001E6DC5">
      <w:r>
        <w:t>}</w:t>
      </w:r>
    </w:p>
    <w:p w:rsidR="001E6DC5" w:rsidRDefault="001E6DC5" w:rsidP="001E6DC5">
      <w:r>
        <w:rPr>
          <w:rFonts w:hint="eastAsia"/>
        </w:rPr>
        <w:t>rewrite</w:t>
      </w:r>
      <w:r>
        <w:rPr>
          <w:rFonts w:hint="eastAsia"/>
        </w:rPr>
        <w:t>实现域名跳转，</w:t>
      </w:r>
      <w:r>
        <w:rPr>
          <w:rFonts w:hint="eastAsia"/>
        </w:rPr>
        <w:t xml:space="preserve"> permanent</w:t>
      </w:r>
      <w:r>
        <w:rPr>
          <w:rFonts w:hint="eastAsia"/>
        </w:rPr>
        <w:t>指的是永久重定向，状态码为</w:t>
      </w:r>
      <w:r>
        <w:rPr>
          <w:rFonts w:hint="eastAsia"/>
        </w:rPr>
        <w:t>301</w:t>
      </w:r>
      <w:r>
        <w:rPr>
          <w:rFonts w:hint="eastAsia"/>
        </w:rPr>
        <w:t>；</w:t>
      </w:r>
    </w:p>
    <w:p w:rsidR="00D843EA" w:rsidRDefault="001E6DC5" w:rsidP="001E6DC5">
      <w:r>
        <w:rPr>
          <w:rFonts w:hint="eastAsia"/>
        </w:rPr>
        <w:t>redirect</w:t>
      </w:r>
      <w:r>
        <w:rPr>
          <w:rFonts w:hint="eastAsia"/>
        </w:rPr>
        <w:t>临时重定向，状态码为</w:t>
      </w:r>
      <w:r>
        <w:rPr>
          <w:rFonts w:hint="eastAsia"/>
        </w:rPr>
        <w:t>302</w:t>
      </w:r>
      <w:r>
        <w:rPr>
          <w:rFonts w:hint="eastAsia"/>
        </w:rPr>
        <w:t>；建议：域名跳转的用</w:t>
      </w:r>
      <w:r>
        <w:rPr>
          <w:rFonts w:hint="eastAsia"/>
        </w:rPr>
        <w:t>301</w:t>
      </w:r>
      <w:r>
        <w:rPr>
          <w:rFonts w:hint="eastAsia"/>
        </w:rPr>
        <w:t>，网址跳转的用</w:t>
      </w:r>
      <w:r>
        <w:rPr>
          <w:rFonts w:hint="eastAsia"/>
        </w:rPr>
        <w:t>302</w:t>
      </w:r>
      <w:r>
        <w:rPr>
          <w:rFonts w:hint="eastAsia"/>
        </w:rPr>
        <w:t>。</w:t>
      </w:r>
    </w:p>
    <w:p w:rsidR="001E6DC5" w:rsidRDefault="001E6DC5" w:rsidP="001E6DC5">
      <w:pPr>
        <w:pStyle w:val="2"/>
      </w:pPr>
      <w:r>
        <w:rPr>
          <w:rFonts w:hint="eastAsia"/>
        </w:rPr>
        <w:t>nginx</w:t>
      </w:r>
      <w:r>
        <w:rPr>
          <w:rFonts w:hint="eastAsia"/>
        </w:rPr>
        <w:t>用户认证</w:t>
      </w:r>
    </w:p>
    <w:p w:rsidR="007B7797" w:rsidRDefault="008407F6" w:rsidP="007B7797">
      <w:r>
        <w:rPr>
          <w:rFonts w:hint="eastAsia"/>
        </w:rPr>
        <w:t>访问相关页面是需要进行用户认证，即需要输入用户名和密码才能进行访问。</w:t>
      </w:r>
    </w:p>
    <w:p w:rsidR="008407F6" w:rsidRDefault="008407F6" w:rsidP="007B7797">
      <w:r>
        <w:rPr>
          <w:rFonts w:hint="eastAsia"/>
        </w:rPr>
        <w:t>需要安装</w:t>
      </w:r>
      <w:r>
        <w:rPr>
          <w:rFonts w:hint="eastAsia"/>
        </w:rPr>
        <w:t>htppd</w:t>
      </w:r>
      <w:r w:rsidR="00EF368F">
        <w:rPr>
          <w:rFonts w:hint="eastAsia"/>
        </w:rPr>
        <w:t>，目的是安装</w:t>
      </w:r>
      <w:r w:rsidR="00EF368F">
        <w:rPr>
          <w:rFonts w:hint="eastAsia"/>
        </w:rPr>
        <w:t>htpasswd</w:t>
      </w:r>
      <w:r w:rsidR="00EF368F">
        <w:rPr>
          <w:rFonts w:hint="eastAsia"/>
        </w:rPr>
        <w:t>工具，使用</w:t>
      </w:r>
      <w:r w:rsidR="00EF368F">
        <w:rPr>
          <w:rFonts w:hint="eastAsia"/>
        </w:rPr>
        <w:t>htpasswd</w:t>
      </w:r>
      <w:r w:rsidR="00EF368F">
        <w:rPr>
          <w:rFonts w:hint="eastAsia"/>
        </w:rPr>
        <w:t>创建密码文件。</w:t>
      </w:r>
    </w:p>
    <w:p w:rsidR="00EF368F" w:rsidRDefault="001149F3" w:rsidP="007B7797">
      <w:r>
        <w:rPr>
          <w:rFonts w:hint="eastAsia"/>
        </w:rPr>
        <w:t>htpasswd -c /etc/nginx/user_passwd  admin</w:t>
      </w:r>
    </w:p>
    <w:p w:rsidR="001149F3" w:rsidRDefault="001149F3" w:rsidP="007B7797">
      <w:r>
        <w:rPr>
          <w:rFonts w:hint="eastAsia"/>
        </w:rPr>
        <w:t>虚拟主机配置：</w:t>
      </w:r>
    </w:p>
    <w:p w:rsidR="00F934D3" w:rsidRDefault="00140A61" w:rsidP="00F934D3">
      <w:r>
        <w:t>loca</w:t>
      </w:r>
      <w:r w:rsidR="00F934D3">
        <w:t>tion /abc/</w:t>
      </w:r>
    </w:p>
    <w:p w:rsidR="00F934D3" w:rsidRDefault="00F934D3" w:rsidP="00F934D3">
      <w:r>
        <w:t>{</w:t>
      </w:r>
    </w:p>
    <w:p w:rsidR="00F934D3" w:rsidRDefault="00F934D3" w:rsidP="00F934D3">
      <w:r>
        <w:t xml:space="preserve">     auth_basic "Auth";</w:t>
      </w:r>
    </w:p>
    <w:p w:rsidR="00F934D3" w:rsidRDefault="00EA7FD6" w:rsidP="00F934D3">
      <w:r>
        <w:tab/>
        <w:t xml:space="preserve"> auth</w:t>
      </w:r>
      <w:r>
        <w:rPr>
          <w:rFonts w:hint="eastAsia"/>
        </w:rPr>
        <w:t>_</w:t>
      </w:r>
      <w:r>
        <w:t>basic</w:t>
      </w:r>
      <w:r>
        <w:rPr>
          <w:rFonts w:hint="eastAsia"/>
        </w:rPr>
        <w:t>_</w:t>
      </w:r>
      <w:r>
        <w:t>user</w:t>
      </w:r>
      <w:r>
        <w:rPr>
          <w:rFonts w:hint="eastAsia"/>
        </w:rPr>
        <w:t>_</w:t>
      </w:r>
      <w:r w:rsidR="00F934D3">
        <w:t>file /etc/nginx/user_passwd;</w:t>
      </w:r>
    </w:p>
    <w:p w:rsidR="00F934D3" w:rsidRDefault="00F934D3" w:rsidP="00F934D3">
      <w:r>
        <w:t xml:space="preserve"> </w:t>
      </w:r>
    </w:p>
    <w:p w:rsidR="001149F3" w:rsidRDefault="00F934D3" w:rsidP="00F934D3">
      <w:r>
        <w:t>}</w:t>
      </w:r>
    </w:p>
    <w:p w:rsidR="00F934D3" w:rsidRDefault="00F934D3" w:rsidP="00F934D3">
      <w:r>
        <w:rPr>
          <w:rFonts w:hint="eastAsia"/>
        </w:rPr>
        <w:t>当访问</w:t>
      </w:r>
      <w:r>
        <w:rPr>
          <w:rFonts w:hint="eastAsia"/>
        </w:rPr>
        <w:t>/abc</w:t>
      </w:r>
      <w:r>
        <w:rPr>
          <w:rFonts w:hint="eastAsia"/>
        </w:rPr>
        <w:t>、开头的链接时，需要进行认证，</w:t>
      </w:r>
      <w:r w:rsidR="00645F38">
        <w:rPr>
          <w:rFonts w:hint="eastAsia"/>
        </w:rPr>
        <w:t>如果想要实现只要链接里包含</w:t>
      </w:r>
      <w:r w:rsidR="00645F38">
        <w:rPr>
          <w:rFonts w:hint="eastAsia"/>
        </w:rPr>
        <w:t>/abc/</w:t>
      </w:r>
      <w:r w:rsidR="00645F38">
        <w:rPr>
          <w:rFonts w:hint="eastAsia"/>
        </w:rPr>
        <w:t>就需要认证，配置如下：</w:t>
      </w:r>
    </w:p>
    <w:p w:rsidR="00645F38" w:rsidRDefault="00645F38" w:rsidP="00645F38">
      <w:r>
        <w:t xml:space="preserve">localtion </w:t>
      </w:r>
      <w:r w:rsidR="004C0177">
        <w:rPr>
          <w:rFonts w:hint="eastAsia"/>
        </w:rPr>
        <w:t xml:space="preserve"> ~</w:t>
      </w:r>
      <w:r>
        <w:t>/abc/</w:t>
      </w:r>
    </w:p>
    <w:p w:rsidR="00645F38" w:rsidRDefault="00645F38" w:rsidP="00645F38">
      <w:r>
        <w:t>{</w:t>
      </w:r>
    </w:p>
    <w:p w:rsidR="00645F38" w:rsidRDefault="00645F38" w:rsidP="00645F38">
      <w:r>
        <w:t xml:space="preserve">     auth_basic "Auth";</w:t>
      </w:r>
    </w:p>
    <w:p w:rsidR="00645F38" w:rsidRDefault="004C0177" w:rsidP="00645F38">
      <w:r>
        <w:tab/>
        <w:t xml:space="preserve"> auth</w:t>
      </w:r>
      <w:r>
        <w:rPr>
          <w:rFonts w:hint="eastAsia"/>
        </w:rPr>
        <w:t>_</w:t>
      </w:r>
      <w:r>
        <w:t>basic</w:t>
      </w:r>
      <w:r>
        <w:rPr>
          <w:rFonts w:hint="eastAsia"/>
        </w:rPr>
        <w:t>_</w:t>
      </w:r>
      <w:r>
        <w:t>user</w:t>
      </w:r>
      <w:r>
        <w:rPr>
          <w:rFonts w:hint="eastAsia"/>
        </w:rPr>
        <w:t>_</w:t>
      </w:r>
      <w:r w:rsidR="00645F38">
        <w:t>file /etc/nginx/user_passwd;</w:t>
      </w:r>
    </w:p>
    <w:p w:rsidR="00645F38" w:rsidRDefault="00645F38" w:rsidP="00645F38">
      <w:r>
        <w:t xml:space="preserve"> </w:t>
      </w:r>
    </w:p>
    <w:p w:rsidR="00645F38" w:rsidRPr="007B7797" w:rsidRDefault="00645F38" w:rsidP="00645F38">
      <w:r>
        <w:t>}</w:t>
      </w:r>
    </w:p>
    <w:p w:rsidR="003412A6" w:rsidRDefault="004C0177" w:rsidP="004C0177">
      <w:pPr>
        <w:pStyle w:val="2"/>
      </w:pPr>
      <w:r>
        <w:rPr>
          <w:rFonts w:hint="eastAsia"/>
        </w:rPr>
        <w:t>nginx</w:t>
      </w:r>
      <w:r>
        <w:rPr>
          <w:rFonts w:hint="eastAsia"/>
        </w:rPr>
        <w:t>访问日志</w:t>
      </w:r>
    </w:p>
    <w:p w:rsidR="004C0177" w:rsidRPr="004C0177" w:rsidRDefault="004C0177" w:rsidP="004C0177">
      <w:r>
        <w:t>nginx</w:t>
      </w:r>
      <w:r>
        <w:t>访问日志格式在</w:t>
      </w:r>
      <w:r>
        <w:t>nginx</w:t>
      </w:r>
      <w:r>
        <w:t>主配置文件中定义</w:t>
      </w:r>
    </w:p>
    <w:p w:rsidR="004C0177" w:rsidRDefault="004C0177" w:rsidP="004C0177">
      <w:r>
        <w:t>log_format  main  '$remote_addr - $remote_user [$time_local] "$request" '</w:t>
      </w:r>
    </w:p>
    <w:p w:rsidR="004C0177" w:rsidRDefault="004C0177" w:rsidP="004C0177">
      <w:r>
        <w:t xml:space="preserve">                      '$status $body_bytes_sent "$http_referer" '</w:t>
      </w:r>
    </w:p>
    <w:p w:rsidR="004C0177" w:rsidRDefault="004C0177" w:rsidP="004C0177">
      <w:r>
        <w:lastRenderedPageBreak/>
        <w:t xml:space="preserve">                      '"$http_user_agent" "$http_x_forwarded_for"';</w:t>
      </w:r>
    </w:p>
    <w:p w:rsidR="004C0177" w:rsidRDefault="004C0177" w:rsidP="004C0177"/>
    <w:p w:rsidR="00692E5D" w:rsidRDefault="004C0177" w:rsidP="004C0177">
      <w:r>
        <w:t xml:space="preserve">    access_log  /var/log/nginx/access.log  main;</w:t>
      </w:r>
    </w:p>
    <w:tbl>
      <w:tblPr>
        <w:tblStyle w:val="a8"/>
        <w:tblW w:w="0" w:type="auto"/>
        <w:tblLook w:val="04A0" w:firstRow="1" w:lastRow="0" w:firstColumn="1" w:lastColumn="0" w:noHBand="0" w:noVBand="1"/>
      </w:tblPr>
      <w:tblGrid>
        <w:gridCol w:w="3515"/>
        <w:gridCol w:w="6525"/>
      </w:tblGrid>
      <w:tr w:rsidR="00FF2AE8" w:rsidRPr="00FF2AE8" w:rsidTr="00FF2AE8">
        <w:trPr>
          <w:trHeight w:val="285"/>
        </w:trPr>
        <w:tc>
          <w:tcPr>
            <w:tcW w:w="3700" w:type="dxa"/>
            <w:noWrap/>
            <w:hideMark/>
          </w:tcPr>
          <w:p w:rsidR="00FF2AE8" w:rsidRPr="00FF2AE8" w:rsidRDefault="00FF2AE8">
            <w:r w:rsidRPr="00FF2AE8">
              <w:rPr>
                <w:rFonts w:hint="eastAsia"/>
              </w:rPr>
              <w:t>$remote_addr       </w:t>
            </w:r>
          </w:p>
        </w:tc>
        <w:tc>
          <w:tcPr>
            <w:tcW w:w="6880" w:type="dxa"/>
            <w:noWrap/>
            <w:hideMark/>
          </w:tcPr>
          <w:p w:rsidR="00FF2AE8" w:rsidRPr="00FF2AE8" w:rsidRDefault="00FF2AE8">
            <w:r w:rsidRPr="00FF2AE8">
              <w:rPr>
                <w:rFonts w:hint="eastAsia"/>
              </w:rPr>
              <w:t>与</w:t>
            </w:r>
            <w:r w:rsidRPr="00FF2AE8">
              <w:rPr>
                <w:rFonts w:hint="eastAsia"/>
              </w:rPr>
              <w:t xml:space="preserve">$http_x_forwarded_for </w:t>
            </w:r>
            <w:r w:rsidRPr="00FF2AE8">
              <w:rPr>
                <w:rFonts w:hint="eastAsia"/>
              </w:rPr>
              <w:t>用以记录客户端的</w:t>
            </w:r>
            <w:r w:rsidRPr="00FF2AE8">
              <w:rPr>
                <w:rFonts w:hint="eastAsia"/>
              </w:rPr>
              <w:t>ip</w:t>
            </w:r>
            <w:r w:rsidRPr="00FF2AE8">
              <w:rPr>
                <w:rFonts w:hint="eastAsia"/>
              </w:rPr>
              <w:t>地址</w:t>
            </w:r>
          </w:p>
        </w:tc>
      </w:tr>
      <w:tr w:rsidR="00FF2AE8" w:rsidRPr="00FF2AE8" w:rsidTr="00FF2AE8">
        <w:trPr>
          <w:trHeight w:val="285"/>
        </w:trPr>
        <w:tc>
          <w:tcPr>
            <w:tcW w:w="3700" w:type="dxa"/>
            <w:noWrap/>
            <w:hideMark/>
          </w:tcPr>
          <w:p w:rsidR="00FF2AE8" w:rsidRPr="00FF2AE8" w:rsidRDefault="00FF2AE8">
            <w:r w:rsidRPr="00FF2AE8">
              <w:rPr>
                <w:rFonts w:hint="eastAsia"/>
              </w:rPr>
              <w:t>$remote_user       </w:t>
            </w:r>
          </w:p>
        </w:tc>
        <w:tc>
          <w:tcPr>
            <w:tcW w:w="6880" w:type="dxa"/>
            <w:noWrap/>
            <w:hideMark/>
          </w:tcPr>
          <w:p w:rsidR="00FF2AE8" w:rsidRPr="00FF2AE8" w:rsidRDefault="00FF2AE8">
            <w:r w:rsidRPr="00FF2AE8">
              <w:rPr>
                <w:rFonts w:hint="eastAsia"/>
              </w:rPr>
              <w:t>用来记录客户端用户名称</w:t>
            </w:r>
          </w:p>
        </w:tc>
      </w:tr>
      <w:tr w:rsidR="00FF2AE8" w:rsidRPr="00FF2AE8" w:rsidTr="00FF2AE8">
        <w:trPr>
          <w:trHeight w:val="285"/>
        </w:trPr>
        <w:tc>
          <w:tcPr>
            <w:tcW w:w="3700" w:type="dxa"/>
            <w:noWrap/>
            <w:hideMark/>
          </w:tcPr>
          <w:p w:rsidR="00FF2AE8" w:rsidRPr="00FF2AE8" w:rsidRDefault="00FF2AE8">
            <w:r w:rsidRPr="00FF2AE8">
              <w:rPr>
                <w:rFonts w:hint="eastAsia"/>
              </w:rPr>
              <w:t>$time_local        </w:t>
            </w:r>
          </w:p>
        </w:tc>
        <w:tc>
          <w:tcPr>
            <w:tcW w:w="6880" w:type="dxa"/>
            <w:noWrap/>
            <w:hideMark/>
          </w:tcPr>
          <w:p w:rsidR="00FF2AE8" w:rsidRPr="00FF2AE8" w:rsidRDefault="00FF2AE8">
            <w:r w:rsidRPr="00FF2AE8">
              <w:rPr>
                <w:rFonts w:hint="eastAsia"/>
              </w:rPr>
              <w:t>用来记录访问时间与时区</w:t>
            </w:r>
            <w:r w:rsidRPr="00FF2AE8">
              <w:rPr>
                <w:rFonts w:hint="eastAsia"/>
              </w:rPr>
              <w:t> </w:t>
            </w:r>
          </w:p>
        </w:tc>
      </w:tr>
      <w:tr w:rsidR="00FF2AE8" w:rsidRPr="00FF2AE8" w:rsidTr="00FF2AE8">
        <w:trPr>
          <w:trHeight w:val="285"/>
        </w:trPr>
        <w:tc>
          <w:tcPr>
            <w:tcW w:w="3700" w:type="dxa"/>
            <w:noWrap/>
            <w:hideMark/>
          </w:tcPr>
          <w:p w:rsidR="00FF2AE8" w:rsidRPr="00FF2AE8" w:rsidRDefault="00FF2AE8">
            <w:r w:rsidRPr="00FF2AE8">
              <w:rPr>
                <w:rFonts w:hint="eastAsia"/>
              </w:rPr>
              <w:t>$request        </w:t>
            </w:r>
          </w:p>
        </w:tc>
        <w:tc>
          <w:tcPr>
            <w:tcW w:w="6880" w:type="dxa"/>
            <w:noWrap/>
            <w:hideMark/>
          </w:tcPr>
          <w:p w:rsidR="00FF2AE8" w:rsidRPr="00FF2AE8" w:rsidRDefault="00FF2AE8">
            <w:r w:rsidRPr="00FF2AE8">
              <w:rPr>
                <w:rFonts w:hint="eastAsia"/>
              </w:rPr>
              <w:t>用来记录请求的</w:t>
            </w:r>
            <w:r w:rsidRPr="00FF2AE8">
              <w:rPr>
                <w:rFonts w:hint="eastAsia"/>
              </w:rPr>
              <w:t>url</w:t>
            </w:r>
            <w:r w:rsidRPr="00FF2AE8">
              <w:rPr>
                <w:rFonts w:hint="eastAsia"/>
              </w:rPr>
              <w:t>与</w:t>
            </w:r>
            <w:r w:rsidRPr="00FF2AE8">
              <w:rPr>
                <w:rFonts w:hint="eastAsia"/>
              </w:rPr>
              <w:t>http</w:t>
            </w:r>
            <w:r w:rsidRPr="00FF2AE8">
              <w:rPr>
                <w:rFonts w:hint="eastAsia"/>
              </w:rPr>
              <w:t>协议</w:t>
            </w:r>
          </w:p>
        </w:tc>
      </w:tr>
      <w:tr w:rsidR="00FF2AE8" w:rsidRPr="00FF2AE8" w:rsidTr="00FF2AE8">
        <w:trPr>
          <w:trHeight w:val="285"/>
        </w:trPr>
        <w:tc>
          <w:tcPr>
            <w:tcW w:w="3700" w:type="dxa"/>
            <w:noWrap/>
            <w:hideMark/>
          </w:tcPr>
          <w:p w:rsidR="00FF2AE8" w:rsidRPr="00FF2AE8" w:rsidRDefault="00FF2AE8">
            <w:r w:rsidRPr="00FF2AE8">
              <w:rPr>
                <w:rFonts w:hint="eastAsia"/>
              </w:rPr>
              <w:t>$status         </w:t>
            </w:r>
          </w:p>
        </w:tc>
        <w:tc>
          <w:tcPr>
            <w:tcW w:w="6880" w:type="dxa"/>
            <w:noWrap/>
            <w:hideMark/>
          </w:tcPr>
          <w:p w:rsidR="00FF2AE8" w:rsidRPr="00FF2AE8" w:rsidRDefault="00FF2AE8">
            <w:r w:rsidRPr="00FF2AE8">
              <w:rPr>
                <w:rFonts w:hint="eastAsia"/>
              </w:rPr>
              <w:t>用来记录请求状态；成功是</w:t>
            </w:r>
            <w:r w:rsidRPr="00FF2AE8">
              <w:rPr>
                <w:rFonts w:hint="eastAsia"/>
              </w:rPr>
              <w:t>200</w:t>
            </w:r>
          </w:p>
        </w:tc>
      </w:tr>
      <w:tr w:rsidR="00FF2AE8" w:rsidRPr="00FF2AE8" w:rsidTr="00FF2AE8">
        <w:trPr>
          <w:trHeight w:val="285"/>
        </w:trPr>
        <w:tc>
          <w:tcPr>
            <w:tcW w:w="3700" w:type="dxa"/>
            <w:noWrap/>
            <w:hideMark/>
          </w:tcPr>
          <w:p w:rsidR="00FF2AE8" w:rsidRPr="00FF2AE8" w:rsidRDefault="00FF2AE8">
            <w:r w:rsidRPr="00FF2AE8">
              <w:rPr>
                <w:rFonts w:hint="eastAsia"/>
              </w:rPr>
              <w:t>$body_bytes_sent    </w:t>
            </w:r>
          </w:p>
        </w:tc>
        <w:tc>
          <w:tcPr>
            <w:tcW w:w="6880" w:type="dxa"/>
            <w:noWrap/>
            <w:hideMark/>
          </w:tcPr>
          <w:p w:rsidR="00FF2AE8" w:rsidRPr="00FF2AE8" w:rsidRDefault="00FF2AE8">
            <w:r w:rsidRPr="00FF2AE8">
              <w:rPr>
                <w:rFonts w:hint="eastAsia"/>
              </w:rPr>
              <w:t>记录发送给客户端文件主体内容大小</w:t>
            </w:r>
          </w:p>
        </w:tc>
      </w:tr>
      <w:tr w:rsidR="00FF2AE8" w:rsidRPr="00FF2AE8" w:rsidTr="00FF2AE8">
        <w:trPr>
          <w:trHeight w:val="285"/>
        </w:trPr>
        <w:tc>
          <w:tcPr>
            <w:tcW w:w="3700" w:type="dxa"/>
            <w:noWrap/>
            <w:hideMark/>
          </w:tcPr>
          <w:p w:rsidR="00FF2AE8" w:rsidRPr="00FF2AE8" w:rsidRDefault="00FF2AE8">
            <w:r w:rsidRPr="00FF2AE8">
              <w:rPr>
                <w:rFonts w:hint="eastAsia"/>
              </w:rPr>
              <w:t>$http_referer      </w:t>
            </w:r>
          </w:p>
        </w:tc>
        <w:tc>
          <w:tcPr>
            <w:tcW w:w="6880" w:type="dxa"/>
            <w:noWrap/>
            <w:hideMark/>
          </w:tcPr>
          <w:p w:rsidR="00FF2AE8" w:rsidRPr="00FF2AE8" w:rsidRDefault="00FF2AE8">
            <w:r w:rsidRPr="00FF2AE8">
              <w:rPr>
                <w:rFonts w:hint="eastAsia"/>
              </w:rPr>
              <w:t>用来记录从那个页面链接访问过来的</w:t>
            </w:r>
          </w:p>
        </w:tc>
      </w:tr>
      <w:tr w:rsidR="00FF2AE8" w:rsidRPr="00FF2AE8" w:rsidTr="00FF2AE8">
        <w:trPr>
          <w:trHeight w:val="285"/>
        </w:trPr>
        <w:tc>
          <w:tcPr>
            <w:tcW w:w="3700" w:type="dxa"/>
            <w:noWrap/>
            <w:hideMark/>
          </w:tcPr>
          <w:p w:rsidR="00FF2AE8" w:rsidRPr="00FF2AE8" w:rsidRDefault="00FF2AE8">
            <w:r w:rsidRPr="00FF2AE8">
              <w:rPr>
                <w:rFonts w:hint="eastAsia"/>
              </w:rPr>
              <w:t>$http_user_agent    </w:t>
            </w:r>
          </w:p>
        </w:tc>
        <w:tc>
          <w:tcPr>
            <w:tcW w:w="6880" w:type="dxa"/>
            <w:noWrap/>
            <w:hideMark/>
          </w:tcPr>
          <w:p w:rsidR="00FF2AE8" w:rsidRPr="00FF2AE8" w:rsidRDefault="00FF2AE8">
            <w:r w:rsidRPr="00FF2AE8">
              <w:rPr>
                <w:rFonts w:hint="eastAsia"/>
              </w:rPr>
              <w:t>记录客户端浏览器的相关信息</w:t>
            </w:r>
          </w:p>
        </w:tc>
      </w:tr>
      <w:tr w:rsidR="00FF2AE8" w:rsidRPr="00FF2AE8" w:rsidTr="00FF2AE8">
        <w:trPr>
          <w:trHeight w:val="285"/>
        </w:trPr>
        <w:tc>
          <w:tcPr>
            <w:tcW w:w="3700" w:type="dxa"/>
            <w:noWrap/>
            <w:hideMark/>
          </w:tcPr>
          <w:p w:rsidR="00FF2AE8" w:rsidRPr="00FF2AE8" w:rsidRDefault="00FF2AE8">
            <w:r w:rsidRPr="00FF2AE8">
              <w:rPr>
                <w:rFonts w:hint="eastAsia"/>
              </w:rPr>
              <w:t>$http_host        </w:t>
            </w:r>
          </w:p>
        </w:tc>
        <w:tc>
          <w:tcPr>
            <w:tcW w:w="6880" w:type="dxa"/>
            <w:noWrap/>
            <w:hideMark/>
          </w:tcPr>
          <w:p w:rsidR="00FF2AE8" w:rsidRPr="00FF2AE8" w:rsidRDefault="00FF2AE8">
            <w:r w:rsidRPr="00FF2AE8">
              <w:rPr>
                <w:rFonts w:hint="eastAsia"/>
              </w:rPr>
              <w:t>请求地址，即浏览器中你输入的地址（</w:t>
            </w:r>
            <w:r w:rsidRPr="00FF2AE8">
              <w:rPr>
                <w:rFonts w:hint="eastAsia"/>
              </w:rPr>
              <w:t>IP</w:t>
            </w:r>
            <w:r w:rsidRPr="00FF2AE8">
              <w:rPr>
                <w:rFonts w:hint="eastAsia"/>
              </w:rPr>
              <w:t>或域名）</w:t>
            </w:r>
          </w:p>
        </w:tc>
      </w:tr>
      <w:tr w:rsidR="00FF2AE8" w:rsidRPr="00FF2AE8" w:rsidTr="00FF2AE8">
        <w:trPr>
          <w:trHeight w:val="285"/>
        </w:trPr>
        <w:tc>
          <w:tcPr>
            <w:tcW w:w="3700" w:type="dxa"/>
            <w:noWrap/>
            <w:hideMark/>
          </w:tcPr>
          <w:p w:rsidR="00FF2AE8" w:rsidRPr="00FF2AE8" w:rsidRDefault="00FF2AE8">
            <w:r w:rsidRPr="00FF2AE8">
              <w:rPr>
                <w:rFonts w:hint="eastAsia"/>
              </w:rPr>
              <w:t>$upstream_status    </w:t>
            </w:r>
          </w:p>
        </w:tc>
        <w:tc>
          <w:tcPr>
            <w:tcW w:w="6880" w:type="dxa"/>
            <w:noWrap/>
            <w:hideMark/>
          </w:tcPr>
          <w:p w:rsidR="00FF2AE8" w:rsidRPr="00FF2AE8" w:rsidRDefault="00FF2AE8">
            <w:r w:rsidRPr="00FF2AE8">
              <w:rPr>
                <w:rFonts w:hint="eastAsia"/>
              </w:rPr>
              <w:t>upstream</w:t>
            </w:r>
            <w:r w:rsidRPr="00FF2AE8">
              <w:rPr>
                <w:rFonts w:hint="eastAsia"/>
              </w:rPr>
              <w:t>状态，成功是</w:t>
            </w:r>
            <w:r w:rsidRPr="00FF2AE8">
              <w:rPr>
                <w:rFonts w:hint="eastAsia"/>
              </w:rPr>
              <w:t>200</w:t>
            </w:r>
          </w:p>
        </w:tc>
      </w:tr>
      <w:tr w:rsidR="00FF2AE8" w:rsidRPr="00FF2AE8" w:rsidTr="00FF2AE8">
        <w:trPr>
          <w:trHeight w:val="285"/>
        </w:trPr>
        <w:tc>
          <w:tcPr>
            <w:tcW w:w="3700" w:type="dxa"/>
            <w:noWrap/>
            <w:hideMark/>
          </w:tcPr>
          <w:p w:rsidR="00FF2AE8" w:rsidRPr="00FF2AE8" w:rsidRDefault="00FF2AE8">
            <w:r w:rsidRPr="00FF2AE8">
              <w:rPr>
                <w:rFonts w:hint="eastAsia"/>
              </w:rPr>
              <w:t>$body_bytes_sent    </w:t>
            </w:r>
          </w:p>
        </w:tc>
        <w:tc>
          <w:tcPr>
            <w:tcW w:w="6880" w:type="dxa"/>
            <w:noWrap/>
            <w:hideMark/>
          </w:tcPr>
          <w:p w:rsidR="00FF2AE8" w:rsidRPr="00FF2AE8" w:rsidRDefault="00FF2AE8">
            <w:r w:rsidRPr="00FF2AE8">
              <w:rPr>
                <w:rFonts w:hint="eastAsia"/>
              </w:rPr>
              <w:t>发送给客户端文件内容大小</w:t>
            </w:r>
          </w:p>
        </w:tc>
      </w:tr>
      <w:tr w:rsidR="00FF2AE8" w:rsidRPr="00FF2AE8" w:rsidTr="00FF2AE8">
        <w:trPr>
          <w:trHeight w:val="285"/>
        </w:trPr>
        <w:tc>
          <w:tcPr>
            <w:tcW w:w="3700" w:type="dxa"/>
            <w:noWrap/>
            <w:hideMark/>
          </w:tcPr>
          <w:p w:rsidR="00FF2AE8" w:rsidRPr="00FF2AE8" w:rsidRDefault="00FF2AE8">
            <w:r w:rsidRPr="00FF2AE8">
              <w:rPr>
                <w:rFonts w:hint="eastAsia"/>
              </w:rPr>
              <w:t>$ssl_protocol      </w:t>
            </w:r>
          </w:p>
        </w:tc>
        <w:tc>
          <w:tcPr>
            <w:tcW w:w="6880" w:type="dxa"/>
            <w:noWrap/>
            <w:hideMark/>
          </w:tcPr>
          <w:p w:rsidR="00FF2AE8" w:rsidRPr="00FF2AE8" w:rsidRDefault="00FF2AE8">
            <w:r w:rsidRPr="00FF2AE8">
              <w:rPr>
                <w:rFonts w:hint="eastAsia"/>
              </w:rPr>
              <w:t>SSL</w:t>
            </w:r>
            <w:r w:rsidRPr="00FF2AE8">
              <w:rPr>
                <w:rFonts w:hint="eastAsia"/>
              </w:rPr>
              <w:t>协议版本</w:t>
            </w:r>
          </w:p>
        </w:tc>
      </w:tr>
      <w:tr w:rsidR="00FF2AE8" w:rsidRPr="00FF2AE8" w:rsidTr="00FF2AE8">
        <w:trPr>
          <w:trHeight w:val="285"/>
        </w:trPr>
        <w:tc>
          <w:tcPr>
            <w:tcW w:w="3700" w:type="dxa"/>
            <w:noWrap/>
            <w:hideMark/>
          </w:tcPr>
          <w:p w:rsidR="00FF2AE8" w:rsidRPr="00FF2AE8" w:rsidRDefault="00FF2AE8">
            <w:r w:rsidRPr="00FF2AE8">
              <w:rPr>
                <w:rFonts w:hint="eastAsia"/>
              </w:rPr>
              <w:t>$ssl_cipher        </w:t>
            </w:r>
          </w:p>
        </w:tc>
        <w:tc>
          <w:tcPr>
            <w:tcW w:w="6880" w:type="dxa"/>
            <w:noWrap/>
            <w:hideMark/>
          </w:tcPr>
          <w:p w:rsidR="00FF2AE8" w:rsidRPr="00FF2AE8" w:rsidRDefault="00FF2AE8">
            <w:r w:rsidRPr="00FF2AE8">
              <w:rPr>
                <w:rFonts w:hint="eastAsia"/>
              </w:rPr>
              <w:t>交换数据中的算法</w:t>
            </w:r>
          </w:p>
        </w:tc>
      </w:tr>
      <w:tr w:rsidR="00FF2AE8" w:rsidRPr="00FF2AE8" w:rsidTr="00FF2AE8">
        <w:trPr>
          <w:trHeight w:val="285"/>
        </w:trPr>
        <w:tc>
          <w:tcPr>
            <w:tcW w:w="3700" w:type="dxa"/>
            <w:noWrap/>
            <w:hideMark/>
          </w:tcPr>
          <w:p w:rsidR="00FF2AE8" w:rsidRPr="00FF2AE8" w:rsidRDefault="00FF2AE8">
            <w:r w:rsidRPr="00FF2AE8">
              <w:rPr>
                <w:rFonts w:hint="eastAsia"/>
              </w:rPr>
              <w:t>$upstream_addr      </w:t>
            </w:r>
          </w:p>
        </w:tc>
        <w:tc>
          <w:tcPr>
            <w:tcW w:w="6880" w:type="dxa"/>
            <w:noWrap/>
            <w:hideMark/>
          </w:tcPr>
          <w:p w:rsidR="00FF2AE8" w:rsidRPr="00FF2AE8" w:rsidRDefault="00FF2AE8">
            <w:r w:rsidRPr="00FF2AE8">
              <w:rPr>
                <w:rFonts w:hint="eastAsia"/>
              </w:rPr>
              <w:t>后台</w:t>
            </w:r>
            <w:r w:rsidRPr="00FF2AE8">
              <w:rPr>
                <w:rFonts w:hint="eastAsia"/>
              </w:rPr>
              <w:t>upstream</w:t>
            </w:r>
            <w:r w:rsidRPr="00FF2AE8">
              <w:rPr>
                <w:rFonts w:hint="eastAsia"/>
              </w:rPr>
              <w:t>的地址，即真正提供服务的主机地址</w:t>
            </w:r>
          </w:p>
        </w:tc>
      </w:tr>
      <w:tr w:rsidR="00FF2AE8" w:rsidRPr="00FF2AE8" w:rsidTr="00FF2AE8">
        <w:trPr>
          <w:trHeight w:val="285"/>
        </w:trPr>
        <w:tc>
          <w:tcPr>
            <w:tcW w:w="3700" w:type="dxa"/>
            <w:noWrap/>
            <w:hideMark/>
          </w:tcPr>
          <w:p w:rsidR="00FF2AE8" w:rsidRPr="00FF2AE8" w:rsidRDefault="00FF2AE8">
            <w:r w:rsidRPr="00FF2AE8">
              <w:rPr>
                <w:rFonts w:hint="eastAsia"/>
              </w:rPr>
              <w:t>$request_time      </w:t>
            </w:r>
          </w:p>
        </w:tc>
        <w:tc>
          <w:tcPr>
            <w:tcW w:w="6880" w:type="dxa"/>
            <w:noWrap/>
            <w:hideMark/>
          </w:tcPr>
          <w:p w:rsidR="00FF2AE8" w:rsidRPr="00FF2AE8" w:rsidRDefault="00FF2AE8">
            <w:r w:rsidRPr="00FF2AE8">
              <w:rPr>
                <w:rFonts w:hint="eastAsia"/>
              </w:rPr>
              <w:t>整个请求的总时间</w:t>
            </w:r>
          </w:p>
        </w:tc>
      </w:tr>
      <w:tr w:rsidR="00FF2AE8" w:rsidRPr="00FF2AE8" w:rsidTr="00FF2AE8">
        <w:trPr>
          <w:trHeight w:val="285"/>
        </w:trPr>
        <w:tc>
          <w:tcPr>
            <w:tcW w:w="3700" w:type="dxa"/>
            <w:noWrap/>
            <w:hideMark/>
          </w:tcPr>
          <w:p w:rsidR="00FF2AE8" w:rsidRPr="00FF2AE8" w:rsidRDefault="00FF2AE8">
            <w:r w:rsidRPr="00FF2AE8">
              <w:rPr>
                <w:rFonts w:hint="eastAsia"/>
              </w:rPr>
              <w:t>$upstream_response_time</w:t>
            </w:r>
          </w:p>
        </w:tc>
        <w:tc>
          <w:tcPr>
            <w:tcW w:w="6880" w:type="dxa"/>
            <w:noWrap/>
            <w:hideMark/>
          </w:tcPr>
          <w:p w:rsidR="00FF2AE8" w:rsidRPr="00FF2AE8" w:rsidRDefault="00FF2AE8">
            <w:r w:rsidRPr="00FF2AE8">
              <w:rPr>
                <w:rFonts w:hint="eastAsia"/>
              </w:rPr>
              <w:t>请求过程中，</w:t>
            </w:r>
            <w:r w:rsidRPr="00FF2AE8">
              <w:rPr>
                <w:rFonts w:hint="eastAsia"/>
              </w:rPr>
              <w:t>upstream</w:t>
            </w:r>
            <w:r w:rsidRPr="00FF2AE8">
              <w:rPr>
                <w:rFonts w:hint="eastAsia"/>
              </w:rPr>
              <w:t>响应时间</w:t>
            </w:r>
          </w:p>
        </w:tc>
      </w:tr>
      <w:tr w:rsidR="00FF2AE8" w:rsidRPr="00FF2AE8" w:rsidTr="00FF2AE8">
        <w:trPr>
          <w:trHeight w:val="285"/>
        </w:trPr>
        <w:tc>
          <w:tcPr>
            <w:tcW w:w="3700" w:type="dxa"/>
            <w:noWrap/>
            <w:hideMark/>
          </w:tcPr>
          <w:p w:rsidR="00FF2AE8" w:rsidRPr="00FF2AE8" w:rsidRDefault="00FF2AE8">
            <w:r w:rsidRPr="00FF2AE8">
              <w:rPr>
                <w:rFonts w:hint="eastAsia"/>
              </w:rPr>
              <w:t>$http_x_forwarded_for</w:t>
            </w:r>
          </w:p>
        </w:tc>
        <w:tc>
          <w:tcPr>
            <w:tcW w:w="6880" w:type="dxa"/>
            <w:noWrap/>
            <w:hideMark/>
          </w:tcPr>
          <w:p w:rsidR="00FF2AE8" w:rsidRPr="00FF2AE8" w:rsidRDefault="00FF2AE8">
            <w:r w:rsidRPr="00FF2AE8">
              <w:rPr>
                <w:rFonts w:hint="eastAsia"/>
              </w:rPr>
              <w:t>保证网站的</w:t>
            </w:r>
            <w:r w:rsidRPr="00FF2AE8">
              <w:rPr>
                <w:rFonts w:hint="eastAsia"/>
              </w:rPr>
              <w:t>web</w:t>
            </w:r>
            <w:r w:rsidRPr="00FF2AE8">
              <w:rPr>
                <w:rFonts w:hint="eastAsia"/>
              </w:rPr>
              <w:t>服务器能获取到真实</w:t>
            </w:r>
            <w:r w:rsidRPr="00FF2AE8">
              <w:rPr>
                <w:rFonts w:hint="eastAsia"/>
              </w:rPr>
              <w:t>IP</w:t>
            </w:r>
          </w:p>
        </w:tc>
      </w:tr>
    </w:tbl>
    <w:p w:rsidR="007336F0" w:rsidRDefault="007336F0" w:rsidP="004C0177"/>
    <w:p w:rsidR="00E76171" w:rsidRPr="00FF2AE8" w:rsidRDefault="00E76171" w:rsidP="00E76171">
      <w:pPr>
        <w:pStyle w:val="2"/>
      </w:pPr>
      <w:r>
        <w:rPr>
          <w:rFonts w:hint="eastAsia"/>
        </w:rPr>
        <w:t>nginx</w:t>
      </w:r>
      <w:r>
        <w:rPr>
          <w:rFonts w:hint="eastAsia"/>
        </w:rPr>
        <w:t>日志过滤</w:t>
      </w:r>
    </w:p>
    <w:p w:rsidR="007336F0" w:rsidRDefault="00E76171" w:rsidP="004C0177">
      <w:r>
        <w:t>在实际工作场景中</w:t>
      </w:r>
      <w:r>
        <w:rPr>
          <w:rFonts w:hint="eastAsia"/>
        </w:rPr>
        <w:t>，</w:t>
      </w:r>
      <w:r>
        <w:t>有时不需要记录一些日志信息</w:t>
      </w:r>
      <w:r w:rsidR="00804396">
        <w:rPr>
          <w:rFonts w:hint="eastAsia"/>
        </w:rPr>
        <w:t>，</w:t>
      </w:r>
      <w:r w:rsidR="00804396">
        <w:t>可以进行如下配置</w:t>
      </w:r>
      <w:r w:rsidR="00804396">
        <w:rPr>
          <w:rFonts w:hint="eastAsia"/>
        </w:rPr>
        <w:t>：</w:t>
      </w:r>
    </w:p>
    <w:p w:rsidR="00804396" w:rsidRDefault="00532ED4" w:rsidP="00804396">
      <w:r>
        <w:t>location ~</w:t>
      </w:r>
      <w:r>
        <w:rPr>
          <w:rFonts w:hint="eastAsia"/>
        </w:rPr>
        <w:t>.</w:t>
      </w:r>
      <w:r w:rsidR="00804396">
        <w:t>*\.(gif|jpg|png|bmp|swf|js|css)$</w:t>
      </w:r>
    </w:p>
    <w:p w:rsidR="00804396" w:rsidRDefault="00804396" w:rsidP="00804396">
      <w:r>
        <w:t>{</w:t>
      </w:r>
    </w:p>
    <w:p w:rsidR="00804396" w:rsidRDefault="00804396" w:rsidP="00804396">
      <w:r>
        <w:t>access_log off;</w:t>
      </w:r>
    </w:p>
    <w:p w:rsidR="00804396" w:rsidRDefault="00804396" w:rsidP="00804396">
      <w:r>
        <w:t>}</w:t>
      </w:r>
    </w:p>
    <w:p w:rsidR="00804396" w:rsidRDefault="00804396" w:rsidP="00804396">
      <w:pPr>
        <w:pStyle w:val="2"/>
      </w:pPr>
      <w:r>
        <w:rPr>
          <w:rFonts w:hint="eastAsia"/>
        </w:rPr>
        <w:t>nginx</w:t>
      </w:r>
      <w:r>
        <w:rPr>
          <w:rFonts w:hint="eastAsia"/>
        </w:rPr>
        <w:t>防盗链</w:t>
      </w:r>
    </w:p>
    <w:p w:rsidR="00804396" w:rsidRDefault="00804396" w:rsidP="00804396">
      <w:r>
        <w:rPr>
          <w:rFonts w:hint="eastAsia"/>
        </w:rPr>
        <w:t>所谓</w:t>
      </w:r>
      <w:r w:rsidR="00882F06">
        <w:rPr>
          <w:rFonts w:hint="eastAsia"/>
        </w:rPr>
        <w:t>盗链，指的就是网站里的资源被其他网站拿走。</w:t>
      </w:r>
      <w:r w:rsidR="000330C6">
        <w:rPr>
          <w:rFonts w:hint="eastAsia"/>
        </w:rPr>
        <w:t>如果一个网站上有太多诸如图片、视频、音频等资源，请一定要做防盗链设置，否则，一旦被盗链，那么无形之中将会耗费不少宝贵的宽带资源。</w:t>
      </w:r>
    </w:p>
    <w:p w:rsidR="000330C6" w:rsidRDefault="000330C6" w:rsidP="00804396">
      <w:r>
        <w:rPr>
          <w:rFonts w:hint="eastAsia"/>
        </w:rPr>
        <w:lastRenderedPageBreak/>
        <w:t>设置如下：</w:t>
      </w:r>
    </w:p>
    <w:p w:rsidR="00CE3CEA" w:rsidRDefault="00CE3CEA" w:rsidP="00CE3CEA">
      <w:r>
        <w:t>location ~*^.+\.(gif|jpg|png||swf|flv|rar|zip|doc|pdf|gz|bz2|jpeg|bmp|xls)$</w:t>
      </w:r>
    </w:p>
    <w:p w:rsidR="00CE3CEA" w:rsidRDefault="00CE3CEA" w:rsidP="00CE3CEA">
      <w:r>
        <w:t>{</w:t>
      </w:r>
    </w:p>
    <w:p w:rsidR="00CE3CEA" w:rsidRDefault="00CE3CEA" w:rsidP="00CE3CEA">
      <w:r>
        <w:t xml:space="preserve"> valid_referers none blocked  </w:t>
      </w:r>
      <w:r w:rsidRPr="00CE3CEA">
        <w:rPr>
          <w:highlight w:val="yellow"/>
        </w:rPr>
        <w:t>*.test.com</w:t>
      </w:r>
      <w:r>
        <w:t>;</w:t>
      </w:r>
      <w:r>
        <w:rPr>
          <w:rFonts w:hint="eastAsia"/>
        </w:rPr>
        <w:t xml:space="preserve">  </w:t>
      </w:r>
      <w:r>
        <w:rPr>
          <w:rFonts w:hint="eastAsia"/>
        </w:rPr>
        <w:t>不想被限制的域名</w:t>
      </w:r>
    </w:p>
    <w:p w:rsidR="00CE3CEA" w:rsidRDefault="00CE3CEA" w:rsidP="00CE3CEA">
      <w:r>
        <w:t xml:space="preserve"> if ($invalid_referer) {</w:t>
      </w:r>
    </w:p>
    <w:p w:rsidR="00CE3CEA" w:rsidRDefault="00CE3CEA" w:rsidP="00CE3CEA">
      <w:r>
        <w:t xml:space="preserve">   return 403;</w:t>
      </w:r>
    </w:p>
    <w:p w:rsidR="00CE3CEA" w:rsidRDefault="00CE3CEA" w:rsidP="00CE3CEA">
      <w:r>
        <w:t xml:space="preserve">  }</w:t>
      </w:r>
    </w:p>
    <w:p w:rsidR="00CE3CEA" w:rsidRDefault="00CE3CEA" w:rsidP="00CE3CEA">
      <w:r>
        <w:t>}</w:t>
      </w:r>
    </w:p>
    <w:p w:rsidR="00CE3CEA" w:rsidRDefault="00CE3CEA" w:rsidP="00CE3CEA"/>
    <w:p w:rsidR="00CE3CEA" w:rsidRDefault="00CE3CEA" w:rsidP="00CE3CEA">
      <w:r>
        <w:rPr>
          <w:rFonts w:hint="eastAsia"/>
        </w:rPr>
        <w:t>valid_referers</w:t>
      </w:r>
      <w:r>
        <w:rPr>
          <w:rFonts w:hint="eastAsia"/>
        </w:rPr>
        <w:t>定义白名单</w:t>
      </w:r>
      <w:r>
        <w:rPr>
          <w:rFonts w:hint="eastAsia"/>
        </w:rPr>
        <w:t>referer</w:t>
      </w:r>
      <w:r>
        <w:rPr>
          <w:rFonts w:hint="eastAsia"/>
        </w:rPr>
        <w:t>，其中</w:t>
      </w:r>
      <w:r>
        <w:rPr>
          <w:rFonts w:hint="eastAsia"/>
        </w:rPr>
        <w:t>none</w:t>
      </w:r>
      <w:r>
        <w:rPr>
          <w:rFonts w:hint="eastAsia"/>
        </w:rPr>
        <w:t>表示</w:t>
      </w:r>
      <w:r>
        <w:rPr>
          <w:rFonts w:hint="eastAsia"/>
        </w:rPr>
        <w:t>referer</w:t>
      </w:r>
      <w:r>
        <w:rPr>
          <w:rFonts w:hint="eastAsia"/>
        </w:rPr>
        <w:t>为空时</w:t>
      </w:r>
    </w:p>
    <w:p w:rsidR="000330C6" w:rsidRPr="00804396" w:rsidRDefault="00CE3CEA" w:rsidP="00CE3CEA">
      <w:r>
        <w:rPr>
          <w:rFonts w:hint="eastAsia"/>
        </w:rPr>
        <w:t>（在浏览器里直接输入一个</w:t>
      </w:r>
      <w:r>
        <w:rPr>
          <w:rFonts w:hint="eastAsia"/>
        </w:rPr>
        <w:t>url</w:t>
      </w:r>
      <w:r>
        <w:rPr>
          <w:rFonts w:hint="eastAsia"/>
        </w:rPr>
        <w:t>访问，则</w:t>
      </w:r>
      <w:r>
        <w:rPr>
          <w:rFonts w:hint="eastAsia"/>
        </w:rPr>
        <w:t>referer</w:t>
      </w:r>
      <w:r>
        <w:rPr>
          <w:rFonts w:hint="eastAsia"/>
        </w:rPr>
        <w:t>就为空）。</w:t>
      </w:r>
    </w:p>
    <w:p w:rsidR="00692E5D" w:rsidRDefault="006070B8" w:rsidP="006070B8">
      <w:pPr>
        <w:pStyle w:val="2"/>
      </w:pPr>
      <w:r>
        <w:t>nginx</w:t>
      </w:r>
      <w:r>
        <w:t>访问控制</w:t>
      </w:r>
    </w:p>
    <w:p w:rsidR="006070B8" w:rsidRDefault="006070B8" w:rsidP="006070B8">
      <w:pPr>
        <w:pStyle w:val="a3"/>
        <w:numPr>
          <w:ilvl w:val="0"/>
          <w:numId w:val="22"/>
        </w:numPr>
        <w:ind w:firstLineChars="0"/>
      </w:pPr>
      <w:r>
        <w:rPr>
          <w:rFonts w:hint="eastAsia"/>
        </w:rPr>
        <w:t>限制</w:t>
      </w:r>
      <w:r>
        <w:rPr>
          <w:rFonts w:hint="eastAsia"/>
        </w:rPr>
        <w:t>IP</w:t>
      </w:r>
      <w:r>
        <w:rPr>
          <w:rFonts w:hint="eastAsia"/>
        </w:rPr>
        <w:t>访问</w:t>
      </w:r>
    </w:p>
    <w:p w:rsidR="006070B8" w:rsidRDefault="00540E30" w:rsidP="006070B8">
      <w:pPr>
        <w:pStyle w:val="a3"/>
        <w:numPr>
          <w:ilvl w:val="0"/>
          <w:numId w:val="22"/>
        </w:numPr>
        <w:ind w:firstLineChars="0"/>
      </w:pPr>
      <w:r>
        <w:rPr>
          <w:rFonts w:hint="eastAsia"/>
        </w:rPr>
        <w:t>针对网站目录或者链接进行</w:t>
      </w:r>
      <w:r w:rsidR="006070B8">
        <w:rPr>
          <w:rFonts w:hint="eastAsia"/>
        </w:rPr>
        <w:t>限制</w:t>
      </w:r>
    </w:p>
    <w:p w:rsidR="00C444F1" w:rsidRDefault="00C444F1" w:rsidP="006070B8">
      <w:pPr>
        <w:pStyle w:val="a3"/>
        <w:numPr>
          <w:ilvl w:val="0"/>
          <w:numId w:val="22"/>
        </w:numPr>
        <w:ind w:firstLineChars="0"/>
      </w:pPr>
      <w:r>
        <w:rPr>
          <w:rFonts w:hint="eastAsia"/>
        </w:rPr>
        <w:t>基于</w:t>
      </w:r>
      <w:r>
        <w:rPr>
          <w:rFonts w:hint="eastAsia"/>
        </w:rPr>
        <w:t>$document_uri</w:t>
      </w:r>
      <w:r>
        <w:rPr>
          <w:rFonts w:hint="eastAsia"/>
        </w:rPr>
        <w:t>的访问控制</w:t>
      </w:r>
      <w:r>
        <w:rPr>
          <w:rFonts w:hint="eastAsia"/>
        </w:rPr>
        <w:t>,</w:t>
      </w:r>
      <w:r>
        <w:rPr>
          <w:rFonts w:hint="eastAsia"/>
        </w:rPr>
        <w:t>和</w:t>
      </w:r>
      <w:r>
        <w:rPr>
          <w:rFonts w:hint="eastAsia"/>
        </w:rPr>
        <w:t>location ~</w:t>
      </w:r>
      <w:r>
        <w:rPr>
          <w:rFonts w:hint="eastAsia"/>
        </w:rPr>
        <w:t>效果相似</w:t>
      </w:r>
    </w:p>
    <w:p w:rsidR="00C444F1" w:rsidRDefault="00C444F1" w:rsidP="006070B8">
      <w:pPr>
        <w:pStyle w:val="a3"/>
        <w:numPr>
          <w:ilvl w:val="0"/>
          <w:numId w:val="22"/>
        </w:numPr>
        <w:ind w:firstLineChars="0"/>
      </w:pPr>
      <w:r>
        <w:rPr>
          <w:rFonts w:hint="eastAsia"/>
        </w:rPr>
        <w:t>基于</w:t>
      </w:r>
      <w:r>
        <w:rPr>
          <w:rFonts w:hint="eastAsia"/>
        </w:rPr>
        <w:t>$request_uri</w:t>
      </w:r>
      <w:r>
        <w:rPr>
          <w:rFonts w:hint="eastAsia"/>
        </w:rPr>
        <w:t>访问控制</w:t>
      </w:r>
    </w:p>
    <w:p w:rsidR="00C444F1" w:rsidRDefault="00C444F1" w:rsidP="006070B8">
      <w:pPr>
        <w:pStyle w:val="a3"/>
        <w:numPr>
          <w:ilvl w:val="0"/>
          <w:numId w:val="22"/>
        </w:numPr>
        <w:ind w:firstLineChars="0"/>
      </w:pPr>
      <w:r>
        <w:rPr>
          <w:rFonts w:hint="eastAsia"/>
        </w:rPr>
        <w:t>基于</w:t>
      </w:r>
      <w:r>
        <w:rPr>
          <w:rFonts w:hint="eastAsia"/>
        </w:rPr>
        <w:t>$http_referer</w:t>
      </w:r>
      <w:r>
        <w:rPr>
          <w:rFonts w:hint="eastAsia"/>
        </w:rPr>
        <w:t>的访问控制</w:t>
      </w:r>
    </w:p>
    <w:p w:rsidR="002A0F15" w:rsidRPr="006070B8" w:rsidRDefault="002A0F15" w:rsidP="006070B8">
      <w:pPr>
        <w:pStyle w:val="a3"/>
        <w:numPr>
          <w:ilvl w:val="0"/>
          <w:numId w:val="22"/>
        </w:numPr>
        <w:ind w:firstLineChars="0"/>
      </w:pPr>
      <w:r>
        <w:rPr>
          <w:rFonts w:hint="eastAsia"/>
        </w:rPr>
        <w:t>基于</w:t>
      </w:r>
      <w:r>
        <w:rPr>
          <w:rFonts w:hint="eastAsia"/>
        </w:rPr>
        <w:t>$user_agent</w:t>
      </w:r>
      <w:r>
        <w:rPr>
          <w:rFonts w:hint="eastAsia"/>
        </w:rPr>
        <w:t>的访问控制，</w:t>
      </w:r>
      <w:r w:rsidR="00E5141E">
        <w:rPr>
          <w:rFonts w:hint="eastAsia"/>
        </w:rPr>
        <w:t>user_agent</w:t>
      </w:r>
      <w:r w:rsidR="00E5141E">
        <w:rPr>
          <w:rFonts w:hint="eastAsia"/>
        </w:rPr>
        <w:t>可以理解为浏览器表示，包括一些蜘蛛爬虫都可以通过</w:t>
      </w:r>
      <w:r w:rsidR="00E5141E">
        <w:rPr>
          <w:rFonts w:hint="eastAsia"/>
        </w:rPr>
        <w:t>user_agent</w:t>
      </w:r>
      <w:r w:rsidR="00E5141E">
        <w:rPr>
          <w:rFonts w:hint="eastAsia"/>
        </w:rPr>
        <w:t>来辨识。</w:t>
      </w:r>
    </w:p>
    <w:p w:rsidR="00692E5D" w:rsidRDefault="00692E5D" w:rsidP="0011001C">
      <w:pPr>
        <w:pStyle w:val="2"/>
      </w:pPr>
      <w:r>
        <w:rPr>
          <w:rFonts w:hint="eastAsia"/>
        </w:rPr>
        <w:t>nginx</w:t>
      </w:r>
      <w:r>
        <w:rPr>
          <w:rFonts w:hint="eastAsia"/>
        </w:rPr>
        <w:t>基础优化</w:t>
      </w:r>
    </w:p>
    <w:p w:rsidR="00692E5D" w:rsidRDefault="00692E5D" w:rsidP="0011001C">
      <w:pPr>
        <w:pStyle w:val="3"/>
      </w:pPr>
      <w:r>
        <w:rPr>
          <w:rFonts w:hint="eastAsia"/>
        </w:rPr>
        <w:t>配置文件优化</w:t>
      </w:r>
    </w:p>
    <w:p w:rsidR="00692E5D" w:rsidRDefault="00692E5D" w:rsidP="00692E5D">
      <w:r>
        <w:rPr>
          <w:rFonts w:hint="eastAsia"/>
        </w:rPr>
        <w:t xml:space="preserve"> </w:t>
      </w:r>
      <w:r>
        <w:rPr>
          <w:rFonts w:hint="eastAsia"/>
        </w:rPr>
        <w:t>将配置文件中的</w:t>
      </w:r>
      <w:r>
        <w:rPr>
          <w:rFonts w:hint="eastAsia"/>
        </w:rPr>
        <w:t>server</w:t>
      </w:r>
      <w:r>
        <w:rPr>
          <w:rFonts w:hint="eastAsia"/>
        </w:rPr>
        <w:t>配置部分分开，使配置文件更简洁，根据实际需要，只修改对应的配置文件即可，</w:t>
      </w:r>
    </w:p>
    <w:p w:rsidR="00692E5D" w:rsidRDefault="00692E5D" w:rsidP="00692E5D">
      <w:r>
        <w:rPr>
          <w:rFonts w:hint="eastAsia"/>
        </w:rPr>
        <w:t xml:space="preserve"> </w:t>
      </w:r>
      <w:r>
        <w:rPr>
          <w:rFonts w:hint="eastAsia"/>
        </w:rPr>
        <w:t>如果后续虚拟主机配置较多时，也便于维护。</w:t>
      </w:r>
      <w:r>
        <w:rPr>
          <w:rFonts w:hint="eastAsia"/>
        </w:rPr>
        <w:t xml:space="preserve"> </w:t>
      </w:r>
    </w:p>
    <w:p w:rsidR="00692E5D" w:rsidRDefault="00692E5D" w:rsidP="00692E5D">
      <w:r>
        <w:rPr>
          <w:rFonts w:hint="eastAsia"/>
        </w:rPr>
        <w:t>我们知道在</w:t>
      </w:r>
      <w:r>
        <w:rPr>
          <w:rFonts w:hint="eastAsia"/>
        </w:rPr>
        <w:t xml:space="preserve">apache </w:t>
      </w:r>
      <w:r>
        <w:rPr>
          <w:rFonts w:hint="eastAsia"/>
        </w:rPr>
        <w:t>中有</w:t>
      </w:r>
      <w:r>
        <w:rPr>
          <w:rFonts w:hint="eastAsia"/>
        </w:rPr>
        <w:t>extra</w:t>
      </w:r>
      <w:r>
        <w:rPr>
          <w:rFonts w:hint="eastAsia"/>
        </w:rPr>
        <w:t>目录，相关主机配置文件放到该目录文件中。</w:t>
      </w:r>
    </w:p>
    <w:p w:rsidR="00692E5D" w:rsidRDefault="00692E5D" w:rsidP="00692E5D">
      <w:r>
        <w:rPr>
          <w:rFonts w:hint="eastAsia"/>
        </w:rPr>
        <w:lastRenderedPageBreak/>
        <w:t>这里也借鉴</w:t>
      </w:r>
      <w:r>
        <w:rPr>
          <w:rFonts w:hint="eastAsia"/>
        </w:rPr>
        <w:t>apache</w:t>
      </w:r>
      <w:r>
        <w:rPr>
          <w:rFonts w:hint="eastAsia"/>
        </w:rPr>
        <w:t>的做法</w:t>
      </w:r>
    </w:p>
    <w:p w:rsidR="00692E5D" w:rsidRDefault="00692E5D" w:rsidP="00692E5D">
      <w:r>
        <w:rPr>
          <w:rFonts w:hint="eastAsia"/>
        </w:rPr>
        <w:t>在</w:t>
      </w:r>
      <w:r>
        <w:rPr>
          <w:rFonts w:hint="eastAsia"/>
        </w:rPr>
        <w:t>conf</w:t>
      </w:r>
      <w:r>
        <w:rPr>
          <w:rFonts w:hint="eastAsia"/>
        </w:rPr>
        <w:t>中创建</w:t>
      </w:r>
      <w:r>
        <w:rPr>
          <w:rFonts w:hint="eastAsia"/>
        </w:rPr>
        <w:t>extra</w:t>
      </w:r>
      <w:r>
        <w:rPr>
          <w:rFonts w:hint="eastAsia"/>
        </w:rPr>
        <w:t>目录</w:t>
      </w:r>
    </w:p>
    <w:p w:rsidR="00692E5D" w:rsidRDefault="00692E5D" w:rsidP="00692E5D"/>
    <w:p w:rsidR="00692E5D" w:rsidRDefault="00692E5D" w:rsidP="00692E5D">
      <w:r>
        <w:rPr>
          <w:rFonts w:hint="eastAsia"/>
        </w:rPr>
        <w:t>删除配置文件中</w:t>
      </w:r>
      <w:r>
        <w:rPr>
          <w:rFonts w:hint="eastAsia"/>
        </w:rPr>
        <w:t>server</w:t>
      </w:r>
      <w:r>
        <w:rPr>
          <w:rFonts w:hint="eastAsia"/>
        </w:rPr>
        <w:t>设置，改为包含文件的方式（在主配置文件中修改）</w:t>
      </w:r>
    </w:p>
    <w:p w:rsidR="00692E5D" w:rsidRDefault="00692E5D" w:rsidP="00692E5D">
      <w:r>
        <w:t>http {</w:t>
      </w:r>
    </w:p>
    <w:p w:rsidR="00692E5D" w:rsidRDefault="00692E5D" w:rsidP="00692E5D">
      <w:r>
        <w:rPr>
          <w:rFonts w:hint="eastAsia"/>
        </w:rPr>
        <w:t xml:space="preserve">     xxxxxxxx --------&gt;</w:t>
      </w:r>
      <w:r>
        <w:rPr>
          <w:rFonts w:hint="eastAsia"/>
        </w:rPr>
        <w:t>原始配置</w:t>
      </w:r>
      <w:r>
        <w:rPr>
          <w:rFonts w:hint="eastAsia"/>
        </w:rPr>
        <w:t>-----</w:t>
      </w:r>
      <w:r>
        <w:rPr>
          <w:rFonts w:hint="eastAsia"/>
        </w:rPr>
        <w:t>删除</w:t>
      </w:r>
      <w:r>
        <w:rPr>
          <w:rFonts w:hint="eastAsia"/>
        </w:rPr>
        <w:t>server</w:t>
      </w:r>
      <w:r>
        <w:rPr>
          <w:rFonts w:hint="eastAsia"/>
        </w:rPr>
        <w:t>和</w:t>
      </w:r>
      <w:r>
        <w:rPr>
          <w:rFonts w:hint="eastAsia"/>
        </w:rPr>
        <w:t>location</w:t>
      </w:r>
      <w:r>
        <w:rPr>
          <w:rFonts w:hint="eastAsia"/>
        </w:rPr>
        <w:t>配置</w:t>
      </w:r>
    </w:p>
    <w:p w:rsidR="00692E5D" w:rsidRDefault="00692E5D" w:rsidP="00692E5D">
      <w:r>
        <w:rPr>
          <w:rFonts w:hint="eastAsia"/>
        </w:rPr>
        <w:tab/>
        <w:t xml:space="preserve"> include extra/http_vhosts.conf</w:t>
      </w:r>
      <w:r w:rsidR="00427AC2">
        <w:rPr>
          <w:rFonts w:hint="eastAsia"/>
        </w:rPr>
        <w:t>;</w:t>
      </w:r>
      <w:r>
        <w:rPr>
          <w:rFonts w:hint="eastAsia"/>
        </w:rPr>
        <w:t>-----------------------</w:t>
      </w:r>
      <w:r>
        <w:rPr>
          <w:rFonts w:hint="eastAsia"/>
        </w:rPr>
        <w:t>》添加，可以添加多个</w:t>
      </w:r>
    </w:p>
    <w:p w:rsidR="00692E5D" w:rsidRDefault="00692E5D" w:rsidP="00692E5D">
      <w:r>
        <w:tab/>
        <w:t xml:space="preserve"> </w:t>
      </w:r>
      <w:r w:rsidR="00427AC2">
        <w:t>或者改为目录包含</w:t>
      </w:r>
      <w:r w:rsidR="00427AC2">
        <w:rPr>
          <w:rFonts w:hint="eastAsia"/>
        </w:rPr>
        <w:t xml:space="preserve"> include extra/*.conf; </w:t>
      </w:r>
    </w:p>
    <w:p w:rsidR="00692E5D" w:rsidRDefault="00692E5D" w:rsidP="00692E5D">
      <w:r>
        <w:tab/>
        <w:t>}</w:t>
      </w:r>
    </w:p>
    <w:p w:rsidR="00692E5D" w:rsidRDefault="00692E5D" w:rsidP="00692E5D">
      <w:r>
        <w:rPr>
          <w:rFonts w:hint="eastAsia"/>
        </w:rPr>
        <w:t>修改后</w:t>
      </w:r>
      <w:r>
        <w:rPr>
          <w:rFonts w:hint="eastAsia"/>
        </w:rPr>
        <w:t>nginx.conf</w:t>
      </w:r>
      <w:r>
        <w:rPr>
          <w:rFonts w:hint="eastAsia"/>
        </w:rPr>
        <w:t>配置文件如下</w:t>
      </w:r>
    </w:p>
    <w:p w:rsidR="00692E5D" w:rsidRDefault="00692E5D" w:rsidP="00692E5D">
      <w:r>
        <w:t>worker_processes  1;</w:t>
      </w:r>
    </w:p>
    <w:p w:rsidR="00692E5D" w:rsidRDefault="00692E5D" w:rsidP="00692E5D">
      <w:r>
        <w:t>error_log  /application/logs/error.log crit;</w:t>
      </w:r>
    </w:p>
    <w:p w:rsidR="00692E5D" w:rsidRDefault="00692E5D" w:rsidP="00692E5D">
      <w:r>
        <w:t>events {</w:t>
      </w:r>
    </w:p>
    <w:p w:rsidR="00692E5D" w:rsidRDefault="00692E5D" w:rsidP="00692E5D">
      <w:r>
        <w:t xml:space="preserve">      use epoll;</w:t>
      </w:r>
    </w:p>
    <w:p w:rsidR="00692E5D" w:rsidRDefault="00692E5D" w:rsidP="00692E5D">
      <w:r>
        <w:t xml:space="preserve">    worker_connections  1024;</w:t>
      </w:r>
    </w:p>
    <w:p w:rsidR="00692E5D" w:rsidRDefault="00692E5D" w:rsidP="00692E5D">
      <w:r>
        <w:t>}</w:t>
      </w:r>
    </w:p>
    <w:p w:rsidR="00692E5D" w:rsidRDefault="00692E5D" w:rsidP="00692E5D">
      <w:r>
        <w:t>http {</w:t>
      </w:r>
    </w:p>
    <w:p w:rsidR="00692E5D" w:rsidRDefault="00692E5D" w:rsidP="00692E5D">
      <w:r>
        <w:t xml:space="preserve">    include       mime.types;</w:t>
      </w:r>
    </w:p>
    <w:p w:rsidR="00692E5D" w:rsidRDefault="00692E5D" w:rsidP="00692E5D">
      <w:r>
        <w:t xml:space="preserve">    default_type  application/octet-stream;</w:t>
      </w:r>
    </w:p>
    <w:p w:rsidR="00692E5D" w:rsidRDefault="00692E5D" w:rsidP="00692E5D">
      <w:r>
        <w:t xml:space="preserve">    log_format  main  '$remote_addr - $remote_user [$time_local] "$request" '</w:t>
      </w:r>
    </w:p>
    <w:p w:rsidR="00692E5D" w:rsidRDefault="00692E5D" w:rsidP="00692E5D">
      <w:r>
        <w:t xml:space="preserve">                      '$status $body_bytes_sent "$http_referer" '</w:t>
      </w:r>
    </w:p>
    <w:p w:rsidR="00692E5D" w:rsidRDefault="00692E5D" w:rsidP="00692E5D">
      <w:r>
        <w:t xml:space="preserve">                     '"$http_user_agent" "$http_x_forwarded_for"';</w:t>
      </w:r>
    </w:p>
    <w:p w:rsidR="00692E5D" w:rsidRDefault="00692E5D" w:rsidP="00692E5D">
      <w:r>
        <w:t xml:space="preserve">    sendfile        on;</w:t>
      </w:r>
    </w:p>
    <w:p w:rsidR="00692E5D" w:rsidRDefault="00692E5D" w:rsidP="00692E5D">
      <w:r>
        <w:t xml:space="preserve">    keepalive_timeout  65;</w:t>
      </w:r>
    </w:p>
    <w:p w:rsidR="00692E5D" w:rsidRDefault="00692E5D" w:rsidP="00692E5D">
      <w:r>
        <w:t xml:space="preserve">    </w:t>
      </w:r>
    </w:p>
    <w:p w:rsidR="00692E5D" w:rsidRDefault="00692E5D" w:rsidP="00692E5D">
      <w:r>
        <w:t xml:space="preserve">        </w:t>
      </w:r>
    </w:p>
    <w:p w:rsidR="00692E5D" w:rsidRDefault="00692E5D" w:rsidP="00692E5D">
      <w:r>
        <w:t xml:space="preserve">     include extra/http_vhosts.conf;</w:t>
      </w:r>
    </w:p>
    <w:p w:rsidR="00692E5D" w:rsidRDefault="00692E5D" w:rsidP="00692E5D">
      <w:r>
        <w:lastRenderedPageBreak/>
        <w:t>}</w:t>
      </w:r>
    </w:p>
    <w:p w:rsidR="00692E5D" w:rsidRDefault="00692E5D" w:rsidP="00692E5D"/>
    <w:p w:rsidR="00692E5D" w:rsidRDefault="00692E5D" w:rsidP="00692E5D"/>
    <w:p w:rsidR="00692E5D" w:rsidRDefault="00692E5D" w:rsidP="00692E5D">
      <w:r>
        <w:rPr>
          <w:rFonts w:hint="eastAsia"/>
        </w:rPr>
        <w:t>将</w:t>
      </w:r>
      <w:r>
        <w:rPr>
          <w:rFonts w:hint="eastAsia"/>
        </w:rPr>
        <w:t>server</w:t>
      </w:r>
      <w:r>
        <w:rPr>
          <w:rFonts w:hint="eastAsia"/>
        </w:rPr>
        <w:t>配置放到</w:t>
      </w:r>
      <w:r>
        <w:rPr>
          <w:rFonts w:hint="eastAsia"/>
        </w:rPr>
        <w:t>http_vhosts.conf</w:t>
      </w:r>
      <w:r>
        <w:rPr>
          <w:rFonts w:hint="eastAsia"/>
        </w:rPr>
        <w:t>中</w:t>
      </w:r>
      <w:r>
        <w:rPr>
          <w:rFonts w:hint="eastAsia"/>
        </w:rPr>
        <w:t xml:space="preserve"> </w:t>
      </w:r>
    </w:p>
    <w:p w:rsidR="00692E5D" w:rsidRDefault="00692E5D" w:rsidP="00692E5D">
      <w:r>
        <w:t xml:space="preserve">[root@lnmp01 conf]# cat extra/http_vhosts.conf </w:t>
      </w:r>
    </w:p>
    <w:p w:rsidR="00692E5D" w:rsidRDefault="00692E5D" w:rsidP="00692E5D"/>
    <w:p w:rsidR="00692E5D" w:rsidRDefault="00692E5D" w:rsidP="00692E5D">
      <w:r>
        <w:t xml:space="preserve">    server {</w:t>
      </w:r>
    </w:p>
    <w:p w:rsidR="00692E5D" w:rsidRDefault="00692E5D" w:rsidP="00692E5D">
      <w:r>
        <w:t xml:space="preserve">        listen       80;</w:t>
      </w:r>
    </w:p>
    <w:p w:rsidR="00692E5D" w:rsidRDefault="00692E5D" w:rsidP="00692E5D">
      <w:r>
        <w:t xml:space="preserve">        server_name  www.tiantian.org;</w:t>
      </w:r>
    </w:p>
    <w:p w:rsidR="00692E5D" w:rsidRDefault="00692E5D" w:rsidP="00692E5D">
      <w:r>
        <w:t xml:space="preserve">        location / {</w:t>
      </w:r>
    </w:p>
    <w:p w:rsidR="00692E5D" w:rsidRDefault="00692E5D" w:rsidP="00692E5D">
      <w:r>
        <w:t xml:space="preserve">            root   html;</w:t>
      </w:r>
    </w:p>
    <w:p w:rsidR="00692E5D" w:rsidRDefault="00692E5D" w:rsidP="00692E5D">
      <w:r>
        <w:t xml:space="preserve">            index  index.html index.htm;</w:t>
      </w:r>
    </w:p>
    <w:p w:rsidR="00692E5D" w:rsidRDefault="00692E5D" w:rsidP="00692E5D">
      <w:r>
        <w:t xml:space="preserve">        }</w:t>
      </w:r>
    </w:p>
    <w:p w:rsidR="00692E5D" w:rsidRDefault="00692E5D" w:rsidP="00692E5D">
      <w:r>
        <w:t xml:space="preserve">        error_page   500 502 503 504  /50x.html;</w:t>
      </w:r>
    </w:p>
    <w:p w:rsidR="00692E5D" w:rsidRDefault="00692E5D" w:rsidP="00692E5D">
      <w:r>
        <w:t xml:space="preserve">        location = /50x.html {</w:t>
      </w:r>
    </w:p>
    <w:p w:rsidR="00692E5D" w:rsidRDefault="00692E5D" w:rsidP="00692E5D">
      <w:r>
        <w:t xml:space="preserve">            root   html;</w:t>
      </w:r>
    </w:p>
    <w:p w:rsidR="00692E5D" w:rsidRDefault="00692E5D" w:rsidP="00692E5D">
      <w:r>
        <w:t xml:space="preserve">        }</w:t>
      </w:r>
    </w:p>
    <w:p w:rsidR="00692E5D" w:rsidRDefault="00692E5D" w:rsidP="00692E5D">
      <w:r>
        <w:t xml:space="preserve">    }</w:t>
      </w:r>
    </w:p>
    <w:p w:rsidR="00692E5D" w:rsidRDefault="00692E5D" w:rsidP="00692E5D"/>
    <w:p w:rsidR="00692E5D" w:rsidRDefault="00692E5D" w:rsidP="00692E5D"/>
    <w:p w:rsidR="00692E5D" w:rsidRDefault="00692E5D" w:rsidP="003E41A6">
      <w:r>
        <w:rPr>
          <w:rFonts w:hint="eastAsia"/>
        </w:rPr>
        <w:t>后续更改配置文件时可以直接修改</w:t>
      </w:r>
      <w:r>
        <w:rPr>
          <w:rFonts w:hint="eastAsia"/>
        </w:rPr>
        <w:t>http_vhosts.conf</w:t>
      </w:r>
      <w:r>
        <w:rPr>
          <w:rFonts w:hint="eastAsia"/>
        </w:rPr>
        <w:t>文件，也可以对每个</w:t>
      </w:r>
      <w:r>
        <w:rPr>
          <w:rFonts w:hint="eastAsia"/>
        </w:rPr>
        <w:t>server</w:t>
      </w:r>
      <w:r>
        <w:rPr>
          <w:rFonts w:hint="eastAsia"/>
        </w:rPr>
        <w:t>创建一个对应的</w:t>
      </w:r>
      <w:r>
        <w:rPr>
          <w:rFonts w:hint="eastAsia"/>
        </w:rPr>
        <w:t>included</w:t>
      </w:r>
      <w:r>
        <w:rPr>
          <w:rFonts w:hint="eastAsia"/>
        </w:rPr>
        <w:t>文件</w:t>
      </w:r>
      <w:r w:rsidR="003E41A6">
        <w:rPr>
          <w:rFonts w:hint="eastAsia"/>
        </w:rPr>
        <w:t>。</w:t>
      </w:r>
      <w:r>
        <w:rPr>
          <w:rFonts w:hint="eastAsia"/>
        </w:rPr>
        <w:t>前面提到配置文件的优化，主配置文件更简洁，便于维护。</w:t>
      </w:r>
    </w:p>
    <w:p w:rsidR="003E41A6" w:rsidRDefault="003E41A6" w:rsidP="003E41A6">
      <w:pPr>
        <w:pStyle w:val="3"/>
      </w:pPr>
      <w:r>
        <w:rPr>
          <w:rFonts w:hint="eastAsia"/>
        </w:rPr>
        <w:t>nginx.conf</w:t>
      </w:r>
      <w:r>
        <w:rPr>
          <w:rFonts w:hint="eastAsia"/>
        </w:rPr>
        <w:t>的参数优化</w:t>
      </w:r>
    </w:p>
    <w:p w:rsidR="003E41A6" w:rsidRDefault="003E41A6" w:rsidP="003E41A6"/>
    <w:p w:rsidR="003E41A6" w:rsidRDefault="003E41A6" w:rsidP="003E41A6">
      <w:r>
        <w:rPr>
          <w:rFonts w:hint="eastAsia"/>
        </w:rPr>
        <w:t>nginx</w:t>
      </w:r>
      <w:r>
        <w:rPr>
          <w:rFonts w:hint="eastAsia"/>
        </w:rPr>
        <w:t>要开启的进程数</w:t>
      </w:r>
      <w:r>
        <w:rPr>
          <w:rFonts w:hint="eastAsia"/>
        </w:rPr>
        <w:t xml:space="preserve"> </w:t>
      </w:r>
      <w:r>
        <w:rPr>
          <w:rFonts w:hint="eastAsia"/>
        </w:rPr>
        <w:t>一般等于</w:t>
      </w:r>
      <w:r>
        <w:rPr>
          <w:rFonts w:hint="eastAsia"/>
        </w:rPr>
        <w:t>cpu</w:t>
      </w:r>
      <w:r>
        <w:rPr>
          <w:rFonts w:hint="eastAsia"/>
        </w:rPr>
        <w:t>的总核数</w:t>
      </w:r>
      <w:r>
        <w:rPr>
          <w:rFonts w:hint="eastAsia"/>
        </w:rPr>
        <w:t xml:space="preserve"> </w:t>
      </w:r>
      <w:r>
        <w:rPr>
          <w:rFonts w:hint="eastAsia"/>
        </w:rPr>
        <w:t>其实一般情况下开</w:t>
      </w:r>
      <w:r>
        <w:rPr>
          <w:rFonts w:hint="eastAsia"/>
        </w:rPr>
        <w:t>4</w:t>
      </w:r>
      <w:r>
        <w:rPr>
          <w:rFonts w:hint="eastAsia"/>
        </w:rPr>
        <w:t>个或</w:t>
      </w:r>
      <w:r>
        <w:rPr>
          <w:rFonts w:hint="eastAsia"/>
        </w:rPr>
        <w:t>8</w:t>
      </w:r>
      <w:r>
        <w:rPr>
          <w:rFonts w:hint="eastAsia"/>
        </w:rPr>
        <w:t>个就可以。</w:t>
      </w:r>
    </w:p>
    <w:p w:rsidR="003E41A6" w:rsidRDefault="003E41A6" w:rsidP="003E41A6">
      <w:r>
        <w:rPr>
          <w:rFonts w:hint="eastAsia"/>
        </w:rPr>
        <w:t>每个</w:t>
      </w:r>
      <w:r>
        <w:rPr>
          <w:rFonts w:hint="eastAsia"/>
        </w:rPr>
        <w:t>nginx</w:t>
      </w:r>
      <w:r>
        <w:rPr>
          <w:rFonts w:hint="eastAsia"/>
        </w:rPr>
        <w:t>进程消耗的内存</w:t>
      </w:r>
      <w:r>
        <w:rPr>
          <w:rFonts w:hint="eastAsia"/>
        </w:rPr>
        <w:t>10</w:t>
      </w:r>
      <w:r>
        <w:rPr>
          <w:rFonts w:hint="eastAsia"/>
        </w:rPr>
        <w:t>兆的模样</w:t>
      </w:r>
    </w:p>
    <w:p w:rsidR="003E41A6" w:rsidRDefault="003E41A6" w:rsidP="003E41A6">
      <w:r>
        <w:t>worker_cpu_affinity</w:t>
      </w:r>
    </w:p>
    <w:p w:rsidR="003E41A6" w:rsidRDefault="003E41A6" w:rsidP="003E41A6">
      <w:r>
        <w:rPr>
          <w:rFonts w:hint="eastAsia"/>
        </w:rPr>
        <w:lastRenderedPageBreak/>
        <w:t>仅适用于</w:t>
      </w:r>
      <w:r>
        <w:rPr>
          <w:rFonts w:hint="eastAsia"/>
        </w:rPr>
        <w:t>linux</w:t>
      </w:r>
      <w:r>
        <w:rPr>
          <w:rFonts w:hint="eastAsia"/>
        </w:rPr>
        <w:t>，使用该选项可以绑定</w:t>
      </w:r>
      <w:r>
        <w:rPr>
          <w:rFonts w:hint="eastAsia"/>
        </w:rPr>
        <w:t>worker</w:t>
      </w:r>
      <w:r>
        <w:rPr>
          <w:rFonts w:hint="eastAsia"/>
        </w:rPr>
        <w:t>进程和</w:t>
      </w:r>
      <w:r>
        <w:rPr>
          <w:rFonts w:hint="eastAsia"/>
        </w:rPr>
        <w:t>CPU</w:t>
      </w:r>
      <w:r>
        <w:rPr>
          <w:rFonts w:hint="eastAsia"/>
        </w:rPr>
        <w:t>（</w:t>
      </w:r>
      <w:r>
        <w:rPr>
          <w:rFonts w:hint="eastAsia"/>
        </w:rPr>
        <w:t>2.4</w:t>
      </w:r>
      <w:r>
        <w:rPr>
          <w:rFonts w:hint="eastAsia"/>
        </w:rPr>
        <w:t>内核的机器用不了）</w:t>
      </w:r>
    </w:p>
    <w:p w:rsidR="003E41A6" w:rsidRDefault="003E41A6" w:rsidP="003E41A6">
      <w:r>
        <w:rPr>
          <w:rFonts w:hint="eastAsia"/>
        </w:rPr>
        <w:t>假如是</w:t>
      </w:r>
      <w:r>
        <w:rPr>
          <w:rFonts w:hint="eastAsia"/>
        </w:rPr>
        <w:t xml:space="preserve">8 cpu </w:t>
      </w:r>
      <w:r>
        <w:rPr>
          <w:rFonts w:hint="eastAsia"/>
        </w:rPr>
        <w:t>分配如下：</w:t>
      </w:r>
    </w:p>
    <w:p w:rsidR="009931DD" w:rsidRDefault="003E41A6" w:rsidP="003E41A6">
      <w:r>
        <w:t xml:space="preserve">    worker_cpu_affinity 00000001 00000010 00000100 00001000 00010000</w:t>
      </w:r>
      <w:r>
        <w:rPr>
          <w:rFonts w:hint="eastAsia"/>
        </w:rPr>
        <w:t xml:space="preserve"> </w:t>
      </w:r>
      <w:r>
        <w:t>00100000 01000000 10000000</w:t>
      </w:r>
    </w:p>
    <w:p w:rsidR="00C638CA" w:rsidRDefault="00C638CA" w:rsidP="00C638CA">
      <w:r>
        <w:t>worker_rlimit_nofile 102400;</w:t>
      </w:r>
    </w:p>
    <w:p w:rsidR="00C638CA" w:rsidRDefault="00C638CA" w:rsidP="00C638CA">
      <w:r>
        <w:rPr>
          <w:rFonts w:hint="eastAsia"/>
        </w:rPr>
        <w:t>每个</w:t>
      </w:r>
      <w:r>
        <w:rPr>
          <w:rFonts w:hint="eastAsia"/>
        </w:rPr>
        <w:t>nginx</w:t>
      </w:r>
      <w:r>
        <w:rPr>
          <w:rFonts w:hint="eastAsia"/>
        </w:rPr>
        <w:t>进程打开文件描述符最大数目</w:t>
      </w:r>
      <w:r>
        <w:rPr>
          <w:rFonts w:hint="eastAsia"/>
        </w:rPr>
        <w:t xml:space="preserve"> </w:t>
      </w:r>
      <w:r>
        <w:rPr>
          <w:rFonts w:hint="eastAsia"/>
        </w:rPr>
        <w:t>配置要和系统的单进程打开文件数一致</w:t>
      </w:r>
      <w:r>
        <w:rPr>
          <w:rFonts w:hint="eastAsia"/>
        </w:rPr>
        <w:t>,</w:t>
      </w:r>
    </w:p>
    <w:p w:rsidR="00C638CA" w:rsidRDefault="00C638CA" w:rsidP="00C638CA">
      <w:r>
        <w:rPr>
          <w:rFonts w:hint="eastAsia"/>
        </w:rPr>
        <w:t>linux 2.6</w:t>
      </w:r>
      <w:r>
        <w:rPr>
          <w:rFonts w:hint="eastAsia"/>
        </w:rPr>
        <w:t>内核下开启文件打开数为</w:t>
      </w:r>
      <w:r>
        <w:rPr>
          <w:rFonts w:hint="eastAsia"/>
        </w:rPr>
        <w:t>65535</w:t>
      </w:r>
      <w:r>
        <w:rPr>
          <w:rFonts w:hint="eastAsia"/>
        </w:rPr>
        <w:t>，</w:t>
      </w:r>
      <w:r>
        <w:rPr>
          <w:rFonts w:hint="eastAsia"/>
        </w:rPr>
        <w:t>worker_rlimit_nofile</w:t>
      </w:r>
      <w:r>
        <w:rPr>
          <w:rFonts w:hint="eastAsia"/>
        </w:rPr>
        <w:t>就相应应该填写</w:t>
      </w:r>
      <w:r>
        <w:rPr>
          <w:rFonts w:hint="eastAsia"/>
        </w:rPr>
        <w:t>65535 nginx</w:t>
      </w:r>
      <w:r>
        <w:rPr>
          <w:rFonts w:hint="eastAsia"/>
        </w:rPr>
        <w:t>调度时分配请求到进程并不是那么的均衡，假如超过会返回</w:t>
      </w:r>
      <w:r>
        <w:rPr>
          <w:rFonts w:hint="eastAsia"/>
        </w:rPr>
        <w:t>502</w:t>
      </w:r>
      <w:r>
        <w:rPr>
          <w:rFonts w:hint="eastAsia"/>
        </w:rPr>
        <w:t>错误。我这里写的大一点</w:t>
      </w:r>
    </w:p>
    <w:p w:rsidR="00C638CA" w:rsidRDefault="00C638CA" w:rsidP="00C638CA"/>
    <w:p w:rsidR="00C638CA" w:rsidRDefault="00C638CA" w:rsidP="00C638CA">
      <w:r>
        <w:t>use epoll</w:t>
      </w:r>
    </w:p>
    <w:p w:rsidR="00C638CA" w:rsidRDefault="00C638CA" w:rsidP="00C638CA">
      <w:r>
        <w:rPr>
          <w:rFonts w:hint="eastAsia"/>
        </w:rPr>
        <w:t>Nginx</w:t>
      </w:r>
      <w:r>
        <w:rPr>
          <w:rFonts w:hint="eastAsia"/>
        </w:rPr>
        <w:t>使用了最新的</w:t>
      </w:r>
      <w:r>
        <w:rPr>
          <w:rFonts w:hint="eastAsia"/>
        </w:rPr>
        <w:t>epoll</w:t>
      </w:r>
      <w:r>
        <w:rPr>
          <w:rFonts w:hint="eastAsia"/>
        </w:rPr>
        <w:t>（</w:t>
      </w:r>
      <w:r>
        <w:rPr>
          <w:rFonts w:hint="eastAsia"/>
        </w:rPr>
        <w:t>Linux 2.6</w:t>
      </w:r>
      <w:r>
        <w:rPr>
          <w:rFonts w:hint="eastAsia"/>
        </w:rPr>
        <w:t>内核）和</w:t>
      </w:r>
      <w:r>
        <w:rPr>
          <w:rFonts w:hint="eastAsia"/>
        </w:rPr>
        <w:t>kqueue</w:t>
      </w:r>
      <w:r>
        <w:rPr>
          <w:rFonts w:hint="eastAsia"/>
        </w:rPr>
        <w:t>（</w:t>
      </w:r>
      <w:r>
        <w:rPr>
          <w:rFonts w:hint="eastAsia"/>
        </w:rPr>
        <w:t>freebsd</w:t>
      </w:r>
      <w:r>
        <w:rPr>
          <w:rFonts w:hint="eastAsia"/>
        </w:rPr>
        <w:t>）网络</w:t>
      </w:r>
      <w:r>
        <w:rPr>
          <w:rFonts w:hint="eastAsia"/>
        </w:rPr>
        <w:t>I/O</w:t>
      </w:r>
      <w:r>
        <w:rPr>
          <w:rFonts w:hint="eastAsia"/>
        </w:rPr>
        <w:t>模型，而</w:t>
      </w:r>
      <w:r>
        <w:rPr>
          <w:rFonts w:hint="eastAsia"/>
        </w:rPr>
        <w:t>Apache</w:t>
      </w:r>
      <w:r>
        <w:rPr>
          <w:rFonts w:hint="eastAsia"/>
        </w:rPr>
        <w:t>则使用的是传统的</w:t>
      </w:r>
      <w:r>
        <w:rPr>
          <w:rFonts w:hint="eastAsia"/>
        </w:rPr>
        <w:t>select</w:t>
      </w:r>
      <w:r>
        <w:rPr>
          <w:rFonts w:hint="eastAsia"/>
        </w:rPr>
        <w:t>模型。</w:t>
      </w:r>
    </w:p>
    <w:p w:rsidR="00C638CA" w:rsidRDefault="00C638CA" w:rsidP="00C638CA">
      <w:r>
        <w:rPr>
          <w:rFonts w:hint="eastAsia"/>
        </w:rPr>
        <w:t>处理大量的连接的读写，</w:t>
      </w:r>
      <w:r>
        <w:rPr>
          <w:rFonts w:hint="eastAsia"/>
        </w:rPr>
        <w:t>Apache</w:t>
      </w:r>
      <w:r>
        <w:rPr>
          <w:rFonts w:hint="eastAsia"/>
        </w:rPr>
        <w:t>所采用的</w:t>
      </w:r>
      <w:r>
        <w:rPr>
          <w:rFonts w:hint="eastAsia"/>
        </w:rPr>
        <w:t>select</w:t>
      </w:r>
      <w:r>
        <w:rPr>
          <w:rFonts w:hint="eastAsia"/>
        </w:rPr>
        <w:t>网络</w:t>
      </w:r>
      <w:r>
        <w:rPr>
          <w:rFonts w:hint="eastAsia"/>
        </w:rPr>
        <w:t>I/O</w:t>
      </w:r>
      <w:r>
        <w:rPr>
          <w:rFonts w:hint="eastAsia"/>
        </w:rPr>
        <w:t>模型非常低效。在高并发服务器中，轮询</w:t>
      </w:r>
      <w:r>
        <w:rPr>
          <w:rFonts w:hint="eastAsia"/>
        </w:rPr>
        <w:t>I/O</w:t>
      </w:r>
      <w:r>
        <w:rPr>
          <w:rFonts w:hint="eastAsia"/>
        </w:rPr>
        <w:t>是最耗时间的操作</w:t>
      </w:r>
      <w:r>
        <w:rPr>
          <w:rFonts w:hint="eastAsia"/>
        </w:rPr>
        <w:t xml:space="preserve"> </w:t>
      </w:r>
      <w:r>
        <w:rPr>
          <w:rFonts w:hint="eastAsia"/>
        </w:rPr>
        <w:t>目前</w:t>
      </w:r>
      <w:r>
        <w:rPr>
          <w:rFonts w:hint="eastAsia"/>
        </w:rPr>
        <w:t>Linux</w:t>
      </w:r>
      <w:r>
        <w:rPr>
          <w:rFonts w:hint="eastAsia"/>
        </w:rPr>
        <w:t>下能够承受高并发</w:t>
      </w:r>
    </w:p>
    <w:p w:rsidR="00C638CA" w:rsidRDefault="00C638CA" w:rsidP="00C638CA">
      <w:r>
        <w:rPr>
          <w:rFonts w:hint="eastAsia"/>
        </w:rPr>
        <w:t>访问的</w:t>
      </w:r>
      <w:r>
        <w:rPr>
          <w:rFonts w:hint="eastAsia"/>
        </w:rPr>
        <w:t>Squid</w:t>
      </w:r>
      <w:r>
        <w:rPr>
          <w:rFonts w:hint="eastAsia"/>
        </w:rPr>
        <w:t>、</w:t>
      </w:r>
      <w:r>
        <w:rPr>
          <w:rFonts w:hint="eastAsia"/>
        </w:rPr>
        <w:t>Memcached</w:t>
      </w:r>
      <w:r>
        <w:rPr>
          <w:rFonts w:hint="eastAsia"/>
        </w:rPr>
        <w:t>都采用的是</w:t>
      </w:r>
      <w:r>
        <w:rPr>
          <w:rFonts w:hint="eastAsia"/>
        </w:rPr>
        <w:t>epoll</w:t>
      </w:r>
      <w:r>
        <w:rPr>
          <w:rFonts w:hint="eastAsia"/>
        </w:rPr>
        <w:t>网络</w:t>
      </w:r>
      <w:r>
        <w:rPr>
          <w:rFonts w:hint="eastAsia"/>
        </w:rPr>
        <w:t>I/O</w:t>
      </w:r>
      <w:r>
        <w:rPr>
          <w:rFonts w:hint="eastAsia"/>
        </w:rPr>
        <w:t>模型。</w:t>
      </w:r>
    </w:p>
    <w:p w:rsidR="00C638CA" w:rsidRDefault="00C638CA" w:rsidP="00C638CA"/>
    <w:p w:rsidR="00C638CA" w:rsidRDefault="00C638CA" w:rsidP="00C638CA">
      <w:r>
        <w:t xml:space="preserve">worker_processes </w:t>
      </w:r>
    </w:p>
    <w:p w:rsidR="00C638CA" w:rsidRDefault="00C638CA" w:rsidP="00C638CA"/>
    <w:p w:rsidR="00C638CA" w:rsidRDefault="00C638CA" w:rsidP="00C638CA">
      <w:r>
        <w:rPr>
          <w:rFonts w:hint="eastAsia"/>
        </w:rPr>
        <w:t xml:space="preserve">    NGINX</w:t>
      </w:r>
      <w:r>
        <w:rPr>
          <w:rFonts w:hint="eastAsia"/>
        </w:rPr>
        <w:t>工作进程数（默认值是</w:t>
      </w:r>
      <w:r>
        <w:rPr>
          <w:rFonts w:hint="eastAsia"/>
        </w:rPr>
        <w:t>1</w:t>
      </w:r>
      <w:r>
        <w:rPr>
          <w:rFonts w:hint="eastAsia"/>
        </w:rPr>
        <w:t>）。在大多数情况下，一个</w:t>
      </w:r>
      <w:r>
        <w:rPr>
          <w:rFonts w:hint="eastAsia"/>
        </w:rPr>
        <w:t>CPU</w:t>
      </w:r>
      <w:r>
        <w:rPr>
          <w:rFonts w:hint="eastAsia"/>
        </w:rPr>
        <w:t>内核运行一个工作进程最好，建议将这个指令设置成自动就可以。有时可能想增大这个值，比如当工作进程需要做大量的磁盘</w:t>
      </w:r>
      <w:r>
        <w:rPr>
          <w:rFonts w:hint="eastAsia"/>
        </w:rPr>
        <w:t>I/O</w:t>
      </w:r>
      <w:r>
        <w:rPr>
          <w:rFonts w:hint="eastAsia"/>
        </w:rPr>
        <w:t>。</w:t>
      </w:r>
    </w:p>
    <w:p w:rsidR="00C638CA" w:rsidRDefault="00C638CA" w:rsidP="00C638CA">
      <w:pPr>
        <w:ind w:firstLineChars="100" w:firstLine="240"/>
      </w:pPr>
      <w:r>
        <w:t>worker_connections 65535;</w:t>
      </w:r>
      <w:r>
        <w:rPr>
          <w:rFonts w:hint="eastAsia"/>
        </w:rPr>
        <w:t>每个工作进程允许最大的同时连接数</w:t>
      </w:r>
      <w:r>
        <w:rPr>
          <w:rFonts w:hint="eastAsia"/>
        </w:rPr>
        <w:t xml:space="preserve"> </w:t>
      </w:r>
      <w:r>
        <w:rPr>
          <w:rFonts w:hint="eastAsia"/>
        </w:rPr>
        <w:t>（</w:t>
      </w:r>
      <w:r>
        <w:rPr>
          <w:rFonts w:hint="eastAsia"/>
        </w:rPr>
        <w:t>Maxclient = work_processes *</w:t>
      </w:r>
      <w:r>
        <w:rPr>
          <w:rFonts w:hint="eastAsia"/>
        </w:rPr>
        <w:t xml:space="preserve">　</w:t>
      </w:r>
      <w:r>
        <w:rPr>
          <w:rFonts w:hint="eastAsia"/>
        </w:rPr>
        <w:t>worker_connections</w:t>
      </w:r>
      <w:r>
        <w:rPr>
          <w:rFonts w:hint="eastAsia"/>
        </w:rPr>
        <w:t>）</w:t>
      </w:r>
    </w:p>
    <w:p w:rsidR="00C638CA" w:rsidRDefault="00C638CA" w:rsidP="00C638CA">
      <w:pPr>
        <w:ind w:firstLine="0"/>
      </w:pPr>
      <w:r>
        <w:t>keepalive_timeout 75</w:t>
      </w:r>
    </w:p>
    <w:p w:rsidR="003E41A6" w:rsidRDefault="00C638CA" w:rsidP="00C638CA">
      <w:pPr>
        <w:ind w:firstLine="0"/>
      </w:pPr>
      <w:r>
        <w:rPr>
          <w:rFonts w:hint="eastAsia"/>
        </w:rPr>
        <w:t>keepalive</w:t>
      </w:r>
      <w:r>
        <w:rPr>
          <w:rFonts w:hint="eastAsia"/>
        </w:rPr>
        <w:t>超时时间</w:t>
      </w:r>
    </w:p>
    <w:p w:rsidR="00D754EE" w:rsidRDefault="00D754EE" w:rsidP="00D754EE">
      <w:pPr>
        <w:pStyle w:val="3"/>
      </w:pPr>
      <w:r w:rsidRPr="00D754EE">
        <w:rPr>
          <w:rFonts w:hint="eastAsia"/>
        </w:rPr>
        <w:lastRenderedPageBreak/>
        <w:t>Nginx</w:t>
      </w:r>
      <w:r w:rsidRPr="00D754EE">
        <w:rPr>
          <w:rFonts w:hint="eastAsia"/>
        </w:rPr>
        <w:t>内核参数优化</w:t>
      </w:r>
    </w:p>
    <w:p w:rsidR="00810943" w:rsidRDefault="00810943" w:rsidP="00810943">
      <w:r>
        <w:rPr>
          <w:rFonts w:hint="eastAsia"/>
        </w:rPr>
        <w:t>TCP</w:t>
      </w:r>
      <w:r>
        <w:rPr>
          <w:rFonts w:hint="eastAsia"/>
        </w:rPr>
        <w:t>参数设置：</w:t>
      </w:r>
    </w:p>
    <w:p w:rsidR="00810943" w:rsidRDefault="00810943" w:rsidP="00810943"/>
    <w:p w:rsidR="00810943" w:rsidRDefault="00810943" w:rsidP="00810943">
      <w:r>
        <w:rPr>
          <w:rFonts w:hint="eastAsia"/>
        </w:rPr>
        <w:t xml:space="preserve">net.ipv4.tcp_max_tw_buckets </w:t>
      </w:r>
      <w:r>
        <w:rPr>
          <w:rFonts w:hint="eastAsia"/>
        </w:rPr>
        <w:t>：选项用来设定</w:t>
      </w:r>
      <w:r>
        <w:rPr>
          <w:rFonts w:hint="eastAsia"/>
        </w:rPr>
        <w:t>timewait</w:t>
      </w:r>
      <w:r>
        <w:rPr>
          <w:rFonts w:hint="eastAsia"/>
        </w:rPr>
        <w:t>的数量，默认是</w:t>
      </w:r>
      <w:r>
        <w:rPr>
          <w:rFonts w:hint="eastAsia"/>
        </w:rPr>
        <w:t>180 000</w:t>
      </w:r>
      <w:r>
        <w:rPr>
          <w:rFonts w:hint="eastAsia"/>
        </w:rPr>
        <w:t>，这里设为</w:t>
      </w:r>
      <w:r>
        <w:rPr>
          <w:rFonts w:hint="eastAsia"/>
        </w:rPr>
        <w:t>6000</w:t>
      </w:r>
      <w:r>
        <w:rPr>
          <w:rFonts w:hint="eastAsia"/>
        </w:rPr>
        <w:t>。</w:t>
      </w:r>
    </w:p>
    <w:p w:rsidR="00810943" w:rsidRDefault="00810943" w:rsidP="00810943">
      <w:r>
        <w:rPr>
          <w:rFonts w:hint="eastAsia"/>
        </w:rPr>
        <w:t>net.ipv4.ip_local_port_range:</w:t>
      </w:r>
      <w:r>
        <w:rPr>
          <w:rFonts w:hint="eastAsia"/>
        </w:rPr>
        <w:t>选项用来设定允许系统打开的端口范围。在高并发情况否则端口号会不够用。当</w:t>
      </w:r>
      <w:r>
        <w:rPr>
          <w:rFonts w:hint="eastAsia"/>
        </w:rPr>
        <w:t>NGINX</w:t>
      </w:r>
      <w:r>
        <w:rPr>
          <w:rFonts w:hint="eastAsia"/>
        </w:rPr>
        <w:t>充当代理时，每个到上游服务器的连接都使用一个短暂或临时端口。</w:t>
      </w:r>
    </w:p>
    <w:p w:rsidR="00810943" w:rsidRDefault="00810943" w:rsidP="00810943">
      <w:r>
        <w:rPr>
          <w:rFonts w:hint="eastAsia"/>
        </w:rPr>
        <w:t>net.ipv4.tcp_tw_recycle:</w:t>
      </w:r>
      <w:r>
        <w:rPr>
          <w:rFonts w:hint="eastAsia"/>
        </w:rPr>
        <w:t>选项用于设置启用</w:t>
      </w:r>
      <w:r>
        <w:rPr>
          <w:rFonts w:hint="eastAsia"/>
        </w:rPr>
        <w:t>timewait</w:t>
      </w:r>
      <w:r>
        <w:rPr>
          <w:rFonts w:hint="eastAsia"/>
        </w:rPr>
        <w:t>快速回收</w:t>
      </w:r>
      <w:r>
        <w:rPr>
          <w:rFonts w:hint="eastAsia"/>
        </w:rPr>
        <w:t>.</w:t>
      </w:r>
    </w:p>
    <w:p w:rsidR="00810943" w:rsidRDefault="00810943" w:rsidP="00810943">
      <w:r>
        <w:rPr>
          <w:rFonts w:hint="eastAsia"/>
        </w:rPr>
        <w:t>net.ipv4.tcp_tw_reuse:</w:t>
      </w:r>
      <w:r>
        <w:rPr>
          <w:rFonts w:hint="eastAsia"/>
        </w:rPr>
        <w:t>选项用于设置开启重用，允许将</w:t>
      </w:r>
      <w:r>
        <w:rPr>
          <w:rFonts w:hint="eastAsia"/>
        </w:rPr>
        <w:t>TIME-WAIT sockets</w:t>
      </w:r>
      <w:r>
        <w:rPr>
          <w:rFonts w:hint="eastAsia"/>
        </w:rPr>
        <w:t>重新用于新的</w:t>
      </w:r>
      <w:r>
        <w:rPr>
          <w:rFonts w:hint="eastAsia"/>
        </w:rPr>
        <w:t>TCP</w:t>
      </w:r>
      <w:r>
        <w:rPr>
          <w:rFonts w:hint="eastAsia"/>
        </w:rPr>
        <w:t>连接。</w:t>
      </w:r>
    </w:p>
    <w:p w:rsidR="00810943" w:rsidRDefault="00810943" w:rsidP="00810943">
      <w:r>
        <w:rPr>
          <w:rFonts w:hint="eastAsia"/>
        </w:rPr>
        <w:t>net.ipv4.tcp_syncookies:</w:t>
      </w:r>
      <w:r>
        <w:rPr>
          <w:rFonts w:hint="eastAsia"/>
        </w:rPr>
        <w:t>选项用于设置开启</w:t>
      </w:r>
      <w:r>
        <w:rPr>
          <w:rFonts w:hint="eastAsia"/>
        </w:rPr>
        <w:t>SYN Cookies</w:t>
      </w:r>
      <w:r>
        <w:rPr>
          <w:rFonts w:hint="eastAsia"/>
        </w:rPr>
        <w:t>，当出现</w:t>
      </w:r>
      <w:r>
        <w:rPr>
          <w:rFonts w:hint="eastAsia"/>
        </w:rPr>
        <w:t>SYN</w:t>
      </w:r>
      <w:r>
        <w:rPr>
          <w:rFonts w:hint="eastAsia"/>
        </w:rPr>
        <w:t>等待队列溢出时，启用</w:t>
      </w:r>
      <w:r>
        <w:rPr>
          <w:rFonts w:hint="eastAsia"/>
        </w:rPr>
        <w:t>cookies</w:t>
      </w:r>
      <w:r>
        <w:rPr>
          <w:rFonts w:hint="eastAsia"/>
        </w:rPr>
        <w:t>进行处理。</w:t>
      </w:r>
    </w:p>
    <w:p w:rsidR="00810943" w:rsidRDefault="00810943" w:rsidP="00810943">
      <w:r>
        <w:rPr>
          <w:rFonts w:hint="eastAsia"/>
        </w:rPr>
        <w:t>net.ipv4.tcp_max_orphans:</w:t>
      </w:r>
      <w:r>
        <w:rPr>
          <w:rFonts w:hint="eastAsia"/>
        </w:rPr>
        <w:t>选项用于设定系统中最多有多少个</w:t>
      </w:r>
      <w:r>
        <w:rPr>
          <w:rFonts w:hint="eastAsia"/>
        </w:rPr>
        <w:t>TCP</w:t>
      </w:r>
      <w:r>
        <w:rPr>
          <w:rFonts w:hint="eastAsia"/>
        </w:rPr>
        <w:t>套接字不被关联到任何一个用户文件句柄上。如果超过这个数字，孤立连接将立即被复位并打印出警告信息。这个限制只是为了防止简单的</w:t>
      </w:r>
      <w:r>
        <w:rPr>
          <w:rFonts w:hint="eastAsia"/>
        </w:rPr>
        <w:t>DoS</w:t>
      </w:r>
      <w:r>
        <w:rPr>
          <w:rFonts w:hint="eastAsia"/>
        </w:rPr>
        <w:t>攻击。不能过分依靠这个限制甚至人为减小这个值，更多的情况下应该增加这个值。</w:t>
      </w:r>
    </w:p>
    <w:p w:rsidR="00810943" w:rsidRDefault="00810943" w:rsidP="00810943">
      <w:r>
        <w:rPr>
          <w:rFonts w:hint="eastAsia"/>
        </w:rPr>
        <w:t>net.ipv4.tcp_max_syn_backlog:</w:t>
      </w:r>
      <w:r>
        <w:rPr>
          <w:rFonts w:hint="eastAsia"/>
        </w:rPr>
        <w:t>选项用于记录那些尚未收到客户端确认信息的连接请求的最大值。对于有</w:t>
      </w:r>
      <w:r>
        <w:rPr>
          <w:rFonts w:hint="eastAsia"/>
        </w:rPr>
        <w:t>128MB</w:t>
      </w:r>
      <w:r>
        <w:rPr>
          <w:rFonts w:hint="eastAsia"/>
        </w:rPr>
        <w:t>内存的系统而言，此参数的默认值是</w:t>
      </w:r>
      <w:r>
        <w:rPr>
          <w:rFonts w:hint="eastAsia"/>
        </w:rPr>
        <w:t>1024</w:t>
      </w:r>
      <w:r>
        <w:rPr>
          <w:rFonts w:hint="eastAsia"/>
        </w:rPr>
        <w:t>，对小内存的系统则是</w:t>
      </w:r>
      <w:r>
        <w:rPr>
          <w:rFonts w:hint="eastAsia"/>
        </w:rPr>
        <w:t>128</w:t>
      </w:r>
      <w:r>
        <w:rPr>
          <w:rFonts w:hint="eastAsia"/>
        </w:rPr>
        <w:t>。</w:t>
      </w:r>
    </w:p>
    <w:p w:rsidR="00810943" w:rsidRDefault="00810943" w:rsidP="00810943">
      <w:r>
        <w:rPr>
          <w:rFonts w:hint="eastAsia"/>
        </w:rPr>
        <w:t>net.ipv4.tcp_synack_retries</w:t>
      </w:r>
      <w:r>
        <w:rPr>
          <w:rFonts w:hint="eastAsia"/>
        </w:rPr>
        <w:t>参数的值决定了内核放弃连接之前发送</w:t>
      </w:r>
      <w:r>
        <w:rPr>
          <w:rFonts w:hint="eastAsia"/>
        </w:rPr>
        <w:t>SYN+ACK</w:t>
      </w:r>
      <w:r>
        <w:rPr>
          <w:rFonts w:hint="eastAsia"/>
        </w:rPr>
        <w:t>包的数量。</w:t>
      </w:r>
    </w:p>
    <w:p w:rsidR="00810943" w:rsidRDefault="00810943" w:rsidP="00810943">
      <w:r>
        <w:rPr>
          <w:rFonts w:hint="eastAsia"/>
        </w:rPr>
        <w:t>net.ipv4.tcp_syn_retries</w:t>
      </w:r>
      <w:r>
        <w:rPr>
          <w:rFonts w:hint="eastAsia"/>
        </w:rPr>
        <w:t>选项表示在内核放弃建立连接之前发送</w:t>
      </w:r>
      <w:r>
        <w:rPr>
          <w:rFonts w:hint="eastAsia"/>
        </w:rPr>
        <w:t>SYN</w:t>
      </w:r>
      <w:r>
        <w:rPr>
          <w:rFonts w:hint="eastAsia"/>
        </w:rPr>
        <w:t>包的数量。</w:t>
      </w:r>
    </w:p>
    <w:p w:rsidR="00810943" w:rsidRDefault="00810943" w:rsidP="00810943">
      <w:r>
        <w:rPr>
          <w:rFonts w:hint="eastAsia"/>
        </w:rPr>
        <w:t>net.ipv4.tcp_fin_timeout</w:t>
      </w:r>
      <w:r>
        <w:rPr>
          <w:rFonts w:hint="eastAsia"/>
        </w:rPr>
        <w:t>选项决定了套接字保持在</w:t>
      </w:r>
      <w:r>
        <w:rPr>
          <w:rFonts w:hint="eastAsia"/>
        </w:rPr>
        <w:t>FIN-WAIT-2</w:t>
      </w:r>
      <w:r>
        <w:rPr>
          <w:rFonts w:hint="eastAsia"/>
        </w:rPr>
        <w:t>状态的时间。默认值是</w:t>
      </w:r>
      <w:r>
        <w:rPr>
          <w:rFonts w:hint="eastAsia"/>
        </w:rPr>
        <w:t>60</w:t>
      </w:r>
      <w:r>
        <w:rPr>
          <w:rFonts w:hint="eastAsia"/>
        </w:rPr>
        <w:t>秒。正确设置这个值非常重要，有时即使一个负载很小的</w:t>
      </w:r>
      <w:r>
        <w:rPr>
          <w:rFonts w:hint="eastAsia"/>
        </w:rPr>
        <w:t>Web</w:t>
      </w:r>
      <w:r>
        <w:rPr>
          <w:rFonts w:hint="eastAsia"/>
        </w:rPr>
        <w:t>服务器，也会出现大量的死套接字而产生内存溢出的风险。</w:t>
      </w:r>
    </w:p>
    <w:p w:rsidR="00810943" w:rsidRDefault="00810943" w:rsidP="00810943">
      <w:r>
        <w:rPr>
          <w:rFonts w:hint="eastAsia"/>
        </w:rPr>
        <w:t>net.ipv4.tcp_syn_retries</w:t>
      </w:r>
      <w:r>
        <w:rPr>
          <w:rFonts w:hint="eastAsia"/>
        </w:rPr>
        <w:t>选项表示在内核放弃建立连接之前发送</w:t>
      </w:r>
      <w:r>
        <w:rPr>
          <w:rFonts w:hint="eastAsia"/>
        </w:rPr>
        <w:t>SYN</w:t>
      </w:r>
      <w:r>
        <w:rPr>
          <w:rFonts w:hint="eastAsia"/>
        </w:rPr>
        <w:t>包的数量。</w:t>
      </w:r>
    </w:p>
    <w:p w:rsidR="00810943" w:rsidRDefault="00810943" w:rsidP="00810943">
      <w:r>
        <w:rPr>
          <w:rFonts w:hint="eastAsia"/>
        </w:rPr>
        <w:lastRenderedPageBreak/>
        <w:t>如果发送端要求关闭套接字，</w:t>
      </w:r>
      <w:r>
        <w:rPr>
          <w:rFonts w:hint="eastAsia"/>
        </w:rPr>
        <w:t>net.ipv4.tcp_fin_timeout</w:t>
      </w:r>
      <w:r>
        <w:rPr>
          <w:rFonts w:hint="eastAsia"/>
        </w:rPr>
        <w:t>选项决定了套接字保持在</w:t>
      </w:r>
      <w:r>
        <w:rPr>
          <w:rFonts w:hint="eastAsia"/>
        </w:rPr>
        <w:t>FIN-WAIT-2</w:t>
      </w:r>
      <w:r>
        <w:rPr>
          <w:rFonts w:hint="eastAsia"/>
        </w:rPr>
        <w:t>状态的时间。接收端可以出错并永远不关闭连接，甚至意外宕机。</w:t>
      </w:r>
    </w:p>
    <w:p w:rsidR="00810943" w:rsidRDefault="00810943" w:rsidP="00810943">
      <w:r>
        <w:rPr>
          <w:rFonts w:hint="eastAsia"/>
        </w:rPr>
        <w:t>net.ipv4.tcp_fin_timeout</w:t>
      </w:r>
      <w:r>
        <w:rPr>
          <w:rFonts w:hint="eastAsia"/>
        </w:rPr>
        <w:t>的默认值是</w:t>
      </w:r>
      <w:r>
        <w:rPr>
          <w:rFonts w:hint="eastAsia"/>
        </w:rPr>
        <w:t>60</w:t>
      </w:r>
      <w:r>
        <w:rPr>
          <w:rFonts w:hint="eastAsia"/>
        </w:rPr>
        <w:t>秒。需要注意的是，即使一个负载很小的</w:t>
      </w:r>
      <w:r>
        <w:rPr>
          <w:rFonts w:hint="eastAsia"/>
        </w:rPr>
        <w:t>Web</w:t>
      </w:r>
      <w:r>
        <w:rPr>
          <w:rFonts w:hint="eastAsia"/>
        </w:rPr>
        <w:t>服务器，也会出现因为大量的死套接字而产生内存溢出的风险。</w:t>
      </w:r>
      <w:r>
        <w:rPr>
          <w:rFonts w:hint="eastAsia"/>
        </w:rPr>
        <w:t>FIN-WAIT-2</w:t>
      </w:r>
      <w:r>
        <w:rPr>
          <w:rFonts w:hint="eastAsia"/>
        </w:rPr>
        <w:t>的危险性比</w:t>
      </w:r>
      <w:r>
        <w:rPr>
          <w:rFonts w:hint="eastAsia"/>
        </w:rPr>
        <w:t>FIN-WAIT-1</w:t>
      </w:r>
      <w:r>
        <w:rPr>
          <w:rFonts w:hint="eastAsia"/>
        </w:rPr>
        <w:t>要小，因为它最多只能消耗</w:t>
      </w:r>
      <w:r>
        <w:rPr>
          <w:rFonts w:hint="eastAsia"/>
        </w:rPr>
        <w:t>1.5KB</w:t>
      </w:r>
      <w:r>
        <w:rPr>
          <w:rFonts w:hint="eastAsia"/>
        </w:rPr>
        <w:t>的内存，但是其生存期长些。</w:t>
      </w:r>
    </w:p>
    <w:p w:rsidR="00D754EE" w:rsidRPr="00D754EE" w:rsidRDefault="00810943" w:rsidP="00810943">
      <w:r>
        <w:rPr>
          <w:rFonts w:hint="eastAsia"/>
        </w:rPr>
        <w:t>net.ipv4.tcp_keepalive_time</w:t>
      </w:r>
      <w:r>
        <w:rPr>
          <w:rFonts w:hint="eastAsia"/>
        </w:rPr>
        <w:t>选项表示当</w:t>
      </w:r>
      <w:r>
        <w:rPr>
          <w:rFonts w:hint="eastAsia"/>
        </w:rPr>
        <w:t>keepalive</w:t>
      </w:r>
      <w:r>
        <w:rPr>
          <w:rFonts w:hint="eastAsia"/>
        </w:rPr>
        <w:t>启用的时候，</w:t>
      </w:r>
      <w:r>
        <w:rPr>
          <w:rFonts w:hint="eastAsia"/>
        </w:rPr>
        <w:t>TCP</w:t>
      </w:r>
      <w:r>
        <w:rPr>
          <w:rFonts w:hint="eastAsia"/>
        </w:rPr>
        <w:t>发送</w:t>
      </w:r>
      <w:r>
        <w:rPr>
          <w:rFonts w:hint="eastAsia"/>
        </w:rPr>
        <w:t>keepalive</w:t>
      </w:r>
      <w:r>
        <w:rPr>
          <w:rFonts w:hint="eastAsia"/>
        </w:rPr>
        <w:t>消息的频度。默认值是</w:t>
      </w:r>
      <w:r>
        <w:rPr>
          <w:rFonts w:hint="eastAsia"/>
        </w:rPr>
        <w:t>2</w:t>
      </w:r>
      <w:r>
        <w:rPr>
          <w:rFonts w:hint="eastAsia"/>
        </w:rPr>
        <w:t>（单位是小时）。</w:t>
      </w:r>
    </w:p>
    <w:p w:rsidR="00692E5D" w:rsidRDefault="00692E5D" w:rsidP="0011001C">
      <w:pPr>
        <w:pStyle w:val="3"/>
      </w:pPr>
      <w:r>
        <w:rPr>
          <w:rFonts w:hint="eastAsia"/>
        </w:rPr>
        <w:t>nginx</w:t>
      </w:r>
      <w:r>
        <w:rPr>
          <w:rFonts w:hint="eastAsia"/>
        </w:rPr>
        <w:t>模块优化</w:t>
      </w:r>
      <w:r>
        <w:rPr>
          <w:rFonts w:hint="eastAsia"/>
        </w:rPr>
        <w:t>-------</w:t>
      </w:r>
      <w:r>
        <w:rPr>
          <w:rFonts w:hint="eastAsia"/>
        </w:rPr>
        <w:t>》性能方面的优化</w:t>
      </w:r>
    </w:p>
    <w:p w:rsidR="00692E5D" w:rsidRDefault="00692E5D" w:rsidP="00692E5D">
      <w:r>
        <w:t xml:space="preserve">  </w:t>
      </w:r>
    </w:p>
    <w:p w:rsidR="00692E5D" w:rsidRDefault="00692E5D" w:rsidP="0011001C">
      <w:pPr>
        <w:pStyle w:val="4"/>
      </w:pPr>
      <w:r>
        <w:rPr>
          <w:rFonts w:hint="eastAsia"/>
        </w:rPr>
        <w:t>Nginx expires</w:t>
      </w:r>
      <w:r>
        <w:rPr>
          <w:rFonts w:hint="eastAsia"/>
        </w:rPr>
        <w:t>模块优化</w:t>
      </w:r>
    </w:p>
    <w:p w:rsidR="00692E5D" w:rsidRDefault="00692E5D" w:rsidP="00692E5D">
      <w:r>
        <w:rPr>
          <w:rFonts w:hint="eastAsia"/>
        </w:rPr>
        <w:t>expires</w:t>
      </w:r>
      <w:r>
        <w:rPr>
          <w:rFonts w:hint="eastAsia"/>
        </w:rPr>
        <w:t>缓存对象（静态文件），如</w:t>
      </w:r>
      <w:r>
        <w:rPr>
          <w:rFonts w:hint="eastAsia"/>
        </w:rPr>
        <w:t>html</w:t>
      </w:r>
      <w:r>
        <w:rPr>
          <w:rFonts w:hint="eastAsia"/>
        </w:rPr>
        <w:t>，图片，</w:t>
      </w:r>
      <w:r>
        <w:rPr>
          <w:rFonts w:hint="eastAsia"/>
        </w:rPr>
        <w:t>css</w:t>
      </w:r>
    </w:p>
    <w:p w:rsidR="00692E5D" w:rsidRDefault="00692E5D" w:rsidP="00692E5D">
      <w:r>
        <w:rPr>
          <w:rFonts w:hint="eastAsia"/>
        </w:rPr>
        <w:t>，</w:t>
      </w:r>
      <w:r>
        <w:rPr>
          <w:rFonts w:hint="eastAsia"/>
        </w:rPr>
        <w:t>js</w:t>
      </w:r>
      <w:r>
        <w:rPr>
          <w:rFonts w:hint="eastAsia"/>
        </w:rPr>
        <w:t>，</w:t>
      </w:r>
      <w:r>
        <w:rPr>
          <w:rFonts w:hint="eastAsia"/>
        </w:rPr>
        <w:t>xml</w:t>
      </w:r>
      <w:r>
        <w:rPr>
          <w:rFonts w:hint="eastAsia"/>
        </w:rPr>
        <w:t>。用户访问静态文件，第一次需要从服务端下载，只要不清空浏览器缓存且文件没有过期，</w:t>
      </w:r>
    </w:p>
    <w:p w:rsidR="00692E5D" w:rsidRDefault="00692E5D" w:rsidP="00692E5D">
      <w:r>
        <w:rPr>
          <w:rFonts w:hint="eastAsia"/>
        </w:rPr>
        <w:t>后续访问就不需要重新下载。节省服务器带宽同时减小了服务器压力，如果静态内容更新，可以在服务端更名发布，这样</w:t>
      </w:r>
    </w:p>
    <w:p w:rsidR="00692E5D" w:rsidRDefault="00692E5D" w:rsidP="00692E5D">
      <w:r>
        <w:rPr>
          <w:rFonts w:hint="eastAsia"/>
        </w:rPr>
        <w:t>对客户端来说就是新的文件，需要重新从服务端获取。</w:t>
      </w:r>
      <w:r>
        <w:rPr>
          <w:rFonts w:hint="eastAsia"/>
        </w:rPr>
        <w:t>-------------------</w:t>
      </w:r>
      <w:r>
        <w:rPr>
          <w:rFonts w:hint="eastAsia"/>
        </w:rPr>
        <w:t>》与</w:t>
      </w:r>
      <w:r>
        <w:rPr>
          <w:rFonts w:hint="eastAsia"/>
        </w:rPr>
        <w:t>apache</w:t>
      </w:r>
      <w:r>
        <w:rPr>
          <w:rFonts w:hint="eastAsia"/>
        </w:rPr>
        <w:t>的</w:t>
      </w:r>
      <w:r>
        <w:rPr>
          <w:rFonts w:hint="eastAsia"/>
        </w:rPr>
        <w:t>expires</w:t>
      </w:r>
      <w:r>
        <w:rPr>
          <w:rFonts w:hint="eastAsia"/>
        </w:rPr>
        <w:t>优化原理思想是一样的</w:t>
      </w:r>
    </w:p>
    <w:p w:rsidR="00692E5D" w:rsidRDefault="00692E5D" w:rsidP="00692E5D">
      <w:r>
        <w:rPr>
          <w:rFonts w:hint="eastAsia"/>
        </w:rPr>
        <w:t>这里通过</w:t>
      </w:r>
      <w:r>
        <w:rPr>
          <w:rFonts w:hint="eastAsia"/>
        </w:rPr>
        <w:t>localtion</w:t>
      </w:r>
      <w:r>
        <w:rPr>
          <w:rFonts w:hint="eastAsia"/>
        </w:rPr>
        <w:t>的功能，将需要缓存的扩展名列出来，然后指定缓存时间</w:t>
      </w:r>
    </w:p>
    <w:p w:rsidR="00692E5D" w:rsidRDefault="00692E5D" w:rsidP="00692E5D"/>
    <w:p w:rsidR="00692E5D" w:rsidRDefault="00692E5D" w:rsidP="00692E5D">
      <w:r>
        <w:rPr>
          <w:rFonts w:hint="eastAsia"/>
        </w:rPr>
        <w:t xml:space="preserve"> 1.</w:t>
      </w:r>
      <w:r>
        <w:rPr>
          <w:rFonts w:hint="eastAsia"/>
        </w:rPr>
        <w:t>根据文件扩展名进行判断，添加</w:t>
      </w:r>
      <w:r>
        <w:rPr>
          <w:rFonts w:hint="eastAsia"/>
        </w:rPr>
        <w:t>expires</w:t>
      </w:r>
      <w:r>
        <w:rPr>
          <w:rFonts w:hint="eastAsia"/>
        </w:rPr>
        <w:t>功能</w:t>
      </w:r>
    </w:p>
    <w:p w:rsidR="00692E5D" w:rsidRDefault="00692E5D" w:rsidP="00692E5D">
      <w:r>
        <w:rPr>
          <w:rFonts w:hint="eastAsia"/>
        </w:rPr>
        <w:t>范例</w:t>
      </w:r>
      <w:r>
        <w:rPr>
          <w:rFonts w:hint="eastAsia"/>
        </w:rPr>
        <w:t>1</w:t>
      </w:r>
      <w:r>
        <w:rPr>
          <w:rFonts w:hint="eastAsia"/>
        </w:rPr>
        <w:t>：</w:t>
      </w:r>
    </w:p>
    <w:p w:rsidR="00692E5D" w:rsidRDefault="00692E5D" w:rsidP="00692E5D">
      <w:r>
        <w:t>location ~.*\.(gif|jpg|png|bmp|swf)$</w:t>
      </w:r>
    </w:p>
    <w:p w:rsidR="00692E5D" w:rsidRDefault="00692E5D" w:rsidP="00692E5D">
      <w:r>
        <w:t>{</w:t>
      </w:r>
    </w:p>
    <w:p w:rsidR="00692E5D" w:rsidRDefault="00692E5D" w:rsidP="00692E5D">
      <w:r>
        <w:tab/>
        <w:t>expires  3650d;</w:t>
      </w:r>
    </w:p>
    <w:p w:rsidR="00692E5D" w:rsidRDefault="00692E5D" w:rsidP="00692E5D">
      <w:r>
        <w:tab/>
        <w:t>root html/www;</w:t>
      </w:r>
    </w:p>
    <w:p w:rsidR="00692E5D" w:rsidRDefault="00692E5D" w:rsidP="00692E5D">
      <w:r>
        <w:t>}</w:t>
      </w:r>
    </w:p>
    <w:p w:rsidR="00692E5D" w:rsidRDefault="00692E5D" w:rsidP="00692E5D"/>
    <w:p w:rsidR="00692E5D" w:rsidRDefault="00692E5D" w:rsidP="00692E5D">
      <w:r>
        <w:rPr>
          <w:rFonts w:hint="eastAsia"/>
        </w:rPr>
        <w:lastRenderedPageBreak/>
        <w:t>范例</w:t>
      </w:r>
      <w:r>
        <w:rPr>
          <w:rFonts w:hint="eastAsia"/>
        </w:rPr>
        <w:t>2</w:t>
      </w:r>
      <w:r>
        <w:rPr>
          <w:rFonts w:hint="eastAsia"/>
        </w:rPr>
        <w:t>：</w:t>
      </w:r>
    </w:p>
    <w:p w:rsidR="00692E5D" w:rsidRDefault="00692E5D" w:rsidP="00692E5D">
      <w:r>
        <w:t>location ~.*\.(js|css)?$</w:t>
      </w:r>
    </w:p>
    <w:p w:rsidR="00692E5D" w:rsidRDefault="00692E5D" w:rsidP="00692E5D">
      <w:r>
        <w:t>{</w:t>
      </w:r>
    </w:p>
    <w:p w:rsidR="00692E5D" w:rsidRDefault="00692E5D" w:rsidP="00692E5D">
      <w:r>
        <w:tab/>
        <w:t>expires 30d;</w:t>
      </w:r>
    </w:p>
    <w:p w:rsidR="00692E5D" w:rsidRDefault="00692E5D" w:rsidP="00692E5D">
      <w:r>
        <w:tab/>
        <w:t>root html/www;</w:t>
      </w:r>
    </w:p>
    <w:p w:rsidR="00692E5D" w:rsidRDefault="00692E5D" w:rsidP="00692E5D">
      <w:r>
        <w:t>}</w:t>
      </w:r>
    </w:p>
    <w:p w:rsidR="00692E5D" w:rsidRDefault="00692E5D" w:rsidP="00692E5D">
      <w:r>
        <w:rPr>
          <w:rFonts w:hint="eastAsia"/>
        </w:rPr>
        <w:t>可以使用</w:t>
      </w:r>
      <w:r>
        <w:rPr>
          <w:rFonts w:hint="eastAsia"/>
        </w:rPr>
        <w:t>curl</w:t>
      </w:r>
      <w:r>
        <w:rPr>
          <w:rFonts w:hint="eastAsia"/>
        </w:rPr>
        <w:t>命令查看缓存功能，或者使用火狐浏览器插件</w:t>
      </w:r>
      <w:r>
        <w:rPr>
          <w:rFonts w:hint="eastAsia"/>
        </w:rPr>
        <w:t>YSlow</w:t>
      </w:r>
      <w:r>
        <w:rPr>
          <w:rFonts w:hint="eastAsia"/>
        </w:rPr>
        <w:t>和</w:t>
      </w:r>
      <w:r>
        <w:rPr>
          <w:rFonts w:hint="eastAsia"/>
        </w:rPr>
        <w:t>firebug</w:t>
      </w:r>
    </w:p>
    <w:p w:rsidR="00692E5D" w:rsidRDefault="00692E5D" w:rsidP="00692E5D">
      <w:r>
        <w:rPr>
          <w:rFonts w:hint="eastAsia"/>
        </w:rPr>
        <w:t>注意：</w:t>
      </w:r>
      <w:r>
        <w:rPr>
          <w:rFonts w:hint="eastAsia"/>
        </w:rPr>
        <w:t>location</w:t>
      </w:r>
      <w:r>
        <w:rPr>
          <w:rFonts w:hint="eastAsia"/>
        </w:rPr>
        <w:t>内容一般要放到虚拟主机配置中，即</w:t>
      </w:r>
      <w:r>
        <w:rPr>
          <w:rFonts w:hint="eastAsia"/>
        </w:rPr>
        <w:t>server</w:t>
      </w:r>
      <w:r>
        <w:rPr>
          <w:rFonts w:hint="eastAsia"/>
        </w:rPr>
        <w:t>标签中。</w:t>
      </w:r>
    </w:p>
    <w:p w:rsidR="00692E5D" w:rsidRDefault="00692E5D" w:rsidP="00692E5D">
      <w:r>
        <w:rPr>
          <w:rFonts w:hint="eastAsia"/>
        </w:rPr>
        <w:t xml:space="preserve"> 2.</w:t>
      </w:r>
      <w:r>
        <w:rPr>
          <w:rFonts w:hint="eastAsia"/>
        </w:rPr>
        <w:t>根据目录进行判断，添加</w:t>
      </w:r>
      <w:r>
        <w:rPr>
          <w:rFonts w:hint="eastAsia"/>
        </w:rPr>
        <w:t>expires</w:t>
      </w:r>
      <w:r>
        <w:rPr>
          <w:rFonts w:hint="eastAsia"/>
        </w:rPr>
        <w:t>功能</w:t>
      </w:r>
    </w:p>
    <w:p w:rsidR="00692E5D" w:rsidRDefault="00692E5D" w:rsidP="00692E5D">
      <w:r>
        <w:rPr>
          <w:rFonts w:hint="eastAsia"/>
        </w:rPr>
        <w:t>不希望被缓存的内容</w:t>
      </w:r>
      <w:r>
        <w:rPr>
          <w:rFonts w:hint="eastAsia"/>
        </w:rPr>
        <w:t>;</w:t>
      </w:r>
    </w:p>
    <w:p w:rsidR="00692E5D" w:rsidRDefault="00692E5D" w:rsidP="00692E5D">
      <w:r>
        <w:rPr>
          <w:rFonts w:hint="eastAsia"/>
        </w:rPr>
        <w:t>1.</w:t>
      </w:r>
      <w:r>
        <w:rPr>
          <w:rFonts w:hint="eastAsia"/>
        </w:rPr>
        <w:t>广告图片</w:t>
      </w:r>
    </w:p>
    <w:p w:rsidR="00692E5D" w:rsidRDefault="00692E5D" w:rsidP="00692E5D">
      <w:r>
        <w:rPr>
          <w:rFonts w:hint="eastAsia"/>
        </w:rPr>
        <w:t>2.</w:t>
      </w:r>
      <w:r>
        <w:rPr>
          <w:rFonts w:hint="eastAsia"/>
        </w:rPr>
        <w:t>网站流量统计文件</w:t>
      </w:r>
    </w:p>
    <w:p w:rsidR="00692E5D" w:rsidRDefault="00692E5D" w:rsidP="00692E5D"/>
    <w:p w:rsidR="00692E5D" w:rsidRDefault="00692E5D" w:rsidP="00692E5D">
      <w:r>
        <w:t xml:space="preserve">  </w:t>
      </w:r>
    </w:p>
    <w:p w:rsidR="00692E5D" w:rsidRDefault="00692E5D" w:rsidP="00692E5D">
      <w:r>
        <w:t xml:space="preserve">  </w:t>
      </w:r>
    </w:p>
    <w:p w:rsidR="00692E5D" w:rsidRDefault="00692E5D" w:rsidP="00692E5D">
      <w:r>
        <w:t xml:space="preserve">  </w:t>
      </w:r>
    </w:p>
    <w:p w:rsidR="00692E5D" w:rsidRDefault="00692E5D" w:rsidP="0011001C">
      <w:pPr>
        <w:pStyle w:val="4"/>
      </w:pPr>
      <w:r>
        <w:rPr>
          <w:rFonts w:hint="eastAsia"/>
        </w:rPr>
        <w:t>Nginx gzip</w:t>
      </w:r>
      <w:r>
        <w:rPr>
          <w:rFonts w:hint="eastAsia"/>
        </w:rPr>
        <w:t>压缩模块优化</w:t>
      </w:r>
    </w:p>
    <w:p w:rsidR="00692E5D" w:rsidRDefault="00692E5D" w:rsidP="00692E5D">
      <w:r>
        <w:t xml:space="preserve"> </w:t>
      </w:r>
    </w:p>
    <w:p w:rsidR="00692E5D" w:rsidRDefault="00692E5D" w:rsidP="00692E5D">
      <w:r>
        <w:rPr>
          <w:rFonts w:hint="eastAsia"/>
        </w:rPr>
        <w:t xml:space="preserve"> </w:t>
      </w:r>
      <w:r>
        <w:rPr>
          <w:rFonts w:hint="eastAsia"/>
        </w:rPr>
        <w:t>经过</w:t>
      </w:r>
      <w:r>
        <w:rPr>
          <w:rFonts w:hint="eastAsia"/>
        </w:rPr>
        <w:t>gzip</w:t>
      </w:r>
      <w:r>
        <w:rPr>
          <w:rFonts w:hint="eastAsia"/>
        </w:rPr>
        <w:t>压缩，可以降低带宽，提升访问速度</w:t>
      </w:r>
    </w:p>
    <w:p w:rsidR="00692E5D" w:rsidRDefault="00692E5D" w:rsidP="00692E5D">
      <w:r>
        <w:rPr>
          <w:rFonts w:hint="eastAsia"/>
        </w:rPr>
        <w:t xml:space="preserve"> </w:t>
      </w:r>
      <w:r>
        <w:rPr>
          <w:rFonts w:hint="eastAsia"/>
        </w:rPr>
        <w:t>此功能同</w:t>
      </w:r>
      <w:r>
        <w:rPr>
          <w:rFonts w:hint="eastAsia"/>
        </w:rPr>
        <w:t>apache</w:t>
      </w:r>
      <w:r>
        <w:rPr>
          <w:rFonts w:hint="eastAsia"/>
        </w:rPr>
        <w:t>的</w:t>
      </w:r>
      <w:r>
        <w:rPr>
          <w:rFonts w:hint="eastAsia"/>
        </w:rPr>
        <w:t>deflate</w:t>
      </w:r>
      <w:r>
        <w:rPr>
          <w:rFonts w:hint="eastAsia"/>
        </w:rPr>
        <w:t>模块，依赖</w:t>
      </w:r>
      <w:r>
        <w:rPr>
          <w:rFonts w:hint="eastAsia"/>
        </w:rPr>
        <w:t>ngx_gzip_module</w:t>
      </w:r>
      <w:r>
        <w:rPr>
          <w:rFonts w:hint="eastAsia"/>
        </w:rPr>
        <w:t>模块，默认已安装</w:t>
      </w:r>
    </w:p>
    <w:p w:rsidR="00692E5D" w:rsidRDefault="00692E5D" w:rsidP="00692E5D">
      <w:r>
        <w:rPr>
          <w:rFonts w:hint="eastAsia"/>
        </w:rPr>
        <w:t xml:space="preserve"> </w:t>
      </w:r>
      <w:r>
        <w:rPr>
          <w:rFonts w:hint="eastAsia"/>
        </w:rPr>
        <w:t>压缩配置</w:t>
      </w:r>
    </w:p>
    <w:p w:rsidR="00692E5D" w:rsidRDefault="00692E5D" w:rsidP="00692E5D">
      <w:r>
        <w:rPr>
          <w:rFonts w:hint="eastAsia"/>
        </w:rPr>
        <w:t xml:space="preserve"> gzip on</w:t>
      </w:r>
      <w:r>
        <w:rPr>
          <w:rFonts w:hint="eastAsia"/>
        </w:rPr>
        <w:t>；</w:t>
      </w:r>
    </w:p>
    <w:p w:rsidR="00692E5D" w:rsidRDefault="00692E5D" w:rsidP="00692E5D">
      <w:r>
        <w:rPr>
          <w:rFonts w:hint="eastAsia"/>
        </w:rPr>
        <w:t xml:space="preserve"> gzip_min_length 1k</w:t>
      </w:r>
      <w:r>
        <w:rPr>
          <w:rFonts w:hint="eastAsia"/>
        </w:rPr>
        <w:t>；</w:t>
      </w:r>
      <w:r>
        <w:rPr>
          <w:rFonts w:hint="eastAsia"/>
        </w:rPr>
        <w:t xml:space="preserve">  -----</w:t>
      </w:r>
      <w:r>
        <w:rPr>
          <w:rFonts w:hint="eastAsia"/>
        </w:rPr>
        <w:t>允许压缩的最小字节数</w:t>
      </w:r>
    </w:p>
    <w:p w:rsidR="00692E5D" w:rsidRDefault="00692E5D" w:rsidP="00692E5D">
      <w:r>
        <w:t xml:space="preserve"> </w:t>
      </w:r>
    </w:p>
    <w:p w:rsidR="00692E5D" w:rsidRDefault="00692E5D" w:rsidP="00692E5D">
      <w:r>
        <w:t xml:space="preserve"> </w:t>
      </w:r>
    </w:p>
    <w:p w:rsidR="00692E5D" w:rsidRDefault="00692E5D" w:rsidP="00692E5D">
      <w:r>
        <w:rPr>
          <w:rFonts w:hint="eastAsia"/>
        </w:rPr>
        <w:t xml:space="preserve"> gzip_buffers 4 16k</w:t>
      </w:r>
      <w:r>
        <w:rPr>
          <w:rFonts w:hint="eastAsia"/>
        </w:rPr>
        <w:t>；</w:t>
      </w:r>
      <w:r>
        <w:rPr>
          <w:rFonts w:hint="eastAsia"/>
        </w:rPr>
        <w:t xml:space="preserve">   -------</w:t>
      </w:r>
      <w:r>
        <w:rPr>
          <w:rFonts w:hint="eastAsia"/>
        </w:rPr>
        <w:t>压缩缓冲区大小</w:t>
      </w:r>
    </w:p>
    <w:p w:rsidR="00692E5D" w:rsidRDefault="00692E5D" w:rsidP="00692E5D">
      <w:r>
        <w:rPr>
          <w:rFonts w:hint="eastAsia"/>
        </w:rPr>
        <w:t xml:space="preserve"> gzip_http_version 1.0</w:t>
      </w:r>
      <w:r>
        <w:rPr>
          <w:rFonts w:hint="eastAsia"/>
        </w:rPr>
        <w:t>；</w:t>
      </w:r>
      <w:r>
        <w:rPr>
          <w:rFonts w:hint="eastAsia"/>
        </w:rPr>
        <w:t xml:space="preserve">   -------</w:t>
      </w:r>
      <w:r>
        <w:rPr>
          <w:rFonts w:hint="eastAsia"/>
        </w:rPr>
        <w:t>压缩版本，识别</w:t>
      </w:r>
      <w:r>
        <w:rPr>
          <w:rFonts w:hint="eastAsia"/>
        </w:rPr>
        <w:t>http</w:t>
      </w:r>
      <w:r>
        <w:rPr>
          <w:rFonts w:hint="eastAsia"/>
        </w:rPr>
        <w:t>协议版本，默认是</w:t>
      </w:r>
      <w:r>
        <w:rPr>
          <w:rFonts w:hint="eastAsia"/>
        </w:rPr>
        <w:t>1.1</w:t>
      </w:r>
    </w:p>
    <w:p w:rsidR="00692E5D" w:rsidRDefault="00692E5D" w:rsidP="00692E5D">
      <w:r>
        <w:rPr>
          <w:rFonts w:hint="eastAsia"/>
        </w:rPr>
        <w:lastRenderedPageBreak/>
        <w:t xml:space="preserve"> gzip_comp_level</w:t>
      </w:r>
      <w:r>
        <w:rPr>
          <w:rFonts w:hint="eastAsia"/>
        </w:rPr>
        <w:t>；</w:t>
      </w:r>
      <w:r>
        <w:rPr>
          <w:rFonts w:hint="eastAsia"/>
        </w:rPr>
        <w:t xml:space="preserve">  2---</w:t>
      </w:r>
      <w:r>
        <w:rPr>
          <w:rFonts w:hint="eastAsia"/>
        </w:rPr>
        <w:t>压缩比率</w:t>
      </w:r>
      <w:r>
        <w:rPr>
          <w:rFonts w:hint="eastAsia"/>
        </w:rPr>
        <w:t>----1</w:t>
      </w:r>
      <w:r>
        <w:rPr>
          <w:rFonts w:hint="eastAsia"/>
        </w:rPr>
        <w:t>压缩比最小，处理速度最快；</w:t>
      </w:r>
      <w:r>
        <w:rPr>
          <w:rFonts w:hint="eastAsia"/>
        </w:rPr>
        <w:t xml:space="preserve">9 </w:t>
      </w:r>
      <w:r>
        <w:rPr>
          <w:rFonts w:hint="eastAsia"/>
        </w:rPr>
        <w:t>压缩比最大，传输速度快，但处理慢，也比较消耗</w:t>
      </w:r>
      <w:r>
        <w:rPr>
          <w:rFonts w:hint="eastAsia"/>
        </w:rPr>
        <w:t>cpu</w:t>
      </w:r>
      <w:r>
        <w:rPr>
          <w:rFonts w:hint="eastAsia"/>
        </w:rPr>
        <w:t>资源</w:t>
      </w:r>
    </w:p>
    <w:p w:rsidR="00692E5D" w:rsidRDefault="00692E5D" w:rsidP="00692E5D">
      <w:r>
        <w:rPr>
          <w:rFonts w:hint="eastAsia"/>
        </w:rPr>
        <w:t xml:space="preserve"> gzip_types   text/plain application/x-javascript  text/css application/xml</w:t>
      </w:r>
      <w:r>
        <w:rPr>
          <w:rFonts w:hint="eastAsia"/>
        </w:rPr>
        <w:t>；</w:t>
      </w:r>
    </w:p>
    <w:p w:rsidR="00692E5D" w:rsidRDefault="00692E5D" w:rsidP="00692E5D">
      <w:r>
        <w:rPr>
          <w:rFonts w:hint="eastAsia"/>
        </w:rPr>
        <w:t xml:space="preserve"> </w:t>
      </w:r>
      <w:r>
        <w:rPr>
          <w:rFonts w:hint="eastAsia"/>
        </w:rPr>
        <w:t>压缩类型</w:t>
      </w:r>
      <w:r>
        <w:rPr>
          <w:rFonts w:hint="eastAsia"/>
        </w:rPr>
        <w:t xml:space="preserve">  text/html </w:t>
      </w:r>
      <w:r>
        <w:rPr>
          <w:rFonts w:hint="eastAsia"/>
        </w:rPr>
        <w:t>类型总是会被压缩</w:t>
      </w:r>
    </w:p>
    <w:p w:rsidR="00692E5D" w:rsidRDefault="00692E5D" w:rsidP="00692E5D">
      <w:r>
        <w:rPr>
          <w:rFonts w:hint="eastAsia"/>
        </w:rPr>
        <w:t>gzip_vary on</w:t>
      </w:r>
      <w:r>
        <w:rPr>
          <w:rFonts w:hint="eastAsia"/>
        </w:rPr>
        <w:t>；</w:t>
      </w:r>
      <w:r>
        <w:rPr>
          <w:rFonts w:hint="eastAsia"/>
        </w:rPr>
        <w:t xml:space="preserve">  ------</w:t>
      </w:r>
    </w:p>
    <w:p w:rsidR="00692E5D" w:rsidRDefault="00692E5D" w:rsidP="00692E5D">
      <w:r>
        <w:rPr>
          <w:rFonts w:hint="eastAsia"/>
        </w:rPr>
        <w:t xml:space="preserve"> </w:t>
      </w:r>
      <w:r>
        <w:rPr>
          <w:rFonts w:hint="eastAsia"/>
        </w:rPr>
        <w:t>可以将压缩参数放到</w:t>
      </w:r>
      <w:r>
        <w:rPr>
          <w:rFonts w:hint="eastAsia"/>
        </w:rPr>
        <w:t>servre</w:t>
      </w:r>
      <w:r>
        <w:rPr>
          <w:rFonts w:hint="eastAsia"/>
        </w:rPr>
        <w:t>标签中。</w:t>
      </w:r>
    </w:p>
    <w:p w:rsidR="00692E5D" w:rsidRDefault="00692E5D" w:rsidP="00692E5D">
      <w:r>
        <w:t xml:space="preserve"> [root@lnmp01 conf]# cat  extra/http_vhosts.conf</w:t>
      </w:r>
    </w:p>
    <w:p w:rsidR="00692E5D" w:rsidRDefault="00692E5D" w:rsidP="00692E5D"/>
    <w:p w:rsidR="00692E5D" w:rsidRDefault="00692E5D" w:rsidP="00692E5D">
      <w:r>
        <w:t xml:space="preserve">    server {</w:t>
      </w:r>
    </w:p>
    <w:p w:rsidR="00692E5D" w:rsidRDefault="00692E5D" w:rsidP="00692E5D">
      <w:r>
        <w:t xml:space="preserve">        listen       80;</w:t>
      </w:r>
    </w:p>
    <w:p w:rsidR="00692E5D" w:rsidRDefault="00692E5D" w:rsidP="00692E5D">
      <w:r>
        <w:t xml:space="preserve">        server_name  www.tuwei.org tuwei.org;</w:t>
      </w:r>
    </w:p>
    <w:p w:rsidR="00692E5D" w:rsidRDefault="00692E5D" w:rsidP="00692E5D">
      <w:r>
        <w:t xml:space="preserve">        location / {</w:t>
      </w:r>
    </w:p>
    <w:p w:rsidR="00692E5D" w:rsidRDefault="00692E5D" w:rsidP="00692E5D">
      <w:r>
        <w:t xml:space="preserve">            root   html/www;</w:t>
      </w:r>
    </w:p>
    <w:p w:rsidR="00692E5D" w:rsidRDefault="00692E5D" w:rsidP="00692E5D">
      <w:r>
        <w:t xml:space="preserve">            index  index.html index.htm;</w:t>
      </w:r>
    </w:p>
    <w:p w:rsidR="00692E5D" w:rsidRDefault="00692E5D" w:rsidP="00692E5D">
      <w:r>
        <w:t xml:space="preserve">        }</w:t>
      </w:r>
    </w:p>
    <w:p w:rsidR="00692E5D" w:rsidRDefault="00692E5D" w:rsidP="00692E5D">
      <w:r>
        <w:t>gzip on;</w:t>
      </w:r>
    </w:p>
    <w:p w:rsidR="00692E5D" w:rsidRDefault="00692E5D" w:rsidP="00692E5D">
      <w:r>
        <w:t xml:space="preserve">gzip_min_length 1k; </w:t>
      </w:r>
    </w:p>
    <w:p w:rsidR="00692E5D" w:rsidRDefault="00692E5D" w:rsidP="00692E5D">
      <w:r>
        <w:t xml:space="preserve">gzip_buffers 4 16k;   </w:t>
      </w:r>
    </w:p>
    <w:p w:rsidR="00692E5D" w:rsidRDefault="00692E5D" w:rsidP="00692E5D">
      <w:r>
        <w:t>gzip_http_version 1.0;</w:t>
      </w:r>
    </w:p>
    <w:p w:rsidR="00692E5D" w:rsidRDefault="00692E5D" w:rsidP="00692E5D">
      <w:r>
        <w:t>gzip_comp_level 2;</w:t>
      </w:r>
    </w:p>
    <w:p w:rsidR="00692E5D" w:rsidRDefault="00692E5D" w:rsidP="00692E5D">
      <w:r>
        <w:t>gzip_types   text/plain application/x-javascript  text/css application/xml;</w:t>
      </w:r>
    </w:p>
    <w:p w:rsidR="00692E5D" w:rsidRDefault="00692E5D" w:rsidP="00692E5D">
      <w:r>
        <w:t>gzip_vary on;</w:t>
      </w:r>
    </w:p>
    <w:p w:rsidR="00692E5D" w:rsidRDefault="00692E5D" w:rsidP="00692E5D"/>
    <w:p w:rsidR="00692E5D" w:rsidRDefault="00692E5D" w:rsidP="00692E5D">
      <w:r>
        <w:rPr>
          <w:rFonts w:hint="eastAsia"/>
        </w:rPr>
        <w:t xml:space="preserve"> </w:t>
      </w:r>
      <w:r>
        <w:rPr>
          <w:rFonts w:hint="eastAsia"/>
        </w:rPr>
        <w:t>压缩对象：</w:t>
      </w:r>
    </w:p>
    <w:p w:rsidR="00692E5D" w:rsidRDefault="00692E5D" w:rsidP="00692E5D">
      <w:r>
        <w:rPr>
          <w:rFonts w:hint="eastAsia"/>
        </w:rPr>
        <w:t xml:space="preserve"> 1.</w:t>
      </w:r>
      <w:r>
        <w:rPr>
          <w:rFonts w:hint="eastAsia"/>
        </w:rPr>
        <w:t>大于</w:t>
      </w:r>
      <w:r>
        <w:rPr>
          <w:rFonts w:hint="eastAsia"/>
        </w:rPr>
        <w:t>1k</w:t>
      </w:r>
      <w:r>
        <w:rPr>
          <w:rFonts w:hint="eastAsia"/>
        </w:rPr>
        <w:t>的纯文本文件，图片视频一般不压缩</w:t>
      </w:r>
    </w:p>
    <w:p w:rsidR="00692E5D" w:rsidRDefault="00692E5D" w:rsidP="00692E5D">
      <w:r>
        <w:rPr>
          <w:rFonts w:hint="eastAsia"/>
        </w:rPr>
        <w:t xml:space="preserve">  2.3 nginx</w:t>
      </w:r>
      <w:r>
        <w:rPr>
          <w:rFonts w:hint="eastAsia"/>
        </w:rPr>
        <w:t>错误页面优雅显示</w:t>
      </w:r>
    </w:p>
    <w:p w:rsidR="00692E5D" w:rsidRDefault="00692E5D" w:rsidP="00692E5D">
      <w:r>
        <w:rPr>
          <w:rFonts w:hint="eastAsia"/>
        </w:rPr>
        <w:t>如果首页文件不存在，则报</w:t>
      </w:r>
      <w:r>
        <w:rPr>
          <w:rFonts w:hint="eastAsia"/>
        </w:rPr>
        <w:t>403 Forbidden</w:t>
      </w:r>
      <w:r>
        <w:rPr>
          <w:rFonts w:hint="eastAsia"/>
        </w:rPr>
        <w:t>。</w:t>
      </w:r>
    </w:p>
    <w:p w:rsidR="00692E5D" w:rsidRDefault="00692E5D" w:rsidP="00692E5D">
      <w:r>
        <w:rPr>
          <w:rFonts w:hint="eastAsia"/>
        </w:rPr>
        <w:t>出现</w:t>
      </w:r>
      <w:r>
        <w:rPr>
          <w:rFonts w:hint="eastAsia"/>
        </w:rPr>
        <w:t>403</w:t>
      </w:r>
      <w:r>
        <w:rPr>
          <w:rFonts w:hint="eastAsia"/>
        </w:rPr>
        <w:t>错误时，定位到</w:t>
      </w:r>
      <w:r>
        <w:rPr>
          <w:rFonts w:hint="eastAsia"/>
        </w:rPr>
        <w:t>403.html</w:t>
      </w:r>
    </w:p>
    <w:p w:rsidR="00692E5D" w:rsidRDefault="00692E5D" w:rsidP="00692E5D">
      <w:r>
        <w:rPr>
          <w:rFonts w:hint="eastAsia"/>
        </w:rPr>
        <w:lastRenderedPageBreak/>
        <w:t>server</w:t>
      </w:r>
      <w:r>
        <w:rPr>
          <w:rFonts w:hint="eastAsia"/>
        </w:rPr>
        <w:t>标签中</w:t>
      </w:r>
      <w:r>
        <w:rPr>
          <w:rFonts w:hint="eastAsia"/>
        </w:rPr>
        <w:t xml:space="preserve">  error_page  403  /403.html;</w:t>
      </w:r>
      <w:r>
        <w:rPr>
          <w:rFonts w:hint="eastAsia"/>
        </w:rPr>
        <w:t>《</w:t>
      </w:r>
      <w:r>
        <w:rPr>
          <w:rFonts w:hint="eastAsia"/>
        </w:rPr>
        <w:t>----</w:t>
      </w:r>
      <w:r>
        <w:rPr>
          <w:rFonts w:hint="eastAsia"/>
        </w:rPr>
        <w:t>此路径是相对于</w:t>
      </w:r>
      <w:r>
        <w:rPr>
          <w:rFonts w:hint="eastAsia"/>
        </w:rPr>
        <w:t>root   html/www;</w:t>
      </w:r>
    </w:p>
    <w:p w:rsidR="00692E5D" w:rsidRDefault="00692E5D" w:rsidP="00692E5D"/>
    <w:p w:rsidR="00692E5D" w:rsidRDefault="00692E5D" w:rsidP="00692E5D">
      <w:r>
        <w:rPr>
          <w:rFonts w:hint="eastAsia"/>
        </w:rPr>
        <w:t>出现</w:t>
      </w:r>
      <w:r>
        <w:rPr>
          <w:rFonts w:hint="eastAsia"/>
        </w:rPr>
        <w:t>404</w:t>
      </w:r>
      <w:r>
        <w:rPr>
          <w:rFonts w:hint="eastAsia"/>
        </w:rPr>
        <w:t>错误时，定位到</w:t>
      </w:r>
      <w:r>
        <w:rPr>
          <w:rFonts w:hint="eastAsia"/>
        </w:rPr>
        <w:t>404.html</w:t>
      </w:r>
    </w:p>
    <w:p w:rsidR="00692E5D" w:rsidRDefault="00692E5D" w:rsidP="00692E5D">
      <w:r>
        <w:t>fastcgi_intercept_errors on;</w:t>
      </w:r>
    </w:p>
    <w:p w:rsidR="00692E5D" w:rsidRDefault="00692E5D" w:rsidP="00692E5D">
      <w:r>
        <w:t>error_page  404  /404.html;</w:t>
      </w:r>
    </w:p>
    <w:p w:rsidR="00692E5D" w:rsidRDefault="00692E5D" w:rsidP="00692E5D">
      <w:r>
        <w:rPr>
          <w:rFonts w:hint="eastAsia"/>
        </w:rPr>
        <w:t>自定义的</w:t>
      </w:r>
      <w:r>
        <w:rPr>
          <w:rFonts w:hint="eastAsia"/>
        </w:rPr>
        <w:t>404</w:t>
      </w:r>
      <w:r>
        <w:rPr>
          <w:rFonts w:hint="eastAsia"/>
        </w:rPr>
        <w:t>页面必须大于</w:t>
      </w:r>
      <w:r>
        <w:rPr>
          <w:rFonts w:hint="eastAsia"/>
        </w:rPr>
        <w:t>512</w:t>
      </w:r>
      <w:r>
        <w:rPr>
          <w:rFonts w:hint="eastAsia"/>
        </w:rPr>
        <w:t>字节，否则可能会出现</w:t>
      </w:r>
      <w:r>
        <w:rPr>
          <w:rFonts w:hint="eastAsia"/>
        </w:rPr>
        <w:t>IE</w:t>
      </w:r>
      <w:r>
        <w:rPr>
          <w:rFonts w:hint="eastAsia"/>
        </w:rPr>
        <w:t>默认的</w:t>
      </w:r>
      <w:r>
        <w:rPr>
          <w:rFonts w:hint="eastAsia"/>
        </w:rPr>
        <w:t>404</w:t>
      </w:r>
      <w:r>
        <w:rPr>
          <w:rFonts w:hint="eastAsia"/>
        </w:rPr>
        <w:t>页面即错误页面</w:t>
      </w:r>
    </w:p>
    <w:p w:rsidR="00692E5D" w:rsidRDefault="00692E5D" w:rsidP="0011001C">
      <w:r>
        <w:rPr>
          <w:rFonts w:hint="eastAsia"/>
        </w:rPr>
        <w:t>lnmp</w:t>
      </w:r>
      <w:r>
        <w:rPr>
          <w:rFonts w:hint="eastAsia"/>
        </w:rPr>
        <w:t>之</w:t>
      </w:r>
      <w:r>
        <w:rPr>
          <w:rFonts w:hint="eastAsia"/>
        </w:rPr>
        <w:t>php</w:t>
      </w:r>
      <w:r>
        <w:rPr>
          <w:rFonts w:hint="eastAsia"/>
        </w:rPr>
        <w:t>安装</w:t>
      </w:r>
    </w:p>
    <w:p w:rsidR="00692E5D" w:rsidRDefault="00692E5D" w:rsidP="00692E5D">
      <w:r>
        <w:rPr>
          <w:rFonts w:hint="eastAsia"/>
        </w:rPr>
        <w:t xml:space="preserve">  php</w:t>
      </w:r>
      <w:r>
        <w:rPr>
          <w:rFonts w:hint="eastAsia"/>
        </w:rPr>
        <w:t>安装和</w:t>
      </w:r>
      <w:r>
        <w:rPr>
          <w:rFonts w:hint="eastAsia"/>
        </w:rPr>
        <w:t>lamp</w:t>
      </w:r>
      <w:r>
        <w:rPr>
          <w:rFonts w:hint="eastAsia"/>
        </w:rPr>
        <w:t>环境安装类似</w:t>
      </w:r>
    </w:p>
    <w:p w:rsidR="00692E5D" w:rsidRDefault="00692E5D" w:rsidP="00692E5D">
      <w:r>
        <w:t>./configure --prefix=/application/php-5.3.27  \</w:t>
      </w:r>
    </w:p>
    <w:p w:rsidR="00692E5D" w:rsidRDefault="00692E5D" w:rsidP="00692E5D">
      <w:r>
        <w:t xml:space="preserve"> --with-mysql=/usr/local/mysql \</w:t>
      </w:r>
    </w:p>
    <w:p w:rsidR="00692E5D" w:rsidRDefault="00692E5D" w:rsidP="00692E5D">
      <w:r>
        <w:t xml:space="preserve"> --with-zlib \</w:t>
      </w:r>
    </w:p>
    <w:p w:rsidR="00692E5D" w:rsidRDefault="00692E5D" w:rsidP="00692E5D">
      <w:r>
        <w:t xml:space="preserve"> --with-freetype-dir \</w:t>
      </w:r>
    </w:p>
    <w:p w:rsidR="00692E5D" w:rsidRDefault="00692E5D" w:rsidP="00692E5D">
      <w:r>
        <w:t xml:space="preserve"> --with-jpeg-dir \</w:t>
      </w:r>
    </w:p>
    <w:p w:rsidR="00692E5D" w:rsidRDefault="00692E5D" w:rsidP="00692E5D">
      <w:r>
        <w:t xml:space="preserve"> --with-png-dir \</w:t>
      </w:r>
    </w:p>
    <w:p w:rsidR="00692E5D" w:rsidRDefault="00692E5D" w:rsidP="00692E5D">
      <w:r>
        <w:t xml:space="preserve"> --with-iconv=/usr/local/libiconv \</w:t>
      </w:r>
    </w:p>
    <w:p w:rsidR="00692E5D" w:rsidRDefault="00692E5D" w:rsidP="00692E5D">
      <w:r>
        <w:t xml:space="preserve"> --with-libxml-dir=/usr \</w:t>
      </w:r>
    </w:p>
    <w:p w:rsidR="00692E5D" w:rsidRDefault="00692E5D" w:rsidP="00692E5D">
      <w:r>
        <w:t xml:space="preserve"> --enable-sockets \</w:t>
      </w:r>
    </w:p>
    <w:p w:rsidR="00692E5D" w:rsidRDefault="00692E5D" w:rsidP="00692E5D">
      <w:r>
        <w:t xml:space="preserve"> --enable-safe-mode \</w:t>
      </w:r>
    </w:p>
    <w:p w:rsidR="00692E5D" w:rsidRDefault="00692E5D" w:rsidP="00692E5D">
      <w:r>
        <w:t xml:space="preserve"> --enable-xml \</w:t>
      </w:r>
    </w:p>
    <w:p w:rsidR="00692E5D" w:rsidRDefault="00692E5D" w:rsidP="00692E5D">
      <w:r>
        <w:t xml:space="preserve"> --disable-rpath \</w:t>
      </w:r>
    </w:p>
    <w:p w:rsidR="00692E5D" w:rsidRDefault="00692E5D" w:rsidP="00692E5D">
      <w:r>
        <w:t xml:space="preserve"> --enable-shmop \</w:t>
      </w:r>
    </w:p>
    <w:p w:rsidR="00692E5D" w:rsidRDefault="00692E5D" w:rsidP="00692E5D">
      <w:r>
        <w:t xml:space="preserve"> --enable-sysvsem \</w:t>
      </w:r>
    </w:p>
    <w:p w:rsidR="00692E5D" w:rsidRDefault="00692E5D" w:rsidP="00692E5D">
      <w:r>
        <w:t xml:space="preserve"> --enable-bcmath \</w:t>
      </w:r>
    </w:p>
    <w:p w:rsidR="00692E5D" w:rsidRDefault="00692E5D" w:rsidP="00692E5D">
      <w:r>
        <w:t xml:space="preserve"> --enable-inline-optimization \</w:t>
      </w:r>
    </w:p>
    <w:p w:rsidR="00692E5D" w:rsidRDefault="00692E5D" w:rsidP="00692E5D">
      <w:r>
        <w:t xml:space="preserve"> --with-curl \</w:t>
      </w:r>
    </w:p>
    <w:p w:rsidR="00692E5D" w:rsidRDefault="00692E5D" w:rsidP="00692E5D">
      <w:r>
        <w:t xml:space="preserve"> --with-curlwrappers \</w:t>
      </w:r>
    </w:p>
    <w:p w:rsidR="00692E5D" w:rsidRDefault="00692E5D" w:rsidP="00692E5D">
      <w:r>
        <w:t xml:space="preserve"> --enable-mbregex \</w:t>
      </w:r>
    </w:p>
    <w:p w:rsidR="00692E5D" w:rsidRDefault="00692E5D" w:rsidP="00692E5D">
      <w:r>
        <w:lastRenderedPageBreak/>
        <w:t xml:space="preserve"> --enable-fpm \</w:t>
      </w:r>
    </w:p>
    <w:p w:rsidR="00692E5D" w:rsidRDefault="00692E5D" w:rsidP="00692E5D">
      <w:r>
        <w:t xml:space="preserve"> --enable-mbstring \</w:t>
      </w:r>
    </w:p>
    <w:p w:rsidR="00692E5D" w:rsidRDefault="00692E5D" w:rsidP="00692E5D">
      <w:r>
        <w:t xml:space="preserve"> --enable-mcrypt \</w:t>
      </w:r>
    </w:p>
    <w:p w:rsidR="00692E5D" w:rsidRDefault="00692E5D" w:rsidP="00692E5D">
      <w:r>
        <w:t xml:space="preserve"> --with-gd \</w:t>
      </w:r>
    </w:p>
    <w:p w:rsidR="00692E5D" w:rsidRDefault="00692E5D" w:rsidP="00692E5D">
      <w:r>
        <w:t xml:space="preserve"> --enable-gd-native-ttf \</w:t>
      </w:r>
    </w:p>
    <w:p w:rsidR="00692E5D" w:rsidRDefault="00692E5D" w:rsidP="00692E5D">
      <w:r>
        <w:t xml:space="preserve"> --with-openssl \</w:t>
      </w:r>
    </w:p>
    <w:p w:rsidR="00692E5D" w:rsidRDefault="00692E5D" w:rsidP="00692E5D">
      <w:r>
        <w:t xml:space="preserve"> --with-fpm-user=nginx \</w:t>
      </w:r>
    </w:p>
    <w:p w:rsidR="00692E5D" w:rsidRDefault="00692E5D" w:rsidP="00692E5D">
      <w:r>
        <w:t xml:space="preserve"> --with-fpm-group=nginx \</w:t>
      </w:r>
    </w:p>
    <w:p w:rsidR="00692E5D" w:rsidRDefault="00692E5D" w:rsidP="00692E5D">
      <w:r>
        <w:t xml:space="preserve"> --with-mhash \</w:t>
      </w:r>
    </w:p>
    <w:p w:rsidR="00692E5D" w:rsidRDefault="00692E5D" w:rsidP="00692E5D">
      <w:r>
        <w:t xml:space="preserve"> --enable-pcntl \</w:t>
      </w:r>
    </w:p>
    <w:p w:rsidR="00692E5D" w:rsidRDefault="00692E5D" w:rsidP="00692E5D">
      <w:r>
        <w:t xml:space="preserve"> --with-xmlrpc \</w:t>
      </w:r>
    </w:p>
    <w:p w:rsidR="00692E5D" w:rsidRDefault="00692E5D" w:rsidP="00692E5D">
      <w:r>
        <w:t xml:space="preserve"> --enable-soap \</w:t>
      </w:r>
    </w:p>
    <w:p w:rsidR="00692E5D" w:rsidRDefault="00692E5D" w:rsidP="00692E5D">
      <w:r>
        <w:t xml:space="preserve"> --enable-zip \</w:t>
      </w:r>
    </w:p>
    <w:p w:rsidR="00692E5D" w:rsidRDefault="00692E5D" w:rsidP="00692E5D">
      <w:r>
        <w:t xml:space="preserve"> </w:t>
      </w:r>
    </w:p>
    <w:p w:rsidR="00692E5D" w:rsidRDefault="00692E5D" w:rsidP="00692E5D">
      <w:r>
        <w:rPr>
          <w:rFonts w:hint="eastAsia"/>
        </w:rPr>
        <w:t xml:space="preserve"> </w:t>
      </w:r>
      <w:r>
        <w:rPr>
          <w:rFonts w:hint="eastAsia"/>
        </w:rPr>
        <w:t>检查语法</w:t>
      </w:r>
    </w:p>
    <w:p w:rsidR="00692E5D" w:rsidRDefault="00692E5D" w:rsidP="00692E5D">
      <w:r>
        <w:t xml:space="preserve">[root@lnmp01 php]# sbin/php-fpm -t  </w:t>
      </w:r>
    </w:p>
    <w:p w:rsidR="00692E5D" w:rsidRDefault="00692E5D" w:rsidP="00692E5D">
      <w:r>
        <w:rPr>
          <w:rFonts w:hint="eastAsia"/>
        </w:rPr>
        <w:t>nginx  fastcgi</w:t>
      </w:r>
      <w:r>
        <w:rPr>
          <w:rFonts w:hint="eastAsia"/>
        </w:rPr>
        <w:t>配置</w:t>
      </w:r>
    </w:p>
    <w:p w:rsidR="00692E5D" w:rsidRDefault="00692E5D" w:rsidP="00692E5D"/>
    <w:p w:rsidR="00692E5D" w:rsidRDefault="00692E5D" w:rsidP="00692E5D">
      <w:r>
        <w:t xml:space="preserve">  </w:t>
      </w:r>
    </w:p>
    <w:p w:rsidR="00692E5D" w:rsidRDefault="00692E5D" w:rsidP="0011001C">
      <w:pPr>
        <w:pStyle w:val="4"/>
      </w:pPr>
      <w:r>
        <w:rPr>
          <w:rFonts w:hint="eastAsia"/>
        </w:rPr>
        <w:t>Nginx rewrite</w:t>
      </w:r>
      <w:r>
        <w:rPr>
          <w:rFonts w:hint="eastAsia"/>
        </w:rPr>
        <w:t>模块优化</w:t>
      </w:r>
    </w:p>
    <w:p w:rsidR="00692E5D" w:rsidRDefault="00692E5D" w:rsidP="00692E5D"/>
    <w:p w:rsidR="00692E5D" w:rsidRDefault="00692E5D" w:rsidP="00692E5D">
      <w:r>
        <w:rPr>
          <w:rFonts w:hint="eastAsia"/>
        </w:rPr>
        <w:t>linux</w:t>
      </w:r>
      <w:r>
        <w:rPr>
          <w:rFonts w:hint="eastAsia"/>
        </w:rPr>
        <w:t>下</w:t>
      </w:r>
      <w:r>
        <w:rPr>
          <w:rFonts w:hint="eastAsia"/>
        </w:rPr>
        <w:t>wordpress nginx</w:t>
      </w:r>
      <w:r>
        <w:rPr>
          <w:rFonts w:hint="eastAsia"/>
        </w:rPr>
        <w:t>伪静态规则设置</w:t>
      </w:r>
    </w:p>
    <w:p w:rsidR="00692E5D" w:rsidRDefault="00692E5D" w:rsidP="00692E5D">
      <w:r>
        <w:rPr>
          <w:rFonts w:hint="eastAsia"/>
        </w:rPr>
        <w:t>设置</w:t>
      </w:r>
      <w:r>
        <w:rPr>
          <w:rFonts w:hint="eastAsia"/>
        </w:rPr>
        <w:t>-</w:t>
      </w:r>
      <w:r>
        <w:rPr>
          <w:rFonts w:hint="eastAsia"/>
        </w:rPr>
        <w:t>固定链接</w:t>
      </w:r>
      <w:r>
        <w:rPr>
          <w:rFonts w:hint="eastAsia"/>
        </w:rPr>
        <w:t>-</w:t>
      </w:r>
      <w:r>
        <w:rPr>
          <w:rFonts w:hint="eastAsia"/>
        </w:rPr>
        <w:t>自定义结构</w:t>
      </w:r>
    </w:p>
    <w:p w:rsidR="00692E5D" w:rsidRDefault="00692E5D" w:rsidP="00692E5D">
      <w:r>
        <w:t>/archives/%post_id%.html</w:t>
      </w:r>
    </w:p>
    <w:p w:rsidR="00692E5D" w:rsidRDefault="00692E5D" w:rsidP="00692E5D">
      <w:r>
        <w:rPr>
          <w:rFonts w:hint="eastAsia"/>
        </w:rPr>
        <w:t xml:space="preserve">  nginx</w:t>
      </w:r>
      <w:r>
        <w:rPr>
          <w:rFonts w:hint="eastAsia"/>
        </w:rPr>
        <w:t>配置文件的</w:t>
      </w:r>
      <w:r>
        <w:rPr>
          <w:rFonts w:hint="eastAsia"/>
        </w:rPr>
        <w:t>server</w:t>
      </w:r>
      <w:r>
        <w:rPr>
          <w:rFonts w:hint="eastAsia"/>
        </w:rPr>
        <w:t>容器添加下面的代码</w:t>
      </w:r>
    </w:p>
    <w:p w:rsidR="00692E5D" w:rsidRDefault="00692E5D" w:rsidP="00692E5D">
      <w:r>
        <w:t xml:space="preserve">  location  / {</w:t>
      </w:r>
    </w:p>
    <w:p w:rsidR="00692E5D" w:rsidRDefault="00692E5D" w:rsidP="00692E5D">
      <w:r>
        <w:t xml:space="preserve">  if (-f $request_filename/index.html) {</w:t>
      </w:r>
    </w:p>
    <w:p w:rsidR="00692E5D" w:rsidRDefault="00692E5D" w:rsidP="00692E5D">
      <w:r>
        <w:lastRenderedPageBreak/>
        <w:t xml:space="preserve">  rewrite (.*) $1/index.html break;</w:t>
      </w:r>
    </w:p>
    <w:p w:rsidR="00692E5D" w:rsidRDefault="00692E5D" w:rsidP="00692E5D">
      <w:r>
        <w:t xml:space="preserve">  }</w:t>
      </w:r>
    </w:p>
    <w:p w:rsidR="00692E5D" w:rsidRDefault="00692E5D" w:rsidP="00692E5D">
      <w:r>
        <w:t xml:space="preserve">  if (-f $request_filename/index.php) {</w:t>
      </w:r>
    </w:p>
    <w:p w:rsidR="00692E5D" w:rsidRDefault="00692E5D" w:rsidP="00692E5D">
      <w:r>
        <w:t xml:space="preserve">  rewrite (.*) $1/index.php;</w:t>
      </w:r>
    </w:p>
    <w:p w:rsidR="00692E5D" w:rsidRDefault="00692E5D" w:rsidP="00692E5D">
      <w:r>
        <w:t xml:space="preserve">  }</w:t>
      </w:r>
    </w:p>
    <w:p w:rsidR="00692E5D" w:rsidRDefault="00692E5D" w:rsidP="00692E5D">
      <w:r>
        <w:t xml:space="preserve">  if (!-f $request_filename) {</w:t>
      </w:r>
    </w:p>
    <w:p w:rsidR="00692E5D" w:rsidRDefault="00692E5D" w:rsidP="00692E5D">
      <w:r>
        <w:t xml:space="preserve">   rewrite (.*) /index.php;</w:t>
      </w:r>
    </w:p>
    <w:p w:rsidR="00692E5D" w:rsidRDefault="00692E5D" w:rsidP="00692E5D">
      <w:r>
        <w:t xml:space="preserve">  }</w:t>
      </w:r>
    </w:p>
    <w:p w:rsidR="00692E5D" w:rsidRDefault="00692E5D" w:rsidP="00692E5D">
      <w:r>
        <w:t xml:space="preserve"> }</w:t>
      </w:r>
    </w:p>
    <w:p w:rsidR="00692E5D" w:rsidRDefault="00692E5D" w:rsidP="00692E5D"/>
    <w:p w:rsidR="00692E5D" w:rsidRDefault="00692E5D" w:rsidP="00692E5D"/>
    <w:p w:rsidR="00692E5D" w:rsidRDefault="00692E5D" w:rsidP="009310FD">
      <w:pPr>
        <w:pStyle w:val="1"/>
      </w:pPr>
      <w:r>
        <w:t>mysql</w:t>
      </w:r>
      <w:r w:rsidR="00B51C05">
        <w:t>生产进阶</w:t>
      </w:r>
    </w:p>
    <w:p w:rsidR="009310FD" w:rsidRPr="009310FD" w:rsidRDefault="009310FD" w:rsidP="009310FD">
      <w:pPr>
        <w:pStyle w:val="2"/>
      </w:pPr>
      <w:r>
        <w:rPr>
          <w:rFonts w:hint="eastAsia"/>
        </w:rPr>
        <w:t>常见操作</w:t>
      </w:r>
    </w:p>
    <w:p w:rsidR="00692E5D" w:rsidRDefault="00692E5D" w:rsidP="00692E5D">
      <w:r>
        <w:rPr>
          <w:rFonts w:hint="eastAsia"/>
        </w:rPr>
        <w:t>远程连接数据库</w:t>
      </w:r>
      <w:r>
        <w:rPr>
          <w:rFonts w:hint="eastAsia"/>
        </w:rPr>
        <w:t xml:space="preserve">  mysql -uroot -p 'xxx'  -h x.x.x.x</w:t>
      </w:r>
    </w:p>
    <w:p w:rsidR="00692E5D" w:rsidRDefault="00692E5D" w:rsidP="00692E5D">
      <w:r>
        <w:rPr>
          <w:rFonts w:hint="eastAsia"/>
        </w:rPr>
        <w:t>不登入</w:t>
      </w:r>
      <w:r>
        <w:rPr>
          <w:rFonts w:hint="eastAsia"/>
        </w:rPr>
        <w:t>mysql</w:t>
      </w:r>
      <w:r>
        <w:rPr>
          <w:rFonts w:hint="eastAsia"/>
        </w:rPr>
        <w:t>进行查询（</w:t>
      </w:r>
      <w:r>
        <w:rPr>
          <w:rFonts w:hint="eastAsia"/>
        </w:rPr>
        <w:t>-e</w:t>
      </w:r>
      <w:r>
        <w:rPr>
          <w:rFonts w:hint="eastAsia"/>
        </w:rPr>
        <w:t>非交互式操作）</w:t>
      </w:r>
      <w:r>
        <w:rPr>
          <w:rFonts w:hint="eastAsia"/>
        </w:rPr>
        <w:t xml:space="preserve"> mysql -uroot -p 'xxx' -e "select * from xxx"</w:t>
      </w:r>
    </w:p>
    <w:p w:rsidR="00692E5D" w:rsidRDefault="00692E5D" w:rsidP="00692E5D">
      <w:r>
        <w:rPr>
          <w:rFonts w:hint="eastAsia"/>
        </w:rPr>
        <w:t>通过</w:t>
      </w:r>
      <w:r>
        <w:rPr>
          <w:rFonts w:hint="eastAsia"/>
        </w:rPr>
        <w:t>cat</w:t>
      </w:r>
      <w:r>
        <w:rPr>
          <w:rFonts w:hint="eastAsia"/>
        </w:rPr>
        <w:t>实现</w:t>
      </w:r>
      <w:r>
        <w:rPr>
          <w:rFonts w:hint="eastAsia"/>
        </w:rPr>
        <w:t>--</w:t>
      </w:r>
      <w:r>
        <w:rPr>
          <w:rFonts w:hint="eastAsia"/>
        </w:rPr>
        <w:t>适合批量操作</w:t>
      </w:r>
    </w:p>
    <w:p w:rsidR="00692E5D" w:rsidRDefault="00692E5D" w:rsidP="00692E5D">
      <w:r>
        <w:t>cat|mysql -uroot -p'xxx'&lt;&lt;EOF</w:t>
      </w:r>
    </w:p>
    <w:p w:rsidR="00692E5D" w:rsidRDefault="00692E5D" w:rsidP="00692E5D">
      <w:r>
        <w:t>show databases;</w:t>
      </w:r>
    </w:p>
    <w:p w:rsidR="00692E5D" w:rsidRDefault="00692E5D" w:rsidP="00692E5D">
      <w:r>
        <w:t>EOF</w:t>
      </w:r>
    </w:p>
    <w:p w:rsidR="00692E5D" w:rsidRDefault="003F6CCC" w:rsidP="00692E5D">
      <w:r>
        <w:t>查看数据库表的存储引擎</w:t>
      </w:r>
      <w:r>
        <w:rPr>
          <w:rFonts w:hint="eastAsia"/>
        </w:rPr>
        <w:t>：</w:t>
      </w:r>
    </w:p>
    <w:p w:rsidR="003F6CCC" w:rsidRDefault="003F6CCC" w:rsidP="00692E5D">
      <w:r w:rsidRPr="003F6CCC">
        <w:t>show  table  status  from mysql where name = 'user'\G;</w:t>
      </w:r>
    </w:p>
    <w:p w:rsidR="00692E5D" w:rsidRDefault="00692E5D" w:rsidP="009310FD">
      <w:pPr>
        <w:pStyle w:val="2"/>
      </w:pPr>
      <w:r>
        <w:rPr>
          <w:rFonts w:hint="eastAsia"/>
        </w:rPr>
        <w:t>生产环境常用命令</w:t>
      </w:r>
    </w:p>
    <w:p w:rsidR="00692E5D" w:rsidRDefault="00692E5D" w:rsidP="00692E5D">
      <w:r>
        <w:rPr>
          <w:rFonts w:hint="eastAsia"/>
        </w:rPr>
        <w:t xml:space="preserve"> </w:t>
      </w:r>
      <w:r>
        <w:rPr>
          <w:rFonts w:hint="eastAsia"/>
        </w:rPr>
        <w:t>查看</w:t>
      </w:r>
      <w:r>
        <w:rPr>
          <w:rFonts w:hint="eastAsia"/>
        </w:rPr>
        <w:t>mysql</w:t>
      </w:r>
      <w:r>
        <w:rPr>
          <w:rFonts w:hint="eastAsia"/>
        </w:rPr>
        <w:t>中执行语句</w:t>
      </w:r>
      <w:r>
        <w:rPr>
          <w:rFonts w:hint="eastAsia"/>
        </w:rPr>
        <w:t xml:space="preserve"> mysql -uroot -p 'xxx' -e </w:t>
      </w:r>
      <w:r>
        <w:rPr>
          <w:rFonts w:hint="eastAsia"/>
        </w:rPr>
        <w:t>“</w:t>
      </w:r>
      <w:r>
        <w:rPr>
          <w:rFonts w:hint="eastAsia"/>
        </w:rPr>
        <w:t>show full processlist</w:t>
      </w:r>
      <w:r>
        <w:rPr>
          <w:rFonts w:hint="eastAsia"/>
        </w:rPr>
        <w:t>”</w:t>
      </w:r>
    </w:p>
    <w:p w:rsidR="00692E5D" w:rsidRDefault="00692E5D" w:rsidP="00692E5D">
      <w:r>
        <w:rPr>
          <w:rFonts w:hint="eastAsia"/>
        </w:rPr>
        <w:t xml:space="preserve"> </w:t>
      </w:r>
      <w:r>
        <w:rPr>
          <w:rFonts w:hint="eastAsia"/>
        </w:rPr>
        <w:t>参数信息：</w:t>
      </w:r>
      <w:r>
        <w:rPr>
          <w:rFonts w:hint="eastAsia"/>
        </w:rPr>
        <w:t xml:space="preserve">    mysql -uroot -p 'xxx' -e </w:t>
      </w:r>
      <w:r>
        <w:rPr>
          <w:rFonts w:hint="eastAsia"/>
        </w:rPr>
        <w:t>“</w:t>
      </w:r>
      <w:r>
        <w:rPr>
          <w:rFonts w:hint="eastAsia"/>
        </w:rPr>
        <w:t>show variables;</w:t>
      </w:r>
      <w:r>
        <w:rPr>
          <w:rFonts w:hint="eastAsia"/>
        </w:rPr>
        <w:t>”</w:t>
      </w:r>
    </w:p>
    <w:p w:rsidR="00692E5D" w:rsidRDefault="00692E5D" w:rsidP="00692E5D">
      <w:r>
        <w:tab/>
        <w:t xml:space="preserve"> </w:t>
      </w:r>
    </w:p>
    <w:p w:rsidR="00692E5D" w:rsidRDefault="00692E5D" w:rsidP="00692E5D">
      <w:r>
        <w:rPr>
          <w:rFonts w:hint="eastAsia"/>
        </w:rPr>
        <w:lastRenderedPageBreak/>
        <w:t xml:space="preserve"> </w:t>
      </w:r>
      <w:r>
        <w:rPr>
          <w:rFonts w:hint="eastAsia"/>
        </w:rPr>
        <w:t>数据库信息</w:t>
      </w:r>
      <w:r>
        <w:rPr>
          <w:rFonts w:hint="eastAsia"/>
        </w:rPr>
        <w:t xml:space="preserve"> mysql -uroot -p 'xxx' -e "show global status;"</w:t>
      </w:r>
    </w:p>
    <w:p w:rsidR="00692E5D" w:rsidRDefault="00692E5D" w:rsidP="00692E5D">
      <w:r>
        <w:rPr>
          <w:rFonts w:hint="eastAsia"/>
        </w:rPr>
        <w:t xml:space="preserve"> </w:t>
      </w:r>
      <w:r>
        <w:rPr>
          <w:rFonts w:hint="eastAsia"/>
        </w:rPr>
        <w:t>不重启数据库修改数据库参数使其生效</w:t>
      </w:r>
    </w:p>
    <w:p w:rsidR="00692E5D" w:rsidRDefault="00692E5D" w:rsidP="00692E5D">
      <w:r>
        <w:rPr>
          <w:rFonts w:hint="eastAsia"/>
        </w:rPr>
        <w:t>设置全局参数</w:t>
      </w:r>
      <w:r>
        <w:rPr>
          <w:rFonts w:hint="eastAsia"/>
        </w:rPr>
        <w:t xml:space="preserve"> mysql -uroot -p 'xxx' -e "set global xxx;" </w:t>
      </w:r>
    </w:p>
    <w:p w:rsidR="00692E5D" w:rsidRDefault="00692E5D" w:rsidP="00692E5D">
      <w:r>
        <w:rPr>
          <w:rFonts w:hint="eastAsia"/>
        </w:rPr>
        <w:t>然后配置文件中修改，这样重启也能生效</w:t>
      </w:r>
    </w:p>
    <w:p w:rsidR="009310FD" w:rsidRDefault="00692E5D" w:rsidP="009310FD">
      <w:pPr>
        <w:pStyle w:val="2"/>
      </w:pPr>
      <w:r>
        <w:rPr>
          <w:rFonts w:hint="eastAsia"/>
        </w:rPr>
        <w:t>数据库备份</w:t>
      </w:r>
      <w:r>
        <w:rPr>
          <w:rFonts w:hint="eastAsia"/>
        </w:rPr>
        <w:t xml:space="preserve"> </w:t>
      </w:r>
    </w:p>
    <w:p w:rsidR="00692E5D" w:rsidRDefault="00692E5D" w:rsidP="00692E5D">
      <w:r>
        <w:rPr>
          <w:rFonts w:hint="eastAsia"/>
        </w:rPr>
        <w:t>mysqldump -uroot -p'</w:t>
      </w:r>
      <w:r>
        <w:rPr>
          <w:rFonts w:hint="eastAsia"/>
        </w:rPr>
        <w:t>密码</w:t>
      </w:r>
      <w:r>
        <w:rPr>
          <w:rFonts w:hint="eastAsia"/>
        </w:rPr>
        <w:t>' -A &gt;xxx.sql</w:t>
      </w:r>
      <w:r w:rsidR="009310FD">
        <w:rPr>
          <w:rFonts w:hint="eastAsia"/>
        </w:rPr>
        <w:t xml:space="preserve"> </w:t>
      </w:r>
      <w:r w:rsidR="009310FD">
        <w:rPr>
          <w:rFonts w:hint="eastAsia"/>
        </w:rPr>
        <w:t>备份所有库</w:t>
      </w:r>
    </w:p>
    <w:p w:rsidR="009310FD" w:rsidRDefault="009310FD" w:rsidP="00692E5D">
      <w:r>
        <w:rPr>
          <w:rFonts w:hint="eastAsia"/>
        </w:rPr>
        <w:t>mysqldump -uroot -p'</w:t>
      </w:r>
      <w:r>
        <w:rPr>
          <w:rFonts w:hint="eastAsia"/>
        </w:rPr>
        <w:t>密码</w:t>
      </w:r>
      <w:r>
        <w:rPr>
          <w:rFonts w:hint="eastAsia"/>
        </w:rPr>
        <w:t xml:space="preserve">' </w:t>
      </w:r>
      <w:r>
        <w:rPr>
          <w:rFonts w:hint="eastAsia"/>
        </w:rPr>
        <w:t>库名</w:t>
      </w:r>
      <w:r>
        <w:rPr>
          <w:rFonts w:hint="eastAsia"/>
        </w:rPr>
        <w:t>&gt;xxx.sql</w:t>
      </w:r>
    </w:p>
    <w:p w:rsidR="009310FD" w:rsidRDefault="009310FD" w:rsidP="009310FD">
      <w:r>
        <w:rPr>
          <w:rFonts w:hint="eastAsia"/>
        </w:rPr>
        <w:t>mysqldump -uroot -p'</w:t>
      </w:r>
      <w:r>
        <w:rPr>
          <w:rFonts w:hint="eastAsia"/>
        </w:rPr>
        <w:t>密码</w:t>
      </w:r>
      <w:r>
        <w:rPr>
          <w:rFonts w:hint="eastAsia"/>
        </w:rPr>
        <w:t xml:space="preserve">' </w:t>
      </w:r>
      <w:r>
        <w:rPr>
          <w:rFonts w:hint="eastAsia"/>
        </w:rPr>
        <w:t>库名</w:t>
      </w:r>
      <w:r>
        <w:rPr>
          <w:rFonts w:hint="eastAsia"/>
        </w:rPr>
        <w:t xml:space="preserve"> </w:t>
      </w:r>
      <w:r>
        <w:rPr>
          <w:rFonts w:hint="eastAsia"/>
        </w:rPr>
        <w:t>表名</w:t>
      </w:r>
      <w:r>
        <w:rPr>
          <w:rFonts w:hint="eastAsia"/>
        </w:rPr>
        <w:t>&gt;xxx.sql</w:t>
      </w:r>
    </w:p>
    <w:p w:rsidR="009310FD" w:rsidRDefault="009310FD" w:rsidP="009310FD">
      <w:r>
        <w:rPr>
          <w:rFonts w:hint="eastAsia"/>
        </w:rPr>
        <w:t>压缩后备份</w:t>
      </w:r>
    </w:p>
    <w:p w:rsidR="009310FD" w:rsidRDefault="009310FD" w:rsidP="009310FD">
      <w:r>
        <w:rPr>
          <w:rFonts w:hint="eastAsia"/>
        </w:rPr>
        <w:t>mysqldump -uroot -p'</w:t>
      </w:r>
      <w:r>
        <w:rPr>
          <w:rFonts w:hint="eastAsia"/>
        </w:rPr>
        <w:t>密码</w:t>
      </w:r>
      <w:r>
        <w:rPr>
          <w:rFonts w:hint="eastAsia"/>
        </w:rPr>
        <w:t xml:space="preserve">' </w:t>
      </w:r>
      <w:r>
        <w:rPr>
          <w:rFonts w:hint="eastAsia"/>
        </w:rPr>
        <w:t>库名</w:t>
      </w:r>
      <w:r>
        <w:rPr>
          <w:rFonts w:hint="eastAsia"/>
        </w:rPr>
        <w:t>|gzip&gt;xxx.sql.gz</w:t>
      </w:r>
    </w:p>
    <w:p w:rsidR="009310FD" w:rsidRDefault="009310FD" w:rsidP="009310FD"/>
    <w:p w:rsidR="009310FD" w:rsidRDefault="009310FD" w:rsidP="00692E5D"/>
    <w:p w:rsidR="00692E5D" w:rsidRDefault="00692E5D" w:rsidP="00692E5D"/>
    <w:p w:rsidR="00692E5D" w:rsidRDefault="00692E5D" w:rsidP="00692E5D"/>
    <w:p w:rsidR="00692E5D" w:rsidRDefault="00692E5D" w:rsidP="009310FD">
      <w:pPr>
        <w:pStyle w:val="2"/>
      </w:pPr>
      <w:r>
        <w:rPr>
          <w:rFonts w:hint="eastAsia"/>
        </w:rPr>
        <w:t>Mysql</w:t>
      </w:r>
      <w:r>
        <w:rPr>
          <w:rFonts w:hint="eastAsia"/>
        </w:rPr>
        <w:t>数据恢复</w:t>
      </w:r>
    </w:p>
    <w:p w:rsidR="00692E5D" w:rsidRDefault="00692E5D" w:rsidP="00692E5D">
      <w:r>
        <w:rPr>
          <w:rFonts w:hint="eastAsia"/>
        </w:rPr>
        <w:t xml:space="preserve"> </w:t>
      </w:r>
      <w:r>
        <w:rPr>
          <w:rFonts w:hint="eastAsia"/>
        </w:rPr>
        <w:t>进入</w:t>
      </w:r>
      <w:r>
        <w:rPr>
          <w:rFonts w:hint="eastAsia"/>
        </w:rPr>
        <w:t>mysql</w:t>
      </w:r>
    </w:p>
    <w:p w:rsidR="00692E5D" w:rsidRDefault="00692E5D" w:rsidP="00692E5D">
      <w:r>
        <w:t xml:space="preserve"> source xxx.sql</w:t>
      </w:r>
    </w:p>
    <w:p w:rsidR="00692E5D" w:rsidRDefault="00692E5D" w:rsidP="00692E5D">
      <w:r>
        <w:rPr>
          <w:rFonts w:hint="eastAsia"/>
        </w:rPr>
        <w:t xml:space="preserve"> sql</w:t>
      </w:r>
      <w:r>
        <w:rPr>
          <w:rFonts w:hint="eastAsia"/>
        </w:rPr>
        <w:t>文件里没有</w:t>
      </w:r>
      <w:r>
        <w:rPr>
          <w:rFonts w:hint="eastAsia"/>
        </w:rPr>
        <w:t>use db</w:t>
      </w:r>
      <w:r>
        <w:rPr>
          <w:rFonts w:hint="eastAsia"/>
        </w:rPr>
        <w:t>这样的字样时，在导入时要指定数据库名了</w:t>
      </w:r>
    </w:p>
    <w:p w:rsidR="00692E5D" w:rsidRDefault="00692E5D" w:rsidP="00692E5D">
      <w:r>
        <w:rPr>
          <w:rFonts w:hint="eastAsia"/>
        </w:rPr>
        <w:t xml:space="preserve"> mysql</w:t>
      </w:r>
      <w:r>
        <w:rPr>
          <w:rFonts w:hint="eastAsia"/>
        </w:rPr>
        <w:t>插入中文不乱码</w:t>
      </w:r>
    </w:p>
    <w:p w:rsidR="00692E5D" w:rsidRDefault="00692E5D" w:rsidP="00692E5D">
      <w:r>
        <w:rPr>
          <w:rFonts w:hint="eastAsia"/>
        </w:rPr>
        <w:t xml:space="preserve"> </w:t>
      </w:r>
      <w:r>
        <w:rPr>
          <w:rFonts w:hint="eastAsia"/>
        </w:rPr>
        <w:t>登陆</w:t>
      </w:r>
      <w:r>
        <w:rPr>
          <w:rFonts w:hint="eastAsia"/>
        </w:rPr>
        <w:t xml:space="preserve">mysql </w:t>
      </w:r>
      <w:r>
        <w:rPr>
          <w:rFonts w:hint="eastAsia"/>
        </w:rPr>
        <w:t>指定字符集，然后使用</w:t>
      </w:r>
      <w:r>
        <w:rPr>
          <w:rFonts w:hint="eastAsia"/>
        </w:rPr>
        <w:t>source</w:t>
      </w:r>
      <w:r>
        <w:rPr>
          <w:rFonts w:hint="eastAsia"/>
        </w:rPr>
        <w:t>命令恢复</w:t>
      </w:r>
    </w:p>
    <w:p w:rsidR="00692E5D" w:rsidRDefault="00692E5D" w:rsidP="009310FD">
      <w:r>
        <w:rPr>
          <w:rFonts w:hint="eastAsia"/>
        </w:rPr>
        <w:t xml:space="preserve"> set name gbk</w:t>
      </w:r>
      <w:r>
        <w:rPr>
          <w:rFonts w:hint="eastAsia"/>
        </w:rPr>
        <w:t>；</w:t>
      </w:r>
    </w:p>
    <w:p w:rsidR="00692E5D" w:rsidRDefault="00692E5D" w:rsidP="00692E5D">
      <w:r>
        <w:rPr>
          <w:rFonts w:hint="eastAsia"/>
        </w:rPr>
        <w:t>mysql</w:t>
      </w:r>
      <w:r>
        <w:rPr>
          <w:rFonts w:hint="eastAsia"/>
        </w:rPr>
        <w:t>命令恢复</w:t>
      </w:r>
    </w:p>
    <w:p w:rsidR="00692E5D" w:rsidRDefault="00692E5D" w:rsidP="00692E5D">
      <w:r>
        <w:rPr>
          <w:rFonts w:hint="eastAsia"/>
        </w:rPr>
        <w:t xml:space="preserve">mysql -uroot -p'xx' </w:t>
      </w:r>
      <w:r>
        <w:rPr>
          <w:rFonts w:hint="eastAsia"/>
        </w:rPr>
        <w:t>数据库名</w:t>
      </w:r>
      <w:r>
        <w:rPr>
          <w:rFonts w:hint="eastAsia"/>
        </w:rPr>
        <w:t>&lt;xxxx.sql</w:t>
      </w:r>
      <w:r>
        <w:rPr>
          <w:rFonts w:hint="eastAsia"/>
        </w:rPr>
        <w:t>导入数据库</w:t>
      </w:r>
    </w:p>
    <w:p w:rsidR="009310FD" w:rsidRDefault="009310FD" w:rsidP="00692E5D">
      <w:r>
        <w:rPr>
          <w:rFonts w:hint="eastAsia"/>
        </w:rPr>
        <w:t>如果备份时采用</w:t>
      </w:r>
      <w:r>
        <w:rPr>
          <w:rFonts w:hint="eastAsia"/>
        </w:rPr>
        <w:t>gzip</w:t>
      </w:r>
      <w:r>
        <w:rPr>
          <w:rFonts w:hint="eastAsia"/>
        </w:rPr>
        <w:t>压缩，导入前先解压</w:t>
      </w:r>
    </w:p>
    <w:p w:rsidR="009310FD" w:rsidRDefault="009310FD" w:rsidP="00692E5D">
      <w:r>
        <w:rPr>
          <w:rFonts w:hint="eastAsia"/>
        </w:rPr>
        <w:t>gzip -d  xxx.sql.gz</w:t>
      </w:r>
    </w:p>
    <w:p w:rsidR="00692E5D" w:rsidRPr="009310FD" w:rsidRDefault="00692E5D" w:rsidP="00692E5D"/>
    <w:p w:rsidR="00692E5D" w:rsidRDefault="009310FD" w:rsidP="009310FD">
      <w:pPr>
        <w:pStyle w:val="2"/>
      </w:pPr>
      <w:r>
        <w:rPr>
          <w:rFonts w:hint="eastAsia"/>
        </w:rPr>
        <w:lastRenderedPageBreak/>
        <w:t xml:space="preserve"> </w:t>
      </w:r>
      <w:r w:rsidR="00692E5D">
        <w:rPr>
          <w:rFonts w:hint="eastAsia"/>
        </w:rPr>
        <w:t>mysql</w:t>
      </w:r>
      <w:r w:rsidR="00692E5D">
        <w:rPr>
          <w:rFonts w:hint="eastAsia"/>
        </w:rPr>
        <w:t>主从同步</w:t>
      </w:r>
    </w:p>
    <w:p w:rsidR="00692E5D" w:rsidRDefault="00692E5D" w:rsidP="00692E5D">
      <w:r>
        <w:rPr>
          <w:rFonts w:hint="eastAsia"/>
        </w:rPr>
        <w:t>普通文件的数据同步</w:t>
      </w:r>
    </w:p>
    <w:p w:rsidR="00692E5D" w:rsidRDefault="00692E5D" w:rsidP="00692E5D">
      <w:r>
        <w:rPr>
          <w:rFonts w:hint="eastAsia"/>
        </w:rPr>
        <w:t xml:space="preserve"> 1.NFS</w:t>
      </w:r>
      <w:r>
        <w:rPr>
          <w:rFonts w:hint="eastAsia"/>
        </w:rPr>
        <w:t>网络文件共享可以同步存储数据</w:t>
      </w:r>
    </w:p>
    <w:p w:rsidR="00692E5D" w:rsidRDefault="00692E5D" w:rsidP="00692E5D">
      <w:r>
        <w:rPr>
          <w:rFonts w:hint="eastAsia"/>
        </w:rPr>
        <w:t xml:space="preserve"> 2.samba</w:t>
      </w:r>
      <w:r>
        <w:rPr>
          <w:rFonts w:hint="eastAsia"/>
        </w:rPr>
        <w:t>共享</w:t>
      </w:r>
      <w:r>
        <w:rPr>
          <w:rFonts w:hint="eastAsia"/>
        </w:rPr>
        <w:t>--windows</w:t>
      </w:r>
      <w:r>
        <w:rPr>
          <w:rFonts w:hint="eastAsia"/>
        </w:rPr>
        <w:t>平台</w:t>
      </w:r>
    </w:p>
    <w:p w:rsidR="00692E5D" w:rsidRDefault="00692E5D" w:rsidP="00692E5D">
      <w:r>
        <w:rPr>
          <w:rFonts w:hint="eastAsia"/>
        </w:rPr>
        <w:t xml:space="preserve"> 3.</w:t>
      </w:r>
      <w:r>
        <w:rPr>
          <w:rFonts w:hint="eastAsia"/>
        </w:rPr>
        <w:t>定时任务或守护进程结合</w:t>
      </w:r>
      <w:r>
        <w:rPr>
          <w:rFonts w:hint="eastAsia"/>
        </w:rPr>
        <w:t>rsync</w:t>
      </w:r>
      <w:r>
        <w:rPr>
          <w:rFonts w:hint="eastAsia"/>
        </w:rPr>
        <w:t>，</w:t>
      </w:r>
      <w:r>
        <w:rPr>
          <w:rFonts w:hint="eastAsia"/>
        </w:rPr>
        <w:t>scp</w:t>
      </w:r>
    </w:p>
    <w:p w:rsidR="00692E5D" w:rsidRDefault="00692E5D" w:rsidP="00692E5D">
      <w:r>
        <w:rPr>
          <w:rFonts w:hint="eastAsia"/>
        </w:rPr>
        <w:t xml:space="preserve"> 4.inotify+rsync</w:t>
      </w:r>
      <w:r>
        <w:rPr>
          <w:rFonts w:hint="eastAsia"/>
        </w:rPr>
        <w:t>实时同步</w:t>
      </w:r>
    </w:p>
    <w:p w:rsidR="00692E5D" w:rsidRDefault="00692E5D" w:rsidP="00692E5D">
      <w:r>
        <w:rPr>
          <w:rFonts w:hint="eastAsia"/>
        </w:rPr>
        <w:t xml:space="preserve"> 5.ftp</w:t>
      </w:r>
      <w:r>
        <w:rPr>
          <w:rFonts w:hint="eastAsia"/>
        </w:rPr>
        <w:t>数据同步</w:t>
      </w:r>
    </w:p>
    <w:p w:rsidR="00692E5D" w:rsidRDefault="00692E5D" w:rsidP="00692E5D">
      <w:r>
        <w:t xml:space="preserve"> 6.svn</w:t>
      </w:r>
    </w:p>
    <w:p w:rsidR="00692E5D" w:rsidRDefault="00692E5D" w:rsidP="00692E5D">
      <w:r>
        <w:rPr>
          <w:rFonts w:hint="eastAsia"/>
        </w:rPr>
        <w:t xml:space="preserve"> </w:t>
      </w:r>
      <w:r>
        <w:rPr>
          <w:rFonts w:hint="eastAsia"/>
        </w:rPr>
        <w:t>。。。</w:t>
      </w:r>
    </w:p>
    <w:p w:rsidR="00692E5D" w:rsidRDefault="00692E5D" w:rsidP="00692E5D">
      <w:r>
        <w:rPr>
          <w:rFonts w:hint="eastAsia"/>
        </w:rPr>
        <w:t xml:space="preserve"> mysql</w:t>
      </w:r>
      <w:r>
        <w:rPr>
          <w:rFonts w:hint="eastAsia"/>
        </w:rPr>
        <w:t>有其自带的同步功能，</w:t>
      </w:r>
      <w:r>
        <w:rPr>
          <w:rFonts w:hint="eastAsia"/>
        </w:rPr>
        <w:t>mysql</w:t>
      </w:r>
      <w:r>
        <w:rPr>
          <w:rFonts w:hint="eastAsia"/>
        </w:rPr>
        <w:t>同步不是磁盘上文件直接同步</w:t>
      </w:r>
    </w:p>
    <w:p w:rsidR="00692E5D" w:rsidRDefault="00692E5D" w:rsidP="00692E5D">
      <w:r>
        <w:rPr>
          <w:rFonts w:hint="eastAsia"/>
        </w:rPr>
        <w:t xml:space="preserve"> mysql</w:t>
      </w:r>
      <w:r>
        <w:rPr>
          <w:rFonts w:hint="eastAsia"/>
        </w:rPr>
        <w:t>支持单向、双向、链式级联、事实、异步复制。在复制过程中，一台服务器充当主服务器</w:t>
      </w:r>
      <w:r>
        <w:rPr>
          <w:rFonts w:hint="eastAsia"/>
        </w:rPr>
        <w:t>Master</w:t>
      </w:r>
      <w:r>
        <w:rPr>
          <w:rFonts w:hint="eastAsia"/>
        </w:rPr>
        <w:t>，而一个或者多个其他服务器充当为从服务器</w:t>
      </w:r>
      <w:r>
        <w:rPr>
          <w:rFonts w:hint="eastAsia"/>
        </w:rPr>
        <w:t>Slave</w:t>
      </w:r>
    </w:p>
    <w:p w:rsidR="00AB03C4" w:rsidRDefault="00AB03C4" w:rsidP="00692E5D"/>
    <w:p w:rsidR="00692E5D" w:rsidRDefault="00692E5D" w:rsidP="00D37946">
      <w:pPr>
        <w:ind w:firstLineChars="200" w:firstLine="480"/>
      </w:pPr>
      <w:r>
        <w:rPr>
          <w:rFonts w:hint="eastAsia"/>
        </w:rPr>
        <w:t>复制可以是单向：</w:t>
      </w:r>
      <w:r>
        <w:rPr>
          <w:rFonts w:hint="eastAsia"/>
        </w:rPr>
        <w:t>M==&gt;S,</w:t>
      </w:r>
      <w:r>
        <w:rPr>
          <w:rFonts w:hint="eastAsia"/>
        </w:rPr>
        <w:t>也可以是双向</w:t>
      </w:r>
      <w:r>
        <w:rPr>
          <w:rFonts w:hint="eastAsia"/>
        </w:rPr>
        <w:t>;M&lt;==&gt;M,</w:t>
      </w:r>
      <w:r>
        <w:rPr>
          <w:rFonts w:hint="eastAsia"/>
        </w:rPr>
        <w:t>当然也可以多从多</w:t>
      </w:r>
      <w:r>
        <w:rPr>
          <w:rFonts w:hint="eastAsia"/>
        </w:rPr>
        <w:t>M</w:t>
      </w:r>
      <w:r>
        <w:rPr>
          <w:rFonts w:hint="eastAsia"/>
        </w:rPr>
        <w:t>环状同步等。</w:t>
      </w:r>
    </w:p>
    <w:p w:rsidR="00692E5D" w:rsidRDefault="00692E5D" w:rsidP="00692E5D">
      <w:r>
        <w:rPr>
          <w:rFonts w:hint="eastAsia"/>
        </w:rPr>
        <w:t xml:space="preserve"> </w:t>
      </w:r>
      <w:r>
        <w:rPr>
          <w:rFonts w:hint="eastAsia"/>
        </w:rPr>
        <w:t>如果设置了链式级联复制，那么，从服务器本身除了充当从服务器外，也会同时充当其下面从服务器的主服务器</w:t>
      </w:r>
    </w:p>
    <w:p w:rsidR="00692E5D" w:rsidRDefault="00692E5D" w:rsidP="00692E5D">
      <w:r>
        <w:rPr>
          <w:rFonts w:hint="eastAsia"/>
        </w:rPr>
        <w:t xml:space="preserve"> </w:t>
      </w:r>
      <w:r>
        <w:rPr>
          <w:rFonts w:hint="eastAsia"/>
        </w:rPr>
        <w:t>链式级联复制：</w:t>
      </w:r>
      <w:r>
        <w:rPr>
          <w:rFonts w:hint="eastAsia"/>
        </w:rPr>
        <w:t>A--&gt;B--&gt;C--&gt;D</w:t>
      </w:r>
      <w:r>
        <w:rPr>
          <w:rFonts w:hint="eastAsia"/>
        </w:rPr>
        <w:t>的复制形式</w:t>
      </w:r>
    </w:p>
    <w:p w:rsidR="00692E5D" w:rsidRDefault="00692E5D" w:rsidP="00692E5D">
      <w:r>
        <w:rPr>
          <w:rFonts w:hint="eastAsia"/>
        </w:rPr>
        <w:t xml:space="preserve"> </w:t>
      </w:r>
      <w:r>
        <w:rPr>
          <w:rFonts w:hint="eastAsia"/>
        </w:rPr>
        <w:t>在当前的生产工作中，大多数应用的</w:t>
      </w:r>
      <w:r>
        <w:rPr>
          <w:rFonts w:hint="eastAsia"/>
        </w:rPr>
        <w:t>mysql</w:t>
      </w:r>
      <w:r>
        <w:rPr>
          <w:rFonts w:hint="eastAsia"/>
        </w:rPr>
        <w:t>主从同步都是异步的复制方式，即不是严格实时的数据同步。</w:t>
      </w:r>
    </w:p>
    <w:p w:rsidR="00692E5D" w:rsidRDefault="00692E5D" w:rsidP="00692E5D">
      <w:r>
        <w:rPr>
          <w:rFonts w:hint="eastAsia"/>
        </w:rPr>
        <w:t xml:space="preserve"> </w:t>
      </w:r>
      <w:r>
        <w:rPr>
          <w:rFonts w:hint="eastAsia"/>
        </w:rPr>
        <w:t>生产环境授权</w:t>
      </w:r>
    </w:p>
    <w:p w:rsidR="00692E5D" w:rsidRDefault="00692E5D" w:rsidP="00692E5D">
      <w:r>
        <w:rPr>
          <w:rFonts w:hint="eastAsia"/>
        </w:rPr>
        <w:t xml:space="preserve"> </w:t>
      </w:r>
      <w:r>
        <w:rPr>
          <w:rFonts w:hint="eastAsia"/>
        </w:rPr>
        <w:t>主库用户：</w:t>
      </w:r>
      <w:r>
        <w:rPr>
          <w:rFonts w:hint="eastAsia"/>
        </w:rPr>
        <w:t>grant select, insert, update,delete on 'xx'.* to '</w:t>
      </w:r>
      <w:r>
        <w:rPr>
          <w:rFonts w:hint="eastAsia"/>
        </w:rPr>
        <w:t>用户</w:t>
      </w:r>
      <w:r>
        <w:rPr>
          <w:rFonts w:hint="eastAsia"/>
        </w:rPr>
        <w:t>'@'</w:t>
      </w:r>
      <w:r>
        <w:rPr>
          <w:rFonts w:hint="eastAsia"/>
        </w:rPr>
        <w:t>网段</w:t>
      </w:r>
      <w:r>
        <w:rPr>
          <w:rFonts w:hint="eastAsia"/>
        </w:rPr>
        <w:t>' identified</w:t>
      </w:r>
    </w:p>
    <w:p w:rsidR="00692E5D" w:rsidRDefault="00692E5D" w:rsidP="00692E5D">
      <w:r>
        <w:rPr>
          <w:rFonts w:hint="eastAsia"/>
        </w:rPr>
        <w:t xml:space="preserve"> by '</w:t>
      </w:r>
      <w:r>
        <w:rPr>
          <w:rFonts w:hint="eastAsia"/>
        </w:rPr>
        <w:t>用户密码</w:t>
      </w:r>
      <w:r>
        <w:rPr>
          <w:rFonts w:hint="eastAsia"/>
        </w:rPr>
        <w:t>';</w:t>
      </w:r>
    </w:p>
    <w:p w:rsidR="00692E5D" w:rsidRDefault="00692E5D" w:rsidP="00692E5D">
      <w:r>
        <w:rPr>
          <w:rFonts w:hint="eastAsia"/>
        </w:rPr>
        <w:t xml:space="preserve"> </w:t>
      </w:r>
      <w:r>
        <w:rPr>
          <w:rFonts w:hint="eastAsia"/>
        </w:rPr>
        <w:t>从库：</w:t>
      </w:r>
      <w:r>
        <w:rPr>
          <w:rFonts w:hint="eastAsia"/>
        </w:rPr>
        <w:t>grant select on 'xx'.* to '</w:t>
      </w:r>
      <w:r>
        <w:rPr>
          <w:rFonts w:hint="eastAsia"/>
        </w:rPr>
        <w:t>用户</w:t>
      </w:r>
      <w:r>
        <w:rPr>
          <w:rFonts w:hint="eastAsia"/>
        </w:rPr>
        <w:t>'@'</w:t>
      </w:r>
      <w:r>
        <w:rPr>
          <w:rFonts w:hint="eastAsia"/>
        </w:rPr>
        <w:t>网段</w:t>
      </w:r>
      <w:r>
        <w:rPr>
          <w:rFonts w:hint="eastAsia"/>
        </w:rPr>
        <w:t>' identified by '</w:t>
      </w:r>
      <w:r>
        <w:rPr>
          <w:rFonts w:hint="eastAsia"/>
        </w:rPr>
        <w:t>用户密码</w:t>
      </w:r>
      <w:r>
        <w:rPr>
          <w:rFonts w:hint="eastAsia"/>
        </w:rPr>
        <w:t>';</w:t>
      </w:r>
    </w:p>
    <w:p w:rsidR="00692E5D" w:rsidRDefault="00692E5D" w:rsidP="00692E5D">
      <w:r>
        <w:rPr>
          <w:rFonts w:hint="eastAsia"/>
        </w:rPr>
        <w:t xml:space="preserve"> </w:t>
      </w:r>
      <w:r>
        <w:rPr>
          <w:rFonts w:hint="eastAsia"/>
        </w:rPr>
        <w:t>可以结合</w:t>
      </w:r>
      <w:r>
        <w:rPr>
          <w:rFonts w:hint="eastAsia"/>
        </w:rPr>
        <w:t>read-only</w:t>
      </w:r>
      <w:r>
        <w:rPr>
          <w:rFonts w:hint="eastAsia"/>
        </w:rPr>
        <w:t>参数共同做</w:t>
      </w:r>
    </w:p>
    <w:p w:rsidR="00692E5D" w:rsidRDefault="00692E5D" w:rsidP="00692E5D">
      <w:r>
        <w:rPr>
          <w:rFonts w:hint="eastAsia"/>
        </w:rPr>
        <w:t xml:space="preserve"> </w:t>
      </w:r>
      <w:r>
        <w:rPr>
          <w:rFonts w:hint="eastAsia"/>
        </w:rPr>
        <w:t>如何实现上述授权方案，最简单的办法是在主库配置</w:t>
      </w:r>
      <w:r>
        <w:rPr>
          <w:rFonts w:hint="eastAsia"/>
        </w:rPr>
        <w:t>binlog-ignore-db=mysql</w:t>
      </w:r>
    </w:p>
    <w:p w:rsidR="00692E5D" w:rsidRDefault="00692E5D" w:rsidP="00692E5D">
      <w:r>
        <w:rPr>
          <w:rFonts w:hint="eastAsia"/>
        </w:rPr>
        <w:t xml:space="preserve"> </w:t>
      </w:r>
      <w:r>
        <w:rPr>
          <w:rFonts w:hint="eastAsia"/>
        </w:rPr>
        <w:t>当配置好主从同步后，所有数据库内容更新必须在主服务器上进行，避免用户对主服务器的数据库内容的更新与对从服务器上数据更新不一致而导致冲突</w:t>
      </w:r>
    </w:p>
    <w:p w:rsidR="00692E5D" w:rsidRDefault="00692E5D" w:rsidP="00692E5D">
      <w:r>
        <w:rPr>
          <w:rFonts w:hint="eastAsia"/>
        </w:rPr>
        <w:lastRenderedPageBreak/>
        <w:t xml:space="preserve"> </w:t>
      </w:r>
      <w:r>
        <w:rPr>
          <w:rFonts w:hint="eastAsia"/>
        </w:rPr>
        <w:t>如何确保用户在主服务器上更新呢？</w:t>
      </w:r>
    </w:p>
    <w:p w:rsidR="00692E5D" w:rsidRDefault="00692E5D" w:rsidP="00692E5D">
      <w:r>
        <w:rPr>
          <w:rFonts w:hint="eastAsia"/>
        </w:rPr>
        <w:t xml:space="preserve">   1.</w:t>
      </w:r>
      <w:r>
        <w:rPr>
          <w:rFonts w:hint="eastAsia"/>
        </w:rPr>
        <w:t>防止从库写数据方法</w:t>
      </w:r>
    </w:p>
    <w:p w:rsidR="00692E5D" w:rsidRDefault="00692E5D" w:rsidP="00692E5D">
      <w:r>
        <w:rPr>
          <w:rFonts w:hint="eastAsia"/>
        </w:rPr>
        <w:t xml:space="preserve">       </w:t>
      </w:r>
      <w:r>
        <w:rPr>
          <w:rFonts w:hint="eastAsia"/>
        </w:rPr>
        <w:t>采取忽略授权表方式的同步，然后对从服务器上的用户仅授权</w:t>
      </w:r>
      <w:r>
        <w:rPr>
          <w:rFonts w:hint="eastAsia"/>
        </w:rPr>
        <w:t>select</w:t>
      </w:r>
      <w:r>
        <w:rPr>
          <w:rFonts w:hint="eastAsia"/>
        </w:rPr>
        <w:t>读权限。不同步</w:t>
      </w:r>
      <w:r>
        <w:rPr>
          <w:rFonts w:hint="eastAsia"/>
        </w:rPr>
        <w:t>mysql</w:t>
      </w:r>
      <w:r>
        <w:rPr>
          <w:rFonts w:hint="eastAsia"/>
        </w:rPr>
        <w:t>库</w:t>
      </w:r>
    </w:p>
    <w:p w:rsidR="00692E5D" w:rsidRDefault="00692E5D" w:rsidP="00692E5D">
      <w:r>
        <w:t xml:space="preserve">  </w:t>
      </w:r>
    </w:p>
    <w:p w:rsidR="00692E5D" w:rsidRDefault="00692E5D" w:rsidP="00692E5D">
      <w:r>
        <w:rPr>
          <w:rFonts w:hint="eastAsia"/>
        </w:rPr>
        <w:t xml:space="preserve">   2.</w:t>
      </w:r>
      <w:r>
        <w:rPr>
          <w:rFonts w:hint="eastAsia"/>
        </w:rPr>
        <w:t>防止从库写数据方法</w:t>
      </w:r>
    </w:p>
    <w:p w:rsidR="00692E5D" w:rsidRDefault="00692E5D" w:rsidP="00692E5D">
      <w:r>
        <w:rPr>
          <w:rFonts w:hint="eastAsia"/>
        </w:rPr>
        <w:t xml:space="preserve">     </w:t>
      </w:r>
      <w:r>
        <w:rPr>
          <w:rFonts w:hint="eastAsia"/>
        </w:rPr>
        <w:t>除了</w:t>
      </w:r>
      <w:r>
        <w:rPr>
          <w:rFonts w:hint="eastAsia"/>
        </w:rPr>
        <w:t>select</w:t>
      </w:r>
      <w:r>
        <w:rPr>
          <w:rFonts w:hint="eastAsia"/>
        </w:rPr>
        <w:t>授权外，在</w:t>
      </w:r>
      <w:r>
        <w:rPr>
          <w:rFonts w:hint="eastAsia"/>
        </w:rPr>
        <w:t>slave</w:t>
      </w:r>
      <w:r>
        <w:rPr>
          <w:rFonts w:hint="eastAsia"/>
        </w:rPr>
        <w:t>服务器启动选项增加参数或者在</w:t>
      </w:r>
      <w:r>
        <w:rPr>
          <w:rFonts w:hint="eastAsia"/>
        </w:rPr>
        <w:t>my.cnf</w:t>
      </w:r>
      <w:r>
        <w:rPr>
          <w:rFonts w:hint="eastAsia"/>
        </w:rPr>
        <w:t>配置文件中加</w:t>
      </w:r>
      <w:r>
        <w:rPr>
          <w:rFonts w:hint="eastAsia"/>
        </w:rPr>
        <w:t>read-only</w:t>
      </w:r>
      <w:r>
        <w:rPr>
          <w:rFonts w:hint="eastAsia"/>
        </w:rPr>
        <w:t>保证从库只读，两者同时操作效果更佳</w:t>
      </w:r>
    </w:p>
    <w:p w:rsidR="00692E5D" w:rsidRDefault="00692E5D" w:rsidP="00692E5D">
      <w:r>
        <w:rPr>
          <w:rFonts w:hint="eastAsia"/>
        </w:rPr>
        <w:t>应用场景</w:t>
      </w:r>
    </w:p>
    <w:p w:rsidR="00692E5D" w:rsidRDefault="00692E5D" w:rsidP="00692E5D">
      <w:r>
        <w:rPr>
          <w:rFonts w:hint="eastAsia"/>
        </w:rPr>
        <w:t>1.</w:t>
      </w:r>
      <w:r>
        <w:rPr>
          <w:rFonts w:hint="eastAsia"/>
        </w:rPr>
        <w:t>主从服务器互为备份</w:t>
      </w:r>
    </w:p>
    <w:p w:rsidR="00692E5D" w:rsidRDefault="00692E5D" w:rsidP="00692E5D"/>
    <w:p w:rsidR="00692E5D" w:rsidRDefault="00692E5D" w:rsidP="00692E5D">
      <w:r>
        <w:rPr>
          <w:rFonts w:hint="eastAsia"/>
        </w:rPr>
        <w:t>2.</w:t>
      </w:r>
      <w:r>
        <w:rPr>
          <w:rFonts w:hint="eastAsia"/>
        </w:rPr>
        <w:t>主从服务器读写分离分担网站压力</w:t>
      </w:r>
    </w:p>
    <w:p w:rsidR="00692E5D" w:rsidRDefault="00692E5D" w:rsidP="00692E5D"/>
    <w:p w:rsidR="00692E5D" w:rsidRDefault="00692E5D" w:rsidP="00692E5D">
      <w:r>
        <w:rPr>
          <w:rFonts w:hint="eastAsia"/>
        </w:rPr>
        <w:t>3.</w:t>
      </w:r>
      <w:r>
        <w:rPr>
          <w:rFonts w:hint="eastAsia"/>
        </w:rPr>
        <w:t>根据服务器拆分业务独立分担压力</w:t>
      </w:r>
    </w:p>
    <w:p w:rsidR="00692E5D" w:rsidRDefault="00692E5D" w:rsidP="00692E5D"/>
    <w:p w:rsidR="00692E5D" w:rsidRDefault="00692E5D" w:rsidP="00692E5D"/>
    <w:p w:rsidR="00692E5D" w:rsidRDefault="00692E5D" w:rsidP="009310FD">
      <w:pPr>
        <w:pStyle w:val="2"/>
      </w:pPr>
      <w:r>
        <w:rPr>
          <w:rFonts w:hint="eastAsia"/>
        </w:rPr>
        <w:t>mysql</w:t>
      </w:r>
      <w:r>
        <w:rPr>
          <w:rFonts w:hint="eastAsia"/>
        </w:rPr>
        <w:t>主从读写分离</w:t>
      </w:r>
    </w:p>
    <w:p w:rsidR="00692E5D" w:rsidRDefault="00692E5D" w:rsidP="00F833C8">
      <w:pPr>
        <w:pStyle w:val="3"/>
      </w:pPr>
      <w:r>
        <w:rPr>
          <w:rFonts w:hint="eastAsia"/>
        </w:rPr>
        <w:t>通过程序实现读写分离（性能、效率最佳）</w:t>
      </w:r>
    </w:p>
    <w:p w:rsidR="00692E5D" w:rsidRDefault="00692E5D" w:rsidP="00692E5D">
      <w:r>
        <w:rPr>
          <w:rFonts w:hint="eastAsia"/>
        </w:rPr>
        <w:t xml:space="preserve"> </w:t>
      </w:r>
      <w:r>
        <w:rPr>
          <w:rFonts w:hint="eastAsia"/>
        </w:rPr>
        <w:t>如</w:t>
      </w:r>
      <w:r>
        <w:rPr>
          <w:rFonts w:hint="eastAsia"/>
        </w:rPr>
        <w:t>php</w:t>
      </w:r>
      <w:r>
        <w:rPr>
          <w:rFonts w:hint="eastAsia"/>
        </w:rPr>
        <w:t>和</w:t>
      </w:r>
      <w:r>
        <w:rPr>
          <w:rFonts w:hint="eastAsia"/>
        </w:rPr>
        <w:t>java</w:t>
      </w:r>
      <w:r>
        <w:rPr>
          <w:rFonts w:hint="eastAsia"/>
        </w:rPr>
        <w:t>程序，</w:t>
      </w:r>
    </w:p>
    <w:p w:rsidR="00692E5D" w:rsidRDefault="00692E5D" w:rsidP="00F833C8">
      <w:pPr>
        <w:pStyle w:val="3"/>
      </w:pPr>
      <w:r>
        <w:rPr>
          <w:rFonts w:hint="eastAsia"/>
        </w:rPr>
        <w:t>通过软件实现</w:t>
      </w:r>
      <w:r>
        <w:rPr>
          <w:rFonts w:hint="eastAsia"/>
        </w:rPr>
        <w:t xml:space="preserve"> </w:t>
      </w:r>
    </w:p>
    <w:p w:rsidR="00692E5D" w:rsidRDefault="00692E5D" w:rsidP="00692E5D">
      <w:r>
        <w:rPr>
          <w:rFonts w:hint="eastAsia"/>
        </w:rPr>
        <w:t xml:space="preserve"> mysql-proxy amoeba</w:t>
      </w:r>
      <w:r>
        <w:rPr>
          <w:rFonts w:hint="eastAsia"/>
        </w:rPr>
        <w:t>等一些代理软件也可以实现读写分离，但最常用最好用的还是程序实现读写分离</w:t>
      </w:r>
    </w:p>
    <w:p w:rsidR="00692E5D" w:rsidRDefault="00692E5D" w:rsidP="00692E5D">
      <w:r>
        <w:t xml:space="preserve"> </w:t>
      </w:r>
    </w:p>
    <w:p w:rsidR="00692E5D" w:rsidRDefault="00692E5D" w:rsidP="00BC145C">
      <w:pPr>
        <w:pStyle w:val="2"/>
      </w:pPr>
      <w:r>
        <w:rPr>
          <w:rFonts w:hint="eastAsia"/>
        </w:rPr>
        <w:lastRenderedPageBreak/>
        <w:t>mysql</w:t>
      </w:r>
      <w:r>
        <w:rPr>
          <w:rFonts w:hint="eastAsia"/>
        </w:rPr>
        <w:t>主从复制原理</w:t>
      </w:r>
    </w:p>
    <w:p w:rsidR="00692E5D" w:rsidRDefault="00692E5D" w:rsidP="00692E5D">
      <w:r>
        <w:rPr>
          <w:rFonts w:hint="eastAsia"/>
        </w:rPr>
        <w:t xml:space="preserve"> mysql</w:t>
      </w:r>
      <w:r>
        <w:rPr>
          <w:rFonts w:hint="eastAsia"/>
        </w:rPr>
        <w:t>主从复制是一个异步的复制过程（一般情况下感觉是实时同步），数据从</w:t>
      </w:r>
      <w:r>
        <w:rPr>
          <w:rFonts w:hint="eastAsia"/>
        </w:rPr>
        <w:t>master</w:t>
      </w:r>
      <w:r>
        <w:rPr>
          <w:rFonts w:hint="eastAsia"/>
        </w:rPr>
        <w:t>复制到</w:t>
      </w:r>
      <w:r>
        <w:rPr>
          <w:rFonts w:hint="eastAsia"/>
        </w:rPr>
        <w:t>slave</w:t>
      </w:r>
      <w:r>
        <w:rPr>
          <w:rFonts w:hint="eastAsia"/>
        </w:rPr>
        <w:t>。这个过程是由三个线程参与完成的，两个线程（</w:t>
      </w:r>
      <w:r>
        <w:rPr>
          <w:rFonts w:hint="eastAsia"/>
        </w:rPr>
        <w:t>SQL</w:t>
      </w:r>
      <w:r>
        <w:rPr>
          <w:rFonts w:hint="eastAsia"/>
        </w:rPr>
        <w:t>线程和</w:t>
      </w:r>
      <w:r>
        <w:rPr>
          <w:rFonts w:hint="eastAsia"/>
        </w:rPr>
        <w:t>IO</w:t>
      </w:r>
      <w:r>
        <w:rPr>
          <w:rFonts w:hint="eastAsia"/>
        </w:rPr>
        <w:t>线程）在</w:t>
      </w:r>
      <w:r>
        <w:rPr>
          <w:rFonts w:hint="eastAsia"/>
        </w:rPr>
        <w:t>slave</w:t>
      </w:r>
      <w:r>
        <w:rPr>
          <w:rFonts w:hint="eastAsia"/>
        </w:rPr>
        <w:t>端，另一个线程（</w:t>
      </w:r>
      <w:r>
        <w:rPr>
          <w:rFonts w:hint="eastAsia"/>
        </w:rPr>
        <w:t>IO</w:t>
      </w:r>
      <w:r>
        <w:rPr>
          <w:rFonts w:hint="eastAsia"/>
        </w:rPr>
        <w:t>线程）在</w:t>
      </w:r>
      <w:r>
        <w:rPr>
          <w:rFonts w:hint="eastAsia"/>
        </w:rPr>
        <w:t>master</w:t>
      </w:r>
      <w:r>
        <w:rPr>
          <w:rFonts w:hint="eastAsia"/>
        </w:rPr>
        <w:t>端。</w:t>
      </w:r>
    </w:p>
    <w:p w:rsidR="00692E5D" w:rsidRDefault="00692E5D" w:rsidP="00692E5D">
      <w:r>
        <w:rPr>
          <w:rFonts w:hint="eastAsia"/>
        </w:rPr>
        <w:t xml:space="preserve"> slave</w:t>
      </w:r>
      <w:r>
        <w:rPr>
          <w:rFonts w:hint="eastAsia"/>
        </w:rPr>
        <w:t>端的</w:t>
      </w:r>
      <w:r>
        <w:rPr>
          <w:rFonts w:hint="eastAsia"/>
        </w:rPr>
        <w:t>IO</w:t>
      </w:r>
      <w:r>
        <w:rPr>
          <w:rFonts w:hint="eastAsia"/>
        </w:rPr>
        <w:t>线程负责与</w:t>
      </w:r>
      <w:r>
        <w:rPr>
          <w:rFonts w:hint="eastAsia"/>
        </w:rPr>
        <w:t>master</w:t>
      </w:r>
      <w:r>
        <w:rPr>
          <w:rFonts w:hint="eastAsia"/>
        </w:rPr>
        <w:t>端的线程</w:t>
      </w:r>
      <w:r w:rsidR="00772B13">
        <w:rPr>
          <w:rFonts w:hint="eastAsia"/>
        </w:rPr>
        <w:t>打交道</w:t>
      </w:r>
    </w:p>
    <w:p w:rsidR="00692E5D" w:rsidRDefault="00820B55" w:rsidP="00692E5D">
      <w:r>
        <w:rPr>
          <w:rFonts w:hint="eastAsia"/>
          <w:noProof/>
        </w:rPr>
        <mc:AlternateContent>
          <mc:Choice Requires="wps">
            <w:drawing>
              <wp:anchor distT="0" distB="0" distL="114300" distR="114300" simplePos="0" relativeHeight="251675648" behindDoc="0" locked="0" layoutInCell="1" allowOverlap="1" wp14:anchorId="25AED2E0" wp14:editId="3EDC9F09">
                <wp:simplePos x="0" y="0"/>
                <wp:positionH relativeFrom="column">
                  <wp:posOffset>2181225</wp:posOffset>
                </wp:positionH>
                <wp:positionV relativeFrom="paragraph">
                  <wp:posOffset>1149985</wp:posOffset>
                </wp:positionV>
                <wp:extent cx="1352550" cy="43815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35255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DEC" w:rsidRDefault="00501DEC" w:rsidP="00705ECD">
                            <w:r>
                              <w:rPr>
                                <w:rFonts w:hint="eastAsia"/>
                              </w:rPr>
                              <w:t>IO  thread</w:t>
                            </w:r>
                          </w:p>
                          <w:p w:rsidR="00501DEC" w:rsidRDefault="00501D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14" o:spid="_x0000_s1026" type="#_x0000_t202" style="position:absolute;left:0;text-align:left;margin-left:171.75pt;margin-top:90.55pt;width:106.5pt;height:34.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" fillcolor="white [3201]" stroked="f" strokeweight=".5pt">
                <v:textbox>
                  <w:txbxContent>
                    <w:p w:rsidR="00501DEC" w:rsidRDefault="00501DEC" w:rsidP="00705ECD">
                      <w:r>
                        <w:rPr>
                          <w:rFonts w:hint="eastAsia"/>
                        </w:rPr>
                        <w:t>IO  thread</w:t>
                      </w:r>
                    </w:p>
                    <w:p w:rsidR="00501DEC" w:rsidRDefault="00501DEC"/>
                  </w:txbxContent>
                </v:textbox>
              </v:shape>
            </w:pict>
          </mc:Fallback>
        </mc:AlternateContent>
      </w:r>
      <w:r w:rsidR="00692E5D">
        <w:rPr>
          <w:rFonts w:hint="eastAsia"/>
        </w:rPr>
        <w:t xml:space="preserve"> </w:t>
      </w:r>
      <w:r w:rsidR="00692E5D">
        <w:rPr>
          <w:rFonts w:hint="eastAsia"/>
        </w:rPr>
        <w:t>要实现</w:t>
      </w:r>
      <w:r w:rsidR="00692E5D">
        <w:rPr>
          <w:rFonts w:hint="eastAsia"/>
        </w:rPr>
        <w:t>mysql</w:t>
      </w:r>
      <w:r w:rsidR="00692E5D">
        <w:rPr>
          <w:rFonts w:hint="eastAsia"/>
        </w:rPr>
        <w:t>的主从复制，首先必须打开</w:t>
      </w:r>
      <w:r w:rsidR="00692E5D">
        <w:rPr>
          <w:rFonts w:hint="eastAsia"/>
        </w:rPr>
        <w:t>master</w:t>
      </w:r>
      <w:r w:rsidR="00692E5D">
        <w:rPr>
          <w:rFonts w:hint="eastAsia"/>
        </w:rPr>
        <w:t>端的</w:t>
      </w:r>
      <w:r w:rsidR="00692E5D">
        <w:rPr>
          <w:rFonts w:hint="eastAsia"/>
        </w:rPr>
        <w:t>Binlog</w:t>
      </w:r>
      <w:r w:rsidR="00692E5D">
        <w:rPr>
          <w:rFonts w:hint="eastAsia"/>
        </w:rPr>
        <w:t>（</w:t>
      </w:r>
      <w:r w:rsidR="00692E5D">
        <w:rPr>
          <w:rFonts w:hint="eastAsia"/>
        </w:rPr>
        <w:t>mysql-bin.xxx</w:t>
      </w:r>
      <w:r w:rsidR="00692E5D">
        <w:rPr>
          <w:rFonts w:hint="eastAsia"/>
        </w:rPr>
        <w:t>）功能，否则无法实现主从复制。因为整个复制过程实际上是</w:t>
      </w:r>
      <w:r w:rsidR="00692E5D">
        <w:rPr>
          <w:rFonts w:hint="eastAsia"/>
        </w:rPr>
        <w:t>slave</w:t>
      </w:r>
      <w:r w:rsidR="00692E5D">
        <w:rPr>
          <w:rFonts w:hint="eastAsia"/>
        </w:rPr>
        <w:t>从</w:t>
      </w:r>
      <w:r w:rsidR="00692E5D">
        <w:rPr>
          <w:rFonts w:hint="eastAsia"/>
        </w:rPr>
        <w:t>master</w:t>
      </w:r>
      <w:r w:rsidR="00692E5D">
        <w:rPr>
          <w:rFonts w:hint="eastAsia"/>
        </w:rPr>
        <w:t>端获取</w:t>
      </w:r>
      <w:r w:rsidR="00692E5D">
        <w:rPr>
          <w:rFonts w:hint="eastAsia"/>
        </w:rPr>
        <w:t>binlog</w:t>
      </w:r>
      <w:r w:rsidR="00692E5D">
        <w:rPr>
          <w:rFonts w:hint="eastAsia"/>
        </w:rPr>
        <w:t>日志，然后在</w:t>
      </w:r>
      <w:r w:rsidR="00692E5D">
        <w:rPr>
          <w:rFonts w:hint="eastAsia"/>
        </w:rPr>
        <w:t>slave</w:t>
      </w:r>
      <w:r w:rsidR="00692E5D">
        <w:rPr>
          <w:rFonts w:hint="eastAsia"/>
        </w:rPr>
        <w:t>自身上以相同顺序执行获取的</w:t>
      </w:r>
      <w:r w:rsidR="00692E5D">
        <w:rPr>
          <w:rFonts w:hint="eastAsia"/>
        </w:rPr>
        <w:t>binlog</w:t>
      </w:r>
      <w:r w:rsidR="00692E5D">
        <w:rPr>
          <w:rFonts w:hint="eastAsia"/>
        </w:rPr>
        <w:t>日志中记录的操作。</w:t>
      </w:r>
    </w:p>
    <w:p w:rsidR="00F833C8" w:rsidRDefault="00271CFE" w:rsidP="00692E5D">
      <w:r>
        <w:rPr>
          <w:rFonts w:hint="eastAsia"/>
          <w:noProof/>
        </w:rPr>
        <mc:AlternateContent>
          <mc:Choice Requires="wps">
            <w:drawing>
              <wp:anchor distT="0" distB="0" distL="114300" distR="114300" simplePos="0" relativeHeight="251697152" behindDoc="0" locked="0" layoutInCell="1" allowOverlap="1" wp14:anchorId="30CDF6EF" wp14:editId="6887006B">
                <wp:simplePos x="0" y="0"/>
                <wp:positionH relativeFrom="column">
                  <wp:posOffset>3971925</wp:posOffset>
                </wp:positionH>
                <wp:positionV relativeFrom="paragraph">
                  <wp:posOffset>285115</wp:posOffset>
                </wp:positionV>
                <wp:extent cx="819150" cy="266700"/>
                <wp:effectExtent l="0" t="57150" r="0" b="19050"/>
                <wp:wrapNone/>
                <wp:docPr id="33" name="直接箭头连接符 33"/>
                <wp:cNvGraphicFramePr/>
                <a:graphic xmlns:a="http://schemas.openxmlformats.org/drawingml/2006/main">
                  <a:graphicData uri="http://schemas.microsoft.com/office/word/2010/wordprocessingShape">
                    <wps:wsp>
                      <wps:cNvCnPr/>
                      <wps:spPr>
                        <a:xfrm flipV="1">
                          <a:off x="0" y="0"/>
                          <a:ext cx="81915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3" o:spid="_x0000_s1026" type="#_x0000_t32" style="position:absolute;left:0;text-align:left;margin-left:312.75pt;margin-top:22.45pt;width:64.5pt;height:21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" strokecolor="#4579b8 [3044]">
                <v:stroke endarrow="open"/>
              </v:shape>
            </w:pict>
          </mc:Fallback>
        </mc:AlternateContent>
      </w:r>
      <w:r w:rsidR="00820B55">
        <w:rPr>
          <w:rFonts w:hint="eastAsia"/>
          <w:noProof/>
        </w:rPr>
        <mc:AlternateContent>
          <mc:Choice Requires="wps">
            <w:drawing>
              <wp:anchor distT="0" distB="0" distL="114300" distR="114300" simplePos="0" relativeHeight="251688960" behindDoc="0" locked="0" layoutInCell="1" allowOverlap="1" wp14:anchorId="1E2801A8" wp14:editId="7FD45C60">
                <wp:simplePos x="0" y="0"/>
                <wp:positionH relativeFrom="column">
                  <wp:posOffset>828675</wp:posOffset>
                </wp:positionH>
                <wp:positionV relativeFrom="paragraph">
                  <wp:posOffset>27940</wp:posOffset>
                </wp:positionV>
                <wp:extent cx="1352550" cy="43815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35255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DEC" w:rsidRDefault="00501DEC" w:rsidP="00705ECD">
                            <w:r>
                              <w:rPr>
                                <w:rFonts w:hint="eastAsia"/>
                              </w:rPr>
                              <w:t>IO  thread</w:t>
                            </w:r>
                          </w:p>
                          <w:p w:rsidR="00501DEC" w:rsidRDefault="00501D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24" o:spid="_x0000_s1027" type="#_x0000_t202" style="position:absolute;left:0;text-align:left;margin-left:65.25pt;margin-top:2.2pt;width:106.5pt;height:34.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" fillcolor="white [3201]" stroked="f" strokeweight=".5pt">
                <v:textbox>
                  <w:txbxContent>
                    <w:p w:rsidR="00501DEC" w:rsidRDefault="00501DEC" w:rsidP="00705ECD">
                      <w:r>
                        <w:rPr>
                          <w:rFonts w:hint="eastAsia"/>
                        </w:rPr>
                        <w:t>IO  thread</w:t>
                      </w:r>
                    </w:p>
                    <w:p w:rsidR="00501DEC" w:rsidRDefault="00501DEC"/>
                  </w:txbxContent>
                </v:textbox>
              </v:shape>
            </w:pict>
          </mc:Fallback>
        </mc:AlternateContent>
      </w:r>
      <w:r w:rsidR="00820B55">
        <w:rPr>
          <w:rFonts w:hint="eastAsia"/>
          <w:noProof/>
        </w:rPr>
        <mc:AlternateContent>
          <mc:Choice Requires="wps">
            <w:drawing>
              <wp:anchor distT="0" distB="0" distL="114300" distR="114300" simplePos="0" relativeHeight="251672576" behindDoc="0" locked="0" layoutInCell="1" allowOverlap="1" wp14:anchorId="10E8C09F" wp14:editId="4C323D0C">
                <wp:simplePos x="0" y="0"/>
                <wp:positionH relativeFrom="column">
                  <wp:posOffset>4848225</wp:posOffset>
                </wp:positionH>
                <wp:positionV relativeFrom="paragraph">
                  <wp:posOffset>285115</wp:posOffset>
                </wp:positionV>
                <wp:extent cx="361950" cy="323850"/>
                <wp:effectExtent l="0" t="0" r="19050" b="19050"/>
                <wp:wrapNone/>
                <wp:docPr id="11" name="流程图: 磁盘 11"/>
                <wp:cNvGraphicFramePr/>
                <a:graphic xmlns:a="http://schemas.openxmlformats.org/drawingml/2006/main">
                  <a:graphicData uri="http://schemas.microsoft.com/office/word/2010/wordprocessingShape">
                    <wps:wsp>
                      <wps:cNvSpPr/>
                      <wps:spPr>
                        <a:xfrm>
                          <a:off x="0" y="0"/>
                          <a:ext cx="36195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图: 磁盘 11" o:spid="_x0000_s1026" type="#_x0000_t132" style="position:absolute;left:0;text-align:left;margin-left:381.75pt;margin-top:22.45pt;width:28.5pt;height: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" fillcolor="#4f81bd [3204]" strokecolor="#243f60 [1604]" strokeweight="2pt"/>
            </w:pict>
          </mc:Fallback>
        </mc:AlternateContent>
      </w:r>
      <w:r w:rsidR="00820B55">
        <w:rPr>
          <w:rFonts w:hint="eastAsia"/>
          <w:noProof/>
        </w:rPr>
        <mc:AlternateContent>
          <mc:Choice Requires="wps">
            <w:drawing>
              <wp:anchor distT="0" distB="0" distL="114300" distR="114300" simplePos="0" relativeHeight="251671552" behindDoc="0" locked="0" layoutInCell="1" allowOverlap="1" wp14:anchorId="3E5CD26C" wp14:editId="0A0143A4">
                <wp:simplePos x="0" y="0"/>
                <wp:positionH relativeFrom="column">
                  <wp:posOffset>4848225</wp:posOffset>
                </wp:positionH>
                <wp:positionV relativeFrom="paragraph">
                  <wp:posOffset>75565</wp:posOffset>
                </wp:positionV>
                <wp:extent cx="361950" cy="323850"/>
                <wp:effectExtent l="0" t="0" r="19050" b="19050"/>
                <wp:wrapNone/>
                <wp:docPr id="10" name="流程图: 磁盘 10"/>
                <wp:cNvGraphicFramePr/>
                <a:graphic xmlns:a="http://schemas.openxmlformats.org/drawingml/2006/main">
                  <a:graphicData uri="http://schemas.microsoft.com/office/word/2010/wordprocessingShape">
                    <wps:wsp>
                      <wps:cNvSpPr/>
                      <wps:spPr>
                        <a:xfrm>
                          <a:off x="0" y="0"/>
                          <a:ext cx="36195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图: 磁盘 10" o:spid="_x0000_s1026" type="#_x0000_t132" style="position:absolute;left:0;text-align:left;margin-left:381.75pt;margin-top:5.95pt;width:28.5pt;height:2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" fillcolor="#4f81bd [3204]" strokecolor="#243f60 [1604]" strokeweight="2pt"/>
            </w:pict>
          </mc:Fallback>
        </mc:AlternateContent>
      </w:r>
      <w:r w:rsidR="00705ECD">
        <w:rPr>
          <w:rFonts w:hint="eastAsia"/>
          <w:noProof/>
        </w:rPr>
        <mc:AlternateContent>
          <mc:Choice Requires="wps">
            <w:drawing>
              <wp:anchor distT="0" distB="0" distL="114300" distR="114300" simplePos="0" relativeHeight="251667456" behindDoc="0" locked="0" layoutInCell="1" allowOverlap="1" wp14:anchorId="6D8CAC36" wp14:editId="48B79851">
                <wp:simplePos x="0" y="0"/>
                <wp:positionH relativeFrom="column">
                  <wp:posOffset>152400</wp:posOffset>
                </wp:positionH>
                <wp:positionV relativeFrom="paragraph">
                  <wp:posOffset>142240</wp:posOffset>
                </wp:positionV>
                <wp:extent cx="361950" cy="323850"/>
                <wp:effectExtent l="0" t="0" r="19050" b="19050"/>
                <wp:wrapNone/>
                <wp:docPr id="8" name="流程图: 磁盘 8"/>
                <wp:cNvGraphicFramePr/>
                <a:graphic xmlns:a="http://schemas.openxmlformats.org/drawingml/2006/main">
                  <a:graphicData uri="http://schemas.microsoft.com/office/word/2010/wordprocessingShape">
                    <wps:wsp>
                      <wps:cNvSpPr/>
                      <wps:spPr>
                        <a:xfrm>
                          <a:off x="0" y="0"/>
                          <a:ext cx="36195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图: 磁盘 8" o:spid="_x0000_s1026" type="#_x0000_t132" style="position:absolute;left:0;text-align:left;margin-left:12pt;margin-top:11.2pt;width:28.5pt;height:2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" fillcolor="#4f81bd [3204]" strokecolor="#243f60 [1604]" strokeweight="2pt"/>
            </w:pict>
          </mc:Fallback>
        </mc:AlternateContent>
      </w:r>
    </w:p>
    <w:p w:rsidR="00F833C8" w:rsidRDefault="00F876E7" w:rsidP="00692E5D">
      <w:r>
        <w:rPr>
          <w:rFonts w:hint="eastAsia"/>
          <w:noProof/>
        </w:rPr>
        <mc:AlternateContent>
          <mc:Choice Requires="wps">
            <w:drawing>
              <wp:anchor distT="0" distB="0" distL="114300" distR="114300" simplePos="0" relativeHeight="251692032" behindDoc="0" locked="0" layoutInCell="1" allowOverlap="1" wp14:anchorId="465B2947" wp14:editId="324B5811">
                <wp:simplePos x="0" y="0"/>
                <wp:positionH relativeFrom="column">
                  <wp:posOffset>2819400</wp:posOffset>
                </wp:positionH>
                <wp:positionV relativeFrom="paragraph">
                  <wp:posOffset>102235</wp:posOffset>
                </wp:positionV>
                <wp:extent cx="104140" cy="1000125"/>
                <wp:effectExtent l="76200" t="0" r="29210" b="66675"/>
                <wp:wrapNone/>
                <wp:docPr id="28" name="直接箭头连接符 28"/>
                <wp:cNvGraphicFramePr/>
                <a:graphic xmlns:a="http://schemas.openxmlformats.org/drawingml/2006/main">
                  <a:graphicData uri="http://schemas.microsoft.com/office/word/2010/wordprocessingShape">
                    <wps:wsp>
                      <wps:cNvCnPr/>
                      <wps:spPr>
                        <a:xfrm flipH="1">
                          <a:off x="0" y="0"/>
                          <a:ext cx="104140" cy="1000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28" o:spid="_x0000_s1026" type="#_x0000_t32" style="position:absolute;left:0;text-align:left;margin-left:222pt;margin-top:8.05pt;width:8.2pt;height:78.75pt;flip:x;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" strokecolor="#4579b8 [3044]">
                <v:stroke endarrow="open"/>
              </v:shape>
            </w:pict>
          </mc:Fallback>
        </mc:AlternateContent>
      </w:r>
      <w:r w:rsidR="00820B55">
        <w:rPr>
          <w:rFonts w:hint="eastAsia"/>
          <w:noProof/>
        </w:rPr>
        <mc:AlternateContent>
          <mc:Choice Requires="wps">
            <w:drawing>
              <wp:anchor distT="0" distB="0" distL="114300" distR="114300" simplePos="0" relativeHeight="251693056" behindDoc="0" locked="0" layoutInCell="1" allowOverlap="1" wp14:anchorId="0F7E64C3" wp14:editId="7EEC457B">
                <wp:simplePos x="0" y="0"/>
                <wp:positionH relativeFrom="column">
                  <wp:posOffset>2924176</wp:posOffset>
                </wp:positionH>
                <wp:positionV relativeFrom="paragraph">
                  <wp:posOffset>159385</wp:posOffset>
                </wp:positionV>
                <wp:extent cx="1581150" cy="4953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58115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DEC" w:rsidRDefault="00501DEC" w:rsidP="00AB3DB6">
                            <w:pPr>
                              <w:ind w:firstLineChars="200" w:firstLine="480"/>
                            </w:pPr>
                            <w:r>
                              <w:rPr>
                                <w:rFonts w:hint="eastAsia"/>
                              </w:rPr>
                              <w:t>sql thread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9" o:spid="_x0000_s1028" type="#_x0000_t202" style="position:absolute;left:0;text-align:left;margin-left:230.25pt;margin-top:12.55pt;width:124.5pt;height:3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" fillcolor="white [3201]" stroked="f" strokeweight=".5pt">
                <v:textbox>
                  <w:txbxContent>
                    <w:p w:rsidR="00501DEC" w:rsidRDefault="00501DEC" w:rsidP="00AB3DB6">
                      <w:pPr>
                        <w:ind w:firstLineChars="200" w:firstLine="480"/>
                      </w:pPr>
                      <w:r>
                        <w:rPr>
                          <w:rFonts w:hint="eastAsia"/>
                        </w:rPr>
                        <w:t>sql thread</w:t>
                      </w:r>
                    </w:p>
                  </w:txbxContent>
                </v:textbox>
              </v:shape>
            </w:pict>
          </mc:Fallback>
        </mc:AlternateContent>
      </w:r>
      <w:r w:rsidR="00820B55">
        <w:rPr>
          <w:rFonts w:hint="eastAsia"/>
          <w:noProof/>
        </w:rPr>
        <mc:AlternateContent>
          <mc:Choice Requires="wps">
            <w:drawing>
              <wp:anchor distT="0" distB="0" distL="114300" distR="114300" simplePos="0" relativeHeight="251679744" behindDoc="0" locked="0" layoutInCell="1" allowOverlap="1" wp14:anchorId="49328C2D" wp14:editId="33386401">
                <wp:simplePos x="0" y="0"/>
                <wp:positionH relativeFrom="column">
                  <wp:posOffset>1352550</wp:posOffset>
                </wp:positionH>
                <wp:positionV relativeFrom="paragraph">
                  <wp:posOffset>254635</wp:posOffset>
                </wp:positionV>
                <wp:extent cx="9525" cy="733425"/>
                <wp:effectExtent l="76200" t="0" r="66675" b="66675"/>
                <wp:wrapNone/>
                <wp:docPr id="19" name="直接箭头连接符 19"/>
                <wp:cNvGraphicFramePr/>
                <a:graphic xmlns:a="http://schemas.openxmlformats.org/drawingml/2006/main">
                  <a:graphicData uri="http://schemas.microsoft.com/office/word/2010/wordprocessingShape">
                    <wps:wsp>
                      <wps:cNvCnPr/>
                      <wps:spPr>
                        <a:xfrm>
                          <a:off x="0" y="0"/>
                          <a:ext cx="9525" cy="733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9" o:spid="_x0000_s1026" type="#_x0000_t32" style="position:absolute;left:0;text-align:left;margin-left:106.5pt;margin-top:20.05pt;width:.75pt;height:57.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" strokecolor="#4579b8 [3044]">
                <v:stroke endarrow="open"/>
              </v:shape>
            </w:pict>
          </mc:Fallback>
        </mc:AlternateContent>
      </w:r>
      <w:r w:rsidR="00705ECD">
        <w:rPr>
          <w:rFonts w:hint="eastAsia"/>
          <w:noProof/>
        </w:rPr>
        <mc:AlternateContent>
          <mc:Choice Requires="wps">
            <w:drawing>
              <wp:anchor distT="0" distB="0" distL="114300" distR="114300" simplePos="0" relativeHeight="251669504" behindDoc="0" locked="0" layoutInCell="1" allowOverlap="1" wp14:anchorId="1561430C" wp14:editId="4F55DE2D">
                <wp:simplePos x="0" y="0"/>
                <wp:positionH relativeFrom="column">
                  <wp:posOffset>152400</wp:posOffset>
                </wp:positionH>
                <wp:positionV relativeFrom="paragraph">
                  <wp:posOffset>54610</wp:posOffset>
                </wp:positionV>
                <wp:extent cx="361950" cy="323850"/>
                <wp:effectExtent l="0" t="0" r="19050" b="19050"/>
                <wp:wrapNone/>
                <wp:docPr id="9" name="流程图: 磁盘 9"/>
                <wp:cNvGraphicFramePr/>
                <a:graphic xmlns:a="http://schemas.openxmlformats.org/drawingml/2006/main">
                  <a:graphicData uri="http://schemas.microsoft.com/office/word/2010/wordprocessingShape">
                    <wps:wsp>
                      <wps:cNvSpPr/>
                      <wps:spPr>
                        <a:xfrm>
                          <a:off x="0" y="0"/>
                          <a:ext cx="36195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图: 磁盘 9" o:spid="_x0000_s1026" type="#_x0000_t132" style="position:absolute;left:0;text-align:left;margin-left:12pt;margin-top:4.3pt;width:28.5pt;height:2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" fillcolor="#4f81bd [3204]" strokecolor="#243f60 [1604]" strokeweight="2pt"/>
            </w:pict>
          </mc:Fallback>
        </mc:AlternateContent>
      </w:r>
    </w:p>
    <w:p w:rsidR="00F833C8" w:rsidRPr="00F876E7" w:rsidRDefault="00F876E7" w:rsidP="00705ECD">
      <w:pPr>
        <w:ind w:firstLine="0"/>
      </w:pPr>
      <w:r>
        <w:rPr>
          <w:rFonts w:hint="eastAsia"/>
          <w:noProof/>
        </w:rPr>
        <mc:AlternateContent>
          <mc:Choice Requires="wps">
            <w:drawing>
              <wp:anchor distT="0" distB="0" distL="114300" distR="114300" simplePos="0" relativeHeight="251691008" behindDoc="0" locked="0" layoutInCell="1" allowOverlap="1" wp14:anchorId="2C3954BE" wp14:editId="2E74C22F">
                <wp:simplePos x="0" y="0"/>
                <wp:positionH relativeFrom="column">
                  <wp:posOffset>1428750</wp:posOffset>
                </wp:positionH>
                <wp:positionV relativeFrom="paragraph">
                  <wp:posOffset>24130</wp:posOffset>
                </wp:positionV>
                <wp:extent cx="1238250" cy="666750"/>
                <wp:effectExtent l="38100" t="0" r="19050" b="57150"/>
                <wp:wrapNone/>
                <wp:docPr id="27" name="直接箭头连接符 27"/>
                <wp:cNvGraphicFramePr/>
                <a:graphic xmlns:a="http://schemas.openxmlformats.org/drawingml/2006/main">
                  <a:graphicData uri="http://schemas.microsoft.com/office/word/2010/wordprocessingShape">
                    <wps:wsp>
                      <wps:cNvCnPr/>
                      <wps:spPr>
                        <a:xfrm flipH="1">
                          <a:off x="0" y="0"/>
                          <a:ext cx="1238250"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7" o:spid="_x0000_s1026" type="#_x0000_t32" style="position:absolute;left:0;text-align:left;margin-left:112.5pt;margin-top:1.9pt;width:97.5pt;height:52.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" strokecolor="#4579b8 [3044]">
                <v:stroke endarrow="open"/>
              </v:shape>
            </w:pict>
          </mc:Fallback>
        </mc:AlternateContent>
      </w:r>
      <w:r w:rsidR="00820B55">
        <w:rPr>
          <w:rFonts w:hint="eastAsia"/>
          <w:noProof/>
        </w:rPr>
        <mc:AlternateContent>
          <mc:Choice Requires="wps">
            <w:drawing>
              <wp:anchor distT="0" distB="0" distL="114300" distR="114300" simplePos="0" relativeHeight="251696128" behindDoc="0" locked="0" layoutInCell="1" allowOverlap="1" wp14:anchorId="504A51A6" wp14:editId="4E2B3F92">
                <wp:simplePos x="0" y="0"/>
                <wp:positionH relativeFrom="column">
                  <wp:posOffset>3971925</wp:posOffset>
                </wp:positionH>
                <wp:positionV relativeFrom="paragraph">
                  <wp:posOffset>195580</wp:posOffset>
                </wp:positionV>
                <wp:extent cx="361950" cy="676275"/>
                <wp:effectExtent l="38100" t="38100" r="19050" b="28575"/>
                <wp:wrapNone/>
                <wp:docPr id="32" name="直接箭头连接符 32"/>
                <wp:cNvGraphicFramePr/>
                <a:graphic xmlns:a="http://schemas.openxmlformats.org/drawingml/2006/main">
                  <a:graphicData uri="http://schemas.microsoft.com/office/word/2010/wordprocessingShape">
                    <wps:wsp>
                      <wps:cNvCnPr/>
                      <wps:spPr>
                        <a:xfrm flipH="1" flipV="1">
                          <a:off x="0" y="0"/>
                          <a:ext cx="361950" cy="676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2" o:spid="_x0000_s1026" type="#_x0000_t32" style="position:absolute;left:0;text-align:left;margin-left:312.75pt;margin-top:15.4pt;width:28.5pt;height:53.2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" strokecolor="#4579b8 [3044]">
                <v:stroke endarrow="open"/>
              </v:shape>
            </w:pict>
          </mc:Fallback>
        </mc:AlternateContent>
      </w:r>
      <w:r w:rsidR="00820B55">
        <w:rPr>
          <w:rFonts w:hint="eastAsia"/>
          <w:noProof/>
        </w:rPr>
        <mc:AlternateContent>
          <mc:Choice Requires="wps">
            <w:drawing>
              <wp:anchor distT="0" distB="0" distL="114300" distR="114300" simplePos="0" relativeHeight="251695104" behindDoc="0" locked="0" layoutInCell="1" allowOverlap="1" wp14:anchorId="6C329DF3" wp14:editId="6CE27247">
                <wp:simplePos x="0" y="0"/>
                <wp:positionH relativeFrom="column">
                  <wp:posOffset>5210175</wp:posOffset>
                </wp:positionH>
                <wp:positionV relativeFrom="paragraph">
                  <wp:posOffset>81280</wp:posOffset>
                </wp:positionV>
                <wp:extent cx="590550" cy="609600"/>
                <wp:effectExtent l="0" t="0" r="76200" b="57150"/>
                <wp:wrapNone/>
                <wp:docPr id="31" name="直接箭头连接符 31"/>
                <wp:cNvGraphicFramePr/>
                <a:graphic xmlns:a="http://schemas.openxmlformats.org/drawingml/2006/main">
                  <a:graphicData uri="http://schemas.microsoft.com/office/word/2010/wordprocessingShape">
                    <wps:wsp>
                      <wps:cNvCnPr/>
                      <wps:spPr>
                        <a:xfrm>
                          <a:off x="0" y="0"/>
                          <a:ext cx="590550" cy="609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1" o:spid="_x0000_s1026" type="#_x0000_t32" style="position:absolute;left:0;text-align:left;margin-left:410.25pt;margin-top:6.4pt;width:46.5pt;height:4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" strokecolor="#4579b8 [3044]">
                <v:stroke endarrow="open"/>
              </v:shape>
            </w:pict>
          </mc:Fallback>
        </mc:AlternateContent>
      </w:r>
      <w:r w:rsidR="00820B55">
        <w:rPr>
          <w:rFonts w:hint="eastAsia"/>
          <w:noProof/>
        </w:rPr>
        <mc:AlternateContent>
          <mc:Choice Requires="wps">
            <w:drawing>
              <wp:anchor distT="0" distB="0" distL="114300" distR="114300" simplePos="0" relativeHeight="251694080" behindDoc="0" locked="0" layoutInCell="1" allowOverlap="1" wp14:anchorId="46470980" wp14:editId="2E444925">
                <wp:simplePos x="0" y="0"/>
                <wp:positionH relativeFrom="column">
                  <wp:posOffset>3800475</wp:posOffset>
                </wp:positionH>
                <wp:positionV relativeFrom="paragraph">
                  <wp:posOffset>138430</wp:posOffset>
                </wp:positionV>
                <wp:extent cx="47625" cy="781050"/>
                <wp:effectExtent l="38100" t="0" r="66675" b="57150"/>
                <wp:wrapNone/>
                <wp:docPr id="30" name="直接箭头连接符 30"/>
                <wp:cNvGraphicFramePr/>
                <a:graphic xmlns:a="http://schemas.openxmlformats.org/drawingml/2006/main">
                  <a:graphicData uri="http://schemas.microsoft.com/office/word/2010/wordprocessingShape">
                    <wps:wsp>
                      <wps:cNvCnPr/>
                      <wps:spPr>
                        <a:xfrm>
                          <a:off x="0" y="0"/>
                          <a:ext cx="47625" cy="781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30" o:spid="_x0000_s1026" type="#_x0000_t32" style="position:absolute;left:0;text-align:left;margin-left:299.25pt;margin-top:10.9pt;width:3.75pt;height:61.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" strokecolor="#4579b8 [3044]">
                <v:stroke endarrow="open"/>
              </v:shape>
            </w:pict>
          </mc:Fallback>
        </mc:AlternateContent>
      </w:r>
      <w:r w:rsidR="00820B55">
        <w:rPr>
          <w:rFonts w:hint="eastAsia"/>
          <w:noProof/>
        </w:rPr>
        <mc:AlternateContent>
          <mc:Choice Requires="wps">
            <w:drawing>
              <wp:anchor distT="0" distB="0" distL="114300" distR="114300" simplePos="0" relativeHeight="251689984" behindDoc="0" locked="0" layoutInCell="1" allowOverlap="1" wp14:anchorId="0CB6DB86" wp14:editId="5E10574E">
                <wp:simplePos x="0" y="0"/>
                <wp:positionH relativeFrom="column">
                  <wp:posOffset>1533525</wp:posOffset>
                </wp:positionH>
                <wp:positionV relativeFrom="paragraph">
                  <wp:posOffset>138430</wp:posOffset>
                </wp:positionV>
                <wp:extent cx="762000" cy="409575"/>
                <wp:effectExtent l="0" t="38100" r="57150" b="28575"/>
                <wp:wrapNone/>
                <wp:docPr id="26" name="直接箭头连接符 26"/>
                <wp:cNvGraphicFramePr/>
                <a:graphic xmlns:a="http://schemas.openxmlformats.org/drawingml/2006/main">
                  <a:graphicData uri="http://schemas.microsoft.com/office/word/2010/wordprocessingShape">
                    <wps:wsp>
                      <wps:cNvCnPr/>
                      <wps:spPr>
                        <a:xfrm flipV="1">
                          <a:off x="0" y="0"/>
                          <a:ext cx="762000" cy="409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6" o:spid="_x0000_s1026" type="#_x0000_t32" style="position:absolute;left:0;text-align:left;margin-left:120.75pt;margin-top:10.9pt;width:60pt;height:32.2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" strokecolor="#4579b8 [3044]">
                <v:stroke endarrow="open"/>
              </v:shape>
            </w:pict>
          </mc:Fallback>
        </mc:AlternateContent>
      </w:r>
      <w:r w:rsidR="00C94C8C">
        <w:rPr>
          <w:rFonts w:hint="eastAsia"/>
          <w:noProof/>
        </w:rPr>
        <mc:AlternateContent>
          <mc:Choice Requires="wps">
            <w:drawing>
              <wp:anchor distT="0" distB="0" distL="114300" distR="114300" simplePos="0" relativeHeight="251680768" behindDoc="0" locked="0" layoutInCell="1" allowOverlap="1" wp14:anchorId="33F22AF2" wp14:editId="6C66570F">
                <wp:simplePos x="0" y="0"/>
                <wp:positionH relativeFrom="column">
                  <wp:posOffset>-419100</wp:posOffset>
                </wp:positionH>
                <wp:positionV relativeFrom="paragraph">
                  <wp:posOffset>81280</wp:posOffset>
                </wp:positionV>
                <wp:extent cx="523875" cy="666750"/>
                <wp:effectExtent l="38100" t="0" r="28575" b="57150"/>
                <wp:wrapNone/>
                <wp:docPr id="20" name="直接箭头连接符 20"/>
                <wp:cNvGraphicFramePr/>
                <a:graphic xmlns:a="http://schemas.openxmlformats.org/drawingml/2006/main">
                  <a:graphicData uri="http://schemas.microsoft.com/office/word/2010/wordprocessingShape">
                    <wps:wsp>
                      <wps:cNvCnPr/>
                      <wps:spPr>
                        <a:xfrm flipH="1">
                          <a:off x="0" y="0"/>
                          <a:ext cx="523875"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0" o:spid="_x0000_s1026" type="#_x0000_t32" style="position:absolute;left:0;text-align:left;margin-left:-33pt;margin-top:6.4pt;width:41.25pt;height:52.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" strokecolor="#4579b8 [3044]">
                <v:stroke endarrow="open"/>
              </v:shape>
            </w:pict>
          </mc:Fallback>
        </mc:AlternateContent>
      </w:r>
      <w:r w:rsidR="00C94C8C">
        <w:rPr>
          <w:rFonts w:hint="eastAsia"/>
          <w:noProof/>
        </w:rPr>
        <mc:AlternateContent>
          <mc:Choice Requires="wps">
            <w:drawing>
              <wp:anchor distT="0" distB="0" distL="114300" distR="114300" simplePos="0" relativeHeight="251678720" behindDoc="0" locked="0" layoutInCell="1" allowOverlap="1" wp14:anchorId="2D26CFCA" wp14:editId="44FE3D3E">
                <wp:simplePos x="0" y="0"/>
                <wp:positionH relativeFrom="column">
                  <wp:posOffset>514350</wp:posOffset>
                </wp:positionH>
                <wp:positionV relativeFrom="paragraph">
                  <wp:posOffset>138430</wp:posOffset>
                </wp:positionV>
                <wp:extent cx="552450" cy="666750"/>
                <wp:effectExtent l="0" t="0" r="76200" b="57150"/>
                <wp:wrapNone/>
                <wp:docPr id="18" name="直接箭头连接符 18"/>
                <wp:cNvGraphicFramePr/>
                <a:graphic xmlns:a="http://schemas.openxmlformats.org/drawingml/2006/main">
                  <a:graphicData uri="http://schemas.microsoft.com/office/word/2010/wordprocessingShape">
                    <wps:wsp>
                      <wps:cNvCnPr/>
                      <wps:spPr>
                        <a:xfrm>
                          <a:off x="0" y="0"/>
                          <a:ext cx="552450" cy="666750"/>
                        </a:xfrm>
                        <a:prstGeom prst="straightConnector1">
                          <a:avLst/>
                        </a:prstGeom>
                        <a:ln>
                          <a:solidFill>
                            <a:schemeClr val="tx2">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8" o:spid="_x0000_s1026" type="#_x0000_t32" style="position:absolute;left:0;text-align:left;margin-left:40.5pt;margin-top:10.9pt;width:43.5pt;height:5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" strokecolor="#548dd4 [1951]">
                <v:stroke endarrow="open"/>
              </v:shape>
            </w:pict>
          </mc:Fallback>
        </mc:AlternateContent>
      </w:r>
      <w:r w:rsidR="00705ECD">
        <w:rPr>
          <w:rFonts w:hint="eastAsia"/>
        </w:rPr>
        <w:t>Mysql</w:t>
      </w:r>
      <w:r w:rsidR="00705ECD">
        <w:rPr>
          <w:rFonts w:hint="eastAsia"/>
        </w:rPr>
        <w:t>（</w:t>
      </w:r>
      <w:r w:rsidR="00705ECD">
        <w:rPr>
          <w:rFonts w:hint="eastAsia"/>
        </w:rPr>
        <w:t>Master</w:t>
      </w:r>
      <w:r w:rsidR="00705ECD">
        <w:rPr>
          <w:rFonts w:hint="eastAsia"/>
        </w:rPr>
        <w:t>）</w:t>
      </w:r>
      <w:r w:rsidR="00705ECD">
        <w:rPr>
          <w:rFonts w:hint="eastAsia"/>
        </w:rPr>
        <w:t xml:space="preserve">                               </w:t>
      </w:r>
      <w:r w:rsidR="00820B55">
        <w:rPr>
          <w:rFonts w:hint="eastAsia"/>
        </w:rPr>
        <w:t xml:space="preserve">         </w:t>
      </w:r>
      <w:r>
        <w:rPr>
          <w:rFonts w:hint="eastAsia"/>
        </w:rPr>
        <w:t>M</w:t>
      </w:r>
      <w:r w:rsidR="00705ECD">
        <w:rPr>
          <w:rFonts w:hint="eastAsia"/>
        </w:rPr>
        <w:t xml:space="preserve"> </w:t>
      </w:r>
      <w:r>
        <w:rPr>
          <w:rFonts w:hint="eastAsia"/>
        </w:rPr>
        <w:t xml:space="preserve">  </w:t>
      </w:r>
      <w:r w:rsidR="00705ECD">
        <w:rPr>
          <w:rFonts w:hint="eastAsia"/>
        </w:rPr>
        <w:t>Slave</w:t>
      </w:r>
    </w:p>
    <w:p w:rsidR="00F833C8" w:rsidRDefault="00F833C8" w:rsidP="00692E5D"/>
    <w:p w:rsidR="00F833C8" w:rsidRDefault="00820B55" w:rsidP="00692E5D">
      <w:r>
        <w:rPr>
          <w:rFonts w:hint="eastAsia"/>
          <w:noProof/>
        </w:rPr>
        <mc:AlternateContent>
          <mc:Choice Requires="wps">
            <w:drawing>
              <wp:anchor distT="0" distB="0" distL="114300" distR="114300" simplePos="0" relativeHeight="251682816" behindDoc="0" locked="0" layoutInCell="1" allowOverlap="1" wp14:anchorId="68804A97" wp14:editId="1CBA5F3F">
                <wp:simplePos x="0" y="0"/>
                <wp:positionH relativeFrom="column">
                  <wp:posOffset>2181224</wp:posOffset>
                </wp:positionH>
                <wp:positionV relativeFrom="paragraph">
                  <wp:posOffset>277495</wp:posOffset>
                </wp:positionV>
                <wp:extent cx="1171575" cy="495300"/>
                <wp:effectExtent l="0" t="0" r="28575" b="19050"/>
                <wp:wrapNone/>
                <wp:docPr id="21" name="矩形 21"/>
                <wp:cNvGraphicFramePr/>
                <a:graphic xmlns:a="http://schemas.openxmlformats.org/drawingml/2006/main">
                  <a:graphicData uri="http://schemas.microsoft.com/office/word/2010/wordprocessingShape">
                    <wps:wsp>
                      <wps:cNvSpPr/>
                      <wps:spPr>
                        <a:xfrm>
                          <a:off x="0" y="0"/>
                          <a:ext cx="1171575"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01DEC" w:rsidRDefault="00501DEC" w:rsidP="00C94C8C">
                            <w:pPr>
                              <w:ind w:firstLine="0"/>
                            </w:pPr>
                            <w:r>
                              <w:rPr>
                                <w:rFonts w:hint="eastAsia"/>
                              </w:rPr>
                              <w:t>master-info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1" o:spid="_x0000_s1029" style="position:absolute;left:0;text-align:left;margin-left:171.75pt;margin-top:21.85pt;width:92.25pt;height:3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" fillcolor="#4f81bd [3204]" strokecolor="#243f60 [1604]" strokeweight="2pt">
                <v:textbox>
                  <w:txbxContent>
                    <w:p w:rsidR="00501DEC" w:rsidRDefault="00501DEC" w:rsidP="00C94C8C">
                      <w:pPr>
                        <w:ind w:firstLine="0"/>
                      </w:pPr>
                      <w:r>
                        <w:rPr>
                          <w:rFonts w:hint="eastAsia"/>
                        </w:rPr>
                        <w:t>master-info</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34E4A5F1" wp14:editId="42BECEEA">
                <wp:simplePos x="0" y="0"/>
                <wp:positionH relativeFrom="column">
                  <wp:posOffset>4848225</wp:posOffset>
                </wp:positionH>
                <wp:positionV relativeFrom="paragraph">
                  <wp:posOffset>96520</wp:posOffset>
                </wp:positionV>
                <wp:extent cx="1428750" cy="828675"/>
                <wp:effectExtent l="0" t="0" r="19050" b="28575"/>
                <wp:wrapNone/>
                <wp:docPr id="23" name="流程图: 磁盘 23"/>
                <wp:cNvGraphicFramePr/>
                <a:graphic xmlns:a="http://schemas.openxmlformats.org/drawingml/2006/main">
                  <a:graphicData uri="http://schemas.microsoft.com/office/word/2010/wordprocessingShape">
                    <wps:wsp>
                      <wps:cNvSpPr/>
                      <wps:spPr>
                        <a:xfrm>
                          <a:off x="0" y="0"/>
                          <a:ext cx="1428750" cy="8286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01DEC" w:rsidRDefault="00501DEC" w:rsidP="00C94C8C">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23" o:spid="_x0000_s1030" type="#_x0000_t132" style="position:absolute;left:0;text-align:left;margin-left:381.75pt;margin-top:7.6pt;width:112.5pt;height:6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" fillcolor="#4f81bd [3204]" strokecolor="#243f60 [1604]" strokeweight="2pt">
                <v:textbox>
                  <w:txbxContent>
                    <w:p w:rsidR="00501DEC" w:rsidRDefault="00501DEC" w:rsidP="00C94C8C">
                      <w:pPr>
                        <w:jc w:val="center"/>
                      </w:pPr>
                      <w:r>
                        <w:rPr>
                          <w:rFonts w:hint="eastAsia"/>
                        </w:rPr>
                        <w:t>data file</w:t>
                      </w:r>
                    </w:p>
                  </w:txbxContent>
                </v:textbox>
              </v:shape>
            </w:pict>
          </mc:Fallback>
        </mc:AlternateContent>
      </w:r>
      <w:r w:rsidR="00C94C8C">
        <w:rPr>
          <w:rFonts w:hint="eastAsia"/>
          <w:noProof/>
        </w:rPr>
        <mc:AlternateContent>
          <mc:Choice Requires="wps">
            <w:drawing>
              <wp:anchor distT="0" distB="0" distL="114300" distR="114300" simplePos="0" relativeHeight="251677696" behindDoc="0" locked="0" layoutInCell="1" allowOverlap="1" wp14:anchorId="2D14C1F9" wp14:editId="10623491">
                <wp:simplePos x="0" y="0"/>
                <wp:positionH relativeFrom="column">
                  <wp:posOffset>1019175</wp:posOffset>
                </wp:positionH>
                <wp:positionV relativeFrom="paragraph">
                  <wp:posOffset>277495</wp:posOffset>
                </wp:positionV>
                <wp:extent cx="857250" cy="495300"/>
                <wp:effectExtent l="0" t="0" r="19050" b="19050"/>
                <wp:wrapNone/>
                <wp:docPr id="17" name="矩形 17"/>
                <wp:cNvGraphicFramePr/>
                <a:graphic xmlns:a="http://schemas.openxmlformats.org/drawingml/2006/main">
                  <a:graphicData uri="http://schemas.microsoft.com/office/word/2010/wordprocessingShape">
                    <wps:wsp>
                      <wps:cNvSpPr/>
                      <wps:spPr>
                        <a:xfrm>
                          <a:off x="0" y="0"/>
                          <a:ext cx="85725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01DEC" w:rsidRDefault="00501DEC" w:rsidP="00C94C8C">
                            <w:pPr>
                              <w:ind w:firstLine="0"/>
                            </w:pPr>
                            <w:r>
                              <w:rPr>
                                <w:rFonts w:hint="eastAsia"/>
                              </w:rPr>
                              <w:t>Bin 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7" o:spid="_x0000_s1031" style="position:absolute;left:0;text-align:left;margin-left:80.25pt;margin-top:21.85pt;width:67.5pt;height:3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" fillcolor="#4f81bd [3204]" strokecolor="#243f60 [1604]" strokeweight="2pt">
                <v:textbox>
                  <w:txbxContent>
                    <w:p w:rsidR="00501DEC" w:rsidRDefault="00501DEC" w:rsidP="00C94C8C">
                      <w:pPr>
                        <w:ind w:firstLine="0"/>
                      </w:pPr>
                      <w:r>
                        <w:rPr>
                          <w:rFonts w:hint="eastAsia"/>
                        </w:rPr>
                        <w:t>Bin log</w:t>
                      </w:r>
                    </w:p>
                  </w:txbxContent>
                </v:textbox>
              </v:rect>
            </w:pict>
          </mc:Fallback>
        </mc:AlternateContent>
      </w:r>
      <w:r w:rsidR="00C94C8C">
        <w:rPr>
          <w:rFonts w:hint="eastAsia"/>
          <w:noProof/>
        </w:rPr>
        <mc:AlternateContent>
          <mc:Choice Requires="wps">
            <w:drawing>
              <wp:anchor distT="0" distB="0" distL="114300" distR="114300" simplePos="0" relativeHeight="251676672" behindDoc="0" locked="0" layoutInCell="1" allowOverlap="1" wp14:anchorId="2287609D" wp14:editId="3E923AE1">
                <wp:simplePos x="0" y="0"/>
                <wp:positionH relativeFrom="column">
                  <wp:posOffset>-828675</wp:posOffset>
                </wp:positionH>
                <wp:positionV relativeFrom="paragraph">
                  <wp:posOffset>96520</wp:posOffset>
                </wp:positionV>
                <wp:extent cx="1428750" cy="828675"/>
                <wp:effectExtent l="0" t="0" r="19050" b="28575"/>
                <wp:wrapNone/>
                <wp:docPr id="16" name="流程图: 磁盘 16"/>
                <wp:cNvGraphicFramePr/>
                <a:graphic xmlns:a="http://schemas.openxmlformats.org/drawingml/2006/main">
                  <a:graphicData uri="http://schemas.microsoft.com/office/word/2010/wordprocessingShape">
                    <wps:wsp>
                      <wps:cNvSpPr/>
                      <wps:spPr>
                        <a:xfrm>
                          <a:off x="0" y="0"/>
                          <a:ext cx="1428750" cy="8286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01DEC" w:rsidRDefault="00501DEC" w:rsidP="00C94C8C">
                            <w:pPr>
                              <w:jc w:val="center"/>
                            </w:pPr>
                            <w:r>
                              <w:rPr>
                                <w:rFonts w:hint="eastAsia"/>
                              </w:rPr>
                              <w:t>data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磁盘 16" o:spid="_x0000_s1032" type="#_x0000_t132" style="position:absolute;left:0;text-align:left;margin-left:-65.25pt;margin-top:7.6pt;width:112.5pt;height:65.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" fillcolor="#4f81bd [3204]" strokecolor="#243f60 [1604]" strokeweight="2pt">
                <v:textbox>
                  <w:txbxContent>
                    <w:p w:rsidR="00501DEC" w:rsidRDefault="00501DEC" w:rsidP="00C94C8C">
                      <w:pPr>
                        <w:jc w:val="center"/>
                      </w:pPr>
                      <w:r>
                        <w:rPr>
                          <w:rFonts w:hint="eastAsia"/>
                        </w:rPr>
                        <w:t>data file</w:t>
                      </w:r>
                    </w:p>
                  </w:txbxContent>
                </v:textbox>
              </v:shape>
            </w:pict>
          </mc:Fallback>
        </mc:AlternateContent>
      </w:r>
    </w:p>
    <w:p w:rsidR="00F833C8" w:rsidRDefault="00820B55" w:rsidP="00692E5D">
      <w:r>
        <w:rPr>
          <w:rFonts w:hint="eastAsia"/>
          <w:noProof/>
        </w:rPr>
        <mc:AlternateContent>
          <mc:Choice Requires="wps">
            <w:drawing>
              <wp:anchor distT="0" distB="0" distL="114300" distR="114300" simplePos="0" relativeHeight="251684864" behindDoc="0" locked="0" layoutInCell="1" allowOverlap="1" wp14:anchorId="0AE9AD65" wp14:editId="41ADC57F">
                <wp:simplePos x="0" y="0"/>
                <wp:positionH relativeFrom="column">
                  <wp:posOffset>3542665</wp:posOffset>
                </wp:positionH>
                <wp:positionV relativeFrom="paragraph">
                  <wp:posOffset>27940</wp:posOffset>
                </wp:positionV>
                <wp:extent cx="1038225" cy="495300"/>
                <wp:effectExtent l="0" t="0" r="28575" b="19050"/>
                <wp:wrapNone/>
                <wp:docPr id="22" name="矩形 22"/>
                <wp:cNvGraphicFramePr/>
                <a:graphic xmlns:a="http://schemas.openxmlformats.org/drawingml/2006/main">
                  <a:graphicData uri="http://schemas.microsoft.com/office/word/2010/wordprocessingShape">
                    <wps:wsp>
                      <wps:cNvSpPr/>
                      <wps:spPr>
                        <a:xfrm>
                          <a:off x="0" y="0"/>
                          <a:ext cx="1038225"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01DEC" w:rsidRDefault="00501DEC" w:rsidP="00C94C8C">
                            <w:pPr>
                              <w:ind w:firstLine="0"/>
                            </w:pPr>
                            <w:r>
                              <w:rPr>
                                <w:rFonts w:hint="eastAsia"/>
                              </w:rPr>
                              <w:t>relay 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2" o:spid="_x0000_s1033" style="position:absolute;left:0;text-align:left;margin-left:278.95pt;margin-top:2.2pt;width:81.75pt;height:3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" fillcolor="#4f81bd [3204]" strokecolor="#243f60 [1604]" strokeweight="2pt">
                <v:textbox>
                  <w:txbxContent>
                    <w:p w:rsidR="00501DEC" w:rsidRDefault="00501DEC" w:rsidP="00C94C8C">
                      <w:pPr>
                        <w:ind w:firstLine="0"/>
                      </w:pPr>
                      <w:r>
                        <w:rPr>
                          <w:rFonts w:hint="eastAsia"/>
                        </w:rPr>
                        <w:t>relay log</w:t>
                      </w:r>
                    </w:p>
                  </w:txbxContent>
                </v:textbox>
              </v:rect>
            </w:pict>
          </mc:Fallback>
        </mc:AlternateContent>
      </w:r>
      <w:r w:rsidR="00C94C8C">
        <w:rPr>
          <w:rFonts w:hint="eastAsia"/>
        </w:rPr>
        <w:tab/>
      </w:r>
    </w:p>
    <w:p w:rsidR="00F833C8" w:rsidRDefault="00F833C8" w:rsidP="00692E5D"/>
    <w:p w:rsidR="00F833C8" w:rsidRDefault="00F833C8" w:rsidP="00692E5D"/>
    <w:p w:rsidR="009D3F64" w:rsidRDefault="009D3F64" w:rsidP="00692E5D">
      <w:r>
        <w:rPr>
          <w:rFonts w:hint="eastAsia"/>
        </w:rPr>
        <w:t>当用户写入数据到主库中，主库将这些</w:t>
      </w:r>
      <w:r>
        <w:rPr>
          <w:rFonts w:hint="eastAsia"/>
        </w:rPr>
        <w:t>sql</w:t>
      </w:r>
      <w:r>
        <w:rPr>
          <w:rFonts w:hint="eastAsia"/>
        </w:rPr>
        <w:t>语句</w:t>
      </w:r>
      <w:r w:rsidR="004A6076">
        <w:rPr>
          <w:rFonts w:hint="eastAsia"/>
        </w:rPr>
        <w:t>（数据库的更改语句）</w:t>
      </w:r>
      <w:r>
        <w:rPr>
          <w:rFonts w:hint="eastAsia"/>
        </w:rPr>
        <w:t>放到</w:t>
      </w:r>
      <w:r>
        <w:rPr>
          <w:rFonts w:hint="eastAsia"/>
        </w:rPr>
        <w:t>binlog</w:t>
      </w:r>
      <w:r>
        <w:rPr>
          <w:rFonts w:hint="eastAsia"/>
        </w:rPr>
        <w:t>中，从库开启复制后通过</w:t>
      </w:r>
      <w:r>
        <w:rPr>
          <w:rFonts w:hint="eastAsia"/>
        </w:rPr>
        <w:t>IO</w:t>
      </w:r>
      <w:r>
        <w:rPr>
          <w:rFonts w:hint="eastAsia"/>
        </w:rPr>
        <w:t>线程和主库</w:t>
      </w:r>
      <w:r>
        <w:rPr>
          <w:rFonts w:hint="eastAsia"/>
        </w:rPr>
        <w:t>IO</w:t>
      </w:r>
      <w:r>
        <w:rPr>
          <w:rFonts w:hint="eastAsia"/>
        </w:rPr>
        <w:t>线程打交道，提供用户名密码，</w:t>
      </w:r>
      <w:r>
        <w:rPr>
          <w:rFonts w:hint="eastAsia"/>
        </w:rPr>
        <w:t>log</w:t>
      </w:r>
      <w:r w:rsidR="000452F4">
        <w:rPr>
          <w:rFonts w:hint="eastAsia"/>
        </w:rPr>
        <w:t>文件及位置信息给主库，主库验证通过后读取</w:t>
      </w:r>
      <w:r>
        <w:rPr>
          <w:rFonts w:hint="eastAsia"/>
        </w:rPr>
        <w:t>binlog</w:t>
      </w:r>
      <w:r>
        <w:rPr>
          <w:rFonts w:hint="eastAsia"/>
        </w:rPr>
        <w:t>信息</w:t>
      </w:r>
      <w:r w:rsidR="000452F4">
        <w:rPr>
          <w:rFonts w:hint="eastAsia"/>
        </w:rPr>
        <w:t>（根据从库</w:t>
      </w:r>
      <w:r w:rsidR="000452F4">
        <w:rPr>
          <w:rFonts w:hint="eastAsia"/>
        </w:rPr>
        <w:t>IO</w:t>
      </w:r>
      <w:r w:rsidR="000452F4">
        <w:rPr>
          <w:rFonts w:hint="eastAsia"/>
        </w:rPr>
        <w:t>线程需求）</w:t>
      </w:r>
      <w:r>
        <w:rPr>
          <w:rFonts w:hint="eastAsia"/>
        </w:rPr>
        <w:t>返回给从库</w:t>
      </w:r>
      <w:r>
        <w:rPr>
          <w:rFonts w:hint="eastAsia"/>
        </w:rPr>
        <w:t>IO</w:t>
      </w:r>
      <w:r>
        <w:rPr>
          <w:rFonts w:hint="eastAsia"/>
        </w:rPr>
        <w:t>，位置信息保存在</w:t>
      </w:r>
      <w:r>
        <w:rPr>
          <w:rFonts w:hint="eastAsia"/>
        </w:rPr>
        <w:t>master-info</w:t>
      </w:r>
      <w:r>
        <w:rPr>
          <w:rFonts w:hint="eastAsia"/>
        </w:rPr>
        <w:t>中，</w:t>
      </w:r>
      <w:r>
        <w:rPr>
          <w:rFonts w:hint="eastAsia"/>
        </w:rPr>
        <w:t>sql</w:t>
      </w:r>
      <w:r>
        <w:rPr>
          <w:rFonts w:hint="eastAsia"/>
        </w:rPr>
        <w:t>放到</w:t>
      </w:r>
      <w:r>
        <w:rPr>
          <w:rFonts w:hint="eastAsia"/>
        </w:rPr>
        <w:t>relay-log</w:t>
      </w:r>
      <w:r>
        <w:rPr>
          <w:rFonts w:hint="eastAsia"/>
        </w:rPr>
        <w:t>（中继日志）中，从库通过</w:t>
      </w:r>
      <w:r>
        <w:rPr>
          <w:rFonts w:hint="eastAsia"/>
        </w:rPr>
        <w:t>sql</w:t>
      </w:r>
      <w:r>
        <w:rPr>
          <w:rFonts w:hint="eastAsia"/>
        </w:rPr>
        <w:t>线程按照顺序执行</w:t>
      </w:r>
      <w:r>
        <w:rPr>
          <w:rFonts w:hint="eastAsia"/>
        </w:rPr>
        <w:t>sql</w:t>
      </w:r>
      <w:r>
        <w:rPr>
          <w:rFonts w:hint="eastAsia"/>
        </w:rPr>
        <w:t>，从库</w:t>
      </w:r>
      <w:r>
        <w:rPr>
          <w:rFonts w:hint="eastAsia"/>
        </w:rPr>
        <w:t>IO</w:t>
      </w:r>
      <w:r>
        <w:rPr>
          <w:rFonts w:hint="eastAsia"/>
        </w:rPr>
        <w:t>线程继续读取</w:t>
      </w:r>
      <w:r w:rsidR="00692E5D">
        <w:rPr>
          <w:rFonts w:hint="eastAsia"/>
        </w:rPr>
        <w:t xml:space="preserve"> </w:t>
      </w:r>
      <w:r>
        <w:rPr>
          <w:rFonts w:hint="eastAsia"/>
        </w:rPr>
        <w:t>master-info</w:t>
      </w:r>
      <w:r>
        <w:rPr>
          <w:rFonts w:hint="eastAsia"/>
        </w:rPr>
        <w:t>信息，然后与主库</w:t>
      </w:r>
      <w:r>
        <w:rPr>
          <w:rFonts w:hint="eastAsia"/>
        </w:rPr>
        <w:t>IO</w:t>
      </w:r>
      <w:r w:rsidR="004A6076">
        <w:rPr>
          <w:rFonts w:hint="eastAsia"/>
        </w:rPr>
        <w:t>交互</w:t>
      </w:r>
    </w:p>
    <w:p w:rsidR="00692E5D" w:rsidRDefault="00BC145C" w:rsidP="00873CE8">
      <w:pPr>
        <w:pStyle w:val="2"/>
      </w:pPr>
      <w:r>
        <w:t>mysql</w:t>
      </w:r>
      <w:r>
        <w:t>主从复制实践</w:t>
      </w:r>
    </w:p>
    <w:p w:rsidR="00873CE8" w:rsidRDefault="00ED7BEC" w:rsidP="00ED7BEC">
      <w:pPr>
        <w:pStyle w:val="3"/>
      </w:pPr>
      <w:r>
        <w:t>定义服务器角色</w:t>
      </w:r>
    </w:p>
    <w:p w:rsidR="00ED7BEC" w:rsidRPr="00ED7BEC" w:rsidRDefault="00ED7BEC" w:rsidP="00ED7BEC"/>
    <w:p w:rsidR="00ED7BEC" w:rsidRDefault="00ED7BEC" w:rsidP="00ED7BEC">
      <w:r>
        <w:rPr>
          <w:rFonts w:hint="eastAsia"/>
        </w:rPr>
        <w:t>主库（</w:t>
      </w:r>
      <w:r>
        <w:rPr>
          <w:rFonts w:hint="eastAsia"/>
        </w:rPr>
        <w:t>mysql master</w:t>
      </w:r>
      <w:r>
        <w:rPr>
          <w:rFonts w:hint="eastAsia"/>
        </w:rPr>
        <w:t>）：</w:t>
      </w:r>
      <w:r>
        <w:rPr>
          <w:rFonts w:hint="eastAsia"/>
        </w:rPr>
        <w:t xml:space="preserve">ip </w:t>
      </w:r>
      <w:r w:rsidRPr="00ED7BEC">
        <w:t>192.168.132.10</w:t>
      </w:r>
      <w:r>
        <w:rPr>
          <w:rFonts w:hint="eastAsia"/>
        </w:rPr>
        <w:t xml:space="preserve"> </w:t>
      </w:r>
      <w:r>
        <w:rPr>
          <w:rFonts w:hint="eastAsia"/>
        </w:rPr>
        <w:t>端口：</w:t>
      </w:r>
      <w:r>
        <w:rPr>
          <w:rFonts w:hint="eastAsia"/>
        </w:rPr>
        <w:t>3306</w:t>
      </w:r>
    </w:p>
    <w:p w:rsidR="00ED7BEC" w:rsidRDefault="00ED7BEC" w:rsidP="00ED7BEC">
      <w:r>
        <w:rPr>
          <w:rFonts w:hint="eastAsia"/>
        </w:rPr>
        <w:t>从库（</w:t>
      </w:r>
      <w:r>
        <w:rPr>
          <w:rFonts w:hint="eastAsia"/>
        </w:rPr>
        <w:t>mysql slave</w:t>
      </w:r>
      <w:r>
        <w:rPr>
          <w:rFonts w:hint="eastAsia"/>
        </w:rPr>
        <w:t>）：</w:t>
      </w:r>
      <w:r>
        <w:rPr>
          <w:rFonts w:hint="eastAsia"/>
        </w:rPr>
        <w:t xml:space="preserve"> ip </w:t>
      </w:r>
      <w:r>
        <w:t>192.168.132.</w:t>
      </w:r>
      <w:r>
        <w:rPr>
          <w:rFonts w:hint="eastAsia"/>
        </w:rPr>
        <w:t>2</w:t>
      </w:r>
      <w:r w:rsidRPr="00ED7BEC">
        <w:t>0</w:t>
      </w:r>
      <w:r>
        <w:rPr>
          <w:rFonts w:hint="eastAsia"/>
        </w:rPr>
        <w:t xml:space="preserve"> </w:t>
      </w:r>
      <w:r>
        <w:rPr>
          <w:rFonts w:hint="eastAsia"/>
        </w:rPr>
        <w:t>端口：</w:t>
      </w:r>
      <w:r>
        <w:rPr>
          <w:rFonts w:hint="eastAsia"/>
        </w:rPr>
        <w:t xml:space="preserve"> 3306</w:t>
      </w:r>
    </w:p>
    <w:p w:rsidR="00ED7BEC" w:rsidRDefault="00ED7BEC" w:rsidP="00ED7BEC">
      <w:pPr>
        <w:pStyle w:val="3"/>
      </w:pPr>
      <w:r>
        <w:rPr>
          <w:rFonts w:hint="eastAsia"/>
        </w:rPr>
        <w:lastRenderedPageBreak/>
        <w:t>数据库环境准备</w:t>
      </w:r>
    </w:p>
    <w:p w:rsidR="00ED7BEC" w:rsidRDefault="00ED7BEC" w:rsidP="00ED7BEC">
      <w:r>
        <w:rPr>
          <w:rFonts w:hint="eastAsia"/>
        </w:rPr>
        <w:t>实践环境以两台虚拟机为实践对象，进行单向主从复制。</w:t>
      </w:r>
    </w:p>
    <w:p w:rsidR="00ED7BEC" w:rsidRDefault="00ED7BEC" w:rsidP="00ED7BEC">
      <w:r>
        <w:rPr>
          <w:rFonts w:hint="eastAsia"/>
        </w:rPr>
        <w:t>虚拟机均安装</w:t>
      </w:r>
      <w:r>
        <w:rPr>
          <w:rFonts w:hint="eastAsia"/>
        </w:rPr>
        <w:t>mysql 5.1.72</w:t>
      </w:r>
      <w:r>
        <w:rPr>
          <w:rFonts w:hint="eastAsia"/>
        </w:rPr>
        <w:t>版本</w:t>
      </w:r>
      <w:r w:rsidR="00255EA8">
        <w:rPr>
          <w:rFonts w:hint="eastAsia"/>
        </w:rPr>
        <w:t>且数据库已启动</w:t>
      </w:r>
    </w:p>
    <w:p w:rsidR="00255EA8" w:rsidRDefault="00255EA8" w:rsidP="00255EA8">
      <w:pPr>
        <w:pStyle w:val="3"/>
      </w:pPr>
      <w:r>
        <w:rPr>
          <w:rFonts w:hint="eastAsia"/>
        </w:rPr>
        <w:t>主库上执行操作</w:t>
      </w:r>
    </w:p>
    <w:p w:rsidR="00255EA8" w:rsidRDefault="00255EA8" w:rsidP="00255EA8">
      <w:r>
        <w:rPr>
          <w:rFonts w:hint="eastAsia"/>
        </w:rPr>
        <w:t>设置</w:t>
      </w:r>
      <w:r>
        <w:rPr>
          <w:rFonts w:hint="eastAsia"/>
        </w:rPr>
        <w:t>server-id</w:t>
      </w:r>
      <w:r>
        <w:rPr>
          <w:rFonts w:hint="eastAsia"/>
        </w:rPr>
        <w:t>值并且开启</w:t>
      </w:r>
      <w:r>
        <w:rPr>
          <w:rFonts w:hint="eastAsia"/>
        </w:rPr>
        <w:t>binlog</w:t>
      </w:r>
      <w:r>
        <w:rPr>
          <w:rFonts w:hint="eastAsia"/>
        </w:rPr>
        <w:t>参数</w:t>
      </w:r>
    </w:p>
    <w:p w:rsidR="001F5927" w:rsidRDefault="001F5927" w:rsidP="00255EA8">
      <w:r>
        <w:rPr>
          <w:rFonts w:hint="eastAsia"/>
        </w:rPr>
        <w:t>vim /etc/my.cnf</w:t>
      </w:r>
    </w:p>
    <w:p w:rsidR="001F5927" w:rsidRDefault="001F5927" w:rsidP="00255EA8">
      <w:r>
        <w:rPr>
          <w:rFonts w:hint="eastAsia"/>
        </w:rPr>
        <w:t>开启</w:t>
      </w:r>
      <w:r>
        <w:rPr>
          <w:rFonts w:hint="eastAsia"/>
        </w:rPr>
        <w:t>log-bin</w:t>
      </w:r>
    </w:p>
    <w:p w:rsidR="002423D8" w:rsidRDefault="002423D8" w:rsidP="001F5927">
      <w:r>
        <w:rPr>
          <w:rFonts w:hint="eastAsia"/>
        </w:rPr>
        <w:t>[mysqld]</w:t>
      </w:r>
    </w:p>
    <w:p w:rsidR="001F5927" w:rsidRDefault="001F5927" w:rsidP="001F5927">
      <w:r>
        <w:t>server-id       = 1</w:t>
      </w:r>
    </w:p>
    <w:p w:rsidR="001F5927" w:rsidRDefault="001F5927" w:rsidP="001F5927"/>
    <w:p w:rsidR="001F5927" w:rsidRDefault="001F5927" w:rsidP="001F5927">
      <w:r>
        <w:t># Uncomment the following if you want to log updates</w:t>
      </w:r>
    </w:p>
    <w:p w:rsidR="001F5927" w:rsidRDefault="001F5927" w:rsidP="001F5927">
      <w:r>
        <w:t>log-bin=mysql-bin</w:t>
      </w:r>
    </w:p>
    <w:p w:rsidR="001F5927" w:rsidRDefault="001F5927" w:rsidP="001F5927">
      <w:r>
        <w:rPr>
          <w:rFonts w:hint="eastAsia"/>
        </w:rPr>
        <w:t>由于虚拟机</w:t>
      </w:r>
      <w:r>
        <w:rPr>
          <w:rFonts w:hint="eastAsia"/>
        </w:rPr>
        <w:t>mysql</w:t>
      </w:r>
      <w:r>
        <w:rPr>
          <w:rFonts w:hint="eastAsia"/>
        </w:rPr>
        <w:t>安装路径为</w:t>
      </w:r>
      <w:r w:rsidRPr="001F5927">
        <w:t>/usr/local/mysql</w:t>
      </w:r>
      <w:r>
        <w:rPr>
          <w:rFonts w:hint="eastAsia"/>
        </w:rPr>
        <w:t>，</w:t>
      </w:r>
      <w:r>
        <w:t>数据路径为</w:t>
      </w:r>
      <w:r w:rsidRPr="001F5927">
        <w:t>/usr/local/mysql</w:t>
      </w:r>
      <w:r>
        <w:rPr>
          <w:rFonts w:hint="eastAsia"/>
        </w:rPr>
        <w:t>/data,</w:t>
      </w:r>
      <w:r>
        <w:rPr>
          <w:rFonts w:hint="eastAsia"/>
        </w:rPr>
        <w:t>即日志文件在</w:t>
      </w:r>
      <w:r w:rsidR="002423D8">
        <w:rPr>
          <w:rFonts w:hint="eastAsia"/>
        </w:rPr>
        <w:t>该路径下。</w:t>
      </w:r>
    </w:p>
    <w:p w:rsidR="002423D8" w:rsidRDefault="002423D8" w:rsidP="001F5927">
      <w:r>
        <w:rPr>
          <w:rFonts w:hint="eastAsia"/>
        </w:rPr>
        <w:t>server-id</w:t>
      </w:r>
      <w:r>
        <w:rPr>
          <w:rFonts w:hint="eastAsia"/>
        </w:rPr>
        <w:t>不能一样</w:t>
      </w:r>
    </w:p>
    <w:p w:rsidR="00007307" w:rsidRDefault="00007307" w:rsidP="001F5927">
      <w:r>
        <w:rPr>
          <w:rFonts w:hint="eastAsia"/>
        </w:rPr>
        <w:t>提示：</w:t>
      </w:r>
    </w:p>
    <w:p w:rsidR="002423D8" w:rsidRPr="00007307" w:rsidRDefault="002423D8" w:rsidP="00007307">
      <w:pPr>
        <w:pStyle w:val="a3"/>
        <w:numPr>
          <w:ilvl w:val="0"/>
          <w:numId w:val="5"/>
        </w:numPr>
        <w:ind w:firstLineChars="0"/>
        <w:rPr>
          <w:color w:val="FF0000"/>
        </w:rPr>
      </w:pPr>
      <w:r w:rsidRPr="00007307">
        <w:rPr>
          <w:rFonts w:hint="eastAsia"/>
          <w:color w:val="FF0000"/>
        </w:rPr>
        <w:t>server-id</w:t>
      </w:r>
      <w:r w:rsidRPr="00007307">
        <w:rPr>
          <w:rFonts w:hint="eastAsia"/>
          <w:color w:val="FF0000"/>
        </w:rPr>
        <w:t>与</w:t>
      </w:r>
      <w:r w:rsidRPr="00007307">
        <w:rPr>
          <w:rFonts w:hint="eastAsia"/>
          <w:color w:val="FF0000"/>
        </w:rPr>
        <w:t>log-bin</w:t>
      </w:r>
      <w:r w:rsidRPr="00007307">
        <w:rPr>
          <w:rFonts w:hint="eastAsia"/>
          <w:color w:val="FF0000"/>
        </w:rPr>
        <w:t>必须放在</w:t>
      </w:r>
      <w:r w:rsidRPr="00007307">
        <w:rPr>
          <w:rFonts w:hint="eastAsia"/>
          <w:color w:val="FF0000"/>
        </w:rPr>
        <w:t>mysqld</w:t>
      </w:r>
      <w:r w:rsidRPr="00007307">
        <w:rPr>
          <w:rFonts w:hint="eastAsia"/>
          <w:color w:val="FF0000"/>
        </w:rPr>
        <w:t>模块里</w:t>
      </w:r>
    </w:p>
    <w:p w:rsidR="00007307" w:rsidRDefault="00007307" w:rsidP="00007307">
      <w:pPr>
        <w:pStyle w:val="a3"/>
        <w:numPr>
          <w:ilvl w:val="0"/>
          <w:numId w:val="5"/>
        </w:numPr>
        <w:ind w:firstLineChars="0"/>
        <w:rPr>
          <w:color w:val="FF0000"/>
        </w:rPr>
      </w:pPr>
      <w:r>
        <w:rPr>
          <w:rFonts w:hint="eastAsia"/>
          <w:color w:val="FF0000"/>
        </w:rPr>
        <w:t>server-id</w:t>
      </w:r>
      <w:r>
        <w:rPr>
          <w:rFonts w:hint="eastAsia"/>
          <w:color w:val="FF0000"/>
        </w:rPr>
        <w:t>的值使用服务器</w:t>
      </w:r>
      <w:r>
        <w:rPr>
          <w:rFonts w:hint="eastAsia"/>
          <w:color w:val="FF0000"/>
        </w:rPr>
        <w:t>ip</w:t>
      </w:r>
      <w:r>
        <w:rPr>
          <w:rFonts w:hint="eastAsia"/>
          <w:color w:val="FF0000"/>
        </w:rPr>
        <w:t>地址的最后</w:t>
      </w:r>
      <w:r>
        <w:rPr>
          <w:rFonts w:hint="eastAsia"/>
          <w:color w:val="FF0000"/>
        </w:rPr>
        <w:t>8</w:t>
      </w:r>
      <w:r>
        <w:rPr>
          <w:rFonts w:hint="eastAsia"/>
          <w:color w:val="FF0000"/>
        </w:rPr>
        <w:t>位如</w:t>
      </w:r>
      <w:r w:rsidR="00943B74">
        <w:rPr>
          <w:rFonts w:hint="eastAsia"/>
          <w:color w:val="FF0000"/>
        </w:rPr>
        <w:t>10</w:t>
      </w:r>
      <w:r>
        <w:rPr>
          <w:rFonts w:hint="eastAsia"/>
          <w:color w:val="FF0000"/>
        </w:rPr>
        <w:t>目的是避免不同机器或实例重复（不适合多实例）</w:t>
      </w:r>
    </w:p>
    <w:p w:rsidR="00E60B9E" w:rsidRDefault="00E60B9E" w:rsidP="00007307">
      <w:pPr>
        <w:pStyle w:val="a3"/>
        <w:numPr>
          <w:ilvl w:val="0"/>
          <w:numId w:val="5"/>
        </w:numPr>
        <w:ind w:firstLineChars="0"/>
        <w:rPr>
          <w:color w:val="FF0000"/>
        </w:rPr>
      </w:pPr>
      <w:r>
        <w:rPr>
          <w:rFonts w:hint="eastAsia"/>
          <w:color w:val="FF0000"/>
        </w:rPr>
        <w:t>现在配置文件中查找相关参数，不存在时再添加</w:t>
      </w:r>
      <w:r w:rsidR="00943B74">
        <w:rPr>
          <w:rFonts w:hint="eastAsia"/>
          <w:color w:val="FF0000"/>
        </w:rPr>
        <w:t>，参数不要重复</w:t>
      </w:r>
    </w:p>
    <w:p w:rsidR="00E60B9E" w:rsidRDefault="00E60B9E" w:rsidP="00007307">
      <w:pPr>
        <w:pStyle w:val="a3"/>
        <w:numPr>
          <w:ilvl w:val="0"/>
          <w:numId w:val="5"/>
        </w:numPr>
        <w:ind w:firstLineChars="0"/>
        <w:rPr>
          <w:color w:val="FF0000"/>
        </w:rPr>
      </w:pPr>
      <w:r>
        <w:rPr>
          <w:rFonts w:hint="eastAsia"/>
          <w:color w:val="FF0000"/>
        </w:rPr>
        <w:t>修改配置文件中需要重启数据库</w:t>
      </w:r>
    </w:p>
    <w:p w:rsidR="00E60B9E" w:rsidRDefault="00302B6F" w:rsidP="00E60B9E">
      <w:pPr>
        <w:pStyle w:val="a3"/>
        <w:ind w:left="780" w:firstLineChars="0" w:firstLine="0"/>
      </w:pPr>
      <w:r w:rsidRPr="00302B6F">
        <w:rPr>
          <w:rFonts w:hint="eastAsia"/>
        </w:rPr>
        <w:t>检查是否生效</w:t>
      </w:r>
      <w:r>
        <w:rPr>
          <w:rFonts w:hint="eastAsia"/>
        </w:rPr>
        <w:t>:</w:t>
      </w:r>
    </w:p>
    <w:p w:rsidR="00302B6F" w:rsidRDefault="00302B6F" w:rsidP="00302B6F">
      <w:pPr>
        <w:pStyle w:val="a3"/>
        <w:ind w:left="780" w:firstLine="480"/>
      </w:pPr>
      <w:r>
        <w:t>[root@backupserver data]# mysql -uroot -p'123456' -e "show variables like 'log_bin';"</w:t>
      </w:r>
    </w:p>
    <w:p w:rsidR="00302B6F" w:rsidRDefault="00302B6F" w:rsidP="00302B6F">
      <w:pPr>
        <w:pStyle w:val="a3"/>
        <w:ind w:left="780" w:firstLine="480"/>
      </w:pPr>
      <w:r>
        <w:t>+---------------+-------+</w:t>
      </w:r>
    </w:p>
    <w:p w:rsidR="00302B6F" w:rsidRDefault="00302B6F" w:rsidP="00302B6F">
      <w:pPr>
        <w:pStyle w:val="a3"/>
        <w:ind w:left="780" w:firstLine="480"/>
      </w:pPr>
      <w:r>
        <w:t>| Variable_name | Value |</w:t>
      </w:r>
    </w:p>
    <w:p w:rsidR="00302B6F" w:rsidRDefault="00302B6F" w:rsidP="00302B6F">
      <w:pPr>
        <w:pStyle w:val="a3"/>
        <w:ind w:left="780" w:firstLine="480"/>
      </w:pPr>
      <w:r>
        <w:t>+---------------+-------+</w:t>
      </w:r>
    </w:p>
    <w:p w:rsidR="00302B6F" w:rsidRDefault="00302B6F" w:rsidP="00302B6F">
      <w:pPr>
        <w:pStyle w:val="a3"/>
        <w:ind w:left="780" w:firstLine="480"/>
      </w:pPr>
      <w:r>
        <w:lastRenderedPageBreak/>
        <w:t>| log_bin       | ON    |</w:t>
      </w:r>
    </w:p>
    <w:p w:rsidR="00DC7A70" w:rsidRDefault="00D75E67" w:rsidP="00D75E67">
      <w:pPr>
        <w:pStyle w:val="3"/>
      </w:pPr>
      <w:r>
        <w:rPr>
          <w:rFonts w:hint="eastAsia"/>
        </w:rPr>
        <w:t>建立用于从库复制的账号</w:t>
      </w:r>
    </w:p>
    <w:p w:rsidR="00D75E67" w:rsidRDefault="00D75E67" w:rsidP="00D75E67">
      <w:r>
        <w:rPr>
          <w:rFonts w:hint="eastAsia"/>
        </w:rPr>
        <w:t>登陆主库</w:t>
      </w:r>
      <w:r>
        <w:rPr>
          <w:rFonts w:hint="eastAsia"/>
        </w:rPr>
        <w:t>mysql</w:t>
      </w:r>
    </w:p>
    <w:p w:rsidR="00D75E67" w:rsidRPr="00D75E67" w:rsidRDefault="00D75E67" w:rsidP="00D75E67">
      <w:r w:rsidRPr="00D75E67">
        <w:t>grant replication slave on *.* to rep@'192.168.132.%' identified by 'rep99';</w:t>
      </w:r>
    </w:p>
    <w:p w:rsidR="00007307" w:rsidRDefault="00D75E67" w:rsidP="001F5927">
      <w:r w:rsidRPr="00D75E67">
        <w:t>刷新权限</w:t>
      </w:r>
      <w:r w:rsidRPr="00D75E67">
        <w:t>flush privileges;</w:t>
      </w:r>
    </w:p>
    <w:p w:rsidR="00D75E67" w:rsidRDefault="00D75E67" w:rsidP="001F5927">
      <w:r>
        <w:rPr>
          <w:rFonts w:hint="eastAsia"/>
        </w:rPr>
        <w:t>检查用户</w:t>
      </w:r>
    </w:p>
    <w:p w:rsidR="00D75E67" w:rsidRDefault="00D75E67" w:rsidP="00D75E67">
      <w:r>
        <w:t>select user,host from mysql.user;</w:t>
      </w:r>
    </w:p>
    <w:p w:rsidR="00D75E67" w:rsidRDefault="00D75E67" w:rsidP="00D75E67">
      <w:r>
        <w:t>+------+---------------+</w:t>
      </w:r>
    </w:p>
    <w:p w:rsidR="00D75E67" w:rsidRDefault="00D75E67" w:rsidP="00D75E67">
      <w:r>
        <w:t>| user | host          |</w:t>
      </w:r>
    </w:p>
    <w:p w:rsidR="00D75E67" w:rsidRDefault="00D75E67" w:rsidP="00D75E67">
      <w:r>
        <w:t>+------+---------------+</w:t>
      </w:r>
    </w:p>
    <w:p w:rsidR="00D75E67" w:rsidRDefault="00D75E67" w:rsidP="00D75E67">
      <w:r>
        <w:t>| root | %             |</w:t>
      </w:r>
    </w:p>
    <w:p w:rsidR="00D75E67" w:rsidRDefault="00D75E67" w:rsidP="00D75E67">
      <w:r>
        <w:t>| root | 127.0.0.1     |</w:t>
      </w:r>
    </w:p>
    <w:p w:rsidR="00D75E67" w:rsidRDefault="00D75E67" w:rsidP="00D75E67">
      <w:r>
        <w:t>| rep  | 192.168.132.% |</w:t>
      </w:r>
    </w:p>
    <w:p w:rsidR="00D75E67" w:rsidRDefault="00D75E67" w:rsidP="00D75E67">
      <w:r>
        <w:t>| root | localhost     |</w:t>
      </w:r>
    </w:p>
    <w:p w:rsidR="00D75E67" w:rsidRDefault="00D75E67" w:rsidP="00D75E67">
      <w:r>
        <w:t>+------+---------------+</w:t>
      </w:r>
    </w:p>
    <w:p w:rsidR="00D75E67" w:rsidRDefault="00D75E67" w:rsidP="00D75E67">
      <w:r>
        <w:t>4 rows in set (0.00 sec)</w:t>
      </w:r>
    </w:p>
    <w:p w:rsidR="00911339" w:rsidRDefault="007C30FD" w:rsidP="007C30FD">
      <w:pPr>
        <w:pStyle w:val="3"/>
      </w:pPr>
      <w:r>
        <w:rPr>
          <w:rFonts w:hint="eastAsia"/>
        </w:rPr>
        <w:t>对数据库锁表只读（当前窗口不要关掉）</w:t>
      </w:r>
    </w:p>
    <w:p w:rsidR="0032700C" w:rsidRPr="0032700C" w:rsidRDefault="0032700C" w:rsidP="0032700C">
      <w:r>
        <w:rPr>
          <w:rFonts w:hint="eastAsia"/>
        </w:rPr>
        <w:t>因为要备份数据库，锁表后能保证数据导出时一致</w:t>
      </w:r>
    </w:p>
    <w:p w:rsidR="007C30FD" w:rsidRDefault="00D23FD3" w:rsidP="007C30FD">
      <w:r w:rsidRPr="00D23FD3">
        <w:t>flush table</w:t>
      </w:r>
      <w:r>
        <w:t>s</w:t>
      </w:r>
      <w:r>
        <w:rPr>
          <w:rFonts w:hint="eastAsia"/>
        </w:rPr>
        <w:t xml:space="preserve"> </w:t>
      </w:r>
      <w:r w:rsidRPr="00D23FD3">
        <w:t xml:space="preserve"> with read lock;</w:t>
      </w:r>
    </w:p>
    <w:p w:rsidR="0032700C" w:rsidRDefault="0032700C" w:rsidP="007C30FD">
      <w:r>
        <w:rPr>
          <w:rFonts w:hint="eastAsia"/>
        </w:rPr>
        <w:t>当前状态</w:t>
      </w:r>
      <w:r w:rsidR="00F37CBE">
        <w:rPr>
          <w:rFonts w:hint="eastAsia"/>
        </w:rPr>
        <w:t>，即当前</w:t>
      </w:r>
      <w:r w:rsidR="00F37CBE">
        <w:rPr>
          <w:rFonts w:hint="eastAsia"/>
        </w:rPr>
        <w:t>binlog</w:t>
      </w:r>
      <w:r w:rsidR="00F37CBE">
        <w:rPr>
          <w:rFonts w:hint="eastAsia"/>
        </w:rPr>
        <w:t>日志文件名和二进制</w:t>
      </w:r>
      <w:r w:rsidR="00F37CBE">
        <w:rPr>
          <w:rFonts w:hint="eastAsia"/>
        </w:rPr>
        <w:t>binlog</w:t>
      </w:r>
      <w:r w:rsidR="00F37CBE">
        <w:rPr>
          <w:rFonts w:hint="eastAsia"/>
        </w:rPr>
        <w:t>日志偏移量</w:t>
      </w:r>
    </w:p>
    <w:p w:rsidR="0032700C" w:rsidRDefault="0032700C" w:rsidP="0032700C">
      <w:r>
        <w:t>show master status;</w:t>
      </w:r>
    </w:p>
    <w:p w:rsidR="0032700C" w:rsidRDefault="0032700C" w:rsidP="0032700C">
      <w:r>
        <w:t>+------------------+----------+--------------+------------------+</w:t>
      </w:r>
    </w:p>
    <w:p w:rsidR="0032700C" w:rsidRDefault="0032700C" w:rsidP="0032700C">
      <w:r>
        <w:t>| File             | Position | Binlog_Do_DB | Binlog_Ignore_DB |</w:t>
      </w:r>
    </w:p>
    <w:p w:rsidR="0032700C" w:rsidRDefault="0032700C" w:rsidP="0032700C">
      <w:r>
        <w:t>+------------------+----------+--------------+------------------+</w:t>
      </w:r>
    </w:p>
    <w:p w:rsidR="0032700C" w:rsidRDefault="0032700C" w:rsidP="0032700C">
      <w:r>
        <w:t>| mysql-bin.000001 |     1336 |              |                  |</w:t>
      </w:r>
    </w:p>
    <w:p w:rsidR="0032700C" w:rsidRDefault="0032700C" w:rsidP="0032700C">
      <w:r>
        <w:t>+------------------+----------+--------------+------------------+</w:t>
      </w:r>
    </w:p>
    <w:p w:rsidR="0032700C" w:rsidRPr="007C30FD" w:rsidRDefault="0032700C" w:rsidP="0032700C">
      <w:r>
        <w:t>1 row in set (0.00 sec)</w:t>
      </w:r>
    </w:p>
    <w:p w:rsidR="00ED7BEC" w:rsidRDefault="009567FA" w:rsidP="009567FA">
      <w:pPr>
        <w:pStyle w:val="3"/>
      </w:pPr>
      <w:r>
        <w:lastRenderedPageBreak/>
        <w:t>导出</w:t>
      </w:r>
      <w:r w:rsidR="0098654C">
        <w:t>数据</w:t>
      </w:r>
      <w:r>
        <w:t>库</w:t>
      </w:r>
      <w:r w:rsidR="0098654C">
        <w:t>备份</w:t>
      </w:r>
    </w:p>
    <w:p w:rsidR="009567FA" w:rsidRPr="009567FA" w:rsidRDefault="009567FA" w:rsidP="009567FA">
      <w:r>
        <w:rPr>
          <w:rFonts w:hint="eastAsia"/>
        </w:rPr>
        <w:t>打开新的窗口，导出数据库数据，如果数据很大（</w:t>
      </w:r>
      <w:r>
        <w:rPr>
          <w:rFonts w:hint="eastAsia"/>
        </w:rPr>
        <w:t>100G+</w:t>
      </w:r>
      <w:r>
        <w:rPr>
          <w:rFonts w:hint="eastAsia"/>
        </w:rPr>
        <w:t>），并且允许停机，可以停库直接打包数据文件迁移</w:t>
      </w:r>
    </w:p>
    <w:p w:rsidR="0098654C" w:rsidRDefault="008B5C12" w:rsidP="008B5C12">
      <w:pPr>
        <w:ind w:rightChars="-496" w:right="-1190"/>
      </w:pPr>
      <w:r w:rsidRPr="008B5C12">
        <w:t>mysql</w:t>
      </w:r>
      <w:r>
        <w:rPr>
          <w:rFonts w:hint="eastAsia"/>
        </w:rPr>
        <w:t xml:space="preserve">dump </w:t>
      </w:r>
      <w:r>
        <w:t xml:space="preserve"> -uroot -p'123456' -A</w:t>
      </w:r>
      <w:r>
        <w:rPr>
          <w:rFonts w:hint="eastAsia"/>
        </w:rPr>
        <w:t xml:space="preserve"> -B</w:t>
      </w:r>
      <w:r w:rsidRPr="008B5C12">
        <w:t>|gzip&gt;/home/tuwei/new.sql.gz</w:t>
      </w:r>
    </w:p>
    <w:p w:rsidR="009567FA" w:rsidRDefault="009567FA" w:rsidP="008B5C12">
      <w:pPr>
        <w:ind w:rightChars="-496" w:right="-1190"/>
      </w:pPr>
      <w:r>
        <w:rPr>
          <w:rFonts w:hint="eastAsia"/>
        </w:rPr>
        <w:t>-A</w:t>
      </w:r>
      <w:r>
        <w:rPr>
          <w:rFonts w:hint="eastAsia"/>
        </w:rPr>
        <w:t>表示备份所有库</w:t>
      </w:r>
      <w:r>
        <w:rPr>
          <w:rFonts w:hint="eastAsia"/>
        </w:rPr>
        <w:t xml:space="preserve"> -B</w:t>
      </w:r>
      <w:r>
        <w:rPr>
          <w:rFonts w:hint="eastAsia"/>
        </w:rPr>
        <w:t>表示增加</w:t>
      </w:r>
      <w:r>
        <w:rPr>
          <w:rFonts w:hint="eastAsia"/>
        </w:rPr>
        <w:t>use DB</w:t>
      </w:r>
      <w:r>
        <w:rPr>
          <w:rFonts w:hint="eastAsia"/>
        </w:rPr>
        <w:t>和</w:t>
      </w:r>
      <w:r>
        <w:rPr>
          <w:rFonts w:hint="eastAsia"/>
        </w:rPr>
        <w:t>drop</w:t>
      </w:r>
      <w:r>
        <w:rPr>
          <w:rFonts w:hint="eastAsia"/>
        </w:rPr>
        <w:t>等（导库时会</w:t>
      </w:r>
      <w:r w:rsidR="006366FD">
        <w:rPr>
          <w:rFonts w:hint="eastAsia"/>
        </w:rPr>
        <w:t>直接</w:t>
      </w:r>
      <w:r>
        <w:rPr>
          <w:rFonts w:hint="eastAsia"/>
        </w:rPr>
        <w:t>覆盖原有的）</w:t>
      </w:r>
    </w:p>
    <w:p w:rsidR="008B5C12" w:rsidRDefault="00F37CBE" w:rsidP="00F37CBE">
      <w:pPr>
        <w:pStyle w:val="3"/>
      </w:pPr>
      <w:r>
        <w:rPr>
          <w:rFonts w:hint="eastAsia"/>
        </w:rPr>
        <w:t>解锁主库</w:t>
      </w:r>
    </w:p>
    <w:p w:rsidR="004D1333" w:rsidRPr="004D1333" w:rsidRDefault="004D1333" w:rsidP="004D1333">
      <w:r>
        <w:rPr>
          <w:rFonts w:hint="eastAsia"/>
        </w:rPr>
        <w:t>解锁主库，恢复可写</w:t>
      </w:r>
    </w:p>
    <w:p w:rsidR="00F37CBE" w:rsidRDefault="00F37CBE" w:rsidP="00F37CBE">
      <w:r>
        <w:rPr>
          <w:rFonts w:hint="eastAsia"/>
        </w:rPr>
        <w:t xml:space="preserve"> </w:t>
      </w:r>
      <w:r>
        <w:t>mysql&gt; unlock table;</w:t>
      </w:r>
    </w:p>
    <w:p w:rsidR="00F37CBE" w:rsidRDefault="00F37CBE" w:rsidP="00F37CBE">
      <w:r>
        <w:t>Query OK, 0 rows affected (0.00 sec)</w:t>
      </w:r>
    </w:p>
    <w:p w:rsidR="00A452A3" w:rsidRDefault="00F5153F" w:rsidP="00F5153F">
      <w:pPr>
        <w:pStyle w:val="3"/>
      </w:pPr>
      <w:r>
        <w:rPr>
          <w:rFonts w:hint="eastAsia"/>
        </w:rPr>
        <w:t>从库执行操作</w:t>
      </w:r>
    </w:p>
    <w:p w:rsidR="00F5153F" w:rsidRDefault="00F5153F" w:rsidP="00F5153F">
      <w:r>
        <w:rPr>
          <w:rFonts w:hint="eastAsia"/>
        </w:rPr>
        <w:t>设置</w:t>
      </w:r>
      <w:r>
        <w:rPr>
          <w:rFonts w:hint="eastAsia"/>
        </w:rPr>
        <w:t>server-id</w:t>
      </w:r>
      <w:r>
        <w:rPr>
          <w:rFonts w:hint="eastAsia"/>
        </w:rPr>
        <w:t>值并关闭</w:t>
      </w:r>
      <w:r>
        <w:rPr>
          <w:rFonts w:hint="eastAsia"/>
        </w:rPr>
        <w:t>binlog</w:t>
      </w:r>
      <w:r>
        <w:rPr>
          <w:rFonts w:hint="eastAsia"/>
        </w:rPr>
        <w:t>参数</w:t>
      </w:r>
    </w:p>
    <w:p w:rsidR="009364A2" w:rsidRDefault="00ED0BA8" w:rsidP="009364A2">
      <w:r>
        <w:rPr>
          <w:rFonts w:hint="eastAsia"/>
        </w:rPr>
        <w:t>这里将从库</w:t>
      </w:r>
      <w:r>
        <w:rPr>
          <w:rFonts w:hint="eastAsia"/>
        </w:rPr>
        <w:t>server-id</w:t>
      </w:r>
      <w:r>
        <w:rPr>
          <w:rFonts w:hint="eastAsia"/>
        </w:rPr>
        <w:t>值设为</w:t>
      </w:r>
      <w:r>
        <w:rPr>
          <w:rFonts w:hint="eastAsia"/>
        </w:rPr>
        <w:t>2</w:t>
      </w:r>
      <w:r w:rsidR="00997EDC">
        <w:rPr>
          <w:rFonts w:hint="eastAsia"/>
        </w:rPr>
        <w:t>，</w:t>
      </w:r>
      <w:r w:rsidR="009364A2">
        <w:rPr>
          <w:rFonts w:hint="eastAsia"/>
        </w:rPr>
        <w:t>log-bin</w:t>
      </w:r>
      <w:r w:rsidR="009364A2">
        <w:rPr>
          <w:rFonts w:hint="eastAsia"/>
        </w:rPr>
        <w:t>注释掉，注意要在</w:t>
      </w:r>
      <w:r w:rsidR="009364A2">
        <w:rPr>
          <w:rFonts w:hint="eastAsia"/>
        </w:rPr>
        <w:t>mysqld</w:t>
      </w:r>
      <w:r w:rsidR="009364A2">
        <w:rPr>
          <w:rFonts w:hint="eastAsia"/>
        </w:rPr>
        <w:t>模块里设置</w:t>
      </w:r>
    </w:p>
    <w:p w:rsidR="00997EDC" w:rsidRDefault="00997EDC" w:rsidP="009364A2">
      <w:r>
        <w:rPr>
          <w:rFonts w:hint="eastAsia"/>
        </w:rPr>
        <w:t>有两种情况需要打开</w:t>
      </w:r>
      <w:r>
        <w:rPr>
          <w:rFonts w:hint="eastAsia"/>
        </w:rPr>
        <w:t>binlog</w:t>
      </w:r>
      <w:r>
        <w:rPr>
          <w:rFonts w:hint="eastAsia"/>
        </w:rPr>
        <w:t>：</w:t>
      </w:r>
    </w:p>
    <w:p w:rsidR="00997EDC" w:rsidRDefault="00997EDC" w:rsidP="00997EDC">
      <w:pPr>
        <w:pStyle w:val="a3"/>
        <w:numPr>
          <w:ilvl w:val="0"/>
          <w:numId w:val="6"/>
        </w:numPr>
        <w:ind w:firstLineChars="0"/>
      </w:pPr>
      <w:r>
        <w:rPr>
          <w:rFonts w:hint="eastAsia"/>
        </w:rPr>
        <w:t>级联同步</w:t>
      </w:r>
      <w:r>
        <w:rPr>
          <w:rFonts w:hint="eastAsia"/>
        </w:rPr>
        <w:t>A-&gt;B-&gt;C</w:t>
      </w:r>
      <w:r>
        <w:rPr>
          <w:rFonts w:hint="eastAsia"/>
        </w:rPr>
        <w:t>中间的</w:t>
      </w:r>
      <w:r>
        <w:rPr>
          <w:rFonts w:hint="eastAsia"/>
        </w:rPr>
        <w:t>B</w:t>
      </w:r>
      <w:r>
        <w:rPr>
          <w:rFonts w:hint="eastAsia"/>
        </w:rPr>
        <w:t>就要开启</w:t>
      </w:r>
    </w:p>
    <w:p w:rsidR="00997EDC" w:rsidRPr="00997EDC" w:rsidRDefault="00E66BE4" w:rsidP="00997EDC">
      <w:pPr>
        <w:pStyle w:val="a3"/>
        <w:numPr>
          <w:ilvl w:val="0"/>
          <w:numId w:val="6"/>
        </w:numPr>
        <w:ind w:firstLineChars="0"/>
      </w:pPr>
      <w:r>
        <w:rPr>
          <w:rFonts w:hint="eastAsia"/>
        </w:rPr>
        <w:t>从库做数据库备份，数据库备份需要全备及</w:t>
      </w:r>
      <w:r>
        <w:rPr>
          <w:rFonts w:hint="eastAsia"/>
        </w:rPr>
        <w:t>binlog</w:t>
      </w:r>
    </w:p>
    <w:p w:rsidR="009364A2" w:rsidRPr="00F5153F" w:rsidRDefault="009364A2" w:rsidP="009364A2">
      <w:r>
        <w:rPr>
          <w:rFonts w:hint="eastAsia"/>
        </w:rPr>
        <w:t>设置完后重启数据库</w:t>
      </w:r>
    </w:p>
    <w:p w:rsidR="004140E3" w:rsidRDefault="004140E3" w:rsidP="004140E3">
      <w:pPr>
        <w:pStyle w:val="3"/>
      </w:pPr>
      <w:r>
        <w:rPr>
          <w:rFonts w:hint="eastAsia"/>
        </w:rPr>
        <w:t>导入数据到从库</w:t>
      </w:r>
    </w:p>
    <w:p w:rsidR="004140E3" w:rsidRDefault="004140E3" w:rsidP="004140E3">
      <w:r>
        <w:rPr>
          <w:rFonts w:hint="eastAsia"/>
        </w:rPr>
        <w:t>将主库上备份的数据库文件传送到从库上进行导入，可以利用</w:t>
      </w:r>
      <w:r>
        <w:rPr>
          <w:rFonts w:hint="eastAsia"/>
        </w:rPr>
        <w:t>scp</w:t>
      </w:r>
      <w:r>
        <w:rPr>
          <w:rFonts w:hint="eastAsia"/>
        </w:rPr>
        <w:t>，</w:t>
      </w:r>
      <w:r>
        <w:rPr>
          <w:rFonts w:hint="eastAsia"/>
        </w:rPr>
        <w:t>sftp</w:t>
      </w:r>
      <w:r>
        <w:rPr>
          <w:rFonts w:hint="eastAsia"/>
        </w:rPr>
        <w:t>等命令进行传送。</w:t>
      </w:r>
    </w:p>
    <w:p w:rsidR="004140E3" w:rsidRDefault="004140E3" w:rsidP="004140E3">
      <w:r>
        <w:rPr>
          <w:rFonts w:hint="eastAsia"/>
        </w:rPr>
        <w:t>解压数据库文件</w:t>
      </w:r>
    </w:p>
    <w:p w:rsidR="004140E3" w:rsidRDefault="004140E3" w:rsidP="004140E3">
      <w:r>
        <w:t>gzip -d new.sql.gz</w:t>
      </w:r>
    </w:p>
    <w:p w:rsidR="004140E3" w:rsidRDefault="004140E3" w:rsidP="004140E3">
      <w:r>
        <w:rPr>
          <w:rFonts w:hint="eastAsia"/>
        </w:rPr>
        <w:t>导入数据库</w:t>
      </w:r>
    </w:p>
    <w:p w:rsidR="00A452A3" w:rsidRPr="00A452A3" w:rsidRDefault="004140E3" w:rsidP="004140E3">
      <w:r>
        <w:t>mysql -uroot -p'123456' &lt;new.sql</w:t>
      </w:r>
    </w:p>
    <w:p w:rsidR="00F37CBE" w:rsidRDefault="000A0DEA" w:rsidP="000A0DEA">
      <w:pPr>
        <w:pStyle w:val="3"/>
      </w:pPr>
      <w:r>
        <w:rPr>
          <w:rFonts w:hint="eastAsia"/>
        </w:rPr>
        <w:t>配置从库同步参数</w:t>
      </w:r>
    </w:p>
    <w:p w:rsidR="00F37CBE" w:rsidRDefault="00EB6BCC" w:rsidP="00F37CBE">
      <w:r>
        <w:rPr>
          <w:rFonts w:hint="eastAsia"/>
        </w:rPr>
        <w:t>可以不用登陆数据库里面进行操作，快速执行</w:t>
      </w:r>
      <w:r>
        <w:rPr>
          <w:rFonts w:hint="eastAsia"/>
        </w:rPr>
        <w:t>change master</w:t>
      </w:r>
      <w:r>
        <w:rPr>
          <w:rFonts w:hint="eastAsia"/>
        </w:rPr>
        <w:t>语句（适合脚本里操作）</w:t>
      </w:r>
    </w:p>
    <w:p w:rsidR="00EB6BCC" w:rsidRDefault="00EB6BCC" w:rsidP="00EB6BCC">
      <w:r>
        <w:t>cat |mysql -uroot -p'123456' &lt;&lt;EOF</w:t>
      </w:r>
    </w:p>
    <w:p w:rsidR="00EB6BCC" w:rsidRDefault="00EB6BCC" w:rsidP="00EB6BCC">
      <w:r>
        <w:lastRenderedPageBreak/>
        <w:t>&gt; CHANGE MASTER TO</w:t>
      </w:r>
    </w:p>
    <w:p w:rsidR="00EB6BCC" w:rsidRDefault="00EB6BCC" w:rsidP="00EB6BCC">
      <w:r>
        <w:t>&gt; MASTER_HOST='192.168.132.10',</w:t>
      </w:r>
    </w:p>
    <w:p w:rsidR="00EB6BCC" w:rsidRDefault="00EB6BCC" w:rsidP="00EB6BCC">
      <w:r>
        <w:t>&gt; MASTER_PORT=3306,</w:t>
      </w:r>
    </w:p>
    <w:p w:rsidR="00EB6BCC" w:rsidRDefault="00EB6BCC" w:rsidP="00EB6BCC">
      <w:r>
        <w:t>&gt; MASTER_USER='rep',</w:t>
      </w:r>
    </w:p>
    <w:p w:rsidR="00EB6BCC" w:rsidRDefault="00EB6BCC" w:rsidP="00EB6BCC">
      <w:r>
        <w:t>&gt; MASTER_PASSWORD='rep99',</w:t>
      </w:r>
    </w:p>
    <w:p w:rsidR="00EB6BCC" w:rsidRDefault="00EB6BCC" w:rsidP="00EB6BCC">
      <w:r>
        <w:t>&gt; MASTER_LOG_FILE='mysql-bin.000001',</w:t>
      </w:r>
    </w:p>
    <w:p w:rsidR="00EB6BCC" w:rsidRDefault="00EB6BCC" w:rsidP="00EB6BCC">
      <w:r>
        <w:t>&gt; MASTER_LOG_POS=1336;</w:t>
      </w:r>
    </w:p>
    <w:p w:rsidR="00EB6BCC" w:rsidRPr="00F37CBE" w:rsidRDefault="00EB6BCC" w:rsidP="00EB6BCC">
      <w:r>
        <w:t>&gt; EOF</w:t>
      </w:r>
    </w:p>
    <w:p w:rsidR="008B5C12" w:rsidRPr="00ED7BEC" w:rsidRDefault="008B5C12" w:rsidP="00ED7BEC"/>
    <w:p w:rsidR="00692E5D" w:rsidRDefault="001450FE" w:rsidP="001450FE">
      <w:pPr>
        <w:pStyle w:val="3"/>
      </w:pPr>
      <w:r>
        <w:t>启动从库同步开关</w:t>
      </w:r>
    </w:p>
    <w:p w:rsidR="001450FE" w:rsidRDefault="001450FE" w:rsidP="001450FE">
      <w:r w:rsidRPr="001450FE">
        <w:t>slave start;</w:t>
      </w:r>
    </w:p>
    <w:p w:rsidR="00206AD8" w:rsidRDefault="00206AD8" w:rsidP="001450FE">
      <w:r>
        <w:rPr>
          <w:rFonts w:hint="eastAsia"/>
        </w:rPr>
        <w:t>然后查看从库状态</w:t>
      </w:r>
    </w:p>
    <w:p w:rsidR="00206AD8" w:rsidRDefault="00206AD8" w:rsidP="001450FE">
      <w:r w:rsidRPr="00206AD8">
        <w:t>show slave status\G;</w:t>
      </w:r>
    </w:p>
    <w:p w:rsidR="00206AD8" w:rsidRDefault="00206AD8" w:rsidP="001450FE">
      <w:r>
        <w:rPr>
          <w:rFonts w:hint="eastAsia"/>
        </w:rPr>
        <w:t>查看关键的三点</w:t>
      </w:r>
    </w:p>
    <w:p w:rsidR="00206AD8" w:rsidRDefault="00206AD8" w:rsidP="00206AD8">
      <w:r>
        <w:t>Slave_IO_Running: Yes</w:t>
      </w:r>
    </w:p>
    <w:p w:rsidR="00206AD8" w:rsidRDefault="00206AD8" w:rsidP="00206AD8">
      <w:r>
        <w:t>Slave_SQL_Running: Yes</w:t>
      </w:r>
    </w:p>
    <w:p w:rsidR="00206AD8" w:rsidRDefault="00206AD8" w:rsidP="00206AD8">
      <w:r w:rsidRPr="00206AD8">
        <w:t>Seconds_Behind_Master: 0</w:t>
      </w:r>
    </w:p>
    <w:p w:rsidR="00E44A24" w:rsidRDefault="00F7583B" w:rsidP="00206AD8">
      <w:r>
        <w:rPr>
          <w:rFonts w:hint="eastAsia"/>
        </w:rPr>
        <w:t>表示同步完成</w:t>
      </w:r>
    </w:p>
    <w:p w:rsidR="00A97D66" w:rsidRPr="001450FE" w:rsidRDefault="00A97D66" w:rsidP="00206AD8">
      <w:r>
        <w:rPr>
          <w:rFonts w:hint="eastAsia"/>
        </w:rPr>
        <w:t>查看同步进程：</w:t>
      </w:r>
      <w:r>
        <w:rPr>
          <w:rFonts w:hint="eastAsia"/>
        </w:rPr>
        <w:t>show processlist;</w:t>
      </w:r>
    </w:p>
    <w:p w:rsidR="001450FE" w:rsidRDefault="00DA3661" w:rsidP="00692E5D">
      <w:r>
        <w:t>binlog</w:t>
      </w:r>
      <w:r>
        <w:t>文件查看可以通过</w:t>
      </w:r>
      <w:r>
        <w:t>mysqlbinlog</w:t>
      </w:r>
      <w:r>
        <w:t>命令</w:t>
      </w:r>
      <w:r>
        <w:rPr>
          <w:rFonts w:hint="eastAsia"/>
        </w:rPr>
        <w:t>。</w:t>
      </w:r>
    </w:p>
    <w:p w:rsidR="00692E5D" w:rsidRDefault="0041516B" w:rsidP="00B85E2A">
      <w:pPr>
        <w:pStyle w:val="3"/>
      </w:pPr>
      <w:r>
        <w:t>生产环境主从库同步配置</w:t>
      </w:r>
    </w:p>
    <w:p w:rsidR="00B85E2A" w:rsidRDefault="00B85E2A" w:rsidP="00B85E2A">
      <w:r>
        <w:rPr>
          <w:rFonts w:hint="eastAsia"/>
        </w:rPr>
        <w:t>第一次做从库</w:t>
      </w:r>
    </w:p>
    <w:p w:rsidR="00B85E2A" w:rsidRDefault="00B85E2A" w:rsidP="00B85E2A">
      <w:pPr>
        <w:pStyle w:val="a3"/>
        <w:numPr>
          <w:ilvl w:val="0"/>
          <w:numId w:val="7"/>
        </w:numPr>
        <w:ind w:firstLineChars="0"/>
      </w:pPr>
      <w:r>
        <w:rPr>
          <w:rFonts w:hint="eastAsia"/>
        </w:rPr>
        <w:t>申请设备资源，用来做从库服务器</w:t>
      </w:r>
    </w:p>
    <w:p w:rsidR="00B85E2A" w:rsidRDefault="00B85E2A" w:rsidP="00B85E2A">
      <w:pPr>
        <w:pStyle w:val="a3"/>
        <w:numPr>
          <w:ilvl w:val="0"/>
          <w:numId w:val="7"/>
        </w:numPr>
        <w:ind w:firstLineChars="0"/>
      </w:pPr>
      <w:r>
        <w:rPr>
          <w:rFonts w:hint="eastAsia"/>
        </w:rPr>
        <w:t>方案文档和实施步骤</w:t>
      </w:r>
    </w:p>
    <w:p w:rsidR="00731DCF" w:rsidRDefault="00731DCF" w:rsidP="00731DCF">
      <w:pPr>
        <w:pStyle w:val="a3"/>
        <w:ind w:left="780" w:firstLineChars="0" w:firstLine="0"/>
      </w:pPr>
      <w:r>
        <w:rPr>
          <w:rFonts w:hint="eastAsia"/>
        </w:rPr>
        <w:t>服务器只有主库，而且已经上线应用，做从库可能需要和公司申请停机维护时间</w:t>
      </w:r>
      <w:r w:rsidR="009F714B">
        <w:rPr>
          <w:rFonts w:hint="eastAsia"/>
        </w:rPr>
        <w:t>（确认这段时间可以做一次全备）。当然，也可以在定时任务</w:t>
      </w:r>
      <w:r w:rsidR="00936BB3">
        <w:rPr>
          <w:rFonts w:hint="eastAsia"/>
        </w:rPr>
        <w:t>里实现。</w:t>
      </w:r>
    </w:p>
    <w:p w:rsidR="00936BB3" w:rsidRDefault="00936BB3" w:rsidP="00936BB3">
      <w:pPr>
        <w:pStyle w:val="a3"/>
        <w:numPr>
          <w:ilvl w:val="0"/>
          <w:numId w:val="8"/>
        </w:numPr>
        <w:ind w:firstLineChars="0"/>
      </w:pPr>
      <w:r>
        <w:rPr>
          <w:rFonts w:hint="eastAsia"/>
        </w:rPr>
        <w:t>锁表备份全备一份</w:t>
      </w:r>
    </w:p>
    <w:p w:rsidR="00936BB3" w:rsidRPr="00B85E2A" w:rsidRDefault="00936BB3" w:rsidP="00936BB3">
      <w:pPr>
        <w:pStyle w:val="a3"/>
        <w:numPr>
          <w:ilvl w:val="0"/>
          <w:numId w:val="8"/>
        </w:numPr>
        <w:ind w:firstLineChars="0"/>
      </w:pPr>
      <w:r>
        <w:rPr>
          <w:rFonts w:hint="eastAsia"/>
        </w:rPr>
        <w:lastRenderedPageBreak/>
        <w:t>锁表前后</w:t>
      </w:r>
      <w:r w:rsidR="00701F57">
        <w:rPr>
          <w:rFonts w:hint="eastAsia"/>
        </w:rPr>
        <w:t>取得</w:t>
      </w:r>
      <w:r w:rsidR="00701F57">
        <w:rPr>
          <w:rFonts w:hint="eastAsia"/>
        </w:rPr>
        <w:t>show master status</w:t>
      </w:r>
      <w:r w:rsidR="00701F57">
        <w:rPr>
          <w:rFonts w:hint="eastAsia"/>
        </w:rPr>
        <w:t>值记录日志里</w:t>
      </w:r>
    </w:p>
    <w:p w:rsidR="00692E5D" w:rsidRDefault="00A443FF" w:rsidP="00A443FF">
      <w:pPr>
        <w:pStyle w:val="3"/>
      </w:pPr>
      <w:r>
        <w:t>指定库或忽略库同步</w:t>
      </w:r>
    </w:p>
    <w:p w:rsidR="00692E5D" w:rsidRDefault="00A443FF" w:rsidP="00692E5D">
      <w:r>
        <w:t>实际生产环境中</w:t>
      </w:r>
      <w:r>
        <w:rPr>
          <w:rFonts w:hint="eastAsia"/>
        </w:rPr>
        <w:t>，</w:t>
      </w:r>
      <w:r>
        <w:t>一般主从库</w:t>
      </w:r>
      <w:r w:rsidR="008E3DA9">
        <w:t>授权方式不同</w:t>
      </w:r>
      <w:r w:rsidR="008E3DA9">
        <w:rPr>
          <w:rFonts w:hint="eastAsia"/>
        </w:rPr>
        <w:t>，</w:t>
      </w:r>
      <w:r w:rsidR="008E3DA9">
        <w:t>主库负责写操作而从库只负责读操作</w:t>
      </w:r>
      <w:r w:rsidR="008E3DA9">
        <w:rPr>
          <w:rFonts w:hint="eastAsia"/>
        </w:rPr>
        <w:t>。</w:t>
      </w:r>
    </w:p>
    <w:p w:rsidR="000505AF" w:rsidRDefault="000505AF" w:rsidP="00692E5D">
      <w:r>
        <w:rPr>
          <w:rFonts w:hint="eastAsia"/>
        </w:rPr>
        <w:t>可以采用</w:t>
      </w:r>
      <w:r>
        <w:rPr>
          <w:rFonts w:hint="eastAsia"/>
        </w:rPr>
        <w:t xml:space="preserve">grant </w:t>
      </w:r>
      <w:r>
        <w:rPr>
          <w:rFonts w:hint="eastAsia"/>
        </w:rPr>
        <w:t>授权，最简单的办法是在主库配置忽略表参数。如</w:t>
      </w:r>
    </w:p>
    <w:p w:rsidR="000505AF" w:rsidRDefault="000505AF" w:rsidP="00692E5D">
      <w:r>
        <w:rPr>
          <w:rFonts w:hint="eastAsia"/>
        </w:rPr>
        <w:t>binlog-ignore-db</w:t>
      </w:r>
      <w:r w:rsidR="008961F8">
        <w:rPr>
          <w:rFonts w:hint="eastAsia"/>
        </w:rPr>
        <w:t xml:space="preserve"> </w:t>
      </w:r>
      <w:r>
        <w:rPr>
          <w:rFonts w:hint="eastAsia"/>
        </w:rPr>
        <w:t>=</w:t>
      </w:r>
      <w:r w:rsidR="008961F8">
        <w:rPr>
          <w:rFonts w:hint="eastAsia"/>
        </w:rPr>
        <w:t xml:space="preserve"> </w:t>
      </w:r>
      <w:r w:rsidR="00011200" w:rsidRPr="00011200">
        <w:t>information_schema</w:t>
      </w:r>
    </w:p>
    <w:p w:rsidR="00011200" w:rsidRDefault="00011200" w:rsidP="00011200">
      <w:r>
        <w:rPr>
          <w:rFonts w:hint="eastAsia"/>
        </w:rPr>
        <w:t>binlog-ignore-db</w:t>
      </w:r>
      <w:r w:rsidR="008961F8">
        <w:rPr>
          <w:rFonts w:hint="eastAsia"/>
        </w:rPr>
        <w:t xml:space="preserve"> </w:t>
      </w:r>
      <w:r>
        <w:rPr>
          <w:rFonts w:hint="eastAsia"/>
        </w:rPr>
        <w:t>=</w:t>
      </w:r>
      <w:r w:rsidR="008961F8">
        <w:rPr>
          <w:rFonts w:hint="eastAsia"/>
        </w:rPr>
        <w:t xml:space="preserve"> </w:t>
      </w:r>
      <w:r>
        <w:rPr>
          <w:rFonts w:hint="eastAsia"/>
        </w:rPr>
        <w:t>mysql</w:t>
      </w:r>
    </w:p>
    <w:p w:rsidR="00011200" w:rsidRDefault="00011200" w:rsidP="00011200">
      <w:r>
        <w:rPr>
          <w:rFonts w:hint="eastAsia"/>
        </w:rPr>
        <w:t>提示：</w:t>
      </w:r>
      <w:r w:rsidR="00B83A31">
        <w:rPr>
          <w:rFonts w:hint="eastAsia"/>
        </w:rPr>
        <w:t>忽略记录</w:t>
      </w:r>
      <w:r w:rsidR="00B83A31">
        <w:rPr>
          <w:rFonts w:hint="eastAsia"/>
        </w:rPr>
        <w:t>binlog</w:t>
      </w:r>
      <w:r w:rsidR="00B83A31">
        <w:rPr>
          <w:rFonts w:hint="eastAsia"/>
        </w:rPr>
        <w:t>日志的参数</w:t>
      </w:r>
      <w:r w:rsidR="00B83A31">
        <w:rPr>
          <w:rFonts w:hint="eastAsia"/>
        </w:rPr>
        <w:t>binlog-ignore-db</w:t>
      </w:r>
      <w:r w:rsidR="00B83A31">
        <w:rPr>
          <w:rFonts w:hint="eastAsia"/>
        </w:rPr>
        <w:t>一般用于系统的库和表。</w:t>
      </w:r>
    </w:p>
    <w:p w:rsidR="00011200" w:rsidRDefault="00AE58EC" w:rsidP="00692E5D">
      <w:r>
        <w:rPr>
          <w:rFonts w:hint="eastAsia"/>
        </w:rPr>
        <w:t>replicate-ignore-db</w:t>
      </w:r>
      <w:r w:rsidR="008961F8">
        <w:rPr>
          <w:rFonts w:hint="eastAsia"/>
        </w:rPr>
        <w:t xml:space="preserve"> </w:t>
      </w:r>
      <w:r>
        <w:rPr>
          <w:rFonts w:hint="eastAsia"/>
        </w:rPr>
        <w:t>=</w:t>
      </w:r>
      <w:r w:rsidR="008961F8">
        <w:rPr>
          <w:rFonts w:hint="eastAsia"/>
        </w:rPr>
        <w:t xml:space="preserve"> </w:t>
      </w:r>
      <w:r>
        <w:rPr>
          <w:rFonts w:hint="eastAsia"/>
        </w:rPr>
        <w:t>mysql    ---</w:t>
      </w:r>
      <w:r>
        <w:rPr>
          <w:rFonts w:hint="eastAsia"/>
        </w:rPr>
        <w:t>如果要</w:t>
      </w:r>
      <w:r>
        <w:rPr>
          <w:rFonts w:hint="eastAsia"/>
        </w:rPr>
        <w:t>-</w:t>
      </w:r>
      <w:r>
        <w:rPr>
          <w:rFonts w:hint="eastAsia"/>
        </w:rPr>
        <w:t>不同步</w:t>
      </w:r>
      <w:r>
        <w:rPr>
          <w:rFonts w:hint="eastAsia"/>
        </w:rPr>
        <w:t>mysql</w:t>
      </w:r>
      <w:r>
        <w:rPr>
          <w:rFonts w:hint="eastAsia"/>
        </w:rPr>
        <w:t>库。</w:t>
      </w:r>
    </w:p>
    <w:p w:rsidR="00AE58EC" w:rsidRDefault="00AE58EC" w:rsidP="00692E5D">
      <w:r>
        <w:rPr>
          <w:rFonts w:hint="eastAsia"/>
        </w:rPr>
        <w:t>结论：</w:t>
      </w:r>
      <w:r w:rsidR="00E958D1">
        <w:rPr>
          <w:rFonts w:hint="eastAsia"/>
        </w:rPr>
        <w:t>如果要想在从库上忽略</w:t>
      </w:r>
      <w:r w:rsidR="00E958D1">
        <w:rPr>
          <w:rFonts w:hint="eastAsia"/>
        </w:rPr>
        <w:t>mysql</w:t>
      </w:r>
      <w:r w:rsidR="00E958D1">
        <w:rPr>
          <w:rFonts w:hint="eastAsia"/>
        </w:rPr>
        <w:t>同步，方法：</w:t>
      </w:r>
    </w:p>
    <w:p w:rsidR="00E958D1" w:rsidRDefault="00E958D1" w:rsidP="00E958D1">
      <w:pPr>
        <w:pStyle w:val="a3"/>
        <w:numPr>
          <w:ilvl w:val="0"/>
          <w:numId w:val="9"/>
        </w:numPr>
        <w:ind w:firstLineChars="0"/>
      </w:pPr>
      <w:r>
        <w:rPr>
          <w:rFonts w:hint="eastAsia"/>
        </w:rPr>
        <w:t>主从库上分别设置</w:t>
      </w:r>
      <w:r>
        <w:rPr>
          <w:rFonts w:hint="eastAsia"/>
        </w:rPr>
        <w:t>replicate-ignore-db</w:t>
      </w:r>
      <w:r w:rsidR="008961F8">
        <w:rPr>
          <w:rFonts w:hint="eastAsia"/>
        </w:rPr>
        <w:t xml:space="preserve"> </w:t>
      </w:r>
      <w:r>
        <w:rPr>
          <w:rFonts w:hint="eastAsia"/>
        </w:rPr>
        <w:t>=</w:t>
      </w:r>
      <w:r w:rsidR="008961F8">
        <w:rPr>
          <w:rFonts w:hint="eastAsia"/>
        </w:rPr>
        <w:t xml:space="preserve"> </w:t>
      </w:r>
      <w:r>
        <w:rPr>
          <w:rFonts w:hint="eastAsia"/>
        </w:rPr>
        <w:t>mysql</w:t>
      </w:r>
    </w:p>
    <w:p w:rsidR="00E958D1" w:rsidRDefault="0045580D" w:rsidP="00E958D1">
      <w:r>
        <w:rPr>
          <w:rFonts w:hint="eastAsia"/>
        </w:rPr>
        <w:t>2.</w:t>
      </w:r>
      <w:r w:rsidR="00E958D1">
        <w:rPr>
          <w:rFonts w:hint="eastAsia"/>
        </w:rPr>
        <w:t>在主库上设置</w:t>
      </w:r>
      <w:r w:rsidR="00E958D1">
        <w:rPr>
          <w:rFonts w:hint="eastAsia"/>
        </w:rPr>
        <w:t>binlog-ignore-db</w:t>
      </w:r>
      <w:r w:rsidR="008961F8">
        <w:rPr>
          <w:rFonts w:hint="eastAsia"/>
        </w:rPr>
        <w:t xml:space="preserve"> </w:t>
      </w:r>
      <w:r w:rsidR="00E958D1">
        <w:rPr>
          <w:rFonts w:hint="eastAsia"/>
        </w:rPr>
        <w:t>=</w:t>
      </w:r>
      <w:r w:rsidR="008961F8">
        <w:rPr>
          <w:rFonts w:hint="eastAsia"/>
        </w:rPr>
        <w:t xml:space="preserve"> </w:t>
      </w:r>
      <w:r w:rsidR="00E958D1">
        <w:rPr>
          <w:rFonts w:hint="eastAsia"/>
        </w:rPr>
        <w:t>mysql</w:t>
      </w:r>
      <w:r>
        <w:rPr>
          <w:rFonts w:hint="eastAsia"/>
        </w:rPr>
        <w:t xml:space="preserve"> </w:t>
      </w:r>
      <w:r>
        <w:rPr>
          <w:rFonts w:hint="eastAsia"/>
        </w:rPr>
        <w:t>不记录有关</w:t>
      </w:r>
      <w:r>
        <w:rPr>
          <w:rFonts w:hint="eastAsia"/>
        </w:rPr>
        <w:t>mysql</w:t>
      </w:r>
      <w:r>
        <w:rPr>
          <w:rFonts w:hint="eastAsia"/>
        </w:rPr>
        <w:t>更新的</w:t>
      </w:r>
      <w:r>
        <w:rPr>
          <w:rFonts w:hint="eastAsia"/>
        </w:rPr>
        <w:t>binlog</w:t>
      </w:r>
    </w:p>
    <w:p w:rsidR="00E958D1" w:rsidRDefault="00B51E99" w:rsidP="0045580D">
      <w:pPr>
        <w:pStyle w:val="a3"/>
        <w:ind w:left="780" w:firstLineChars="0" w:firstLine="0"/>
      </w:pPr>
      <w:r>
        <w:rPr>
          <w:rFonts w:hint="eastAsia"/>
        </w:rPr>
        <w:t>该方法在</w:t>
      </w:r>
      <w:r>
        <w:rPr>
          <w:rFonts w:hint="eastAsia"/>
        </w:rPr>
        <w:t>mysql5.1</w:t>
      </w:r>
      <w:r>
        <w:rPr>
          <w:rFonts w:hint="eastAsia"/>
        </w:rPr>
        <w:t>版本中测试成功，</w:t>
      </w:r>
      <w:r>
        <w:rPr>
          <w:rFonts w:hint="eastAsia"/>
        </w:rPr>
        <w:t>5.5</w:t>
      </w:r>
      <w:r>
        <w:rPr>
          <w:rFonts w:hint="eastAsia"/>
        </w:rPr>
        <w:t>或更高版本可能参数不同。</w:t>
      </w:r>
    </w:p>
    <w:p w:rsidR="00B51E99" w:rsidRDefault="00B51E99" w:rsidP="00B51E99">
      <w:pPr>
        <w:pStyle w:val="2"/>
      </w:pPr>
      <w:r>
        <w:rPr>
          <w:rFonts w:hint="eastAsia"/>
        </w:rPr>
        <w:t>MySql</w:t>
      </w:r>
      <w:r>
        <w:rPr>
          <w:rFonts w:hint="eastAsia"/>
        </w:rPr>
        <w:t>主从复制故障解决</w:t>
      </w:r>
    </w:p>
    <w:p w:rsidR="00AE58EC" w:rsidRDefault="00232F94" w:rsidP="00692E5D">
      <w:r>
        <w:t>模拟错误</w:t>
      </w:r>
      <w:r>
        <w:rPr>
          <w:rFonts w:hint="eastAsia"/>
        </w:rPr>
        <w:t>：</w:t>
      </w:r>
      <w:r>
        <w:t>模拟重现故障的能力是运维人员最重要的能力</w:t>
      </w:r>
      <w:r>
        <w:rPr>
          <w:rFonts w:hint="eastAsia"/>
        </w:rPr>
        <w:t>。</w:t>
      </w:r>
    </w:p>
    <w:p w:rsidR="00692E5D" w:rsidRDefault="00FD3364" w:rsidP="00692E5D">
      <w:r>
        <w:t>常规不同步处理方法</w:t>
      </w:r>
      <w:r>
        <w:rPr>
          <w:rFonts w:hint="eastAsia"/>
        </w:rPr>
        <w:t>：</w:t>
      </w:r>
    </w:p>
    <w:p w:rsidR="0067321F" w:rsidRDefault="0067321F" w:rsidP="0048111C">
      <w:pPr>
        <w:pStyle w:val="3"/>
      </w:pPr>
      <w:r>
        <w:rPr>
          <w:rFonts w:hint="eastAsia"/>
        </w:rPr>
        <w:t>方法一</w:t>
      </w:r>
    </w:p>
    <w:p w:rsidR="0067321F" w:rsidRDefault="0067321F" w:rsidP="00692E5D"/>
    <w:p w:rsidR="00FD3364" w:rsidRDefault="00FD3364" w:rsidP="00692E5D">
      <w:r>
        <w:rPr>
          <w:rFonts w:hint="eastAsia"/>
        </w:rPr>
        <w:t>进入数据库：</w:t>
      </w:r>
    </w:p>
    <w:p w:rsidR="00FD3364" w:rsidRDefault="00FD3364" w:rsidP="00692E5D"/>
    <w:p w:rsidR="00FD3364" w:rsidRDefault="00FD3364" w:rsidP="00692E5D">
      <w:r>
        <w:rPr>
          <w:rFonts w:hint="eastAsia"/>
        </w:rPr>
        <w:t>stop slave;</w:t>
      </w:r>
    </w:p>
    <w:p w:rsidR="00FD3364" w:rsidRDefault="00FD3364" w:rsidP="00692E5D">
      <w:r>
        <w:rPr>
          <w:rFonts w:hint="eastAsia"/>
        </w:rPr>
        <w:t>set global sql_slave_skip_counter =1;</w:t>
      </w:r>
    </w:p>
    <w:p w:rsidR="00FD3364" w:rsidRDefault="00FD3364" w:rsidP="00692E5D">
      <w:r>
        <w:rPr>
          <w:rFonts w:hint="eastAsia"/>
        </w:rPr>
        <w:t>start slave;</w:t>
      </w:r>
    </w:p>
    <w:p w:rsidR="00FD3364" w:rsidRDefault="001A3EF4" w:rsidP="002B56A4">
      <w:pPr>
        <w:pStyle w:val="a3"/>
        <w:numPr>
          <w:ilvl w:val="0"/>
          <w:numId w:val="10"/>
        </w:numPr>
        <w:ind w:firstLineChars="0"/>
      </w:pPr>
      <w:r>
        <w:rPr>
          <w:rFonts w:hint="eastAsia"/>
        </w:rPr>
        <w:t>对于普通互联网业务。忽略问题不是很大。当然，要确认不影响公司业务前提</w:t>
      </w:r>
    </w:p>
    <w:p w:rsidR="002B56A4" w:rsidRDefault="002B56A4" w:rsidP="002B56A4">
      <w:pPr>
        <w:pStyle w:val="a3"/>
        <w:numPr>
          <w:ilvl w:val="0"/>
          <w:numId w:val="10"/>
        </w:numPr>
        <w:ind w:firstLineChars="0"/>
      </w:pPr>
      <w:r>
        <w:rPr>
          <w:rFonts w:hint="eastAsia"/>
        </w:rPr>
        <w:t>主从数据不一致更重要还是保持主从同步持续状态更重要，需要根据业务来选择</w:t>
      </w:r>
    </w:p>
    <w:p w:rsidR="002B56A4" w:rsidRDefault="0048111C" w:rsidP="0048111C">
      <w:pPr>
        <w:pStyle w:val="3"/>
      </w:pPr>
      <w:r>
        <w:lastRenderedPageBreak/>
        <w:t>方法二</w:t>
      </w:r>
    </w:p>
    <w:p w:rsidR="0048111C" w:rsidRDefault="0048111C" w:rsidP="0048111C">
      <w:r>
        <w:rPr>
          <w:rFonts w:hint="eastAsia"/>
        </w:rPr>
        <w:t>根据错误号跳过错误</w:t>
      </w:r>
    </w:p>
    <w:p w:rsidR="0048111C" w:rsidRDefault="0048111C" w:rsidP="0048111C">
      <w:r>
        <w:rPr>
          <w:rFonts w:hint="eastAsia"/>
        </w:rPr>
        <w:t>在配置文件中添加</w:t>
      </w:r>
    </w:p>
    <w:p w:rsidR="0048111C" w:rsidRDefault="0048111C" w:rsidP="0048111C">
      <w:r>
        <w:rPr>
          <w:rFonts w:hint="eastAsia"/>
        </w:rPr>
        <w:t>slave-skip-errors = xxx</w:t>
      </w:r>
      <w:r w:rsidR="00422F35">
        <w:rPr>
          <w:rFonts w:hint="eastAsia"/>
        </w:rPr>
        <w:t xml:space="preserve">   ----</w:t>
      </w:r>
      <w:r w:rsidR="00422F35">
        <w:rPr>
          <w:rFonts w:hint="eastAsia"/>
        </w:rPr>
        <w:t>一般入库重复导致的失败可以忽略</w:t>
      </w:r>
    </w:p>
    <w:p w:rsidR="000A4619" w:rsidRDefault="000A4619" w:rsidP="000A4619">
      <w:pPr>
        <w:pStyle w:val="2"/>
      </w:pPr>
      <w:r>
        <w:rPr>
          <w:rFonts w:hint="eastAsia"/>
        </w:rPr>
        <w:t>mysql</w:t>
      </w:r>
      <w:r w:rsidR="00097A34">
        <w:rPr>
          <w:rFonts w:hint="eastAsia"/>
        </w:rPr>
        <w:t>双</w:t>
      </w:r>
      <w:r>
        <w:rPr>
          <w:rFonts w:hint="eastAsia"/>
        </w:rPr>
        <w:t>主或多主同步</w:t>
      </w:r>
    </w:p>
    <w:p w:rsidR="0088281D" w:rsidRPr="0088281D" w:rsidRDefault="0088281D" w:rsidP="0088281D">
      <w:r>
        <w:rPr>
          <w:rFonts w:hint="eastAsia"/>
        </w:rPr>
        <w:t>除了参数</w:t>
      </w:r>
    </w:p>
    <w:p w:rsidR="005F0394" w:rsidRDefault="005F0394" w:rsidP="005F0394">
      <w:r>
        <w:rPr>
          <w:rFonts w:hint="eastAsia"/>
        </w:rPr>
        <w:t>log-bin</w:t>
      </w:r>
    </w:p>
    <w:p w:rsidR="005F0394" w:rsidRDefault="005F0394" w:rsidP="005F0394">
      <w:r>
        <w:rPr>
          <w:rFonts w:hint="eastAsia"/>
        </w:rPr>
        <w:t>log-slave-updates</w:t>
      </w:r>
    </w:p>
    <w:p w:rsidR="005F0394" w:rsidRDefault="005F0394" w:rsidP="005F0394">
      <w:r>
        <w:rPr>
          <w:rFonts w:hint="eastAsia"/>
        </w:rPr>
        <w:t>server-id</w:t>
      </w:r>
    </w:p>
    <w:p w:rsidR="00D0416B" w:rsidRPr="005F0394" w:rsidRDefault="00D0416B" w:rsidP="005F0394">
      <w:r>
        <w:rPr>
          <w:rFonts w:hint="eastAsia"/>
        </w:rPr>
        <w:t>还有以下两个参数</w:t>
      </w:r>
    </w:p>
    <w:p w:rsidR="008A77B0" w:rsidRDefault="008A77B0" w:rsidP="000A4619">
      <w:r>
        <w:rPr>
          <w:rFonts w:hint="eastAsia"/>
        </w:rPr>
        <w:t>mysql</w:t>
      </w:r>
      <w:r>
        <w:rPr>
          <w:rFonts w:hint="eastAsia"/>
        </w:rPr>
        <w:t>主主同步关键参数：</w:t>
      </w:r>
    </w:p>
    <w:p w:rsidR="009C4A00" w:rsidRDefault="009C4A00" w:rsidP="000A4619">
      <w:r>
        <w:rPr>
          <w:rFonts w:hint="eastAsia"/>
        </w:rPr>
        <w:t>解决主键自增变量冲突：</w:t>
      </w:r>
    </w:p>
    <w:p w:rsidR="008A77B0" w:rsidRDefault="001D6CDD" w:rsidP="000A4619">
      <w:r>
        <w:rPr>
          <w:rFonts w:hint="eastAsia"/>
        </w:rPr>
        <w:t>master1;</w:t>
      </w:r>
    </w:p>
    <w:p w:rsidR="001D6CDD" w:rsidRDefault="001D6CDD" w:rsidP="000A4619">
      <w:r>
        <w:rPr>
          <w:rFonts w:hint="eastAsia"/>
        </w:rPr>
        <w:t>auto_increment_increment = 2  -----</w:t>
      </w:r>
      <w:r>
        <w:rPr>
          <w:rFonts w:hint="eastAsia"/>
        </w:rPr>
        <w:t>自增</w:t>
      </w:r>
      <w:r>
        <w:rPr>
          <w:rFonts w:hint="eastAsia"/>
        </w:rPr>
        <w:t>ID</w:t>
      </w:r>
      <w:r>
        <w:rPr>
          <w:rFonts w:hint="eastAsia"/>
        </w:rPr>
        <w:t>的间隔</w:t>
      </w:r>
    </w:p>
    <w:p w:rsidR="001D6CDD" w:rsidRDefault="003B390D" w:rsidP="000A4619">
      <w:r>
        <w:rPr>
          <w:rFonts w:hint="eastAsia"/>
        </w:rPr>
        <w:t>auto_increment_offset = 1    ------ID</w:t>
      </w:r>
      <w:r>
        <w:rPr>
          <w:rFonts w:hint="eastAsia"/>
        </w:rPr>
        <w:t>的初始位置</w:t>
      </w:r>
    </w:p>
    <w:p w:rsidR="003B390D" w:rsidRDefault="003B390D" w:rsidP="000A4619">
      <w:r>
        <w:rPr>
          <w:rFonts w:hint="eastAsia"/>
        </w:rPr>
        <w:t>（将形成</w:t>
      </w:r>
      <w:r>
        <w:rPr>
          <w:rFonts w:hint="eastAsia"/>
        </w:rPr>
        <w:t>1,3,5,7...</w:t>
      </w:r>
      <w:r>
        <w:rPr>
          <w:rFonts w:hint="eastAsia"/>
        </w:rPr>
        <w:t>序列）</w:t>
      </w:r>
    </w:p>
    <w:p w:rsidR="003B390D" w:rsidRDefault="003B390D" w:rsidP="003B390D">
      <w:r>
        <w:rPr>
          <w:rFonts w:hint="eastAsia"/>
        </w:rPr>
        <w:t>master2;</w:t>
      </w:r>
    </w:p>
    <w:p w:rsidR="003B390D" w:rsidRDefault="003B390D" w:rsidP="003B390D">
      <w:r>
        <w:rPr>
          <w:rFonts w:hint="eastAsia"/>
        </w:rPr>
        <w:t>auto_increment_increment = 2  -----</w:t>
      </w:r>
      <w:r>
        <w:rPr>
          <w:rFonts w:hint="eastAsia"/>
        </w:rPr>
        <w:t>自增</w:t>
      </w:r>
      <w:r>
        <w:rPr>
          <w:rFonts w:hint="eastAsia"/>
        </w:rPr>
        <w:t>ID</w:t>
      </w:r>
      <w:r>
        <w:rPr>
          <w:rFonts w:hint="eastAsia"/>
        </w:rPr>
        <w:t>的间隔</w:t>
      </w:r>
    </w:p>
    <w:p w:rsidR="003B390D" w:rsidRDefault="003B390D" w:rsidP="003B390D">
      <w:r>
        <w:rPr>
          <w:rFonts w:hint="eastAsia"/>
        </w:rPr>
        <w:t>auto_increment_offset = 2   ------ID</w:t>
      </w:r>
      <w:r>
        <w:rPr>
          <w:rFonts w:hint="eastAsia"/>
        </w:rPr>
        <w:t>的初始位置</w:t>
      </w:r>
    </w:p>
    <w:p w:rsidR="003B390D" w:rsidRPr="000A4619" w:rsidRDefault="003B390D" w:rsidP="003B390D">
      <w:r>
        <w:rPr>
          <w:rFonts w:hint="eastAsia"/>
        </w:rPr>
        <w:t>（将形成</w:t>
      </w:r>
      <w:r>
        <w:rPr>
          <w:rFonts w:hint="eastAsia"/>
        </w:rPr>
        <w:t>2,4,6,8...</w:t>
      </w:r>
      <w:r>
        <w:rPr>
          <w:rFonts w:hint="eastAsia"/>
        </w:rPr>
        <w:t>序列）</w:t>
      </w:r>
    </w:p>
    <w:p w:rsidR="003B390D" w:rsidRDefault="0088281D" w:rsidP="000A4619">
      <w:r>
        <w:t>要求</w:t>
      </w:r>
      <w:r>
        <w:rPr>
          <w:rFonts w:hint="eastAsia"/>
        </w:rPr>
        <w:t>：</w:t>
      </w:r>
    </w:p>
    <w:p w:rsidR="00324158" w:rsidRDefault="00324158" w:rsidP="00324158">
      <w:pPr>
        <w:pStyle w:val="a3"/>
        <w:numPr>
          <w:ilvl w:val="0"/>
          <w:numId w:val="12"/>
        </w:numPr>
        <w:ind w:firstLineChars="0"/>
      </w:pPr>
      <w:r>
        <w:rPr>
          <w:rFonts w:hint="eastAsia"/>
        </w:rPr>
        <w:t>以上相关</w:t>
      </w:r>
      <w:r w:rsidR="0088281D">
        <w:rPr>
          <w:rFonts w:hint="eastAsia"/>
        </w:rPr>
        <w:t>参数</w:t>
      </w:r>
      <w:r w:rsidR="0088281D">
        <w:rPr>
          <w:rFonts w:hint="eastAsia"/>
        </w:rPr>
        <w:t xml:space="preserve"> </w:t>
      </w:r>
    </w:p>
    <w:p w:rsidR="0088281D" w:rsidRDefault="00324158" w:rsidP="00324158">
      <w:pPr>
        <w:pStyle w:val="a3"/>
        <w:numPr>
          <w:ilvl w:val="0"/>
          <w:numId w:val="12"/>
        </w:numPr>
        <w:ind w:firstLineChars="0"/>
      </w:pPr>
      <w:r>
        <w:rPr>
          <w:rFonts w:hint="eastAsia"/>
        </w:rPr>
        <w:t>表的</w:t>
      </w:r>
      <w:r>
        <w:rPr>
          <w:rFonts w:hint="eastAsia"/>
        </w:rPr>
        <w:t>ID</w:t>
      </w:r>
      <w:r>
        <w:rPr>
          <w:rFonts w:hint="eastAsia"/>
        </w:rPr>
        <w:t>要能自增，否则就要程序分配插入</w:t>
      </w:r>
      <w:r>
        <w:rPr>
          <w:rFonts w:hint="eastAsia"/>
        </w:rPr>
        <w:t>ID</w:t>
      </w:r>
    </w:p>
    <w:p w:rsidR="00324158" w:rsidRDefault="00324158" w:rsidP="00324158">
      <w:pPr>
        <w:pStyle w:val="a3"/>
        <w:numPr>
          <w:ilvl w:val="0"/>
          <w:numId w:val="12"/>
        </w:numPr>
        <w:ind w:firstLineChars="0"/>
      </w:pPr>
      <w:r>
        <w:t>双主两边插入的时刻</w:t>
      </w:r>
      <w:r>
        <w:rPr>
          <w:rFonts w:hint="eastAsia"/>
        </w:rPr>
        <w:t>，</w:t>
      </w:r>
      <w:r>
        <w:t>永远都是以当前记录的最大</w:t>
      </w:r>
      <w:r>
        <w:rPr>
          <w:rFonts w:hint="eastAsia"/>
        </w:rPr>
        <w:t>ID</w:t>
      </w:r>
      <w:r>
        <w:rPr>
          <w:rFonts w:hint="eastAsia"/>
        </w:rPr>
        <w:t>值</w:t>
      </w:r>
      <w:r w:rsidR="00E87A73">
        <w:rPr>
          <w:rFonts w:hint="eastAsia"/>
        </w:rPr>
        <w:t>为起始向下插入。</w:t>
      </w:r>
    </w:p>
    <w:p w:rsidR="00965AEE" w:rsidRDefault="00965AEE" w:rsidP="00965AEE">
      <w:pPr>
        <w:pStyle w:val="a3"/>
        <w:ind w:left="780" w:firstLineChars="0" w:firstLine="0"/>
      </w:pPr>
      <w:r>
        <w:rPr>
          <w:rFonts w:hint="eastAsia"/>
        </w:rPr>
        <w:t>双主的问题：</w:t>
      </w:r>
    </w:p>
    <w:p w:rsidR="00965AEE" w:rsidRPr="003B390D" w:rsidRDefault="00965AEE" w:rsidP="00965AEE">
      <w:pPr>
        <w:pStyle w:val="a3"/>
        <w:ind w:left="780" w:firstLineChars="0" w:firstLine="0"/>
      </w:pPr>
      <w:r>
        <w:rPr>
          <w:rFonts w:hint="eastAsia"/>
        </w:rPr>
        <w:t>未必能增加写性能</w:t>
      </w:r>
    </w:p>
    <w:p w:rsidR="00692E5D" w:rsidRDefault="007319CE" w:rsidP="007319CE">
      <w:pPr>
        <w:pStyle w:val="2"/>
      </w:pPr>
      <w:r>
        <w:rPr>
          <w:rFonts w:hint="eastAsia"/>
        </w:rPr>
        <w:lastRenderedPageBreak/>
        <w:t>mysql</w:t>
      </w:r>
      <w:r>
        <w:rPr>
          <w:rFonts w:hint="eastAsia"/>
        </w:rPr>
        <w:t>从库只读</w:t>
      </w:r>
    </w:p>
    <w:p w:rsidR="00AE762F" w:rsidRDefault="00AE762F" w:rsidP="00AE762F">
      <w:r>
        <w:rPr>
          <w:rFonts w:hint="eastAsia"/>
        </w:rPr>
        <w:t>mysql</w:t>
      </w:r>
      <w:r>
        <w:rPr>
          <w:rFonts w:hint="eastAsia"/>
        </w:rPr>
        <w:t>从服务器加入</w:t>
      </w:r>
      <w:r>
        <w:rPr>
          <w:rFonts w:hint="eastAsia"/>
        </w:rPr>
        <w:t>read-only</w:t>
      </w:r>
      <w:r>
        <w:rPr>
          <w:rFonts w:hint="eastAsia"/>
        </w:rPr>
        <w:t>参数或者在从服务器启动时加该参数</w:t>
      </w:r>
    </w:p>
    <w:p w:rsidR="00AE762F" w:rsidRDefault="00AE762F" w:rsidP="00AE762F">
      <w:r>
        <w:rPr>
          <w:rFonts w:hint="eastAsia"/>
        </w:rPr>
        <w:t>忽略</w:t>
      </w:r>
      <w:r>
        <w:rPr>
          <w:rFonts w:hint="eastAsia"/>
        </w:rPr>
        <w:t>mysql</w:t>
      </w:r>
      <w:r>
        <w:rPr>
          <w:rFonts w:hint="eastAsia"/>
        </w:rPr>
        <w:t>库及</w:t>
      </w:r>
      <w:r>
        <w:rPr>
          <w:rFonts w:hint="eastAsia"/>
        </w:rPr>
        <w:t>information_</w:t>
      </w:r>
      <w:r w:rsidR="00E56581">
        <w:rPr>
          <w:rFonts w:hint="eastAsia"/>
        </w:rPr>
        <w:t>schema</w:t>
      </w:r>
      <w:r w:rsidR="00E56581">
        <w:rPr>
          <w:rFonts w:hint="eastAsia"/>
        </w:rPr>
        <w:t>库同步</w:t>
      </w:r>
    </w:p>
    <w:p w:rsidR="00E56581" w:rsidRDefault="00E56581" w:rsidP="00AE762F">
      <w:r>
        <w:rPr>
          <w:rFonts w:hint="eastAsia"/>
        </w:rPr>
        <w:t>授权从库用户仅</w:t>
      </w:r>
      <w:r>
        <w:rPr>
          <w:rFonts w:hint="eastAsia"/>
        </w:rPr>
        <w:t>select</w:t>
      </w:r>
      <w:r>
        <w:rPr>
          <w:rFonts w:hint="eastAsia"/>
        </w:rPr>
        <w:t>权限</w:t>
      </w:r>
    </w:p>
    <w:p w:rsidR="00136F19" w:rsidRDefault="00136F19" w:rsidP="00136F19">
      <w:r>
        <w:rPr>
          <w:rFonts w:hint="eastAsia"/>
        </w:rPr>
        <w:t>生产环境授权</w:t>
      </w:r>
    </w:p>
    <w:p w:rsidR="00136F19" w:rsidRDefault="00136F19" w:rsidP="00136F19">
      <w:r>
        <w:rPr>
          <w:rFonts w:hint="eastAsia"/>
        </w:rPr>
        <w:t xml:space="preserve"> </w:t>
      </w:r>
      <w:r>
        <w:rPr>
          <w:rFonts w:hint="eastAsia"/>
        </w:rPr>
        <w:t>主库用户：</w:t>
      </w:r>
      <w:r>
        <w:rPr>
          <w:rFonts w:hint="eastAsia"/>
        </w:rPr>
        <w:t>grant select, insert, update,delete on 'xx'.* to '</w:t>
      </w:r>
      <w:r>
        <w:rPr>
          <w:rFonts w:hint="eastAsia"/>
        </w:rPr>
        <w:t>用户</w:t>
      </w:r>
      <w:r>
        <w:rPr>
          <w:rFonts w:hint="eastAsia"/>
        </w:rPr>
        <w:t>'@'</w:t>
      </w:r>
      <w:r>
        <w:rPr>
          <w:rFonts w:hint="eastAsia"/>
        </w:rPr>
        <w:t>网段</w:t>
      </w:r>
      <w:r>
        <w:rPr>
          <w:rFonts w:hint="eastAsia"/>
        </w:rPr>
        <w:t>' identified</w:t>
      </w:r>
    </w:p>
    <w:p w:rsidR="00136F19" w:rsidRDefault="00136F19" w:rsidP="00136F19">
      <w:r>
        <w:rPr>
          <w:rFonts w:hint="eastAsia"/>
        </w:rPr>
        <w:t xml:space="preserve"> by '</w:t>
      </w:r>
      <w:r>
        <w:rPr>
          <w:rFonts w:hint="eastAsia"/>
        </w:rPr>
        <w:t>用户密码</w:t>
      </w:r>
      <w:r>
        <w:rPr>
          <w:rFonts w:hint="eastAsia"/>
        </w:rPr>
        <w:t>';</w:t>
      </w:r>
    </w:p>
    <w:p w:rsidR="00692E5D" w:rsidRDefault="00136F19" w:rsidP="00136F19">
      <w:r>
        <w:rPr>
          <w:rFonts w:hint="eastAsia"/>
        </w:rPr>
        <w:t xml:space="preserve"> </w:t>
      </w:r>
      <w:r>
        <w:rPr>
          <w:rFonts w:hint="eastAsia"/>
        </w:rPr>
        <w:t>从库：</w:t>
      </w:r>
      <w:r>
        <w:rPr>
          <w:rFonts w:hint="eastAsia"/>
        </w:rPr>
        <w:t>grant select on 'xx'.* to '</w:t>
      </w:r>
      <w:r>
        <w:rPr>
          <w:rFonts w:hint="eastAsia"/>
        </w:rPr>
        <w:t>用户</w:t>
      </w:r>
      <w:r>
        <w:rPr>
          <w:rFonts w:hint="eastAsia"/>
        </w:rPr>
        <w:t>'@'</w:t>
      </w:r>
      <w:r>
        <w:rPr>
          <w:rFonts w:hint="eastAsia"/>
        </w:rPr>
        <w:t>网段</w:t>
      </w:r>
      <w:r>
        <w:rPr>
          <w:rFonts w:hint="eastAsia"/>
        </w:rPr>
        <w:t>' identified by '</w:t>
      </w:r>
      <w:r>
        <w:rPr>
          <w:rFonts w:hint="eastAsia"/>
        </w:rPr>
        <w:t>用户密码</w:t>
      </w:r>
      <w:r>
        <w:rPr>
          <w:rFonts w:hint="eastAsia"/>
        </w:rPr>
        <w:t>';</w:t>
      </w:r>
    </w:p>
    <w:p w:rsidR="00692E5D" w:rsidRDefault="00901537" w:rsidP="00901537">
      <w:pPr>
        <w:pStyle w:val="2"/>
      </w:pPr>
      <w:r>
        <w:t>存储引擎</w:t>
      </w:r>
    </w:p>
    <w:p w:rsidR="00692E5D" w:rsidRDefault="00692E5D" w:rsidP="00692E5D"/>
    <w:p w:rsidR="00692E5D" w:rsidRDefault="00692E5D" w:rsidP="00692E5D"/>
    <w:p w:rsidR="001822EB" w:rsidRDefault="00F47753" w:rsidP="00692E5D">
      <w:r>
        <w:rPr>
          <w:noProof/>
        </w:rPr>
        <w:drawing>
          <wp:inline distT="0" distB="0" distL="0" distR="0" wp14:anchorId="794A4DFF" wp14:editId="1E5A4FAF">
            <wp:extent cx="5324475" cy="42767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24475" cy="4276725"/>
                    </a:xfrm>
                    <a:prstGeom prst="rect">
                      <a:avLst/>
                    </a:prstGeom>
                  </pic:spPr>
                </pic:pic>
              </a:graphicData>
            </a:graphic>
          </wp:inline>
        </w:drawing>
      </w:r>
    </w:p>
    <w:p w:rsidR="00692E5D" w:rsidRDefault="00495BF0" w:rsidP="00495BF0">
      <w:pPr>
        <w:pStyle w:val="2"/>
      </w:pPr>
      <w:r>
        <w:lastRenderedPageBreak/>
        <w:t>mysql</w:t>
      </w:r>
      <w:r>
        <w:t>生产备份</w:t>
      </w:r>
    </w:p>
    <w:p w:rsidR="00495BF0" w:rsidRDefault="00495BF0" w:rsidP="001F4597">
      <w:pPr>
        <w:pStyle w:val="3"/>
      </w:pPr>
      <w:r>
        <w:rPr>
          <w:rFonts w:hint="eastAsia"/>
        </w:rPr>
        <w:t>全量备份与增量备份</w:t>
      </w:r>
    </w:p>
    <w:p w:rsidR="00495BF0" w:rsidRPr="00495BF0" w:rsidRDefault="00495BF0" w:rsidP="00495BF0">
      <w:r>
        <w:rPr>
          <w:rFonts w:hint="eastAsia"/>
        </w:rPr>
        <w:t>全量</w:t>
      </w:r>
      <w:r w:rsidR="00945BE5">
        <w:rPr>
          <w:rFonts w:hint="eastAsia"/>
        </w:rPr>
        <w:t>数据</w:t>
      </w:r>
      <w:r>
        <w:rPr>
          <w:rFonts w:hint="eastAsia"/>
        </w:rPr>
        <w:t>就是数据库中所有的数据。</w:t>
      </w:r>
    </w:p>
    <w:p w:rsidR="00495BF0" w:rsidRDefault="007431BD" w:rsidP="00495BF0">
      <w:r>
        <w:rPr>
          <w:rFonts w:hint="eastAsia"/>
        </w:rPr>
        <w:t>例如</w:t>
      </w:r>
      <w:r>
        <w:rPr>
          <w:rFonts w:hint="eastAsia"/>
        </w:rPr>
        <w:t xml:space="preserve">  </w:t>
      </w:r>
      <w:r w:rsidR="00A278D7">
        <w:rPr>
          <w:rFonts w:hint="eastAsia"/>
        </w:rPr>
        <w:t>mysqldump -uroot -p</w:t>
      </w:r>
      <w:r w:rsidR="00A93CF6">
        <w:rPr>
          <w:rFonts w:hint="eastAsia"/>
        </w:rPr>
        <w:t xml:space="preserve">123456 </w:t>
      </w:r>
      <w:r w:rsidR="00A302ED">
        <w:rPr>
          <w:rFonts w:hint="eastAsia"/>
        </w:rPr>
        <w:t xml:space="preserve">-F </w:t>
      </w:r>
      <w:r w:rsidR="00CF5F65">
        <w:rPr>
          <w:rFonts w:hint="eastAsia"/>
        </w:rPr>
        <w:t>-B mysql|gzip&gt;/tmp/mysql</w:t>
      </w:r>
      <w:r w:rsidR="00690A91">
        <w:rPr>
          <w:rFonts w:hint="eastAsia"/>
        </w:rPr>
        <w:t>bak</w:t>
      </w:r>
      <w:r w:rsidR="00CF5F65">
        <w:rPr>
          <w:rFonts w:hint="eastAsia"/>
        </w:rPr>
        <w:t>_$(date +%F).sql.gz</w:t>
      </w:r>
    </w:p>
    <w:p w:rsidR="00690A91" w:rsidRPr="00495BF0" w:rsidRDefault="00690A91" w:rsidP="00690A91">
      <w:r>
        <w:rPr>
          <w:rFonts w:hint="eastAsia"/>
        </w:rPr>
        <w:t xml:space="preserve">mysqldump -uroot -p123456 </w:t>
      </w:r>
      <w:r w:rsidR="00A302ED">
        <w:rPr>
          <w:rFonts w:hint="eastAsia"/>
        </w:rPr>
        <w:t xml:space="preserve">-F </w:t>
      </w:r>
      <w:r>
        <w:rPr>
          <w:rFonts w:hint="eastAsia"/>
        </w:rPr>
        <w:t>-B -A|gzip&gt;/tmp/mysqlbak_$(date +%F).sql.gz</w:t>
      </w:r>
    </w:p>
    <w:p w:rsidR="00690A91" w:rsidRPr="00690A91" w:rsidRDefault="00690A91" w:rsidP="00495BF0"/>
    <w:p w:rsidR="00692E5D" w:rsidRDefault="00A93CF6" w:rsidP="00692E5D">
      <w:r>
        <w:rPr>
          <w:rFonts w:hint="eastAsia"/>
        </w:rPr>
        <w:t>如果是多实例，需要用</w:t>
      </w:r>
      <w:r>
        <w:rPr>
          <w:rFonts w:hint="eastAsia"/>
        </w:rPr>
        <w:t xml:space="preserve">-S </w:t>
      </w:r>
      <w:r>
        <w:rPr>
          <w:rFonts w:hint="eastAsia"/>
        </w:rPr>
        <w:t>接</w:t>
      </w:r>
      <w:r>
        <w:rPr>
          <w:rFonts w:hint="eastAsia"/>
        </w:rPr>
        <w:t>sock</w:t>
      </w:r>
      <w:r>
        <w:rPr>
          <w:rFonts w:hint="eastAsia"/>
        </w:rPr>
        <w:t>路径</w:t>
      </w:r>
    </w:p>
    <w:p w:rsidR="00D82856" w:rsidRDefault="00D82856" w:rsidP="00692E5D"/>
    <w:p w:rsidR="00D82856" w:rsidRDefault="00D82856" w:rsidP="00692E5D"/>
    <w:p w:rsidR="007431BD" w:rsidRDefault="00D82856" w:rsidP="001F4597">
      <w:pPr>
        <w:pStyle w:val="3"/>
      </w:pPr>
      <w:r>
        <w:rPr>
          <w:rFonts w:hint="eastAsia"/>
        </w:rPr>
        <w:t>增量备份</w:t>
      </w:r>
    </w:p>
    <w:p w:rsidR="00D82856" w:rsidRDefault="00D82856" w:rsidP="00692E5D">
      <w:r>
        <w:rPr>
          <w:rFonts w:hint="eastAsia"/>
        </w:rPr>
        <w:t>增量数据是从上次全量备份之后更新的新数据。</w:t>
      </w:r>
      <w:r w:rsidR="001F27FC">
        <w:rPr>
          <w:rFonts w:hint="eastAsia"/>
        </w:rPr>
        <w:t>也就是</w:t>
      </w:r>
      <w:r w:rsidR="001F27FC">
        <w:rPr>
          <w:rFonts w:hint="eastAsia"/>
        </w:rPr>
        <w:t>mysql</w:t>
      </w:r>
      <w:r w:rsidR="001F27FC">
        <w:rPr>
          <w:rFonts w:hint="eastAsia"/>
        </w:rPr>
        <w:t>的</w:t>
      </w:r>
      <w:r w:rsidR="001F27FC">
        <w:rPr>
          <w:rFonts w:hint="eastAsia"/>
        </w:rPr>
        <w:t>binlog</w:t>
      </w:r>
      <w:r w:rsidR="006B0CA3">
        <w:rPr>
          <w:rFonts w:hint="eastAsia"/>
        </w:rPr>
        <w:t>日志</w:t>
      </w:r>
    </w:p>
    <w:p w:rsidR="001F27FC" w:rsidRDefault="00A302ED" w:rsidP="00692E5D">
      <w:r>
        <w:rPr>
          <w:rFonts w:hint="eastAsia"/>
        </w:rPr>
        <w:t>在全量备份的时候加</w:t>
      </w:r>
      <w:r w:rsidR="001F27FC">
        <w:rPr>
          <w:rFonts w:hint="eastAsia"/>
        </w:rPr>
        <w:t>上</w:t>
      </w:r>
      <w:r w:rsidR="001F27FC">
        <w:rPr>
          <w:rFonts w:hint="eastAsia"/>
        </w:rPr>
        <w:t xml:space="preserve">-F </w:t>
      </w:r>
      <w:r w:rsidR="001F27FC">
        <w:rPr>
          <w:rFonts w:hint="eastAsia"/>
        </w:rPr>
        <w:t>参数，刷新</w:t>
      </w:r>
      <w:r w:rsidR="001F27FC">
        <w:rPr>
          <w:rFonts w:hint="eastAsia"/>
        </w:rPr>
        <w:t>binlog</w:t>
      </w:r>
      <w:r w:rsidR="00721A2C">
        <w:rPr>
          <w:rFonts w:hint="eastAsia"/>
        </w:rPr>
        <w:t>（让</w:t>
      </w:r>
      <w:r w:rsidR="00721A2C">
        <w:rPr>
          <w:rFonts w:hint="eastAsia"/>
        </w:rPr>
        <w:t>binlog</w:t>
      </w:r>
      <w:r w:rsidR="00721A2C">
        <w:rPr>
          <w:rFonts w:hint="eastAsia"/>
        </w:rPr>
        <w:t>文件生成新的文件）</w:t>
      </w:r>
    </w:p>
    <w:p w:rsidR="00EB391D" w:rsidRDefault="00EB391D" w:rsidP="00EB391D">
      <w:r>
        <w:t>-rw-rw---- 1 mysql mysql      839 Nov 11 11:17 mysql-bin.000014</w:t>
      </w:r>
    </w:p>
    <w:p w:rsidR="00EB391D" w:rsidRDefault="00EB391D" w:rsidP="00EB391D">
      <w:r>
        <w:t>-rw-rw---- 1 mysql mysql      266 Nov 11 11:09 mysql-bin.index</w:t>
      </w:r>
    </w:p>
    <w:p w:rsidR="009A5F57" w:rsidRDefault="009A5F57" w:rsidP="00EB391D">
      <w:r>
        <w:rPr>
          <w:rFonts w:hint="eastAsia"/>
        </w:rPr>
        <w:t>可以通过</w:t>
      </w:r>
      <w:r>
        <w:rPr>
          <w:rFonts w:hint="eastAsia"/>
        </w:rPr>
        <w:t>mysqlbinlog</w:t>
      </w:r>
      <w:r>
        <w:rPr>
          <w:rFonts w:hint="eastAsia"/>
        </w:rPr>
        <w:t>工具将</w:t>
      </w:r>
      <w:r>
        <w:rPr>
          <w:rFonts w:hint="eastAsia"/>
        </w:rPr>
        <w:t>binlog</w:t>
      </w:r>
      <w:r>
        <w:rPr>
          <w:rFonts w:hint="eastAsia"/>
        </w:rPr>
        <w:t>日志文件转换为</w:t>
      </w:r>
      <w:r>
        <w:rPr>
          <w:rFonts w:hint="eastAsia"/>
        </w:rPr>
        <w:t>sql</w:t>
      </w:r>
      <w:r>
        <w:rPr>
          <w:rFonts w:hint="eastAsia"/>
        </w:rPr>
        <w:t>语句。</w:t>
      </w:r>
    </w:p>
    <w:p w:rsidR="00EB391D" w:rsidRDefault="00861385" w:rsidP="00EB391D">
      <w:r>
        <w:t>全量和增量频率</w:t>
      </w:r>
      <w:r>
        <w:rPr>
          <w:rFonts w:hint="eastAsia"/>
        </w:rPr>
        <w:t>：</w:t>
      </w:r>
    </w:p>
    <w:p w:rsidR="00861385" w:rsidRDefault="00861385" w:rsidP="00EB391D">
      <w:r>
        <w:rPr>
          <w:rFonts w:hint="eastAsia"/>
        </w:rPr>
        <w:t>中小公司，全量一般是每天一次，夜里流量低谷执行</w:t>
      </w:r>
    </w:p>
    <w:p w:rsidR="00861385" w:rsidRDefault="00861385" w:rsidP="00EB391D">
      <w:r>
        <w:rPr>
          <w:rFonts w:hint="eastAsia"/>
        </w:rPr>
        <w:t>单台数据库，如何增量，用</w:t>
      </w:r>
      <w:r>
        <w:rPr>
          <w:rFonts w:hint="eastAsia"/>
        </w:rPr>
        <w:t>rsync</w:t>
      </w:r>
      <w:r w:rsidR="000F1EE6">
        <w:rPr>
          <w:rFonts w:hint="eastAsia"/>
        </w:rPr>
        <w:t>（配合定时任务，如每</w:t>
      </w:r>
      <w:r w:rsidR="000F1EE6">
        <w:rPr>
          <w:rFonts w:hint="eastAsia"/>
        </w:rPr>
        <w:t>5</w:t>
      </w:r>
      <w:r w:rsidR="000F1EE6">
        <w:rPr>
          <w:rFonts w:hint="eastAsia"/>
        </w:rPr>
        <w:t>分钟或实时同步，主从同步）</w:t>
      </w:r>
      <w:r>
        <w:rPr>
          <w:rFonts w:hint="eastAsia"/>
        </w:rPr>
        <w:t>把所有</w:t>
      </w:r>
      <w:r>
        <w:rPr>
          <w:rFonts w:hint="eastAsia"/>
        </w:rPr>
        <w:t>binlog</w:t>
      </w:r>
      <w:r>
        <w:rPr>
          <w:rFonts w:hint="eastAsia"/>
        </w:rPr>
        <w:t>推送到备份服务器</w:t>
      </w:r>
    </w:p>
    <w:p w:rsidR="00AE4FED" w:rsidRDefault="00AE4FED" w:rsidP="00EB391D">
      <w:r>
        <w:rPr>
          <w:rFonts w:hint="eastAsia"/>
        </w:rPr>
        <w:t>大公司周备份，每周一次全量，如周六</w:t>
      </w:r>
      <w:r>
        <w:rPr>
          <w:rFonts w:hint="eastAsia"/>
        </w:rPr>
        <w:t>00</w:t>
      </w:r>
      <w:r w:rsidR="008C5A1B">
        <w:rPr>
          <w:rFonts w:hint="eastAsia"/>
        </w:rPr>
        <w:t>进行</w:t>
      </w:r>
      <w:r>
        <w:rPr>
          <w:rFonts w:hint="eastAsia"/>
        </w:rPr>
        <w:t>一次全量</w:t>
      </w:r>
      <w:r w:rsidR="000B6DF3">
        <w:rPr>
          <w:rFonts w:hint="eastAsia"/>
        </w:rPr>
        <w:t>，下周日到下周六</w:t>
      </w:r>
      <w:r w:rsidR="000B6DF3">
        <w:rPr>
          <w:rFonts w:hint="eastAsia"/>
        </w:rPr>
        <w:t>00</w:t>
      </w:r>
      <w:r w:rsidR="000B6DF3">
        <w:rPr>
          <w:rFonts w:hint="eastAsia"/>
        </w:rPr>
        <w:t>点前都是增量</w:t>
      </w:r>
      <w:r w:rsidR="00D43189">
        <w:rPr>
          <w:rFonts w:hint="eastAsia"/>
        </w:rPr>
        <w:t>，特点；节省备份时间，减小备份压力。但备份副本太多，还原比较麻烦</w:t>
      </w:r>
    </w:p>
    <w:p w:rsidR="00072ED6" w:rsidRDefault="00072ED6" w:rsidP="00EB391D"/>
    <w:p w:rsidR="00072ED6" w:rsidRDefault="00072ED6" w:rsidP="00EB391D"/>
    <w:p w:rsidR="00072ED6" w:rsidRPr="00AE4FED" w:rsidRDefault="00072ED6" w:rsidP="00EB391D"/>
    <w:p w:rsidR="00692E5D" w:rsidRDefault="006B0CA3" w:rsidP="001F4597">
      <w:pPr>
        <w:pStyle w:val="3"/>
      </w:pPr>
      <w:r>
        <w:lastRenderedPageBreak/>
        <w:t>mysql</w:t>
      </w:r>
      <w:r>
        <w:t>备份常用备份方法有逻辑备份和物理备份</w:t>
      </w:r>
    </w:p>
    <w:p w:rsidR="00273BA5" w:rsidRDefault="00273BA5" w:rsidP="00692E5D"/>
    <w:p w:rsidR="00273BA5" w:rsidRDefault="00273BA5" w:rsidP="00692E5D">
      <w:r>
        <w:rPr>
          <w:rFonts w:hint="eastAsia"/>
        </w:rPr>
        <w:t>逻辑备份其实就是</w:t>
      </w:r>
      <w:r>
        <w:rPr>
          <w:rFonts w:hint="eastAsia"/>
        </w:rPr>
        <w:t>mysql</w:t>
      </w:r>
      <w:r>
        <w:rPr>
          <w:rFonts w:hint="eastAsia"/>
        </w:rPr>
        <w:t>自带的</w:t>
      </w:r>
      <w:r>
        <w:rPr>
          <w:rFonts w:hint="eastAsia"/>
        </w:rPr>
        <w:t>mysqldump</w:t>
      </w:r>
      <w:r>
        <w:rPr>
          <w:rFonts w:hint="eastAsia"/>
        </w:rPr>
        <w:t>工具，将数据库备份成</w:t>
      </w:r>
      <w:r>
        <w:rPr>
          <w:rFonts w:hint="eastAsia"/>
        </w:rPr>
        <w:t>sql</w:t>
      </w:r>
      <w:r>
        <w:rPr>
          <w:rFonts w:hint="eastAsia"/>
        </w:rPr>
        <w:t>语句。</w:t>
      </w:r>
    </w:p>
    <w:p w:rsidR="00273BA5" w:rsidRDefault="001F4597" w:rsidP="00692E5D">
      <w:r>
        <w:rPr>
          <w:rFonts w:hint="eastAsia"/>
        </w:rPr>
        <w:t>恢复时通过</w:t>
      </w:r>
      <w:r>
        <w:rPr>
          <w:rFonts w:hint="eastAsia"/>
        </w:rPr>
        <w:t>mysql</w:t>
      </w:r>
      <w:r>
        <w:rPr>
          <w:rFonts w:hint="eastAsia"/>
        </w:rPr>
        <w:t>或者</w:t>
      </w:r>
      <w:r>
        <w:rPr>
          <w:rFonts w:hint="eastAsia"/>
        </w:rPr>
        <w:t>source</w:t>
      </w:r>
      <w:r>
        <w:rPr>
          <w:rFonts w:hint="eastAsia"/>
        </w:rPr>
        <w:t>命令将</w:t>
      </w:r>
      <w:r>
        <w:rPr>
          <w:rFonts w:hint="eastAsia"/>
        </w:rPr>
        <w:t>mysql</w:t>
      </w:r>
      <w:r>
        <w:rPr>
          <w:rFonts w:hint="eastAsia"/>
        </w:rPr>
        <w:t>语句还原到数据库中。</w:t>
      </w:r>
    </w:p>
    <w:p w:rsidR="00273BA5" w:rsidRDefault="00852421" w:rsidP="00692E5D">
      <w:r>
        <w:rPr>
          <w:rFonts w:hint="eastAsia"/>
        </w:rPr>
        <w:t>物理备份：如使用</w:t>
      </w:r>
      <w:r>
        <w:rPr>
          <w:rFonts w:hint="eastAsia"/>
        </w:rPr>
        <w:t>cp rsync tar scp</w:t>
      </w:r>
      <w:r>
        <w:rPr>
          <w:rFonts w:hint="eastAsia"/>
        </w:rPr>
        <w:t>等复制工具把</w:t>
      </w:r>
      <w:r>
        <w:rPr>
          <w:rFonts w:hint="eastAsia"/>
        </w:rPr>
        <w:t>mysql</w:t>
      </w:r>
      <w:r>
        <w:rPr>
          <w:rFonts w:hint="eastAsia"/>
        </w:rPr>
        <w:t>数据文件复制成多份，</w:t>
      </w:r>
    </w:p>
    <w:p w:rsidR="00852421" w:rsidRDefault="00B65D5C" w:rsidP="00692E5D">
      <w:r>
        <w:rPr>
          <w:noProof/>
        </w:rPr>
        <w:drawing>
          <wp:inline distT="0" distB="0" distL="0" distR="0" wp14:anchorId="0AA4D747" wp14:editId="7A1616AC">
            <wp:extent cx="5486400" cy="1972310"/>
            <wp:effectExtent l="0" t="0" r="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972310"/>
                    </a:xfrm>
                    <a:prstGeom prst="rect">
                      <a:avLst/>
                    </a:prstGeom>
                  </pic:spPr>
                </pic:pic>
              </a:graphicData>
            </a:graphic>
          </wp:inline>
        </w:drawing>
      </w:r>
    </w:p>
    <w:p w:rsidR="00B65D5C" w:rsidRDefault="00B65D5C" w:rsidP="00692E5D"/>
    <w:p w:rsidR="00065531" w:rsidRDefault="00065531" w:rsidP="00692E5D"/>
    <w:p w:rsidR="00852421" w:rsidRDefault="00590788" w:rsidP="004A252E">
      <w:pPr>
        <w:pStyle w:val="3"/>
      </w:pPr>
      <w:r>
        <w:rPr>
          <w:rFonts w:hint="eastAsia"/>
        </w:rPr>
        <w:t>如何选择</w:t>
      </w:r>
      <w:r>
        <w:rPr>
          <w:rFonts w:hint="eastAsia"/>
        </w:rPr>
        <w:t>mysql</w:t>
      </w:r>
      <w:r>
        <w:rPr>
          <w:rFonts w:hint="eastAsia"/>
        </w:rPr>
        <w:t>备份方式</w:t>
      </w:r>
    </w:p>
    <w:p w:rsidR="00590788" w:rsidRDefault="00590788" w:rsidP="00692E5D"/>
    <w:p w:rsidR="00590788" w:rsidRDefault="003115F3" w:rsidP="00692E5D">
      <w:r>
        <w:rPr>
          <w:noProof/>
        </w:rPr>
        <w:drawing>
          <wp:inline distT="0" distB="0" distL="0" distR="0" wp14:anchorId="50771165" wp14:editId="449B404F">
            <wp:extent cx="5486400" cy="25050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505075"/>
                    </a:xfrm>
                    <a:prstGeom prst="rect">
                      <a:avLst/>
                    </a:prstGeom>
                  </pic:spPr>
                </pic:pic>
              </a:graphicData>
            </a:graphic>
          </wp:inline>
        </w:drawing>
      </w:r>
    </w:p>
    <w:p w:rsidR="003115F3" w:rsidRDefault="003516A8" w:rsidP="00692E5D">
      <w:r>
        <w:rPr>
          <w:rFonts w:hint="eastAsia"/>
        </w:rPr>
        <w:t xml:space="preserve">mysqldump  </w:t>
      </w:r>
      <w:r>
        <w:rPr>
          <w:rFonts w:hint="eastAsia"/>
        </w:rPr>
        <w:t>常用参数</w:t>
      </w:r>
      <w:r>
        <w:rPr>
          <w:rFonts w:hint="eastAsia"/>
        </w:rPr>
        <w:t xml:space="preserve"> -A </w:t>
      </w:r>
      <w:r w:rsidR="00E64AB0">
        <w:rPr>
          <w:rFonts w:hint="eastAsia"/>
        </w:rPr>
        <w:t>-B</w:t>
      </w:r>
    </w:p>
    <w:p w:rsidR="003516A8" w:rsidRDefault="003516A8" w:rsidP="00692E5D">
      <w:r>
        <w:rPr>
          <w:rFonts w:hint="eastAsia"/>
        </w:rPr>
        <w:t xml:space="preserve">--compact </w:t>
      </w:r>
      <w:r>
        <w:rPr>
          <w:rFonts w:hint="eastAsia"/>
        </w:rPr>
        <w:t>测试时用的多，优化输出内容</w:t>
      </w:r>
    </w:p>
    <w:p w:rsidR="00273BA5" w:rsidRDefault="00743AF6" w:rsidP="00692E5D">
      <w:r>
        <w:rPr>
          <w:rFonts w:hint="eastAsia"/>
        </w:rPr>
        <w:t xml:space="preserve">--default-character-set=name </w:t>
      </w:r>
      <w:r>
        <w:rPr>
          <w:rFonts w:hint="eastAsia"/>
        </w:rPr>
        <w:t>设置字符集</w:t>
      </w:r>
    </w:p>
    <w:p w:rsidR="00960DB2" w:rsidRDefault="00960DB2" w:rsidP="00692E5D">
      <w:r>
        <w:rPr>
          <w:noProof/>
        </w:rPr>
        <w:lastRenderedPageBreak/>
        <w:drawing>
          <wp:inline distT="0" distB="0" distL="0" distR="0" wp14:anchorId="39E8EFA3" wp14:editId="3DF3C55E">
            <wp:extent cx="5486400" cy="25361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2536190"/>
                    </a:xfrm>
                    <a:prstGeom prst="rect">
                      <a:avLst/>
                    </a:prstGeom>
                  </pic:spPr>
                </pic:pic>
              </a:graphicData>
            </a:graphic>
          </wp:inline>
        </w:drawing>
      </w:r>
    </w:p>
    <w:p w:rsidR="00960DB2" w:rsidRDefault="00960DB2" w:rsidP="00692E5D"/>
    <w:p w:rsidR="00960DB2" w:rsidRDefault="00960DB2" w:rsidP="00692E5D">
      <w:r>
        <w:rPr>
          <w:noProof/>
        </w:rPr>
        <w:drawing>
          <wp:inline distT="0" distB="0" distL="0" distR="0" wp14:anchorId="686F4247" wp14:editId="50A96F83">
            <wp:extent cx="5486400" cy="19119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1911985"/>
                    </a:xfrm>
                    <a:prstGeom prst="rect">
                      <a:avLst/>
                    </a:prstGeom>
                  </pic:spPr>
                </pic:pic>
              </a:graphicData>
            </a:graphic>
          </wp:inline>
        </w:drawing>
      </w:r>
    </w:p>
    <w:p w:rsidR="00273BA5" w:rsidRDefault="00273BA5" w:rsidP="00692E5D"/>
    <w:p w:rsidR="00273BA5" w:rsidRDefault="00273BA5" w:rsidP="00692E5D"/>
    <w:p w:rsidR="00273BA5" w:rsidRDefault="00386810" w:rsidP="00692E5D">
      <w:r>
        <w:t>myisam</w:t>
      </w:r>
      <w:r>
        <w:t>引擎备份</w:t>
      </w:r>
      <w:r>
        <w:rPr>
          <w:rFonts w:hint="eastAsia"/>
        </w:rPr>
        <w:t>，</w:t>
      </w:r>
      <w:r>
        <w:t>由于</w:t>
      </w:r>
      <w:r>
        <w:t>myisam</w:t>
      </w:r>
      <w:r>
        <w:t>引擎为表级锁</w:t>
      </w:r>
      <w:r>
        <w:rPr>
          <w:rFonts w:hint="eastAsia"/>
        </w:rPr>
        <w:t>，</w:t>
      </w:r>
      <w:r>
        <w:t>因此在备份时需要防止有新的数据写入</w:t>
      </w:r>
      <w:r>
        <w:rPr>
          <w:rFonts w:hint="eastAsia"/>
        </w:rPr>
        <w:t>。</w:t>
      </w:r>
    </w:p>
    <w:p w:rsidR="00386810" w:rsidRDefault="00386810" w:rsidP="00692E5D">
      <w:r>
        <w:rPr>
          <w:rFonts w:hint="eastAsia"/>
        </w:rPr>
        <w:t>所以在备份时使用</w:t>
      </w:r>
      <w:r w:rsidR="004C596E">
        <w:rPr>
          <w:rFonts w:hint="eastAsia"/>
        </w:rPr>
        <w:t>--lock-all-tables</w:t>
      </w:r>
    </w:p>
    <w:p w:rsidR="00273BA5" w:rsidRDefault="004A252E" w:rsidP="00692E5D">
      <w:r>
        <w:rPr>
          <w:rFonts w:hint="eastAsia"/>
        </w:rPr>
        <w:t>mysqldump -A -F -B --lock-all-tables|gzip&gt;/backup/$(date +%F).sql.gz</w:t>
      </w:r>
    </w:p>
    <w:p w:rsidR="00F54BBD" w:rsidRDefault="00E63F4F" w:rsidP="00F54BBD">
      <w:r>
        <w:rPr>
          <w:rFonts w:hint="eastAsia"/>
        </w:rPr>
        <w:t>innodb</w:t>
      </w:r>
      <w:r>
        <w:rPr>
          <w:rFonts w:hint="eastAsia"/>
        </w:rPr>
        <w:t>为行锁，因此备份时可以不对数据库加锁，可以加选项</w:t>
      </w:r>
      <w:r w:rsidR="00F54BBD">
        <w:rPr>
          <w:rFonts w:hint="eastAsia"/>
        </w:rPr>
        <w:t>--single-transaction</w:t>
      </w:r>
      <w:r w:rsidR="00F54BBD">
        <w:rPr>
          <w:rFonts w:hint="eastAsia"/>
        </w:rPr>
        <w:t>，保证备份一致性。</w:t>
      </w:r>
      <w:r w:rsidR="007F0FA9">
        <w:rPr>
          <w:rFonts w:hint="eastAsia"/>
        </w:rPr>
        <w:t>(</w:t>
      </w:r>
      <w:r w:rsidR="007F0FA9">
        <w:rPr>
          <w:rFonts w:hint="eastAsia"/>
        </w:rPr>
        <w:t>备份时忽略其他会话更新</w:t>
      </w:r>
      <w:r w:rsidR="007F0FA9">
        <w:rPr>
          <w:rFonts w:hint="eastAsia"/>
        </w:rPr>
        <w:t>)</w:t>
      </w:r>
    </w:p>
    <w:p w:rsidR="00F54BBD" w:rsidRDefault="00F54BBD" w:rsidP="00692E5D">
      <w:r>
        <w:rPr>
          <w:rFonts w:hint="eastAsia"/>
        </w:rPr>
        <w:t xml:space="preserve">mysqldump -A -F -B --single-transaction </w:t>
      </w:r>
      <w:r w:rsidRPr="00F54BBD">
        <w:t>|gzip&gt;/backup/$(date +%F).s</w:t>
      </w:r>
      <w:r>
        <w:rPr>
          <w:rFonts w:hint="eastAsia"/>
        </w:rPr>
        <w:t>ql.gz</w:t>
      </w:r>
    </w:p>
    <w:p w:rsidR="00F54BBD" w:rsidRDefault="00893EA0" w:rsidP="00893EA0">
      <w:pPr>
        <w:pStyle w:val="3"/>
      </w:pPr>
      <w:r>
        <w:t>备份二进制日志</w:t>
      </w:r>
    </w:p>
    <w:p w:rsidR="00893EA0" w:rsidRDefault="00893EA0" w:rsidP="00893EA0"/>
    <w:p w:rsidR="00893EA0" w:rsidRDefault="00893EA0" w:rsidP="00893EA0"/>
    <w:p w:rsidR="00893EA0" w:rsidRDefault="00893EA0" w:rsidP="0008336A">
      <w:pPr>
        <w:pStyle w:val="a3"/>
        <w:numPr>
          <w:ilvl w:val="0"/>
          <w:numId w:val="21"/>
        </w:numPr>
        <w:ind w:firstLineChars="0"/>
      </w:pPr>
      <w:r>
        <w:rPr>
          <w:rFonts w:hint="eastAsia"/>
        </w:rPr>
        <w:lastRenderedPageBreak/>
        <w:t>最简单的办法就是写个</w:t>
      </w:r>
      <w:r w:rsidR="00AF254C">
        <w:rPr>
          <w:rFonts w:hint="eastAsia"/>
        </w:rPr>
        <w:t>定时任务或者守护进程，同步二进制日志备份到其他磁盘或者服务器。最好备份还是</w:t>
      </w:r>
      <w:r w:rsidR="00AF254C">
        <w:rPr>
          <w:rFonts w:hint="eastAsia"/>
        </w:rPr>
        <w:t>mysql</w:t>
      </w:r>
      <w:r w:rsidR="00AF254C">
        <w:rPr>
          <w:rFonts w:hint="eastAsia"/>
        </w:rPr>
        <w:t>主从复制（缺点</w:t>
      </w:r>
      <w:r w:rsidR="0008336A">
        <w:rPr>
          <w:rFonts w:hint="eastAsia"/>
        </w:rPr>
        <w:t>是无法防止误操作</w:t>
      </w:r>
      <w:r w:rsidR="00AF254C">
        <w:rPr>
          <w:rFonts w:hint="eastAsia"/>
        </w:rPr>
        <w:t>）</w:t>
      </w:r>
    </w:p>
    <w:p w:rsidR="0008336A" w:rsidRDefault="0008336A" w:rsidP="008F52DA">
      <w:pPr>
        <w:pStyle w:val="a3"/>
        <w:numPr>
          <w:ilvl w:val="0"/>
          <w:numId w:val="21"/>
        </w:numPr>
        <w:ind w:firstLineChars="0"/>
      </w:pPr>
      <w:r>
        <w:rPr>
          <w:rFonts w:hint="eastAsia"/>
        </w:rPr>
        <w:t>使用</w:t>
      </w:r>
      <w:r w:rsidR="008F52DA">
        <w:rPr>
          <w:rFonts w:hint="eastAsia"/>
        </w:rPr>
        <w:t>mysqlad</w:t>
      </w:r>
      <w:r>
        <w:rPr>
          <w:rFonts w:hint="eastAsia"/>
        </w:rPr>
        <w:t>min</w:t>
      </w:r>
      <w:r>
        <w:rPr>
          <w:rFonts w:hint="eastAsia"/>
        </w:rPr>
        <w:t>的日志切割参数，对</w:t>
      </w:r>
      <w:r>
        <w:rPr>
          <w:rFonts w:hint="eastAsia"/>
        </w:rPr>
        <w:t>binlog</w:t>
      </w:r>
      <w:r>
        <w:rPr>
          <w:rFonts w:hint="eastAsia"/>
        </w:rPr>
        <w:t>日志按时间切割，</w:t>
      </w:r>
      <w:r w:rsidR="00A34AFB">
        <w:rPr>
          <w:rFonts w:hint="eastAsia"/>
        </w:rPr>
        <w:t>例如每</w:t>
      </w:r>
      <w:r w:rsidR="00A34AFB">
        <w:rPr>
          <w:rFonts w:hint="eastAsia"/>
        </w:rPr>
        <w:t>15</w:t>
      </w:r>
      <w:r w:rsidR="00A34AFB">
        <w:rPr>
          <w:rFonts w:hint="eastAsia"/>
        </w:rPr>
        <w:t>分钟一次，</w:t>
      </w:r>
      <w:r>
        <w:rPr>
          <w:rFonts w:hint="eastAsia"/>
        </w:rPr>
        <w:t>这样出问题时容易定位日志位置点，但这不是必须的。</w:t>
      </w:r>
    </w:p>
    <w:p w:rsidR="0008336A" w:rsidRDefault="00A34AFB" w:rsidP="00A34AFB">
      <w:pPr>
        <w:pStyle w:val="3"/>
      </w:pPr>
      <w:r>
        <w:t>删除二进制日志</w:t>
      </w:r>
    </w:p>
    <w:p w:rsidR="00A34AFB" w:rsidRDefault="00A34AFB" w:rsidP="00A34AFB">
      <w:r>
        <w:rPr>
          <w:rFonts w:hint="eastAsia"/>
        </w:rPr>
        <w:t>随着时间推移，二进制日志会越来越大</w:t>
      </w:r>
      <w:r w:rsidR="00EF703E">
        <w:rPr>
          <w:rFonts w:hint="eastAsia"/>
        </w:rPr>
        <w:t>。可以在配置文件中加入参数实现自动清理二进制工作。</w:t>
      </w:r>
    </w:p>
    <w:p w:rsidR="00EF703E" w:rsidRDefault="00EF703E" w:rsidP="00A34AFB">
      <w:r>
        <w:rPr>
          <w:rFonts w:hint="eastAsia"/>
        </w:rPr>
        <w:t xml:space="preserve">1.reset master   </w:t>
      </w:r>
      <w:r>
        <w:rPr>
          <w:rFonts w:hint="eastAsia"/>
        </w:rPr>
        <w:t>删除所有</w:t>
      </w:r>
      <w:r>
        <w:rPr>
          <w:rFonts w:hint="eastAsia"/>
        </w:rPr>
        <w:t>binlog</w:t>
      </w:r>
      <w:r>
        <w:rPr>
          <w:rFonts w:hint="eastAsia"/>
        </w:rPr>
        <w:t>日志</w:t>
      </w:r>
    </w:p>
    <w:p w:rsidR="00EF703E" w:rsidRDefault="00EF703E" w:rsidP="00A34AFB">
      <w:r>
        <w:rPr>
          <w:rFonts w:hint="eastAsia"/>
        </w:rPr>
        <w:t>2.purge master logs to 'mysql-bin.010';</w:t>
      </w:r>
      <w:r w:rsidR="00DB30A9">
        <w:rPr>
          <w:rFonts w:hint="eastAsia"/>
        </w:rPr>
        <w:t xml:space="preserve"> </w:t>
      </w:r>
      <w:r w:rsidR="00DB30A9">
        <w:rPr>
          <w:rFonts w:hint="eastAsia"/>
        </w:rPr>
        <w:t>删除</w:t>
      </w:r>
      <w:r w:rsidR="00DB30A9">
        <w:rPr>
          <w:rFonts w:hint="eastAsia"/>
        </w:rPr>
        <w:t>.010</w:t>
      </w:r>
      <w:r w:rsidR="00DB30A9">
        <w:rPr>
          <w:rFonts w:hint="eastAsia"/>
        </w:rPr>
        <w:t>之前所有日志</w:t>
      </w:r>
    </w:p>
    <w:p w:rsidR="00EF703E" w:rsidRDefault="00EF703E" w:rsidP="00A34AFB">
      <w:r>
        <w:rPr>
          <w:rFonts w:hint="eastAsia"/>
        </w:rPr>
        <w:t>3.purge master logs before '</w:t>
      </w:r>
      <w:r w:rsidR="0019130B">
        <w:rPr>
          <w:rFonts w:hint="eastAsia"/>
        </w:rPr>
        <w:t>xx-xx-xx xxxx</w:t>
      </w:r>
      <w:r>
        <w:rPr>
          <w:rFonts w:hint="eastAsia"/>
        </w:rPr>
        <w:t>'</w:t>
      </w:r>
    </w:p>
    <w:p w:rsidR="0019130B" w:rsidRDefault="0019130B" w:rsidP="00A34AFB">
      <w:r>
        <w:rPr>
          <w:rFonts w:hint="eastAsia"/>
        </w:rPr>
        <w:t>4.</w:t>
      </w:r>
      <w:r>
        <w:rPr>
          <w:rFonts w:hint="eastAsia"/>
        </w:rPr>
        <w:t>删除二进制日志</w:t>
      </w:r>
    </w:p>
    <w:p w:rsidR="0019130B" w:rsidRDefault="0019130B" w:rsidP="00A34AFB">
      <w:r>
        <w:rPr>
          <w:rFonts w:hint="eastAsia"/>
        </w:rPr>
        <w:t xml:space="preserve">  </w:t>
      </w:r>
      <w:r>
        <w:rPr>
          <w:rFonts w:hint="eastAsia"/>
        </w:rPr>
        <w:t>配置文件中添加</w:t>
      </w:r>
    </w:p>
    <w:p w:rsidR="0019130B" w:rsidRDefault="0019130B" w:rsidP="00A34AFB">
      <w:r>
        <w:rPr>
          <w:rFonts w:hint="eastAsia"/>
        </w:rPr>
        <w:t xml:space="preserve">  expire_logs_days = 7</w:t>
      </w:r>
      <w:r w:rsidR="00676C9E">
        <w:rPr>
          <w:rFonts w:hint="eastAsia"/>
        </w:rPr>
        <w:t xml:space="preserve">  </w:t>
      </w:r>
      <w:r w:rsidR="00676C9E">
        <w:rPr>
          <w:rFonts w:hint="eastAsia"/>
        </w:rPr>
        <w:t>会自动删除</w:t>
      </w:r>
      <w:r w:rsidR="00676C9E">
        <w:rPr>
          <w:rFonts w:hint="eastAsia"/>
        </w:rPr>
        <w:t>7</w:t>
      </w:r>
      <w:r w:rsidR="00676C9E">
        <w:rPr>
          <w:rFonts w:hint="eastAsia"/>
        </w:rPr>
        <w:t>天前的日志</w:t>
      </w:r>
    </w:p>
    <w:p w:rsidR="00676C9E" w:rsidRDefault="00676C9E" w:rsidP="00A34AFB">
      <w:pPr>
        <w:rPr>
          <w:sz w:val="32"/>
        </w:rPr>
      </w:pPr>
      <w:r w:rsidRPr="00676C9E">
        <w:rPr>
          <w:rFonts w:hint="eastAsia"/>
          <w:sz w:val="32"/>
          <w:highlight w:val="yellow"/>
        </w:rPr>
        <w:t>完全备份</w:t>
      </w:r>
      <w:r w:rsidRPr="00676C9E">
        <w:rPr>
          <w:rFonts w:hint="eastAsia"/>
          <w:sz w:val="32"/>
          <w:highlight w:val="yellow"/>
        </w:rPr>
        <w:t>+</w:t>
      </w:r>
      <w:r w:rsidRPr="00676C9E">
        <w:rPr>
          <w:rFonts w:hint="eastAsia"/>
          <w:sz w:val="32"/>
          <w:highlight w:val="yellow"/>
        </w:rPr>
        <w:t>增量备份</w:t>
      </w:r>
      <w:r w:rsidRPr="00676C9E">
        <w:rPr>
          <w:rFonts w:hint="eastAsia"/>
          <w:sz w:val="32"/>
          <w:highlight w:val="yellow"/>
        </w:rPr>
        <w:t>=</w:t>
      </w:r>
      <w:r w:rsidRPr="00676C9E">
        <w:rPr>
          <w:rFonts w:hint="eastAsia"/>
          <w:sz w:val="32"/>
          <w:highlight w:val="yellow"/>
        </w:rPr>
        <w:t>完整备份</w:t>
      </w:r>
    </w:p>
    <w:p w:rsidR="00676C9E" w:rsidRDefault="00237BE6" w:rsidP="00237BE6">
      <w:pPr>
        <w:pStyle w:val="3"/>
      </w:pPr>
      <w:r>
        <w:t>分库分表的生产备份</w:t>
      </w:r>
    </w:p>
    <w:p w:rsidR="00237BE6" w:rsidRDefault="00237BE6" w:rsidP="00237BE6">
      <w:r>
        <w:rPr>
          <w:rFonts w:hint="eastAsia"/>
        </w:rPr>
        <w:t>用</w:t>
      </w:r>
      <w:r>
        <w:rPr>
          <w:rFonts w:hint="eastAsia"/>
        </w:rPr>
        <w:t>mysqldump</w:t>
      </w:r>
      <w:r>
        <w:rPr>
          <w:rFonts w:hint="eastAsia"/>
        </w:rPr>
        <w:t>将几个库备份</w:t>
      </w:r>
      <w:r w:rsidR="00007A2D">
        <w:rPr>
          <w:rFonts w:hint="eastAsia"/>
        </w:rPr>
        <w:t>生成一个文件，如恢复时只想恢复一个库或者表的数据，不好还原。</w:t>
      </w:r>
    </w:p>
    <w:p w:rsidR="00136645" w:rsidRDefault="00136645" w:rsidP="00237BE6">
      <w:r>
        <w:rPr>
          <w:rFonts w:hint="eastAsia"/>
        </w:rPr>
        <w:t>分库备份：利用脚本，采用</w:t>
      </w:r>
      <w:r>
        <w:rPr>
          <w:rFonts w:hint="eastAsia"/>
        </w:rPr>
        <w:t>for</w:t>
      </w:r>
      <w:r>
        <w:rPr>
          <w:rFonts w:hint="eastAsia"/>
        </w:rPr>
        <w:t>循环进行操作</w:t>
      </w:r>
    </w:p>
    <w:p w:rsidR="00B813D5" w:rsidRDefault="00B813D5" w:rsidP="00237BE6">
      <w:r>
        <w:rPr>
          <w:rFonts w:hint="eastAsia"/>
        </w:rPr>
        <w:t>从数据库里取库名</w:t>
      </w:r>
    </w:p>
    <w:p w:rsidR="00383571" w:rsidRDefault="00383571" w:rsidP="00383571">
      <w:r>
        <w:t>mkdir  -p /server/backup/$(date +%F)</w:t>
      </w:r>
    </w:p>
    <w:p w:rsidR="00383571" w:rsidRDefault="00383571" w:rsidP="00383571">
      <w:r>
        <w:t>for dbname in `mysql -uroot -p123456 -e "show databases;"|sed '1,2d'`</w:t>
      </w:r>
    </w:p>
    <w:p w:rsidR="00383571" w:rsidRDefault="00383571" w:rsidP="00383571">
      <w:r>
        <w:t>do</w:t>
      </w:r>
    </w:p>
    <w:p w:rsidR="00383571" w:rsidRDefault="00383571" w:rsidP="00383571">
      <w:r>
        <w:t>mysqldump -uroot -p123456 -F -B --events $dbname|gzip&gt;/server/backup/$(date +%F)/${dbname}_$(date +%F).sql.gz</w:t>
      </w:r>
    </w:p>
    <w:p w:rsidR="00007A2D" w:rsidRDefault="00383571" w:rsidP="00383571">
      <w:r>
        <w:t>done</w:t>
      </w:r>
    </w:p>
    <w:p w:rsidR="004277F4" w:rsidRDefault="004277F4" w:rsidP="00383571"/>
    <w:p w:rsidR="004277F4" w:rsidRDefault="00BE4247" w:rsidP="00383571">
      <w:r>
        <w:rPr>
          <w:rFonts w:hint="eastAsia"/>
        </w:rPr>
        <w:lastRenderedPageBreak/>
        <w:t>分表</w:t>
      </w:r>
    </w:p>
    <w:p w:rsidR="00BE4247" w:rsidRDefault="00BE4247" w:rsidP="00383571">
      <w:r>
        <w:rPr>
          <w:rFonts w:hint="eastAsia"/>
        </w:rPr>
        <w:t>从数据库取表</w:t>
      </w:r>
    </w:p>
    <w:p w:rsidR="00CC33FB" w:rsidRDefault="00CC33FB" w:rsidP="00CC33FB">
      <w:r>
        <w:t>#!/bin/sh</w:t>
      </w:r>
    </w:p>
    <w:p w:rsidR="00401246" w:rsidRDefault="00401246" w:rsidP="00CC33FB">
      <w:r>
        <w:rPr>
          <w:rFonts w:hint="eastAsia"/>
        </w:rPr>
        <w:t>PATH=</w:t>
      </w:r>
      <w:r w:rsidRPr="00401246">
        <w:t>/server/backup</w:t>
      </w:r>
    </w:p>
    <w:p w:rsidR="00CC33FB" w:rsidRDefault="00CC33FB" w:rsidP="00CC33FB">
      <w:r>
        <w:t>for dbname in `mysql -uroot -p123456 -e "show databases;"|sed '1,2d'`</w:t>
      </w:r>
    </w:p>
    <w:p w:rsidR="00CC33FB" w:rsidRDefault="00CC33FB" w:rsidP="00CC33FB">
      <w:r>
        <w:t>do</w:t>
      </w:r>
    </w:p>
    <w:p w:rsidR="00CC33FB" w:rsidRDefault="00CC33FB" w:rsidP="00CC33FB">
      <w:r>
        <w:t xml:space="preserve">  [ ! -d </w:t>
      </w:r>
      <w:r w:rsidR="00CD7AD9">
        <w:rPr>
          <w:rFonts w:hint="eastAsia"/>
        </w:rPr>
        <w:t xml:space="preserve"> </w:t>
      </w:r>
      <w:r w:rsidR="00401246">
        <w:rPr>
          <w:rFonts w:hint="eastAsia"/>
        </w:rPr>
        <w:t>$PATH</w:t>
      </w:r>
      <w:r>
        <w:t xml:space="preserve">/$(date +%F)/${dbname} ]&amp;&amp; mkdir -p </w:t>
      </w:r>
      <w:r w:rsidR="00CD7AD9">
        <w:rPr>
          <w:rFonts w:hint="eastAsia"/>
        </w:rPr>
        <w:t>$PATH</w:t>
      </w:r>
      <w:r>
        <w:t xml:space="preserve">/$(date +%F)/${dbname} </w:t>
      </w:r>
    </w:p>
    <w:p w:rsidR="00CC33FB" w:rsidRDefault="00CC33FB" w:rsidP="00CC33FB">
      <w:r>
        <w:t xml:space="preserve">   for tablename in `mysql -uroot -p123456 -e "show tables from $dbname;"|sed '1d'`</w:t>
      </w:r>
    </w:p>
    <w:p w:rsidR="00CC33FB" w:rsidRDefault="00CC33FB" w:rsidP="00CC33FB">
      <w:r>
        <w:t xml:space="preserve">do   </w:t>
      </w:r>
    </w:p>
    <w:p w:rsidR="00CC33FB" w:rsidRDefault="00CC33FB" w:rsidP="00CC33FB"/>
    <w:p w:rsidR="00CC33FB" w:rsidRDefault="00CC33FB" w:rsidP="00CC33FB">
      <w:r>
        <w:t>mysqldump -uroot -p123456 --lock-tables=0 --events $dbname $tablename|gzip&gt;</w:t>
      </w:r>
      <w:r w:rsidR="00401246">
        <w:rPr>
          <w:rFonts w:hint="eastAsia"/>
        </w:rPr>
        <w:t>$PATH</w:t>
      </w:r>
      <w:r>
        <w:t>/$(date +%F)/${dbname}/${tablename}_$(date +%F).sql.gz</w:t>
      </w:r>
    </w:p>
    <w:p w:rsidR="00CC33FB" w:rsidRDefault="00CC33FB" w:rsidP="00CC33FB">
      <w:r>
        <w:t>done</w:t>
      </w:r>
    </w:p>
    <w:p w:rsidR="00E63F4F" w:rsidRDefault="00CC33FB" w:rsidP="00CC33FB">
      <w:r>
        <w:t>done</w:t>
      </w:r>
    </w:p>
    <w:p w:rsidR="00273BA5" w:rsidRDefault="00CE3C8B" w:rsidP="00692E5D">
      <w:r>
        <w:t>生产常用备份架构</w:t>
      </w:r>
    </w:p>
    <w:p w:rsidR="00782E84" w:rsidRDefault="00782E84" w:rsidP="00692E5D">
      <w:pPr>
        <w:rPr>
          <w:noProof/>
        </w:rPr>
      </w:pPr>
    </w:p>
    <w:p w:rsidR="00782E84" w:rsidRDefault="00782E84" w:rsidP="00692E5D">
      <w:pPr>
        <w:rPr>
          <w:noProof/>
        </w:rPr>
      </w:pPr>
    </w:p>
    <w:p w:rsidR="00CE3C8B" w:rsidRDefault="00782E84" w:rsidP="00692E5D">
      <w:r>
        <w:rPr>
          <w:noProof/>
        </w:rPr>
        <w:lastRenderedPageBreak/>
        <w:drawing>
          <wp:inline distT="0" distB="0" distL="0" distR="0" wp14:anchorId="0BCE00C4" wp14:editId="11A2FCDA">
            <wp:extent cx="3867150" cy="35147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67150" cy="3514725"/>
                    </a:xfrm>
                    <a:prstGeom prst="rect">
                      <a:avLst/>
                    </a:prstGeom>
                  </pic:spPr>
                </pic:pic>
              </a:graphicData>
            </a:graphic>
          </wp:inline>
        </w:drawing>
      </w:r>
      <w:r>
        <w:rPr>
          <w:noProof/>
        </w:rPr>
        <w:t xml:space="preserve"> </w:t>
      </w:r>
      <w:r w:rsidR="00CE3C8B">
        <w:rPr>
          <w:noProof/>
        </w:rPr>
        <w:drawing>
          <wp:inline distT="0" distB="0" distL="0" distR="0" wp14:anchorId="7390F4AF" wp14:editId="2534905B">
            <wp:extent cx="5486400" cy="1655445"/>
            <wp:effectExtent l="0" t="0" r="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1655445"/>
                    </a:xfrm>
                    <a:prstGeom prst="rect">
                      <a:avLst/>
                    </a:prstGeom>
                  </pic:spPr>
                </pic:pic>
              </a:graphicData>
            </a:graphic>
          </wp:inline>
        </w:drawing>
      </w:r>
    </w:p>
    <w:p w:rsidR="00CE3C8B" w:rsidRDefault="00261283" w:rsidP="00692E5D">
      <w:r>
        <w:t>从库备份</w:t>
      </w:r>
      <w:r>
        <w:rPr>
          <w:rFonts w:hint="eastAsia"/>
        </w:rPr>
        <w:t>，</w:t>
      </w:r>
      <w:r>
        <w:t>分库分表</w:t>
      </w:r>
      <w:r>
        <w:rPr>
          <w:rFonts w:hint="eastAsia"/>
        </w:rPr>
        <w:t>，</w:t>
      </w:r>
      <w:r>
        <w:t>开启</w:t>
      </w:r>
      <w:r>
        <w:t>binlog</w:t>
      </w:r>
      <w:r w:rsidR="00683F72">
        <w:rPr>
          <w:rFonts w:hint="eastAsia"/>
        </w:rPr>
        <w:t>，</w:t>
      </w:r>
      <w:r w:rsidR="00683F72">
        <w:t>在备份时可以不停止</w:t>
      </w:r>
      <w:r w:rsidR="00683F72">
        <w:t>slave</w:t>
      </w:r>
      <w:r w:rsidR="00683F72">
        <w:t>服务</w:t>
      </w:r>
      <w:r w:rsidR="00683F72">
        <w:rPr>
          <w:rFonts w:hint="eastAsia"/>
        </w:rPr>
        <w:t>，</w:t>
      </w:r>
      <w:r w:rsidR="00683F72">
        <w:t>而是停止</w:t>
      </w:r>
      <w:r w:rsidR="00683F72">
        <w:rPr>
          <w:rFonts w:hint="eastAsia"/>
        </w:rPr>
        <w:t>SQL</w:t>
      </w:r>
      <w:r w:rsidR="00683F72">
        <w:rPr>
          <w:rFonts w:hint="eastAsia"/>
        </w:rPr>
        <w:t>线程</w:t>
      </w:r>
    </w:p>
    <w:p w:rsidR="00683F72" w:rsidRDefault="00683F72" w:rsidP="00692E5D">
      <w:r>
        <w:rPr>
          <w:rFonts w:hint="eastAsia"/>
        </w:rPr>
        <w:t>stop slave SQL_THREAD;</w:t>
      </w:r>
    </w:p>
    <w:p w:rsidR="00273BA5" w:rsidRDefault="00C668E2" w:rsidP="00692E5D">
      <w:r>
        <w:rPr>
          <w:noProof/>
        </w:rPr>
        <w:lastRenderedPageBreak/>
        <w:drawing>
          <wp:inline distT="0" distB="0" distL="0" distR="0" wp14:anchorId="69D3D04A" wp14:editId="2C471D9E">
            <wp:extent cx="3810000" cy="34004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810000" cy="3400425"/>
                    </a:xfrm>
                    <a:prstGeom prst="rect">
                      <a:avLst/>
                    </a:prstGeom>
                  </pic:spPr>
                </pic:pic>
              </a:graphicData>
            </a:graphic>
          </wp:inline>
        </w:drawing>
      </w:r>
    </w:p>
    <w:p w:rsidR="00C668E2" w:rsidRDefault="004411AF" w:rsidP="00692E5D">
      <w:r>
        <w:rPr>
          <w:noProof/>
        </w:rPr>
        <w:drawing>
          <wp:inline distT="0" distB="0" distL="0" distR="0" wp14:anchorId="6FE7A2C1" wp14:editId="6DF0F8E6">
            <wp:extent cx="5486400" cy="21151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2115185"/>
                    </a:xfrm>
                    <a:prstGeom prst="rect">
                      <a:avLst/>
                    </a:prstGeom>
                  </pic:spPr>
                </pic:pic>
              </a:graphicData>
            </a:graphic>
          </wp:inline>
        </w:drawing>
      </w:r>
    </w:p>
    <w:p w:rsidR="004411AF" w:rsidRDefault="008F52DA" w:rsidP="00692E5D">
      <w:r>
        <w:rPr>
          <w:noProof/>
        </w:rPr>
        <w:drawing>
          <wp:inline distT="0" distB="0" distL="0" distR="0" wp14:anchorId="388F0ED1" wp14:editId="52874C8A">
            <wp:extent cx="5486400" cy="155575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1555750"/>
                    </a:xfrm>
                    <a:prstGeom prst="rect">
                      <a:avLst/>
                    </a:prstGeom>
                  </pic:spPr>
                </pic:pic>
              </a:graphicData>
            </a:graphic>
          </wp:inline>
        </w:drawing>
      </w:r>
    </w:p>
    <w:p w:rsidR="004411AF" w:rsidRDefault="007156C7" w:rsidP="00692E5D">
      <w:r>
        <w:rPr>
          <w:rFonts w:hint="eastAsia"/>
        </w:rPr>
        <w:t>增量恢复：通过二进制日志和全备进行恢复</w:t>
      </w:r>
    </w:p>
    <w:p w:rsidR="002438B6" w:rsidRDefault="00143829" w:rsidP="00430E0A">
      <w:r>
        <w:rPr>
          <w:rFonts w:hint="eastAsia"/>
        </w:rPr>
        <w:t>找到全备数据，</w:t>
      </w:r>
      <w:r w:rsidR="00600577">
        <w:rPr>
          <w:rFonts w:hint="eastAsia"/>
        </w:rPr>
        <w:t>立即</w:t>
      </w:r>
      <w:r>
        <w:rPr>
          <w:rFonts w:hint="eastAsia"/>
        </w:rPr>
        <w:t>刷新</w:t>
      </w:r>
      <w:r w:rsidR="006B6C34">
        <w:rPr>
          <w:rFonts w:hint="eastAsia"/>
        </w:rPr>
        <w:t>并备份出</w:t>
      </w:r>
      <w:r>
        <w:rPr>
          <w:rFonts w:hint="eastAsia"/>
        </w:rPr>
        <w:t>binlog</w:t>
      </w:r>
    </w:p>
    <w:p w:rsidR="004411AF" w:rsidRDefault="00430E0A" w:rsidP="00692E5D">
      <w:r>
        <w:rPr>
          <w:rFonts w:hint="eastAsia"/>
        </w:rPr>
        <w:t>mysql -uroot -p123456  flush-logs</w:t>
      </w:r>
    </w:p>
    <w:p w:rsidR="007021C1" w:rsidRDefault="007021C1" w:rsidP="00692E5D">
      <w:r>
        <w:rPr>
          <w:rFonts w:hint="eastAsia"/>
        </w:rPr>
        <w:t>将相关</w:t>
      </w:r>
      <w:r>
        <w:rPr>
          <w:rFonts w:hint="eastAsia"/>
        </w:rPr>
        <w:t>binlog</w:t>
      </w:r>
      <w:r w:rsidR="000740AD">
        <w:rPr>
          <w:rFonts w:hint="eastAsia"/>
        </w:rPr>
        <w:t>及全量数据</w:t>
      </w:r>
      <w:r>
        <w:rPr>
          <w:rFonts w:hint="eastAsia"/>
        </w:rPr>
        <w:t>备份到其他目录进行操作</w:t>
      </w:r>
    </w:p>
    <w:p w:rsidR="007021C1" w:rsidRDefault="007021C1" w:rsidP="00692E5D">
      <w:r>
        <w:rPr>
          <w:rFonts w:hint="eastAsia"/>
        </w:rPr>
        <w:lastRenderedPageBreak/>
        <w:t>将</w:t>
      </w:r>
      <w:r>
        <w:rPr>
          <w:rFonts w:hint="eastAsia"/>
        </w:rPr>
        <w:t>binlog</w:t>
      </w:r>
      <w:r>
        <w:rPr>
          <w:rFonts w:hint="eastAsia"/>
        </w:rPr>
        <w:t>生成</w:t>
      </w:r>
      <w:r>
        <w:rPr>
          <w:rFonts w:hint="eastAsia"/>
        </w:rPr>
        <w:t>sql</w:t>
      </w:r>
      <w:r>
        <w:rPr>
          <w:rFonts w:hint="eastAsia"/>
        </w:rPr>
        <w:t>语句</w:t>
      </w:r>
    </w:p>
    <w:p w:rsidR="007021C1" w:rsidRPr="009F1962" w:rsidRDefault="007021C1" w:rsidP="00692E5D">
      <w:pPr>
        <w:rPr>
          <w:highlight w:val="yellow"/>
        </w:rPr>
      </w:pPr>
      <w:r w:rsidRPr="009F1962">
        <w:rPr>
          <w:rFonts w:hint="eastAsia"/>
          <w:highlight w:val="yellow"/>
        </w:rPr>
        <w:t xml:space="preserve">mysqlbinlog </w:t>
      </w:r>
      <w:r w:rsidR="00B54C13" w:rsidRPr="009F1962">
        <w:rPr>
          <w:rFonts w:hint="eastAsia"/>
          <w:highlight w:val="yellow"/>
        </w:rPr>
        <w:t xml:space="preserve">  -d </w:t>
      </w:r>
      <w:r w:rsidR="00B54C13" w:rsidRPr="009F1962">
        <w:rPr>
          <w:rFonts w:hint="eastAsia"/>
          <w:highlight w:val="yellow"/>
        </w:rPr>
        <w:t>指定库名</w:t>
      </w:r>
      <w:r w:rsidR="0035231F" w:rsidRPr="009F1962">
        <w:rPr>
          <w:rFonts w:hint="eastAsia"/>
          <w:highlight w:val="yellow"/>
        </w:rPr>
        <w:t xml:space="preserve"> </w:t>
      </w:r>
      <w:r w:rsidRPr="009F1962">
        <w:rPr>
          <w:rFonts w:hint="eastAsia"/>
          <w:highlight w:val="yellow"/>
        </w:rPr>
        <w:t>-uroot -p123456 mysql-bin.xxx &gt;</w:t>
      </w:r>
      <w:r w:rsidR="00337C45" w:rsidRPr="009F1962">
        <w:rPr>
          <w:rFonts w:hint="eastAsia"/>
          <w:highlight w:val="yellow"/>
        </w:rPr>
        <w:t>xxx.sql</w:t>
      </w:r>
    </w:p>
    <w:p w:rsidR="00B54C13" w:rsidRDefault="00B54C13" w:rsidP="00692E5D">
      <w:r w:rsidRPr="009F1962">
        <w:rPr>
          <w:rFonts w:hint="eastAsia"/>
          <w:highlight w:val="yellow"/>
        </w:rPr>
        <w:t>表示只要该库的</w:t>
      </w:r>
      <w:r w:rsidRPr="009F1962">
        <w:rPr>
          <w:rFonts w:hint="eastAsia"/>
          <w:highlight w:val="yellow"/>
        </w:rPr>
        <w:t>binlog</w:t>
      </w:r>
      <w:r w:rsidRPr="009F1962">
        <w:rPr>
          <w:rFonts w:hint="eastAsia"/>
          <w:highlight w:val="yellow"/>
        </w:rPr>
        <w:t>日志</w:t>
      </w:r>
      <w:r w:rsidR="009F1962">
        <w:rPr>
          <w:rFonts w:hint="eastAsia"/>
          <w:highlight w:val="yellow"/>
        </w:rPr>
        <w:t>------------</w:t>
      </w:r>
      <w:r w:rsidR="009F1962">
        <w:rPr>
          <w:rFonts w:hint="eastAsia"/>
          <w:highlight w:val="yellow"/>
        </w:rPr>
        <w:t>》非常重要</w:t>
      </w:r>
    </w:p>
    <w:p w:rsidR="00151880" w:rsidRDefault="00151880" w:rsidP="00692E5D">
      <w:r>
        <w:rPr>
          <w:rFonts w:hint="eastAsia"/>
        </w:rPr>
        <w:t>将</w:t>
      </w:r>
      <w:r>
        <w:rPr>
          <w:rFonts w:hint="eastAsia"/>
        </w:rPr>
        <w:t>sql</w:t>
      </w:r>
      <w:r>
        <w:rPr>
          <w:rFonts w:hint="eastAsia"/>
        </w:rPr>
        <w:t>中出错的语句删除掉</w:t>
      </w:r>
    </w:p>
    <w:p w:rsidR="00A821E6" w:rsidRDefault="00A821E6" w:rsidP="00692E5D">
      <w:r>
        <w:rPr>
          <w:rFonts w:hint="eastAsia"/>
        </w:rPr>
        <w:t>恢复全量数据</w:t>
      </w:r>
    </w:p>
    <w:p w:rsidR="00A821E6" w:rsidRDefault="00A821E6" w:rsidP="00692E5D">
      <w:r>
        <w:rPr>
          <w:rFonts w:hint="eastAsia"/>
        </w:rPr>
        <w:t>mysql -uroot -p123456 &lt;xxxxxxx.sql</w:t>
      </w:r>
    </w:p>
    <w:p w:rsidR="00A821E6" w:rsidRDefault="00A821E6" w:rsidP="00692E5D">
      <w:r>
        <w:rPr>
          <w:rFonts w:hint="eastAsia"/>
        </w:rPr>
        <w:t>恢复增量数据</w:t>
      </w:r>
    </w:p>
    <w:p w:rsidR="00592BCF" w:rsidRDefault="00592BCF" w:rsidP="00692E5D">
      <w:r>
        <w:rPr>
          <w:rFonts w:hint="eastAsia"/>
        </w:rPr>
        <w:t xml:space="preserve">mysql -uroot -p123456 </w:t>
      </w:r>
      <w:r>
        <w:rPr>
          <w:rFonts w:hint="eastAsia"/>
        </w:rPr>
        <w:t>指定库</w:t>
      </w:r>
      <w:r w:rsidR="001877C7">
        <w:rPr>
          <w:rFonts w:hint="eastAsia"/>
        </w:rPr>
        <w:t>名</w:t>
      </w:r>
      <w:r>
        <w:rPr>
          <w:rFonts w:hint="eastAsia"/>
        </w:rPr>
        <w:t xml:space="preserve"> &lt;xxx.sql</w:t>
      </w:r>
    </w:p>
    <w:p w:rsidR="00C82760" w:rsidRDefault="00C82760" w:rsidP="00692E5D"/>
    <w:p w:rsidR="00C82760" w:rsidRDefault="00703BA4" w:rsidP="00692E5D">
      <w:r>
        <w:rPr>
          <w:noProof/>
        </w:rPr>
        <w:drawing>
          <wp:inline distT="0" distB="0" distL="0" distR="0" wp14:anchorId="31B7F7DE" wp14:editId="75B35281">
            <wp:extent cx="5486400" cy="261429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614295"/>
                    </a:xfrm>
                    <a:prstGeom prst="rect">
                      <a:avLst/>
                    </a:prstGeom>
                  </pic:spPr>
                </pic:pic>
              </a:graphicData>
            </a:graphic>
          </wp:inline>
        </w:drawing>
      </w:r>
    </w:p>
    <w:p w:rsidR="00703BA4" w:rsidRDefault="00703BA4" w:rsidP="00692E5D"/>
    <w:p w:rsidR="00C82760" w:rsidRDefault="00521C0A" w:rsidP="00692E5D">
      <w:r>
        <w:rPr>
          <w:noProof/>
        </w:rPr>
        <w:drawing>
          <wp:inline distT="0" distB="0" distL="0" distR="0" wp14:anchorId="1A8E73CA" wp14:editId="11146DFF">
            <wp:extent cx="5486400" cy="209042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090420"/>
                    </a:xfrm>
                    <a:prstGeom prst="rect">
                      <a:avLst/>
                    </a:prstGeom>
                  </pic:spPr>
                </pic:pic>
              </a:graphicData>
            </a:graphic>
          </wp:inline>
        </w:drawing>
      </w:r>
    </w:p>
    <w:p w:rsidR="00C82760" w:rsidRDefault="00C82760" w:rsidP="00692E5D"/>
    <w:p w:rsidR="00C82760" w:rsidRDefault="00C82760" w:rsidP="00692E5D"/>
    <w:p w:rsidR="00C82760" w:rsidRPr="00430E0A" w:rsidRDefault="00C82760" w:rsidP="00692E5D"/>
    <w:p w:rsidR="00692E5D" w:rsidRDefault="00937E7A" w:rsidP="00937E7A">
      <w:pPr>
        <w:pStyle w:val="1"/>
      </w:pPr>
      <w:r>
        <w:t>linux</w:t>
      </w:r>
      <w:r>
        <w:t>信号处理</w:t>
      </w:r>
    </w:p>
    <w:p w:rsidR="00937E7A" w:rsidRDefault="00D95D10" w:rsidP="00937E7A">
      <w:r>
        <w:rPr>
          <w:rFonts w:hint="eastAsia"/>
        </w:rPr>
        <w:t>有时候运行</w:t>
      </w:r>
      <w:r>
        <w:rPr>
          <w:rFonts w:hint="eastAsia"/>
        </w:rPr>
        <w:t>shell</w:t>
      </w:r>
      <w:r>
        <w:rPr>
          <w:rFonts w:hint="eastAsia"/>
        </w:rPr>
        <w:t>脚本，不希望按</w:t>
      </w:r>
      <w:r>
        <w:rPr>
          <w:rFonts w:hint="eastAsia"/>
        </w:rPr>
        <w:t>ctrl+c</w:t>
      </w:r>
      <w:r>
        <w:rPr>
          <w:rFonts w:hint="eastAsia"/>
        </w:rPr>
        <w:t>键结束脚本，或者让用户连上虚拟机后只能执行事先规定的操作，这就用到信号处理。</w:t>
      </w:r>
    </w:p>
    <w:p w:rsidR="00D95D10" w:rsidRDefault="00D95D10" w:rsidP="00937E7A">
      <w:r>
        <w:rPr>
          <w:rFonts w:hint="eastAsia"/>
        </w:rPr>
        <w:t>查看信号：</w:t>
      </w:r>
      <w:r w:rsidR="00011F4F">
        <w:rPr>
          <w:rFonts w:hint="eastAsia"/>
        </w:rPr>
        <w:t xml:space="preserve">kill -l </w:t>
      </w:r>
      <w:r w:rsidR="00011F4F">
        <w:rPr>
          <w:rFonts w:hint="eastAsia"/>
        </w:rPr>
        <w:t>或者</w:t>
      </w:r>
      <w:r w:rsidR="00011F4F">
        <w:rPr>
          <w:rFonts w:hint="eastAsia"/>
        </w:rPr>
        <w:t>trap -l</w:t>
      </w:r>
    </w:p>
    <w:p w:rsidR="0091506B" w:rsidRPr="00937E7A" w:rsidRDefault="0091506B" w:rsidP="00937E7A"/>
    <w:p w:rsidR="0091506B" w:rsidRDefault="0091506B" w:rsidP="0091506B">
      <w:r>
        <w:t>[root@iZwz99xn3877m7oem7nmffZ ~]# trap -l</w:t>
      </w:r>
    </w:p>
    <w:p w:rsidR="0091506B" w:rsidRPr="00CE7799" w:rsidRDefault="0091506B" w:rsidP="0091506B">
      <w:pPr>
        <w:rPr>
          <w:sz w:val="18"/>
          <w:szCs w:val="18"/>
        </w:rPr>
      </w:pPr>
      <w:r w:rsidRPr="00CE7799">
        <w:rPr>
          <w:sz w:val="18"/>
          <w:szCs w:val="18"/>
        </w:rPr>
        <w:t xml:space="preserve"> 1) SIGHUP</w:t>
      </w:r>
      <w:r w:rsidRPr="00CE7799">
        <w:rPr>
          <w:sz w:val="18"/>
          <w:szCs w:val="18"/>
        </w:rPr>
        <w:tab/>
        <w:t xml:space="preserve"> 2) SIGINT</w:t>
      </w:r>
      <w:r w:rsidRPr="00CE7799">
        <w:rPr>
          <w:sz w:val="18"/>
          <w:szCs w:val="18"/>
        </w:rPr>
        <w:tab/>
        <w:t xml:space="preserve"> 3) SIGQUIT</w:t>
      </w:r>
      <w:r w:rsidRPr="00CE7799">
        <w:rPr>
          <w:sz w:val="18"/>
          <w:szCs w:val="18"/>
        </w:rPr>
        <w:tab/>
        <w:t xml:space="preserve"> 4) SIGILL</w:t>
      </w:r>
      <w:r w:rsidRPr="00CE7799">
        <w:rPr>
          <w:sz w:val="18"/>
          <w:szCs w:val="18"/>
        </w:rPr>
        <w:tab/>
        <w:t xml:space="preserve"> 5) SIGTRAP</w:t>
      </w:r>
    </w:p>
    <w:p w:rsidR="0091506B" w:rsidRPr="00CE7799" w:rsidRDefault="0091506B" w:rsidP="0091506B">
      <w:pPr>
        <w:rPr>
          <w:sz w:val="18"/>
          <w:szCs w:val="18"/>
        </w:rPr>
      </w:pPr>
      <w:r w:rsidRPr="00CE7799">
        <w:rPr>
          <w:sz w:val="18"/>
          <w:szCs w:val="18"/>
        </w:rPr>
        <w:t xml:space="preserve"> 6) SIGABRT</w:t>
      </w:r>
      <w:r w:rsidRPr="00CE7799">
        <w:rPr>
          <w:sz w:val="18"/>
          <w:szCs w:val="18"/>
        </w:rPr>
        <w:tab/>
        <w:t xml:space="preserve"> 7) SIGBUS</w:t>
      </w:r>
      <w:r w:rsidRPr="00CE7799">
        <w:rPr>
          <w:sz w:val="18"/>
          <w:szCs w:val="18"/>
        </w:rPr>
        <w:tab/>
        <w:t xml:space="preserve"> 8) SIGFPE</w:t>
      </w:r>
      <w:r w:rsidRPr="00CE7799">
        <w:rPr>
          <w:sz w:val="18"/>
          <w:szCs w:val="18"/>
        </w:rPr>
        <w:tab/>
        <w:t xml:space="preserve"> 9) SIGKILL</w:t>
      </w:r>
      <w:r w:rsidRPr="00CE7799">
        <w:rPr>
          <w:sz w:val="18"/>
          <w:szCs w:val="18"/>
        </w:rPr>
        <w:tab/>
        <w:t>10) SIGUSR1</w:t>
      </w:r>
    </w:p>
    <w:p w:rsidR="0091506B" w:rsidRPr="00CE7799" w:rsidRDefault="0091506B" w:rsidP="0091506B">
      <w:pPr>
        <w:rPr>
          <w:sz w:val="18"/>
          <w:szCs w:val="18"/>
        </w:rPr>
      </w:pPr>
      <w:r w:rsidRPr="00CE7799">
        <w:rPr>
          <w:sz w:val="18"/>
          <w:szCs w:val="18"/>
        </w:rPr>
        <w:t>11) SIGSEGV</w:t>
      </w:r>
      <w:r w:rsidRPr="00CE7799">
        <w:rPr>
          <w:sz w:val="18"/>
          <w:szCs w:val="18"/>
        </w:rPr>
        <w:tab/>
        <w:t>12) SIGUSR2</w:t>
      </w:r>
      <w:r w:rsidRPr="00CE7799">
        <w:rPr>
          <w:sz w:val="18"/>
          <w:szCs w:val="18"/>
        </w:rPr>
        <w:tab/>
        <w:t>13) SIGPIPE</w:t>
      </w:r>
      <w:r w:rsidRPr="00CE7799">
        <w:rPr>
          <w:sz w:val="18"/>
          <w:szCs w:val="18"/>
        </w:rPr>
        <w:tab/>
        <w:t>14) SIGALRM</w:t>
      </w:r>
      <w:r w:rsidRPr="00CE7799">
        <w:rPr>
          <w:sz w:val="18"/>
          <w:szCs w:val="18"/>
        </w:rPr>
        <w:tab/>
        <w:t>15) SIGTERM</w:t>
      </w:r>
    </w:p>
    <w:p w:rsidR="0091506B" w:rsidRPr="00CE7799" w:rsidRDefault="0091506B" w:rsidP="0091506B">
      <w:pPr>
        <w:rPr>
          <w:sz w:val="18"/>
          <w:szCs w:val="18"/>
        </w:rPr>
      </w:pPr>
      <w:r w:rsidRPr="00CE7799">
        <w:rPr>
          <w:sz w:val="18"/>
          <w:szCs w:val="18"/>
        </w:rPr>
        <w:t>16) SIGSTKFLT</w:t>
      </w:r>
      <w:r w:rsidRPr="00CE7799">
        <w:rPr>
          <w:sz w:val="18"/>
          <w:szCs w:val="18"/>
        </w:rPr>
        <w:tab/>
        <w:t>17) SIGCHLD</w:t>
      </w:r>
      <w:r w:rsidRPr="00CE7799">
        <w:rPr>
          <w:sz w:val="18"/>
          <w:szCs w:val="18"/>
        </w:rPr>
        <w:tab/>
        <w:t>18) SIGCONT</w:t>
      </w:r>
      <w:r w:rsidRPr="00CE7799">
        <w:rPr>
          <w:sz w:val="18"/>
          <w:szCs w:val="18"/>
        </w:rPr>
        <w:tab/>
        <w:t>19) SIGSTOP</w:t>
      </w:r>
      <w:r w:rsidRPr="00CE7799">
        <w:rPr>
          <w:sz w:val="18"/>
          <w:szCs w:val="18"/>
        </w:rPr>
        <w:tab/>
        <w:t>20) SIGTSTP</w:t>
      </w:r>
    </w:p>
    <w:p w:rsidR="0091506B" w:rsidRPr="00CE7799" w:rsidRDefault="0091506B" w:rsidP="0091506B">
      <w:pPr>
        <w:rPr>
          <w:sz w:val="18"/>
          <w:szCs w:val="18"/>
        </w:rPr>
      </w:pPr>
      <w:r w:rsidRPr="00CE7799">
        <w:rPr>
          <w:sz w:val="18"/>
          <w:szCs w:val="18"/>
        </w:rPr>
        <w:t>21) SIGTTIN</w:t>
      </w:r>
      <w:r w:rsidRPr="00CE7799">
        <w:rPr>
          <w:sz w:val="18"/>
          <w:szCs w:val="18"/>
        </w:rPr>
        <w:tab/>
        <w:t>22) SIGTTOU</w:t>
      </w:r>
      <w:r w:rsidRPr="00CE7799">
        <w:rPr>
          <w:sz w:val="18"/>
          <w:szCs w:val="18"/>
        </w:rPr>
        <w:tab/>
        <w:t>23) SIGURG</w:t>
      </w:r>
      <w:r w:rsidRPr="00CE7799">
        <w:rPr>
          <w:sz w:val="18"/>
          <w:szCs w:val="18"/>
        </w:rPr>
        <w:tab/>
        <w:t>24) SIGXCPU</w:t>
      </w:r>
      <w:r w:rsidRPr="00CE7799">
        <w:rPr>
          <w:sz w:val="18"/>
          <w:szCs w:val="18"/>
        </w:rPr>
        <w:tab/>
        <w:t>25) SIGXFSZ</w:t>
      </w:r>
    </w:p>
    <w:p w:rsidR="0091506B" w:rsidRPr="00CE7799" w:rsidRDefault="0091506B" w:rsidP="0091506B">
      <w:pPr>
        <w:rPr>
          <w:sz w:val="18"/>
          <w:szCs w:val="18"/>
        </w:rPr>
      </w:pPr>
      <w:r w:rsidRPr="00CE7799">
        <w:rPr>
          <w:sz w:val="18"/>
          <w:szCs w:val="18"/>
        </w:rPr>
        <w:t>26) SIGVTALRM</w:t>
      </w:r>
      <w:r w:rsidRPr="00CE7799">
        <w:rPr>
          <w:sz w:val="18"/>
          <w:szCs w:val="18"/>
        </w:rPr>
        <w:tab/>
        <w:t>27) SIGPROF</w:t>
      </w:r>
      <w:r w:rsidRPr="00CE7799">
        <w:rPr>
          <w:sz w:val="18"/>
          <w:szCs w:val="18"/>
        </w:rPr>
        <w:tab/>
        <w:t>28) SIGWINCH</w:t>
      </w:r>
      <w:r w:rsidRPr="00CE7799">
        <w:rPr>
          <w:sz w:val="18"/>
          <w:szCs w:val="18"/>
        </w:rPr>
        <w:tab/>
        <w:t>29) SIGIO</w:t>
      </w:r>
      <w:r w:rsidRPr="00CE7799">
        <w:rPr>
          <w:sz w:val="18"/>
          <w:szCs w:val="18"/>
        </w:rPr>
        <w:tab/>
        <w:t>30) SIGPWR</w:t>
      </w:r>
    </w:p>
    <w:p w:rsidR="0091506B" w:rsidRPr="00CE7799" w:rsidRDefault="0091506B" w:rsidP="0091506B">
      <w:pPr>
        <w:rPr>
          <w:sz w:val="18"/>
          <w:szCs w:val="18"/>
        </w:rPr>
      </w:pPr>
      <w:r w:rsidRPr="00CE7799">
        <w:rPr>
          <w:sz w:val="18"/>
          <w:szCs w:val="18"/>
        </w:rPr>
        <w:t>31) SIGSYS</w:t>
      </w:r>
      <w:r w:rsidRPr="00CE7799">
        <w:rPr>
          <w:sz w:val="18"/>
          <w:szCs w:val="18"/>
        </w:rPr>
        <w:tab/>
        <w:t>34) SIGRTMIN</w:t>
      </w:r>
      <w:r w:rsidRPr="00CE7799">
        <w:rPr>
          <w:sz w:val="18"/>
          <w:szCs w:val="18"/>
        </w:rPr>
        <w:tab/>
        <w:t>35) SIGRTMIN+1</w:t>
      </w:r>
      <w:r w:rsidRPr="00CE7799">
        <w:rPr>
          <w:sz w:val="18"/>
          <w:szCs w:val="18"/>
        </w:rPr>
        <w:tab/>
        <w:t>36) SIGRTMIN+2</w:t>
      </w:r>
      <w:r w:rsidRPr="00CE7799">
        <w:rPr>
          <w:sz w:val="18"/>
          <w:szCs w:val="18"/>
        </w:rPr>
        <w:tab/>
        <w:t>37) SIGRTMIN+3</w:t>
      </w:r>
    </w:p>
    <w:p w:rsidR="0091506B" w:rsidRPr="00CE7799" w:rsidRDefault="0091506B" w:rsidP="0091506B">
      <w:pPr>
        <w:rPr>
          <w:sz w:val="18"/>
          <w:szCs w:val="18"/>
        </w:rPr>
      </w:pPr>
      <w:r w:rsidRPr="00CE7799">
        <w:rPr>
          <w:sz w:val="18"/>
          <w:szCs w:val="18"/>
        </w:rPr>
        <w:t>38) SIGRTMIN+4</w:t>
      </w:r>
      <w:r w:rsidRPr="00CE7799">
        <w:rPr>
          <w:sz w:val="18"/>
          <w:szCs w:val="18"/>
        </w:rPr>
        <w:tab/>
        <w:t>39) SIGRTMIN+5</w:t>
      </w:r>
      <w:r w:rsidRPr="00CE7799">
        <w:rPr>
          <w:sz w:val="18"/>
          <w:szCs w:val="18"/>
        </w:rPr>
        <w:tab/>
        <w:t>40) SIGRTMIN+6</w:t>
      </w:r>
      <w:r w:rsidRPr="00CE7799">
        <w:rPr>
          <w:sz w:val="18"/>
          <w:szCs w:val="18"/>
        </w:rPr>
        <w:tab/>
        <w:t>41) SIGRTMIN+7</w:t>
      </w:r>
      <w:r w:rsidRPr="00CE7799">
        <w:rPr>
          <w:sz w:val="18"/>
          <w:szCs w:val="18"/>
        </w:rPr>
        <w:tab/>
        <w:t>42) SIGRTMIN+8</w:t>
      </w:r>
    </w:p>
    <w:p w:rsidR="0091506B" w:rsidRPr="00CE7799" w:rsidRDefault="0091506B" w:rsidP="0091506B">
      <w:pPr>
        <w:rPr>
          <w:sz w:val="18"/>
          <w:szCs w:val="18"/>
        </w:rPr>
      </w:pPr>
      <w:r w:rsidRPr="00CE7799">
        <w:rPr>
          <w:sz w:val="18"/>
          <w:szCs w:val="18"/>
        </w:rPr>
        <w:t>43) SIGRTMIN+9</w:t>
      </w:r>
      <w:r w:rsidRPr="00CE7799">
        <w:rPr>
          <w:sz w:val="18"/>
          <w:szCs w:val="18"/>
        </w:rPr>
        <w:tab/>
        <w:t>44) SIGRTMIN+10</w:t>
      </w:r>
      <w:r w:rsidRPr="00CE7799">
        <w:rPr>
          <w:sz w:val="18"/>
          <w:szCs w:val="18"/>
        </w:rPr>
        <w:tab/>
        <w:t>45) SIGRTMIN+11</w:t>
      </w:r>
      <w:r w:rsidRPr="00CE7799">
        <w:rPr>
          <w:sz w:val="18"/>
          <w:szCs w:val="18"/>
        </w:rPr>
        <w:tab/>
        <w:t>46) SIGRTMIN+12</w:t>
      </w:r>
      <w:r w:rsidRPr="00CE7799">
        <w:rPr>
          <w:sz w:val="18"/>
          <w:szCs w:val="18"/>
        </w:rPr>
        <w:tab/>
        <w:t>47) SIGRTMIN+13</w:t>
      </w:r>
    </w:p>
    <w:p w:rsidR="0091506B" w:rsidRPr="00CE7799" w:rsidRDefault="0091506B" w:rsidP="0091506B">
      <w:pPr>
        <w:rPr>
          <w:sz w:val="18"/>
          <w:szCs w:val="18"/>
        </w:rPr>
      </w:pPr>
      <w:r w:rsidRPr="00CE7799">
        <w:rPr>
          <w:sz w:val="18"/>
          <w:szCs w:val="18"/>
        </w:rPr>
        <w:t>48) SIGRTMIN+14</w:t>
      </w:r>
      <w:r w:rsidRPr="00CE7799">
        <w:rPr>
          <w:sz w:val="18"/>
          <w:szCs w:val="18"/>
        </w:rPr>
        <w:tab/>
        <w:t>49) SIGRTMIN+15</w:t>
      </w:r>
      <w:r w:rsidRPr="00CE7799">
        <w:rPr>
          <w:sz w:val="18"/>
          <w:szCs w:val="18"/>
        </w:rPr>
        <w:tab/>
        <w:t>50) SIGRTMAX-14</w:t>
      </w:r>
      <w:r w:rsidRPr="00CE7799">
        <w:rPr>
          <w:sz w:val="18"/>
          <w:szCs w:val="18"/>
        </w:rPr>
        <w:tab/>
        <w:t>51) SIGRTMAX-13</w:t>
      </w:r>
      <w:r w:rsidRPr="00CE7799">
        <w:rPr>
          <w:sz w:val="18"/>
          <w:szCs w:val="18"/>
        </w:rPr>
        <w:tab/>
        <w:t>52) SIGRTMAX-12</w:t>
      </w:r>
    </w:p>
    <w:p w:rsidR="0091506B" w:rsidRPr="00CE7799" w:rsidRDefault="0091506B" w:rsidP="0091506B">
      <w:pPr>
        <w:rPr>
          <w:sz w:val="18"/>
          <w:szCs w:val="18"/>
        </w:rPr>
      </w:pPr>
      <w:r w:rsidRPr="00CE7799">
        <w:rPr>
          <w:sz w:val="18"/>
          <w:szCs w:val="18"/>
        </w:rPr>
        <w:t>53) SIGRTMAX-11</w:t>
      </w:r>
      <w:r w:rsidRPr="00CE7799">
        <w:rPr>
          <w:sz w:val="18"/>
          <w:szCs w:val="18"/>
        </w:rPr>
        <w:tab/>
        <w:t>54) SIGRTMAX-10</w:t>
      </w:r>
      <w:r w:rsidRPr="00CE7799">
        <w:rPr>
          <w:sz w:val="18"/>
          <w:szCs w:val="18"/>
        </w:rPr>
        <w:tab/>
        <w:t>55) SIGRTMAX-9</w:t>
      </w:r>
      <w:r w:rsidRPr="00CE7799">
        <w:rPr>
          <w:sz w:val="18"/>
          <w:szCs w:val="18"/>
        </w:rPr>
        <w:tab/>
        <w:t>56) SIGRTMAX-8</w:t>
      </w:r>
      <w:r w:rsidRPr="00CE7799">
        <w:rPr>
          <w:sz w:val="18"/>
          <w:szCs w:val="18"/>
        </w:rPr>
        <w:tab/>
        <w:t>57) SIGRTMAX-7</w:t>
      </w:r>
    </w:p>
    <w:p w:rsidR="0091506B" w:rsidRPr="00CE7799" w:rsidRDefault="0091506B" w:rsidP="0091506B">
      <w:pPr>
        <w:rPr>
          <w:sz w:val="18"/>
          <w:szCs w:val="18"/>
        </w:rPr>
      </w:pPr>
      <w:r w:rsidRPr="00CE7799">
        <w:rPr>
          <w:sz w:val="18"/>
          <w:szCs w:val="18"/>
        </w:rPr>
        <w:t>58) SIGRTMAX-6</w:t>
      </w:r>
      <w:r w:rsidRPr="00CE7799">
        <w:rPr>
          <w:sz w:val="18"/>
          <w:szCs w:val="18"/>
        </w:rPr>
        <w:tab/>
        <w:t>59) SIGRTMAX-5</w:t>
      </w:r>
      <w:r w:rsidRPr="00CE7799">
        <w:rPr>
          <w:sz w:val="18"/>
          <w:szCs w:val="18"/>
        </w:rPr>
        <w:tab/>
        <w:t>60) SIGRTMAX-4</w:t>
      </w:r>
      <w:r w:rsidRPr="00CE7799">
        <w:rPr>
          <w:sz w:val="18"/>
          <w:szCs w:val="18"/>
        </w:rPr>
        <w:tab/>
        <w:t>61) SIGRTMAX-3</w:t>
      </w:r>
      <w:r w:rsidRPr="00CE7799">
        <w:rPr>
          <w:sz w:val="18"/>
          <w:szCs w:val="18"/>
        </w:rPr>
        <w:tab/>
        <w:t>62) SIGRTMAX-2</w:t>
      </w:r>
    </w:p>
    <w:p w:rsidR="00640577" w:rsidRDefault="0091506B" w:rsidP="0091506B">
      <w:pPr>
        <w:rPr>
          <w:sz w:val="18"/>
          <w:szCs w:val="18"/>
        </w:rPr>
      </w:pPr>
      <w:r w:rsidRPr="00CE7799">
        <w:rPr>
          <w:sz w:val="18"/>
          <w:szCs w:val="18"/>
        </w:rPr>
        <w:t>63) SIGRTMAX-1</w:t>
      </w:r>
      <w:r w:rsidRPr="00CE7799">
        <w:rPr>
          <w:sz w:val="18"/>
          <w:szCs w:val="18"/>
        </w:rPr>
        <w:tab/>
        <w:t>64) SIGRTMAX</w:t>
      </w:r>
    </w:p>
    <w:p w:rsidR="00CE7799" w:rsidRDefault="00CE7799" w:rsidP="0091506B">
      <w:pPr>
        <w:rPr>
          <w:sz w:val="18"/>
          <w:szCs w:val="18"/>
        </w:rPr>
      </w:pPr>
      <w:r>
        <w:rPr>
          <w:rFonts w:hint="eastAsia"/>
          <w:sz w:val="18"/>
          <w:szCs w:val="18"/>
        </w:rPr>
        <w:t>总共</w:t>
      </w:r>
      <w:r>
        <w:rPr>
          <w:rFonts w:hint="eastAsia"/>
          <w:sz w:val="18"/>
          <w:szCs w:val="18"/>
        </w:rPr>
        <w:t>64</w:t>
      </w:r>
      <w:r>
        <w:rPr>
          <w:rFonts w:hint="eastAsia"/>
          <w:sz w:val="18"/>
          <w:szCs w:val="18"/>
        </w:rPr>
        <w:t>个。</w:t>
      </w:r>
    </w:p>
    <w:p w:rsidR="00CE7799" w:rsidRDefault="00CE7799" w:rsidP="00CE7799">
      <w:pPr>
        <w:pStyle w:val="2"/>
      </w:pPr>
      <w:r>
        <w:rPr>
          <w:rFonts w:hint="eastAsia"/>
        </w:rPr>
        <w:lastRenderedPageBreak/>
        <w:t>通过</w:t>
      </w:r>
      <w:r>
        <w:rPr>
          <w:rFonts w:hint="eastAsia"/>
        </w:rPr>
        <w:t>trap</w:t>
      </w:r>
      <w:r>
        <w:rPr>
          <w:rFonts w:hint="eastAsia"/>
        </w:rPr>
        <w:t>使用信号的方法</w:t>
      </w:r>
    </w:p>
    <w:p w:rsidR="00CE7799" w:rsidRDefault="00F97420" w:rsidP="00CE7799">
      <w:r>
        <w:rPr>
          <w:noProof/>
        </w:rPr>
        <w:drawing>
          <wp:inline distT="0" distB="0" distL="0" distR="0" wp14:anchorId="110B6C82" wp14:editId="250C42C6">
            <wp:extent cx="5484249" cy="20955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4249" cy="2095500"/>
                    </a:xfrm>
                    <a:prstGeom prst="rect">
                      <a:avLst/>
                    </a:prstGeom>
                  </pic:spPr>
                </pic:pic>
              </a:graphicData>
            </a:graphic>
          </wp:inline>
        </w:drawing>
      </w:r>
    </w:p>
    <w:p w:rsidR="00F97420" w:rsidRDefault="00196BFF" w:rsidP="00CE7799">
      <w:r>
        <w:t>linux</w:t>
      </w:r>
      <w:r>
        <w:t>信号较多</w:t>
      </w:r>
      <w:r>
        <w:rPr>
          <w:rFonts w:hint="eastAsia"/>
        </w:rPr>
        <w:t>，</w:t>
      </w:r>
      <w:r>
        <w:t>以下是比较重要的信号</w:t>
      </w:r>
      <w:r>
        <w:rPr>
          <w:rFonts w:hint="eastAsia"/>
        </w:rPr>
        <w:t>：</w:t>
      </w:r>
    </w:p>
    <w:p w:rsidR="00196BFF" w:rsidRDefault="00196BFF" w:rsidP="00CE7799">
      <w:r>
        <w:rPr>
          <w:noProof/>
        </w:rPr>
        <w:drawing>
          <wp:inline distT="0" distB="0" distL="0" distR="0" wp14:anchorId="68DED081" wp14:editId="46023079">
            <wp:extent cx="5486400" cy="17176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717675"/>
                    </a:xfrm>
                    <a:prstGeom prst="rect">
                      <a:avLst/>
                    </a:prstGeom>
                  </pic:spPr>
                </pic:pic>
              </a:graphicData>
            </a:graphic>
          </wp:inline>
        </w:drawing>
      </w:r>
    </w:p>
    <w:p w:rsidR="00196BFF" w:rsidRDefault="00196BFF" w:rsidP="00CE7799">
      <w:r>
        <w:rPr>
          <w:rFonts w:hint="eastAsia"/>
        </w:rPr>
        <w:t>通常需要忽略的信号有</w:t>
      </w:r>
      <w:r>
        <w:rPr>
          <w:rFonts w:hint="eastAsia"/>
        </w:rPr>
        <w:t>1 2 3 20 15</w:t>
      </w:r>
    </w:p>
    <w:p w:rsidR="00F740BD" w:rsidRDefault="00F740BD" w:rsidP="00CE7799">
      <w:r>
        <w:rPr>
          <w:noProof/>
        </w:rPr>
        <w:drawing>
          <wp:inline distT="0" distB="0" distL="0" distR="0" wp14:anchorId="4E077C67" wp14:editId="746644BE">
            <wp:extent cx="5486400" cy="10121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012190"/>
                    </a:xfrm>
                    <a:prstGeom prst="rect">
                      <a:avLst/>
                    </a:prstGeom>
                  </pic:spPr>
                </pic:pic>
              </a:graphicData>
            </a:graphic>
          </wp:inline>
        </w:drawing>
      </w:r>
    </w:p>
    <w:p w:rsidR="00F740BD" w:rsidRDefault="00434008" w:rsidP="00CE7799">
      <w:r>
        <w:rPr>
          <w:rFonts w:hint="eastAsia"/>
        </w:rPr>
        <w:t>企业跳板机案例：</w:t>
      </w:r>
    </w:p>
    <w:p w:rsidR="00CC135B" w:rsidRPr="00CC135B" w:rsidRDefault="00CC135B" w:rsidP="00CE7799">
      <w:r>
        <w:rPr>
          <w:rFonts w:hint="eastAsia"/>
        </w:rPr>
        <w:t>先进行</w:t>
      </w:r>
      <w:r>
        <w:rPr>
          <w:rFonts w:hint="eastAsia"/>
        </w:rPr>
        <w:t>ssh</w:t>
      </w:r>
      <w:r>
        <w:rPr>
          <w:rFonts w:hint="eastAsia"/>
        </w:rPr>
        <w:t>免秘钥</w:t>
      </w:r>
    </w:p>
    <w:p w:rsidR="00434008" w:rsidRDefault="00434008" w:rsidP="00CE7799">
      <w:r w:rsidRPr="00434008">
        <w:t>cat /etc/profile.d/tiaobanji.sh</w:t>
      </w:r>
    </w:p>
    <w:p w:rsidR="00434008" w:rsidRDefault="00434008" w:rsidP="00CE7799">
      <w:r w:rsidRPr="00434008">
        <w:t>[ $UID -ne 0 ]&amp;&amp; sh /server/scripts/jump.sh</w:t>
      </w:r>
    </w:p>
    <w:p w:rsidR="00434008" w:rsidRDefault="00434008" w:rsidP="00CE7799"/>
    <w:p w:rsidR="00434008" w:rsidRDefault="00434008" w:rsidP="00CE7799"/>
    <w:p w:rsidR="00434008" w:rsidRDefault="00434008" w:rsidP="00CE7799">
      <w:r>
        <w:rPr>
          <w:rFonts w:hint="eastAsia"/>
        </w:rPr>
        <w:t>jump.sh</w:t>
      </w:r>
      <w:r>
        <w:rPr>
          <w:rFonts w:hint="eastAsia"/>
        </w:rPr>
        <w:t>脚本内容</w:t>
      </w:r>
    </w:p>
    <w:p w:rsidR="00434008" w:rsidRDefault="0081045C" w:rsidP="00CE7799">
      <w:r>
        <w:rPr>
          <w:rFonts w:hint="eastAsia"/>
        </w:rPr>
        <w:t>#!/bin/sh</w:t>
      </w:r>
    </w:p>
    <w:p w:rsidR="00434008" w:rsidRDefault="00434008" w:rsidP="00434008">
      <w:r>
        <w:lastRenderedPageBreak/>
        <w:t>traper(){</w:t>
      </w:r>
    </w:p>
    <w:p w:rsidR="00434008" w:rsidRDefault="00434008" w:rsidP="00434008"/>
    <w:p w:rsidR="00434008" w:rsidRDefault="00434008" w:rsidP="00434008">
      <w:r>
        <w:t xml:space="preserve">   trap ':'</w:t>
      </w:r>
      <w:r w:rsidR="0081045C">
        <w:rPr>
          <w:rFonts w:hint="eastAsia"/>
        </w:rPr>
        <w:t xml:space="preserve"> </w:t>
      </w:r>
      <w:r>
        <w:t xml:space="preserve"> HUP INT QUIT TERM TSTP</w:t>
      </w:r>
    </w:p>
    <w:p w:rsidR="00434008" w:rsidRDefault="00434008" w:rsidP="00434008"/>
    <w:p w:rsidR="00434008" w:rsidRDefault="00434008" w:rsidP="00434008"/>
    <w:p w:rsidR="00434008" w:rsidRDefault="00434008" w:rsidP="00434008">
      <w:r>
        <w:t>}</w:t>
      </w:r>
    </w:p>
    <w:p w:rsidR="00434008" w:rsidRDefault="00434008" w:rsidP="00434008"/>
    <w:p w:rsidR="00434008" w:rsidRDefault="00434008" w:rsidP="00434008">
      <w:r>
        <w:t>main() {</w:t>
      </w:r>
    </w:p>
    <w:p w:rsidR="00434008" w:rsidRDefault="00434008" w:rsidP="00434008">
      <w:r>
        <w:t xml:space="preserve">  while true</w:t>
      </w:r>
    </w:p>
    <w:p w:rsidR="00434008" w:rsidRDefault="00434008" w:rsidP="00434008"/>
    <w:p w:rsidR="00434008" w:rsidRDefault="00434008" w:rsidP="00434008">
      <w:r>
        <w:t xml:space="preserve">  do</w:t>
      </w:r>
    </w:p>
    <w:p w:rsidR="00434008" w:rsidRDefault="00434008" w:rsidP="00434008">
      <w:r>
        <w:t xml:space="preserve">  </w:t>
      </w:r>
    </w:p>
    <w:p w:rsidR="00434008" w:rsidRDefault="00434008" w:rsidP="00434008">
      <w:r>
        <w:t xml:space="preserve">    traper</w:t>
      </w:r>
    </w:p>
    <w:p w:rsidR="00434008" w:rsidRDefault="00434008" w:rsidP="00434008">
      <w:r>
        <w:t xml:space="preserve">    clear</w:t>
      </w:r>
    </w:p>
    <w:p w:rsidR="00434008" w:rsidRDefault="00434008" w:rsidP="00434008">
      <w:r>
        <w:t xml:space="preserve"> cat &lt;&lt;menu</w:t>
      </w:r>
    </w:p>
    <w:p w:rsidR="00434008" w:rsidRDefault="00434008" w:rsidP="00434008">
      <w:r>
        <w:t xml:space="preserve">     1.web</w:t>
      </w:r>
    </w:p>
    <w:p w:rsidR="00434008" w:rsidRDefault="00434008" w:rsidP="00434008">
      <w:r>
        <w:t xml:space="preserve">     2.mysql</w:t>
      </w:r>
    </w:p>
    <w:p w:rsidR="00434008" w:rsidRDefault="00434008" w:rsidP="00434008">
      <w:r>
        <w:t>menu</w:t>
      </w:r>
    </w:p>
    <w:p w:rsidR="00434008" w:rsidRDefault="00434008" w:rsidP="00434008"/>
    <w:p w:rsidR="00434008" w:rsidRDefault="00434008" w:rsidP="00434008">
      <w:r>
        <w:t xml:space="preserve">   read -p "pls input the num:" num</w:t>
      </w:r>
    </w:p>
    <w:p w:rsidR="00434008" w:rsidRDefault="00434008" w:rsidP="00434008">
      <w:r>
        <w:t xml:space="preserve">    case "$num" in</w:t>
      </w:r>
    </w:p>
    <w:p w:rsidR="00434008" w:rsidRDefault="00434008" w:rsidP="00434008">
      <w:r>
        <w:t xml:space="preserve">    1)</w:t>
      </w:r>
    </w:p>
    <w:p w:rsidR="00434008" w:rsidRDefault="00434008" w:rsidP="00434008">
      <w:r>
        <w:t xml:space="preserve">      </w:t>
      </w:r>
      <w:r>
        <w:rPr>
          <w:rFonts w:hint="eastAsia"/>
        </w:rPr>
        <w:t xml:space="preserve">ssh </w:t>
      </w:r>
      <w:r w:rsidR="0081045C">
        <w:rPr>
          <w:rFonts w:hint="eastAsia"/>
        </w:rPr>
        <w:t>192.168.132.31</w:t>
      </w:r>
      <w:r>
        <w:t>;;</w:t>
      </w:r>
    </w:p>
    <w:p w:rsidR="00434008" w:rsidRDefault="00434008" w:rsidP="00434008"/>
    <w:p w:rsidR="00434008" w:rsidRDefault="00434008" w:rsidP="00434008">
      <w:r>
        <w:t xml:space="preserve">    2)</w:t>
      </w:r>
    </w:p>
    <w:p w:rsidR="00434008" w:rsidRDefault="00434008" w:rsidP="00434008">
      <w:r>
        <w:t xml:space="preserve">     </w:t>
      </w:r>
      <w:r w:rsidR="0081045C">
        <w:rPr>
          <w:rFonts w:hint="eastAsia"/>
        </w:rPr>
        <w:t>ssh 192.168.132.32</w:t>
      </w:r>
      <w:r>
        <w:t>;;</w:t>
      </w:r>
    </w:p>
    <w:p w:rsidR="00434008" w:rsidRDefault="00434008" w:rsidP="00434008"/>
    <w:p w:rsidR="00434008" w:rsidRDefault="00434008" w:rsidP="00434008">
      <w:r>
        <w:t xml:space="preserve">    *)</w:t>
      </w:r>
    </w:p>
    <w:p w:rsidR="00434008" w:rsidRDefault="00434008" w:rsidP="00434008"/>
    <w:p w:rsidR="00434008" w:rsidRDefault="00434008" w:rsidP="00434008">
      <w:r>
        <w:t xml:space="preserve">       echo "error"</w:t>
      </w:r>
    </w:p>
    <w:p w:rsidR="00434008" w:rsidRDefault="00434008" w:rsidP="00434008"/>
    <w:p w:rsidR="00434008" w:rsidRDefault="00434008" w:rsidP="00434008">
      <w:r>
        <w:t xml:space="preserve">     esac</w:t>
      </w:r>
    </w:p>
    <w:p w:rsidR="00434008" w:rsidRDefault="00434008" w:rsidP="00434008"/>
    <w:p w:rsidR="00434008" w:rsidRDefault="00434008" w:rsidP="00434008">
      <w:r>
        <w:t xml:space="preserve">  done</w:t>
      </w:r>
    </w:p>
    <w:p w:rsidR="00434008" w:rsidRDefault="00434008" w:rsidP="00434008"/>
    <w:p w:rsidR="00434008" w:rsidRDefault="00434008" w:rsidP="00434008">
      <w:r>
        <w:t>}</w:t>
      </w:r>
    </w:p>
    <w:p w:rsidR="00434008" w:rsidRDefault="00434008" w:rsidP="00434008"/>
    <w:p w:rsidR="00434008" w:rsidRDefault="00434008" w:rsidP="00434008">
      <w:r>
        <w:t>main</w:t>
      </w:r>
    </w:p>
    <w:p w:rsidR="0081045C" w:rsidRDefault="0081045C" w:rsidP="00434008"/>
    <w:p w:rsidR="00C059F1" w:rsidRDefault="00C059F1" w:rsidP="00434008"/>
    <w:p w:rsidR="00C059F1" w:rsidRDefault="00C059F1" w:rsidP="00434008"/>
    <w:p w:rsidR="00B706C7" w:rsidRDefault="00B706C7" w:rsidP="00434008"/>
    <w:p w:rsidR="00B706C7" w:rsidRDefault="00B706C7" w:rsidP="00434008"/>
    <w:p w:rsidR="00B706C7" w:rsidRDefault="00B706C7" w:rsidP="00434008"/>
    <w:p w:rsidR="00C059F1" w:rsidRDefault="00252F99" w:rsidP="00C059F1">
      <w:pPr>
        <w:pStyle w:val="1"/>
      </w:pPr>
      <w:r>
        <w:rPr>
          <w:rFonts w:hint="eastAsia"/>
        </w:rPr>
        <w:t>负载均衡</w:t>
      </w:r>
      <w:r w:rsidR="00C059F1">
        <w:rPr>
          <w:rFonts w:hint="eastAsia"/>
        </w:rPr>
        <w:t>集群</w:t>
      </w:r>
      <w:r w:rsidR="0059740C">
        <w:rPr>
          <w:rFonts w:hint="eastAsia"/>
        </w:rPr>
        <w:t>LVS</w:t>
      </w:r>
    </w:p>
    <w:p w:rsidR="00B706C7" w:rsidRDefault="00B706C7" w:rsidP="00B706C7">
      <w:pPr>
        <w:pStyle w:val="2"/>
      </w:pPr>
      <w:r>
        <w:rPr>
          <w:rFonts w:hint="eastAsia"/>
        </w:rPr>
        <w:t>ARP</w:t>
      </w:r>
      <w:r>
        <w:rPr>
          <w:rFonts w:hint="eastAsia"/>
        </w:rPr>
        <w:t>协议</w:t>
      </w:r>
    </w:p>
    <w:p w:rsidR="00B706C7" w:rsidRDefault="00B706C7" w:rsidP="00B706C7">
      <w:r>
        <w:rPr>
          <w:rFonts w:hint="eastAsia"/>
        </w:rPr>
        <w:t>ARP</w:t>
      </w:r>
      <w:r>
        <w:rPr>
          <w:rFonts w:hint="eastAsia"/>
        </w:rPr>
        <w:t>协议，中文名是地址解析协议，</w:t>
      </w:r>
      <w:r w:rsidR="007F48A2">
        <w:rPr>
          <w:rFonts w:hint="eastAsia"/>
        </w:rPr>
        <w:t>通过该协议可以将</w:t>
      </w:r>
      <w:r w:rsidR="007F48A2">
        <w:rPr>
          <w:rFonts w:hint="eastAsia"/>
        </w:rPr>
        <w:t>IP</w:t>
      </w:r>
      <w:r w:rsidR="007F48A2">
        <w:rPr>
          <w:rFonts w:hint="eastAsia"/>
        </w:rPr>
        <w:t>地址转换成</w:t>
      </w:r>
      <w:r w:rsidR="007F48A2">
        <w:rPr>
          <w:rFonts w:hint="eastAsia"/>
        </w:rPr>
        <w:t>MAC</w:t>
      </w:r>
      <w:r w:rsidR="007F48A2">
        <w:rPr>
          <w:rFonts w:hint="eastAsia"/>
        </w:rPr>
        <w:t>地址，从而保证主机间互相通信。</w:t>
      </w:r>
    </w:p>
    <w:p w:rsidR="001646AE" w:rsidRDefault="001646AE" w:rsidP="001646AE">
      <w:pPr>
        <w:pStyle w:val="2"/>
      </w:pPr>
      <w:r>
        <w:rPr>
          <w:rFonts w:hint="eastAsia"/>
        </w:rPr>
        <w:t>ARP</w:t>
      </w:r>
      <w:r>
        <w:rPr>
          <w:rFonts w:hint="eastAsia"/>
        </w:rPr>
        <w:t>代理</w:t>
      </w:r>
    </w:p>
    <w:p w:rsidR="001646AE" w:rsidRDefault="001646AE" w:rsidP="001646AE">
      <w:r>
        <w:rPr>
          <w:rFonts w:hint="eastAsia"/>
        </w:rPr>
        <w:t>ARP</w:t>
      </w:r>
      <w:r>
        <w:rPr>
          <w:rFonts w:hint="eastAsia"/>
        </w:rPr>
        <w:t>协议要求通信的主机双方必须在同一个物理网段（</w:t>
      </w:r>
      <w:r w:rsidR="00561D8B">
        <w:rPr>
          <w:rFonts w:hint="eastAsia"/>
        </w:rPr>
        <w:t>局域网环境</w:t>
      </w:r>
      <w:r>
        <w:rPr>
          <w:rFonts w:hint="eastAsia"/>
        </w:rPr>
        <w:t>）</w:t>
      </w:r>
    </w:p>
    <w:p w:rsidR="00561D8B" w:rsidRDefault="00561D8B" w:rsidP="001646AE">
      <w:r>
        <w:rPr>
          <w:noProof/>
        </w:rPr>
        <w:drawing>
          <wp:inline distT="0" distB="0" distL="0" distR="0" wp14:anchorId="0DFBBDFB" wp14:editId="4EF5FD9D">
            <wp:extent cx="5458711" cy="132397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330691"/>
                    </a:xfrm>
                    <a:prstGeom prst="rect">
                      <a:avLst/>
                    </a:prstGeom>
                  </pic:spPr>
                </pic:pic>
              </a:graphicData>
            </a:graphic>
          </wp:inline>
        </w:drawing>
      </w:r>
    </w:p>
    <w:p w:rsidR="00561D8B" w:rsidRDefault="00E228B0" w:rsidP="00E228B0">
      <w:pPr>
        <w:pStyle w:val="2"/>
      </w:pPr>
      <w:r>
        <w:rPr>
          <w:rFonts w:hint="eastAsia"/>
        </w:rPr>
        <w:lastRenderedPageBreak/>
        <w:t>ARP</w:t>
      </w:r>
      <w:r>
        <w:rPr>
          <w:rFonts w:hint="eastAsia"/>
        </w:rPr>
        <w:t>协议工作原理</w:t>
      </w:r>
    </w:p>
    <w:p w:rsidR="00E228B0" w:rsidRPr="00E228B0" w:rsidRDefault="00292568" w:rsidP="00E228B0">
      <w:r>
        <w:rPr>
          <w:noProof/>
        </w:rPr>
        <w:drawing>
          <wp:inline distT="0" distB="0" distL="0" distR="0" wp14:anchorId="7D0606FF" wp14:editId="6ACEF9D9">
            <wp:extent cx="5484775" cy="242887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2429595"/>
                    </a:xfrm>
                    <a:prstGeom prst="rect">
                      <a:avLst/>
                    </a:prstGeom>
                  </pic:spPr>
                </pic:pic>
              </a:graphicData>
            </a:graphic>
          </wp:inline>
        </w:drawing>
      </w:r>
    </w:p>
    <w:p w:rsidR="00B706C7" w:rsidRDefault="00B706C7" w:rsidP="00B706C7">
      <w:pPr>
        <w:rPr>
          <w:rFonts w:hint="eastAsia"/>
        </w:rPr>
      </w:pPr>
    </w:p>
    <w:p w:rsidR="00721099" w:rsidRDefault="00721099" w:rsidP="00B706C7">
      <w:pPr>
        <w:rPr>
          <w:rFonts w:hint="eastAsia"/>
        </w:rPr>
      </w:pPr>
    </w:p>
    <w:p w:rsidR="00721099" w:rsidRDefault="00721099" w:rsidP="00B706C7">
      <w:pPr>
        <w:rPr>
          <w:rFonts w:hint="eastAsia"/>
        </w:rPr>
      </w:pPr>
    </w:p>
    <w:p w:rsidR="00721099" w:rsidRDefault="00721099" w:rsidP="00B706C7"/>
    <w:p w:rsidR="00292568" w:rsidRDefault="00292568" w:rsidP="00B706C7"/>
    <w:p w:rsidR="00292568" w:rsidRDefault="007B7726" w:rsidP="007B7726">
      <w:pPr>
        <w:pStyle w:val="2"/>
      </w:pPr>
      <w:r>
        <w:rPr>
          <w:rFonts w:hint="eastAsia"/>
        </w:rPr>
        <w:t>ARP</w:t>
      </w:r>
      <w:r>
        <w:rPr>
          <w:rFonts w:hint="eastAsia"/>
        </w:rPr>
        <w:t>欺骗原理</w:t>
      </w:r>
    </w:p>
    <w:p w:rsidR="007B7726" w:rsidRDefault="007B7726" w:rsidP="007B7726"/>
    <w:p w:rsidR="007B7726" w:rsidRDefault="007B7726" w:rsidP="007B7726"/>
    <w:p w:rsidR="007B7726" w:rsidRPr="007B7726" w:rsidRDefault="009A7110" w:rsidP="007B7726">
      <w:r>
        <w:rPr>
          <w:noProof/>
        </w:rPr>
        <w:drawing>
          <wp:inline distT="0" distB="0" distL="0" distR="0">
            <wp:extent cx="6238240" cy="1704909"/>
            <wp:effectExtent l="0" t="0" r="0" b="0"/>
            <wp:docPr id="7" name="图片 7" descr="C:\Users\ADMINI~1\AppData\Local\Temp\1535371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3537195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38240" cy="1704909"/>
                    </a:xfrm>
                    <a:prstGeom prst="rect">
                      <a:avLst/>
                    </a:prstGeom>
                    <a:noFill/>
                    <a:ln>
                      <a:noFill/>
                    </a:ln>
                  </pic:spPr>
                </pic:pic>
              </a:graphicData>
            </a:graphic>
          </wp:inline>
        </w:drawing>
      </w:r>
    </w:p>
    <w:p w:rsidR="007B7726" w:rsidRDefault="007B7726" w:rsidP="00B706C7"/>
    <w:p w:rsidR="00D62D3B" w:rsidRDefault="00D62D3B" w:rsidP="00B706C7">
      <w:r>
        <w:rPr>
          <w:noProof/>
        </w:rPr>
        <w:lastRenderedPageBreak/>
        <w:drawing>
          <wp:inline distT="0" distB="0" distL="0" distR="0" wp14:anchorId="6FC80A29" wp14:editId="2DB64CB7">
            <wp:extent cx="5476178" cy="2590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595636"/>
                    </a:xfrm>
                    <a:prstGeom prst="rect">
                      <a:avLst/>
                    </a:prstGeom>
                  </pic:spPr>
                </pic:pic>
              </a:graphicData>
            </a:graphic>
          </wp:inline>
        </w:drawing>
      </w:r>
    </w:p>
    <w:p w:rsidR="00D62D3B" w:rsidRDefault="00D62D3B" w:rsidP="00B706C7"/>
    <w:p w:rsidR="00C059F1" w:rsidRDefault="00117C00" w:rsidP="0025343E">
      <w:pPr>
        <w:pStyle w:val="2"/>
      </w:pPr>
      <w:r>
        <w:rPr>
          <w:rFonts w:hint="eastAsia"/>
        </w:rPr>
        <w:t xml:space="preserve"> </w:t>
      </w:r>
      <w:r w:rsidR="006A4C7E">
        <w:rPr>
          <w:rFonts w:hint="eastAsia"/>
        </w:rPr>
        <w:t>为什么要使用集群</w:t>
      </w:r>
    </w:p>
    <w:p w:rsidR="006A4C7E" w:rsidRDefault="006A4C7E" w:rsidP="00117C00">
      <w:pPr>
        <w:pStyle w:val="3"/>
      </w:pPr>
      <w:r>
        <w:rPr>
          <w:rFonts w:hint="eastAsia"/>
        </w:rPr>
        <w:t>集群的基本特点</w:t>
      </w:r>
    </w:p>
    <w:p w:rsidR="00117C00" w:rsidRDefault="00117C00" w:rsidP="00117C00">
      <w:r>
        <w:rPr>
          <w:rFonts w:hint="eastAsia"/>
        </w:rPr>
        <w:t>高性能</w:t>
      </w:r>
    </w:p>
    <w:p w:rsidR="001E02A4" w:rsidRDefault="001E02A4" w:rsidP="00117C00">
      <w:r>
        <w:rPr>
          <w:rFonts w:hint="eastAsia"/>
        </w:rPr>
        <w:t>价格有效性，整个系统</w:t>
      </w:r>
      <w:r w:rsidR="00941E8C">
        <w:rPr>
          <w:rFonts w:hint="eastAsia"/>
        </w:rPr>
        <w:t>实现是经济的、易支付的。</w:t>
      </w:r>
    </w:p>
    <w:p w:rsidR="00941E8C" w:rsidRDefault="00047065" w:rsidP="00117C00">
      <w:r>
        <w:rPr>
          <w:rFonts w:hint="eastAsia"/>
        </w:rPr>
        <w:t>可伸缩性，当服务负载增长时，系统能被扩展来满足需求，且不降低服务质量。</w:t>
      </w:r>
    </w:p>
    <w:p w:rsidR="00C059F1" w:rsidRDefault="007716AA" w:rsidP="00934127">
      <w:r>
        <w:t>高可用性</w:t>
      </w:r>
      <w:r>
        <w:rPr>
          <w:rFonts w:hint="eastAsia"/>
        </w:rPr>
        <w:t>，</w:t>
      </w:r>
      <w:r>
        <w:t>尽管部分硬件和软件发生故障</w:t>
      </w:r>
      <w:r>
        <w:rPr>
          <w:rFonts w:hint="eastAsia"/>
        </w:rPr>
        <w:t>，</w:t>
      </w:r>
      <w:r>
        <w:t>整个系统服务必须</w:t>
      </w:r>
      <w:r>
        <w:rPr>
          <w:rFonts w:hint="eastAsia"/>
        </w:rPr>
        <w:t>7x24</w:t>
      </w:r>
      <w:r>
        <w:rPr>
          <w:rFonts w:hint="eastAsia"/>
        </w:rPr>
        <w:t>小时可用</w:t>
      </w:r>
    </w:p>
    <w:p w:rsidR="00C059F1" w:rsidRDefault="00C059F1" w:rsidP="00C059F1">
      <w:r>
        <w:t xml:space="preserve">   </w:t>
      </w:r>
    </w:p>
    <w:p w:rsidR="00C059F1" w:rsidRDefault="00C059F1" w:rsidP="00C059F1">
      <w:r>
        <w:t xml:space="preserve">   </w:t>
      </w:r>
    </w:p>
    <w:p w:rsidR="00C059F1" w:rsidRDefault="00C059F1" w:rsidP="00C059F1"/>
    <w:p w:rsidR="00C059F1" w:rsidRDefault="00934127" w:rsidP="00934127">
      <w:pPr>
        <w:pStyle w:val="2"/>
      </w:pPr>
      <w:r>
        <w:rPr>
          <w:rFonts w:hint="eastAsia"/>
        </w:rPr>
        <w:t>集群</w:t>
      </w:r>
      <w:r>
        <w:t>常见分类</w:t>
      </w:r>
    </w:p>
    <w:p w:rsidR="00C059F1" w:rsidRDefault="00C059F1" w:rsidP="00C059F1">
      <w:r>
        <w:rPr>
          <w:rFonts w:hint="eastAsia"/>
        </w:rPr>
        <w:t xml:space="preserve">  1.LB </w:t>
      </w:r>
      <w:r>
        <w:rPr>
          <w:rFonts w:hint="eastAsia"/>
        </w:rPr>
        <w:t>负载均衡</w:t>
      </w:r>
      <w:r>
        <w:rPr>
          <w:rFonts w:hint="eastAsia"/>
        </w:rPr>
        <w:t xml:space="preserve">  </w:t>
      </w:r>
      <w:r>
        <w:rPr>
          <w:rFonts w:hint="eastAsia"/>
        </w:rPr>
        <w:t>提高并发处理能力</w:t>
      </w:r>
    </w:p>
    <w:p w:rsidR="00C059F1" w:rsidRDefault="00C059F1" w:rsidP="00C059F1">
      <w:r>
        <w:rPr>
          <w:rFonts w:hint="eastAsia"/>
        </w:rPr>
        <w:t xml:space="preserve">  2.HA  </w:t>
      </w:r>
      <w:r>
        <w:rPr>
          <w:rFonts w:hint="eastAsia"/>
        </w:rPr>
        <w:t>高可用集群</w:t>
      </w:r>
      <w:r>
        <w:rPr>
          <w:rFonts w:hint="eastAsia"/>
        </w:rPr>
        <w:t xml:space="preserve">   </w:t>
      </w:r>
      <w:r>
        <w:rPr>
          <w:rFonts w:hint="eastAsia"/>
        </w:rPr>
        <w:t>提升服务可用性</w:t>
      </w:r>
      <w:r w:rsidR="00AE7E5B">
        <w:rPr>
          <w:rFonts w:hint="eastAsia"/>
        </w:rPr>
        <w:t>（一台服务宕机，另一台可以接管</w:t>
      </w:r>
      <w:r w:rsidR="00AE7E5B">
        <w:rPr>
          <w:rFonts w:hint="eastAsia"/>
        </w:rPr>
        <w:t xml:space="preserve"> IP</w:t>
      </w:r>
      <w:r w:rsidR="00AE7E5B">
        <w:rPr>
          <w:rFonts w:hint="eastAsia"/>
        </w:rPr>
        <w:t>及服务资源）</w:t>
      </w:r>
    </w:p>
    <w:p w:rsidR="00C059F1" w:rsidRDefault="00C059F1" w:rsidP="00C059F1">
      <w:r>
        <w:t xml:space="preserve"> </w:t>
      </w:r>
    </w:p>
    <w:p w:rsidR="00C059F1" w:rsidRDefault="00C059F1" w:rsidP="00C059F1">
      <w:r>
        <w:rPr>
          <w:rFonts w:hint="eastAsia"/>
        </w:rPr>
        <w:t xml:space="preserve">   </w:t>
      </w:r>
      <w:r>
        <w:rPr>
          <w:rFonts w:hint="eastAsia"/>
        </w:rPr>
        <w:t>在线时间</w:t>
      </w:r>
      <w:r>
        <w:rPr>
          <w:rFonts w:hint="eastAsia"/>
        </w:rPr>
        <w:t>/</w:t>
      </w:r>
      <w:r>
        <w:rPr>
          <w:rFonts w:hint="eastAsia"/>
        </w:rPr>
        <w:t>（在线时间</w:t>
      </w:r>
      <w:r>
        <w:rPr>
          <w:rFonts w:hint="eastAsia"/>
        </w:rPr>
        <w:t>+</w:t>
      </w:r>
      <w:r>
        <w:rPr>
          <w:rFonts w:hint="eastAsia"/>
        </w:rPr>
        <w:t>故障处理时间）</w:t>
      </w:r>
    </w:p>
    <w:p w:rsidR="00C059F1" w:rsidRDefault="00C059F1" w:rsidP="00C059F1">
      <w:r>
        <w:t>99% 99.9% 99.99% 99.999%</w:t>
      </w:r>
    </w:p>
    <w:p w:rsidR="00C059F1" w:rsidRDefault="00C059F1" w:rsidP="00C059F1">
      <w:r>
        <w:rPr>
          <w:rFonts w:hint="eastAsia"/>
        </w:rPr>
        <w:t xml:space="preserve">  3.HP(HPC)</w:t>
      </w:r>
      <w:r>
        <w:rPr>
          <w:rFonts w:hint="eastAsia"/>
        </w:rPr>
        <w:t>高性能集群</w:t>
      </w:r>
      <w:r>
        <w:rPr>
          <w:rFonts w:hint="eastAsia"/>
        </w:rPr>
        <w:t xml:space="preserve">  high performance</w:t>
      </w:r>
    </w:p>
    <w:p w:rsidR="00C059F1" w:rsidRDefault="00C059F1" w:rsidP="00C059F1">
      <w:r>
        <w:rPr>
          <w:rFonts w:hint="eastAsia"/>
        </w:rPr>
        <w:lastRenderedPageBreak/>
        <w:t xml:space="preserve">  </w:t>
      </w:r>
      <w:r>
        <w:rPr>
          <w:rFonts w:hint="eastAsia"/>
        </w:rPr>
        <w:t>并行处理集群</w:t>
      </w:r>
    </w:p>
    <w:p w:rsidR="00C059F1" w:rsidRDefault="00C059F1" w:rsidP="00C059F1">
      <w:r>
        <w:rPr>
          <w:rFonts w:hint="eastAsia"/>
        </w:rPr>
        <w:t xml:space="preserve">       </w:t>
      </w:r>
      <w:r>
        <w:rPr>
          <w:rFonts w:hint="eastAsia"/>
        </w:rPr>
        <w:t>分布式文件系统</w:t>
      </w:r>
    </w:p>
    <w:p w:rsidR="00C059F1" w:rsidRDefault="00C059F1" w:rsidP="00C059F1">
      <w:r>
        <w:rPr>
          <w:rFonts w:hint="eastAsia"/>
        </w:rPr>
        <w:tab/>
        <w:t xml:space="preserve">   </w:t>
      </w:r>
      <w:r>
        <w:rPr>
          <w:rFonts w:hint="eastAsia"/>
        </w:rPr>
        <w:t>将大任务</w:t>
      </w:r>
      <w:r>
        <w:rPr>
          <w:rFonts w:hint="eastAsia"/>
        </w:rPr>
        <w:tab/>
      </w:r>
      <w:r>
        <w:rPr>
          <w:rFonts w:hint="eastAsia"/>
        </w:rPr>
        <w:t>切割为小任务的机制</w:t>
      </w:r>
    </w:p>
    <w:p w:rsidR="00CF5FC5" w:rsidRDefault="00CF5FC5" w:rsidP="00CF5FC5">
      <w:pPr>
        <w:pStyle w:val="2"/>
      </w:pPr>
      <w:r>
        <w:rPr>
          <w:rFonts w:hint="eastAsia"/>
        </w:rPr>
        <w:t>负载均衡集群</w:t>
      </w:r>
    </w:p>
    <w:p w:rsidR="00CF5FC5" w:rsidRDefault="00CF5FC5" w:rsidP="00C059F1">
      <w:r>
        <w:rPr>
          <w:noProof/>
        </w:rPr>
        <w:drawing>
          <wp:inline distT="0" distB="0" distL="0" distR="0" wp14:anchorId="5F92C13C" wp14:editId="1227DDB7">
            <wp:extent cx="5486400" cy="25184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518410"/>
                    </a:xfrm>
                    <a:prstGeom prst="rect">
                      <a:avLst/>
                    </a:prstGeom>
                  </pic:spPr>
                </pic:pic>
              </a:graphicData>
            </a:graphic>
          </wp:inline>
        </w:drawing>
      </w:r>
    </w:p>
    <w:p w:rsidR="00B83DDA" w:rsidRDefault="00C059F1" w:rsidP="00B83DDA">
      <w:r>
        <w:t xml:space="preserve">   </w:t>
      </w:r>
      <w:r w:rsidR="00B83DDA">
        <w:rPr>
          <w:noProof/>
        </w:rPr>
        <w:drawing>
          <wp:inline distT="0" distB="0" distL="0" distR="0" wp14:anchorId="5ABE8DD2" wp14:editId="2E9767F7">
            <wp:extent cx="5048250" cy="3952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8250" cy="3952875"/>
                    </a:xfrm>
                    <a:prstGeom prst="rect">
                      <a:avLst/>
                    </a:prstGeom>
                  </pic:spPr>
                </pic:pic>
              </a:graphicData>
            </a:graphic>
          </wp:inline>
        </w:drawing>
      </w:r>
    </w:p>
    <w:p w:rsidR="00AD13EB" w:rsidRDefault="00AD13EB" w:rsidP="00B83DDA"/>
    <w:p w:rsidR="00AD13EB" w:rsidRDefault="00AD13EB" w:rsidP="00B83DDA">
      <w:r>
        <w:rPr>
          <w:rFonts w:hint="eastAsia"/>
        </w:rPr>
        <w:lastRenderedPageBreak/>
        <w:t>集群常见软件：</w:t>
      </w:r>
      <w:r>
        <w:rPr>
          <w:rFonts w:hint="eastAsia"/>
        </w:rPr>
        <w:t>lvs keepalived haproxy nginx heartbeat</w:t>
      </w:r>
    </w:p>
    <w:p w:rsidR="00AD13EB" w:rsidRDefault="00AD13EB" w:rsidP="00B83DDA">
      <w:r>
        <w:rPr>
          <w:rFonts w:hint="eastAsia"/>
        </w:rPr>
        <w:t>硬件</w:t>
      </w:r>
      <w:r>
        <w:rPr>
          <w:rFonts w:hint="eastAsia"/>
        </w:rPr>
        <w:t xml:space="preserve">  F5 A10 netscaler </w:t>
      </w:r>
      <w:r w:rsidR="00E647FB">
        <w:rPr>
          <w:rFonts w:hint="eastAsia"/>
        </w:rPr>
        <w:t>radware</w:t>
      </w:r>
    </w:p>
    <w:p w:rsidR="007C147A" w:rsidRDefault="007C147A" w:rsidP="00B83DDA"/>
    <w:p w:rsidR="00C059F1" w:rsidRDefault="00C059F1" w:rsidP="00233103">
      <w:pPr>
        <w:pStyle w:val="2"/>
      </w:pPr>
      <w:r>
        <w:t>LVS</w:t>
      </w:r>
    </w:p>
    <w:p w:rsidR="00233103" w:rsidRDefault="00677BB4" w:rsidP="00233103">
      <w:r>
        <w:rPr>
          <w:rFonts w:hint="eastAsia"/>
        </w:rPr>
        <w:t>LVS:linux</w:t>
      </w:r>
      <w:r>
        <w:rPr>
          <w:rFonts w:hint="eastAsia"/>
        </w:rPr>
        <w:t>虚拟服务器。</w:t>
      </w:r>
    </w:p>
    <w:p w:rsidR="00677BB4" w:rsidRPr="00233103" w:rsidRDefault="00677BB4" w:rsidP="00233103">
      <w:r>
        <w:rPr>
          <w:rFonts w:hint="eastAsia"/>
        </w:rPr>
        <w:t>将用户的入站请求通过调度算法分给后端的服务器进行处理。</w:t>
      </w:r>
    </w:p>
    <w:p w:rsidR="00233103" w:rsidRDefault="00233103" w:rsidP="00B83DDA"/>
    <w:p w:rsidR="00C059F1" w:rsidRDefault="00C059F1" w:rsidP="00C059F1">
      <w:r>
        <w:rPr>
          <w:rFonts w:hint="eastAsia"/>
        </w:rPr>
        <w:t>类型：</w:t>
      </w:r>
    </w:p>
    <w:p w:rsidR="00C059F1" w:rsidRDefault="00C059F1" w:rsidP="00C059F1">
      <w:r>
        <w:rPr>
          <w:rFonts w:hint="eastAsia"/>
        </w:rPr>
        <w:t>NAT:</w:t>
      </w:r>
      <w:r>
        <w:rPr>
          <w:rFonts w:hint="eastAsia"/>
        </w:rPr>
        <w:t>地址转换</w:t>
      </w:r>
    </w:p>
    <w:p w:rsidR="00C059F1" w:rsidRDefault="00C059F1" w:rsidP="00C059F1">
      <w:r>
        <w:rPr>
          <w:rFonts w:hint="eastAsia"/>
        </w:rPr>
        <w:t>DR:</w:t>
      </w:r>
      <w:r>
        <w:rPr>
          <w:rFonts w:hint="eastAsia"/>
        </w:rPr>
        <w:t>直接路由</w:t>
      </w:r>
    </w:p>
    <w:p w:rsidR="00C059F1" w:rsidRDefault="00C059F1" w:rsidP="00C059F1">
      <w:r>
        <w:rPr>
          <w:rFonts w:hint="eastAsia"/>
        </w:rPr>
        <w:t>TUN:</w:t>
      </w:r>
      <w:r>
        <w:rPr>
          <w:rFonts w:hint="eastAsia"/>
        </w:rPr>
        <w:t>隧道</w:t>
      </w:r>
    </w:p>
    <w:p w:rsidR="00C059F1" w:rsidRDefault="00C059F1" w:rsidP="00C059F1">
      <w:r>
        <w:t xml:space="preserve">client ip-----&gt;VIP---DIP---------&gt;real server </w:t>
      </w:r>
    </w:p>
    <w:p w:rsidR="00C059F1" w:rsidRDefault="00C059F1" w:rsidP="00C059F1">
      <w:r>
        <w:rPr>
          <w:rFonts w:hint="eastAsia"/>
        </w:rPr>
        <w:t>1.NAT:</w:t>
      </w:r>
      <w:r>
        <w:rPr>
          <w:rFonts w:hint="eastAsia"/>
        </w:rPr>
        <w:t>集群节点跟</w:t>
      </w:r>
      <w:r>
        <w:rPr>
          <w:rFonts w:hint="eastAsia"/>
        </w:rPr>
        <w:t>director</w:t>
      </w:r>
      <w:r>
        <w:rPr>
          <w:rFonts w:hint="eastAsia"/>
        </w:rPr>
        <w:t>必须在同一个</w:t>
      </w:r>
      <w:r>
        <w:rPr>
          <w:rFonts w:hint="eastAsia"/>
        </w:rPr>
        <w:t>IP</w:t>
      </w:r>
      <w:r>
        <w:rPr>
          <w:rFonts w:hint="eastAsia"/>
        </w:rPr>
        <w:t>网络中</w:t>
      </w:r>
      <w:r w:rsidR="00CA78FB">
        <w:rPr>
          <w:rFonts w:hint="eastAsia"/>
        </w:rPr>
        <w:t>，通过修改目的</w:t>
      </w:r>
      <w:r w:rsidR="00CA78FB">
        <w:rPr>
          <w:rFonts w:hint="eastAsia"/>
        </w:rPr>
        <w:t>IP</w:t>
      </w:r>
      <w:r w:rsidR="00CA78FB">
        <w:rPr>
          <w:rFonts w:hint="eastAsia"/>
        </w:rPr>
        <w:t>地址。</w:t>
      </w:r>
    </w:p>
    <w:p w:rsidR="009B75EB" w:rsidRPr="009B75EB" w:rsidRDefault="009B75EB" w:rsidP="009B75EB">
      <w:pPr>
        <w:ind w:firstLineChars="400" w:firstLine="960"/>
      </w:pPr>
      <w:r>
        <w:t>需要开启内核转发</w:t>
      </w:r>
    </w:p>
    <w:p w:rsidR="00C059F1" w:rsidRDefault="00C059F1" w:rsidP="00C059F1">
      <w:r>
        <w:rPr>
          <w:rFonts w:hint="eastAsia"/>
        </w:rPr>
        <w:t xml:space="preserve"> RIP</w:t>
      </w:r>
      <w:r>
        <w:rPr>
          <w:rFonts w:hint="eastAsia"/>
        </w:rPr>
        <w:t>通常是私有地址，仅用于各集群间的通信</w:t>
      </w:r>
    </w:p>
    <w:p w:rsidR="00C059F1" w:rsidRDefault="00C059F1" w:rsidP="00C059F1">
      <w:r>
        <w:rPr>
          <w:rFonts w:hint="eastAsia"/>
        </w:rPr>
        <w:t xml:space="preserve"> director</w:t>
      </w:r>
      <w:r>
        <w:rPr>
          <w:rFonts w:hint="eastAsia"/>
        </w:rPr>
        <w:t>位于</w:t>
      </w:r>
      <w:r>
        <w:rPr>
          <w:rFonts w:hint="eastAsia"/>
        </w:rPr>
        <w:t>client</w:t>
      </w:r>
      <w:r>
        <w:rPr>
          <w:rFonts w:hint="eastAsia"/>
        </w:rPr>
        <w:t>和</w:t>
      </w:r>
      <w:r>
        <w:rPr>
          <w:rFonts w:hint="eastAsia"/>
        </w:rPr>
        <w:t>real server</w:t>
      </w:r>
      <w:r>
        <w:rPr>
          <w:rFonts w:hint="eastAsia"/>
        </w:rPr>
        <w:t>之间，并负责处理进出的所有通信</w:t>
      </w:r>
    </w:p>
    <w:p w:rsidR="00C059F1" w:rsidRDefault="00C059F1" w:rsidP="00C059F1">
      <w:r>
        <w:rPr>
          <w:rFonts w:hint="eastAsia"/>
        </w:rPr>
        <w:t xml:space="preserve"> real server</w:t>
      </w:r>
      <w:r>
        <w:rPr>
          <w:rFonts w:hint="eastAsia"/>
        </w:rPr>
        <w:t>必须将网关指向</w:t>
      </w:r>
      <w:r>
        <w:rPr>
          <w:rFonts w:hint="eastAsia"/>
        </w:rPr>
        <w:t>DIP</w:t>
      </w:r>
      <w:r w:rsidR="00CA78FB">
        <w:rPr>
          <w:rFonts w:hint="eastAsia"/>
        </w:rPr>
        <w:t>（处理后的结果才能</w:t>
      </w:r>
      <w:r w:rsidR="006B258D">
        <w:rPr>
          <w:rFonts w:hint="eastAsia"/>
        </w:rPr>
        <w:t>返回给</w:t>
      </w:r>
      <w:r w:rsidR="006B258D">
        <w:rPr>
          <w:rFonts w:hint="eastAsia"/>
        </w:rPr>
        <w:t>director</w:t>
      </w:r>
      <w:r w:rsidR="00CA78FB">
        <w:rPr>
          <w:rFonts w:hint="eastAsia"/>
        </w:rPr>
        <w:t>）</w:t>
      </w:r>
    </w:p>
    <w:p w:rsidR="00545A46" w:rsidRPr="00545A46" w:rsidRDefault="00545A46" w:rsidP="00C059F1">
      <w:r>
        <w:rPr>
          <w:rFonts w:hint="eastAsia"/>
        </w:rPr>
        <w:t>route add default gw xxx.xx.xx.xx</w:t>
      </w:r>
    </w:p>
    <w:p w:rsidR="00C059F1" w:rsidRDefault="00C059F1" w:rsidP="00C059F1">
      <w:r>
        <w:rPr>
          <w:rFonts w:hint="eastAsia"/>
        </w:rPr>
        <w:t xml:space="preserve"> </w:t>
      </w:r>
      <w:r>
        <w:rPr>
          <w:rFonts w:hint="eastAsia"/>
        </w:rPr>
        <w:t>支持端口映射</w:t>
      </w:r>
    </w:p>
    <w:p w:rsidR="00C059F1" w:rsidRDefault="00C059F1" w:rsidP="00C059F1">
      <w:r>
        <w:rPr>
          <w:rFonts w:hint="eastAsia"/>
        </w:rPr>
        <w:t xml:space="preserve"> real server</w:t>
      </w:r>
      <w:r>
        <w:rPr>
          <w:rFonts w:hint="eastAsia"/>
        </w:rPr>
        <w:t>可以使用任意</w:t>
      </w:r>
      <w:r>
        <w:rPr>
          <w:rFonts w:hint="eastAsia"/>
        </w:rPr>
        <w:t>OS</w:t>
      </w:r>
    </w:p>
    <w:p w:rsidR="00332733" w:rsidRDefault="00332733" w:rsidP="00332733">
      <w:r>
        <w:rPr>
          <w:rFonts w:hint="eastAsia"/>
        </w:rPr>
        <w:t>较大规模中，</w:t>
      </w:r>
      <w:r>
        <w:rPr>
          <w:rFonts w:hint="eastAsia"/>
        </w:rPr>
        <w:t>director</w:t>
      </w:r>
      <w:r>
        <w:rPr>
          <w:rFonts w:hint="eastAsia"/>
        </w:rPr>
        <w:t>容易成为系统瓶颈</w:t>
      </w:r>
    </w:p>
    <w:p w:rsidR="00332733" w:rsidRDefault="00332733" w:rsidP="00C059F1"/>
    <w:p w:rsidR="008928BB" w:rsidRDefault="002D5644" w:rsidP="00C059F1">
      <w:r>
        <w:rPr>
          <w:noProof/>
        </w:rPr>
        <w:lastRenderedPageBreak/>
        <w:drawing>
          <wp:inline distT="0" distB="0" distL="0" distR="0" wp14:anchorId="60B338D8" wp14:editId="0E3B90C5">
            <wp:extent cx="5486400" cy="260477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2604770"/>
                    </a:xfrm>
                    <a:prstGeom prst="rect">
                      <a:avLst/>
                    </a:prstGeom>
                  </pic:spPr>
                </pic:pic>
              </a:graphicData>
            </a:graphic>
          </wp:inline>
        </w:drawing>
      </w:r>
    </w:p>
    <w:p w:rsidR="002D5644" w:rsidRDefault="002D5644" w:rsidP="00C059F1"/>
    <w:p w:rsidR="00C059F1" w:rsidRDefault="00C059F1" w:rsidP="00C059F1">
      <w:r>
        <w:rPr>
          <w:rFonts w:hint="eastAsia"/>
        </w:rPr>
        <w:t>2.DR------</w:t>
      </w:r>
      <w:r>
        <w:rPr>
          <w:rFonts w:hint="eastAsia"/>
        </w:rPr>
        <w:t>》直接路由</w:t>
      </w:r>
      <w:r>
        <w:rPr>
          <w:rFonts w:hint="eastAsia"/>
        </w:rPr>
        <w:t xml:space="preserve">  </w:t>
      </w:r>
      <w:r>
        <w:rPr>
          <w:rFonts w:hint="eastAsia"/>
        </w:rPr>
        <w:t>通过修改数据包目的</w:t>
      </w:r>
      <w:r>
        <w:rPr>
          <w:rFonts w:hint="eastAsia"/>
        </w:rPr>
        <w:t>mac</w:t>
      </w:r>
      <w:r>
        <w:rPr>
          <w:rFonts w:hint="eastAsia"/>
        </w:rPr>
        <w:t>地址，注意</w:t>
      </w:r>
      <w:r w:rsidR="00F50616">
        <w:rPr>
          <w:rFonts w:hint="eastAsia"/>
        </w:rPr>
        <w:t>RS</w:t>
      </w:r>
      <w:r w:rsidR="00F50616">
        <w:rPr>
          <w:rFonts w:hint="eastAsia"/>
        </w:rPr>
        <w:t>的</w:t>
      </w:r>
      <w:r>
        <w:rPr>
          <w:rFonts w:hint="eastAsia"/>
        </w:rPr>
        <w:t xml:space="preserve"> arp</w:t>
      </w:r>
      <w:r>
        <w:rPr>
          <w:rFonts w:hint="eastAsia"/>
        </w:rPr>
        <w:t>抑制问题</w:t>
      </w:r>
    </w:p>
    <w:p w:rsidR="00C059F1" w:rsidRDefault="00C059F1" w:rsidP="00C059F1">
      <w:r>
        <w:rPr>
          <w:rFonts w:hint="eastAsia"/>
        </w:rPr>
        <w:t xml:space="preserve">   </w:t>
      </w:r>
      <w:r>
        <w:rPr>
          <w:rFonts w:hint="eastAsia"/>
        </w:rPr>
        <w:t>集群节点跟</w:t>
      </w:r>
      <w:r>
        <w:rPr>
          <w:rFonts w:hint="eastAsia"/>
        </w:rPr>
        <w:t>director</w:t>
      </w:r>
      <w:r>
        <w:rPr>
          <w:rFonts w:hint="eastAsia"/>
        </w:rPr>
        <w:t>必须在同一个物理网络中</w:t>
      </w:r>
    </w:p>
    <w:p w:rsidR="00C059F1" w:rsidRDefault="00C059F1" w:rsidP="00C059F1">
      <w:r>
        <w:rPr>
          <w:rFonts w:hint="eastAsia"/>
        </w:rPr>
        <w:t xml:space="preserve">   real server</w:t>
      </w:r>
      <w:r>
        <w:rPr>
          <w:rFonts w:hint="eastAsia"/>
        </w:rPr>
        <w:t>可以使用公网地址，实现便捷的远程管理</w:t>
      </w:r>
    </w:p>
    <w:p w:rsidR="00C059F1" w:rsidRDefault="00C059F1" w:rsidP="00C059F1">
      <w:r>
        <w:rPr>
          <w:rFonts w:hint="eastAsia"/>
        </w:rPr>
        <w:t xml:space="preserve">  director</w:t>
      </w:r>
      <w:r>
        <w:rPr>
          <w:rFonts w:hint="eastAsia"/>
        </w:rPr>
        <w:t>仅负责处理入站请求，响应报文直接由</w:t>
      </w:r>
      <w:r>
        <w:rPr>
          <w:rFonts w:hint="eastAsia"/>
        </w:rPr>
        <w:t>real server</w:t>
      </w:r>
      <w:r>
        <w:rPr>
          <w:rFonts w:hint="eastAsia"/>
        </w:rPr>
        <w:t>发给客户端</w:t>
      </w:r>
    </w:p>
    <w:p w:rsidR="00C059F1" w:rsidRDefault="00C059F1" w:rsidP="00C059F1">
      <w:r>
        <w:rPr>
          <w:rFonts w:hint="eastAsia"/>
        </w:rPr>
        <w:t xml:space="preserve">  real server</w:t>
      </w:r>
      <w:r>
        <w:rPr>
          <w:rFonts w:hint="eastAsia"/>
        </w:rPr>
        <w:t>不能将网关指向</w:t>
      </w:r>
      <w:r>
        <w:rPr>
          <w:rFonts w:hint="eastAsia"/>
        </w:rPr>
        <w:t>DIP</w:t>
      </w:r>
    </w:p>
    <w:p w:rsidR="00C059F1" w:rsidRDefault="00C059F1" w:rsidP="00C059F1">
      <w:r>
        <w:rPr>
          <w:rFonts w:hint="eastAsia"/>
        </w:rPr>
        <w:t xml:space="preserve">  </w:t>
      </w:r>
      <w:r>
        <w:rPr>
          <w:rFonts w:hint="eastAsia"/>
        </w:rPr>
        <w:t>不支持端口映射</w:t>
      </w:r>
    </w:p>
    <w:p w:rsidR="00C059F1" w:rsidRDefault="00C059F1" w:rsidP="00C059F1">
      <w:r>
        <w:rPr>
          <w:rFonts w:hint="eastAsia"/>
        </w:rPr>
        <w:t xml:space="preserve">  </w:t>
      </w:r>
      <w:r>
        <w:rPr>
          <w:rFonts w:hint="eastAsia"/>
        </w:rPr>
        <w:t>可以处理更多的</w:t>
      </w:r>
      <w:r>
        <w:rPr>
          <w:rFonts w:hint="eastAsia"/>
        </w:rPr>
        <w:t xml:space="preserve">real server </w:t>
      </w:r>
    </w:p>
    <w:p w:rsidR="00C059F1" w:rsidRDefault="00C059F1" w:rsidP="00C059F1">
      <w:r>
        <w:t xml:space="preserve"> 3.TUN</w:t>
      </w:r>
    </w:p>
    <w:p w:rsidR="00C059F1" w:rsidRDefault="00C059F1" w:rsidP="00C059F1">
      <w:r>
        <w:t xml:space="preserve">   </w:t>
      </w:r>
      <w:r w:rsidR="00920B8F">
        <w:t>调度方法和</w:t>
      </w:r>
      <w:r w:rsidR="00920B8F">
        <w:rPr>
          <w:rFonts w:hint="eastAsia"/>
        </w:rPr>
        <w:t>NAT</w:t>
      </w:r>
      <w:r w:rsidR="00920B8F">
        <w:rPr>
          <w:rFonts w:hint="eastAsia"/>
        </w:rPr>
        <w:t>一样，只是报文转发方法不一样，将请求报文封装在另一个</w:t>
      </w:r>
      <w:r w:rsidR="00920B8F">
        <w:rPr>
          <w:rFonts w:hint="eastAsia"/>
        </w:rPr>
        <w:t>IP</w:t>
      </w:r>
      <w:r w:rsidR="00920B8F">
        <w:rPr>
          <w:rFonts w:hint="eastAsia"/>
        </w:rPr>
        <w:t>报文中，再将封装后的报文发给后端选出的服务器</w:t>
      </w:r>
      <w:r w:rsidR="00371F14">
        <w:rPr>
          <w:rFonts w:hint="eastAsia"/>
        </w:rPr>
        <w:t>。服务器收到报文后将报文解封获得原来目地目标</w:t>
      </w:r>
      <w:r w:rsidR="00371F14">
        <w:rPr>
          <w:rFonts w:hint="eastAsia"/>
        </w:rPr>
        <w:t>VIP</w:t>
      </w:r>
      <w:r w:rsidR="00371F14">
        <w:rPr>
          <w:rFonts w:hint="eastAsia"/>
        </w:rPr>
        <w:t>地址，服务器发现</w:t>
      </w:r>
      <w:r w:rsidR="00371F14">
        <w:rPr>
          <w:rFonts w:hint="eastAsia"/>
        </w:rPr>
        <w:t>VIP</w:t>
      </w:r>
      <w:r w:rsidR="00371F14">
        <w:rPr>
          <w:rFonts w:hint="eastAsia"/>
        </w:rPr>
        <w:t>地址配置在本地的</w:t>
      </w:r>
      <w:r w:rsidR="00371F14">
        <w:rPr>
          <w:rFonts w:hint="eastAsia"/>
        </w:rPr>
        <w:t>IP</w:t>
      </w:r>
      <w:r w:rsidR="00371F14">
        <w:rPr>
          <w:rFonts w:hint="eastAsia"/>
        </w:rPr>
        <w:t>隧道设备上，于是处理该请求，然后根据路由表将相应报文直接返回给客户。</w:t>
      </w:r>
      <w:r w:rsidR="00F50616">
        <w:rPr>
          <w:rFonts w:hint="eastAsia"/>
        </w:rPr>
        <w:t>注意</w:t>
      </w:r>
      <w:r w:rsidR="00F50616">
        <w:rPr>
          <w:rFonts w:hint="eastAsia"/>
        </w:rPr>
        <w:t>RS</w:t>
      </w:r>
      <w:r w:rsidR="00F50616">
        <w:rPr>
          <w:rFonts w:hint="eastAsia"/>
        </w:rPr>
        <w:t>的</w:t>
      </w:r>
      <w:r w:rsidR="00F50616">
        <w:rPr>
          <w:rFonts w:hint="eastAsia"/>
        </w:rPr>
        <w:t xml:space="preserve"> arp</w:t>
      </w:r>
      <w:r w:rsidR="00F50616">
        <w:rPr>
          <w:rFonts w:hint="eastAsia"/>
        </w:rPr>
        <w:t>抑制问题。</w:t>
      </w:r>
    </w:p>
    <w:p w:rsidR="00C059F1" w:rsidRDefault="00C059F1" w:rsidP="00C059F1">
      <w:r>
        <w:rPr>
          <w:rFonts w:hint="eastAsia"/>
        </w:rPr>
        <w:t xml:space="preserve">  </w:t>
      </w:r>
      <w:r>
        <w:rPr>
          <w:rFonts w:hint="eastAsia"/>
        </w:rPr>
        <w:t>集群节点可以跨越</w:t>
      </w:r>
      <w:r>
        <w:rPr>
          <w:rFonts w:hint="eastAsia"/>
        </w:rPr>
        <w:t>internet</w:t>
      </w:r>
    </w:p>
    <w:p w:rsidR="00C059F1" w:rsidRDefault="00C059F1" w:rsidP="00C059F1">
      <w:r>
        <w:rPr>
          <w:rFonts w:hint="eastAsia"/>
        </w:rPr>
        <w:t xml:space="preserve">  real server IP</w:t>
      </w:r>
      <w:r>
        <w:rPr>
          <w:rFonts w:hint="eastAsia"/>
        </w:rPr>
        <w:t>必须是公网地址</w:t>
      </w:r>
    </w:p>
    <w:p w:rsidR="00C059F1" w:rsidRDefault="00C059F1" w:rsidP="00C059F1">
      <w:r>
        <w:rPr>
          <w:rFonts w:hint="eastAsia"/>
        </w:rPr>
        <w:t xml:space="preserve">  director</w:t>
      </w:r>
      <w:r>
        <w:rPr>
          <w:rFonts w:hint="eastAsia"/>
        </w:rPr>
        <w:t>仅处理入站请求，响应报文由</w:t>
      </w:r>
      <w:r>
        <w:rPr>
          <w:rFonts w:hint="eastAsia"/>
        </w:rPr>
        <w:t>real server</w:t>
      </w:r>
      <w:r>
        <w:rPr>
          <w:rFonts w:hint="eastAsia"/>
        </w:rPr>
        <w:t>直接发往客户端</w:t>
      </w:r>
    </w:p>
    <w:p w:rsidR="00C059F1" w:rsidRDefault="00C059F1" w:rsidP="00C059F1">
      <w:r>
        <w:rPr>
          <w:rFonts w:hint="eastAsia"/>
        </w:rPr>
        <w:t xml:space="preserve"> </w:t>
      </w:r>
      <w:r>
        <w:rPr>
          <w:rFonts w:hint="eastAsia"/>
        </w:rPr>
        <w:t>不支持端口映射</w:t>
      </w:r>
    </w:p>
    <w:p w:rsidR="00C059F1" w:rsidRDefault="00C059F1" w:rsidP="00C059F1">
      <w:r>
        <w:t xml:space="preserve"> </w:t>
      </w:r>
    </w:p>
    <w:p w:rsidR="00C059F1" w:rsidRDefault="00C059F1" w:rsidP="00957CD5">
      <w:pPr>
        <w:pStyle w:val="3"/>
      </w:pPr>
      <w:r>
        <w:rPr>
          <w:rFonts w:hint="eastAsia"/>
        </w:rPr>
        <w:lastRenderedPageBreak/>
        <w:t xml:space="preserve"> </w:t>
      </w:r>
      <w:r>
        <w:rPr>
          <w:rFonts w:hint="eastAsia"/>
        </w:rPr>
        <w:t>调度方法</w:t>
      </w:r>
    </w:p>
    <w:p w:rsidR="00C059F1" w:rsidRDefault="00C059F1" w:rsidP="00C059F1">
      <w:r>
        <w:rPr>
          <w:rFonts w:hint="eastAsia"/>
        </w:rPr>
        <w:t xml:space="preserve">  </w:t>
      </w:r>
      <w:r>
        <w:rPr>
          <w:rFonts w:hint="eastAsia"/>
        </w:rPr>
        <w:t>固定调度</w:t>
      </w:r>
    </w:p>
    <w:p w:rsidR="00C059F1" w:rsidRDefault="00C059F1" w:rsidP="00C059F1">
      <w:r>
        <w:rPr>
          <w:rFonts w:hint="eastAsia"/>
        </w:rPr>
        <w:t xml:space="preserve">    rr</w:t>
      </w:r>
      <w:r>
        <w:rPr>
          <w:rFonts w:hint="eastAsia"/>
        </w:rPr>
        <w:t>：轮询</w:t>
      </w:r>
    </w:p>
    <w:p w:rsidR="00C059F1" w:rsidRDefault="00C059F1" w:rsidP="00C059F1">
      <w:r>
        <w:rPr>
          <w:rFonts w:hint="eastAsia"/>
        </w:rPr>
        <w:tab/>
        <w:t>wrr</w:t>
      </w:r>
      <w:r>
        <w:rPr>
          <w:rFonts w:hint="eastAsia"/>
        </w:rPr>
        <w:t>：</w:t>
      </w:r>
      <w:r>
        <w:rPr>
          <w:rFonts w:hint="eastAsia"/>
        </w:rPr>
        <w:t>weight</w:t>
      </w:r>
      <w:r>
        <w:rPr>
          <w:rFonts w:hint="eastAsia"/>
        </w:rPr>
        <w:t>，加权</w:t>
      </w:r>
      <w:r w:rsidR="00612A6B">
        <w:rPr>
          <w:rFonts w:hint="eastAsia"/>
        </w:rPr>
        <w:t>轮询</w:t>
      </w:r>
    </w:p>
    <w:p w:rsidR="00C059F1" w:rsidRDefault="00C059F1" w:rsidP="00C059F1">
      <w:r>
        <w:rPr>
          <w:rFonts w:hint="eastAsia"/>
        </w:rPr>
        <w:tab/>
        <w:t>sh</w:t>
      </w:r>
      <w:r>
        <w:rPr>
          <w:rFonts w:hint="eastAsia"/>
        </w:rPr>
        <w:t>：</w:t>
      </w:r>
      <w:r>
        <w:rPr>
          <w:rFonts w:hint="eastAsia"/>
        </w:rPr>
        <w:t xml:space="preserve">source hash </w:t>
      </w:r>
      <w:r>
        <w:rPr>
          <w:rFonts w:hint="eastAsia"/>
        </w:rPr>
        <w:t>源地址</w:t>
      </w:r>
      <w:r>
        <w:rPr>
          <w:rFonts w:hint="eastAsia"/>
        </w:rPr>
        <w:t>hash</w:t>
      </w:r>
    </w:p>
    <w:p w:rsidR="00612A6B" w:rsidRDefault="00612A6B" w:rsidP="00C059F1">
      <w:r>
        <w:rPr>
          <w:rFonts w:hint="eastAsia"/>
        </w:rPr>
        <w:t>dh</w:t>
      </w:r>
      <w:r>
        <w:rPr>
          <w:rFonts w:hint="eastAsia"/>
        </w:rPr>
        <w:t>：目地址</w:t>
      </w:r>
      <w:r>
        <w:rPr>
          <w:rFonts w:hint="eastAsia"/>
        </w:rPr>
        <w:t>hash</w:t>
      </w:r>
    </w:p>
    <w:p w:rsidR="00DD3B82" w:rsidRDefault="00DD3B82" w:rsidP="00C059F1">
      <w:r>
        <w:rPr>
          <w:rFonts w:hint="eastAsia"/>
        </w:rPr>
        <w:t>动态调度算法</w:t>
      </w:r>
      <w:r>
        <w:rPr>
          <w:rFonts w:hint="eastAsia"/>
        </w:rPr>
        <w:t>:wlc lc lblc lblcr sed nq</w:t>
      </w:r>
    </w:p>
    <w:p w:rsidR="004A7DF6" w:rsidRDefault="004A7DF6" w:rsidP="004A7DF6">
      <w:pPr>
        <w:pStyle w:val="3"/>
      </w:pPr>
      <w:r>
        <w:rPr>
          <w:rFonts w:hint="eastAsia"/>
        </w:rPr>
        <w:t>LVS</w:t>
      </w:r>
      <w:r>
        <w:rPr>
          <w:rFonts w:hint="eastAsia"/>
        </w:rPr>
        <w:t>调度算法生产环境选型</w:t>
      </w:r>
    </w:p>
    <w:p w:rsidR="004A7DF6" w:rsidRDefault="004A7DF6" w:rsidP="00C059F1">
      <w:r>
        <w:rPr>
          <w:noProof/>
        </w:rPr>
        <w:drawing>
          <wp:inline distT="0" distB="0" distL="0" distR="0" wp14:anchorId="447EF05C" wp14:editId="78C78C60">
            <wp:extent cx="5486400" cy="20624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2062480"/>
                    </a:xfrm>
                    <a:prstGeom prst="rect">
                      <a:avLst/>
                    </a:prstGeom>
                  </pic:spPr>
                </pic:pic>
              </a:graphicData>
            </a:graphic>
          </wp:inline>
        </w:drawing>
      </w:r>
    </w:p>
    <w:p w:rsidR="000A46CB" w:rsidRDefault="000A46CB" w:rsidP="00C059F1"/>
    <w:p w:rsidR="000A46CB" w:rsidRDefault="000A46CB" w:rsidP="000A46CB">
      <w:pPr>
        <w:pStyle w:val="3"/>
      </w:pPr>
      <w:r>
        <w:rPr>
          <w:rFonts w:hint="eastAsia"/>
        </w:rPr>
        <w:t>LVS</w:t>
      </w:r>
      <w:r>
        <w:rPr>
          <w:rFonts w:hint="eastAsia"/>
        </w:rPr>
        <w:t>安装</w:t>
      </w:r>
    </w:p>
    <w:p w:rsidR="000A46CB" w:rsidRDefault="000A46CB" w:rsidP="000A46CB"/>
    <w:p w:rsidR="000A46CB" w:rsidRDefault="000A46CB" w:rsidP="000A46CB"/>
    <w:p w:rsidR="000A46CB" w:rsidRDefault="000A46CB" w:rsidP="000A46CB">
      <w:r>
        <w:rPr>
          <w:rFonts w:hint="eastAsia"/>
        </w:rPr>
        <w:t>调度器上操作：</w:t>
      </w:r>
    </w:p>
    <w:p w:rsidR="000A46CB" w:rsidRDefault="000A46CB" w:rsidP="000A46CB"/>
    <w:p w:rsidR="000A46CB" w:rsidRDefault="00026C11" w:rsidP="000A46CB">
      <w:r>
        <w:rPr>
          <w:rFonts w:hint="eastAsia"/>
        </w:rPr>
        <w:t>创建软连接：</w:t>
      </w:r>
      <w:r w:rsidR="00252862">
        <w:t>ln -s /usr/src/kernels/</w:t>
      </w:r>
      <w:r w:rsidRPr="00026C11">
        <w:t>2.6.32-696.30.1.el6.x86_64/  /usr/src/linux</w:t>
      </w:r>
      <w:r>
        <w:rPr>
          <w:rFonts w:hint="eastAsia"/>
        </w:rPr>
        <w:t xml:space="preserve">    </w:t>
      </w:r>
      <w:r>
        <w:rPr>
          <w:rFonts w:hint="eastAsia"/>
        </w:rPr>
        <w:t>内核部分根据实际虚拟机情况</w:t>
      </w:r>
      <w:r w:rsidR="00CC0FA6">
        <w:rPr>
          <w:rFonts w:hint="eastAsia"/>
        </w:rPr>
        <w:t>来定，以</w:t>
      </w:r>
      <w:r w:rsidR="00CC0FA6">
        <w:rPr>
          <w:rFonts w:hint="eastAsia"/>
        </w:rPr>
        <w:t>uname -r</w:t>
      </w:r>
      <w:r w:rsidR="00CC0FA6">
        <w:rPr>
          <w:rFonts w:hint="eastAsia"/>
        </w:rPr>
        <w:t>结果为准</w:t>
      </w:r>
      <w:r>
        <w:rPr>
          <w:rFonts w:hint="eastAsia"/>
        </w:rPr>
        <w:t>。</w:t>
      </w:r>
    </w:p>
    <w:p w:rsidR="0047603E" w:rsidRDefault="0047603E" w:rsidP="000A46CB">
      <w:r>
        <w:rPr>
          <w:rFonts w:hint="eastAsia"/>
        </w:rPr>
        <w:t>如果缺少</w:t>
      </w:r>
      <w:r>
        <w:t>/usr/src/kernels</w:t>
      </w:r>
      <w:r>
        <w:t>下的内核</w:t>
      </w:r>
      <w:r w:rsidR="00827668">
        <w:rPr>
          <w:rFonts w:hint="eastAsia"/>
        </w:rPr>
        <w:t>，</w:t>
      </w:r>
      <w:r w:rsidR="00827668">
        <w:t>通过</w:t>
      </w:r>
      <w:r w:rsidR="00827668">
        <w:rPr>
          <w:rFonts w:hint="eastAsia"/>
        </w:rPr>
        <w:t>yum -y install kernel-devel</w:t>
      </w:r>
    </w:p>
    <w:p w:rsidR="007E5EBD" w:rsidRDefault="007E5EBD" w:rsidP="000A46CB">
      <w:r>
        <w:rPr>
          <w:rFonts w:hint="eastAsia"/>
        </w:rPr>
        <w:t>安装</w:t>
      </w:r>
      <w:r>
        <w:rPr>
          <w:rFonts w:hint="eastAsia"/>
        </w:rPr>
        <w:t>ipvsadm</w:t>
      </w:r>
      <w:r w:rsidR="00814D8C">
        <w:rPr>
          <w:rFonts w:hint="eastAsia"/>
        </w:rPr>
        <w:t>，然后执行该命令，可以把</w:t>
      </w:r>
      <w:r w:rsidR="00814D8C">
        <w:rPr>
          <w:rFonts w:hint="eastAsia"/>
        </w:rPr>
        <w:t>ip_vs</w:t>
      </w:r>
      <w:r w:rsidR="00814D8C">
        <w:rPr>
          <w:rFonts w:hint="eastAsia"/>
        </w:rPr>
        <w:t>模块加载到内核。</w:t>
      </w:r>
    </w:p>
    <w:p w:rsidR="00A71773" w:rsidRDefault="00814D8C" w:rsidP="00A71773">
      <w:pPr>
        <w:rPr>
          <w:rStyle w:val="a7"/>
        </w:rPr>
      </w:pPr>
      <w:r>
        <w:rPr>
          <w:rFonts w:hint="eastAsia"/>
        </w:rPr>
        <w:t xml:space="preserve">wget </w:t>
      </w:r>
      <w:hyperlink r:id="rId49" w:history="1">
        <w:r w:rsidR="00234F1E" w:rsidRPr="00C94CC4">
          <w:rPr>
            <w:rStyle w:val="a7"/>
          </w:rPr>
          <w:t>http://www.linuxvirtualserver.org/software/kernel-2.6/ipvsadm-1.26.tar.gz</w:t>
        </w:r>
      </w:hyperlink>
    </w:p>
    <w:p w:rsidR="00A71773" w:rsidRDefault="00A71773" w:rsidP="00A71773">
      <w:pPr>
        <w:rPr>
          <w:rStyle w:val="a7"/>
          <w:u w:val="none"/>
        </w:rPr>
      </w:pPr>
      <w:r w:rsidRPr="00A71773">
        <w:rPr>
          <w:rStyle w:val="a7"/>
          <w:rFonts w:hint="eastAsia"/>
          <w:u w:val="none"/>
        </w:rPr>
        <w:lastRenderedPageBreak/>
        <w:t xml:space="preserve">cd </w:t>
      </w:r>
      <w:r w:rsidR="004C05A1" w:rsidRPr="004C05A1">
        <w:rPr>
          <w:rStyle w:val="a7"/>
          <w:u w:val="none"/>
        </w:rPr>
        <w:t>ipvsadm-1.26</w:t>
      </w:r>
      <w:r w:rsidR="004C05A1">
        <w:rPr>
          <w:rStyle w:val="a7"/>
          <w:rFonts w:hint="eastAsia"/>
          <w:u w:val="none"/>
        </w:rPr>
        <w:t xml:space="preserve"> </w:t>
      </w:r>
    </w:p>
    <w:p w:rsidR="004C05A1" w:rsidRDefault="004C05A1" w:rsidP="00A71773">
      <w:pPr>
        <w:rPr>
          <w:rStyle w:val="a7"/>
          <w:u w:val="none"/>
        </w:rPr>
      </w:pPr>
      <w:r>
        <w:rPr>
          <w:rStyle w:val="a7"/>
          <w:rFonts w:hint="eastAsia"/>
          <w:u w:val="none"/>
        </w:rPr>
        <w:t>make &amp;&amp; make install</w:t>
      </w:r>
    </w:p>
    <w:p w:rsidR="00714C4F" w:rsidRPr="00A71773" w:rsidRDefault="00714C4F" w:rsidP="00A71773">
      <w:pPr>
        <w:rPr>
          <w:color w:val="0000FF" w:themeColor="hyperlink"/>
        </w:rPr>
      </w:pPr>
      <w:r>
        <w:rPr>
          <w:rStyle w:val="a7"/>
          <w:rFonts w:hint="eastAsia"/>
          <w:u w:val="none"/>
        </w:rPr>
        <w:t>安装报错执行</w:t>
      </w:r>
      <w:r w:rsidRPr="00714C4F">
        <w:rPr>
          <w:rStyle w:val="a7"/>
          <w:u w:val="none"/>
        </w:rPr>
        <w:t>yum install libnl-devel popt-static -y</w:t>
      </w:r>
      <w:r>
        <w:rPr>
          <w:rStyle w:val="a7"/>
          <w:rFonts w:hint="eastAsia"/>
          <w:u w:val="none"/>
        </w:rPr>
        <w:t>，</w:t>
      </w:r>
      <w:r>
        <w:rPr>
          <w:rStyle w:val="a7"/>
          <w:u w:val="none"/>
        </w:rPr>
        <w:t>继续</w:t>
      </w:r>
      <w:r>
        <w:rPr>
          <w:rStyle w:val="a7"/>
          <w:u w:val="none"/>
        </w:rPr>
        <w:t>make</w:t>
      </w:r>
    </w:p>
    <w:p w:rsidR="00234F1E" w:rsidRDefault="00234F1E" w:rsidP="000A46CB"/>
    <w:p w:rsidR="00234F1E" w:rsidRDefault="004557C0" w:rsidP="004557C0">
      <w:pPr>
        <w:pStyle w:val="3"/>
      </w:pPr>
      <w:r>
        <w:rPr>
          <w:rFonts w:hint="eastAsia"/>
        </w:rPr>
        <w:t>手动配置</w:t>
      </w:r>
      <w:r>
        <w:rPr>
          <w:rFonts w:hint="eastAsia"/>
        </w:rPr>
        <w:t>LVS</w:t>
      </w:r>
      <w:r>
        <w:rPr>
          <w:rFonts w:hint="eastAsia"/>
        </w:rPr>
        <w:t>负载均衡服务</w:t>
      </w:r>
    </w:p>
    <w:p w:rsidR="004557C0" w:rsidRDefault="003E54D7" w:rsidP="004557C0">
      <w:r>
        <w:rPr>
          <w:rFonts w:hint="eastAsia"/>
        </w:rPr>
        <w:t>1.</w:t>
      </w:r>
      <w:r w:rsidR="00CD2092">
        <w:rPr>
          <w:rFonts w:hint="eastAsia"/>
        </w:rPr>
        <w:t>LVS</w:t>
      </w:r>
      <w:r w:rsidR="00CD2092">
        <w:rPr>
          <w:rFonts w:hint="eastAsia"/>
        </w:rPr>
        <w:t>转发</w:t>
      </w:r>
      <w:r w:rsidR="00CD2092">
        <w:rPr>
          <w:rFonts w:hint="eastAsia"/>
        </w:rPr>
        <w:t>---</w:t>
      </w:r>
      <w:r w:rsidR="00CD2092">
        <w:rPr>
          <w:rFonts w:hint="eastAsia"/>
        </w:rPr>
        <w:t>设置</w:t>
      </w:r>
      <w:r w:rsidR="00CD2092">
        <w:rPr>
          <w:rFonts w:hint="eastAsia"/>
        </w:rPr>
        <w:t>NDS</w:t>
      </w:r>
      <w:r w:rsidR="00CD2092">
        <w:rPr>
          <w:rFonts w:hint="eastAsia"/>
        </w:rPr>
        <w:t>解析</w:t>
      </w:r>
    </w:p>
    <w:p w:rsidR="00CD2092" w:rsidRDefault="003E54D7" w:rsidP="004557C0">
      <w:r>
        <w:rPr>
          <w:rFonts w:hint="eastAsia"/>
        </w:rPr>
        <w:t>2.</w:t>
      </w:r>
      <w:r>
        <w:rPr>
          <w:rFonts w:hint="eastAsia"/>
        </w:rPr>
        <w:t>配置</w:t>
      </w:r>
      <w:r>
        <w:rPr>
          <w:rFonts w:hint="eastAsia"/>
        </w:rPr>
        <w:t>LVS</w:t>
      </w:r>
      <w:r>
        <w:rPr>
          <w:rFonts w:hint="eastAsia"/>
        </w:rPr>
        <w:t>虚拟</w:t>
      </w:r>
      <w:r>
        <w:rPr>
          <w:rFonts w:hint="eastAsia"/>
        </w:rPr>
        <w:t>IP</w:t>
      </w:r>
    </w:p>
    <w:p w:rsidR="003E54D7" w:rsidRDefault="00324849" w:rsidP="004557C0">
      <w:r>
        <w:rPr>
          <w:rFonts w:hint="eastAsia"/>
        </w:rPr>
        <w:t>环境</w:t>
      </w:r>
    </w:p>
    <w:tbl>
      <w:tblPr>
        <w:tblStyle w:val="a8"/>
        <w:tblW w:w="0" w:type="auto"/>
        <w:tblLook w:val="04A0" w:firstRow="1" w:lastRow="0" w:firstColumn="1" w:lastColumn="0" w:noHBand="0" w:noVBand="1"/>
      </w:tblPr>
      <w:tblGrid>
        <w:gridCol w:w="3346"/>
        <w:gridCol w:w="3347"/>
        <w:gridCol w:w="3347"/>
      </w:tblGrid>
      <w:tr w:rsidR="00324849" w:rsidTr="00324849">
        <w:tc>
          <w:tcPr>
            <w:tcW w:w="3346" w:type="dxa"/>
          </w:tcPr>
          <w:p w:rsidR="00324849" w:rsidRDefault="00324849" w:rsidP="004557C0">
            <w:pPr>
              <w:ind w:firstLine="0"/>
            </w:pPr>
            <w:r>
              <w:rPr>
                <w:rFonts w:hint="eastAsia"/>
              </w:rPr>
              <w:t>主机名</w:t>
            </w:r>
          </w:p>
        </w:tc>
        <w:tc>
          <w:tcPr>
            <w:tcW w:w="3347" w:type="dxa"/>
          </w:tcPr>
          <w:p w:rsidR="00324849" w:rsidRDefault="00324849" w:rsidP="004557C0">
            <w:pPr>
              <w:ind w:firstLine="0"/>
            </w:pPr>
            <w:r>
              <w:rPr>
                <w:rFonts w:hint="eastAsia"/>
              </w:rPr>
              <w:t>IP</w:t>
            </w:r>
          </w:p>
        </w:tc>
        <w:tc>
          <w:tcPr>
            <w:tcW w:w="3347" w:type="dxa"/>
          </w:tcPr>
          <w:p w:rsidR="00324849" w:rsidRDefault="00324849" w:rsidP="004557C0">
            <w:pPr>
              <w:ind w:firstLine="0"/>
            </w:pPr>
            <w:r>
              <w:rPr>
                <w:rFonts w:hint="eastAsia"/>
              </w:rPr>
              <w:t>用途</w:t>
            </w:r>
          </w:p>
        </w:tc>
      </w:tr>
      <w:tr w:rsidR="00324849" w:rsidTr="00324849">
        <w:tc>
          <w:tcPr>
            <w:tcW w:w="3346" w:type="dxa"/>
          </w:tcPr>
          <w:p w:rsidR="00324849" w:rsidRDefault="00324849" w:rsidP="004557C0">
            <w:pPr>
              <w:ind w:firstLine="0"/>
            </w:pPr>
            <w:r>
              <w:rPr>
                <w:rFonts w:hint="eastAsia"/>
              </w:rPr>
              <w:t>salt-master</w:t>
            </w:r>
          </w:p>
        </w:tc>
        <w:tc>
          <w:tcPr>
            <w:tcW w:w="3347" w:type="dxa"/>
          </w:tcPr>
          <w:p w:rsidR="00324849" w:rsidRDefault="00324849" w:rsidP="004557C0">
            <w:pPr>
              <w:ind w:firstLine="0"/>
            </w:pPr>
            <w:r w:rsidRPr="00324849">
              <w:t>192.168.132.20</w:t>
            </w:r>
          </w:p>
        </w:tc>
        <w:tc>
          <w:tcPr>
            <w:tcW w:w="3347" w:type="dxa"/>
          </w:tcPr>
          <w:p w:rsidR="00324849" w:rsidRDefault="0082307D" w:rsidP="004557C0">
            <w:pPr>
              <w:ind w:firstLine="0"/>
            </w:pPr>
            <w:r>
              <w:rPr>
                <w:rFonts w:hint="eastAsia"/>
              </w:rPr>
              <w:t>调度器</w:t>
            </w:r>
            <w:r w:rsidR="00D16AF8">
              <w:rPr>
                <w:rFonts w:hint="eastAsia"/>
              </w:rPr>
              <w:t>LB</w:t>
            </w:r>
          </w:p>
          <w:p w:rsidR="00324849" w:rsidRDefault="00324849" w:rsidP="004557C0">
            <w:pPr>
              <w:ind w:firstLine="0"/>
            </w:pPr>
          </w:p>
        </w:tc>
      </w:tr>
      <w:tr w:rsidR="00324849" w:rsidTr="00324849">
        <w:tc>
          <w:tcPr>
            <w:tcW w:w="3346" w:type="dxa"/>
          </w:tcPr>
          <w:p w:rsidR="00324849" w:rsidRDefault="00324849" w:rsidP="004557C0">
            <w:pPr>
              <w:ind w:firstLine="0"/>
            </w:pPr>
            <w:r>
              <w:rPr>
                <w:rFonts w:hint="eastAsia"/>
              </w:rPr>
              <w:t>salt-minion01</w:t>
            </w:r>
          </w:p>
        </w:tc>
        <w:tc>
          <w:tcPr>
            <w:tcW w:w="3347" w:type="dxa"/>
          </w:tcPr>
          <w:p w:rsidR="00324849" w:rsidRDefault="0082307D" w:rsidP="004557C0">
            <w:pPr>
              <w:ind w:firstLine="0"/>
            </w:pPr>
            <w:r>
              <w:t>192.168.132.</w:t>
            </w:r>
            <w:r>
              <w:rPr>
                <w:rFonts w:hint="eastAsia"/>
              </w:rPr>
              <w:t>11</w:t>
            </w:r>
          </w:p>
        </w:tc>
        <w:tc>
          <w:tcPr>
            <w:tcW w:w="3347" w:type="dxa"/>
          </w:tcPr>
          <w:p w:rsidR="00324849" w:rsidRDefault="0082307D" w:rsidP="004557C0">
            <w:pPr>
              <w:ind w:firstLine="0"/>
            </w:pPr>
            <w:r>
              <w:rPr>
                <w:rFonts w:hint="eastAsia"/>
              </w:rPr>
              <w:t>RS1</w:t>
            </w:r>
          </w:p>
        </w:tc>
      </w:tr>
      <w:tr w:rsidR="00324849" w:rsidTr="00324849">
        <w:tc>
          <w:tcPr>
            <w:tcW w:w="3346" w:type="dxa"/>
          </w:tcPr>
          <w:p w:rsidR="00324849" w:rsidRDefault="00324849" w:rsidP="004557C0">
            <w:pPr>
              <w:ind w:firstLine="0"/>
            </w:pPr>
            <w:r>
              <w:rPr>
                <w:rFonts w:hint="eastAsia"/>
              </w:rPr>
              <w:t>salt-minion01</w:t>
            </w:r>
          </w:p>
        </w:tc>
        <w:tc>
          <w:tcPr>
            <w:tcW w:w="3347" w:type="dxa"/>
          </w:tcPr>
          <w:p w:rsidR="00324849" w:rsidRDefault="00094D8D" w:rsidP="004557C0">
            <w:pPr>
              <w:ind w:firstLine="0"/>
            </w:pPr>
            <w:r>
              <w:t>192.168.132.</w:t>
            </w:r>
            <w:r>
              <w:rPr>
                <w:rFonts w:hint="eastAsia"/>
              </w:rPr>
              <w:t>1</w:t>
            </w:r>
            <w:r w:rsidR="0082307D" w:rsidRPr="0082307D">
              <w:t>0</w:t>
            </w:r>
          </w:p>
        </w:tc>
        <w:tc>
          <w:tcPr>
            <w:tcW w:w="3347" w:type="dxa"/>
          </w:tcPr>
          <w:p w:rsidR="00324849" w:rsidRDefault="0082307D" w:rsidP="004557C0">
            <w:pPr>
              <w:ind w:firstLine="0"/>
            </w:pPr>
            <w:r>
              <w:rPr>
                <w:rFonts w:hint="eastAsia"/>
              </w:rPr>
              <w:t>RS2</w:t>
            </w:r>
          </w:p>
        </w:tc>
      </w:tr>
    </w:tbl>
    <w:p w:rsidR="00D16AF8" w:rsidRDefault="00D16AF8">
      <w:r>
        <w:rPr>
          <w:rFonts w:hint="eastAsia"/>
        </w:rPr>
        <w:t>LB</w:t>
      </w:r>
      <w:r>
        <w:rPr>
          <w:rFonts w:hint="eastAsia"/>
        </w:rPr>
        <w:t>上操作</w:t>
      </w:r>
    </w:p>
    <w:p w:rsidR="00D16AF8" w:rsidRDefault="0050087F" w:rsidP="00D16AF8">
      <w:pPr>
        <w:ind w:firstLineChars="400" w:firstLine="960"/>
      </w:pPr>
      <w:r>
        <w:t>ifconfig eth</w:t>
      </w:r>
      <w:r>
        <w:rPr>
          <w:rFonts w:hint="eastAsia"/>
        </w:rPr>
        <w:t>1</w:t>
      </w:r>
      <w:r>
        <w:t>:</w:t>
      </w:r>
      <w:r>
        <w:rPr>
          <w:rFonts w:hint="eastAsia"/>
        </w:rPr>
        <w:t>1</w:t>
      </w:r>
      <w:r w:rsidRPr="0050087F">
        <w:t xml:space="preserve"> 192.168.132.21 netmask 255.255.255.0 up</w:t>
      </w:r>
    </w:p>
    <w:p w:rsidR="00D16AF8" w:rsidRDefault="00D16AF8" w:rsidP="00D16AF8">
      <w:pPr>
        <w:ind w:firstLineChars="400" w:firstLine="960"/>
      </w:pPr>
    </w:p>
    <w:p w:rsidR="00C87E73" w:rsidRDefault="00D16AF8" w:rsidP="00D16AF8">
      <w:pPr>
        <w:ind w:firstLineChars="400" w:firstLine="960"/>
      </w:pPr>
      <w:r w:rsidRPr="00D16AF8">
        <w:t>route add -host 192.168.132.21  dev eth1</w:t>
      </w:r>
    </w:p>
    <w:p w:rsidR="00C87E73" w:rsidRDefault="00C87E73" w:rsidP="00C87E73">
      <w:pPr>
        <w:ind w:left="420" w:firstLine="0"/>
      </w:pPr>
      <w:r>
        <w:rPr>
          <w:rFonts w:hint="eastAsia"/>
        </w:rPr>
        <w:t>3</w:t>
      </w:r>
      <w:r>
        <w:rPr>
          <w:rFonts w:hint="eastAsia"/>
        </w:rPr>
        <w:t>添加</w:t>
      </w:r>
      <w:r>
        <w:rPr>
          <w:rFonts w:hint="eastAsia"/>
        </w:rPr>
        <w:t>lvs</w:t>
      </w:r>
      <w:r>
        <w:rPr>
          <w:rFonts w:hint="eastAsia"/>
        </w:rPr>
        <w:t>服务并添加</w:t>
      </w:r>
      <w:r>
        <w:rPr>
          <w:rFonts w:hint="eastAsia"/>
        </w:rPr>
        <w:t>RS</w:t>
      </w:r>
    </w:p>
    <w:p w:rsidR="009900EE" w:rsidRDefault="008854C2" w:rsidP="00C87E73">
      <w:pPr>
        <w:ind w:left="420" w:firstLine="0"/>
      </w:pPr>
      <w:r>
        <w:rPr>
          <w:rFonts w:hint="eastAsia"/>
        </w:rPr>
        <w:t xml:space="preserve">ipvsadm -C  </w:t>
      </w:r>
      <w:r>
        <w:rPr>
          <w:rFonts w:hint="eastAsia"/>
        </w:rPr>
        <w:t>清空规则</w:t>
      </w:r>
    </w:p>
    <w:p w:rsidR="008854C2" w:rsidRDefault="008854C2" w:rsidP="00C87E73">
      <w:pPr>
        <w:ind w:left="420" w:firstLine="0"/>
      </w:pPr>
      <w:r>
        <w:rPr>
          <w:rFonts w:hint="eastAsia"/>
        </w:rPr>
        <w:t xml:space="preserve">ipvsadm --set </w:t>
      </w:r>
      <w:r w:rsidR="00C62332">
        <w:rPr>
          <w:rFonts w:hint="eastAsia"/>
        </w:rPr>
        <w:t>30 5 60</w:t>
      </w:r>
    </w:p>
    <w:p w:rsidR="00C62332" w:rsidRDefault="00C62332" w:rsidP="00C87E73">
      <w:pPr>
        <w:ind w:left="420" w:firstLine="0"/>
      </w:pPr>
      <w:r>
        <w:rPr>
          <w:rFonts w:hint="eastAsia"/>
        </w:rPr>
        <w:t xml:space="preserve">ipvsadm -A -t  192.168.132.21:80 </w:t>
      </w:r>
      <w:r w:rsidR="00094D8D">
        <w:rPr>
          <w:rFonts w:hint="eastAsia"/>
        </w:rPr>
        <w:t>-s wrr</w:t>
      </w:r>
      <w:r w:rsidR="00E94C62">
        <w:rPr>
          <w:rFonts w:hint="eastAsia"/>
        </w:rPr>
        <w:t xml:space="preserve"> </w:t>
      </w:r>
      <w:r>
        <w:rPr>
          <w:rFonts w:hint="eastAsia"/>
        </w:rPr>
        <w:t xml:space="preserve"> </w:t>
      </w:r>
      <w:r w:rsidR="00072F19">
        <w:rPr>
          <w:rFonts w:hint="eastAsia"/>
        </w:rPr>
        <w:t xml:space="preserve">-p 20 </w:t>
      </w:r>
      <w:r w:rsidR="00072F19">
        <w:rPr>
          <w:rFonts w:hint="eastAsia"/>
        </w:rPr>
        <w:t>添加虚拟服务</w:t>
      </w:r>
    </w:p>
    <w:p w:rsidR="00072F19" w:rsidRDefault="00072F19" w:rsidP="00C87E73">
      <w:pPr>
        <w:ind w:left="420" w:firstLine="0"/>
      </w:pPr>
      <w:r>
        <w:rPr>
          <w:rFonts w:hint="eastAsia"/>
        </w:rPr>
        <w:t>查看</w:t>
      </w:r>
      <w:r>
        <w:rPr>
          <w:rFonts w:hint="eastAsia"/>
        </w:rPr>
        <w:t>ipvsadm -L -n</w:t>
      </w:r>
    </w:p>
    <w:p w:rsidR="00094D8D" w:rsidRDefault="00094D8D" w:rsidP="00C87E73">
      <w:pPr>
        <w:pStyle w:val="a3"/>
        <w:numPr>
          <w:ilvl w:val="0"/>
          <w:numId w:val="12"/>
        </w:numPr>
        <w:ind w:firstLineChars="0"/>
      </w:pPr>
      <w:r>
        <w:t>添加</w:t>
      </w:r>
      <w:r>
        <w:rPr>
          <w:rFonts w:hint="eastAsia"/>
        </w:rPr>
        <w:t>RS</w:t>
      </w:r>
    </w:p>
    <w:p w:rsidR="001144BC" w:rsidRDefault="0062377F" w:rsidP="00094D8D">
      <w:pPr>
        <w:pStyle w:val="a3"/>
        <w:ind w:left="780" w:firstLineChars="0" w:firstLine="0"/>
      </w:pPr>
      <w:r>
        <w:rPr>
          <w:rFonts w:hint="eastAsia"/>
        </w:rPr>
        <w:t xml:space="preserve">ipvsadm -a -t 192.168.132.21:80  -r  192.168.132.11:80 -g -w </w:t>
      </w:r>
      <w:r w:rsidR="001144BC">
        <w:rPr>
          <w:rFonts w:hint="eastAsia"/>
        </w:rPr>
        <w:t>1</w:t>
      </w:r>
    </w:p>
    <w:p w:rsidR="00657252" w:rsidRDefault="001144BC" w:rsidP="00094D8D">
      <w:pPr>
        <w:pStyle w:val="a3"/>
        <w:ind w:left="780" w:firstLineChars="0" w:firstLine="0"/>
      </w:pPr>
      <w:r>
        <w:rPr>
          <w:rFonts w:hint="eastAsia"/>
        </w:rPr>
        <w:t>ipvsadm -a -t 192.168.132.21:80  -r  192.168.132.10:80 -g -w 1</w:t>
      </w:r>
    </w:p>
    <w:p w:rsidR="00657252" w:rsidRDefault="00657252" w:rsidP="00094D8D">
      <w:pPr>
        <w:pStyle w:val="a3"/>
        <w:ind w:left="780" w:firstLineChars="0" w:firstLine="0"/>
      </w:pPr>
    </w:p>
    <w:p w:rsidR="00B16A5A" w:rsidRDefault="00B16A5A" w:rsidP="00B16A5A">
      <w:pPr>
        <w:pStyle w:val="a3"/>
        <w:numPr>
          <w:ilvl w:val="0"/>
          <w:numId w:val="12"/>
        </w:numPr>
        <w:ind w:firstLineChars="0"/>
      </w:pPr>
      <w:r>
        <w:rPr>
          <w:rFonts w:hint="eastAsia"/>
        </w:rPr>
        <w:t>在</w:t>
      </w:r>
      <w:r>
        <w:rPr>
          <w:rFonts w:hint="eastAsia"/>
        </w:rPr>
        <w:t>RS</w:t>
      </w:r>
      <w:r>
        <w:rPr>
          <w:rFonts w:hint="eastAsia"/>
        </w:rPr>
        <w:t>上绑定</w:t>
      </w:r>
      <w:r>
        <w:rPr>
          <w:rFonts w:hint="eastAsia"/>
        </w:rPr>
        <w:t>VIP lo</w:t>
      </w:r>
      <w:r>
        <w:rPr>
          <w:rFonts w:hint="eastAsia"/>
        </w:rPr>
        <w:t>上</w:t>
      </w:r>
    </w:p>
    <w:p w:rsidR="00746C05" w:rsidRDefault="00746C05" w:rsidP="00746C05">
      <w:pPr>
        <w:pStyle w:val="a3"/>
        <w:ind w:left="780" w:firstLineChars="0" w:firstLine="0"/>
      </w:pPr>
      <w:r w:rsidRPr="00746C05">
        <w:t>ifconfig lo:10 192.168.132.21 netmask 255.255.255.255 up</w:t>
      </w:r>
    </w:p>
    <w:p w:rsidR="00746C05" w:rsidRDefault="00746C05" w:rsidP="00746C05">
      <w:pPr>
        <w:pStyle w:val="a3"/>
        <w:ind w:left="780" w:firstLineChars="0" w:firstLine="0"/>
      </w:pPr>
      <w:r w:rsidRPr="00746C05">
        <w:t>route add -host 192.168.132.21 dev lo</w:t>
      </w:r>
    </w:p>
    <w:p w:rsidR="00B01BE1" w:rsidRDefault="00B01BE1" w:rsidP="00AE781D">
      <w:pPr>
        <w:pStyle w:val="a3"/>
        <w:numPr>
          <w:ilvl w:val="0"/>
          <w:numId w:val="12"/>
        </w:numPr>
        <w:ind w:firstLineChars="0"/>
      </w:pPr>
      <w:r>
        <w:rPr>
          <w:rFonts w:hint="eastAsia"/>
        </w:rPr>
        <w:lastRenderedPageBreak/>
        <w:t>RS</w:t>
      </w:r>
      <w:r>
        <w:rPr>
          <w:rFonts w:hint="eastAsia"/>
        </w:rPr>
        <w:t>端</w:t>
      </w:r>
      <w:r>
        <w:rPr>
          <w:rFonts w:hint="eastAsia"/>
        </w:rPr>
        <w:t>arp</w:t>
      </w:r>
      <w:r>
        <w:rPr>
          <w:rFonts w:hint="eastAsia"/>
        </w:rPr>
        <w:t>抑制</w:t>
      </w:r>
    </w:p>
    <w:p w:rsidR="00AE781D" w:rsidRDefault="00AE781D" w:rsidP="00AE781D">
      <w:pPr>
        <w:pStyle w:val="a3"/>
        <w:ind w:left="780" w:firstLineChars="0" w:firstLine="0"/>
      </w:pPr>
    </w:p>
    <w:p w:rsidR="00AE781D" w:rsidRDefault="00AE781D" w:rsidP="00AE781D">
      <w:pPr>
        <w:pStyle w:val="a3"/>
        <w:ind w:left="780" w:firstLineChars="0" w:firstLine="0"/>
      </w:pPr>
      <w:r w:rsidRPr="00AE781D">
        <w:t>echo "1" &gt;/proc/sys/net/ipv4/conf/lo/arp_ignore</w:t>
      </w:r>
    </w:p>
    <w:p w:rsidR="00AE781D" w:rsidRDefault="00AE781D" w:rsidP="00AE781D">
      <w:pPr>
        <w:pStyle w:val="a3"/>
        <w:ind w:left="780" w:firstLineChars="0" w:firstLine="0"/>
      </w:pPr>
      <w:r w:rsidRPr="00AE781D">
        <w:t>echo "2" &gt;/proc/sys/net/ipv4/conf/lo/arp_announce</w:t>
      </w:r>
    </w:p>
    <w:p w:rsidR="00B53354" w:rsidRDefault="00B53354" w:rsidP="00AE781D">
      <w:pPr>
        <w:pStyle w:val="a3"/>
        <w:ind w:left="780" w:firstLineChars="0" w:firstLine="0"/>
      </w:pPr>
      <w:r w:rsidRPr="00B53354">
        <w:t>echo "1" &gt;/proc/sys/net/ipv4/conf/all/arp_ignore</w:t>
      </w:r>
    </w:p>
    <w:p w:rsidR="001F6391" w:rsidRDefault="00B53354" w:rsidP="00AE781D">
      <w:pPr>
        <w:pStyle w:val="a3"/>
        <w:ind w:left="780" w:firstLineChars="0" w:firstLine="0"/>
      </w:pPr>
      <w:r w:rsidRPr="00B53354">
        <w:t>echo "2" &gt;/proc/sys/net/ipv4/conf/all/arp_announce</w:t>
      </w:r>
    </w:p>
    <w:p w:rsidR="006B26C1" w:rsidRDefault="001F6391" w:rsidP="00AE781D">
      <w:pPr>
        <w:pStyle w:val="a3"/>
        <w:ind w:left="780" w:firstLineChars="0" w:firstLine="0"/>
      </w:pPr>
      <w:r>
        <w:rPr>
          <w:rFonts w:hint="eastAsia"/>
        </w:rPr>
        <w:t>抓包</w:t>
      </w:r>
      <w:r>
        <w:rPr>
          <w:rFonts w:hint="eastAsia"/>
        </w:rPr>
        <w:t xml:space="preserve"> </w:t>
      </w:r>
      <w:r w:rsidRPr="001F6391">
        <w:t>tcpdump -i eth1 tcp port 80 -s 1500</w:t>
      </w:r>
      <w:r>
        <w:rPr>
          <w:rFonts w:hint="eastAsia"/>
        </w:rPr>
        <w:t xml:space="preserve">  </w:t>
      </w:r>
      <w:r>
        <w:rPr>
          <w:rFonts w:hint="eastAsia"/>
        </w:rPr>
        <w:t>然后去访问</w:t>
      </w:r>
    </w:p>
    <w:p w:rsidR="00234F1E" w:rsidRDefault="006B26C1" w:rsidP="00075B77">
      <w:pPr>
        <w:pStyle w:val="3"/>
      </w:pPr>
      <w:r>
        <w:rPr>
          <w:rFonts w:hint="eastAsia"/>
        </w:rPr>
        <w:t>常见的</w:t>
      </w:r>
      <w:r>
        <w:rPr>
          <w:rFonts w:hint="eastAsia"/>
        </w:rPr>
        <w:t>LVS</w:t>
      </w:r>
      <w:r>
        <w:rPr>
          <w:rFonts w:hint="eastAsia"/>
        </w:rPr>
        <w:t>负载均衡高可用解决方案</w:t>
      </w:r>
      <w:r w:rsidR="007A4464">
        <w:rPr>
          <w:noProof/>
        </w:rPr>
        <w:drawing>
          <wp:inline distT="0" distB="0" distL="0" distR="0" wp14:anchorId="72585E24" wp14:editId="43208B48">
            <wp:extent cx="5486400" cy="32346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3234690"/>
                    </a:xfrm>
                    <a:prstGeom prst="rect">
                      <a:avLst/>
                    </a:prstGeom>
                  </pic:spPr>
                </pic:pic>
              </a:graphicData>
            </a:graphic>
          </wp:inline>
        </w:drawing>
      </w:r>
    </w:p>
    <w:p w:rsidR="00075B77" w:rsidRDefault="00075B77" w:rsidP="003B6255">
      <w:pPr>
        <w:pStyle w:val="3"/>
      </w:pPr>
      <w:r>
        <w:rPr>
          <w:rFonts w:hint="eastAsia"/>
        </w:rPr>
        <w:t>LVS</w:t>
      </w:r>
      <w:r>
        <w:rPr>
          <w:rFonts w:hint="eastAsia"/>
        </w:rPr>
        <w:t>集群分发请求</w:t>
      </w:r>
      <w:r>
        <w:rPr>
          <w:rFonts w:hint="eastAsia"/>
        </w:rPr>
        <w:t>RS</w:t>
      </w:r>
      <w:r>
        <w:rPr>
          <w:rFonts w:hint="eastAsia"/>
        </w:rPr>
        <w:t>不均衡</w:t>
      </w:r>
      <w:r w:rsidR="003B6255">
        <w:rPr>
          <w:rFonts w:hint="eastAsia"/>
        </w:rPr>
        <w:t>生产环境解决</w:t>
      </w:r>
    </w:p>
    <w:p w:rsidR="003B6255" w:rsidRDefault="003B6255" w:rsidP="003B6255">
      <w:r>
        <w:rPr>
          <w:rFonts w:hint="eastAsia"/>
        </w:rPr>
        <w:t>如两台</w:t>
      </w:r>
      <w:r>
        <w:rPr>
          <w:rFonts w:hint="eastAsia"/>
        </w:rPr>
        <w:t>RS</w:t>
      </w:r>
      <w:r w:rsidR="001353F8">
        <w:rPr>
          <w:rFonts w:hint="eastAsia"/>
        </w:rPr>
        <w:t>负载不均衡，但两台</w:t>
      </w:r>
      <w:r w:rsidR="001353F8">
        <w:rPr>
          <w:rFonts w:hint="eastAsia"/>
        </w:rPr>
        <w:t>RS</w:t>
      </w:r>
      <w:r w:rsidR="001353F8">
        <w:rPr>
          <w:rFonts w:hint="eastAsia"/>
        </w:rPr>
        <w:t>服务均正常。</w:t>
      </w:r>
    </w:p>
    <w:p w:rsidR="001353F8" w:rsidRDefault="001353F8" w:rsidP="003B6255">
      <w:r>
        <w:rPr>
          <w:rFonts w:hint="eastAsia"/>
        </w:rPr>
        <w:t>问题原因：</w:t>
      </w:r>
      <w:r>
        <w:rPr>
          <w:rFonts w:hint="eastAsia"/>
        </w:rPr>
        <w:t>persistent</w:t>
      </w:r>
      <w:r>
        <w:rPr>
          <w:rFonts w:hint="eastAsia"/>
        </w:rPr>
        <w:t>会话</w:t>
      </w:r>
      <w:r w:rsidR="00746119">
        <w:rPr>
          <w:rFonts w:hint="eastAsia"/>
        </w:rPr>
        <w:t>保持</w:t>
      </w:r>
    </w:p>
    <w:p w:rsidR="00746119" w:rsidRDefault="00746119" w:rsidP="003B6255">
      <w:r>
        <w:rPr>
          <w:rFonts w:hint="eastAsia"/>
        </w:rPr>
        <w:t>解决办法：到</w:t>
      </w:r>
      <w:r>
        <w:rPr>
          <w:rFonts w:hint="eastAsia"/>
        </w:rPr>
        <w:t>keepalived</w:t>
      </w:r>
      <w:r>
        <w:rPr>
          <w:rFonts w:hint="eastAsia"/>
        </w:rPr>
        <w:t>配置文件中注释掉</w:t>
      </w:r>
      <w:r>
        <w:rPr>
          <w:rFonts w:hint="eastAsia"/>
        </w:rPr>
        <w:t>persistent xx</w:t>
      </w:r>
      <w:r>
        <w:rPr>
          <w:rFonts w:hint="eastAsia"/>
        </w:rPr>
        <w:t>，然后平滑重启</w:t>
      </w:r>
      <w:r>
        <w:rPr>
          <w:rFonts w:hint="eastAsia"/>
        </w:rPr>
        <w:t>keepalived</w:t>
      </w:r>
      <w:r>
        <w:rPr>
          <w:rFonts w:hint="eastAsia"/>
        </w:rPr>
        <w:t>服务。</w:t>
      </w:r>
    </w:p>
    <w:p w:rsidR="00746119" w:rsidRDefault="00746119" w:rsidP="003B6255">
      <w:r>
        <w:rPr>
          <w:rFonts w:hint="eastAsia"/>
        </w:rPr>
        <w:t>其他导致的原因可能有：</w:t>
      </w:r>
    </w:p>
    <w:p w:rsidR="00746119" w:rsidRDefault="00746119" w:rsidP="003B6255">
      <w:r>
        <w:rPr>
          <w:rFonts w:hint="eastAsia"/>
        </w:rPr>
        <w:t>LVS</w:t>
      </w:r>
      <w:r>
        <w:rPr>
          <w:rFonts w:hint="eastAsia"/>
        </w:rPr>
        <w:t>自身的会话保持参数设置</w:t>
      </w:r>
      <w:r w:rsidR="00B72A58">
        <w:rPr>
          <w:rFonts w:hint="eastAsia"/>
        </w:rPr>
        <w:t>-------</w:t>
      </w:r>
      <w:r w:rsidR="00B72A58">
        <w:rPr>
          <w:rFonts w:hint="eastAsia"/>
        </w:rPr>
        <w:t>优化：用</w:t>
      </w:r>
      <w:r w:rsidR="00B72A58">
        <w:rPr>
          <w:rFonts w:hint="eastAsia"/>
        </w:rPr>
        <w:t>cookie</w:t>
      </w:r>
      <w:r w:rsidR="00387473">
        <w:rPr>
          <w:rFonts w:hint="eastAsia"/>
        </w:rPr>
        <w:t>s</w:t>
      </w:r>
      <w:r w:rsidR="00B72A58">
        <w:rPr>
          <w:rFonts w:hint="eastAsia"/>
        </w:rPr>
        <w:t>替代</w:t>
      </w:r>
      <w:r w:rsidR="00004A37">
        <w:rPr>
          <w:rFonts w:hint="eastAsia"/>
        </w:rPr>
        <w:t>sesson</w:t>
      </w:r>
    </w:p>
    <w:p w:rsidR="00746119" w:rsidRDefault="00746119" w:rsidP="003B6255">
      <w:r>
        <w:rPr>
          <w:rFonts w:hint="eastAsia"/>
        </w:rPr>
        <w:t>LVS</w:t>
      </w:r>
      <w:r>
        <w:rPr>
          <w:rFonts w:hint="eastAsia"/>
        </w:rPr>
        <w:t>调度算法</w:t>
      </w:r>
      <w:r w:rsidR="00E076C9">
        <w:rPr>
          <w:rFonts w:hint="eastAsia"/>
        </w:rPr>
        <w:t>设置</w:t>
      </w:r>
    </w:p>
    <w:p w:rsidR="00E076C9" w:rsidRDefault="00E076C9" w:rsidP="003B6255">
      <w:r>
        <w:rPr>
          <w:rFonts w:hint="eastAsia"/>
        </w:rPr>
        <w:lastRenderedPageBreak/>
        <w:t>后端</w:t>
      </w:r>
      <w:r>
        <w:rPr>
          <w:rFonts w:hint="eastAsia"/>
        </w:rPr>
        <w:t>RS</w:t>
      </w:r>
      <w:r>
        <w:rPr>
          <w:rFonts w:hint="eastAsia"/>
        </w:rPr>
        <w:t>节点的会话保持参数</w:t>
      </w:r>
    </w:p>
    <w:p w:rsidR="00E076C9" w:rsidRPr="003B6255" w:rsidRDefault="00E076C9" w:rsidP="003B6255">
      <w:r>
        <w:rPr>
          <w:rFonts w:hint="eastAsia"/>
        </w:rPr>
        <w:t>访问量较少的情况</w:t>
      </w:r>
    </w:p>
    <w:p w:rsidR="00026C11" w:rsidRDefault="00026C11" w:rsidP="000A46CB"/>
    <w:p w:rsidR="005508B3" w:rsidRDefault="005508B3" w:rsidP="000A46CB"/>
    <w:p w:rsidR="005508B3" w:rsidRDefault="005508B3" w:rsidP="000A46CB"/>
    <w:p w:rsidR="005508B3" w:rsidRDefault="005508B3" w:rsidP="000A46CB"/>
    <w:p w:rsidR="005508B3" w:rsidRDefault="005508B3" w:rsidP="000A46CB"/>
    <w:p w:rsidR="005508B3" w:rsidRDefault="005508B3" w:rsidP="00252F99">
      <w:pPr>
        <w:pStyle w:val="1"/>
      </w:pPr>
      <w:r>
        <w:rPr>
          <w:rFonts w:hint="eastAsia"/>
        </w:rPr>
        <w:t>Keepalived</w:t>
      </w:r>
      <w:r>
        <w:rPr>
          <w:rFonts w:hint="eastAsia"/>
        </w:rPr>
        <w:t>高可用集群</w:t>
      </w:r>
    </w:p>
    <w:p w:rsidR="00252F99" w:rsidRDefault="001A0A69" w:rsidP="001A0A69">
      <w:pPr>
        <w:pStyle w:val="2"/>
      </w:pPr>
      <w:r>
        <w:rPr>
          <w:rFonts w:hint="eastAsia"/>
        </w:rPr>
        <w:t>keepalived</w:t>
      </w:r>
      <w:r>
        <w:rPr>
          <w:rFonts w:hint="eastAsia"/>
        </w:rPr>
        <w:t>服务介绍</w:t>
      </w:r>
    </w:p>
    <w:p w:rsidR="001A0A69" w:rsidRDefault="001A0A69" w:rsidP="001A0A69">
      <w:r w:rsidRPr="001A0A69">
        <w:rPr>
          <w:rFonts w:hint="eastAsia"/>
        </w:rPr>
        <w:t>Keepalived</w:t>
      </w:r>
      <w:r w:rsidRPr="001A0A69">
        <w:rPr>
          <w:rFonts w:hint="eastAsia"/>
        </w:rPr>
        <w:t>的项目实现的主要目标是简化</w:t>
      </w:r>
      <w:r w:rsidRPr="001A0A69">
        <w:rPr>
          <w:rFonts w:hint="eastAsia"/>
        </w:rPr>
        <w:t>LVS</w:t>
      </w:r>
      <w:r w:rsidRPr="001A0A69">
        <w:rPr>
          <w:rFonts w:hint="eastAsia"/>
        </w:rPr>
        <w:t>项目的配置并增强其稳定性，即</w:t>
      </w:r>
      <w:r w:rsidRPr="001A0A69">
        <w:rPr>
          <w:rFonts w:hint="eastAsia"/>
        </w:rPr>
        <w:t>Keepalived</w:t>
      </w:r>
      <w:r w:rsidRPr="001A0A69">
        <w:rPr>
          <w:rFonts w:hint="eastAsia"/>
        </w:rPr>
        <w:t>是对</w:t>
      </w:r>
      <w:r w:rsidRPr="001A0A69">
        <w:rPr>
          <w:rFonts w:hint="eastAsia"/>
        </w:rPr>
        <w:t>LVS</w:t>
      </w:r>
      <w:r w:rsidRPr="001A0A69">
        <w:rPr>
          <w:rFonts w:hint="eastAsia"/>
        </w:rPr>
        <w:t>项目的扩展增强</w:t>
      </w:r>
      <w:r>
        <w:rPr>
          <w:rFonts w:hint="eastAsia"/>
        </w:rPr>
        <w:t>。</w:t>
      </w:r>
    </w:p>
    <w:p w:rsidR="001A0A69" w:rsidRDefault="001A0A69" w:rsidP="001A0A69">
      <w:r>
        <w:rPr>
          <w:rFonts w:hint="eastAsia"/>
        </w:rPr>
        <w:t>Keepalived</w:t>
      </w:r>
      <w:r>
        <w:rPr>
          <w:rFonts w:hint="eastAsia"/>
        </w:rPr>
        <w:t>为</w:t>
      </w:r>
      <w:r>
        <w:rPr>
          <w:rFonts w:hint="eastAsia"/>
        </w:rPr>
        <w:t>Linux</w:t>
      </w:r>
      <w:r>
        <w:rPr>
          <w:rFonts w:hint="eastAsia"/>
        </w:rPr>
        <w:t>系统和基于</w:t>
      </w:r>
      <w:r>
        <w:rPr>
          <w:rFonts w:hint="eastAsia"/>
        </w:rPr>
        <w:t xml:space="preserve">Linux </w:t>
      </w:r>
      <w:r>
        <w:rPr>
          <w:rFonts w:hint="eastAsia"/>
        </w:rPr>
        <w:t>的架构提供了负载均衡和高可用能力，其负载均衡功能主要源自集成在</w:t>
      </w:r>
      <w:r>
        <w:rPr>
          <w:rFonts w:hint="eastAsia"/>
        </w:rPr>
        <w:t>Linux</w:t>
      </w:r>
      <w:r>
        <w:rPr>
          <w:rFonts w:hint="eastAsia"/>
        </w:rPr>
        <w:t>内核中的</w:t>
      </w:r>
      <w:r>
        <w:rPr>
          <w:rFonts w:hint="eastAsia"/>
        </w:rPr>
        <w:t>LVS</w:t>
      </w:r>
      <w:r>
        <w:rPr>
          <w:rFonts w:hint="eastAsia"/>
        </w:rPr>
        <w:t>项目模块</w:t>
      </w:r>
      <w:r>
        <w:rPr>
          <w:rFonts w:hint="eastAsia"/>
        </w:rPr>
        <w:t xml:space="preserve">IPVS( IP Virtual Server </w:t>
      </w:r>
      <w:r>
        <w:rPr>
          <w:rFonts w:hint="eastAsia"/>
        </w:rPr>
        <w:t>），基于</w:t>
      </w:r>
      <w:r>
        <w:rPr>
          <w:rFonts w:hint="eastAsia"/>
        </w:rPr>
        <w:t>IPVS</w:t>
      </w:r>
      <w:r>
        <w:rPr>
          <w:rFonts w:hint="eastAsia"/>
        </w:rPr>
        <w:t>提供的</w:t>
      </w:r>
      <w:r>
        <w:rPr>
          <w:rFonts w:hint="eastAsia"/>
        </w:rPr>
        <w:t xml:space="preserve">4 </w:t>
      </w:r>
      <w:r>
        <w:rPr>
          <w:rFonts w:hint="eastAsia"/>
        </w:rPr>
        <w:t>层</w:t>
      </w:r>
      <w:r>
        <w:rPr>
          <w:rFonts w:hint="eastAsia"/>
        </w:rPr>
        <w:t>TCP/IP</w:t>
      </w:r>
      <w:r>
        <w:rPr>
          <w:rFonts w:hint="eastAsia"/>
        </w:rPr>
        <w:t>协议负载均衡，</w:t>
      </w:r>
      <w:r>
        <w:rPr>
          <w:rFonts w:hint="eastAsia"/>
        </w:rPr>
        <w:t xml:space="preserve"> Keepalived</w:t>
      </w:r>
      <w:r>
        <w:rPr>
          <w:rFonts w:hint="eastAsia"/>
        </w:rPr>
        <w:t>也具备负载均衡的功能，此外，</w:t>
      </w:r>
      <w:r>
        <w:rPr>
          <w:rFonts w:hint="eastAsia"/>
        </w:rPr>
        <w:t xml:space="preserve"> Keepalived</w:t>
      </w:r>
      <w:r>
        <w:rPr>
          <w:rFonts w:hint="eastAsia"/>
        </w:rPr>
        <w:t>还实现了基于多层</w:t>
      </w:r>
      <w:r>
        <w:rPr>
          <w:rFonts w:hint="eastAsia"/>
        </w:rPr>
        <w:t xml:space="preserve">TCP/IP </w:t>
      </w:r>
      <w:r>
        <w:rPr>
          <w:rFonts w:hint="eastAsia"/>
        </w:rPr>
        <w:t>协议（</w:t>
      </w:r>
      <w:r>
        <w:rPr>
          <w:rFonts w:hint="eastAsia"/>
        </w:rPr>
        <w:t xml:space="preserve"> 3 </w:t>
      </w:r>
      <w:r>
        <w:rPr>
          <w:rFonts w:hint="eastAsia"/>
        </w:rPr>
        <w:t>层、</w:t>
      </w:r>
      <w:r>
        <w:rPr>
          <w:rFonts w:hint="eastAsia"/>
        </w:rPr>
        <w:t xml:space="preserve">4 </w:t>
      </w:r>
      <w:r>
        <w:rPr>
          <w:rFonts w:hint="eastAsia"/>
        </w:rPr>
        <w:t>层、</w:t>
      </w:r>
      <w:r>
        <w:rPr>
          <w:rFonts w:hint="eastAsia"/>
        </w:rPr>
        <w:t xml:space="preserve">5/7 </w:t>
      </w:r>
      <w:r>
        <w:rPr>
          <w:rFonts w:hint="eastAsia"/>
        </w:rPr>
        <w:t>层）的健康检查机制，因此，</w:t>
      </w:r>
      <w:r>
        <w:rPr>
          <w:rFonts w:hint="eastAsia"/>
        </w:rPr>
        <w:t xml:space="preserve"> Keepalived</w:t>
      </w:r>
      <w:r>
        <w:rPr>
          <w:rFonts w:hint="eastAsia"/>
        </w:rPr>
        <w:t>在</w:t>
      </w:r>
      <w:r>
        <w:rPr>
          <w:rFonts w:hint="eastAsia"/>
        </w:rPr>
        <w:t xml:space="preserve">LVS </w:t>
      </w:r>
      <w:r>
        <w:rPr>
          <w:rFonts w:hint="eastAsia"/>
        </w:rPr>
        <w:t>负载均衡功能的基础上，还提供了</w:t>
      </w:r>
      <w:r>
        <w:rPr>
          <w:rFonts w:hint="eastAsia"/>
        </w:rPr>
        <w:t xml:space="preserve">LVS </w:t>
      </w:r>
      <w:r>
        <w:rPr>
          <w:rFonts w:hint="eastAsia"/>
        </w:rPr>
        <w:t>集群物理服务器池健康检查和故障节点隔离的功能。</w:t>
      </w:r>
    </w:p>
    <w:p w:rsidR="001A0A69" w:rsidRDefault="001A0A69" w:rsidP="001A0A69"/>
    <w:p w:rsidR="001A0A69" w:rsidRDefault="001A0A69" w:rsidP="001A0A69">
      <w:r>
        <w:rPr>
          <w:rFonts w:hint="eastAsia"/>
        </w:rPr>
        <w:t>除了扩展</w:t>
      </w:r>
      <w:r>
        <w:rPr>
          <w:rFonts w:hint="eastAsia"/>
        </w:rPr>
        <w:t>LVS</w:t>
      </w:r>
      <w:r>
        <w:rPr>
          <w:rFonts w:hint="eastAsia"/>
        </w:rPr>
        <w:t>的负载均衡服务器健康检查能力，</w:t>
      </w:r>
      <w:r>
        <w:rPr>
          <w:rFonts w:hint="eastAsia"/>
        </w:rPr>
        <w:t xml:space="preserve"> Keepalived </w:t>
      </w:r>
      <w:r>
        <w:rPr>
          <w:rFonts w:hint="eastAsia"/>
        </w:rPr>
        <w:t>还基于虚拟路由冗余协议（</w:t>
      </w:r>
      <w:r>
        <w:rPr>
          <w:rFonts w:hint="eastAsia"/>
        </w:rPr>
        <w:t xml:space="preserve"> Virtual Route Redundancy Protocol, VRRP )</w:t>
      </w:r>
      <w:r>
        <w:rPr>
          <w:rFonts w:hint="eastAsia"/>
        </w:rPr>
        <w:t>实现了</w:t>
      </w:r>
      <w:r>
        <w:rPr>
          <w:rFonts w:hint="eastAsia"/>
        </w:rPr>
        <w:t xml:space="preserve">LVS </w:t>
      </w:r>
      <w:r>
        <w:rPr>
          <w:rFonts w:hint="eastAsia"/>
        </w:rPr>
        <w:t>负载均衡服务器的故障切换转移，即</w:t>
      </w:r>
      <w:r>
        <w:rPr>
          <w:rFonts w:hint="eastAsia"/>
        </w:rPr>
        <w:t>Keepalived</w:t>
      </w:r>
      <w:r>
        <w:rPr>
          <w:rFonts w:hint="eastAsia"/>
        </w:rPr>
        <w:t>还实现了</w:t>
      </w:r>
      <w:r>
        <w:rPr>
          <w:rFonts w:hint="eastAsia"/>
        </w:rPr>
        <w:t>LVS</w:t>
      </w:r>
      <w:r>
        <w:rPr>
          <w:rFonts w:hint="eastAsia"/>
        </w:rPr>
        <w:t>负载均衡器的高可用性。</w:t>
      </w:r>
      <w:r>
        <w:rPr>
          <w:rFonts w:hint="eastAsia"/>
        </w:rPr>
        <w:t xml:space="preserve">Keepalived </w:t>
      </w:r>
      <w:r>
        <w:rPr>
          <w:rFonts w:hint="eastAsia"/>
        </w:rPr>
        <w:t>就是为</w:t>
      </w:r>
      <w:r>
        <w:rPr>
          <w:rFonts w:hint="eastAsia"/>
        </w:rPr>
        <w:t xml:space="preserve">LVS </w:t>
      </w:r>
      <w:r>
        <w:rPr>
          <w:rFonts w:hint="eastAsia"/>
        </w:rPr>
        <w:t>集群节点提供健康检查和为</w:t>
      </w:r>
      <w:r>
        <w:rPr>
          <w:rFonts w:hint="eastAsia"/>
        </w:rPr>
        <w:t xml:space="preserve">LVS </w:t>
      </w:r>
      <w:r>
        <w:rPr>
          <w:rFonts w:hint="eastAsia"/>
        </w:rPr>
        <w:t>负载均衡服务器提供故障切换的用户空间进程。</w:t>
      </w:r>
    </w:p>
    <w:p w:rsidR="00F85009" w:rsidRDefault="00F85009" w:rsidP="00F85009">
      <w:pPr>
        <w:pStyle w:val="2"/>
      </w:pPr>
      <w:r>
        <w:rPr>
          <w:rFonts w:hint="eastAsia"/>
        </w:rPr>
        <w:t>keepalived</w:t>
      </w:r>
      <w:r>
        <w:rPr>
          <w:rFonts w:hint="eastAsia"/>
        </w:rPr>
        <w:t>核心模块</w:t>
      </w:r>
    </w:p>
    <w:p w:rsidR="00F85009" w:rsidRDefault="00F85009" w:rsidP="00F85009">
      <w:r>
        <w:rPr>
          <w:rFonts w:hint="eastAsia"/>
        </w:rPr>
        <w:t xml:space="preserve">1.WatchDog </w:t>
      </w:r>
      <w:r>
        <w:rPr>
          <w:rFonts w:hint="eastAsia"/>
        </w:rPr>
        <w:t>：其主要负责监控</w:t>
      </w:r>
      <w:r>
        <w:rPr>
          <w:rFonts w:hint="eastAsia"/>
        </w:rPr>
        <w:t>Checkers</w:t>
      </w:r>
      <w:r>
        <w:rPr>
          <w:rFonts w:hint="eastAsia"/>
        </w:rPr>
        <w:t>和</w:t>
      </w:r>
      <w:r>
        <w:rPr>
          <w:rFonts w:hint="eastAsia"/>
        </w:rPr>
        <w:t>VRRP</w:t>
      </w:r>
      <w:r>
        <w:rPr>
          <w:rFonts w:hint="eastAsia"/>
        </w:rPr>
        <w:t>子进程的运行状况。</w:t>
      </w:r>
    </w:p>
    <w:p w:rsidR="00F85009" w:rsidRDefault="00F85009" w:rsidP="00F85009">
      <w:r>
        <w:rPr>
          <w:rFonts w:hint="eastAsia"/>
        </w:rPr>
        <w:lastRenderedPageBreak/>
        <w:t xml:space="preserve">2.Checkers </w:t>
      </w:r>
      <w:r>
        <w:rPr>
          <w:rFonts w:hint="eastAsia"/>
        </w:rPr>
        <w:t>：此功能模块主要负责真实服务器的健康检查（</w:t>
      </w:r>
      <w:r>
        <w:rPr>
          <w:rFonts w:hint="eastAsia"/>
        </w:rPr>
        <w:t xml:space="preserve"> HealthChecking )</w:t>
      </w:r>
      <w:r>
        <w:rPr>
          <w:rFonts w:hint="eastAsia"/>
        </w:rPr>
        <w:t>，是</w:t>
      </w:r>
      <w:r>
        <w:rPr>
          <w:rFonts w:hint="eastAsia"/>
        </w:rPr>
        <w:t>Keepalived</w:t>
      </w:r>
      <w:r>
        <w:rPr>
          <w:rFonts w:hint="eastAsia"/>
        </w:rPr>
        <w:t>最主要的功能之一，因为</w:t>
      </w:r>
      <w:r>
        <w:rPr>
          <w:rFonts w:hint="eastAsia"/>
        </w:rPr>
        <w:t>HealthChecking</w:t>
      </w:r>
      <w:r>
        <w:rPr>
          <w:rFonts w:hint="eastAsia"/>
        </w:rPr>
        <w:t>是负载均衡功能稳定运行的基础，</w:t>
      </w:r>
      <w:r>
        <w:rPr>
          <w:rFonts w:hint="eastAsia"/>
        </w:rPr>
        <w:t xml:space="preserve"> LVS</w:t>
      </w:r>
      <w:r>
        <w:rPr>
          <w:rFonts w:hint="eastAsia"/>
        </w:rPr>
        <w:t>集群节点的故障隔离和重新加入均依赖于</w:t>
      </w:r>
      <w:r>
        <w:rPr>
          <w:rFonts w:hint="eastAsia"/>
        </w:rPr>
        <w:t>HealthChecking</w:t>
      </w:r>
      <w:r>
        <w:rPr>
          <w:rFonts w:hint="eastAsia"/>
        </w:rPr>
        <w:t>的结果。</w:t>
      </w:r>
    </w:p>
    <w:p w:rsidR="00F85009" w:rsidRDefault="00F85009" w:rsidP="00F85009">
      <w:r>
        <w:rPr>
          <w:rFonts w:hint="eastAsia"/>
        </w:rPr>
        <w:t xml:space="preserve">3.VRRPStack </w:t>
      </w:r>
      <w:r>
        <w:rPr>
          <w:rFonts w:hint="eastAsia"/>
        </w:rPr>
        <w:t>：此功能模块主要负责负载均衡器之间的故障切换，如果集群架构中仅使用一个</w:t>
      </w:r>
      <w:r>
        <w:rPr>
          <w:rFonts w:hint="eastAsia"/>
        </w:rPr>
        <w:t>LVS</w:t>
      </w:r>
      <w:r>
        <w:rPr>
          <w:rFonts w:hint="eastAsia"/>
        </w:rPr>
        <w:t>负载均衡器，由于本身不具备故障切换的条件，则</w:t>
      </w:r>
      <w:r>
        <w:rPr>
          <w:rFonts w:hint="eastAsia"/>
        </w:rPr>
        <w:t>VRRPStack</w:t>
      </w:r>
      <w:r>
        <w:rPr>
          <w:rFonts w:hint="eastAsia"/>
        </w:rPr>
        <w:t>不是必须的。</w:t>
      </w:r>
    </w:p>
    <w:p w:rsidR="00F85009" w:rsidRDefault="00F85009" w:rsidP="00F85009">
      <w:r>
        <w:rPr>
          <w:rFonts w:hint="eastAsia"/>
        </w:rPr>
        <w:t xml:space="preserve">4.IPVS Wrapper </w:t>
      </w:r>
      <w:r>
        <w:rPr>
          <w:rFonts w:hint="eastAsia"/>
        </w:rPr>
        <w:t>：此模块主要用来发送设定的规则到内核</w:t>
      </w:r>
      <w:r>
        <w:rPr>
          <w:rFonts w:hint="eastAsia"/>
        </w:rPr>
        <w:t>IPVS</w:t>
      </w:r>
      <w:r>
        <w:rPr>
          <w:rFonts w:hint="eastAsia"/>
        </w:rPr>
        <w:t>代码。</w:t>
      </w:r>
      <w:r>
        <w:rPr>
          <w:rFonts w:hint="eastAsia"/>
        </w:rPr>
        <w:t>Keepalived</w:t>
      </w:r>
      <w:r>
        <w:rPr>
          <w:rFonts w:hint="eastAsia"/>
        </w:rPr>
        <w:t>的设计目标是构建高可用的</w:t>
      </w:r>
      <w:r>
        <w:rPr>
          <w:rFonts w:hint="eastAsia"/>
        </w:rPr>
        <w:t xml:space="preserve">LVS </w:t>
      </w:r>
      <w:r>
        <w:rPr>
          <w:rFonts w:hint="eastAsia"/>
        </w:rPr>
        <w:t>负载均衡群集，</w:t>
      </w:r>
      <w:r>
        <w:rPr>
          <w:rFonts w:hint="eastAsia"/>
        </w:rPr>
        <w:t xml:space="preserve"> Keepalived</w:t>
      </w:r>
      <w:r>
        <w:rPr>
          <w:rFonts w:hint="eastAsia"/>
        </w:rPr>
        <w:t>在运行中将会通过</w:t>
      </w:r>
      <w:r>
        <w:rPr>
          <w:rFonts w:hint="eastAsia"/>
        </w:rPr>
        <w:t>IPVSWrapper</w:t>
      </w:r>
      <w:r>
        <w:rPr>
          <w:rFonts w:hint="eastAsia"/>
        </w:rPr>
        <w:t>模块调用</w:t>
      </w:r>
      <w:r>
        <w:rPr>
          <w:rFonts w:hint="eastAsia"/>
        </w:rPr>
        <w:t>IPVSAdmin</w:t>
      </w:r>
      <w:r>
        <w:rPr>
          <w:rFonts w:hint="eastAsia"/>
        </w:rPr>
        <w:t>工具来创建虚拟服务器，检查和管理</w:t>
      </w:r>
      <w:r>
        <w:rPr>
          <w:rFonts w:hint="eastAsia"/>
        </w:rPr>
        <w:t>LVS</w:t>
      </w:r>
      <w:r>
        <w:rPr>
          <w:rFonts w:hint="eastAsia"/>
        </w:rPr>
        <w:t>集群物理服务器池。</w:t>
      </w:r>
    </w:p>
    <w:p w:rsidR="00F85009" w:rsidRPr="00F85009" w:rsidRDefault="00F85009" w:rsidP="00F85009">
      <w:r>
        <w:rPr>
          <w:rFonts w:hint="eastAsia"/>
        </w:rPr>
        <w:t xml:space="preserve">5.Netlink Reflector </w:t>
      </w:r>
      <w:r>
        <w:rPr>
          <w:rFonts w:hint="eastAsia"/>
        </w:rPr>
        <w:t>：此功能模块主要用来设定</w:t>
      </w:r>
      <w:r>
        <w:rPr>
          <w:rFonts w:hint="eastAsia"/>
        </w:rPr>
        <w:t>VRRP</w:t>
      </w:r>
      <w:r>
        <w:rPr>
          <w:rFonts w:hint="eastAsia"/>
        </w:rPr>
        <w:t>的</w:t>
      </w:r>
      <w:r>
        <w:rPr>
          <w:rFonts w:hint="eastAsia"/>
        </w:rPr>
        <w:t>VIP</w:t>
      </w:r>
      <w:r>
        <w:rPr>
          <w:rFonts w:hint="eastAsia"/>
        </w:rPr>
        <w:t>地址并提供相关的网络功能，该模块通过与内核中的</w:t>
      </w:r>
      <w:r>
        <w:rPr>
          <w:rFonts w:hint="eastAsia"/>
        </w:rPr>
        <w:t>NETLINK</w:t>
      </w:r>
      <w:r>
        <w:rPr>
          <w:rFonts w:hint="eastAsia"/>
        </w:rPr>
        <w:t>模块交互，从而为</w:t>
      </w:r>
      <w:r>
        <w:rPr>
          <w:rFonts w:hint="eastAsia"/>
        </w:rPr>
        <w:t xml:space="preserve">Keepalived </w:t>
      </w:r>
      <w:r>
        <w:rPr>
          <w:rFonts w:hint="eastAsia"/>
        </w:rPr>
        <w:t>提供路由高可用功能。</w:t>
      </w:r>
    </w:p>
    <w:p w:rsidR="00043175" w:rsidRDefault="00043175" w:rsidP="001A0A69">
      <w:r w:rsidRPr="00043175">
        <w:rPr>
          <w:rFonts w:hint="eastAsia"/>
        </w:rPr>
        <w:t>Keepalived</w:t>
      </w:r>
      <w:r w:rsidRPr="00043175">
        <w:rPr>
          <w:rFonts w:hint="eastAsia"/>
        </w:rPr>
        <w:t>是开源负载均衡项目</w:t>
      </w:r>
      <w:r w:rsidRPr="00043175">
        <w:rPr>
          <w:rFonts w:hint="eastAsia"/>
        </w:rPr>
        <w:t>LVS</w:t>
      </w:r>
      <w:r w:rsidRPr="00043175">
        <w:rPr>
          <w:rFonts w:hint="eastAsia"/>
        </w:rPr>
        <w:t>的增强和虚拟路由协议</w:t>
      </w:r>
      <w:r w:rsidRPr="00043175">
        <w:rPr>
          <w:rFonts w:hint="eastAsia"/>
        </w:rPr>
        <w:t>VRRP</w:t>
      </w:r>
      <w:r w:rsidRPr="00043175">
        <w:rPr>
          <w:rFonts w:hint="eastAsia"/>
        </w:rPr>
        <w:t>实现的集合，即</w:t>
      </w:r>
      <w:r w:rsidRPr="00043175">
        <w:rPr>
          <w:rFonts w:hint="eastAsia"/>
        </w:rPr>
        <w:t>Keepalived</w:t>
      </w:r>
      <w:r w:rsidRPr="00043175">
        <w:rPr>
          <w:rFonts w:hint="eastAsia"/>
        </w:rPr>
        <w:t>通过整合和增强</w:t>
      </w:r>
      <w:r w:rsidRPr="00043175">
        <w:rPr>
          <w:rFonts w:hint="eastAsia"/>
        </w:rPr>
        <w:t>LVS</w:t>
      </w:r>
      <w:r w:rsidRPr="00043175">
        <w:rPr>
          <w:rFonts w:hint="eastAsia"/>
        </w:rPr>
        <w:t>与</w:t>
      </w:r>
      <w:r w:rsidRPr="00043175">
        <w:rPr>
          <w:rFonts w:hint="eastAsia"/>
        </w:rPr>
        <w:t>VRRP</w:t>
      </w:r>
      <w:r w:rsidRPr="00043175">
        <w:rPr>
          <w:rFonts w:hint="eastAsia"/>
        </w:rPr>
        <w:t>来提供高可用的负载均衡系统架构。</w:t>
      </w:r>
    </w:p>
    <w:p w:rsidR="00912BB8" w:rsidRDefault="00A43AE0" w:rsidP="00A43AE0">
      <w:pPr>
        <w:pStyle w:val="2"/>
      </w:pPr>
      <w:r>
        <w:rPr>
          <w:rFonts w:hint="eastAsia"/>
        </w:rPr>
        <w:t>Keepalived</w:t>
      </w:r>
      <w:r>
        <w:rPr>
          <w:rFonts w:hint="eastAsia"/>
        </w:rPr>
        <w:t>配置</w:t>
      </w:r>
      <w:r w:rsidR="002D4B6A">
        <w:rPr>
          <w:rFonts w:hint="eastAsia"/>
        </w:rPr>
        <w:t>实现服务高可用</w:t>
      </w:r>
    </w:p>
    <w:p w:rsidR="00AF4AE2" w:rsidRDefault="00AF4AE2" w:rsidP="008E44B0">
      <w:pPr>
        <w:pStyle w:val="3"/>
      </w:pPr>
      <w:r>
        <w:rPr>
          <w:rFonts w:hint="eastAsia"/>
        </w:rPr>
        <w:t>下载</w:t>
      </w:r>
      <w:r>
        <w:rPr>
          <w:rFonts w:hint="eastAsia"/>
        </w:rPr>
        <w:t>keepalived</w:t>
      </w:r>
      <w:r>
        <w:rPr>
          <w:rFonts w:hint="eastAsia"/>
        </w:rPr>
        <w:t>软件包。</w:t>
      </w:r>
    </w:p>
    <w:p w:rsidR="00A43AE0" w:rsidRDefault="002D4B6A" w:rsidP="00AF4AE2">
      <w:pPr>
        <w:ind w:left="420" w:firstLine="0"/>
        <w:rPr>
          <w:rStyle w:val="a7"/>
        </w:rPr>
      </w:pPr>
      <w:r>
        <w:rPr>
          <w:rFonts w:hint="eastAsia"/>
        </w:rPr>
        <w:t>Keepalived</w:t>
      </w:r>
      <w:r>
        <w:rPr>
          <w:rFonts w:hint="eastAsia"/>
        </w:rPr>
        <w:t>官方站点：</w:t>
      </w:r>
      <w:hyperlink r:id="rId51" w:history="1">
        <w:r w:rsidRPr="00D90CFA">
          <w:rPr>
            <w:rStyle w:val="a7"/>
          </w:rPr>
          <w:t>http://www.keepalived.org/</w:t>
        </w:r>
      </w:hyperlink>
    </w:p>
    <w:p w:rsidR="001D3B97" w:rsidRPr="001D3B97" w:rsidRDefault="001D3B97" w:rsidP="00AF4AE2">
      <w:pPr>
        <w:ind w:left="420" w:firstLine="0"/>
        <w:rPr>
          <w:rStyle w:val="a7"/>
          <w:u w:val="none"/>
        </w:rPr>
      </w:pPr>
      <w:r w:rsidRPr="001D3B97">
        <w:rPr>
          <w:rStyle w:val="a7"/>
          <w:rFonts w:hint="eastAsia"/>
          <w:u w:val="none"/>
        </w:rPr>
        <w:t xml:space="preserve">wget </w:t>
      </w:r>
      <w:r w:rsidRPr="001D3B97">
        <w:rPr>
          <w:rStyle w:val="a7"/>
          <w:u w:val="none"/>
        </w:rPr>
        <w:t>http://www.keepalived.org/software/keepalived-1.3.0.tar.gz</w:t>
      </w:r>
    </w:p>
    <w:p w:rsidR="0076406D" w:rsidRDefault="0076406D" w:rsidP="008E44B0">
      <w:pPr>
        <w:pStyle w:val="3"/>
      </w:pPr>
      <w:r>
        <w:rPr>
          <w:rFonts w:hint="eastAsia"/>
        </w:rPr>
        <w:t>安装</w:t>
      </w:r>
      <w:r w:rsidR="008E44B0">
        <w:rPr>
          <w:rFonts w:hint="eastAsia"/>
        </w:rPr>
        <w:t>过程</w:t>
      </w:r>
    </w:p>
    <w:p w:rsidR="008E44B0" w:rsidRPr="008E44B0" w:rsidRDefault="008E44B0" w:rsidP="008E44B0">
      <w:r>
        <w:rPr>
          <w:rFonts w:hint="eastAsia"/>
        </w:rPr>
        <w:t>确实</w:t>
      </w:r>
      <w:r w:rsidR="005865F1">
        <w:rPr>
          <w:rFonts w:hint="eastAsia"/>
        </w:rPr>
        <w:t>路径</w:t>
      </w:r>
    </w:p>
    <w:p w:rsidR="0076406D" w:rsidRDefault="0076406D" w:rsidP="0076406D">
      <w:pPr>
        <w:pStyle w:val="a3"/>
        <w:ind w:left="780" w:firstLine="480"/>
      </w:pPr>
      <w:r>
        <w:t>[root@lvs-1 scripts]# cd /usr/src/</w:t>
      </w:r>
    </w:p>
    <w:p w:rsidR="0076406D" w:rsidRDefault="0076406D" w:rsidP="0076406D">
      <w:pPr>
        <w:pStyle w:val="a3"/>
        <w:ind w:left="780" w:firstLine="480"/>
      </w:pPr>
      <w:r>
        <w:t>[root@lvs-1 src]# ll</w:t>
      </w:r>
    </w:p>
    <w:p w:rsidR="0076406D" w:rsidRDefault="0076406D" w:rsidP="0076406D">
      <w:pPr>
        <w:pStyle w:val="a3"/>
        <w:ind w:left="780" w:firstLine="480"/>
      </w:pPr>
      <w:r>
        <w:t>total 8</w:t>
      </w:r>
    </w:p>
    <w:p w:rsidR="0076406D" w:rsidRDefault="0076406D" w:rsidP="0076406D">
      <w:pPr>
        <w:pStyle w:val="a3"/>
        <w:ind w:left="780" w:firstLine="480"/>
      </w:pPr>
      <w:r>
        <w:t>drwxr-xr-x. 2 root root 4096 Sep 23  2011 debug</w:t>
      </w:r>
    </w:p>
    <w:p w:rsidR="0076406D" w:rsidRDefault="0076406D" w:rsidP="0076406D">
      <w:pPr>
        <w:pStyle w:val="a3"/>
        <w:ind w:left="780" w:firstLine="480"/>
      </w:pPr>
      <w:r>
        <w:t>drwxr-xr-x. 3 root root 4096 Dec 24  2017 kernels</w:t>
      </w:r>
    </w:p>
    <w:p w:rsidR="0076406D" w:rsidRDefault="0076406D" w:rsidP="0076406D">
      <w:pPr>
        <w:pStyle w:val="a3"/>
        <w:ind w:left="780" w:firstLineChars="0" w:firstLine="0"/>
        <w:rPr>
          <w:b/>
          <w:color w:val="FF0000"/>
        </w:rPr>
      </w:pPr>
      <w:r>
        <w:t xml:space="preserve">lrwxrwxrwx  1 root root   39 Sep  7 20:44 </w:t>
      </w:r>
      <w:r w:rsidRPr="003B7D83">
        <w:rPr>
          <w:b/>
          <w:color w:val="FF0000"/>
        </w:rPr>
        <w:t>linux -&gt; /usr/src/kernels/2.6.32-431.el6.x86_64/</w:t>
      </w:r>
    </w:p>
    <w:p w:rsidR="003B7D83" w:rsidRPr="003B7D83" w:rsidRDefault="003B7D83" w:rsidP="0076406D">
      <w:pPr>
        <w:pStyle w:val="a3"/>
        <w:ind w:left="780" w:firstLineChars="0" w:firstLine="0"/>
        <w:rPr>
          <w:b/>
          <w:color w:val="FF0000"/>
        </w:rPr>
      </w:pPr>
    </w:p>
    <w:p w:rsidR="002D4B6A" w:rsidRDefault="001D3B97" w:rsidP="001D3B97">
      <w:pPr>
        <w:ind w:firstLineChars="200" w:firstLine="480"/>
      </w:pPr>
      <w:r w:rsidRPr="001D3B97">
        <w:t>tar xvf  keepalived-1.3.0.tar.gz</w:t>
      </w:r>
    </w:p>
    <w:p w:rsidR="001D3B97" w:rsidRDefault="001D3B97" w:rsidP="001D3B97">
      <w:pPr>
        <w:ind w:firstLineChars="200" w:firstLine="480"/>
      </w:pPr>
      <w:r w:rsidRPr="001D3B97">
        <w:t>cd keepalived-1.3.0</w:t>
      </w:r>
    </w:p>
    <w:p w:rsidR="003B7D83" w:rsidRDefault="003B7D83" w:rsidP="001D3B97">
      <w:pPr>
        <w:ind w:firstLineChars="200" w:firstLine="480"/>
      </w:pPr>
      <w:r w:rsidRPr="003B7D83">
        <w:t>./configure</w:t>
      </w:r>
    </w:p>
    <w:p w:rsidR="00774917" w:rsidRDefault="00774917" w:rsidP="00774917">
      <w:pPr>
        <w:ind w:firstLineChars="200" w:firstLine="480"/>
      </w:pPr>
      <w:r>
        <w:rPr>
          <w:rFonts w:hint="eastAsia"/>
        </w:rPr>
        <w:t>编译报错：</w:t>
      </w:r>
      <w:r>
        <w:t>checking libnfnetlink/libnfnetlink.h usability... no</w:t>
      </w:r>
    </w:p>
    <w:p w:rsidR="00774917" w:rsidRDefault="00774917" w:rsidP="00774917">
      <w:pPr>
        <w:ind w:firstLineChars="200" w:firstLine="480"/>
      </w:pPr>
      <w:r>
        <w:t>checking libnfnetlink/libnfnetlink.h presence... no</w:t>
      </w:r>
    </w:p>
    <w:p w:rsidR="00774917" w:rsidRDefault="00774917" w:rsidP="00774917">
      <w:pPr>
        <w:ind w:firstLineChars="200" w:firstLine="480"/>
      </w:pPr>
      <w:r>
        <w:t>checking for libnfnetlink/libnfnetlink.h... no</w:t>
      </w:r>
    </w:p>
    <w:p w:rsidR="00774917" w:rsidRDefault="00774917" w:rsidP="00774917">
      <w:pPr>
        <w:ind w:firstLineChars="200" w:firstLine="480"/>
      </w:pPr>
      <w:r>
        <w:t xml:space="preserve">configure: error: </w:t>
      </w:r>
    </w:p>
    <w:p w:rsidR="00774917" w:rsidRDefault="00774917" w:rsidP="00774917">
      <w:pPr>
        <w:ind w:firstLineChars="200" w:firstLine="480"/>
      </w:pPr>
      <w:r>
        <w:t xml:space="preserve">    !!! Please install libnfnetlink headers.              !!!</w:t>
      </w:r>
    </w:p>
    <w:p w:rsidR="00774917" w:rsidRDefault="00774917" w:rsidP="00774917">
      <w:pPr>
        <w:ind w:firstLineChars="200" w:firstLine="480"/>
      </w:pPr>
    </w:p>
    <w:p w:rsidR="00774917" w:rsidRPr="002A5AE6" w:rsidRDefault="00774917" w:rsidP="00774917">
      <w:pPr>
        <w:ind w:firstLineChars="200" w:firstLine="480"/>
        <w:rPr>
          <w:bCs/>
        </w:rPr>
      </w:pPr>
      <w:r w:rsidRPr="00F107F7">
        <w:rPr>
          <w:rFonts w:hint="eastAsia"/>
          <w:highlight w:val="yellow"/>
        </w:rPr>
        <w:t>安装</w:t>
      </w:r>
      <w:r w:rsidRPr="00F107F7">
        <w:rPr>
          <w:rFonts w:hint="eastAsia"/>
          <w:highlight w:val="yellow"/>
        </w:rPr>
        <w:t xml:space="preserve"> </w:t>
      </w:r>
      <w:r w:rsidRPr="00F107F7">
        <w:rPr>
          <w:bCs/>
          <w:highlight w:val="yellow"/>
        </w:rPr>
        <w:t>yum install -y libnfnetlink-devel</w:t>
      </w:r>
    </w:p>
    <w:p w:rsidR="00774917" w:rsidRPr="002A5AE6" w:rsidRDefault="002A5AE6" w:rsidP="002A5AE6">
      <w:pPr>
        <w:ind w:firstLineChars="200" w:firstLine="480"/>
      </w:pPr>
      <w:r w:rsidRPr="002A5AE6">
        <w:rPr>
          <w:rFonts w:hint="eastAsia"/>
          <w:bCs/>
        </w:rPr>
        <w:t>继续编译安装</w:t>
      </w:r>
    </w:p>
    <w:p w:rsidR="003B7D83" w:rsidRDefault="003B7D83" w:rsidP="001D3B97">
      <w:pPr>
        <w:ind w:firstLineChars="200" w:firstLine="480"/>
      </w:pPr>
      <w:r>
        <w:rPr>
          <w:rFonts w:hint="eastAsia"/>
        </w:rPr>
        <w:t>make &amp;&amp; make install</w:t>
      </w:r>
    </w:p>
    <w:p w:rsidR="005E1481" w:rsidRDefault="005E1481" w:rsidP="001D3B97">
      <w:pPr>
        <w:ind w:firstLineChars="200" w:firstLine="480"/>
      </w:pPr>
      <w:r>
        <w:rPr>
          <w:rFonts w:hint="eastAsia"/>
        </w:rPr>
        <w:t>如果执行</w:t>
      </w:r>
      <w:r>
        <w:rPr>
          <w:rFonts w:hint="eastAsia"/>
        </w:rPr>
        <w:t>make</w:t>
      </w:r>
      <w:r>
        <w:rPr>
          <w:rFonts w:hint="eastAsia"/>
        </w:rPr>
        <w:t>安装报错如下：</w:t>
      </w:r>
    </w:p>
    <w:p w:rsidR="005E1481" w:rsidRDefault="005E1481" w:rsidP="005E1481">
      <w:pPr>
        <w:ind w:firstLineChars="200" w:firstLine="480"/>
      </w:pPr>
      <w:r>
        <w:t>make[2]: *** [namespaces.o] Error 1</w:t>
      </w:r>
    </w:p>
    <w:p w:rsidR="005E1481" w:rsidRDefault="005E1481" w:rsidP="005E1481">
      <w:pPr>
        <w:ind w:firstLineChars="200" w:firstLine="480"/>
      </w:pPr>
      <w:r>
        <w:t>make[2]: Leaving directory `/server/scripts/keepalived-1.3.0/keepalived/core'</w:t>
      </w:r>
    </w:p>
    <w:p w:rsidR="005E1481" w:rsidRDefault="005E1481" w:rsidP="005E1481">
      <w:pPr>
        <w:ind w:firstLineChars="200" w:firstLine="480"/>
      </w:pPr>
      <w:r>
        <w:t>make[1]: *** [all-recursive] Error 1</w:t>
      </w:r>
    </w:p>
    <w:p w:rsidR="005E1481" w:rsidRDefault="005E1481" w:rsidP="005E1481">
      <w:pPr>
        <w:ind w:firstLineChars="200" w:firstLine="480"/>
      </w:pPr>
      <w:r>
        <w:t>make[1]: Leaving directory `/server/scripts/keepalived-1.3.0/keepalived'</w:t>
      </w:r>
    </w:p>
    <w:p w:rsidR="005E1481" w:rsidRDefault="005E1481" w:rsidP="005E1481">
      <w:pPr>
        <w:ind w:firstLineChars="200" w:firstLine="480"/>
      </w:pPr>
      <w:r>
        <w:t>make: *** [all-recursive] Error 1</w:t>
      </w:r>
    </w:p>
    <w:p w:rsidR="005E1481" w:rsidRDefault="005E1481" w:rsidP="005E1481">
      <w:pPr>
        <w:ind w:firstLineChars="200" w:firstLine="480"/>
      </w:pPr>
    </w:p>
    <w:p w:rsidR="005E1481" w:rsidRDefault="00D72B5B" w:rsidP="005E1481">
      <w:pPr>
        <w:ind w:firstLineChars="200" w:firstLine="480"/>
      </w:pPr>
      <w:r w:rsidRPr="00F107F7">
        <w:rPr>
          <w:highlight w:val="yellow"/>
        </w:rPr>
        <w:t>执行</w:t>
      </w:r>
      <w:r w:rsidRPr="00F107F7">
        <w:rPr>
          <w:highlight w:val="yellow"/>
        </w:rPr>
        <w:t>yum update glib*</w:t>
      </w:r>
      <w:r w:rsidRPr="00F107F7">
        <w:rPr>
          <w:highlight w:val="yellow"/>
        </w:rPr>
        <w:t>可以解决</w:t>
      </w:r>
      <w:r>
        <w:rPr>
          <w:rFonts w:hint="eastAsia"/>
        </w:rPr>
        <w:t>，</w:t>
      </w:r>
      <w:r>
        <w:t>然后继续</w:t>
      </w:r>
      <w:r>
        <w:t>make</w:t>
      </w:r>
    </w:p>
    <w:p w:rsidR="000502B5" w:rsidRDefault="000502B5" w:rsidP="005865F1">
      <w:pPr>
        <w:pStyle w:val="3"/>
      </w:pPr>
      <w:r>
        <w:rPr>
          <w:rFonts w:hint="eastAsia"/>
        </w:rPr>
        <w:t>配置规范启动</w:t>
      </w:r>
    </w:p>
    <w:p w:rsidR="000502B5" w:rsidRDefault="004876A8" w:rsidP="000502B5">
      <w:pPr>
        <w:pStyle w:val="a3"/>
        <w:ind w:left="780" w:firstLineChars="0" w:firstLine="0"/>
      </w:pPr>
      <w:r>
        <w:rPr>
          <w:rFonts w:hint="eastAsia"/>
        </w:rPr>
        <w:t>1.</w:t>
      </w:r>
      <w:r w:rsidR="0084203D" w:rsidRPr="0084203D">
        <w:t>cp /server/scripts/keepalived-1.3.0/keepalived/etc/init.d/keepalived /etc/init.d/</w:t>
      </w:r>
      <w:r w:rsidR="00D661E8">
        <w:rPr>
          <w:rFonts w:hint="eastAsia"/>
        </w:rPr>
        <w:t xml:space="preserve">   </w:t>
      </w:r>
      <w:r w:rsidR="00D661E8">
        <w:rPr>
          <w:rFonts w:hint="eastAsia"/>
        </w:rPr>
        <w:t>生成启动脚本命令</w:t>
      </w:r>
    </w:p>
    <w:p w:rsidR="00D661E8" w:rsidRDefault="004876A8" w:rsidP="000502B5">
      <w:pPr>
        <w:pStyle w:val="a3"/>
        <w:ind w:left="780" w:firstLineChars="0" w:firstLine="0"/>
      </w:pPr>
      <w:r>
        <w:rPr>
          <w:rFonts w:hint="eastAsia"/>
        </w:rPr>
        <w:t>2.</w:t>
      </w:r>
      <w:r w:rsidR="005132A7" w:rsidRPr="005132A7">
        <w:t>cp /usr/local/etc/sysconfig/keepalived /etc/sysconfig/</w:t>
      </w:r>
      <w:r w:rsidR="005132A7">
        <w:rPr>
          <w:rFonts w:hint="eastAsia"/>
        </w:rPr>
        <w:t xml:space="preserve"> </w:t>
      </w:r>
      <w:r w:rsidR="005132A7">
        <w:rPr>
          <w:rFonts w:hint="eastAsia"/>
        </w:rPr>
        <w:t>配置启动脚本参数</w:t>
      </w:r>
    </w:p>
    <w:p w:rsidR="005132A7" w:rsidRDefault="004876A8" w:rsidP="000502B5">
      <w:pPr>
        <w:pStyle w:val="a3"/>
        <w:ind w:left="780" w:firstLineChars="0" w:firstLine="0"/>
      </w:pPr>
      <w:r>
        <w:rPr>
          <w:rFonts w:hint="eastAsia"/>
        </w:rPr>
        <w:t>3.</w:t>
      </w:r>
      <w:r w:rsidR="005132A7" w:rsidRPr="005132A7">
        <w:t>mkdir /etc/keepalived</w:t>
      </w:r>
      <w:r w:rsidR="005132A7">
        <w:rPr>
          <w:rFonts w:hint="eastAsia"/>
        </w:rPr>
        <w:t xml:space="preserve"> </w:t>
      </w:r>
      <w:r w:rsidR="005132A7">
        <w:rPr>
          <w:rFonts w:hint="eastAsia"/>
        </w:rPr>
        <w:t>创建配置文件路径</w:t>
      </w:r>
    </w:p>
    <w:p w:rsidR="005132A7" w:rsidRDefault="00275B44" w:rsidP="000502B5">
      <w:pPr>
        <w:pStyle w:val="a3"/>
        <w:ind w:left="780" w:firstLineChars="0" w:firstLine="0"/>
      </w:pPr>
      <w:r>
        <w:rPr>
          <w:rFonts w:hint="eastAsia"/>
        </w:rPr>
        <w:lastRenderedPageBreak/>
        <w:t>4.</w:t>
      </w:r>
      <w:r w:rsidR="005132A7" w:rsidRPr="005132A7">
        <w:t>cp /usr/local/etc/keepalived/keepalived.conf /etc/keepalived/</w:t>
      </w:r>
      <w:r w:rsidR="005132A7">
        <w:t>拷贝配置文件</w:t>
      </w:r>
      <w:r w:rsidR="00AA3A86">
        <w:t>模板</w:t>
      </w:r>
    </w:p>
    <w:p w:rsidR="005132A7" w:rsidRDefault="00275B44" w:rsidP="000502B5">
      <w:pPr>
        <w:pStyle w:val="a3"/>
        <w:ind w:left="780" w:firstLineChars="0" w:firstLine="0"/>
      </w:pPr>
      <w:r>
        <w:rPr>
          <w:rFonts w:hint="eastAsia"/>
        </w:rPr>
        <w:t>5.</w:t>
      </w:r>
      <w:r w:rsidR="0077536D" w:rsidRPr="0077536D">
        <w:t>cp /usr/local/sbin/keepalived /usr/sbin</w:t>
      </w:r>
    </w:p>
    <w:p w:rsidR="004876A8" w:rsidRDefault="00275B44" w:rsidP="000502B5">
      <w:pPr>
        <w:pStyle w:val="a3"/>
        <w:ind w:left="780" w:firstLineChars="0" w:firstLine="0"/>
      </w:pPr>
      <w:r>
        <w:rPr>
          <w:rFonts w:hint="eastAsia"/>
        </w:rPr>
        <w:t>6.</w:t>
      </w:r>
      <w:r w:rsidR="004876A8">
        <w:rPr>
          <w:rFonts w:hint="eastAsia"/>
        </w:rPr>
        <w:t>启动</w:t>
      </w:r>
      <w:r w:rsidR="004876A8">
        <w:rPr>
          <w:rFonts w:hint="eastAsia"/>
        </w:rPr>
        <w:t>keepalived</w:t>
      </w:r>
      <w:r w:rsidR="004876A8">
        <w:rPr>
          <w:rFonts w:hint="eastAsia"/>
        </w:rPr>
        <w:t>服务</w:t>
      </w:r>
    </w:p>
    <w:p w:rsidR="00275B44" w:rsidRDefault="00275B44" w:rsidP="00275B44">
      <w:pPr>
        <w:pStyle w:val="a3"/>
        <w:ind w:left="780" w:firstLine="480"/>
      </w:pPr>
      <w:r>
        <w:t>[root@lvs-1 etc]# /etc/init.d/keepalived start</w:t>
      </w:r>
    </w:p>
    <w:p w:rsidR="004876A8" w:rsidRDefault="00275B44" w:rsidP="00275B44">
      <w:pPr>
        <w:pStyle w:val="a3"/>
        <w:ind w:left="780" w:firstLineChars="0" w:firstLine="0"/>
      </w:pPr>
      <w:r>
        <w:t>Starting keepalived:                                       [  OK  ]</w:t>
      </w:r>
    </w:p>
    <w:p w:rsidR="00275B44" w:rsidRDefault="00275B44" w:rsidP="00275B44">
      <w:pPr>
        <w:pStyle w:val="a3"/>
        <w:ind w:left="780" w:firstLineChars="0" w:firstLine="0"/>
      </w:pPr>
    </w:p>
    <w:p w:rsidR="006112F8" w:rsidRDefault="006112F8" w:rsidP="006112F8">
      <w:pPr>
        <w:pStyle w:val="a3"/>
        <w:ind w:left="780" w:firstLine="480"/>
      </w:pPr>
      <w:r>
        <w:t>[root@lvs-1 etc]# ps -ef|grep keep</w:t>
      </w:r>
    </w:p>
    <w:p w:rsidR="006112F8" w:rsidRDefault="006112F8" w:rsidP="006112F8">
      <w:pPr>
        <w:pStyle w:val="a3"/>
        <w:ind w:left="780" w:firstLine="480"/>
      </w:pPr>
      <w:r>
        <w:t>root     10541     1  0 22:34 ?        00:00:00 keepalived -D</w:t>
      </w:r>
    </w:p>
    <w:p w:rsidR="006112F8" w:rsidRDefault="006112F8" w:rsidP="006112F8">
      <w:pPr>
        <w:pStyle w:val="a3"/>
        <w:ind w:left="780" w:firstLine="480"/>
      </w:pPr>
      <w:r>
        <w:t>root     10542 10541  0 22:34 ?        00:00:00 keepalived -D</w:t>
      </w:r>
    </w:p>
    <w:p w:rsidR="006112F8" w:rsidRDefault="006112F8" w:rsidP="006112F8">
      <w:pPr>
        <w:pStyle w:val="a3"/>
        <w:ind w:left="780" w:firstLine="480"/>
      </w:pPr>
      <w:r>
        <w:t>root     10544 10541  0 22:34 ?        00:00:00 keepalived -D</w:t>
      </w:r>
    </w:p>
    <w:p w:rsidR="00275B44" w:rsidRDefault="006112F8" w:rsidP="006112F8">
      <w:pPr>
        <w:pStyle w:val="a3"/>
        <w:ind w:left="780" w:firstLineChars="0" w:firstLine="0"/>
      </w:pPr>
      <w:r>
        <w:t>root     10561  1320  0 22:39 pts/0    00:00:00 grep keep</w:t>
      </w:r>
    </w:p>
    <w:p w:rsidR="006112F8" w:rsidRDefault="006112F8" w:rsidP="006112F8">
      <w:pPr>
        <w:pStyle w:val="a3"/>
        <w:ind w:left="780" w:firstLineChars="0" w:firstLine="0"/>
      </w:pPr>
      <w:r>
        <w:rPr>
          <w:rFonts w:hint="eastAsia"/>
        </w:rPr>
        <w:t>到此</w:t>
      </w:r>
      <w:r>
        <w:rPr>
          <w:rFonts w:hint="eastAsia"/>
        </w:rPr>
        <w:t>keepalived</w:t>
      </w:r>
      <w:r>
        <w:rPr>
          <w:rFonts w:hint="eastAsia"/>
        </w:rPr>
        <w:t>已安装成功。</w:t>
      </w:r>
      <w:r w:rsidR="00521B90">
        <w:rPr>
          <w:rFonts w:hint="eastAsia"/>
        </w:rPr>
        <w:t>安装成功后停止</w:t>
      </w:r>
      <w:r w:rsidR="00521B90">
        <w:rPr>
          <w:rFonts w:hint="eastAsia"/>
        </w:rPr>
        <w:t>keepalived</w:t>
      </w:r>
      <w:r w:rsidR="00521B90">
        <w:rPr>
          <w:rFonts w:hint="eastAsia"/>
        </w:rPr>
        <w:t>服务。</w:t>
      </w:r>
    </w:p>
    <w:p w:rsidR="004865E6" w:rsidRDefault="0055527A" w:rsidP="0055527A">
      <w:pPr>
        <w:pStyle w:val="2"/>
      </w:pPr>
      <w:r w:rsidRPr="0055527A">
        <w:rPr>
          <w:rFonts w:hint="eastAsia"/>
        </w:rPr>
        <w:t>Keepalived</w:t>
      </w:r>
      <w:r w:rsidRPr="0055527A">
        <w:rPr>
          <w:rFonts w:hint="eastAsia"/>
        </w:rPr>
        <w:t>配置文件详解</w:t>
      </w:r>
    </w:p>
    <w:p w:rsidR="0055527A" w:rsidRDefault="0055527A" w:rsidP="0055527A">
      <w:pPr>
        <w:pStyle w:val="a3"/>
        <w:ind w:left="780" w:firstLineChars="0" w:firstLine="0"/>
      </w:pPr>
      <w:r>
        <w:t>查看配置文件帮助文档</w:t>
      </w:r>
      <w:r w:rsidRPr="00B065A0">
        <w:t>man keepalived.conf</w:t>
      </w:r>
      <w:r w:rsidR="001E0E15">
        <w:rPr>
          <w:rFonts w:hint="eastAsia"/>
        </w:rPr>
        <w:t xml:space="preserve"> </w:t>
      </w:r>
      <w:r w:rsidR="001E0E15">
        <w:rPr>
          <w:rFonts w:hint="eastAsia"/>
        </w:rPr>
        <w:t>可以查看配置文件的详细介绍</w:t>
      </w:r>
    </w:p>
    <w:p w:rsidR="0055527A" w:rsidRDefault="0055527A" w:rsidP="0055527A">
      <w:pPr>
        <w:pStyle w:val="a3"/>
        <w:ind w:left="780" w:firstLine="480"/>
      </w:pPr>
      <w:r>
        <w:rPr>
          <w:rFonts w:hint="eastAsia"/>
        </w:rPr>
        <w:t>keepalived</w:t>
      </w:r>
      <w:r>
        <w:rPr>
          <w:rFonts w:hint="eastAsia"/>
        </w:rPr>
        <w:t>有三类配置区域</w:t>
      </w:r>
      <w:r>
        <w:rPr>
          <w:rFonts w:hint="eastAsia"/>
        </w:rPr>
        <w:t>(</w:t>
      </w:r>
      <w:r>
        <w:rPr>
          <w:rFonts w:hint="eastAsia"/>
        </w:rPr>
        <w:t>姑且就叫区域吧</w:t>
      </w:r>
      <w:r>
        <w:rPr>
          <w:rFonts w:hint="eastAsia"/>
        </w:rPr>
        <w:t>)</w:t>
      </w:r>
      <w:r>
        <w:rPr>
          <w:rFonts w:hint="eastAsia"/>
        </w:rPr>
        <w:t>，注意不是三种配置文件，是一个配置文件里面三种不同类别的配置区域</w:t>
      </w:r>
      <w:r w:rsidR="007E6803">
        <w:rPr>
          <w:rFonts w:hint="eastAsia"/>
        </w:rPr>
        <w:t>：</w:t>
      </w:r>
    </w:p>
    <w:p w:rsidR="0055527A" w:rsidRDefault="0055527A" w:rsidP="001E0E15">
      <w:pPr>
        <w:pStyle w:val="3"/>
      </w:pPr>
      <w:r>
        <w:rPr>
          <w:rFonts w:hint="eastAsia"/>
        </w:rPr>
        <w:t>全局配置</w:t>
      </w:r>
      <w:r>
        <w:rPr>
          <w:rFonts w:hint="eastAsia"/>
        </w:rPr>
        <w:t>(Global Configuration)</w:t>
      </w:r>
    </w:p>
    <w:p w:rsidR="00142B25" w:rsidRDefault="001E0E15" w:rsidP="007E6803">
      <w:pPr>
        <w:ind w:firstLineChars="500" w:firstLine="1200"/>
      </w:pPr>
      <w:r w:rsidRPr="001E0E15">
        <w:rPr>
          <w:rFonts w:hint="eastAsia"/>
        </w:rPr>
        <w:t>全局定义</w:t>
      </w:r>
      <w:r>
        <w:rPr>
          <w:rFonts w:hint="eastAsia"/>
        </w:rPr>
        <w:t>和静态路由配置。</w:t>
      </w:r>
      <w:r w:rsidR="00991077">
        <w:rPr>
          <w:rFonts w:hint="eastAsia"/>
        </w:rPr>
        <w:t>如发送邮件通知、路由器标识。</w:t>
      </w:r>
    </w:p>
    <w:p w:rsidR="0055527A" w:rsidRDefault="0055527A" w:rsidP="001E0E15">
      <w:pPr>
        <w:pStyle w:val="3"/>
      </w:pPr>
      <w:r>
        <w:rPr>
          <w:rFonts w:hint="eastAsia"/>
        </w:rPr>
        <w:t>VRRPD</w:t>
      </w:r>
      <w:r>
        <w:rPr>
          <w:rFonts w:hint="eastAsia"/>
        </w:rPr>
        <w:t>配置</w:t>
      </w:r>
    </w:p>
    <w:p w:rsidR="00991077" w:rsidRDefault="00991077" w:rsidP="00991077">
      <w:r>
        <w:rPr>
          <w:rFonts w:hint="eastAsia"/>
        </w:rPr>
        <w:t>VRRP</w:t>
      </w:r>
      <w:r>
        <w:rPr>
          <w:rFonts w:hint="eastAsia"/>
        </w:rPr>
        <w:t>同步组</w:t>
      </w:r>
      <w:r>
        <w:rPr>
          <w:rFonts w:hint="eastAsia"/>
        </w:rPr>
        <w:t>(synchroization group)</w:t>
      </w:r>
    </w:p>
    <w:p w:rsidR="00991077" w:rsidRDefault="00991077" w:rsidP="00991077">
      <w:r>
        <w:rPr>
          <w:rFonts w:hint="eastAsia"/>
        </w:rPr>
        <w:t>VRRP</w:t>
      </w:r>
      <w:r>
        <w:rPr>
          <w:rFonts w:hint="eastAsia"/>
        </w:rPr>
        <w:t>实例</w:t>
      </w:r>
      <w:r>
        <w:rPr>
          <w:rFonts w:hint="eastAsia"/>
        </w:rPr>
        <w:t>(VRRP Instance)VRRP</w:t>
      </w:r>
      <w:r>
        <w:rPr>
          <w:rFonts w:hint="eastAsia"/>
        </w:rPr>
        <w:t>脚本</w:t>
      </w:r>
    </w:p>
    <w:p w:rsidR="00621DFE" w:rsidRPr="00991077" w:rsidRDefault="00621DFE" w:rsidP="00991077"/>
    <w:p w:rsidR="0055527A" w:rsidRDefault="0055527A" w:rsidP="001E0E15">
      <w:pPr>
        <w:pStyle w:val="3"/>
      </w:pPr>
      <w:r>
        <w:rPr>
          <w:rFonts w:hint="eastAsia"/>
        </w:rPr>
        <w:lastRenderedPageBreak/>
        <w:t>LVS</w:t>
      </w:r>
      <w:r>
        <w:rPr>
          <w:rFonts w:hint="eastAsia"/>
        </w:rPr>
        <w:t>配置</w:t>
      </w:r>
    </w:p>
    <w:p w:rsidR="0055527A" w:rsidRDefault="00EC544C" w:rsidP="0055527A">
      <w:r w:rsidRPr="00EC544C">
        <w:rPr>
          <w:rFonts w:hint="eastAsia"/>
        </w:rPr>
        <w:t>如果你没有配置</w:t>
      </w:r>
      <w:r w:rsidRPr="00EC544C">
        <w:rPr>
          <w:rFonts w:hint="eastAsia"/>
        </w:rPr>
        <w:t>LVS+keepalived</w:t>
      </w:r>
      <w:r w:rsidRPr="00EC544C">
        <w:rPr>
          <w:rFonts w:hint="eastAsia"/>
        </w:rPr>
        <w:t>那么无需配置这段区域，这里</w:t>
      </w:r>
      <w:r w:rsidRPr="00EC544C">
        <w:rPr>
          <w:rFonts w:hint="eastAsia"/>
        </w:rPr>
        <w:t>LVS</w:t>
      </w:r>
      <w:r w:rsidRPr="00EC544C">
        <w:rPr>
          <w:rFonts w:hint="eastAsia"/>
        </w:rPr>
        <w:t>配置并不是指真的安装</w:t>
      </w:r>
      <w:r w:rsidRPr="00EC544C">
        <w:rPr>
          <w:rFonts w:hint="eastAsia"/>
        </w:rPr>
        <w:t>LVS</w:t>
      </w:r>
      <w:r w:rsidRPr="00EC544C">
        <w:rPr>
          <w:rFonts w:hint="eastAsia"/>
        </w:rPr>
        <w:t>然后用</w:t>
      </w:r>
      <w:r w:rsidRPr="00EC544C">
        <w:rPr>
          <w:rFonts w:hint="eastAsia"/>
        </w:rPr>
        <w:t>ipvsadm</w:t>
      </w:r>
      <w:r w:rsidRPr="00EC544C">
        <w:rPr>
          <w:rFonts w:hint="eastAsia"/>
        </w:rPr>
        <w:t>来配置他，而是用</w:t>
      </w:r>
      <w:r w:rsidRPr="00EC544C">
        <w:rPr>
          <w:rFonts w:hint="eastAsia"/>
        </w:rPr>
        <w:t>keepalived</w:t>
      </w:r>
      <w:r w:rsidRPr="00EC544C">
        <w:rPr>
          <w:rFonts w:hint="eastAsia"/>
        </w:rPr>
        <w:t>的配置文件来代替</w:t>
      </w:r>
      <w:r w:rsidRPr="00EC544C">
        <w:rPr>
          <w:rFonts w:hint="eastAsia"/>
        </w:rPr>
        <w:t>ipvsadm</w:t>
      </w:r>
      <w:r w:rsidRPr="00EC544C">
        <w:rPr>
          <w:rFonts w:hint="eastAsia"/>
        </w:rPr>
        <w:t>来配置</w:t>
      </w:r>
      <w:r w:rsidRPr="00EC544C">
        <w:rPr>
          <w:rFonts w:hint="eastAsia"/>
        </w:rPr>
        <w:t>LVS</w:t>
      </w:r>
    </w:p>
    <w:p w:rsidR="00B86E0E" w:rsidRDefault="006276ED" w:rsidP="006276ED">
      <w:pPr>
        <w:pStyle w:val="2"/>
      </w:pPr>
      <w:r>
        <w:rPr>
          <w:rFonts w:hint="eastAsia"/>
        </w:rPr>
        <w:t>VIP</w:t>
      </w:r>
      <w:r>
        <w:rPr>
          <w:rFonts w:hint="eastAsia"/>
        </w:rPr>
        <w:t>接管配置</w:t>
      </w:r>
    </w:p>
    <w:p w:rsidR="006276ED" w:rsidRPr="006276ED" w:rsidRDefault="000F27E1" w:rsidP="006276ED">
      <w:r>
        <w:rPr>
          <w:rFonts w:hint="eastAsia"/>
        </w:rPr>
        <w:t>MATER</w:t>
      </w:r>
      <w:r>
        <w:rPr>
          <w:rFonts w:hint="eastAsia"/>
        </w:rPr>
        <w:t>端：</w:t>
      </w:r>
    </w:p>
    <w:p w:rsidR="006276ED" w:rsidRDefault="006276ED" w:rsidP="006276ED">
      <w:r>
        <w:t>[root@lvs-1 ~]# cat /etc/keepalived/keepalived.conf</w:t>
      </w:r>
    </w:p>
    <w:p w:rsidR="006276ED" w:rsidRDefault="006276ED" w:rsidP="006276ED">
      <w:r>
        <w:t>! Configuration File for keepalived</w:t>
      </w:r>
    </w:p>
    <w:p w:rsidR="006276ED" w:rsidRDefault="006276ED" w:rsidP="006276ED"/>
    <w:p w:rsidR="006276ED" w:rsidRDefault="006276ED" w:rsidP="006276ED">
      <w:r>
        <w:t>global_defs {</w:t>
      </w:r>
    </w:p>
    <w:p w:rsidR="006276ED" w:rsidRDefault="006276ED" w:rsidP="006276ED">
      <w:r>
        <w:t xml:space="preserve">   notification_email {</w:t>
      </w:r>
    </w:p>
    <w:p w:rsidR="006276ED" w:rsidRDefault="006276ED" w:rsidP="006276ED">
      <w:r>
        <w:t xml:space="preserve">   1530213847@qq.com</w:t>
      </w:r>
    </w:p>
    <w:p w:rsidR="006276ED" w:rsidRDefault="006276ED" w:rsidP="006276ED">
      <w:r>
        <w:t xml:space="preserve">   }</w:t>
      </w:r>
    </w:p>
    <w:p w:rsidR="006276ED" w:rsidRDefault="006276ED" w:rsidP="006276ED">
      <w:r>
        <w:t xml:space="preserve">   notification_email_from Alexandre.Cassen@firewall.loc</w:t>
      </w:r>
    </w:p>
    <w:p w:rsidR="006276ED" w:rsidRDefault="006276ED" w:rsidP="006276ED">
      <w:r>
        <w:t xml:space="preserve">   smtp_server 127.0.0.1</w:t>
      </w:r>
    </w:p>
    <w:p w:rsidR="006276ED" w:rsidRDefault="006276ED" w:rsidP="006276ED">
      <w:r>
        <w:t xml:space="preserve">   smtp_connect_timeout 30</w:t>
      </w:r>
    </w:p>
    <w:p w:rsidR="006276ED" w:rsidRDefault="006276ED" w:rsidP="006276ED">
      <w:r>
        <w:t xml:space="preserve">   router_id LVS_14</w:t>
      </w:r>
    </w:p>
    <w:p w:rsidR="006276ED" w:rsidRDefault="006276ED" w:rsidP="006276ED">
      <w:r>
        <w:t>}</w:t>
      </w:r>
    </w:p>
    <w:p w:rsidR="006276ED" w:rsidRDefault="006276ED" w:rsidP="006276ED"/>
    <w:p w:rsidR="006276ED" w:rsidRDefault="006276ED" w:rsidP="006276ED">
      <w:r>
        <w:t>vrrp_instance VI_1 {</w:t>
      </w:r>
    </w:p>
    <w:p w:rsidR="006276ED" w:rsidRDefault="006276ED" w:rsidP="006276ED">
      <w:r>
        <w:t xml:space="preserve">    state MASTER</w:t>
      </w:r>
    </w:p>
    <w:p w:rsidR="006276ED" w:rsidRDefault="006276ED" w:rsidP="006276ED">
      <w:r>
        <w:t xml:space="preserve">    interface eth0</w:t>
      </w:r>
    </w:p>
    <w:p w:rsidR="006276ED" w:rsidRDefault="006276ED" w:rsidP="006276ED">
      <w:r>
        <w:t xml:space="preserve">    virtual_router_id 14</w:t>
      </w:r>
    </w:p>
    <w:p w:rsidR="006276ED" w:rsidRDefault="006276ED" w:rsidP="006276ED">
      <w:r>
        <w:t xml:space="preserve">    priority 150</w:t>
      </w:r>
    </w:p>
    <w:p w:rsidR="006276ED" w:rsidRDefault="006276ED" w:rsidP="006276ED">
      <w:r>
        <w:t xml:space="preserve">    advert_int 1</w:t>
      </w:r>
    </w:p>
    <w:p w:rsidR="006276ED" w:rsidRDefault="006276ED" w:rsidP="006276ED">
      <w:r>
        <w:t xml:space="preserve">    authentication {</w:t>
      </w:r>
    </w:p>
    <w:p w:rsidR="006276ED" w:rsidRDefault="006276ED" w:rsidP="006276ED">
      <w:r>
        <w:t xml:space="preserve">        auth_type PASS</w:t>
      </w:r>
    </w:p>
    <w:p w:rsidR="006276ED" w:rsidRDefault="006276ED" w:rsidP="006276ED">
      <w:r>
        <w:lastRenderedPageBreak/>
        <w:t xml:space="preserve">        auth_pass 1111</w:t>
      </w:r>
    </w:p>
    <w:p w:rsidR="006276ED" w:rsidRDefault="006276ED" w:rsidP="006276ED">
      <w:r>
        <w:t xml:space="preserve">    }</w:t>
      </w:r>
    </w:p>
    <w:p w:rsidR="006276ED" w:rsidRDefault="006276ED" w:rsidP="006276ED">
      <w:r>
        <w:t xml:space="preserve">    virtual_ipaddress {</w:t>
      </w:r>
    </w:p>
    <w:p w:rsidR="006276ED" w:rsidRDefault="006276ED" w:rsidP="006276ED">
      <w:r>
        <w:t xml:space="preserve">        192.168.132.21</w:t>
      </w:r>
    </w:p>
    <w:p w:rsidR="006276ED" w:rsidRDefault="006276ED" w:rsidP="006276ED">
      <w:r>
        <w:t xml:space="preserve">    }</w:t>
      </w:r>
    </w:p>
    <w:p w:rsidR="006276ED" w:rsidRDefault="006276ED" w:rsidP="006276ED">
      <w:r>
        <w:t>}</w:t>
      </w:r>
    </w:p>
    <w:p w:rsidR="000F27E1" w:rsidRDefault="000F27E1" w:rsidP="006276ED">
      <w:r>
        <w:rPr>
          <w:rFonts w:hint="eastAsia"/>
        </w:rPr>
        <w:t>BACKUP</w:t>
      </w:r>
      <w:r>
        <w:rPr>
          <w:rFonts w:hint="eastAsia"/>
        </w:rPr>
        <w:t>端：</w:t>
      </w:r>
    </w:p>
    <w:p w:rsidR="000F27E1" w:rsidRDefault="000F27E1" w:rsidP="000F27E1">
      <w:r>
        <w:t>[root@lvs-2 ~]# cat /etc/keepalived/keepalived.conf</w:t>
      </w:r>
    </w:p>
    <w:p w:rsidR="000F27E1" w:rsidRDefault="000F27E1" w:rsidP="000F27E1">
      <w:r>
        <w:t>! Configuration File for keepalived</w:t>
      </w:r>
    </w:p>
    <w:p w:rsidR="000F27E1" w:rsidRDefault="000F27E1" w:rsidP="000F27E1"/>
    <w:p w:rsidR="000F27E1" w:rsidRDefault="000F27E1" w:rsidP="000F27E1">
      <w:r>
        <w:t>global_defs {</w:t>
      </w:r>
    </w:p>
    <w:p w:rsidR="000F27E1" w:rsidRDefault="000F27E1" w:rsidP="000F27E1">
      <w:r>
        <w:t xml:space="preserve">   notification_email {</w:t>
      </w:r>
    </w:p>
    <w:p w:rsidR="000F27E1" w:rsidRDefault="000F27E1" w:rsidP="000F27E1">
      <w:r>
        <w:t xml:space="preserve">   1530213847@qq.com</w:t>
      </w:r>
    </w:p>
    <w:p w:rsidR="000F27E1" w:rsidRDefault="000F27E1" w:rsidP="000F27E1">
      <w:r>
        <w:t xml:space="preserve">   }</w:t>
      </w:r>
    </w:p>
    <w:p w:rsidR="000F27E1" w:rsidRDefault="000F27E1" w:rsidP="000F27E1">
      <w:r>
        <w:t xml:space="preserve">   notification_email_from Alexandre.Cassen@firewall.loc</w:t>
      </w:r>
    </w:p>
    <w:p w:rsidR="000F27E1" w:rsidRDefault="000F27E1" w:rsidP="000F27E1">
      <w:r>
        <w:t xml:space="preserve">   smtp_server 127.0.0.1</w:t>
      </w:r>
    </w:p>
    <w:p w:rsidR="000F27E1" w:rsidRDefault="000F27E1" w:rsidP="000F27E1">
      <w:r>
        <w:t xml:space="preserve">   smtp_connect_timeout 30</w:t>
      </w:r>
    </w:p>
    <w:p w:rsidR="000F27E1" w:rsidRDefault="000F27E1" w:rsidP="000F27E1">
      <w:r>
        <w:t xml:space="preserve">   </w:t>
      </w:r>
      <w:r w:rsidRPr="000F27E1">
        <w:rPr>
          <w:highlight w:val="yellow"/>
        </w:rPr>
        <w:t>router_id LVS_15</w:t>
      </w:r>
    </w:p>
    <w:p w:rsidR="000F27E1" w:rsidRDefault="000F27E1" w:rsidP="000F27E1">
      <w:r>
        <w:t>}</w:t>
      </w:r>
    </w:p>
    <w:p w:rsidR="000F27E1" w:rsidRDefault="000F27E1" w:rsidP="000F27E1"/>
    <w:p w:rsidR="000F27E1" w:rsidRDefault="000F27E1" w:rsidP="000F27E1">
      <w:r>
        <w:t>vrrp_instance VI_1 {</w:t>
      </w:r>
    </w:p>
    <w:p w:rsidR="000F27E1" w:rsidRDefault="000F27E1" w:rsidP="000F27E1">
      <w:r>
        <w:t xml:space="preserve">    </w:t>
      </w:r>
      <w:r w:rsidRPr="000F27E1">
        <w:rPr>
          <w:highlight w:val="yellow"/>
        </w:rPr>
        <w:t>state BACKUP</w:t>
      </w:r>
    </w:p>
    <w:p w:rsidR="000F27E1" w:rsidRDefault="000F27E1" w:rsidP="000F27E1">
      <w:r>
        <w:t xml:space="preserve">    interface eth0</w:t>
      </w:r>
    </w:p>
    <w:p w:rsidR="000F27E1" w:rsidRDefault="000F27E1" w:rsidP="000F27E1">
      <w:r>
        <w:t xml:space="preserve">    virtual_router_id 14</w:t>
      </w:r>
    </w:p>
    <w:p w:rsidR="000F27E1" w:rsidRDefault="000F27E1" w:rsidP="000F27E1">
      <w:r>
        <w:t xml:space="preserve">    </w:t>
      </w:r>
      <w:r w:rsidRPr="000F27E1">
        <w:rPr>
          <w:highlight w:val="yellow"/>
        </w:rPr>
        <w:t>priority 100</w:t>
      </w:r>
    </w:p>
    <w:p w:rsidR="000F27E1" w:rsidRDefault="000F27E1" w:rsidP="000F27E1">
      <w:r>
        <w:t xml:space="preserve">    advert_int 1</w:t>
      </w:r>
    </w:p>
    <w:p w:rsidR="000F27E1" w:rsidRDefault="000F27E1" w:rsidP="000F27E1">
      <w:r>
        <w:t xml:space="preserve">    authentication {</w:t>
      </w:r>
    </w:p>
    <w:p w:rsidR="000F27E1" w:rsidRDefault="000F27E1" w:rsidP="000F27E1">
      <w:r>
        <w:t xml:space="preserve">        auth_type PASS</w:t>
      </w:r>
    </w:p>
    <w:p w:rsidR="000F27E1" w:rsidRDefault="000F27E1" w:rsidP="000F27E1">
      <w:r>
        <w:lastRenderedPageBreak/>
        <w:t xml:space="preserve">        auth_pass 1111</w:t>
      </w:r>
    </w:p>
    <w:p w:rsidR="000F27E1" w:rsidRDefault="000F27E1" w:rsidP="000F27E1">
      <w:r>
        <w:t xml:space="preserve">    }</w:t>
      </w:r>
    </w:p>
    <w:p w:rsidR="000F27E1" w:rsidRDefault="000F27E1" w:rsidP="000F27E1">
      <w:r>
        <w:t xml:space="preserve">    virtual_ipaddress {</w:t>
      </w:r>
    </w:p>
    <w:p w:rsidR="000F27E1" w:rsidRDefault="000F27E1" w:rsidP="000F27E1">
      <w:r>
        <w:t xml:space="preserve">        192.168.132.21</w:t>
      </w:r>
    </w:p>
    <w:p w:rsidR="000F27E1" w:rsidRDefault="000F27E1" w:rsidP="000F27E1">
      <w:r>
        <w:t xml:space="preserve">    }</w:t>
      </w:r>
    </w:p>
    <w:p w:rsidR="000F27E1" w:rsidRDefault="000F27E1" w:rsidP="000F27E1">
      <w:r>
        <w:t>}</w:t>
      </w:r>
    </w:p>
    <w:p w:rsidR="000F27E1" w:rsidRDefault="000F27E1" w:rsidP="000F27E1">
      <w:r>
        <w:rPr>
          <w:rFonts w:hint="eastAsia"/>
        </w:rPr>
        <w:t>单实例中有三处与</w:t>
      </w:r>
      <w:r>
        <w:rPr>
          <w:rFonts w:hint="eastAsia"/>
        </w:rPr>
        <w:t>MASTER</w:t>
      </w:r>
      <w:r>
        <w:rPr>
          <w:rFonts w:hint="eastAsia"/>
        </w:rPr>
        <w:t>端配置不同。</w:t>
      </w:r>
    </w:p>
    <w:p w:rsidR="00A3728A" w:rsidRDefault="00A3728A" w:rsidP="000F27E1">
      <w:r>
        <w:rPr>
          <w:rFonts w:hint="eastAsia"/>
        </w:rPr>
        <w:t>启动</w:t>
      </w:r>
      <w:r>
        <w:rPr>
          <w:rFonts w:hint="eastAsia"/>
        </w:rPr>
        <w:t>keepalived</w:t>
      </w:r>
      <w:r>
        <w:rPr>
          <w:rFonts w:hint="eastAsia"/>
        </w:rPr>
        <w:t>服务，用</w:t>
      </w:r>
      <w:r>
        <w:rPr>
          <w:rFonts w:hint="eastAsia"/>
        </w:rPr>
        <w:t>ip add</w:t>
      </w:r>
      <w:r>
        <w:rPr>
          <w:rFonts w:hint="eastAsia"/>
        </w:rPr>
        <w:t>查看</w:t>
      </w:r>
    </w:p>
    <w:p w:rsidR="0055389C" w:rsidRDefault="0055389C" w:rsidP="0055389C">
      <w:r>
        <w:t>[root@lvs-1 ~]# ip add|grep 192.168.132</w:t>
      </w:r>
    </w:p>
    <w:p w:rsidR="0055389C" w:rsidRDefault="0055389C" w:rsidP="0055389C">
      <w:r>
        <w:t xml:space="preserve">    inet 192.168.132.14/24 brd 192.168.132.255 scope global eth0</w:t>
      </w:r>
    </w:p>
    <w:p w:rsidR="0055389C" w:rsidRDefault="0055389C" w:rsidP="0055389C">
      <w:r>
        <w:t xml:space="preserve">    inet 192.168.132.21/32 scope global eth0</w:t>
      </w:r>
      <w:r>
        <w:rPr>
          <w:rFonts w:hint="eastAsia"/>
        </w:rPr>
        <w:t xml:space="preserve">   ---------</w:t>
      </w:r>
      <w:r>
        <w:rPr>
          <w:rFonts w:hint="eastAsia"/>
        </w:rPr>
        <w:t>》配置文件中配置的</w:t>
      </w:r>
      <w:r>
        <w:rPr>
          <w:rFonts w:hint="eastAsia"/>
        </w:rPr>
        <w:t>vip</w:t>
      </w:r>
    </w:p>
    <w:p w:rsidR="0055389C" w:rsidRDefault="00276495" w:rsidP="0055389C">
      <w:r>
        <w:rPr>
          <w:rFonts w:hint="eastAsia"/>
        </w:rPr>
        <w:t>另一台上则不会有</w:t>
      </w:r>
      <w:r>
        <w:rPr>
          <w:rFonts w:hint="eastAsia"/>
        </w:rPr>
        <w:t>vip</w:t>
      </w:r>
      <w:r>
        <w:rPr>
          <w:rFonts w:hint="eastAsia"/>
        </w:rPr>
        <w:t>，因为</w:t>
      </w:r>
      <w:r w:rsidR="005D362D">
        <w:rPr>
          <w:rFonts w:hint="eastAsia"/>
        </w:rPr>
        <w:t>它的</w:t>
      </w:r>
      <w:r>
        <w:rPr>
          <w:rFonts w:hint="eastAsia"/>
        </w:rPr>
        <w:t>实例优先级低。</w:t>
      </w:r>
    </w:p>
    <w:p w:rsidR="00FD54AB" w:rsidRDefault="00D3712F" w:rsidP="0055389C">
      <w:r>
        <w:rPr>
          <w:rFonts w:hint="eastAsia"/>
        </w:rPr>
        <w:t>测试</w:t>
      </w:r>
      <w:r>
        <w:rPr>
          <w:rFonts w:hint="eastAsia"/>
        </w:rPr>
        <w:t>lvs-1</w:t>
      </w:r>
      <w:r>
        <w:rPr>
          <w:rFonts w:hint="eastAsia"/>
        </w:rPr>
        <w:t>主机宕机后</w:t>
      </w:r>
      <w:r>
        <w:rPr>
          <w:rFonts w:hint="eastAsia"/>
        </w:rPr>
        <w:t>lvs-2</w:t>
      </w:r>
      <w:r>
        <w:rPr>
          <w:rFonts w:hint="eastAsia"/>
        </w:rPr>
        <w:t>接管</w:t>
      </w:r>
      <w:r>
        <w:rPr>
          <w:rFonts w:hint="eastAsia"/>
        </w:rPr>
        <w:t>vip</w:t>
      </w:r>
      <w:r>
        <w:rPr>
          <w:rFonts w:hint="eastAsia"/>
        </w:rPr>
        <w:t>。</w:t>
      </w:r>
    </w:p>
    <w:p w:rsidR="00D3712F" w:rsidRDefault="00D3712F" w:rsidP="00D3712F">
      <w:r>
        <w:t>[d:\~]$ ping -t 192.168.132.21</w:t>
      </w:r>
    </w:p>
    <w:p w:rsidR="00D3712F" w:rsidRDefault="00D3712F" w:rsidP="00D3712F"/>
    <w:p w:rsidR="00D3712F" w:rsidRDefault="00D3712F" w:rsidP="00D3712F">
      <w:r>
        <w:rPr>
          <w:rFonts w:hint="eastAsia"/>
        </w:rPr>
        <w:t>正在</w:t>
      </w:r>
      <w:r>
        <w:rPr>
          <w:rFonts w:hint="eastAsia"/>
        </w:rPr>
        <w:t xml:space="preserve"> Ping 192.168.132.21 </w:t>
      </w:r>
      <w:r>
        <w:rPr>
          <w:rFonts w:hint="eastAsia"/>
        </w:rPr>
        <w:t>具有</w:t>
      </w:r>
      <w:r>
        <w:rPr>
          <w:rFonts w:hint="eastAsia"/>
        </w:rPr>
        <w:t xml:space="preserve"> 32 </w:t>
      </w:r>
      <w:r>
        <w:rPr>
          <w:rFonts w:hint="eastAsia"/>
        </w:rPr>
        <w:t>字节的数据</w:t>
      </w:r>
      <w:r>
        <w:rPr>
          <w:rFonts w:hint="eastAsia"/>
        </w:rPr>
        <w:t>:</w:t>
      </w:r>
    </w:p>
    <w:p w:rsidR="00D3712F" w:rsidRDefault="00D3712F" w:rsidP="00D3712F">
      <w:r>
        <w:rPr>
          <w:rFonts w:hint="eastAsia"/>
        </w:rPr>
        <w:t>来自</w:t>
      </w:r>
      <w:r>
        <w:rPr>
          <w:rFonts w:hint="eastAsia"/>
        </w:rPr>
        <w:t xml:space="preserve"> 192.168.132.21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&lt;1ms TTL=64</w:t>
      </w:r>
    </w:p>
    <w:p w:rsidR="00D3712F" w:rsidRDefault="00D3712F" w:rsidP="00D3712F">
      <w:r>
        <w:rPr>
          <w:rFonts w:hint="eastAsia"/>
        </w:rPr>
        <w:t>来自</w:t>
      </w:r>
      <w:r>
        <w:rPr>
          <w:rFonts w:hint="eastAsia"/>
        </w:rPr>
        <w:t xml:space="preserve"> 192.168.132.21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&lt;1ms TTL=64</w:t>
      </w:r>
    </w:p>
    <w:p w:rsidR="00D3712F" w:rsidRDefault="00D3712F" w:rsidP="00D3712F">
      <w:r>
        <w:rPr>
          <w:rFonts w:hint="eastAsia"/>
        </w:rPr>
        <w:t>来自</w:t>
      </w:r>
      <w:r>
        <w:rPr>
          <w:rFonts w:hint="eastAsia"/>
        </w:rPr>
        <w:t xml:space="preserve"> 192.168.132.21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&lt;1ms TTL=64</w:t>
      </w:r>
    </w:p>
    <w:p w:rsidR="00D3712F" w:rsidRDefault="00D3712F" w:rsidP="00D3712F">
      <w:r>
        <w:rPr>
          <w:rFonts w:hint="eastAsia"/>
        </w:rPr>
        <w:t>来自</w:t>
      </w:r>
      <w:r>
        <w:rPr>
          <w:rFonts w:hint="eastAsia"/>
        </w:rPr>
        <w:t xml:space="preserve"> 192.168.132.21 </w:t>
      </w:r>
      <w:r>
        <w:rPr>
          <w:rFonts w:hint="eastAsia"/>
        </w:rPr>
        <w:t>的回复</w:t>
      </w:r>
      <w:r>
        <w:rPr>
          <w:rFonts w:hint="eastAsia"/>
        </w:rPr>
        <w:t xml:space="preserve">: </w:t>
      </w:r>
      <w:r>
        <w:rPr>
          <w:rFonts w:hint="eastAsia"/>
        </w:rPr>
        <w:t>字节</w:t>
      </w:r>
      <w:r>
        <w:rPr>
          <w:rFonts w:hint="eastAsia"/>
        </w:rPr>
        <w:t xml:space="preserve">=32 </w:t>
      </w:r>
      <w:r>
        <w:rPr>
          <w:rFonts w:hint="eastAsia"/>
        </w:rPr>
        <w:t>时间</w:t>
      </w:r>
      <w:r>
        <w:rPr>
          <w:rFonts w:hint="eastAsia"/>
        </w:rPr>
        <w:t>&lt;1ms TTL=64</w:t>
      </w:r>
    </w:p>
    <w:p w:rsidR="00D3712F" w:rsidRDefault="00D3712F" w:rsidP="00D3712F">
      <w:r>
        <w:rPr>
          <w:rFonts w:hint="eastAsia"/>
        </w:rPr>
        <w:t>现在关闭</w:t>
      </w:r>
      <w:r>
        <w:rPr>
          <w:rFonts w:hint="eastAsia"/>
        </w:rPr>
        <w:t>lvs-1</w:t>
      </w:r>
      <w:r>
        <w:rPr>
          <w:rFonts w:hint="eastAsia"/>
        </w:rPr>
        <w:t>主机网卡</w:t>
      </w:r>
      <w:r>
        <w:rPr>
          <w:rFonts w:hint="eastAsia"/>
        </w:rPr>
        <w:t>eth0</w:t>
      </w:r>
    </w:p>
    <w:p w:rsidR="0030414C" w:rsidRDefault="0030414C" w:rsidP="00D3712F">
      <w:r>
        <w:rPr>
          <w:rFonts w:hint="eastAsia"/>
        </w:rPr>
        <w:t>查看</w:t>
      </w:r>
      <w:r>
        <w:rPr>
          <w:rFonts w:hint="eastAsia"/>
        </w:rPr>
        <w:t>lvs-2</w:t>
      </w:r>
    </w:p>
    <w:p w:rsidR="0030414C" w:rsidRDefault="0030414C" w:rsidP="0030414C">
      <w:r>
        <w:t>[root@lvs-2 ~]# ip add|grep 192.168.132.21</w:t>
      </w:r>
    </w:p>
    <w:p w:rsidR="0030414C" w:rsidRDefault="0030414C" w:rsidP="0030414C">
      <w:r>
        <w:t xml:space="preserve">    inet 192.168.132.21/32 scope global eth0</w:t>
      </w:r>
      <w:r>
        <w:rPr>
          <w:rFonts w:hint="eastAsia"/>
        </w:rPr>
        <w:t xml:space="preserve">  -------</w:t>
      </w:r>
      <w:r>
        <w:rPr>
          <w:rFonts w:hint="eastAsia"/>
        </w:rPr>
        <w:t>》已经接管了</w:t>
      </w:r>
      <w:r>
        <w:rPr>
          <w:rFonts w:hint="eastAsia"/>
        </w:rPr>
        <w:t>vip</w:t>
      </w:r>
    </w:p>
    <w:p w:rsidR="00BE5F58" w:rsidRDefault="00BE5F58" w:rsidP="0030414C"/>
    <w:p w:rsidR="00BE5F58" w:rsidRDefault="00A20155" w:rsidP="00A20155">
      <w:pPr>
        <w:pStyle w:val="2"/>
      </w:pPr>
      <w:r>
        <w:rPr>
          <w:rFonts w:hint="eastAsia"/>
        </w:rPr>
        <w:t>Keepalived</w:t>
      </w:r>
      <w:r>
        <w:rPr>
          <w:rFonts w:hint="eastAsia"/>
        </w:rPr>
        <w:t>高可用集群服务实践</w:t>
      </w:r>
    </w:p>
    <w:p w:rsidR="00A20155" w:rsidRDefault="00A20155" w:rsidP="00A20155">
      <w:r>
        <w:rPr>
          <w:rFonts w:hint="eastAsia"/>
        </w:rPr>
        <w:t>之前在两台服务器上配置了</w:t>
      </w:r>
      <w:r>
        <w:rPr>
          <w:rFonts w:hint="eastAsia"/>
        </w:rPr>
        <w:t>keepalived</w:t>
      </w:r>
      <w:r>
        <w:rPr>
          <w:rFonts w:hint="eastAsia"/>
        </w:rPr>
        <w:t>服务</w:t>
      </w:r>
      <w:r w:rsidR="00786C80">
        <w:rPr>
          <w:rFonts w:hint="eastAsia"/>
        </w:rPr>
        <w:t>，这里再加两台虚拟机作为</w:t>
      </w:r>
      <w:r w:rsidR="00786C80">
        <w:rPr>
          <w:rFonts w:hint="eastAsia"/>
        </w:rPr>
        <w:t>web</w:t>
      </w:r>
      <w:r w:rsidR="00786C80">
        <w:rPr>
          <w:rFonts w:hint="eastAsia"/>
        </w:rPr>
        <w:t>服务器</w:t>
      </w:r>
      <w:r w:rsidR="00375212">
        <w:rPr>
          <w:rFonts w:hint="eastAsia"/>
        </w:rPr>
        <w:t>（</w:t>
      </w:r>
      <w:r w:rsidR="00375212">
        <w:rPr>
          <w:rFonts w:hint="eastAsia"/>
        </w:rPr>
        <w:t>RS</w:t>
      </w:r>
      <w:r w:rsidR="00375212">
        <w:rPr>
          <w:rFonts w:hint="eastAsia"/>
        </w:rPr>
        <w:t>）</w:t>
      </w:r>
      <w:r w:rsidR="00375212">
        <w:rPr>
          <w:rFonts w:hint="eastAsia"/>
        </w:rPr>
        <w:t>.</w:t>
      </w:r>
    </w:p>
    <w:p w:rsidR="00375212" w:rsidRDefault="00375212" w:rsidP="00A20155">
      <w:r>
        <w:rPr>
          <w:rFonts w:hint="eastAsia"/>
        </w:rPr>
        <w:lastRenderedPageBreak/>
        <w:t>都安装</w:t>
      </w:r>
      <w:r>
        <w:rPr>
          <w:rFonts w:hint="eastAsia"/>
        </w:rPr>
        <w:t>http</w:t>
      </w:r>
      <w:r>
        <w:rPr>
          <w:rFonts w:hint="eastAsia"/>
        </w:rPr>
        <w:t>服务。由于配置</w:t>
      </w:r>
      <w:r>
        <w:rPr>
          <w:rFonts w:hint="eastAsia"/>
        </w:rPr>
        <w:t>lvs</w:t>
      </w:r>
      <w:r>
        <w:rPr>
          <w:rFonts w:hint="eastAsia"/>
        </w:rPr>
        <w:t>类型为</w:t>
      </w:r>
      <w:r>
        <w:rPr>
          <w:rFonts w:hint="eastAsia"/>
        </w:rPr>
        <w:t>DR</w:t>
      </w:r>
      <w:r>
        <w:rPr>
          <w:rFonts w:hint="eastAsia"/>
        </w:rPr>
        <w:t>，因此</w:t>
      </w:r>
      <w:r w:rsidR="009D4578">
        <w:rPr>
          <w:rFonts w:hint="eastAsia"/>
        </w:rPr>
        <w:t>安装</w:t>
      </w:r>
      <w:r w:rsidR="009D4578">
        <w:rPr>
          <w:rFonts w:hint="eastAsia"/>
        </w:rPr>
        <w:t>DR</w:t>
      </w:r>
      <w:r w:rsidR="009D4578">
        <w:rPr>
          <w:rFonts w:hint="eastAsia"/>
        </w:rPr>
        <w:t>方式来配置</w:t>
      </w:r>
      <w:r w:rsidR="009D4578">
        <w:rPr>
          <w:rFonts w:hint="eastAsia"/>
        </w:rPr>
        <w:t>RS</w:t>
      </w:r>
      <w:r w:rsidR="009D4578">
        <w:rPr>
          <w:rFonts w:hint="eastAsia"/>
        </w:rPr>
        <w:t>：即配置</w:t>
      </w:r>
      <w:r w:rsidR="009D4578">
        <w:rPr>
          <w:rFonts w:hint="eastAsia"/>
        </w:rPr>
        <w:t>VIP</w:t>
      </w:r>
      <w:r w:rsidR="009D4578">
        <w:rPr>
          <w:rFonts w:hint="eastAsia"/>
        </w:rPr>
        <w:t>、</w:t>
      </w:r>
      <w:r w:rsidR="009D4578">
        <w:rPr>
          <w:rFonts w:hint="eastAsia"/>
        </w:rPr>
        <w:t>ARP</w:t>
      </w:r>
      <w:r w:rsidR="009D4578">
        <w:rPr>
          <w:rFonts w:hint="eastAsia"/>
        </w:rPr>
        <w:t>抑制。</w:t>
      </w:r>
    </w:p>
    <w:p w:rsidR="007D4665" w:rsidRDefault="007D4665" w:rsidP="007D4665">
      <w:r>
        <w:rPr>
          <w:rFonts w:hint="eastAsia"/>
        </w:rPr>
        <w:t>负载均衡器端配置与</w:t>
      </w:r>
      <w:r>
        <w:rPr>
          <w:rFonts w:hint="eastAsia"/>
        </w:rPr>
        <w:t>VIP</w:t>
      </w:r>
      <w:r>
        <w:rPr>
          <w:rFonts w:hint="eastAsia"/>
        </w:rPr>
        <w:t>接管配置稍有不同，增加了</w:t>
      </w:r>
      <w:r w:rsidR="00215235">
        <w:rPr>
          <w:rFonts w:hint="eastAsia"/>
        </w:rPr>
        <w:t>LVS</w:t>
      </w:r>
      <w:r w:rsidR="00D33D7E">
        <w:rPr>
          <w:rFonts w:hint="eastAsia"/>
        </w:rPr>
        <w:t>配置部分。如下：</w:t>
      </w:r>
    </w:p>
    <w:p w:rsidR="00D33D7E" w:rsidRDefault="00D33D7E" w:rsidP="00D33D7E">
      <w:r>
        <w:t>virtual_server 192.168.132.21 80 {</w:t>
      </w:r>
    </w:p>
    <w:p w:rsidR="00D33D7E" w:rsidRDefault="00D33D7E" w:rsidP="00D33D7E">
      <w:r>
        <w:t xml:space="preserve">    delay_loop 6</w:t>
      </w:r>
    </w:p>
    <w:p w:rsidR="00D33D7E" w:rsidRDefault="00D33D7E" w:rsidP="00D33D7E">
      <w:r>
        <w:t xml:space="preserve">    lb_algo wlc</w:t>
      </w:r>
    </w:p>
    <w:p w:rsidR="00D33D7E" w:rsidRDefault="00D33D7E" w:rsidP="00D33D7E">
      <w:r>
        <w:t xml:space="preserve">    lb_kind DR</w:t>
      </w:r>
    </w:p>
    <w:p w:rsidR="00D33D7E" w:rsidRDefault="00D33D7E" w:rsidP="00D33D7E">
      <w:r>
        <w:t xml:space="preserve">    persistence_timeout 50</w:t>
      </w:r>
      <w:r w:rsidR="00215235">
        <w:rPr>
          <w:rFonts w:hint="eastAsia"/>
        </w:rPr>
        <w:t xml:space="preserve">        -------</w:t>
      </w:r>
      <w:r w:rsidR="00215235">
        <w:rPr>
          <w:rFonts w:hint="eastAsia"/>
        </w:rPr>
        <w:t>》保持会话连接</w:t>
      </w:r>
    </w:p>
    <w:p w:rsidR="00D33D7E" w:rsidRDefault="00D33D7E" w:rsidP="00D33D7E">
      <w:r>
        <w:t xml:space="preserve">    protocol TCP</w:t>
      </w:r>
    </w:p>
    <w:p w:rsidR="00D33D7E" w:rsidRDefault="00D33D7E" w:rsidP="00D33D7E"/>
    <w:p w:rsidR="00D33D7E" w:rsidRDefault="00D33D7E" w:rsidP="00D33D7E">
      <w:r>
        <w:t xml:space="preserve">    real_server 192.168.132.10 80 {</w:t>
      </w:r>
    </w:p>
    <w:p w:rsidR="00D33D7E" w:rsidRDefault="00D33D7E" w:rsidP="00D33D7E">
      <w:r>
        <w:t xml:space="preserve">        weight 1</w:t>
      </w:r>
    </w:p>
    <w:p w:rsidR="00D33D7E" w:rsidRPr="000A6D12" w:rsidRDefault="00D33D7E" w:rsidP="00D33D7E">
      <w:pPr>
        <w:rPr>
          <w:highlight w:val="yellow"/>
        </w:rPr>
      </w:pPr>
      <w:r>
        <w:t xml:space="preserve">        </w:t>
      </w:r>
      <w:r w:rsidRPr="000A6D12">
        <w:rPr>
          <w:highlight w:val="yellow"/>
        </w:rPr>
        <w:t>TCP_CHECK {</w:t>
      </w:r>
    </w:p>
    <w:p w:rsidR="00D33D7E" w:rsidRPr="000A6D12" w:rsidRDefault="00D33D7E" w:rsidP="00D33D7E">
      <w:pPr>
        <w:rPr>
          <w:highlight w:val="yellow"/>
        </w:rPr>
      </w:pPr>
      <w:r w:rsidRPr="000A6D12">
        <w:rPr>
          <w:highlight w:val="yellow"/>
        </w:rPr>
        <w:t xml:space="preserve">            connect_timeout 3</w:t>
      </w:r>
    </w:p>
    <w:p w:rsidR="00D33D7E" w:rsidRPr="000A6D12" w:rsidRDefault="00D33D7E" w:rsidP="00D33D7E">
      <w:pPr>
        <w:rPr>
          <w:highlight w:val="yellow"/>
        </w:rPr>
      </w:pPr>
      <w:r w:rsidRPr="000A6D12">
        <w:rPr>
          <w:highlight w:val="yellow"/>
        </w:rPr>
        <w:t xml:space="preserve">            nb_get_retry 3</w:t>
      </w:r>
    </w:p>
    <w:p w:rsidR="00D33D7E" w:rsidRPr="000A6D12" w:rsidRDefault="00D33D7E" w:rsidP="00D33D7E">
      <w:pPr>
        <w:rPr>
          <w:highlight w:val="yellow"/>
        </w:rPr>
      </w:pPr>
      <w:r w:rsidRPr="000A6D12">
        <w:rPr>
          <w:highlight w:val="yellow"/>
        </w:rPr>
        <w:t xml:space="preserve">            delay_before_retry 3</w:t>
      </w:r>
    </w:p>
    <w:p w:rsidR="00D33D7E" w:rsidRPr="000A6D12" w:rsidRDefault="00D33D7E" w:rsidP="00D33D7E">
      <w:pPr>
        <w:rPr>
          <w:highlight w:val="yellow"/>
        </w:rPr>
      </w:pPr>
      <w:r w:rsidRPr="000A6D12">
        <w:rPr>
          <w:highlight w:val="yellow"/>
        </w:rPr>
        <w:t xml:space="preserve">            connect_port 80</w:t>
      </w:r>
    </w:p>
    <w:p w:rsidR="00D33D7E" w:rsidRDefault="00D33D7E" w:rsidP="00D33D7E">
      <w:r w:rsidRPr="000A6D12">
        <w:rPr>
          <w:highlight w:val="yellow"/>
        </w:rPr>
        <w:t xml:space="preserve">        }</w:t>
      </w:r>
    </w:p>
    <w:p w:rsidR="00D33D7E" w:rsidRDefault="00D33D7E" w:rsidP="00D33D7E">
      <w:r>
        <w:t xml:space="preserve">    }</w:t>
      </w:r>
    </w:p>
    <w:p w:rsidR="00D33D7E" w:rsidRDefault="00D33D7E" w:rsidP="00D33D7E"/>
    <w:p w:rsidR="00D33D7E" w:rsidRDefault="00D33D7E" w:rsidP="00D33D7E">
      <w:r>
        <w:t>real_server 192.168.132.11 80 {</w:t>
      </w:r>
    </w:p>
    <w:p w:rsidR="00D33D7E" w:rsidRDefault="00D33D7E" w:rsidP="00D33D7E">
      <w:r>
        <w:t xml:space="preserve">        weight 1</w:t>
      </w:r>
    </w:p>
    <w:p w:rsidR="00D33D7E" w:rsidRDefault="00D33D7E" w:rsidP="00D33D7E">
      <w:r>
        <w:t xml:space="preserve">        TCP_CHECK {</w:t>
      </w:r>
    </w:p>
    <w:p w:rsidR="00D33D7E" w:rsidRDefault="00D33D7E" w:rsidP="00D33D7E">
      <w:r>
        <w:t xml:space="preserve">            connect_timeout 3</w:t>
      </w:r>
    </w:p>
    <w:p w:rsidR="00D33D7E" w:rsidRDefault="00D33D7E" w:rsidP="00D33D7E">
      <w:r>
        <w:t xml:space="preserve">            nb_get_retry 3</w:t>
      </w:r>
    </w:p>
    <w:p w:rsidR="00D33D7E" w:rsidRDefault="00D33D7E" w:rsidP="00D33D7E">
      <w:r>
        <w:t xml:space="preserve">            delay_before_retry 3</w:t>
      </w:r>
    </w:p>
    <w:p w:rsidR="00D33D7E" w:rsidRDefault="00D33D7E" w:rsidP="00D33D7E">
      <w:r>
        <w:t xml:space="preserve">            connect_port 80</w:t>
      </w:r>
    </w:p>
    <w:p w:rsidR="00D33D7E" w:rsidRDefault="00D33D7E" w:rsidP="00D33D7E">
      <w:r>
        <w:t xml:space="preserve">        }</w:t>
      </w:r>
    </w:p>
    <w:p w:rsidR="00D33D7E" w:rsidRDefault="00D33D7E" w:rsidP="00D33D7E">
      <w:r>
        <w:lastRenderedPageBreak/>
        <w:t xml:space="preserve">    }</w:t>
      </w:r>
    </w:p>
    <w:p w:rsidR="00D33D7E" w:rsidRDefault="00D33D7E" w:rsidP="00D33D7E">
      <w:r>
        <w:t>}</w:t>
      </w:r>
    </w:p>
    <w:p w:rsidR="000A6D12" w:rsidRDefault="000A6D12" w:rsidP="00D33D7E">
      <w:r>
        <w:rPr>
          <w:rFonts w:hint="eastAsia"/>
        </w:rPr>
        <w:t>以上不仅配置了</w:t>
      </w:r>
      <w:r>
        <w:rPr>
          <w:rFonts w:hint="eastAsia"/>
        </w:rPr>
        <w:t>RS</w:t>
      </w:r>
      <w:r>
        <w:rPr>
          <w:rFonts w:hint="eastAsia"/>
        </w:rPr>
        <w:t>，同时还对</w:t>
      </w:r>
      <w:r>
        <w:rPr>
          <w:rFonts w:hint="eastAsia"/>
        </w:rPr>
        <w:t>RS</w:t>
      </w:r>
      <w:r>
        <w:rPr>
          <w:rFonts w:hint="eastAsia"/>
        </w:rPr>
        <w:t>进行健康检查</w:t>
      </w:r>
      <w:r w:rsidR="00E6185E">
        <w:rPr>
          <w:rFonts w:hint="eastAsia"/>
        </w:rPr>
        <w:t>。</w:t>
      </w:r>
    </w:p>
    <w:p w:rsidR="00E6185E" w:rsidRDefault="00E6185E" w:rsidP="00D33D7E">
      <w:r>
        <w:rPr>
          <w:rFonts w:hint="eastAsia"/>
        </w:rPr>
        <w:t>通过</w:t>
      </w:r>
      <w:r>
        <w:rPr>
          <w:rFonts w:hint="eastAsia"/>
        </w:rPr>
        <w:t>watch ipvsadm -ln</w:t>
      </w:r>
      <w:r>
        <w:rPr>
          <w:rFonts w:hint="eastAsia"/>
        </w:rPr>
        <w:t>查看集群情况。</w:t>
      </w:r>
    </w:p>
    <w:p w:rsidR="00E6185E" w:rsidRDefault="00E6185E" w:rsidP="00E6185E">
      <w:r>
        <w:t>IP Virtual Server version 1.2.1 (size=4096)</w:t>
      </w:r>
    </w:p>
    <w:p w:rsidR="00E6185E" w:rsidRDefault="00E6185E" w:rsidP="00E6185E">
      <w:r>
        <w:t>Prot LocalAddress:Port Scheduler Flags</w:t>
      </w:r>
    </w:p>
    <w:p w:rsidR="00E6185E" w:rsidRDefault="00E6185E" w:rsidP="00E6185E">
      <w:r>
        <w:t xml:space="preserve">  -&gt; RemoteAddress:Port           Forward Weight ActiveConn InActConn</w:t>
      </w:r>
    </w:p>
    <w:p w:rsidR="00E6185E" w:rsidRDefault="00E6185E" w:rsidP="00E6185E">
      <w:r>
        <w:t>TCP  192.168.132.21:80 wlc persistent 50</w:t>
      </w:r>
    </w:p>
    <w:p w:rsidR="00E6185E" w:rsidRDefault="00E6185E" w:rsidP="00E6185E">
      <w:r>
        <w:t xml:space="preserve">  -&gt; 192.168.132.10:80            Route   1      0          0         </w:t>
      </w:r>
    </w:p>
    <w:p w:rsidR="00E6185E" w:rsidRDefault="00E6185E" w:rsidP="00E6185E">
      <w:r>
        <w:t xml:space="preserve">  -&gt; 192.168.132.11:80            Route   1      0          0</w:t>
      </w:r>
    </w:p>
    <w:p w:rsidR="00E6185E" w:rsidRDefault="004B709C" w:rsidP="00E6185E">
      <w:r>
        <w:rPr>
          <w:rFonts w:hint="eastAsia"/>
        </w:rPr>
        <w:t>配置好后</w:t>
      </w:r>
      <w:r w:rsidR="00E6185E">
        <w:rPr>
          <w:rFonts w:hint="eastAsia"/>
        </w:rPr>
        <w:t>可以通过</w:t>
      </w:r>
      <w:r>
        <w:rPr>
          <w:rFonts w:hint="eastAsia"/>
        </w:rPr>
        <w:t>VIP</w:t>
      </w:r>
      <w:r>
        <w:rPr>
          <w:rFonts w:hint="eastAsia"/>
        </w:rPr>
        <w:t>访问。当有一台</w:t>
      </w:r>
      <w:r>
        <w:rPr>
          <w:rFonts w:hint="eastAsia"/>
        </w:rPr>
        <w:t>RS</w:t>
      </w:r>
      <w:r>
        <w:rPr>
          <w:rFonts w:hint="eastAsia"/>
        </w:rPr>
        <w:t>宕机时，另一台可以继续提供服务</w:t>
      </w:r>
      <w:r w:rsidR="00425BBA">
        <w:rPr>
          <w:rFonts w:hint="eastAsia"/>
        </w:rPr>
        <w:t>。</w:t>
      </w:r>
    </w:p>
    <w:p w:rsidR="003C2659" w:rsidRDefault="003C2659" w:rsidP="00E6185E"/>
    <w:p w:rsidR="003C2659" w:rsidRDefault="0073798B" w:rsidP="0073798B">
      <w:pPr>
        <w:pStyle w:val="2"/>
      </w:pPr>
      <w:r>
        <w:t>配置服务器间心跳连接</w:t>
      </w:r>
    </w:p>
    <w:p w:rsidR="0073798B" w:rsidRDefault="008121B7" w:rsidP="0073798B">
      <w:r>
        <w:rPr>
          <w:rFonts w:hint="eastAsia"/>
        </w:rPr>
        <w:t>如主节点：</w:t>
      </w:r>
      <w:r>
        <w:rPr>
          <w:rFonts w:hint="eastAsia"/>
        </w:rPr>
        <w:t>192.168.132.20</w:t>
      </w:r>
    </w:p>
    <w:p w:rsidR="008121B7" w:rsidRDefault="008121B7" w:rsidP="0073798B">
      <w:r>
        <w:rPr>
          <w:rFonts w:hint="eastAsia"/>
        </w:rPr>
        <w:t>route add -host 192.168.132.14 dev eth1  ----&gt;</w:t>
      </w:r>
      <w:r>
        <w:rPr>
          <w:rFonts w:hint="eastAsia"/>
        </w:rPr>
        <w:t>到对端的心跳路由</w:t>
      </w:r>
    </w:p>
    <w:p w:rsidR="008121B7" w:rsidRDefault="008121B7" w:rsidP="00987F2E">
      <w:r>
        <w:rPr>
          <w:rFonts w:hint="eastAsia"/>
        </w:rPr>
        <w:t>备节点：</w:t>
      </w:r>
      <w:r w:rsidR="00987F2E">
        <w:rPr>
          <w:rFonts w:hint="eastAsia"/>
        </w:rPr>
        <w:t>192.168.132.14</w:t>
      </w:r>
    </w:p>
    <w:p w:rsidR="00987F2E" w:rsidRDefault="00987F2E" w:rsidP="00987F2E">
      <w:r>
        <w:rPr>
          <w:rFonts w:hint="eastAsia"/>
        </w:rPr>
        <w:t>route add -host 192.168.132.20 dev eth1</w:t>
      </w:r>
    </w:p>
    <w:p w:rsidR="00865DE7" w:rsidRDefault="00865DE7" w:rsidP="00987F2E">
      <w:r>
        <w:rPr>
          <w:rFonts w:hint="eastAsia"/>
        </w:rPr>
        <w:t>keepalived</w:t>
      </w:r>
      <w:r>
        <w:rPr>
          <w:rFonts w:hint="eastAsia"/>
        </w:rPr>
        <w:t>配置文件中添加如下：</w:t>
      </w:r>
    </w:p>
    <w:p w:rsidR="00865DE7" w:rsidRDefault="00865DE7" w:rsidP="00987F2E">
      <w:r>
        <w:rPr>
          <w:rFonts w:hint="eastAsia"/>
        </w:rPr>
        <w:t>vrrp</w:t>
      </w:r>
      <w:r>
        <w:rPr>
          <w:rFonts w:hint="eastAsia"/>
        </w:rPr>
        <w:t>实例中添加：</w:t>
      </w:r>
    </w:p>
    <w:p w:rsidR="00865DE7" w:rsidRDefault="00865DE7" w:rsidP="00987F2E">
      <w:r>
        <w:rPr>
          <w:rFonts w:hint="eastAsia"/>
        </w:rPr>
        <w:t>lvs_sync_daemon_interface eth1</w:t>
      </w:r>
    </w:p>
    <w:p w:rsidR="0059740C" w:rsidRDefault="0059740C" w:rsidP="0059740C">
      <w:pPr>
        <w:pStyle w:val="1"/>
      </w:pPr>
      <w:r>
        <w:rPr>
          <w:rFonts w:hint="eastAsia"/>
        </w:rPr>
        <w:t>nginx</w:t>
      </w:r>
      <w:r>
        <w:rPr>
          <w:rFonts w:hint="eastAsia"/>
        </w:rPr>
        <w:t>反向代理与负载均衡</w:t>
      </w:r>
    </w:p>
    <w:p w:rsidR="0059740C" w:rsidRDefault="0059740C" w:rsidP="0059740C">
      <w:r>
        <w:rPr>
          <w:rFonts w:hint="eastAsia"/>
        </w:rPr>
        <w:t>之前有了解到</w:t>
      </w:r>
      <w:r>
        <w:rPr>
          <w:rFonts w:hint="eastAsia"/>
        </w:rPr>
        <w:t>nginx</w:t>
      </w:r>
      <w:r>
        <w:rPr>
          <w:rFonts w:hint="eastAsia"/>
        </w:rPr>
        <w:t>可以作为</w:t>
      </w:r>
      <w:r>
        <w:rPr>
          <w:rFonts w:hint="eastAsia"/>
        </w:rPr>
        <w:t>web</w:t>
      </w:r>
      <w:r>
        <w:rPr>
          <w:rFonts w:hint="eastAsia"/>
        </w:rPr>
        <w:t>服务器、</w:t>
      </w:r>
      <w:r>
        <w:rPr>
          <w:rFonts w:hint="eastAsia"/>
        </w:rPr>
        <w:t>web</w:t>
      </w:r>
      <w:r>
        <w:rPr>
          <w:rFonts w:hint="eastAsia"/>
        </w:rPr>
        <w:t>缓存</w:t>
      </w:r>
      <w:r w:rsidR="00973D6B">
        <w:rPr>
          <w:rFonts w:hint="eastAsia"/>
        </w:rPr>
        <w:t>及反向代理。</w:t>
      </w:r>
    </w:p>
    <w:p w:rsidR="00973D6B" w:rsidRDefault="00973D6B" w:rsidP="0059740C">
      <w:r>
        <w:rPr>
          <w:rFonts w:hint="eastAsia"/>
        </w:rPr>
        <w:t>由于</w:t>
      </w:r>
      <w:r>
        <w:rPr>
          <w:rFonts w:hint="eastAsia"/>
        </w:rPr>
        <w:t>nginx</w:t>
      </w:r>
      <w:r>
        <w:rPr>
          <w:rFonts w:hint="eastAsia"/>
        </w:rPr>
        <w:t>可以实现</w:t>
      </w:r>
      <w:r>
        <w:rPr>
          <w:rFonts w:hint="eastAsia"/>
        </w:rPr>
        <w:t>7</w:t>
      </w:r>
      <w:r>
        <w:rPr>
          <w:rFonts w:hint="eastAsia"/>
        </w:rPr>
        <w:t>层代理且在静态文件处理方面比</w:t>
      </w:r>
      <w:r>
        <w:rPr>
          <w:rFonts w:hint="eastAsia"/>
        </w:rPr>
        <w:t>apache</w:t>
      </w:r>
      <w:r w:rsidR="006675BC">
        <w:rPr>
          <w:rFonts w:hint="eastAsia"/>
        </w:rPr>
        <w:t>好，故很多企业使用</w:t>
      </w:r>
      <w:r w:rsidR="006675BC">
        <w:rPr>
          <w:rFonts w:hint="eastAsia"/>
        </w:rPr>
        <w:t>nginx</w:t>
      </w:r>
      <w:r w:rsidR="006675BC">
        <w:rPr>
          <w:rFonts w:hint="eastAsia"/>
        </w:rPr>
        <w:t>。</w:t>
      </w:r>
    </w:p>
    <w:p w:rsidR="000950DF" w:rsidRDefault="000950DF" w:rsidP="0059740C"/>
    <w:p w:rsidR="006675BC" w:rsidRDefault="006675BC" w:rsidP="006675BC">
      <w:pPr>
        <w:pStyle w:val="2"/>
      </w:pPr>
      <w:r>
        <w:rPr>
          <w:rFonts w:hint="eastAsia"/>
        </w:rPr>
        <w:lastRenderedPageBreak/>
        <w:t>nginx</w:t>
      </w:r>
      <w:r>
        <w:rPr>
          <w:rFonts w:hint="eastAsia"/>
        </w:rPr>
        <w:t>特点</w:t>
      </w:r>
    </w:p>
    <w:p w:rsidR="000950DF" w:rsidRDefault="000950DF" w:rsidP="000950DF">
      <w:r>
        <w:rPr>
          <w:rFonts w:hint="eastAsia"/>
        </w:rPr>
        <w:t>（</w:t>
      </w:r>
      <w:r>
        <w:rPr>
          <w:rFonts w:hint="eastAsia"/>
        </w:rPr>
        <w:t>1</w:t>
      </w:r>
      <w:r>
        <w:rPr>
          <w:rFonts w:hint="eastAsia"/>
        </w:rPr>
        <w:t>）轻量级，采用</w:t>
      </w:r>
      <w:r>
        <w:rPr>
          <w:rFonts w:hint="eastAsia"/>
        </w:rPr>
        <w:t xml:space="preserve"> C </w:t>
      </w:r>
      <w:r>
        <w:rPr>
          <w:rFonts w:hint="eastAsia"/>
        </w:rPr>
        <w:t>进行编写，同样的</w:t>
      </w:r>
      <w:r>
        <w:rPr>
          <w:rFonts w:hint="eastAsia"/>
        </w:rPr>
        <w:t xml:space="preserve"> web </w:t>
      </w:r>
      <w:r>
        <w:rPr>
          <w:rFonts w:hint="eastAsia"/>
        </w:rPr>
        <w:t>服务，会占用更少的内存及资源</w:t>
      </w:r>
    </w:p>
    <w:p w:rsidR="000950DF" w:rsidRDefault="000950DF" w:rsidP="000950DF">
      <w:r>
        <w:rPr>
          <w:rFonts w:hint="eastAsia"/>
        </w:rPr>
        <w:t>（</w:t>
      </w:r>
      <w:r>
        <w:rPr>
          <w:rFonts w:hint="eastAsia"/>
        </w:rPr>
        <w:t>2</w:t>
      </w:r>
      <w:r>
        <w:rPr>
          <w:rFonts w:hint="eastAsia"/>
        </w:rPr>
        <w:t>）抗并发，</w:t>
      </w:r>
      <w:r>
        <w:rPr>
          <w:rFonts w:hint="eastAsia"/>
        </w:rPr>
        <w:t xml:space="preserve">nginx </w:t>
      </w:r>
      <w:r>
        <w:rPr>
          <w:rFonts w:hint="eastAsia"/>
        </w:rPr>
        <w:t>以</w:t>
      </w:r>
      <w:r>
        <w:rPr>
          <w:rFonts w:hint="eastAsia"/>
        </w:rPr>
        <w:t xml:space="preserve"> epoll and kqueue </w:t>
      </w:r>
      <w:r>
        <w:rPr>
          <w:rFonts w:hint="eastAsia"/>
        </w:rPr>
        <w:t>作为开发模型，处理请求是异步非阻塞的，负载能力比</w:t>
      </w:r>
      <w:r>
        <w:rPr>
          <w:rFonts w:hint="eastAsia"/>
        </w:rPr>
        <w:t xml:space="preserve"> apache </w:t>
      </w:r>
      <w:r>
        <w:rPr>
          <w:rFonts w:hint="eastAsia"/>
        </w:rPr>
        <w:t>高很多，而</w:t>
      </w:r>
      <w:r>
        <w:rPr>
          <w:rFonts w:hint="eastAsia"/>
        </w:rPr>
        <w:t xml:space="preserve"> apache </w:t>
      </w:r>
      <w:r>
        <w:rPr>
          <w:rFonts w:hint="eastAsia"/>
        </w:rPr>
        <w:t>则是阻塞型的。在高并发下</w:t>
      </w:r>
      <w:r>
        <w:rPr>
          <w:rFonts w:hint="eastAsia"/>
        </w:rPr>
        <w:t xml:space="preserve"> nginx </w:t>
      </w:r>
      <w:r>
        <w:rPr>
          <w:rFonts w:hint="eastAsia"/>
        </w:rPr>
        <w:t>能保持低资源低消耗高性能</w:t>
      </w:r>
      <w:r>
        <w:rPr>
          <w:rFonts w:hint="eastAsia"/>
        </w:rPr>
        <w:t xml:space="preserve"> </w:t>
      </w:r>
      <w:r>
        <w:rPr>
          <w:rFonts w:hint="eastAsia"/>
        </w:rPr>
        <w:t>，而</w:t>
      </w:r>
      <w:r>
        <w:rPr>
          <w:rFonts w:hint="eastAsia"/>
        </w:rPr>
        <w:t xml:space="preserve"> apache </w:t>
      </w:r>
      <w:r>
        <w:rPr>
          <w:rFonts w:hint="eastAsia"/>
        </w:rPr>
        <w:t>在</w:t>
      </w:r>
      <w:r>
        <w:rPr>
          <w:rFonts w:hint="eastAsia"/>
        </w:rPr>
        <w:t xml:space="preserve"> PHP </w:t>
      </w:r>
      <w:r>
        <w:rPr>
          <w:rFonts w:hint="eastAsia"/>
        </w:rPr>
        <w:t>处理慢或者前端压力很大的情况下，很容易出现进程数飙升，从而拒绝服务的现象。</w:t>
      </w:r>
    </w:p>
    <w:p w:rsidR="000950DF" w:rsidRDefault="000950DF" w:rsidP="000950DF">
      <w:r>
        <w:rPr>
          <w:rFonts w:hint="eastAsia"/>
        </w:rPr>
        <w:t>（</w:t>
      </w:r>
      <w:r>
        <w:rPr>
          <w:rFonts w:hint="eastAsia"/>
        </w:rPr>
        <w:t>3</w:t>
      </w:r>
      <w:r>
        <w:rPr>
          <w:rFonts w:hint="eastAsia"/>
        </w:rPr>
        <w:t>）</w:t>
      </w:r>
      <w:r>
        <w:rPr>
          <w:rFonts w:hint="eastAsia"/>
        </w:rPr>
        <w:t xml:space="preserve">nginx </w:t>
      </w:r>
      <w:r>
        <w:rPr>
          <w:rFonts w:hint="eastAsia"/>
        </w:rPr>
        <w:t>处理静态文件好，静态处理性能比</w:t>
      </w:r>
      <w:r>
        <w:rPr>
          <w:rFonts w:hint="eastAsia"/>
        </w:rPr>
        <w:t xml:space="preserve"> apache </w:t>
      </w:r>
      <w:r>
        <w:rPr>
          <w:rFonts w:hint="eastAsia"/>
        </w:rPr>
        <w:t>高三倍以上</w:t>
      </w:r>
    </w:p>
    <w:p w:rsidR="000950DF" w:rsidRDefault="000950DF" w:rsidP="000950DF">
      <w:r>
        <w:rPr>
          <w:rFonts w:hint="eastAsia"/>
        </w:rPr>
        <w:t>（</w:t>
      </w:r>
      <w:r w:rsidR="00FD2CBD">
        <w:rPr>
          <w:rFonts w:hint="eastAsia"/>
        </w:rPr>
        <w:t>4</w:t>
      </w:r>
      <w:r>
        <w:rPr>
          <w:rFonts w:hint="eastAsia"/>
        </w:rPr>
        <w:t>）</w:t>
      </w:r>
      <w:r>
        <w:rPr>
          <w:rFonts w:hint="eastAsia"/>
        </w:rPr>
        <w:t xml:space="preserve">nginx </w:t>
      </w:r>
      <w:r>
        <w:rPr>
          <w:rFonts w:hint="eastAsia"/>
        </w:rPr>
        <w:t>的设计高度模块化，编写模块相对简单</w:t>
      </w:r>
    </w:p>
    <w:p w:rsidR="000950DF" w:rsidRDefault="000950DF" w:rsidP="000950DF">
      <w:r>
        <w:rPr>
          <w:rFonts w:hint="eastAsia"/>
        </w:rPr>
        <w:t>（</w:t>
      </w:r>
      <w:r w:rsidR="00FD2CBD">
        <w:rPr>
          <w:rFonts w:hint="eastAsia"/>
        </w:rPr>
        <w:t>5</w:t>
      </w:r>
      <w:r>
        <w:rPr>
          <w:rFonts w:hint="eastAsia"/>
        </w:rPr>
        <w:t>）</w:t>
      </w:r>
      <w:r>
        <w:rPr>
          <w:rFonts w:hint="eastAsia"/>
        </w:rPr>
        <w:t xml:space="preserve">nginx </w:t>
      </w:r>
      <w:r>
        <w:rPr>
          <w:rFonts w:hint="eastAsia"/>
        </w:rPr>
        <w:t>配置简洁，正则配置让很多事情变得简单，而且改完配置能使用</w:t>
      </w:r>
      <w:r>
        <w:rPr>
          <w:rFonts w:hint="eastAsia"/>
        </w:rPr>
        <w:t xml:space="preserve"> -t </w:t>
      </w:r>
      <w:r>
        <w:rPr>
          <w:rFonts w:hint="eastAsia"/>
        </w:rPr>
        <w:t>测试配置有没有问题，</w:t>
      </w:r>
      <w:r>
        <w:rPr>
          <w:rFonts w:hint="eastAsia"/>
        </w:rPr>
        <w:t xml:space="preserve">apache </w:t>
      </w:r>
      <w:r>
        <w:rPr>
          <w:rFonts w:hint="eastAsia"/>
        </w:rPr>
        <w:t>配置复杂</w:t>
      </w:r>
      <w:r>
        <w:rPr>
          <w:rFonts w:hint="eastAsia"/>
        </w:rPr>
        <w:t xml:space="preserve"> </w:t>
      </w:r>
      <w:r>
        <w:rPr>
          <w:rFonts w:hint="eastAsia"/>
        </w:rPr>
        <w:t>，重启的时候发现配置出错了，会很崩溃</w:t>
      </w:r>
    </w:p>
    <w:p w:rsidR="000950DF" w:rsidRDefault="000950DF" w:rsidP="000950DF">
      <w:r>
        <w:rPr>
          <w:rFonts w:hint="eastAsia"/>
        </w:rPr>
        <w:t>（</w:t>
      </w:r>
      <w:r w:rsidR="00FD2CBD">
        <w:rPr>
          <w:rFonts w:hint="eastAsia"/>
        </w:rPr>
        <w:t>6</w:t>
      </w:r>
      <w:r>
        <w:rPr>
          <w:rFonts w:hint="eastAsia"/>
        </w:rPr>
        <w:t>）</w:t>
      </w:r>
      <w:r>
        <w:rPr>
          <w:rFonts w:hint="eastAsia"/>
        </w:rPr>
        <w:t xml:space="preserve">nginx </w:t>
      </w:r>
      <w:r>
        <w:rPr>
          <w:rFonts w:hint="eastAsia"/>
        </w:rPr>
        <w:t>作为负载均衡服务器，支持</w:t>
      </w:r>
      <w:r>
        <w:rPr>
          <w:rFonts w:hint="eastAsia"/>
        </w:rPr>
        <w:t xml:space="preserve"> 7 </w:t>
      </w:r>
      <w:r>
        <w:rPr>
          <w:rFonts w:hint="eastAsia"/>
        </w:rPr>
        <w:t>层负载均衡</w:t>
      </w:r>
    </w:p>
    <w:p w:rsidR="000950DF" w:rsidRDefault="000950DF" w:rsidP="000950DF">
      <w:r>
        <w:rPr>
          <w:rFonts w:hint="eastAsia"/>
        </w:rPr>
        <w:t>（</w:t>
      </w:r>
      <w:r w:rsidR="00FD2CBD">
        <w:rPr>
          <w:rFonts w:hint="eastAsia"/>
        </w:rPr>
        <w:t>7</w:t>
      </w:r>
      <w:r>
        <w:rPr>
          <w:rFonts w:hint="eastAsia"/>
        </w:rPr>
        <w:t>）</w:t>
      </w:r>
      <w:r>
        <w:rPr>
          <w:rFonts w:hint="eastAsia"/>
        </w:rPr>
        <w:t xml:space="preserve">nginx </w:t>
      </w:r>
      <w:r>
        <w:rPr>
          <w:rFonts w:hint="eastAsia"/>
        </w:rPr>
        <w:t>本身就是一个反向代理服务器，而且可以作为非常优秀的邮件代理服务器</w:t>
      </w:r>
    </w:p>
    <w:p w:rsidR="006675BC" w:rsidRDefault="000950DF" w:rsidP="000950DF">
      <w:r>
        <w:rPr>
          <w:rFonts w:hint="eastAsia"/>
        </w:rPr>
        <w:t>（</w:t>
      </w:r>
      <w:r w:rsidR="00FD2CBD">
        <w:rPr>
          <w:rFonts w:hint="eastAsia"/>
        </w:rPr>
        <w:t>8</w:t>
      </w:r>
      <w:r>
        <w:rPr>
          <w:rFonts w:hint="eastAsia"/>
        </w:rPr>
        <w:t>）启动特别容易</w:t>
      </w:r>
      <w:r>
        <w:rPr>
          <w:rFonts w:hint="eastAsia"/>
        </w:rPr>
        <w:t xml:space="preserve">, </w:t>
      </w:r>
      <w:r>
        <w:rPr>
          <w:rFonts w:hint="eastAsia"/>
        </w:rPr>
        <w:t>并且几乎可以做到</w:t>
      </w:r>
      <w:r>
        <w:rPr>
          <w:rFonts w:hint="eastAsia"/>
        </w:rPr>
        <w:t xml:space="preserve"> 7*24 </w:t>
      </w:r>
      <w:r>
        <w:rPr>
          <w:rFonts w:hint="eastAsia"/>
        </w:rPr>
        <w:t>不间断运行，即使运行数个月也不需要重新启动，还能够不间断服务的情况下进行软件版本的升级</w:t>
      </w:r>
    </w:p>
    <w:p w:rsidR="00FD2CBD" w:rsidRDefault="00635D42" w:rsidP="00635D42">
      <w:pPr>
        <w:pStyle w:val="2"/>
      </w:pPr>
      <w:r>
        <w:t>安装配置</w:t>
      </w:r>
    </w:p>
    <w:p w:rsidR="00EC54C1" w:rsidRDefault="00EC54C1" w:rsidP="00EC54C1">
      <w:r>
        <w:rPr>
          <w:rFonts w:hint="eastAsia"/>
        </w:rPr>
        <w:t>首先安装</w:t>
      </w:r>
      <w:r>
        <w:rPr>
          <w:rFonts w:hint="eastAsia"/>
        </w:rPr>
        <w:t>pcre</w:t>
      </w:r>
      <w:r>
        <w:rPr>
          <w:rFonts w:hint="eastAsia"/>
        </w:rPr>
        <w:t>，用来支持</w:t>
      </w:r>
      <w:r>
        <w:rPr>
          <w:rFonts w:hint="eastAsia"/>
        </w:rPr>
        <w:t>nginx</w:t>
      </w:r>
      <w:r>
        <w:rPr>
          <w:rFonts w:hint="eastAsia"/>
        </w:rPr>
        <w:t>的</w:t>
      </w:r>
      <w:r>
        <w:rPr>
          <w:rFonts w:hint="eastAsia"/>
        </w:rPr>
        <w:t>rewrite</w:t>
      </w:r>
      <w:r>
        <w:rPr>
          <w:rFonts w:hint="eastAsia"/>
        </w:rPr>
        <w:t>。</w:t>
      </w:r>
    </w:p>
    <w:p w:rsidR="00EC54C1" w:rsidRDefault="00EC54C1" w:rsidP="00EC54C1">
      <w:r>
        <w:rPr>
          <w:rFonts w:hint="eastAsia"/>
        </w:rPr>
        <w:t>本次安装的版本是</w:t>
      </w:r>
      <w:r w:rsidR="003E50A1">
        <w:rPr>
          <w:rFonts w:hint="eastAsia"/>
        </w:rPr>
        <w:t>8.32</w:t>
      </w:r>
      <w:r w:rsidR="003E50A1">
        <w:rPr>
          <w:rFonts w:hint="eastAsia"/>
        </w:rPr>
        <w:t>版本。</w:t>
      </w:r>
    </w:p>
    <w:p w:rsidR="00AB4EC2" w:rsidRDefault="00AB4EC2" w:rsidP="00AB4EC2">
      <w:r>
        <w:t xml:space="preserve">[root@salt-master tools]# tar xf pcre-8.32.tar.gz </w:t>
      </w:r>
    </w:p>
    <w:p w:rsidR="00AB4EC2" w:rsidRDefault="00AB4EC2" w:rsidP="00AB4EC2">
      <w:r>
        <w:t>[root@salt-master tools]# cd pcre-8.32</w:t>
      </w:r>
    </w:p>
    <w:p w:rsidR="003E50A1" w:rsidRDefault="00AB4EC2" w:rsidP="00AB4EC2">
      <w:r>
        <w:t>[root@salt-master pcre-8.32]# ./configure --prefix=/usr/local/pcre</w:t>
      </w:r>
    </w:p>
    <w:p w:rsidR="00EA0E16" w:rsidRDefault="00EA0E16" w:rsidP="00EA0E16">
      <w:r>
        <w:t xml:space="preserve">[root@salt-master tools]# </w:t>
      </w:r>
      <w:r>
        <w:rPr>
          <w:rFonts w:hint="eastAsia"/>
        </w:rPr>
        <w:t>make</w:t>
      </w:r>
    </w:p>
    <w:p w:rsidR="00EA0E16" w:rsidRDefault="00EA0E16" w:rsidP="00EA0E16">
      <w:r>
        <w:t xml:space="preserve">[root@salt-master tools]# </w:t>
      </w:r>
      <w:r>
        <w:rPr>
          <w:rFonts w:hint="eastAsia"/>
        </w:rPr>
        <w:t>make install</w:t>
      </w:r>
    </w:p>
    <w:p w:rsidR="00635D42" w:rsidRDefault="00EA0E16" w:rsidP="00EA0E16">
      <w:r>
        <w:rPr>
          <w:rFonts w:hint="eastAsia"/>
        </w:rPr>
        <w:t>接着安装</w:t>
      </w:r>
      <w:r>
        <w:rPr>
          <w:rFonts w:hint="eastAsia"/>
        </w:rPr>
        <w:t>nginx</w:t>
      </w:r>
      <w:r>
        <w:rPr>
          <w:rFonts w:hint="eastAsia"/>
        </w:rPr>
        <w:t>，</w:t>
      </w:r>
      <w:r w:rsidR="00635D42">
        <w:rPr>
          <w:rFonts w:hint="eastAsia"/>
        </w:rPr>
        <w:t>本次安装采用</w:t>
      </w:r>
      <w:r w:rsidR="00635D42">
        <w:rPr>
          <w:rFonts w:hint="eastAsia"/>
        </w:rPr>
        <w:t>1.14.2</w:t>
      </w:r>
      <w:r w:rsidR="00635D42">
        <w:rPr>
          <w:rFonts w:hint="eastAsia"/>
        </w:rPr>
        <w:t>版本，比较新。</w:t>
      </w:r>
    </w:p>
    <w:p w:rsidR="00EA0E16" w:rsidRDefault="00EA0E16" w:rsidP="00EA0E16">
      <w:r w:rsidRPr="00EA0E16">
        <w:rPr>
          <w:rFonts w:hint="eastAsia"/>
        </w:rPr>
        <w:t>useradd www -s /sbin/nologin  -M -----------&gt;</w:t>
      </w:r>
      <w:r w:rsidRPr="00EA0E16">
        <w:rPr>
          <w:rFonts w:hint="eastAsia"/>
        </w:rPr>
        <w:t>创建</w:t>
      </w:r>
      <w:r w:rsidRPr="00EA0E16">
        <w:rPr>
          <w:rFonts w:hint="eastAsia"/>
        </w:rPr>
        <w:t>nginx</w:t>
      </w:r>
      <w:r w:rsidRPr="00EA0E16">
        <w:rPr>
          <w:rFonts w:hint="eastAsia"/>
        </w:rPr>
        <w:t>服务用户</w:t>
      </w:r>
    </w:p>
    <w:p w:rsidR="00323946" w:rsidRDefault="00323946" w:rsidP="00323946">
      <w:r>
        <w:t xml:space="preserve">[root@salt-master tools]# tar xf nginx-1.14.2.tar.gz </w:t>
      </w:r>
    </w:p>
    <w:p w:rsidR="00323946" w:rsidRDefault="00323946" w:rsidP="00323946">
      <w:r>
        <w:t>[root@salt-master tools]# cd nginx-1.14.2</w:t>
      </w:r>
    </w:p>
    <w:p w:rsidR="00A17CE1" w:rsidRDefault="00A17CE1" w:rsidP="00A17CE1">
      <w:r>
        <w:t>./configure --user=www --group=www --prefix=/etc/nginx-1.14/ \</w:t>
      </w:r>
    </w:p>
    <w:p w:rsidR="00323946" w:rsidRPr="00EA0E16" w:rsidRDefault="00A17CE1" w:rsidP="00A17CE1">
      <w:r>
        <w:lastRenderedPageBreak/>
        <w:t>--with-http_stub_status_module --with-http_ssl_module --with-pcre=/tools/pcre-8.32</w:t>
      </w:r>
      <w:r w:rsidR="005A0BAB">
        <w:rPr>
          <w:rFonts w:hint="eastAsia"/>
        </w:rPr>
        <w:t xml:space="preserve">      -----</w:t>
      </w:r>
      <w:r w:rsidR="005A0BAB">
        <w:rPr>
          <w:rFonts w:hint="eastAsia"/>
        </w:rPr>
        <w:t>注意该</w:t>
      </w:r>
      <w:r w:rsidR="005A0BAB">
        <w:rPr>
          <w:rFonts w:hint="eastAsia"/>
        </w:rPr>
        <w:t>pcre</w:t>
      </w:r>
      <w:r w:rsidR="005A0BAB">
        <w:rPr>
          <w:rFonts w:hint="eastAsia"/>
        </w:rPr>
        <w:t>为</w:t>
      </w:r>
      <w:r w:rsidR="005A0BAB">
        <w:rPr>
          <w:rFonts w:hint="eastAsia"/>
        </w:rPr>
        <w:t>pcre</w:t>
      </w:r>
      <w:r w:rsidR="005A0BAB">
        <w:rPr>
          <w:rFonts w:hint="eastAsia"/>
        </w:rPr>
        <w:t>的源码路径</w:t>
      </w:r>
    </w:p>
    <w:p w:rsidR="00635D42" w:rsidRDefault="00A17CE1" w:rsidP="00635D42">
      <w:r>
        <w:t>[root@salt-master tools]#</w:t>
      </w:r>
      <w:r>
        <w:rPr>
          <w:rFonts w:hint="eastAsia"/>
        </w:rPr>
        <w:t xml:space="preserve"> make</w:t>
      </w:r>
    </w:p>
    <w:p w:rsidR="00A17CE1" w:rsidRDefault="00A17CE1" w:rsidP="00635D42">
      <w:r>
        <w:t>[root@salt-master tools]#</w:t>
      </w:r>
      <w:r>
        <w:rPr>
          <w:rFonts w:hint="eastAsia"/>
        </w:rPr>
        <w:t xml:space="preserve"> make install</w:t>
      </w:r>
    </w:p>
    <w:p w:rsidR="008031A1" w:rsidRDefault="008031A1" w:rsidP="00635D42">
      <w:r>
        <w:rPr>
          <w:rFonts w:hint="eastAsia"/>
        </w:rPr>
        <w:t>创建软链接：</w:t>
      </w:r>
      <w:r w:rsidRPr="008031A1">
        <w:t>ln -s /etc/nginx-1.14/ /etc/nginx</w:t>
      </w:r>
    </w:p>
    <w:p w:rsidR="00A17CE1" w:rsidRPr="00635D42" w:rsidRDefault="00A17CE1" w:rsidP="00635D42">
      <w:r>
        <w:rPr>
          <w:rFonts w:hint="eastAsia"/>
        </w:rPr>
        <w:t>至此，</w:t>
      </w:r>
      <w:r>
        <w:rPr>
          <w:rFonts w:hint="eastAsia"/>
        </w:rPr>
        <w:t>nginx</w:t>
      </w:r>
      <w:r>
        <w:rPr>
          <w:rFonts w:hint="eastAsia"/>
        </w:rPr>
        <w:t>安装完成。</w:t>
      </w:r>
    </w:p>
    <w:p w:rsidR="00FD2CBD" w:rsidRDefault="00A17CE1" w:rsidP="000950DF">
      <w:r>
        <w:t>启动</w:t>
      </w:r>
      <w:r>
        <w:t>nginx</w:t>
      </w:r>
      <w:r>
        <w:t>服务</w:t>
      </w:r>
      <w:r w:rsidR="008031A1">
        <w:rPr>
          <w:rFonts w:hint="eastAsia"/>
        </w:rPr>
        <w:t>：</w:t>
      </w:r>
      <w:r w:rsidR="00347519" w:rsidRPr="00347519">
        <w:t>[root@salt-master sbin]# /etc/nginx/sbin/nginx</w:t>
      </w:r>
    </w:p>
    <w:p w:rsidR="00347519" w:rsidRDefault="00347519" w:rsidP="00347519">
      <w:r>
        <w:t>[root@salt-master sbin]# netstat -tnlp|grep nginx</w:t>
      </w:r>
    </w:p>
    <w:p w:rsidR="00347519" w:rsidRDefault="00347519" w:rsidP="00347519">
      <w:r>
        <w:t>tcp        0      0 0.0.0.0:80                  0.0.0.0:*                   LISTEN      13490/nginx</w:t>
      </w:r>
    </w:p>
    <w:p w:rsidR="00347519" w:rsidRDefault="00074C1A" w:rsidP="00074C1A">
      <w:pPr>
        <w:pStyle w:val="2"/>
      </w:pPr>
      <w:r>
        <w:rPr>
          <w:rFonts w:hint="eastAsia"/>
        </w:rPr>
        <w:t>配置实现</w:t>
      </w:r>
      <w:r>
        <w:rPr>
          <w:rFonts w:hint="eastAsia"/>
        </w:rPr>
        <w:t>nginx</w:t>
      </w:r>
      <w:r>
        <w:rPr>
          <w:rFonts w:hint="eastAsia"/>
        </w:rPr>
        <w:t>负载均衡</w:t>
      </w:r>
    </w:p>
    <w:p w:rsidR="00074C1A" w:rsidRDefault="00074C1A" w:rsidP="00074C1A">
      <w:r>
        <w:rPr>
          <w:rFonts w:hint="eastAsia"/>
        </w:rPr>
        <w:t>本次测试后端</w:t>
      </w:r>
      <w:r>
        <w:rPr>
          <w:rFonts w:hint="eastAsia"/>
        </w:rPr>
        <w:t>RS</w:t>
      </w:r>
      <w:r>
        <w:rPr>
          <w:rFonts w:hint="eastAsia"/>
        </w:rPr>
        <w:t>为两台</w:t>
      </w:r>
      <w:r w:rsidR="00BE54B2">
        <w:rPr>
          <w:rFonts w:hint="eastAsia"/>
        </w:rPr>
        <w:t>，均安装</w:t>
      </w:r>
      <w:r w:rsidR="00BE54B2">
        <w:rPr>
          <w:rFonts w:hint="eastAsia"/>
        </w:rPr>
        <w:t>apache</w:t>
      </w:r>
      <w:r w:rsidR="00BE54B2">
        <w:rPr>
          <w:rFonts w:hint="eastAsia"/>
        </w:rPr>
        <w:t>作为</w:t>
      </w:r>
      <w:r w:rsidR="00BE54B2">
        <w:rPr>
          <w:rFonts w:hint="eastAsia"/>
        </w:rPr>
        <w:t>web</w:t>
      </w:r>
      <w:r w:rsidR="00BE54B2">
        <w:rPr>
          <w:rFonts w:hint="eastAsia"/>
        </w:rPr>
        <w:t>服务器。</w:t>
      </w:r>
    </w:p>
    <w:p w:rsidR="004A29E5" w:rsidRDefault="004A29E5" w:rsidP="00074C1A">
      <w:r>
        <w:rPr>
          <w:rFonts w:hint="eastAsia"/>
        </w:rPr>
        <w:t>其中</w:t>
      </w:r>
      <w:r>
        <w:rPr>
          <w:rFonts w:hint="eastAsia"/>
        </w:rPr>
        <w:t>web02</w:t>
      </w:r>
      <w:r>
        <w:rPr>
          <w:rFonts w:hint="eastAsia"/>
        </w:rPr>
        <w:t>站点文件配置为</w:t>
      </w:r>
    </w:p>
    <w:p w:rsidR="004A29E5" w:rsidRDefault="004A29E5" w:rsidP="004A29E5">
      <w:r>
        <w:t>[root@web02 html]# cat index.html</w:t>
      </w:r>
    </w:p>
    <w:p w:rsidR="004A29E5" w:rsidRDefault="004A29E5" w:rsidP="004A29E5">
      <w:r>
        <w:t>&lt;html&gt;</w:t>
      </w:r>
    </w:p>
    <w:p w:rsidR="004A29E5" w:rsidRDefault="004A29E5" w:rsidP="004A29E5">
      <w:r>
        <w:t>&lt;h1&gt;welcome to apache&lt;/h1&gt;</w:t>
      </w:r>
    </w:p>
    <w:p w:rsidR="004A29E5" w:rsidRDefault="004A29E5" w:rsidP="004A29E5">
      <w:r>
        <w:t>&lt;p&gt;the hostname is web02,ip is 192.168.132.14&lt;/p&gt;</w:t>
      </w:r>
    </w:p>
    <w:p w:rsidR="004A29E5" w:rsidRDefault="004A29E5" w:rsidP="004A29E5">
      <w:r>
        <w:t>&lt;/html&gt;</w:t>
      </w:r>
    </w:p>
    <w:p w:rsidR="004A29E5" w:rsidRDefault="004A29E5" w:rsidP="004A29E5">
      <w:r>
        <w:rPr>
          <w:rFonts w:hint="eastAsia"/>
        </w:rPr>
        <w:t>其中</w:t>
      </w:r>
      <w:r>
        <w:rPr>
          <w:rFonts w:hint="eastAsia"/>
        </w:rPr>
        <w:t>web01</w:t>
      </w:r>
      <w:r>
        <w:rPr>
          <w:rFonts w:hint="eastAsia"/>
        </w:rPr>
        <w:t>站点文件配置为</w:t>
      </w:r>
    </w:p>
    <w:p w:rsidR="004A29E5" w:rsidRPr="004A29E5" w:rsidRDefault="004A29E5" w:rsidP="004A29E5"/>
    <w:p w:rsidR="004A29E5" w:rsidRDefault="004A29E5" w:rsidP="004A29E5">
      <w:r>
        <w:t>[root@web01 ~]# cd /var/www/html/</w:t>
      </w:r>
    </w:p>
    <w:p w:rsidR="004A29E5" w:rsidRDefault="004A29E5" w:rsidP="004A29E5">
      <w:r>
        <w:t xml:space="preserve">[root@web01 html]# cat index.html </w:t>
      </w:r>
    </w:p>
    <w:p w:rsidR="004A29E5" w:rsidRDefault="004A29E5" w:rsidP="004A29E5">
      <w:r>
        <w:t>&lt;html&gt;</w:t>
      </w:r>
    </w:p>
    <w:p w:rsidR="004A29E5" w:rsidRDefault="004A29E5" w:rsidP="004A29E5">
      <w:r>
        <w:t>&lt;h1&gt;welcome to apache&lt;/h1&gt;</w:t>
      </w:r>
    </w:p>
    <w:p w:rsidR="004A29E5" w:rsidRDefault="004A29E5" w:rsidP="004A29E5">
      <w:r>
        <w:t>&lt;p&gt;the hostname is web01,ip is 192.168.132.16&lt;/p&gt;</w:t>
      </w:r>
    </w:p>
    <w:p w:rsidR="00347519" w:rsidRDefault="004A29E5" w:rsidP="004A29E5">
      <w:r>
        <w:t>&lt;/html&gt;</w:t>
      </w:r>
    </w:p>
    <w:p w:rsidR="00FD2CBD" w:rsidRDefault="00FD2CBD" w:rsidP="000950DF"/>
    <w:p w:rsidR="004A29E5" w:rsidRDefault="00B6776E" w:rsidP="000950DF">
      <w:r>
        <w:rPr>
          <w:rFonts w:hint="eastAsia"/>
        </w:rPr>
        <w:lastRenderedPageBreak/>
        <w:t>nginx</w:t>
      </w:r>
      <w:r>
        <w:rPr>
          <w:rFonts w:hint="eastAsia"/>
        </w:rPr>
        <w:t>端配置</w:t>
      </w:r>
      <w:r>
        <w:rPr>
          <w:rFonts w:hint="eastAsia"/>
        </w:rPr>
        <w:t>:</w:t>
      </w:r>
      <w:r>
        <w:rPr>
          <w:rFonts w:hint="eastAsia"/>
        </w:rPr>
        <w:t>配置文件为</w:t>
      </w:r>
      <w:r w:rsidRPr="00B6776E">
        <w:t>/etc/nginx/conf/nginx.conf</w:t>
      </w:r>
    </w:p>
    <w:p w:rsidR="00740C63" w:rsidRDefault="00740C63" w:rsidP="000950DF">
      <w:r>
        <w:rPr>
          <w:rFonts w:hint="eastAsia"/>
        </w:rPr>
        <w:t>nginx</w:t>
      </w:r>
      <w:r>
        <w:rPr>
          <w:rFonts w:hint="eastAsia"/>
        </w:rPr>
        <w:t>安装完后查看配置</w:t>
      </w:r>
      <w:r w:rsidR="004C1B1E">
        <w:rPr>
          <w:rFonts w:hint="eastAsia"/>
        </w:rPr>
        <w:t>。</w:t>
      </w:r>
    </w:p>
    <w:p w:rsidR="004C1B1E" w:rsidRDefault="004C1B1E" w:rsidP="004C1B1E">
      <w:r>
        <w:t>[root@salt-master conf]# egrep -v "^$|#" nginx.conf</w:t>
      </w:r>
    </w:p>
    <w:p w:rsidR="004C1B1E" w:rsidRDefault="004C1B1E" w:rsidP="004C1B1E">
      <w:r>
        <w:t>worker_processes  1;</w:t>
      </w:r>
    </w:p>
    <w:p w:rsidR="004C1B1E" w:rsidRDefault="004C1B1E" w:rsidP="004C1B1E">
      <w:r>
        <w:t>events {</w:t>
      </w:r>
    </w:p>
    <w:p w:rsidR="004C1B1E" w:rsidRDefault="004C1B1E" w:rsidP="004C1B1E">
      <w:r>
        <w:t xml:space="preserve">    worker_connections  1024;</w:t>
      </w:r>
    </w:p>
    <w:p w:rsidR="004C1B1E" w:rsidRDefault="004C1B1E" w:rsidP="004C1B1E">
      <w:r>
        <w:t>}</w:t>
      </w:r>
    </w:p>
    <w:p w:rsidR="004C1B1E" w:rsidRDefault="004C1B1E" w:rsidP="004C1B1E">
      <w:r>
        <w:t>http {</w:t>
      </w:r>
    </w:p>
    <w:p w:rsidR="004C1B1E" w:rsidRDefault="004C1B1E" w:rsidP="004C1B1E">
      <w:r>
        <w:t xml:space="preserve">    include       mime.types;</w:t>
      </w:r>
    </w:p>
    <w:p w:rsidR="004C1B1E" w:rsidRDefault="004C1B1E" w:rsidP="004C1B1E">
      <w:r>
        <w:t xml:space="preserve">    default_type  application/octet-stream;</w:t>
      </w:r>
    </w:p>
    <w:p w:rsidR="004C1B1E" w:rsidRDefault="004C1B1E" w:rsidP="004C1B1E">
      <w:r>
        <w:t xml:space="preserve">    sendfile        on;</w:t>
      </w:r>
    </w:p>
    <w:p w:rsidR="004C1B1E" w:rsidRDefault="004C1B1E" w:rsidP="004C1B1E">
      <w:r>
        <w:t xml:space="preserve">    keepalive_timeout  65;</w:t>
      </w:r>
    </w:p>
    <w:p w:rsidR="004C1B1E" w:rsidRDefault="004C1B1E" w:rsidP="004C1B1E">
      <w:r>
        <w:t xml:space="preserve">    server {</w:t>
      </w:r>
    </w:p>
    <w:p w:rsidR="004C1B1E" w:rsidRDefault="004C1B1E" w:rsidP="004C1B1E">
      <w:r>
        <w:t xml:space="preserve">        listen       80;</w:t>
      </w:r>
    </w:p>
    <w:p w:rsidR="004C1B1E" w:rsidRDefault="004C1B1E" w:rsidP="004C1B1E">
      <w:r>
        <w:t xml:space="preserve">        server_name  localhost;</w:t>
      </w:r>
    </w:p>
    <w:p w:rsidR="004C1B1E" w:rsidRDefault="004C1B1E" w:rsidP="004C1B1E">
      <w:r>
        <w:t xml:space="preserve">        location / {</w:t>
      </w:r>
    </w:p>
    <w:p w:rsidR="004C1B1E" w:rsidRDefault="004C1B1E" w:rsidP="004C1B1E">
      <w:r>
        <w:t xml:space="preserve">            root   html;</w:t>
      </w:r>
    </w:p>
    <w:p w:rsidR="004C1B1E" w:rsidRDefault="004C1B1E" w:rsidP="004C1B1E">
      <w:r>
        <w:t xml:space="preserve">            index  index.html index.htm;</w:t>
      </w:r>
    </w:p>
    <w:p w:rsidR="004C1B1E" w:rsidRDefault="004C1B1E" w:rsidP="004C1B1E">
      <w:r>
        <w:t xml:space="preserve">        }</w:t>
      </w:r>
    </w:p>
    <w:p w:rsidR="004C1B1E" w:rsidRDefault="004C1B1E" w:rsidP="004C1B1E">
      <w:r>
        <w:t xml:space="preserve">        error_page   500 502 503 504  /50x.html;</w:t>
      </w:r>
    </w:p>
    <w:p w:rsidR="004C1B1E" w:rsidRDefault="004C1B1E" w:rsidP="004C1B1E">
      <w:r>
        <w:t xml:space="preserve">        location = /50x.html {</w:t>
      </w:r>
    </w:p>
    <w:p w:rsidR="004C1B1E" w:rsidRDefault="004C1B1E" w:rsidP="004C1B1E">
      <w:r>
        <w:t xml:space="preserve">            root   html;</w:t>
      </w:r>
    </w:p>
    <w:p w:rsidR="004C1B1E" w:rsidRDefault="004C1B1E" w:rsidP="004C1B1E">
      <w:r>
        <w:t xml:space="preserve">        }</w:t>
      </w:r>
    </w:p>
    <w:p w:rsidR="004C1B1E" w:rsidRDefault="004C1B1E" w:rsidP="004C1B1E">
      <w:r>
        <w:t xml:space="preserve">    }</w:t>
      </w:r>
    </w:p>
    <w:p w:rsidR="004C1B1E" w:rsidRDefault="004C1B1E" w:rsidP="004C1B1E">
      <w:r>
        <w:t>}</w:t>
      </w:r>
    </w:p>
    <w:p w:rsidR="00680004" w:rsidRDefault="008B7E47" w:rsidP="000950DF">
      <w:r>
        <w:t>删除</w:t>
      </w:r>
      <w:r>
        <w:t>nginx</w:t>
      </w:r>
      <w:r>
        <w:t>默认配置</w:t>
      </w:r>
      <w:r w:rsidR="00F84E2F">
        <w:rPr>
          <w:rFonts w:hint="eastAsia"/>
        </w:rPr>
        <w:t>，只保留如下内容。</w:t>
      </w:r>
    </w:p>
    <w:p w:rsidR="00F84E2F" w:rsidRDefault="00F84E2F" w:rsidP="00F84E2F">
      <w:r>
        <w:t>worker_processes  1;</w:t>
      </w:r>
    </w:p>
    <w:p w:rsidR="00F84E2F" w:rsidRDefault="00F84E2F" w:rsidP="00F84E2F">
      <w:r>
        <w:t>events {</w:t>
      </w:r>
    </w:p>
    <w:p w:rsidR="00F84E2F" w:rsidRDefault="00F84E2F" w:rsidP="00F84E2F">
      <w:r>
        <w:lastRenderedPageBreak/>
        <w:t xml:space="preserve">    worker_connections  1024;</w:t>
      </w:r>
    </w:p>
    <w:p w:rsidR="00F84E2F" w:rsidRDefault="00F84E2F" w:rsidP="00F84E2F">
      <w:r>
        <w:t>}</w:t>
      </w:r>
    </w:p>
    <w:p w:rsidR="00F84E2F" w:rsidRDefault="00F84E2F" w:rsidP="00F84E2F">
      <w:r>
        <w:t>http {</w:t>
      </w:r>
    </w:p>
    <w:p w:rsidR="00F84E2F" w:rsidRDefault="00F84E2F" w:rsidP="00F84E2F">
      <w:r>
        <w:t xml:space="preserve">    include       mime.types;</w:t>
      </w:r>
    </w:p>
    <w:p w:rsidR="00F84E2F" w:rsidRDefault="00F84E2F" w:rsidP="00F84E2F">
      <w:r>
        <w:t xml:space="preserve">    default_type  application/octet-stream;</w:t>
      </w:r>
    </w:p>
    <w:p w:rsidR="00F84E2F" w:rsidRDefault="00F84E2F" w:rsidP="00F84E2F">
      <w:r>
        <w:t xml:space="preserve">    sendfile        on;</w:t>
      </w:r>
    </w:p>
    <w:p w:rsidR="00F84E2F" w:rsidRDefault="00F84E2F" w:rsidP="00F84E2F">
      <w:r>
        <w:t xml:space="preserve">    keepalive_timeout  65;</w:t>
      </w:r>
    </w:p>
    <w:p w:rsidR="00F84E2F" w:rsidRDefault="00F84E2F" w:rsidP="00F84E2F">
      <w:r>
        <w:t>}</w:t>
      </w:r>
    </w:p>
    <w:p w:rsidR="00B6776E" w:rsidRDefault="00680004" w:rsidP="000950DF">
      <w:r w:rsidRPr="00680004">
        <w:t>[root@salt-master conf]# mkdir extra</w:t>
      </w:r>
      <w:r>
        <w:rPr>
          <w:rFonts w:hint="eastAsia"/>
        </w:rPr>
        <w:t xml:space="preserve">   ----</w:t>
      </w:r>
      <w:r w:rsidR="006C48CA">
        <w:rPr>
          <w:rFonts w:hint="eastAsia"/>
        </w:rPr>
        <w:t>类似于</w:t>
      </w:r>
      <w:r w:rsidR="006C48CA">
        <w:rPr>
          <w:rFonts w:hint="eastAsia"/>
        </w:rPr>
        <w:t>apache</w:t>
      </w:r>
      <w:r w:rsidR="006C48CA">
        <w:rPr>
          <w:rFonts w:hint="eastAsia"/>
        </w:rPr>
        <w:t>的目录包含</w:t>
      </w:r>
    </w:p>
    <w:p w:rsidR="006C48CA" w:rsidRDefault="009472BD" w:rsidP="000950DF">
      <w:r w:rsidRPr="009472BD">
        <w:t>[root@salt-master conf]# vim nginx.conf</w:t>
      </w:r>
    </w:p>
    <w:p w:rsidR="009472BD" w:rsidRDefault="009472BD" w:rsidP="000950DF">
      <w:r>
        <w:rPr>
          <w:rFonts w:hint="eastAsia"/>
        </w:rPr>
        <w:t>在结尾处添加</w:t>
      </w:r>
      <w:r w:rsidRPr="009472BD">
        <w:t>include extra/upstream01.conf;</w:t>
      </w:r>
    </w:p>
    <w:p w:rsidR="009472BD" w:rsidRDefault="00DD43C7" w:rsidP="000950DF">
      <w:r w:rsidRPr="00DD43C7">
        <w:t>[root@salt-master extra]# vim upstream01.conf</w:t>
      </w:r>
    </w:p>
    <w:p w:rsidR="00DD43C7" w:rsidRDefault="00DD43C7" w:rsidP="000950DF"/>
    <w:p w:rsidR="009F66E1" w:rsidRDefault="009F66E1" w:rsidP="009F66E1">
      <w:r>
        <w:t>upstream blog {</w:t>
      </w:r>
    </w:p>
    <w:p w:rsidR="009F66E1" w:rsidRDefault="009F66E1" w:rsidP="009F66E1">
      <w:r>
        <w:t xml:space="preserve">    server 192.168.132.14:80  weight=5;</w:t>
      </w:r>
      <w:r w:rsidR="00E12E44">
        <w:rPr>
          <w:rFonts w:hint="eastAsia"/>
        </w:rPr>
        <w:t xml:space="preserve">   #</w:t>
      </w:r>
      <w:r w:rsidR="00E12E44">
        <w:rPr>
          <w:rFonts w:hint="eastAsia"/>
        </w:rPr>
        <w:t>后端</w:t>
      </w:r>
      <w:r w:rsidR="00E12E44">
        <w:rPr>
          <w:rFonts w:hint="eastAsia"/>
        </w:rPr>
        <w:t>RS</w:t>
      </w:r>
    </w:p>
    <w:p w:rsidR="009F66E1" w:rsidRDefault="00E12E44" w:rsidP="009F66E1">
      <w:r>
        <w:t xml:space="preserve">    server 192.168.132.16:80</w:t>
      </w:r>
      <w:r w:rsidR="009F66E1">
        <w:t xml:space="preserve">  weight=10;</w:t>
      </w:r>
      <w:r w:rsidR="003474D0">
        <w:rPr>
          <w:rFonts w:hint="eastAsia"/>
        </w:rPr>
        <w:t xml:space="preserve">  </w:t>
      </w:r>
      <w:r w:rsidR="003474D0">
        <w:rPr>
          <w:rFonts w:hint="eastAsia"/>
        </w:rPr>
        <w:t>不加</w:t>
      </w:r>
      <w:r w:rsidR="003474D0">
        <w:rPr>
          <w:rFonts w:hint="eastAsia"/>
        </w:rPr>
        <w:t>weight</w:t>
      </w:r>
      <w:r w:rsidR="003474D0">
        <w:rPr>
          <w:rFonts w:hint="eastAsia"/>
        </w:rPr>
        <w:t>参数，默认权重一样</w:t>
      </w:r>
    </w:p>
    <w:p w:rsidR="009F66E1" w:rsidRDefault="009F66E1" w:rsidP="009F66E1">
      <w:r>
        <w:t>}</w:t>
      </w:r>
    </w:p>
    <w:p w:rsidR="009F66E1" w:rsidRDefault="009F66E1" w:rsidP="009F66E1"/>
    <w:p w:rsidR="009F66E1" w:rsidRDefault="009F66E1" w:rsidP="009F66E1">
      <w:r>
        <w:t>server {</w:t>
      </w:r>
    </w:p>
    <w:p w:rsidR="009F66E1" w:rsidRDefault="009F66E1" w:rsidP="009F66E1">
      <w:r>
        <w:t xml:space="preserve">    server_name</w:t>
      </w:r>
      <w:r w:rsidR="00E12E44">
        <w:rPr>
          <w:rFonts w:hint="eastAsia"/>
        </w:rPr>
        <w:t xml:space="preserve"> </w:t>
      </w:r>
      <w:r>
        <w:t xml:space="preserve"> blog.tuwei.org;</w:t>
      </w:r>
      <w:r w:rsidR="00E12E44">
        <w:rPr>
          <w:rFonts w:hint="eastAsia"/>
        </w:rPr>
        <w:t xml:space="preserve">     #</w:t>
      </w:r>
      <w:r w:rsidR="00E12E44">
        <w:rPr>
          <w:rFonts w:hint="eastAsia"/>
        </w:rPr>
        <w:t>添加一个虚拟主机配置</w:t>
      </w:r>
    </w:p>
    <w:p w:rsidR="009F66E1" w:rsidRDefault="009F66E1" w:rsidP="009F66E1">
      <w:r>
        <w:t xml:space="preserve">    listen 80;</w:t>
      </w:r>
    </w:p>
    <w:p w:rsidR="009F66E1" w:rsidRDefault="009F66E1" w:rsidP="009F66E1">
      <w:r>
        <w:t xml:space="preserve">    location / {</w:t>
      </w:r>
    </w:p>
    <w:p w:rsidR="009F66E1" w:rsidRDefault="009F66E1" w:rsidP="009F66E1">
      <w:r>
        <w:t xml:space="preserve">        proxy_pass http://blog;</w:t>
      </w:r>
    </w:p>
    <w:p w:rsidR="009F66E1" w:rsidRDefault="009F66E1" w:rsidP="009F66E1">
      <w:r>
        <w:t xml:space="preserve">        proxy_set_header Host $http_host;</w:t>
      </w:r>
      <w:r w:rsidR="003F6728">
        <w:rPr>
          <w:rFonts w:hint="eastAsia"/>
        </w:rPr>
        <w:t xml:space="preserve">    </w:t>
      </w:r>
      <w:r w:rsidR="003F6728">
        <w:rPr>
          <w:rFonts w:hint="eastAsia"/>
        </w:rPr>
        <w:t>后端有多个虚拟主机时需要配置</w:t>
      </w:r>
    </w:p>
    <w:p w:rsidR="009F66E1" w:rsidRDefault="009F66E1" w:rsidP="009F66E1">
      <w:r>
        <w:t xml:space="preserve">        proxy_set_header X-Real-IP $remote_addr;</w:t>
      </w:r>
    </w:p>
    <w:p w:rsidR="009F66E1" w:rsidRDefault="009F66E1" w:rsidP="009F66E1">
      <w:r>
        <w:t xml:space="preserve">        proxy_set_header X-Forwarded-For $proxy_add_x_forwarded_for;</w:t>
      </w:r>
    </w:p>
    <w:p w:rsidR="009F66E1" w:rsidRDefault="009F66E1" w:rsidP="009F66E1"/>
    <w:p w:rsidR="009F66E1" w:rsidRDefault="009F66E1" w:rsidP="009F66E1">
      <w:r>
        <w:t xml:space="preserve">    }</w:t>
      </w:r>
    </w:p>
    <w:p w:rsidR="00FD2CBD" w:rsidRDefault="009F66E1" w:rsidP="009F66E1">
      <w:r>
        <w:lastRenderedPageBreak/>
        <w:t>}</w:t>
      </w:r>
    </w:p>
    <w:p w:rsidR="00E12E44" w:rsidRDefault="00E12E44" w:rsidP="00E12E44">
      <w:r>
        <w:t>检查语法</w:t>
      </w:r>
      <w:r>
        <w:rPr>
          <w:rFonts w:hint="eastAsia"/>
        </w:rPr>
        <w:t>：</w:t>
      </w:r>
      <w:r>
        <w:t>[root@salt-master extra]# /etc/nginx/sbin/nginx  -t</w:t>
      </w:r>
    </w:p>
    <w:p w:rsidR="00E12E44" w:rsidRDefault="00E12E44" w:rsidP="00E12E44">
      <w:r>
        <w:t>nginx: the configuration file /etc/nginx-1.14//conf/nginx.conf syntax is ok</w:t>
      </w:r>
    </w:p>
    <w:p w:rsidR="00FD2CBD" w:rsidRDefault="00E12E44" w:rsidP="00E12E44">
      <w:r>
        <w:t>nginx: configuration file /etc/nginx-1.14//conf/nginx.conf test is successful</w:t>
      </w:r>
    </w:p>
    <w:p w:rsidR="00E12E44" w:rsidRDefault="00E12E44" w:rsidP="00E12E44">
      <w:r w:rsidRPr="00E12E44">
        <w:t>[root@salt-master extra]# /etc/nginx/sbin/nginx  -s reload</w:t>
      </w:r>
      <w:r w:rsidR="005537A9">
        <w:rPr>
          <w:rFonts w:hint="eastAsia"/>
        </w:rPr>
        <w:t xml:space="preserve">  ----</w:t>
      </w:r>
      <w:r w:rsidR="005537A9">
        <w:rPr>
          <w:rFonts w:hint="eastAsia"/>
        </w:rPr>
        <w:t>平滑重启服务</w:t>
      </w:r>
    </w:p>
    <w:p w:rsidR="006C76F0" w:rsidRDefault="006C76F0" w:rsidP="00E12E44">
      <w:r>
        <w:rPr>
          <w:rFonts w:hint="eastAsia"/>
        </w:rPr>
        <w:t>本地测试</w:t>
      </w:r>
      <w:r>
        <w:rPr>
          <w:rFonts w:hint="eastAsia"/>
        </w:rPr>
        <w:t>curi -I 192.168.132.20</w:t>
      </w:r>
      <w:r>
        <w:rPr>
          <w:rFonts w:hint="eastAsia"/>
        </w:rPr>
        <w:t>或者获取状态码</w:t>
      </w:r>
      <w:r w:rsidRPr="006C76F0">
        <w:t>curl -o /dev/null   -s -w "%{http_code}" 192.168.132.20</w:t>
      </w:r>
    </w:p>
    <w:p w:rsidR="005537A9" w:rsidRDefault="005537A9" w:rsidP="00E12E44">
      <w:r>
        <w:rPr>
          <w:rFonts w:hint="eastAsia"/>
        </w:rPr>
        <w:t>在电脑</w:t>
      </w:r>
      <w:r>
        <w:rPr>
          <w:rFonts w:hint="eastAsia"/>
        </w:rPr>
        <w:t>hosts</w:t>
      </w:r>
      <w:r>
        <w:rPr>
          <w:rFonts w:hint="eastAsia"/>
        </w:rPr>
        <w:t>文件中添加解析</w:t>
      </w:r>
      <w:r>
        <w:rPr>
          <w:rFonts w:hint="eastAsia"/>
        </w:rPr>
        <w:t xml:space="preserve"> </w:t>
      </w:r>
      <w:r w:rsidRPr="005537A9">
        <w:t>192.168.132.20               blog.tuwei.org</w:t>
      </w:r>
    </w:p>
    <w:p w:rsidR="005537A9" w:rsidRDefault="005537A9" w:rsidP="00E12E44">
      <w:r>
        <w:rPr>
          <w:rFonts w:hint="eastAsia"/>
        </w:rPr>
        <w:t>浏览器访问</w:t>
      </w:r>
      <w:r w:rsidRPr="005537A9">
        <w:t>blog.tuwei.org</w:t>
      </w:r>
    </w:p>
    <w:p w:rsidR="00E979C4" w:rsidRDefault="00E979C4" w:rsidP="00E12E44">
      <w:r>
        <w:rPr>
          <w:noProof/>
        </w:rPr>
        <w:drawing>
          <wp:inline distT="0" distB="0" distL="0" distR="0" wp14:anchorId="52BD1087" wp14:editId="5E6EB59A">
            <wp:extent cx="4867275" cy="153352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67275" cy="1533525"/>
                    </a:xfrm>
                    <a:prstGeom prst="rect">
                      <a:avLst/>
                    </a:prstGeom>
                  </pic:spPr>
                </pic:pic>
              </a:graphicData>
            </a:graphic>
          </wp:inline>
        </w:drawing>
      </w:r>
    </w:p>
    <w:p w:rsidR="00E979C4" w:rsidRDefault="00E979C4" w:rsidP="00E12E44">
      <w:r>
        <w:rPr>
          <w:rFonts w:hint="eastAsia"/>
        </w:rPr>
        <w:t>点击刷新出现如下：</w:t>
      </w:r>
    </w:p>
    <w:p w:rsidR="00E979C4" w:rsidRDefault="00E979C4" w:rsidP="00E12E44">
      <w:r>
        <w:rPr>
          <w:noProof/>
        </w:rPr>
        <w:drawing>
          <wp:inline distT="0" distB="0" distL="0" distR="0" wp14:anchorId="52001FD4" wp14:editId="375BD77E">
            <wp:extent cx="4257675" cy="16859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57675" cy="1685925"/>
                    </a:xfrm>
                    <a:prstGeom prst="rect">
                      <a:avLst/>
                    </a:prstGeom>
                  </pic:spPr>
                </pic:pic>
              </a:graphicData>
            </a:graphic>
          </wp:inline>
        </w:drawing>
      </w:r>
    </w:p>
    <w:p w:rsidR="000C72D0" w:rsidRDefault="00D945F6" w:rsidP="00E12E44">
      <w:r>
        <w:rPr>
          <w:rFonts w:hint="eastAsia"/>
        </w:rPr>
        <w:t>nginx</w:t>
      </w:r>
      <w:r>
        <w:rPr>
          <w:rFonts w:hint="eastAsia"/>
        </w:rPr>
        <w:t>默认有健康检查，当后端一台</w:t>
      </w:r>
      <w:r>
        <w:rPr>
          <w:rFonts w:hint="eastAsia"/>
        </w:rPr>
        <w:t>server</w:t>
      </w:r>
      <w:r>
        <w:rPr>
          <w:rFonts w:hint="eastAsia"/>
        </w:rPr>
        <w:t>当掉时可以自动剔除</w:t>
      </w:r>
    </w:p>
    <w:p w:rsidR="00FD2CBD" w:rsidRDefault="00456E0F" w:rsidP="000950DF">
      <w:r>
        <w:t>淘宝开源项目</w:t>
      </w:r>
      <w:r>
        <w:rPr>
          <w:rFonts w:hint="eastAsia"/>
        </w:rPr>
        <w:t>，</w:t>
      </w:r>
      <w:r>
        <w:t>基于</w:t>
      </w:r>
      <w:r>
        <w:t>nginx</w:t>
      </w:r>
      <w:r>
        <w:t>开发</w:t>
      </w:r>
      <w:r>
        <w:rPr>
          <w:rFonts w:hint="eastAsia"/>
        </w:rPr>
        <w:t>。</w:t>
      </w:r>
      <w:r w:rsidRPr="00456E0F">
        <w:t>http://tengine.taobao.org/</w:t>
      </w:r>
    </w:p>
    <w:p w:rsidR="00FD2CBD" w:rsidRDefault="00D10F47" w:rsidP="00D10F47">
      <w:pPr>
        <w:pStyle w:val="2"/>
      </w:pPr>
      <w:r>
        <w:rPr>
          <w:rFonts w:hint="eastAsia"/>
        </w:rPr>
        <w:t>upstream</w:t>
      </w:r>
      <w:r>
        <w:rPr>
          <w:rFonts w:hint="eastAsia"/>
        </w:rPr>
        <w:t>模块</w:t>
      </w:r>
    </w:p>
    <w:p w:rsidR="00D10F47" w:rsidRDefault="00D10F47" w:rsidP="00D10F47">
      <w:r>
        <w:rPr>
          <w:rFonts w:hint="eastAsia"/>
        </w:rPr>
        <w:t>nginx</w:t>
      </w:r>
      <w:r>
        <w:rPr>
          <w:rFonts w:hint="eastAsia"/>
        </w:rPr>
        <w:t>的负载均衡功能依赖</w:t>
      </w:r>
      <w:r>
        <w:rPr>
          <w:rFonts w:hint="eastAsia"/>
        </w:rPr>
        <w:t>ngx_http_upstream_module</w:t>
      </w:r>
      <w:r>
        <w:rPr>
          <w:rFonts w:hint="eastAsia"/>
        </w:rPr>
        <w:t>模块，所支持的代理方式有</w:t>
      </w:r>
      <w:r>
        <w:rPr>
          <w:rFonts w:hint="eastAsia"/>
        </w:rPr>
        <w:t>proxy_pass</w:t>
      </w:r>
      <w:r>
        <w:rPr>
          <w:rFonts w:hint="eastAsia"/>
        </w:rPr>
        <w:t>、</w:t>
      </w:r>
      <w:r w:rsidR="00B01393">
        <w:rPr>
          <w:rFonts w:hint="eastAsia"/>
        </w:rPr>
        <w:t>fastcgi_pass</w:t>
      </w:r>
      <w:r w:rsidR="00B01393">
        <w:rPr>
          <w:rFonts w:hint="eastAsia"/>
        </w:rPr>
        <w:t>、</w:t>
      </w:r>
      <w:r w:rsidR="00B01393">
        <w:rPr>
          <w:rFonts w:hint="eastAsia"/>
        </w:rPr>
        <w:t>memcached_pass</w:t>
      </w:r>
      <w:r w:rsidR="009E6C1B">
        <w:rPr>
          <w:rFonts w:hint="eastAsia"/>
        </w:rPr>
        <w:t>.</w:t>
      </w:r>
      <w:r w:rsidR="009E6C1B">
        <w:rPr>
          <w:rFonts w:hint="eastAsia"/>
        </w:rPr>
        <w:t>模块介绍网址：</w:t>
      </w:r>
      <w:hyperlink r:id="rId54" w:history="1">
        <w:r w:rsidR="009E6C1B" w:rsidRPr="00FB6C0E">
          <w:rPr>
            <w:rStyle w:val="a7"/>
          </w:rPr>
          <w:t>http://nginx.org/en/docs/http/ngx_http_upstream_module.html</w:t>
        </w:r>
      </w:hyperlink>
    </w:p>
    <w:p w:rsidR="009E6C1B" w:rsidRDefault="007B1948" w:rsidP="00D10F47">
      <w:r>
        <w:rPr>
          <w:rFonts w:hint="eastAsia"/>
        </w:rPr>
        <w:lastRenderedPageBreak/>
        <w:t>upstream</w:t>
      </w:r>
      <w:r>
        <w:rPr>
          <w:rFonts w:hint="eastAsia"/>
        </w:rPr>
        <w:t>模块语法：</w:t>
      </w:r>
    </w:p>
    <w:p w:rsidR="00907534" w:rsidRDefault="00907534" w:rsidP="00D10F47"/>
    <w:p w:rsidR="00907534" w:rsidRDefault="00907534" w:rsidP="00D10F47">
      <w:r>
        <w:rPr>
          <w:rFonts w:hint="eastAsia"/>
        </w:rPr>
        <w:t>实例</w:t>
      </w:r>
      <w:r>
        <w:rPr>
          <w:rFonts w:hint="eastAsia"/>
        </w:rPr>
        <w:t>1</w:t>
      </w:r>
    </w:p>
    <w:p w:rsidR="00C95588" w:rsidRDefault="00C95588" w:rsidP="00C95588">
      <w:r w:rsidRPr="00C95588">
        <w:rPr>
          <w:highlight w:val="yellow"/>
        </w:rPr>
        <w:t>upstream</w:t>
      </w:r>
      <w:r>
        <w:t xml:space="preserve"> blog {</w:t>
      </w:r>
    </w:p>
    <w:p w:rsidR="00C95588" w:rsidRDefault="00C95588" w:rsidP="00C95588">
      <w:r>
        <w:t xml:space="preserve">    server 192.168.132.14:80  weight=5;</w:t>
      </w:r>
    </w:p>
    <w:p w:rsidR="00C95588" w:rsidRDefault="00C95588" w:rsidP="00C95588">
      <w:r>
        <w:t xml:space="preserve">    server 192.168.132.16:80;  weight=10;</w:t>
      </w:r>
    </w:p>
    <w:p w:rsidR="00482052" w:rsidRDefault="00C95588" w:rsidP="00C95588">
      <w:r>
        <w:t>}</w:t>
      </w:r>
    </w:p>
    <w:p w:rsidR="00482052" w:rsidRDefault="00C95588" w:rsidP="000950DF">
      <w:r>
        <w:rPr>
          <w:rFonts w:hint="eastAsia"/>
        </w:rPr>
        <w:t>upstream</w:t>
      </w:r>
      <w:r>
        <w:rPr>
          <w:rFonts w:hint="eastAsia"/>
        </w:rPr>
        <w:t>属于关键字不能改变，后面的名字可以根据实际业务定义。</w:t>
      </w:r>
    </w:p>
    <w:p w:rsidR="00482052" w:rsidRDefault="00907534" w:rsidP="000950DF">
      <w:r>
        <w:rPr>
          <w:rFonts w:hint="eastAsia"/>
        </w:rPr>
        <w:t>实例</w:t>
      </w:r>
      <w:r>
        <w:rPr>
          <w:rFonts w:hint="eastAsia"/>
        </w:rPr>
        <w:t>2</w:t>
      </w:r>
    </w:p>
    <w:p w:rsidR="00285779" w:rsidRDefault="00285779" w:rsidP="00285779">
      <w:r>
        <w:t>upstream blog {</w:t>
      </w:r>
    </w:p>
    <w:p w:rsidR="00E248AD" w:rsidRDefault="00E248AD" w:rsidP="00285779"/>
    <w:p w:rsidR="00E248AD" w:rsidRDefault="00E248AD" w:rsidP="00E248AD">
      <w:pPr>
        <w:ind w:firstLineChars="400" w:firstLine="960"/>
      </w:pPr>
      <w:r>
        <w:t>server 192.168.132.1</w:t>
      </w:r>
      <w:r>
        <w:rPr>
          <w:rFonts w:hint="eastAsia"/>
        </w:rPr>
        <w:t>3</w:t>
      </w:r>
      <w:r>
        <w:t>:80</w:t>
      </w:r>
    </w:p>
    <w:p w:rsidR="00E248AD" w:rsidRDefault="00E248AD" w:rsidP="00E248AD">
      <w:pPr>
        <w:ind w:firstLineChars="400" w:firstLine="960"/>
      </w:pPr>
      <w:r>
        <w:t>server 192.168.132.1</w:t>
      </w:r>
      <w:r>
        <w:rPr>
          <w:rFonts w:hint="eastAsia"/>
        </w:rPr>
        <w:t>5</w:t>
      </w:r>
      <w:r>
        <w:t>:80</w:t>
      </w:r>
    </w:p>
    <w:p w:rsidR="00285779" w:rsidRDefault="00285779" w:rsidP="00285779">
      <w:r>
        <w:t xml:space="preserve">    server 192.168.132.14:80  weight=1  max_fails=2 fail_timeout=20s backup;</w:t>
      </w:r>
    </w:p>
    <w:p w:rsidR="00285779" w:rsidRDefault="00285779" w:rsidP="00285779">
      <w:r>
        <w:t xml:space="preserve">    server 192.168.132.16:80;  weight=1  max_fails=2 fail_timeout=20s backup;</w:t>
      </w:r>
    </w:p>
    <w:p w:rsidR="00907534" w:rsidRDefault="00285779" w:rsidP="00285779">
      <w:r>
        <w:t>}</w:t>
      </w:r>
    </w:p>
    <w:p w:rsidR="00BA167A" w:rsidRDefault="00285779" w:rsidP="00285779">
      <w:r w:rsidRPr="00FE1601">
        <w:rPr>
          <w:rFonts w:hint="eastAsia"/>
          <w:highlight w:val="yellow"/>
        </w:rPr>
        <w:t>默认</w:t>
      </w:r>
      <w:r w:rsidRPr="00FE1601">
        <w:rPr>
          <w:highlight w:val="yellow"/>
        </w:rPr>
        <w:t>max_fails</w:t>
      </w:r>
      <w:r w:rsidR="00FE1601" w:rsidRPr="00FE1601">
        <w:rPr>
          <w:rFonts w:hint="eastAsia"/>
          <w:highlight w:val="yellow"/>
        </w:rPr>
        <w:t>（最大失败尝试次数）</w:t>
      </w:r>
      <w:r>
        <w:t>为</w:t>
      </w:r>
      <w:r>
        <w:rPr>
          <w:rFonts w:hint="eastAsia"/>
        </w:rPr>
        <w:t>1</w:t>
      </w:r>
      <w:r>
        <w:rPr>
          <w:rFonts w:hint="eastAsia"/>
        </w:rPr>
        <w:t>，</w:t>
      </w:r>
      <w:r w:rsidRPr="00FE1601">
        <w:rPr>
          <w:highlight w:val="yellow"/>
        </w:rPr>
        <w:t>fail_timeout</w:t>
      </w:r>
      <w:r w:rsidR="00FE1601" w:rsidRPr="00FE1601">
        <w:rPr>
          <w:rFonts w:hint="eastAsia"/>
          <w:highlight w:val="yellow"/>
        </w:rPr>
        <w:t>（失败超时时间）</w:t>
      </w:r>
      <w:r>
        <w:t>为</w:t>
      </w:r>
      <w:r>
        <w:rPr>
          <w:rFonts w:hint="eastAsia"/>
        </w:rPr>
        <w:t>10s</w:t>
      </w:r>
      <w:r>
        <w:rPr>
          <w:rFonts w:hint="eastAsia"/>
        </w:rPr>
        <w:t>。</w:t>
      </w:r>
    </w:p>
    <w:p w:rsidR="00BA167A" w:rsidRDefault="00BA167A" w:rsidP="00285779">
      <w:r>
        <w:rPr>
          <w:rFonts w:hint="eastAsia"/>
        </w:rPr>
        <w:t>这些参数需要根据业务需求进行配置。</w:t>
      </w:r>
    </w:p>
    <w:p w:rsidR="00285779" w:rsidRDefault="00E248AD" w:rsidP="00285779">
      <w:r>
        <w:rPr>
          <w:rFonts w:hint="eastAsia"/>
        </w:rPr>
        <w:t>backup</w:t>
      </w:r>
      <w:r>
        <w:rPr>
          <w:rFonts w:hint="eastAsia"/>
        </w:rPr>
        <w:t>作用是</w:t>
      </w:r>
      <w:r w:rsidR="003F0C73">
        <w:rPr>
          <w:rFonts w:hint="eastAsia"/>
        </w:rPr>
        <w:t>上面两台</w:t>
      </w:r>
      <w:r w:rsidR="003F0C73">
        <w:rPr>
          <w:rFonts w:hint="eastAsia"/>
        </w:rPr>
        <w:t>server</w:t>
      </w:r>
      <w:r w:rsidR="003F0C73">
        <w:rPr>
          <w:rFonts w:hint="eastAsia"/>
        </w:rPr>
        <w:t>宕机后启用下面的</w:t>
      </w:r>
      <w:r w:rsidR="003F0C73">
        <w:rPr>
          <w:rFonts w:hint="eastAsia"/>
        </w:rPr>
        <w:t>server</w:t>
      </w:r>
      <w:r w:rsidR="003F0C73">
        <w:rPr>
          <w:rFonts w:hint="eastAsia"/>
        </w:rPr>
        <w:t>。</w:t>
      </w:r>
    </w:p>
    <w:p w:rsidR="003F0C73" w:rsidRDefault="00BC0DDB" w:rsidP="00285779">
      <w:r>
        <w:rPr>
          <w:rFonts w:hint="eastAsia"/>
        </w:rPr>
        <w:t>upstream</w:t>
      </w:r>
      <w:r>
        <w:rPr>
          <w:rFonts w:hint="eastAsia"/>
        </w:rPr>
        <w:t>模块应放于</w:t>
      </w:r>
      <w:r>
        <w:rPr>
          <w:rFonts w:hint="eastAsia"/>
        </w:rPr>
        <w:t>nginx.conf</w:t>
      </w:r>
      <w:r>
        <w:rPr>
          <w:rFonts w:hint="eastAsia"/>
        </w:rPr>
        <w:t>配置的</w:t>
      </w:r>
      <w:r>
        <w:rPr>
          <w:rFonts w:hint="eastAsia"/>
        </w:rPr>
        <w:t>http{}</w:t>
      </w:r>
      <w:r>
        <w:rPr>
          <w:rFonts w:hint="eastAsia"/>
        </w:rPr>
        <w:t>标签内，默认算法是</w:t>
      </w:r>
      <w:r>
        <w:rPr>
          <w:rFonts w:hint="eastAsia"/>
        </w:rPr>
        <w:t>wrr(</w:t>
      </w:r>
      <w:r>
        <w:rPr>
          <w:rFonts w:hint="eastAsia"/>
        </w:rPr>
        <w:t>权重轮询</w:t>
      </w:r>
      <w:r>
        <w:rPr>
          <w:rFonts w:hint="eastAsia"/>
        </w:rPr>
        <w:t>)</w:t>
      </w:r>
    </w:p>
    <w:p w:rsidR="00482052" w:rsidRDefault="00BD21DC" w:rsidP="000950DF">
      <w:r>
        <w:rPr>
          <w:rFonts w:hint="eastAsia"/>
        </w:rPr>
        <w:t>另外还有</w:t>
      </w:r>
      <w:r>
        <w:rPr>
          <w:rFonts w:hint="eastAsia"/>
        </w:rPr>
        <w:t xml:space="preserve">down </w:t>
      </w:r>
      <w:r>
        <w:rPr>
          <w:rFonts w:hint="eastAsia"/>
        </w:rPr>
        <w:t>参数：标志服务器永远不可用，这个参数一直配置</w:t>
      </w:r>
      <w:r>
        <w:rPr>
          <w:rFonts w:hint="eastAsia"/>
        </w:rPr>
        <w:t>ip_hash</w:t>
      </w:r>
      <w:r>
        <w:rPr>
          <w:rFonts w:hint="eastAsia"/>
        </w:rPr>
        <w:t>使用。</w:t>
      </w:r>
    </w:p>
    <w:p w:rsidR="00BD21DC" w:rsidRDefault="00BD21DC" w:rsidP="000950DF">
      <w:r>
        <w:rPr>
          <w:rFonts w:hint="eastAsia"/>
        </w:rPr>
        <w:t>当负载均衡调度算法为</w:t>
      </w:r>
      <w:r>
        <w:rPr>
          <w:rFonts w:hint="eastAsia"/>
        </w:rPr>
        <w:t>ip_hash</w:t>
      </w:r>
      <w:r>
        <w:rPr>
          <w:rFonts w:hint="eastAsia"/>
        </w:rPr>
        <w:t>时，后端服务器在负载均衡调度中的状态不能是</w:t>
      </w:r>
      <w:r>
        <w:rPr>
          <w:rFonts w:hint="eastAsia"/>
        </w:rPr>
        <w:t>weight</w:t>
      </w:r>
      <w:r>
        <w:rPr>
          <w:rFonts w:hint="eastAsia"/>
        </w:rPr>
        <w:t>和</w:t>
      </w:r>
      <w:r>
        <w:rPr>
          <w:rFonts w:hint="eastAsia"/>
        </w:rPr>
        <w:t>backup</w:t>
      </w:r>
      <w:r w:rsidR="002845B7">
        <w:rPr>
          <w:rFonts w:hint="eastAsia"/>
        </w:rPr>
        <w:t>。</w:t>
      </w:r>
    </w:p>
    <w:p w:rsidR="002845B7" w:rsidRDefault="002845B7" w:rsidP="000950DF">
      <w:r w:rsidRPr="002845B7">
        <w:t>max_fails</w:t>
      </w:r>
      <w:r w:rsidRPr="002845B7">
        <w:rPr>
          <w:rFonts w:hint="eastAsia"/>
        </w:rPr>
        <w:t>：</w:t>
      </w:r>
      <w:r>
        <w:rPr>
          <w:rFonts w:hint="eastAsia"/>
        </w:rPr>
        <w:t>最大失败尝试次数，可以结合</w:t>
      </w:r>
      <w:r>
        <w:rPr>
          <w:rFonts w:hint="eastAsia"/>
        </w:rPr>
        <w:t>proxy_next_pass</w:t>
      </w:r>
      <w:r w:rsidR="00CE1DA2">
        <w:rPr>
          <w:rFonts w:hint="eastAsia"/>
        </w:rPr>
        <w:t>等一起使用</w:t>
      </w:r>
      <w:r w:rsidR="00844678">
        <w:rPr>
          <w:rFonts w:hint="eastAsia"/>
        </w:rPr>
        <w:t>。</w:t>
      </w:r>
    </w:p>
    <w:p w:rsidR="00844678" w:rsidRDefault="00844678" w:rsidP="00844678">
      <w:pPr>
        <w:pStyle w:val="2"/>
      </w:pPr>
      <w:r>
        <w:rPr>
          <w:rFonts w:hint="eastAsia"/>
        </w:rPr>
        <w:lastRenderedPageBreak/>
        <w:t>upstream</w:t>
      </w:r>
      <w:r>
        <w:rPr>
          <w:rFonts w:hint="eastAsia"/>
        </w:rPr>
        <w:t>调度算法</w:t>
      </w:r>
    </w:p>
    <w:p w:rsidR="00844678" w:rsidRDefault="00F4028E" w:rsidP="00844678">
      <w:r w:rsidRPr="00F32AF5">
        <w:rPr>
          <w:rFonts w:hint="eastAsia"/>
          <w:highlight w:val="yellow"/>
        </w:rPr>
        <w:t>rr</w:t>
      </w:r>
      <w:r w:rsidRPr="00F32AF5">
        <w:rPr>
          <w:rFonts w:hint="eastAsia"/>
          <w:highlight w:val="yellow"/>
        </w:rPr>
        <w:t>（轮询）</w:t>
      </w:r>
      <w:r>
        <w:rPr>
          <w:rFonts w:hint="eastAsia"/>
        </w:rPr>
        <w:t>：默认</w:t>
      </w:r>
    </w:p>
    <w:p w:rsidR="00F4028E" w:rsidRDefault="00F4028E" w:rsidP="00844678">
      <w:r w:rsidRPr="00F32AF5">
        <w:rPr>
          <w:rFonts w:hint="eastAsia"/>
          <w:highlight w:val="yellow"/>
        </w:rPr>
        <w:t>权重</w:t>
      </w:r>
      <w:r>
        <w:rPr>
          <w:rFonts w:hint="eastAsia"/>
        </w:rPr>
        <w:t>：</w:t>
      </w:r>
      <w:r>
        <w:rPr>
          <w:rFonts w:hint="eastAsia"/>
        </w:rPr>
        <w:t>rr+weight</w:t>
      </w:r>
    </w:p>
    <w:p w:rsidR="00F4028E" w:rsidRPr="00844678" w:rsidRDefault="00F4028E" w:rsidP="00844678">
      <w:r w:rsidRPr="00F32AF5">
        <w:rPr>
          <w:rFonts w:hint="eastAsia"/>
          <w:highlight w:val="yellow"/>
        </w:rPr>
        <w:t>ip_hash</w:t>
      </w:r>
      <w:r>
        <w:rPr>
          <w:rFonts w:hint="eastAsia"/>
        </w:rPr>
        <w:t>:</w:t>
      </w:r>
      <w:r>
        <w:rPr>
          <w:rFonts w:hint="eastAsia"/>
        </w:rPr>
        <w:t>每个请求按访问的</w:t>
      </w:r>
      <w:r>
        <w:rPr>
          <w:rFonts w:hint="eastAsia"/>
        </w:rPr>
        <w:t>ip</w:t>
      </w:r>
      <w:r>
        <w:rPr>
          <w:rFonts w:hint="eastAsia"/>
        </w:rPr>
        <w:t>的</w:t>
      </w:r>
      <w:r>
        <w:rPr>
          <w:rFonts w:hint="eastAsia"/>
        </w:rPr>
        <w:t>hash</w:t>
      </w:r>
      <w:r>
        <w:rPr>
          <w:rFonts w:hint="eastAsia"/>
        </w:rPr>
        <w:t>结果分配，当新的请求到达时，</w:t>
      </w:r>
      <w:r w:rsidR="00AD2BA5">
        <w:rPr>
          <w:rFonts w:hint="eastAsia"/>
        </w:rPr>
        <w:t>先将客户端</w:t>
      </w:r>
      <w:r w:rsidR="00AD2BA5">
        <w:rPr>
          <w:rFonts w:hint="eastAsia"/>
        </w:rPr>
        <w:t>ip</w:t>
      </w:r>
      <w:r w:rsidR="00AD2BA5">
        <w:rPr>
          <w:rFonts w:hint="eastAsia"/>
        </w:rPr>
        <w:t>通过哈希算法哈希出一个值，在随后请求客户端，</w:t>
      </w:r>
      <w:r w:rsidR="00AD2BA5">
        <w:rPr>
          <w:rFonts w:hint="eastAsia"/>
        </w:rPr>
        <w:t>ip</w:t>
      </w:r>
      <w:r w:rsidR="00AD2BA5">
        <w:rPr>
          <w:rFonts w:hint="eastAsia"/>
        </w:rPr>
        <w:t>的哈希值只要相同就会被分配到同一台服务器，该算法可以解决动态网页</w:t>
      </w:r>
      <w:r w:rsidR="00AD2BA5">
        <w:rPr>
          <w:rFonts w:hint="eastAsia"/>
        </w:rPr>
        <w:t>session</w:t>
      </w:r>
      <w:r w:rsidR="00AD2BA5">
        <w:rPr>
          <w:rFonts w:hint="eastAsia"/>
        </w:rPr>
        <w:t>共享问题</w:t>
      </w:r>
      <w:r w:rsidR="00050714">
        <w:rPr>
          <w:rFonts w:hint="eastAsia"/>
        </w:rPr>
        <w:t>，但会导致负载不均。</w:t>
      </w:r>
    </w:p>
    <w:p w:rsidR="00482052" w:rsidRDefault="00050714" w:rsidP="000950DF">
      <w:r w:rsidRPr="00F32AF5">
        <w:rPr>
          <w:rFonts w:hint="eastAsia"/>
          <w:highlight w:val="yellow"/>
        </w:rPr>
        <w:t>fail</w:t>
      </w:r>
      <w:r>
        <w:rPr>
          <w:rFonts w:hint="eastAsia"/>
        </w:rPr>
        <w:t>:</w:t>
      </w:r>
      <w:r>
        <w:rPr>
          <w:rFonts w:hint="eastAsia"/>
        </w:rPr>
        <w:t>根据服务器的响应时间来分配请求</w:t>
      </w:r>
      <w:r w:rsidR="00B9051E">
        <w:rPr>
          <w:rFonts w:hint="eastAsia"/>
        </w:rPr>
        <w:t>，响应时间短的优先分配。</w:t>
      </w:r>
    </w:p>
    <w:p w:rsidR="00B9051E" w:rsidRDefault="00B9051E" w:rsidP="000950DF">
      <w:r>
        <w:rPr>
          <w:rFonts w:hint="eastAsia"/>
        </w:rPr>
        <w:t>nginx</w:t>
      </w:r>
      <w:r>
        <w:rPr>
          <w:rFonts w:hint="eastAsia"/>
        </w:rPr>
        <w:t>本身不支持</w:t>
      </w:r>
      <w:r>
        <w:rPr>
          <w:rFonts w:hint="eastAsia"/>
        </w:rPr>
        <w:t>fail</w:t>
      </w:r>
      <w:r>
        <w:rPr>
          <w:rFonts w:hint="eastAsia"/>
        </w:rPr>
        <w:t>，如果需要使用，必须下载</w:t>
      </w:r>
      <w:r>
        <w:rPr>
          <w:rFonts w:hint="eastAsia"/>
        </w:rPr>
        <w:t>nginx</w:t>
      </w:r>
      <w:r>
        <w:rPr>
          <w:rFonts w:hint="eastAsia"/>
        </w:rPr>
        <w:t>的</w:t>
      </w:r>
      <w:r>
        <w:rPr>
          <w:rFonts w:hint="eastAsia"/>
        </w:rPr>
        <w:t>upstream_fail</w:t>
      </w:r>
      <w:r>
        <w:rPr>
          <w:rFonts w:hint="eastAsia"/>
        </w:rPr>
        <w:t>模块。</w:t>
      </w:r>
    </w:p>
    <w:p w:rsidR="00B9051E" w:rsidRDefault="00F32AF5" w:rsidP="000950DF">
      <w:r w:rsidRPr="00F32AF5">
        <w:rPr>
          <w:rFonts w:hint="eastAsia"/>
          <w:highlight w:val="yellow"/>
        </w:rPr>
        <w:t>url_hash</w:t>
      </w:r>
      <w:r>
        <w:rPr>
          <w:rFonts w:hint="eastAsia"/>
        </w:rPr>
        <w:t>：按照访问</w:t>
      </w:r>
      <w:r>
        <w:rPr>
          <w:rFonts w:hint="eastAsia"/>
        </w:rPr>
        <w:t>url</w:t>
      </w:r>
      <w:r>
        <w:rPr>
          <w:rFonts w:hint="eastAsia"/>
        </w:rPr>
        <w:t>的</w:t>
      </w:r>
      <w:r>
        <w:rPr>
          <w:rFonts w:hint="eastAsia"/>
        </w:rPr>
        <w:t>hash</w:t>
      </w:r>
      <w:r>
        <w:rPr>
          <w:rFonts w:hint="eastAsia"/>
        </w:rPr>
        <w:t>结果来分配请求</w:t>
      </w:r>
      <w:r w:rsidR="00595B51">
        <w:rPr>
          <w:rFonts w:hint="eastAsia"/>
        </w:rPr>
        <w:t>，后端服务器为缓存服务器时效果显著</w:t>
      </w:r>
      <w:r w:rsidR="00B5503B">
        <w:rPr>
          <w:rFonts w:hint="eastAsia"/>
        </w:rPr>
        <w:t>（可以提高缓存服务器的命中率）</w:t>
      </w:r>
      <w:r w:rsidR="00595B51">
        <w:rPr>
          <w:rFonts w:hint="eastAsia"/>
        </w:rPr>
        <w:t>。</w:t>
      </w:r>
      <w:r w:rsidR="000428AF">
        <w:rPr>
          <w:rFonts w:hint="eastAsia"/>
        </w:rPr>
        <w:t>但后端</w:t>
      </w:r>
      <w:r w:rsidR="000428AF">
        <w:rPr>
          <w:rFonts w:hint="eastAsia"/>
        </w:rPr>
        <w:t>rs</w:t>
      </w:r>
      <w:r w:rsidR="000428AF">
        <w:rPr>
          <w:rFonts w:hint="eastAsia"/>
        </w:rPr>
        <w:t>宕机时需要重新计算哈希值</w:t>
      </w:r>
    </w:p>
    <w:p w:rsidR="00595B51" w:rsidRDefault="00595B51" w:rsidP="000950DF">
      <w:r>
        <w:rPr>
          <w:rFonts w:hint="eastAsia"/>
        </w:rPr>
        <w:t>如果使用该算法，需要下载</w:t>
      </w:r>
      <w:r>
        <w:rPr>
          <w:rFonts w:hint="eastAsia"/>
        </w:rPr>
        <w:t>nginx</w:t>
      </w:r>
      <w:r>
        <w:rPr>
          <w:rFonts w:hint="eastAsia"/>
        </w:rPr>
        <w:t>的</w:t>
      </w:r>
      <w:r>
        <w:rPr>
          <w:rFonts w:hint="eastAsia"/>
        </w:rPr>
        <w:t>hash</w:t>
      </w:r>
      <w:r>
        <w:rPr>
          <w:rFonts w:hint="eastAsia"/>
        </w:rPr>
        <w:t>包。</w:t>
      </w:r>
    </w:p>
    <w:p w:rsidR="00B9051E" w:rsidRDefault="000428AF" w:rsidP="000950DF">
      <w:r>
        <w:rPr>
          <w:rFonts w:hint="eastAsia"/>
        </w:rPr>
        <w:t>consistent_hash</w:t>
      </w:r>
      <w:r>
        <w:rPr>
          <w:rFonts w:hint="eastAsia"/>
        </w:rPr>
        <w:t>：一致性哈希，解决</w:t>
      </w:r>
      <w:r>
        <w:rPr>
          <w:rFonts w:hint="eastAsia"/>
        </w:rPr>
        <w:t>url_hash</w:t>
      </w:r>
      <w:r>
        <w:rPr>
          <w:rFonts w:hint="eastAsia"/>
        </w:rPr>
        <w:t>的不足</w:t>
      </w:r>
      <w:r w:rsidR="00EC7364">
        <w:rPr>
          <w:rFonts w:hint="eastAsia"/>
        </w:rPr>
        <w:t>。说明</w:t>
      </w:r>
      <w:r w:rsidR="00EC7364" w:rsidRPr="00EC7364">
        <w:t>http://tengine.taobao.org/document_cn/http_upstream_consistent_hash_cn.html</w:t>
      </w:r>
    </w:p>
    <w:p w:rsidR="00B9051E" w:rsidRDefault="00AA6239" w:rsidP="00AA6239">
      <w:pPr>
        <w:pStyle w:val="2"/>
      </w:pPr>
      <w:r>
        <w:rPr>
          <w:rFonts w:hint="eastAsia"/>
        </w:rPr>
        <w:t>L</w:t>
      </w:r>
      <w:r>
        <w:t>ocaltion</w:t>
      </w:r>
      <w:r>
        <w:t>指令</w:t>
      </w:r>
    </w:p>
    <w:p w:rsidR="00AA6239" w:rsidRDefault="00D34D91" w:rsidP="00AA6239">
      <w:r>
        <w:rPr>
          <w:rFonts w:hint="eastAsia"/>
        </w:rPr>
        <w:t>nginx</w:t>
      </w:r>
      <w:r>
        <w:rPr>
          <w:rFonts w:hint="eastAsia"/>
        </w:rPr>
        <w:t>的</w:t>
      </w:r>
      <w:r>
        <w:rPr>
          <w:rFonts w:hint="eastAsia"/>
        </w:rPr>
        <w:t>localtion</w:t>
      </w:r>
      <w:r>
        <w:rPr>
          <w:rFonts w:hint="eastAsia"/>
        </w:rPr>
        <w:t>指令是</w:t>
      </w:r>
      <w:r>
        <w:rPr>
          <w:rFonts w:hint="eastAsia"/>
        </w:rPr>
        <w:t>NginxHttpCoreModule</w:t>
      </w:r>
      <w:r>
        <w:rPr>
          <w:rFonts w:hint="eastAsia"/>
        </w:rPr>
        <w:t>中重要指令，比较常用。</w:t>
      </w:r>
    </w:p>
    <w:p w:rsidR="00D34D91" w:rsidRDefault="00D34D91" w:rsidP="00AA6239">
      <w:r>
        <w:t>该指令是用来对</w:t>
      </w:r>
      <w:r>
        <w:t>url</w:t>
      </w:r>
      <w:r>
        <w:t>进行匹配的</w:t>
      </w:r>
      <w:r>
        <w:rPr>
          <w:rFonts w:hint="eastAsia"/>
        </w:rPr>
        <w:t>，可以使字符串或正则表达式</w:t>
      </w:r>
      <w:r w:rsidR="007A4455">
        <w:rPr>
          <w:rFonts w:hint="eastAsia"/>
        </w:rPr>
        <w:t>。如果是正则表达，则必须指定前缀</w:t>
      </w:r>
      <w:r w:rsidR="00F823CA">
        <w:rPr>
          <w:rFonts w:hint="eastAsia"/>
        </w:rPr>
        <w:t>。</w:t>
      </w:r>
      <w:hyperlink r:id="rId55" w:anchor="location" w:history="1">
        <w:r w:rsidR="00F55073" w:rsidRPr="00FB6C0E">
          <w:rPr>
            <w:rStyle w:val="a7"/>
          </w:rPr>
          <w:t>http://nginx.org/en/docs/http/ngx_http_core_module.html#location</w:t>
        </w:r>
      </w:hyperlink>
    </w:p>
    <w:p w:rsidR="00F55073" w:rsidRPr="00AA6239" w:rsidRDefault="00F55073" w:rsidP="00AA6239"/>
    <w:p w:rsidR="00FD2CBD" w:rsidRDefault="007C7F1D" w:rsidP="000950DF">
      <w:r>
        <w:t>例如</w:t>
      </w:r>
      <w:r>
        <w:rPr>
          <w:rFonts w:hint="eastAsia"/>
        </w:rPr>
        <w:t>：</w:t>
      </w:r>
    </w:p>
    <w:p w:rsidR="007C7F1D" w:rsidRPr="007C7F1D" w:rsidRDefault="007C7F1D" w:rsidP="007C7F1D">
      <w:r>
        <w:t xml:space="preserve">location </w:t>
      </w:r>
      <w:r w:rsidRPr="007C7F1D">
        <w:rPr>
          <w:highlight w:val="yellow"/>
        </w:rPr>
        <w:t>/</w:t>
      </w:r>
      <w:r>
        <w:t xml:space="preserve"> {</w:t>
      </w:r>
      <w:r>
        <w:rPr>
          <w:rFonts w:hint="eastAsia"/>
        </w:rPr>
        <w:t xml:space="preserve">     -----&gt;</w:t>
      </w:r>
      <w:r>
        <w:rPr>
          <w:rFonts w:hint="eastAsia"/>
        </w:rPr>
        <w:t>从根开始</w:t>
      </w:r>
      <w:r w:rsidR="008A23F2">
        <w:rPr>
          <w:rFonts w:hint="eastAsia"/>
        </w:rPr>
        <w:t>，匹配所有。如果是</w:t>
      </w:r>
      <w:r w:rsidR="008A23F2">
        <w:rPr>
          <w:rFonts w:hint="eastAsia"/>
        </w:rPr>
        <w:t xml:space="preserve"> = / </w:t>
      </w:r>
      <w:r w:rsidR="008A23F2">
        <w:rPr>
          <w:rFonts w:hint="eastAsia"/>
        </w:rPr>
        <w:t>则只匹配域名</w:t>
      </w:r>
    </w:p>
    <w:p w:rsidR="007C7F1D" w:rsidRDefault="007C7F1D" w:rsidP="007C7F1D">
      <w:r>
        <w:t xml:space="preserve">        proxy_pass http://blog;</w:t>
      </w:r>
    </w:p>
    <w:p w:rsidR="007C7F1D" w:rsidRDefault="007C7F1D" w:rsidP="007C7F1D">
      <w:r>
        <w:t xml:space="preserve">        proxy_set_header Host $http_host;</w:t>
      </w:r>
    </w:p>
    <w:p w:rsidR="007C7F1D" w:rsidRDefault="007C7F1D" w:rsidP="007C7F1D">
      <w:r>
        <w:t xml:space="preserve">        proxy_set_header X-Real-IP $remote_addr;</w:t>
      </w:r>
    </w:p>
    <w:p w:rsidR="007C7F1D" w:rsidRDefault="007C7F1D" w:rsidP="007C7F1D">
      <w:r>
        <w:t xml:space="preserve">        proxy_set_header X-Forwarded-For $proxy_add_x_forwarded_for;</w:t>
      </w:r>
    </w:p>
    <w:p w:rsidR="007C7F1D" w:rsidRDefault="007C7F1D" w:rsidP="007C7F1D"/>
    <w:p w:rsidR="007C7F1D" w:rsidRDefault="007C7F1D" w:rsidP="007C7F1D">
      <w:r>
        <w:t xml:space="preserve">    }</w:t>
      </w:r>
    </w:p>
    <w:p w:rsidR="007C7F1D" w:rsidRDefault="007C7F1D" w:rsidP="007C7F1D">
      <w:r>
        <w:lastRenderedPageBreak/>
        <w:t xml:space="preserve">location </w:t>
      </w:r>
      <w:r w:rsidRPr="007C7F1D">
        <w:rPr>
          <w:highlight w:val="yellow"/>
        </w:rPr>
        <w:t>~ \.php$</w:t>
      </w:r>
      <w:r>
        <w:t xml:space="preserve"> {</w:t>
      </w:r>
    </w:p>
    <w:p w:rsidR="007C7F1D" w:rsidRDefault="007C7F1D" w:rsidP="007C7F1D">
      <w:r>
        <w:t xml:space="preserve">        root           html;</w:t>
      </w:r>
    </w:p>
    <w:p w:rsidR="007C7F1D" w:rsidRDefault="007C7F1D" w:rsidP="007C7F1D">
      <w:r>
        <w:t xml:space="preserve">        fastcgi_pass   127.0.0.1:9000;</w:t>
      </w:r>
    </w:p>
    <w:p w:rsidR="007C7F1D" w:rsidRDefault="007C7F1D" w:rsidP="007C7F1D">
      <w:r>
        <w:t xml:space="preserve">        fastcgi_index  index.php;</w:t>
      </w:r>
    </w:p>
    <w:p w:rsidR="007C7F1D" w:rsidRDefault="007C7F1D" w:rsidP="007C7F1D">
      <w:r>
        <w:t xml:space="preserve">        fastcgi_param  SCRIPT_FILENAME  /usr/local/nginx/html$fastcgi_script_name;</w:t>
      </w:r>
    </w:p>
    <w:p w:rsidR="007C7F1D" w:rsidRDefault="007C7F1D" w:rsidP="007C7F1D">
      <w:r>
        <w:t xml:space="preserve">        include        fastcgi_params;</w:t>
      </w:r>
    </w:p>
    <w:p w:rsidR="007C7F1D" w:rsidRDefault="007C7F1D" w:rsidP="007C7F1D">
      <w:r>
        <w:t>}</w:t>
      </w:r>
    </w:p>
    <w:p w:rsidR="008E6006" w:rsidRDefault="008E6006" w:rsidP="007C7F1D"/>
    <w:p w:rsidR="008E6006" w:rsidRDefault="00C52993" w:rsidP="00C52993">
      <w:pPr>
        <w:pStyle w:val="2"/>
      </w:pPr>
      <w:r>
        <w:rPr>
          <w:rFonts w:hint="eastAsia"/>
        </w:rPr>
        <w:t>http_proxy_module</w:t>
      </w:r>
      <w:r>
        <w:rPr>
          <w:rFonts w:hint="eastAsia"/>
        </w:rPr>
        <w:t>模块</w:t>
      </w:r>
    </w:p>
    <w:p w:rsidR="0005725D" w:rsidRPr="0005725D" w:rsidRDefault="0005725D" w:rsidP="0005725D">
      <w:r w:rsidRPr="0005725D">
        <w:t>http://nginx.org/en/docs/http/ngx_http_proxy_module.html</w:t>
      </w:r>
    </w:p>
    <w:p w:rsidR="00C52993" w:rsidRDefault="00DA070F" w:rsidP="00C52993">
      <w:r>
        <w:rPr>
          <w:rFonts w:hint="eastAsia"/>
        </w:rPr>
        <w:t>proxy_pass</w:t>
      </w:r>
      <w:r>
        <w:rPr>
          <w:rFonts w:hint="eastAsia"/>
        </w:rPr>
        <w:t>指令属于</w:t>
      </w:r>
      <w:r w:rsidRPr="00DA070F">
        <w:t>ngx_http_proxy_module</w:t>
      </w:r>
      <w:r>
        <w:t>模块</w:t>
      </w:r>
      <w:r>
        <w:rPr>
          <w:rFonts w:hint="eastAsia"/>
        </w:rPr>
        <w:t>，</w:t>
      </w:r>
      <w:r>
        <w:t>此模块可以将请求转发给</w:t>
      </w:r>
      <w:r w:rsidR="0005725D">
        <w:t>另一台服务器进行处理</w:t>
      </w:r>
      <w:r w:rsidR="0005725D">
        <w:rPr>
          <w:rFonts w:hint="eastAsia"/>
        </w:rPr>
        <w:t>。官方说明</w:t>
      </w:r>
      <w:r w:rsidR="00876139" w:rsidRPr="00876139">
        <w:t>http://nginx.org/en/docs/http/ngx_http_proxy_module.html#proxy_pass</w:t>
      </w:r>
    </w:p>
    <w:p w:rsidR="00453C45" w:rsidRPr="00453C45" w:rsidRDefault="00453C45" w:rsidP="00535ABF">
      <w:pPr>
        <w:pStyle w:val="3"/>
      </w:pPr>
      <w:r w:rsidRPr="00453C45">
        <w:t>http proxy</w:t>
      </w:r>
      <w:r w:rsidRPr="00453C45">
        <w:t>模块参数</w:t>
      </w:r>
    </w:p>
    <w:p w:rsidR="00453C45" w:rsidRPr="00453C45" w:rsidRDefault="00453C45" w:rsidP="00453C45">
      <w:pPr>
        <w:spacing w:before="150" w:after="150" w:line="240" w:lineRule="auto"/>
        <w:ind w:firstLine="0"/>
      </w:pPr>
      <w:r w:rsidRPr="00453C45">
        <w:t>nginx</w:t>
      </w:r>
      <w:r w:rsidRPr="00453C45">
        <w:t>功能的代理功能是是通过</w:t>
      </w:r>
      <w:r w:rsidRPr="00453C45">
        <w:t>http proxy</w:t>
      </w:r>
      <w:r w:rsidRPr="00453C45">
        <w:t>模块来实现的。默认在安装</w:t>
      </w:r>
      <w:r w:rsidRPr="00453C45">
        <w:t>Nginx</w:t>
      </w:r>
      <w:r w:rsidRPr="00453C45">
        <w:t>是已经安装了</w:t>
      </w:r>
      <w:r w:rsidRPr="00453C45">
        <w:t>http proxy</w:t>
      </w:r>
      <w:r w:rsidRPr="00453C45">
        <w:t>模块，可以直接使用。</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799"/>
        <w:gridCol w:w="6445"/>
      </w:tblGrid>
      <w:tr w:rsidR="00453C45" w:rsidRPr="00453C45" w:rsidTr="00453C45">
        <w:tc>
          <w:tcPr>
            <w:tcW w:w="38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http</w:t>
            </w:r>
            <w:r w:rsidRPr="00453C45">
              <w:rPr>
                <w:rFonts w:ascii="Arial" w:eastAsia="宋体" w:hAnsi="Arial" w:cs="Arial"/>
                <w:b/>
                <w:bCs/>
                <w:color w:val="494949"/>
                <w:kern w:val="0"/>
                <w:sz w:val="21"/>
              </w:rPr>
              <w:t>模块相关参数</w:t>
            </w:r>
          </w:p>
        </w:tc>
        <w:tc>
          <w:tcPr>
            <w:tcW w:w="6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说明</w:t>
            </w:r>
          </w:p>
        </w:tc>
      </w:tr>
      <w:tr w:rsidR="00453C45" w:rsidRPr="00453C45" w:rsidTr="00453C45">
        <w:tc>
          <w:tcPr>
            <w:tcW w:w="38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proxy_set_header</w:t>
            </w:r>
          </w:p>
        </w:tc>
        <w:tc>
          <w:tcPr>
            <w:tcW w:w="6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设置</w:t>
            </w:r>
            <w:r w:rsidRPr="00453C45">
              <w:rPr>
                <w:rFonts w:ascii="Arial" w:eastAsia="宋体" w:hAnsi="Arial" w:cs="Arial"/>
                <w:color w:val="494949"/>
                <w:kern w:val="0"/>
                <w:sz w:val="21"/>
              </w:rPr>
              <w:t>http</w:t>
            </w:r>
            <w:r w:rsidRPr="00453C45">
              <w:rPr>
                <w:rFonts w:ascii="Arial" w:eastAsia="宋体" w:hAnsi="Arial" w:cs="Arial"/>
                <w:color w:val="494949"/>
                <w:kern w:val="0"/>
                <w:sz w:val="21"/>
              </w:rPr>
              <w:t>请求</w:t>
            </w:r>
            <w:r w:rsidRPr="00453C45">
              <w:rPr>
                <w:rFonts w:ascii="Arial" w:eastAsia="宋体" w:hAnsi="Arial" w:cs="Arial"/>
                <w:color w:val="494949"/>
                <w:kern w:val="0"/>
                <w:sz w:val="21"/>
              </w:rPr>
              <w:t>header</w:t>
            </w:r>
            <w:r w:rsidRPr="00453C45">
              <w:rPr>
                <w:rFonts w:ascii="Arial" w:eastAsia="宋体" w:hAnsi="Arial" w:cs="Arial"/>
                <w:color w:val="494949"/>
                <w:kern w:val="0"/>
                <w:sz w:val="21"/>
              </w:rPr>
              <w:t>项传给后端服务节点，例如：可实现让代理后端的服务节点获取访问客户端用户的真实</w:t>
            </w:r>
            <w:r w:rsidRPr="00453C45">
              <w:rPr>
                <w:rFonts w:ascii="Arial" w:eastAsia="宋体" w:hAnsi="Arial" w:cs="Arial"/>
                <w:color w:val="494949"/>
                <w:kern w:val="0"/>
                <w:sz w:val="21"/>
              </w:rPr>
              <w:t>IP</w:t>
            </w:r>
            <w:r w:rsidRPr="00453C45">
              <w:rPr>
                <w:rFonts w:ascii="Arial" w:eastAsia="宋体" w:hAnsi="Arial" w:cs="Arial"/>
                <w:color w:val="494949"/>
                <w:kern w:val="0"/>
                <w:sz w:val="21"/>
              </w:rPr>
              <w:t>地址</w:t>
            </w:r>
          </w:p>
        </w:tc>
      </w:tr>
      <w:tr w:rsidR="00453C45" w:rsidRPr="00453C45" w:rsidTr="00453C45">
        <w:tc>
          <w:tcPr>
            <w:tcW w:w="38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client_body_buffer_size</w:t>
            </w:r>
          </w:p>
        </w:tc>
        <w:tc>
          <w:tcPr>
            <w:tcW w:w="6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用于指定客户端请求主体缓冲区大小，此处如果了解前面的</w:t>
            </w:r>
            <w:r w:rsidRPr="00453C45">
              <w:rPr>
                <w:rFonts w:ascii="Arial" w:eastAsia="宋体" w:hAnsi="Arial" w:cs="Arial"/>
                <w:color w:val="494949"/>
                <w:kern w:val="0"/>
                <w:sz w:val="21"/>
              </w:rPr>
              <w:t>http</w:t>
            </w:r>
            <w:r w:rsidRPr="00453C45">
              <w:rPr>
                <w:rFonts w:ascii="Arial" w:eastAsia="宋体" w:hAnsi="Arial" w:cs="Arial"/>
                <w:color w:val="494949"/>
                <w:kern w:val="0"/>
                <w:sz w:val="21"/>
              </w:rPr>
              <w:t>请求包的原理就好理解了</w:t>
            </w:r>
          </w:p>
        </w:tc>
      </w:tr>
      <w:tr w:rsidR="00453C45" w:rsidRPr="00453C45" w:rsidTr="00453C45">
        <w:tc>
          <w:tcPr>
            <w:tcW w:w="38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proxy_connect_timeout</w:t>
            </w:r>
          </w:p>
        </w:tc>
        <w:tc>
          <w:tcPr>
            <w:tcW w:w="6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表示反向代理与后端节点服务器连接的超时时间，即发起握手等候相应超时时间</w:t>
            </w:r>
          </w:p>
        </w:tc>
      </w:tr>
      <w:tr w:rsidR="00453C45" w:rsidRPr="00453C45" w:rsidTr="00453C45">
        <w:tc>
          <w:tcPr>
            <w:tcW w:w="38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proxy_send_timeout</w:t>
            </w:r>
          </w:p>
        </w:tc>
        <w:tc>
          <w:tcPr>
            <w:tcW w:w="6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表示代理后端服务器的数据回传时间，即在规定时间之内后端服务</w:t>
            </w:r>
            <w:r w:rsidRPr="00453C45">
              <w:rPr>
                <w:rFonts w:ascii="Arial" w:eastAsia="宋体" w:hAnsi="Arial" w:cs="Arial"/>
                <w:color w:val="494949"/>
                <w:kern w:val="0"/>
                <w:sz w:val="21"/>
              </w:rPr>
              <w:lastRenderedPageBreak/>
              <w:t>器必须传完所有的数据，否则</w:t>
            </w:r>
            <w:r w:rsidRPr="00453C45">
              <w:rPr>
                <w:rFonts w:ascii="Arial" w:eastAsia="宋体" w:hAnsi="Arial" w:cs="Arial"/>
                <w:color w:val="494949"/>
                <w:kern w:val="0"/>
                <w:sz w:val="21"/>
              </w:rPr>
              <w:t>Nginx</w:t>
            </w:r>
            <w:r w:rsidRPr="00453C45">
              <w:rPr>
                <w:rFonts w:ascii="Arial" w:eastAsia="宋体" w:hAnsi="Arial" w:cs="Arial"/>
                <w:color w:val="494949"/>
                <w:kern w:val="0"/>
                <w:sz w:val="21"/>
              </w:rPr>
              <w:t>将断开这个连接</w:t>
            </w:r>
          </w:p>
        </w:tc>
      </w:tr>
      <w:tr w:rsidR="00453C45" w:rsidRPr="00453C45" w:rsidTr="00453C45">
        <w:tc>
          <w:tcPr>
            <w:tcW w:w="38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lastRenderedPageBreak/>
              <w:t>proxy_read_timeout</w:t>
            </w:r>
          </w:p>
        </w:tc>
        <w:tc>
          <w:tcPr>
            <w:tcW w:w="6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设置</w:t>
            </w:r>
            <w:r w:rsidRPr="00453C45">
              <w:rPr>
                <w:rFonts w:ascii="Arial" w:eastAsia="宋体" w:hAnsi="Arial" w:cs="Arial"/>
                <w:color w:val="494949"/>
                <w:kern w:val="0"/>
                <w:sz w:val="21"/>
              </w:rPr>
              <w:t>Nginx</w:t>
            </w:r>
            <w:r w:rsidRPr="00453C45">
              <w:rPr>
                <w:rFonts w:ascii="Arial" w:eastAsia="宋体" w:hAnsi="Arial" w:cs="Arial"/>
                <w:color w:val="494949"/>
                <w:kern w:val="0"/>
                <w:sz w:val="21"/>
              </w:rPr>
              <w:t>从代理的</w:t>
            </w:r>
            <w:r w:rsidRPr="00453C45">
              <w:rPr>
                <w:rFonts w:ascii="Arial" w:eastAsia="宋体" w:hAnsi="Arial" w:cs="Arial"/>
                <w:color w:val="494949"/>
                <w:kern w:val="0"/>
                <w:sz w:val="21"/>
              </w:rPr>
              <w:t xml:space="preserve"> </w:t>
            </w:r>
            <w:r w:rsidRPr="00453C45">
              <w:rPr>
                <w:rFonts w:ascii="Arial" w:eastAsia="宋体" w:hAnsi="Arial" w:cs="Arial"/>
                <w:color w:val="494949"/>
                <w:kern w:val="0"/>
                <w:sz w:val="21"/>
              </w:rPr>
              <w:t>后端服务器获取信息的时间，表示连接建立成功后，</w:t>
            </w:r>
            <w:r w:rsidRPr="00453C45">
              <w:rPr>
                <w:rFonts w:ascii="Arial" w:eastAsia="宋体" w:hAnsi="Arial" w:cs="Arial"/>
                <w:color w:val="494949"/>
                <w:kern w:val="0"/>
                <w:sz w:val="21"/>
              </w:rPr>
              <w:t>Nginx</w:t>
            </w:r>
            <w:r w:rsidRPr="00453C45">
              <w:rPr>
                <w:rFonts w:ascii="Arial" w:eastAsia="宋体" w:hAnsi="Arial" w:cs="Arial"/>
                <w:color w:val="494949"/>
                <w:kern w:val="0"/>
                <w:sz w:val="21"/>
              </w:rPr>
              <w:t>等待后端服务器的相应时间，其实是</w:t>
            </w:r>
            <w:r w:rsidRPr="00453C45">
              <w:rPr>
                <w:rFonts w:ascii="Arial" w:eastAsia="宋体" w:hAnsi="Arial" w:cs="Arial"/>
                <w:color w:val="494949"/>
                <w:kern w:val="0"/>
                <w:sz w:val="21"/>
              </w:rPr>
              <w:t>Nginx</w:t>
            </w:r>
            <w:r w:rsidRPr="00453C45">
              <w:rPr>
                <w:rFonts w:ascii="Arial" w:eastAsia="宋体" w:hAnsi="Arial" w:cs="Arial"/>
                <w:color w:val="494949"/>
                <w:kern w:val="0"/>
                <w:sz w:val="21"/>
              </w:rPr>
              <w:t>已经进入后端的排队之中等候处理的时间</w:t>
            </w:r>
          </w:p>
        </w:tc>
      </w:tr>
      <w:tr w:rsidR="00453C45" w:rsidRPr="00453C45" w:rsidTr="00453C45">
        <w:tc>
          <w:tcPr>
            <w:tcW w:w="38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proxy_buffer_size</w:t>
            </w:r>
          </w:p>
        </w:tc>
        <w:tc>
          <w:tcPr>
            <w:tcW w:w="6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设置缓存区大小，默认该缓存区等于指令</w:t>
            </w:r>
            <w:r w:rsidRPr="00453C45">
              <w:rPr>
                <w:rFonts w:ascii="Arial" w:eastAsia="宋体" w:hAnsi="Arial" w:cs="Arial"/>
                <w:color w:val="494949"/>
                <w:kern w:val="0"/>
                <w:sz w:val="21"/>
              </w:rPr>
              <w:t>proxy_buffer</w:t>
            </w:r>
            <w:r w:rsidRPr="00453C45">
              <w:rPr>
                <w:rFonts w:ascii="Arial" w:eastAsia="宋体" w:hAnsi="Arial" w:cs="Arial"/>
                <w:color w:val="494949"/>
                <w:kern w:val="0"/>
                <w:sz w:val="21"/>
              </w:rPr>
              <w:t>设置的大小</w:t>
            </w:r>
          </w:p>
        </w:tc>
      </w:tr>
      <w:tr w:rsidR="00453C45" w:rsidRPr="00453C45" w:rsidTr="00453C45">
        <w:tc>
          <w:tcPr>
            <w:tcW w:w="38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proxy_buffer</w:t>
            </w:r>
          </w:p>
        </w:tc>
        <w:tc>
          <w:tcPr>
            <w:tcW w:w="6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设置缓存区的数量和大小，</w:t>
            </w:r>
            <w:r w:rsidRPr="00453C45">
              <w:rPr>
                <w:rFonts w:ascii="Arial" w:eastAsia="宋体" w:hAnsi="Arial" w:cs="Arial"/>
                <w:color w:val="494949"/>
                <w:kern w:val="0"/>
                <w:sz w:val="21"/>
              </w:rPr>
              <w:t>Nginx</w:t>
            </w:r>
            <w:r w:rsidRPr="00453C45">
              <w:rPr>
                <w:rFonts w:ascii="Arial" w:eastAsia="宋体" w:hAnsi="Arial" w:cs="Arial"/>
                <w:color w:val="494949"/>
                <w:kern w:val="0"/>
                <w:sz w:val="21"/>
              </w:rPr>
              <w:t>从代理的后端服务器获取的响应信息，会放置到缓存区</w:t>
            </w:r>
          </w:p>
        </w:tc>
      </w:tr>
      <w:tr w:rsidR="00453C45" w:rsidRPr="00453C45" w:rsidTr="00453C45">
        <w:tc>
          <w:tcPr>
            <w:tcW w:w="38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proxy_busy_buffer_size</w:t>
            </w:r>
          </w:p>
        </w:tc>
        <w:tc>
          <w:tcPr>
            <w:tcW w:w="6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用于设置系统很忙是可以使用的</w:t>
            </w:r>
            <w:r w:rsidRPr="00453C45">
              <w:rPr>
                <w:rFonts w:ascii="Arial" w:eastAsia="宋体" w:hAnsi="Arial" w:cs="Arial"/>
                <w:color w:val="494949"/>
                <w:kern w:val="0"/>
                <w:sz w:val="21"/>
              </w:rPr>
              <w:t>proxy_buffer</w:t>
            </w:r>
            <w:r w:rsidRPr="00453C45">
              <w:rPr>
                <w:rFonts w:ascii="Arial" w:eastAsia="宋体" w:hAnsi="Arial" w:cs="Arial"/>
                <w:color w:val="494949"/>
                <w:kern w:val="0"/>
                <w:sz w:val="21"/>
              </w:rPr>
              <w:t>大小，官方推荐大小为</w:t>
            </w:r>
            <w:r w:rsidRPr="00453C45">
              <w:rPr>
                <w:rFonts w:ascii="Arial" w:eastAsia="宋体" w:hAnsi="Arial" w:cs="Arial"/>
                <w:color w:val="494949"/>
                <w:kern w:val="0"/>
                <w:sz w:val="21"/>
              </w:rPr>
              <w:t>proxy_buffers*2</w:t>
            </w:r>
          </w:p>
        </w:tc>
      </w:tr>
      <w:tr w:rsidR="00453C45" w:rsidRPr="00453C45" w:rsidTr="00453C45">
        <w:tc>
          <w:tcPr>
            <w:tcW w:w="382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proxy_temp_file_write_size</w:t>
            </w:r>
          </w:p>
        </w:tc>
        <w:tc>
          <w:tcPr>
            <w:tcW w:w="6630"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指定</w:t>
            </w:r>
            <w:r w:rsidRPr="00453C45">
              <w:rPr>
                <w:rFonts w:ascii="Arial" w:eastAsia="宋体" w:hAnsi="Arial" w:cs="Arial"/>
                <w:color w:val="494949"/>
                <w:kern w:val="0"/>
                <w:sz w:val="21"/>
              </w:rPr>
              <w:t>proxy</w:t>
            </w:r>
            <w:r w:rsidRPr="00453C45">
              <w:rPr>
                <w:rFonts w:ascii="Arial" w:eastAsia="宋体" w:hAnsi="Arial" w:cs="Arial"/>
                <w:color w:val="494949"/>
                <w:kern w:val="0"/>
                <w:sz w:val="21"/>
              </w:rPr>
              <w:t>缓冲临时文件的大小</w:t>
            </w:r>
          </w:p>
        </w:tc>
      </w:tr>
    </w:tbl>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 </w:t>
      </w:r>
    </w:p>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相关重要参数</w:t>
      </w:r>
    </w:p>
    <w:tbl>
      <w:tblPr>
        <w:tblW w:w="0" w:type="auto"/>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152"/>
        <w:gridCol w:w="5092"/>
      </w:tblGrid>
      <w:tr w:rsidR="00453C45" w:rsidRPr="00453C45" w:rsidTr="00453C45">
        <w:tc>
          <w:tcPr>
            <w:tcW w:w="523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相关重要参数</w:t>
            </w:r>
          </w:p>
        </w:tc>
        <w:tc>
          <w:tcPr>
            <w:tcW w:w="523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参数说明</w:t>
            </w:r>
          </w:p>
        </w:tc>
      </w:tr>
      <w:tr w:rsidR="00453C45" w:rsidRPr="00453C45" w:rsidTr="00453C45">
        <w:tc>
          <w:tcPr>
            <w:tcW w:w="523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proxy_psss </w:t>
            </w:r>
            <w:hyperlink r:id="rId56" w:history="1">
              <w:r w:rsidRPr="00453C45">
                <w:rPr>
                  <w:rFonts w:ascii="Arial" w:eastAsia="宋体" w:hAnsi="Arial" w:cs="Arial"/>
                  <w:color w:val="494949"/>
                  <w:kern w:val="0"/>
                  <w:sz w:val="21"/>
                  <w:u w:val="single"/>
                </w:rPr>
                <w:t>http://server_pools</w:t>
              </w:r>
            </w:hyperlink>
          </w:p>
        </w:tc>
        <w:tc>
          <w:tcPr>
            <w:tcW w:w="523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通过</w:t>
            </w:r>
            <w:r w:rsidRPr="00453C45">
              <w:rPr>
                <w:rFonts w:ascii="Arial" w:eastAsia="宋体" w:hAnsi="Arial" w:cs="Arial"/>
                <w:color w:val="494949"/>
                <w:kern w:val="0"/>
                <w:sz w:val="21"/>
              </w:rPr>
              <w:t>proxy_pass</w:t>
            </w:r>
            <w:r w:rsidRPr="00453C45">
              <w:rPr>
                <w:rFonts w:ascii="Arial" w:eastAsia="宋体" w:hAnsi="Arial" w:cs="Arial"/>
                <w:color w:val="494949"/>
                <w:kern w:val="0"/>
                <w:sz w:val="21"/>
              </w:rPr>
              <w:t>功能把用户的请求转向到反向代理定义的</w:t>
            </w:r>
            <w:r w:rsidRPr="00453C45">
              <w:rPr>
                <w:rFonts w:ascii="Arial" w:eastAsia="宋体" w:hAnsi="Arial" w:cs="Arial"/>
                <w:color w:val="494949"/>
                <w:kern w:val="0"/>
                <w:sz w:val="21"/>
              </w:rPr>
              <w:t>upstream</w:t>
            </w:r>
            <w:r w:rsidRPr="00453C45">
              <w:rPr>
                <w:rFonts w:ascii="Arial" w:eastAsia="宋体" w:hAnsi="Arial" w:cs="Arial"/>
                <w:color w:val="494949"/>
                <w:kern w:val="0"/>
                <w:sz w:val="21"/>
              </w:rPr>
              <w:t>服务器池</w:t>
            </w:r>
          </w:p>
        </w:tc>
      </w:tr>
      <w:tr w:rsidR="00453C45" w:rsidRPr="00453C45" w:rsidTr="00453C45">
        <w:tc>
          <w:tcPr>
            <w:tcW w:w="523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proxy_set_header Host $host</w:t>
            </w:r>
          </w:p>
        </w:tc>
        <w:tc>
          <w:tcPr>
            <w:tcW w:w="523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在代理后端服务器发送的</w:t>
            </w:r>
            <w:r w:rsidRPr="00453C45">
              <w:rPr>
                <w:rFonts w:ascii="Arial" w:eastAsia="宋体" w:hAnsi="Arial" w:cs="Arial"/>
                <w:color w:val="494949"/>
                <w:kern w:val="0"/>
                <w:sz w:val="21"/>
              </w:rPr>
              <w:t>http</w:t>
            </w:r>
            <w:r w:rsidRPr="00453C45">
              <w:rPr>
                <w:rFonts w:ascii="Arial" w:eastAsia="宋体" w:hAnsi="Arial" w:cs="Arial"/>
                <w:color w:val="494949"/>
                <w:kern w:val="0"/>
                <w:sz w:val="21"/>
              </w:rPr>
              <w:t>请求头中加入</w:t>
            </w:r>
            <w:r w:rsidRPr="00453C45">
              <w:rPr>
                <w:rFonts w:ascii="Arial" w:eastAsia="宋体" w:hAnsi="Arial" w:cs="Arial"/>
                <w:color w:val="494949"/>
                <w:kern w:val="0"/>
                <w:sz w:val="21"/>
              </w:rPr>
              <w:t>host</w:t>
            </w:r>
            <w:r w:rsidRPr="00453C45">
              <w:rPr>
                <w:rFonts w:ascii="Arial" w:eastAsia="宋体" w:hAnsi="Arial" w:cs="Arial"/>
                <w:color w:val="494949"/>
                <w:kern w:val="0"/>
                <w:sz w:val="21"/>
              </w:rPr>
              <w:t>字段信息，用于后端服务器配置有多个虚拟主机主机是可以识别是那个虚拟主机。这是节点服务器多虚拟主机时的关键配置</w:t>
            </w:r>
          </w:p>
        </w:tc>
      </w:tr>
      <w:tr w:rsidR="00453C45" w:rsidRPr="00453C45" w:rsidTr="00453C45">
        <w:tc>
          <w:tcPr>
            <w:tcW w:w="523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proxy_set_header X-Forwarded-For $remote_addr;</w:t>
            </w:r>
          </w:p>
          <w:p w:rsidR="00453C45" w:rsidRPr="00453C45" w:rsidRDefault="00453C45" w:rsidP="00453C45">
            <w:pPr>
              <w:spacing w:line="240" w:lineRule="auto"/>
              <w:ind w:firstLine="0"/>
              <w:rPr>
                <w:rFonts w:ascii="Arial" w:eastAsia="宋体" w:hAnsi="Arial" w:cs="Arial"/>
                <w:color w:val="494949"/>
                <w:kern w:val="0"/>
                <w:sz w:val="21"/>
              </w:rPr>
            </w:pPr>
            <w:r w:rsidRPr="00453C45">
              <w:rPr>
                <w:rFonts w:ascii="Arial" w:eastAsia="宋体" w:hAnsi="Arial" w:cs="Arial"/>
                <w:b/>
                <w:bCs/>
                <w:color w:val="494949"/>
                <w:kern w:val="0"/>
                <w:sz w:val="21"/>
              </w:rPr>
              <w:t>        </w:t>
            </w:r>
          </w:p>
        </w:tc>
        <w:tc>
          <w:tcPr>
            <w:tcW w:w="5235" w:type="dxa"/>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hideMark/>
          </w:tcPr>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在反向代理服务器发送</w:t>
            </w:r>
            <w:r w:rsidRPr="00453C45">
              <w:rPr>
                <w:rFonts w:ascii="Arial" w:eastAsia="宋体" w:hAnsi="Arial" w:cs="Arial"/>
                <w:color w:val="494949"/>
                <w:kern w:val="0"/>
                <w:sz w:val="21"/>
              </w:rPr>
              <w:t>http</w:t>
            </w:r>
            <w:r w:rsidRPr="00453C45">
              <w:rPr>
                <w:rFonts w:ascii="Arial" w:eastAsia="宋体" w:hAnsi="Arial" w:cs="Arial"/>
                <w:color w:val="494949"/>
                <w:kern w:val="0"/>
                <w:sz w:val="21"/>
              </w:rPr>
              <w:t>请求头加入</w:t>
            </w:r>
            <w:r w:rsidRPr="00453C45">
              <w:rPr>
                <w:rFonts w:ascii="Arial" w:eastAsia="宋体" w:hAnsi="Arial" w:cs="Arial"/>
                <w:color w:val="494949"/>
                <w:kern w:val="0"/>
                <w:sz w:val="21"/>
              </w:rPr>
              <w:t>X-Forwarded-For</w:t>
            </w:r>
            <w:r w:rsidRPr="00453C45">
              <w:rPr>
                <w:rFonts w:ascii="Arial" w:eastAsia="宋体" w:hAnsi="Arial" w:cs="Arial"/>
                <w:color w:val="494949"/>
                <w:kern w:val="0"/>
                <w:sz w:val="21"/>
              </w:rPr>
              <w:t>字段信息，用于后端服务程序、日志等接受记录真实的</w:t>
            </w:r>
            <w:r w:rsidRPr="00453C45">
              <w:rPr>
                <w:rFonts w:ascii="Arial" w:eastAsia="宋体" w:hAnsi="Arial" w:cs="Arial"/>
                <w:color w:val="494949"/>
                <w:kern w:val="0"/>
                <w:sz w:val="21"/>
              </w:rPr>
              <w:t>IP</w:t>
            </w:r>
            <w:r w:rsidRPr="00453C45">
              <w:rPr>
                <w:rFonts w:ascii="Arial" w:eastAsia="宋体" w:hAnsi="Arial" w:cs="Arial"/>
                <w:color w:val="494949"/>
                <w:kern w:val="0"/>
                <w:sz w:val="21"/>
              </w:rPr>
              <w:t>，而不是代理服务器的</w:t>
            </w:r>
            <w:r w:rsidRPr="00453C45">
              <w:rPr>
                <w:rFonts w:ascii="Arial" w:eastAsia="宋体" w:hAnsi="Arial" w:cs="Arial"/>
                <w:color w:val="494949"/>
                <w:kern w:val="0"/>
                <w:sz w:val="21"/>
              </w:rPr>
              <w:t>IP</w:t>
            </w:r>
            <w:r w:rsidRPr="00453C45">
              <w:rPr>
                <w:rFonts w:ascii="Arial" w:eastAsia="宋体" w:hAnsi="Arial" w:cs="Arial"/>
                <w:color w:val="494949"/>
                <w:kern w:val="0"/>
                <w:sz w:val="21"/>
              </w:rPr>
              <w:t>这是反向代理时，节点服务器获取用户真实</w:t>
            </w:r>
            <w:r w:rsidRPr="00453C45">
              <w:rPr>
                <w:rFonts w:ascii="Arial" w:eastAsia="宋体" w:hAnsi="Arial" w:cs="Arial"/>
                <w:color w:val="494949"/>
                <w:kern w:val="0"/>
                <w:sz w:val="21"/>
              </w:rPr>
              <w:t>IP</w:t>
            </w:r>
            <w:r w:rsidRPr="00453C45">
              <w:rPr>
                <w:rFonts w:ascii="Arial" w:eastAsia="宋体" w:hAnsi="Arial" w:cs="Arial"/>
                <w:color w:val="494949"/>
                <w:kern w:val="0"/>
                <w:sz w:val="21"/>
              </w:rPr>
              <w:t>的必要功能配置</w:t>
            </w:r>
          </w:p>
          <w:p w:rsidR="00453C45" w:rsidRPr="00453C45" w:rsidRDefault="00453C45" w:rsidP="00453C45">
            <w:pPr>
              <w:spacing w:before="150" w:after="150" w:line="240" w:lineRule="auto"/>
              <w:ind w:firstLine="0"/>
              <w:rPr>
                <w:rFonts w:ascii="Arial" w:eastAsia="宋体" w:hAnsi="Arial" w:cs="Arial"/>
                <w:color w:val="494949"/>
                <w:kern w:val="0"/>
                <w:sz w:val="21"/>
              </w:rPr>
            </w:pPr>
            <w:r w:rsidRPr="00453C45">
              <w:rPr>
                <w:rFonts w:ascii="Arial" w:eastAsia="宋体" w:hAnsi="Arial" w:cs="Arial"/>
                <w:color w:val="494949"/>
                <w:kern w:val="0"/>
                <w:sz w:val="21"/>
              </w:rPr>
              <w:t>后面服务器，记录日志格式，</w:t>
            </w:r>
            <w:r w:rsidRPr="00453C45">
              <w:rPr>
                <w:rFonts w:ascii="Arial" w:eastAsia="宋体" w:hAnsi="Arial" w:cs="Arial"/>
                <w:color w:val="494949"/>
                <w:kern w:val="0"/>
                <w:sz w:val="21"/>
              </w:rPr>
              <w:t>main</w:t>
            </w:r>
          </w:p>
        </w:tc>
      </w:tr>
    </w:tbl>
    <w:p w:rsidR="0005725D" w:rsidRDefault="00C01772" w:rsidP="00C52993">
      <w:r>
        <w:lastRenderedPageBreak/>
        <w:t>nginx</w:t>
      </w:r>
      <w:r>
        <w:t>默认日志格式是可以接收的</w:t>
      </w:r>
      <w:r>
        <w:rPr>
          <w:rFonts w:hint="eastAsia"/>
        </w:rPr>
        <w:t>，</w:t>
      </w:r>
      <w:r>
        <w:t>apache</w:t>
      </w:r>
      <w:r>
        <w:t>服务器日志接收真实客户端</w:t>
      </w:r>
      <w:r>
        <w:rPr>
          <w:rFonts w:hint="eastAsia"/>
        </w:rPr>
        <w:t>IP,</w:t>
      </w:r>
      <w:r>
        <w:rPr>
          <w:rFonts w:hint="eastAsia"/>
        </w:rPr>
        <w:t>日志配置格式：</w:t>
      </w:r>
    </w:p>
    <w:p w:rsidR="00C01772" w:rsidRPr="00453C45" w:rsidRDefault="007A402A" w:rsidP="00C52993">
      <w:r>
        <w:t xml:space="preserve">LogFormat </w:t>
      </w:r>
      <w:r>
        <w:rPr>
          <w:rFonts w:hint="eastAsia"/>
        </w:rPr>
        <w:t xml:space="preserve"> </w:t>
      </w:r>
      <w:r w:rsidR="00C01772" w:rsidRPr="00C01772">
        <w:t>"\"%{X-Forwarded-For}i\" %l %u %t \"%r\" %&gt;s %b" common</w:t>
      </w:r>
    </w:p>
    <w:p w:rsidR="008E6006" w:rsidRDefault="00F639FF" w:rsidP="007C7F1D">
      <w:r>
        <w:t>在开发无法通过程序实现动静分离时</w:t>
      </w:r>
      <w:r>
        <w:rPr>
          <w:rFonts w:hint="eastAsia"/>
        </w:rPr>
        <w:t>，</w:t>
      </w:r>
      <w:r>
        <w:t>运维可以根据资源实体实现</w:t>
      </w:r>
      <w:r>
        <w:rPr>
          <w:rFonts w:hint="eastAsia"/>
        </w:rPr>
        <w:t>。</w:t>
      </w:r>
    </w:p>
    <w:p w:rsidR="00F639FF" w:rsidRDefault="00F639FF" w:rsidP="007C7F1D"/>
    <w:p w:rsidR="00F639FF" w:rsidRDefault="00F639FF" w:rsidP="00F639FF">
      <w:r>
        <w:t>location ~.*.(gif|jpg|png|jpeg|bmp|swf|css|js)$</w:t>
      </w:r>
    </w:p>
    <w:p w:rsidR="00F639FF" w:rsidRDefault="00F639FF" w:rsidP="00F639FF">
      <w:r>
        <w:t>{</w:t>
      </w:r>
    </w:p>
    <w:p w:rsidR="00F639FF" w:rsidRDefault="00F639FF" w:rsidP="00F639FF">
      <w:r>
        <w:tab/>
        <w:t xml:space="preserve">proxy_pass </w:t>
      </w:r>
      <w:hyperlink r:id="rId57" w:history="1">
        <w:r w:rsidRPr="00321AC5">
          <w:rPr>
            <w:rStyle w:val="a7"/>
          </w:rPr>
          <w:t>http://static_pools</w:t>
        </w:r>
      </w:hyperlink>
      <w:r>
        <w:t>;</w:t>
      </w:r>
      <w:r>
        <w:rPr>
          <w:rFonts w:hint="eastAsia"/>
        </w:rPr>
        <w:t xml:space="preserve">    -----</w:t>
      </w:r>
      <w:r w:rsidR="0094059B">
        <w:rPr>
          <w:rFonts w:hint="eastAsia"/>
        </w:rPr>
        <w:t>》静态资源转发给后端的静态服务器池处理</w:t>
      </w:r>
    </w:p>
    <w:p w:rsidR="00F639FF" w:rsidRDefault="00F639FF" w:rsidP="00F639FF">
      <w:r>
        <w:rPr>
          <w:rFonts w:hint="eastAsia"/>
        </w:rPr>
        <w:tab/>
        <w:t>include proxy.conf    ------------&gt;</w:t>
      </w:r>
      <w:r>
        <w:rPr>
          <w:rFonts w:hint="eastAsia"/>
        </w:rPr>
        <w:t>将</w:t>
      </w:r>
      <w:r>
        <w:rPr>
          <w:rFonts w:hint="eastAsia"/>
        </w:rPr>
        <w:t>proxy</w:t>
      </w:r>
      <w:r>
        <w:rPr>
          <w:rFonts w:hint="eastAsia"/>
        </w:rPr>
        <w:t>的配置参数单独放到文件中，可以多次使用</w:t>
      </w:r>
    </w:p>
    <w:p w:rsidR="00F639FF" w:rsidRDefault="00F639FF" w:rsidP="00F639FF">
      <w:r>
        <w:t>}</w:t>
      </w:r>
    </w:p>
    <w:p w:rsidR="00F639FF" w:rsidRDefault="00F639FF" w:rsidP="00F639FF"/>
    <w:p w:rsidR="00F639FF" w:rsidRDefault="00F639FF" w:rsidP="00F639FF">
      <w:r>
        <w:t>location ~.*.(php|php3|php5)$</w:t>
      </w:r>
    </w:p>
    <w:p w:rsidR="00F639FF" w:rsidRDefault="00F639FF" w:rsidP="00F639FF">
      <w:r>
        <w:t>{</w:t>
      </w:r>
    </w:p>
    <w:p w:rsidR="00F639FF" w:rsidRDefault="00F639FF" w:rsidP="00F639FF">
      <w:r>
        <w:tab/>
        <w:t>proxy_pass http://dynamic_pools;</w:t>
      </w:r>
    </w:p>
    <w:p w:rsidR="00F639FF" w:rsidRDefault="00F639FF" w:rsidP="00F639FF">
      <w:r>
        <w:rPr>
          <w:rFonts w:hint="eastAsia"/>
        </w:rPr>
        <w:tab/>
        <w:t>include proxy.conf    ------------&gt;</w:t>
      </w:r>
      <w:r>
        <w:rPr>
          <w:rFonts w:hint="eastAsia"/>
        </w:rPr>
        <w:t>将</w:t>
      </w:r>
      <w:r>
        <w:rPr>
          <w:rFonts w:hint="eastAsia"/>
        </w:rPr>
        <w:t>proxy</w:t>
      </w:r>
      <w:r>
        <w:rPr>
          <w:rFonts w:hint="eastAsia"/>
        </w:rPr>
        <w:t>的配置参数单独放到文件中，可以多次使用</w:t>
      </w:r>
    </w:p>
    <w:p w:rsidR="00F639FF" w:rsidRDefault="00F639FF" w:rsidP="00F639FF">
      <w:r>
        <w:t>}</w:t>
      </w:r>
    </w:p>
    <w:p w:rsidR="008E6006" w:rsidRDefault="008E6006" w:rsidP="007C7F1D"/>
    <w:p w:rsidR="008E6006" w:rsidRDefault="008E6006" w:rsidP="007C7F1D"/>
    <w:p w:rsidR="008E6006" w:rsidRPr="00FD2CBD" w:rsidRDefault="008E6006" w:rsidP="007C7F1D"/>
    <w:p w:rsidR="00103EE3" w:rsidRDefault="00103EE3" w:rsidP="00103EE3">
      <w:pPr>
        <w:pStyle w:val="1"/>
      </w:pPr>
      <w:r>
        <w:rPr>
          <w:rFonts w:hint="eastAsia"/>
        </w:rPr>
        <w:t>集群架构环境下代码发布与上线</w:t>
      </w:r>
    </w:p>
    <w:p w:rsidR="00103EE3" w:rsidRDefault="00103EE3" w:rsidP="00103EE3">
      <w:r>
        <w:rPr>
          <w:rFonts w:hint="eastAsia"/>
        </w:rPr>
        <w:t>LVS</w:t>
      </w:r>
      <w:r>
        <w:rPr>
          <w:rFonts w:hint="eastAsia"/>
        </w:rPr>
        <w:t>负载均衡代码平滑上线发布思路</w:t>
      </w:r>
    </w:p>
    <w:p w:rsidR="00103EE3" w:rsidRDefault="00103EE3" w:rsidP="00103EE3">
      <w:r>
        <w:rPr>
          <w:rFonts w:hint="eastAsia"/>
        </w:rPr>
        <w:t>发布代码：</w:t>
      </w:r>
    </w:p>
    <w:p w:rsidR="006940EA" w:rsidRDefault="006940EA" w:rsidP="00103EE3">
      <w:r>
        <w:rPr>
          <w:rFonts w:hint="eastAsia"/>
        </w:rPr>
        <w:t>开发人员本地测试</w:t>
      </w:r>
      <w:r>
        <w:rPr>
          <w:rFonts w:hint="eastAsia"/>
        </w:rPr>
        <w:t>--</w:t>
      </w:r>
      <w:r>
        <w:rPr>
          <w:rFonts w:hint="eastAsia"/>
        </w:rPr>
        <w:t>》办公室内部测试（开发、测试人员）</w:t>
      </w:r>
      <w:r>
        <w:rPr>
          <w:rFonts w:hint="eastAsia"/>
        </w:rPr>
        <w:t>---</w:t>
      </w:r>
      <w:r w:rsidR="003D67F6">
        <w:rPr>
          <w:rFonts w:hint="eastAsia"/>
        </w:rPr>
        <w:t>（配置管理员）</w:t>
      </w:r>
      <w:r w:rsidR="003D67F6">
        <w:rPr>
          <w:rFonts w:hint="eastAsia"/>
        </w:rPr>
        <w:t>--</w:t>
      </w:r>
      <w:r>
        <w:rPr>
          <w:rFonts w:hint="eastAsia"/>
        </w:rPr>
        <w:t>》</w:t>
      </w:r>
      <w:r>
        <w:rPr>
          <w:rFonts w:hint="eastAsia"/>
        </w:rPr>
        <w:t>IDC</w:t>
      </w:r>
      <w:r>
        <w:rPr>
          <w:rFonts w:hint="eastAsia"/>
        </w:rPr>
        <w:t>机房测试环境（测试人员）</w:t>
      </w:r>
      <w:r>
        <w:rPr>
          <w:rFonts w:hint="eastAsia"/>
        </w:rPr>
        <w:t>---</w:t>
      </w:r>
      <w:r>
        <w:rPr>
          <w:rFonts w:hint="eastAsia"/>
        </w:rPr>
        <w:t>》运维上线</w:t>
      </w:r>
    </w:p>
    <w:p w:rsidR="003D67F6" w:rsidRDefault="003D67F6" w:rsidP="00103EE3">
      <w:r>
        <w:rPr>
          <w:rFonts w:hint="eastAsia"/>
        </w:rPr>
        <w:t>----------------</w:t>
      </w:r>
      <w:r>
        <w:rPr>
          <w:rFonts w:hint="eastAsia"/>
        </w:rPr>
        <w:t>》</w:t>
      </w:r>
      <w:r>
        <w:rPr>
          <w:rFonts w:hint="eastAsia"/>
        </w:rPr>
        <w:t>100</w:t>
      </w:r>
      <w:r>
        <w:rPr>
          <w:rFonts w:hint="eastAsia"/>
        </w:rPr>
        <w:t>台</w:t>
      </w:r>
    </w:p>
    <w:p w:rsidR="00971E44" w:rsidRDefault="00971E44" w:rsidP="00103EE3">
      <w:r>
        <w:rPr>
          <w:rFonts w:hint="eastAsia"/>
        </w:rPr>
        <w:t>在后端</w:t>
      </w:r>
      <w:r w:rsidR="005C5E6E">
        <w:rPr>
          <w:rFonts w:hint="eastAsia"/>
        </w:rPr>
        <w:t>RS</w:t>
      </w:r>
      <w:r w:rsidR="005C5E6E">
        <w:rPr>
          <w:rFonts w:hint="eastAsia"/>
        </w:rPr>
        <w:t>流量小的时候，一台台先从</w:t>
      </w:r>
      <w:r w:rsidR="005C5E6E">
        <w:rPr>
          <w:rFonts w:hint="eastAsia"/>
        </w:rPr>
        <w:t>LVS</w:t>
      </w:r>
      <w:r w:rsidR="005C5E6E">
        <w:rPr>
          <w:rFonts w:hint="eastAsia"/>
        </w:rPr>
        <w:t>中去掉</w:t>
      </w:r>
      <w:r w:rsidR="002863DF">
        <w:rPr>
          <w:rFonts w:hint="eastAsia"/>
        </w:rPr>
        <w:t>（先小部分发布观察）</w:t>
      </w:r>
    </w:p>
    <w:p w:rsidR="00F73530" w:rsidRDefault="00F73530" w:rsidP="00103EE3">
      <w:r>
        <w:rPr>
          <w:rFonts w:hint="eastAsia"/>
        </w:rPr>
        <w:lastRenderedPageBreak/>
        <w:t>ipvsadm -d -t VIP:PORT   -r RIP:PORT</w:t>
      </w:r>
    </w:p>
    <w:p w:rsidR="002863DF" w:rsidRDefault="002863DF" w:rsidP="00103EE3">
      <w:r>
        <w:rPr>
          <w:rFonts w:hint="eastAsia"/>
        </w:rPr>
        <w:t>好了的话再加进去</w:t>
      </w:r>
    </w:p>
    <w:p w:rsidR="002863DF" w:rsidRDefault="002863DF" w:rsidP="002863DF">
      <w:r>
        <w:rPr>
          <w:rFonts w:hint="eastAsia"/>
        </w:rPr>
        <w:t>ipvsadm -a -t VIP:PORT   -r RIP:PORT</w:t>
      </w:r>
    </w:p>
    <w:p w:rsidR="002863DF" w:rsidRDefault="00685146" w:rsidP="002A1DFC">
      <w:pPr>
        <w:pStyle w:val="1"/>
      </w:pPr>
      <w:r>
        <w:rPr>
          <w:rFonts w:hint="eastAsia"/>
        </w:rPr>
        <w:t>Memca</w:t>
      </w:r>
      <w:r w:rsidR="006D68EC">
        <w:rPr>
          <w:rFonts w:hint="eastAsia"/>
        </w:rPr>
        <w:t>ch</w:t>
      </w:r>
      <w:r>
        <w:rPr>
          <w:rFonts w:hint="eastAsia"/>
        </w:rPr>
        <w:t>ed</w:t>
      </w:r>
      <w:r w:rsidR="002A1DFC">
        <w:rPr>
          <w:rFonts w:hint="eastAsia"/>
        </w:rPr>
        <w:t>服务</w:t>
      </w:r>
    </w:p>
    <w:p w:rsidR="006D68EC" w:rsidRDefault="006D68EC" w:rsidP="006D68EC">
      <w:pPr>
        <w:pStyle w:val="2"/>
      </w:pPr>
      <w:r>
        <w:rPr>
          <w:rFonts w:hint="eastAsia"/>
        </w:rPr>
        <w:t>Memcached</w:t>
      </w:r>
      <w:r>
        <w:rPr>
          <w:rFonts w:hint="eastAsia"/>
        </w:rPr>
        <w:t>简介</w:t>
      </w:r>
    </w:p>
    <w:p w:rsidR="006D68EC" w:rsidRDefault="00685DE0" w:rsidP="006D68EC">
      <w:r w:rsidRPr="00685DE0">
        <w:rPr>
          <w:rFonts w:hint="eastAsia"/>
        </w:rPr>
        <w:t xml:space="preserve">Memcached </w:t>
      </w:r>
      <w:r w:rsidRPr="00685DE0">
        <w:rPr>
          <w:rFonts w:hint="eastAsia"/>
        </w:rPr>
        <w:t>是一个高性能的分布式内存对象缓存系统，用于动态</w:t>
      </w:r>
      <w:r w:rsidRPr="00685DE0">
        <w:rPr>
          <w:rFonts w:hint="eastAsia"/>
        </w:rPr>
        <w:t>Web</w:t>
      </w:r>
      <w:r w:rsidRPr="00685DE0">
        <w:rPr>
          <w:rFonts w:hint="eastAsia"/>
        </w:rPr>
        <w:t>应用以减轻数据库负载。它通过在内存中缓存数据和对象来减少读取数据库的次数，从而提高动态、数据库驱动网站的速度。</w:t>
      </w:r>
      <w:r w:rsidRPr="00685DE0">
        <w:rPr>
          <w:rFonts w:hint="eastAsia"/>
        </w:rPr>
        <w:t>Memcached</w:t>
      </w:r>
      <w:r w:rsidRPr="00685DE0">
        <w:rPr>
          <w:rFonts w:hint="eastAsia"/>
        </w:rPr>
        <w:t>基于一个存储键</w:t>
      </w:r>
      <w:r w:rsidRPr="00685DE0">
        <w:rPr>
          <w:rFonts w:hint="eastAsia"/>
        </w:rPr>
        <w:t>/</w:t>
      </w:r>
      <w:r w:rsidRPr="00685DE0">
        <w:rPr>
          <w:rFonts w:hint="eastAsia"/>
        </w:rPr>
        <w:t>值对的</w:t>
      </w:r>
      <w:r w:rsidRPr="00685DE0">
        <w:rPr>
          <w:rFonts w:hint="eastAsia"/>
        </w:rPr>
        <w:t>hashmap</w:t>
      </w:r>
      <w:r w:rsidRPr="00685DE0">
        <w:rPr>
          <w:rFonts w:hint="eastAsia"/>
        </w:rPr>
        <w:t>。其守护进程（</w:t>
      </w:r>
      <w:r w:rsidRPr="00685DE0">
        <w:rPr>
          <w:rFonts w:hint="eastAsia"/>
        </w:rPr>
        <w:t xml:space="preserve">daemon </w:t>
      </w:r>
      <w:r w:rsidRPr="00685DE0">
        <w:rPr>
          <w:rFonts w:hint="eastAsia"/>
        </w:rPr>
        <w:t>）是用</w:t>
      </w:r>
      <w:r w:rsidRPr="00685DE0">
        <w:rPr>
          <w:rFonts w:hint="eastAsia"/>
        </w:rPr>
        <w:t>C</w:t>
      </w:r>
      <w:r w:rsidRPr="00685DE0">
        <w:rPr>
          <w:rFonts w:hint="eastAsia"/>
        </w:rPr>
        <w:t>写的，但是客户端可以用任何语言来编写，并通过</w:t>
      </w:r>
      <w:r w:rsidRPr="00685DE0">
        <w:rPr>
          <w:rFonts w:hint="eastAsia"/>
        </w:rPr>
        <w:t>memcached</w:t>
      </w:r>
      <w:r w:rsidRPr="00685DE0">
        <w:rPr>
          <w:rFonts w:hint="eastAsia"/>
        </w:rPr>
        <w:t>协议与守护进程通信。</w:t>
      </w:r>
    </w:p>
    <w:p w:rsidR="009B6E0B" w:rsidRPr="006D68EC" w:rsidRDefault="00736DFD" w:rsidP="006D68EC">
      <w:r>
        <w:rPr>
          <w:rFonts w:hint="eastAsia"/>
        </w:rPr>
        <w:t>在企业应用场景中，</w:t>
      </w:r>
      <w:r>
        <w:rPr>
          <w:rFonts w:hint="eastAsia"/>
        </w:rPr>
        <w:t>memcached</w:t>
      </w:r>
      <w:r>
        <w:rPr>
          <w:rFonts w:hint="eastAsia"/>
        </w:rPr>
        <w:t>常用于数据库缓存，也经常作为集群架构节点服务器之间</w:t>
      </w:r>
      <w:r>
        <w:rPr>
          <w:rFonts w:hint="eastAsia"/>
        </w:rPr>
        <w:t>session</w:t>
      </w:r>
      <w:r>
        <w:rPr>
          <w:rFonts w:hint="eastAsia"/>
        </w:rPr>
        <w:t>数据共享的存储</w:t>
      </w:r>
      <w:r w:rsidR="00945093">
        <w:rPr>
          <w:rFonts w:hint="eastAsia"/>
        </w:rPr>
        <w:t>。</w:t>
      </w:r>
    </w:p>
    <w:p w:rsidR="002A1DFC" w:rsidRDefault="0050034A" w:rsidP="002A1DFC">
      <w:r>
        <w:rPr>
          <w:noProof/>
        </w:rPr>
        <w:drawing>
          <wp:inline distT="0" distB="0" distL="0" distR="0" wp14:anchorId="79B42825" wp14:editId="1A798784">
            <wp:extent cx="5486400" cy="27863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786380"/>
                    </a:xfrm>
                    <a:prstGeom prst="rect">
                      <a:avLst/>
                    </a:prstGeom>
                  </pic:spPr>
                </pic:pic>
              </a:graphicData>
            </a:graphic>
          </wp:inline>
        </w:drawing>
      </w:r>
    </w:p>
    <w:p w:rsidR="0050034A" w:rsidRDefault="0050034A" w:rsidP="002A1DFC"/>
    <w:p w:rsidR="0050034A" w:rsidRDefault="002E353D" w:rsidP="002A1DFC">
      <w:r>
        <w:rPr>
          <w:rFonts w:hint="eastAsia"/>
        </w:rPr>
        <w:t>企业案例，数据库负载很高，通过查看</w:t>
      </w:r>
      <w:r>
        <w:rPr>
          <w:rFonts w:hint="eastAsia"/>
        </w:rPr>
        <w:t xml:space="preserve"> </w:t>
      </w:r>
      <w:r w:rsidRPr="002E353D">
        <w:t>show full processlist</w:t>
      </w:r>
      <w:r>
        <w:rPr>
          <w:rFonts w:hint="eastAsia"/>
        </w:rPr>
        <w:t>。</w:t>
      </w:r>
    </w:p>
    <w:p w:rsidR="003F612A" w:rsidRDefault="00520991" w:rsidP="002A1DFC">
      <w:r>
        <w:rPr>
          <w:noProof/>
        </w:rPr>
        <w:lastRenderedPageBreak/>
        <w:drawing>
          <wp:inline distT="0" distB="0" distL="0" distR="0" wp14:anchorId="63D6DE00" wp14:editId="00239BB6">
            <wp:extent cx="5486400" cy="31832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3183255"/>
                    </a:xfrm>
                    <a:prstGeom prst="rect">
                      <a:avLst/>
                    </a:prstGeom>
                  </pic:spPr>
                </pic:pic>
              </a:graphicData>
            </a:graphic>
          </wp:inline>
        </w:drawing>
      </w:r>
    </w:p>
    <w:p w:rsidR="00520991" w:rsidRDefault="003D7353" w:rsidP="003D7353">
      <w:pPr>
        <w:pStyle w:val="2"/>
      </w:pPr>
      <w:r>
        <w:t>memcached</w:t>
      </w:r>
      <w:r>
        <w:t>特性</w:t>
      </w:r>
    </w:p>
    <w:p w:rsidR="003D7353" w:rsidRDefault="003D7353" w:rsidP="003D7353">
      <w:r>
        <w:rPr>
          <w:rFonts w:hint="eastAsia"/>
        </w:rPr>
        <w:t>协议简单：使用的是基于文本行的协议，能通过</w:t>
      </w:r>
      <w:r>
        <w:rPr>
          <w:rFonts w:hint="eastAsia"/>
        </w:rPr>
        <w:t>telnet</w:t>
      </w:r>
      <w:r>
        <w:rPr>
          <w:rFonts w:hint="eastAsia"/>
        </w:rPr>
        <w:t>操作</w:t>
      </w:r>
      <w:r>
        <w:rPr>
          <w:rFonts w:hint="eastAsia"/>
        </w:rPr>
        <w:t>memcached</w:t>
      </w:r>
      <w:r>
        <w:rPr>
          <w:rFonts w:hint="eastAsia"/>
        </w:rPr>
        <w:t>服务存储数据。</w:t>
      </w:r>
    </w:p>
    <w:p w:rsidR="003D7353" w:rsidRDefault="003C5B9F" w:rsidP="003D7353">
      <w:r>
        <w:rPr>
          <w:rFonts w:hint="eastAsia"/>
        </w:rPr>
        <w:t>基于</w:t>
      </w:r>
      <w:r>
        <w:rPr>
          <w:rFonts w:hint="eastAsia"/>
        </w:rPr>
        <w:t>libevent</w:t>
      </w:r>
      <w:r>
        <w:rPr>
          <w:rFonts w:hint="eastAsia"/>
        </w:rPr>
        <w:t>的事件处理</w:t>
      </w:r>
    </w:p>
    <w:p w:rsidR="003C5B9F" w:rsidRDefault="003C5B9F" w:rsidP="003D7353">
      <w:r>
        <w:rPr>
          <w:rFonts w:hint="eastAsia"/>
        </w:rPr>
        <w:t>内置的内存管理方式</w:t>
      </w:r>
    </w:p>
    <w:p w:rsidR="003C5B9F" w:rsidRDefault="001D2114" w:rsidP="003D7353">
      <w:r>
        <w:rPr>
          <w:noProof/>
        </w:rPr>
        <w:drawing>
          <wp:inline distT="0" distB="0" distL="0" distR="0" wp14:anchorId="31971C9E" wp14:editId="7DEB2CB0">
            <wp:extent cx="5486400" cy="142621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1426210"/>
                    </a:xfrm>
                    <a:prstGeom prst="rect">
                      <a:avLst/>
                    </a:prstGeom>
                  </pic:spPr>
                </pic:pic>
              </a:graphicData>
            </a:graphic>
          </wp:inline>
        </w:drawing>
      </w:r>
    </w:p>
    <w:p w:rsidR="001D2114" w:rsidRDefault="00E5492C" w:rsidP="003D7353">
      <w:r>
        <w:rPr>
          <w:rFonts w:hint="eastAsia"/>
        </w:rPr>
        <w:t>互不通信的</w:t>
      </w:r>
      <w:r>
        <w:rPr>
          <w:rFonts w:hint="eastAsia"/>
        </w:rPr>
        <w:t>memcached</w:t>
      </w:r>
      <w:r>
        <w:rPr>
          <w:rFonts w:hint="eastAsia"/>
        </w:rPr>
        <w:t>之间具有分布特征</w:t>
      </w:r>
    </w:p>
    <w:p w:rsidR="00E5492C" w:rsidRDefault="00E5492C" w:rsidP="003D7353">
      <w:r>
        <w:rPr>
          <w:noProof/>
        </w:rPr>
        <w:drawing>
          <wp:inline distT="0" distB="0" distL="0" distR="0" wp14:anchorId="0305F7BB" wp14:editId="2284FFA6">
            <wp:extent cx="5486400" cy="41783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12032"/>
                    <a:stretch/>
                  </pic:blipFill>
                  <pic:spPr bwMode="auto">
                    <a:xfrm>
                      <a:off x="0" y="0"/>
                      <a:ext cx="5486400" cy="417830"/>
                    </a:xfrm>
                    <a:prstGeom prst="rect">
                      <a:avLst/>
                    </a:prstGeom>
                    <a:ln>
                      <a:noFill/>
                    </a:ln>
                    <a:extLst>
                      <a:ext uri="{53640926-AAD7-44D8-BBD7-CCE9431645EC}">
                        <a14:shadowObscured xmlns:a14="http://schemas.microsoft.com/office/drawing/2010/main"/>
                      </a:ext>
                    </a:extLst>
                  </pic:spPr>
                </pic:pic>
              </a:graphicData>
            </a:graphic>
          </wp:inline>
        </w:drawing>
      </w:r>
    </w:p>
    <w:p w:rsidR="00E5492C" w:rsidRDefault="00060CF7" w:rsidP="00060CF7">
      <w:pPr>
        <w:pStyle w:val="2"/>
      </w:pPr>
      <w:r>
        <w:lastRenderedPageBreak/>
        <w:t>memcached</w:t>
      </w:r>
      <w:r>
        <w:t>软件工作原理</w:t>
      </w:r>
    </w:p>
    <w:p w:rsidR="00060CF7" w:rsidRDefault="00060CF7" w:rsidP="00060CF7">
      <w:r>
        <w:rPr>
          <w:noProof/>
        </w:rPr>
        <w:drawing>
          <wp:inline distT="0" distB="0" distL="0" distR="0" wp14:anchorId="63BAAFD9" wp14:editId="3DD0F8A0">
            <wp:extent cx="5486400" cy="2336165"/>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336165"/>
                    </a:xfrm>
                    <a:prstGeom prst="rect">
                      <a:avLst/>
                    </a:prstGeom>
                  </pic:spPr>
                </pic:pic>
              </a:graphicData>
            </a:graphic>
          </wp:inline>
        </w:drawing>
      </w:r>
    </w:p>
    <w:p w:rsidR="00060CF7" w:rsidRDefault="00953C7A" w:rsidP="00060CF7">
      <w:r>
        <w:rPr>
          <w:noProof/>
        </w:rPr>
        <w:drawing>
          <wp:inline distT="0" distB="0" distL="0" distR="0" wp14:anchorId="528E2549" wp14:editId="59EEBB59">
            <wp:extent cx="5486400" cy="17189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718945"/>
                    </a:xfrm>
                    <a:prstGeom prst="rect">
                      <a:avLst/>
                    </a:prstGeom>
                  </pic:spPr>
                </pic:pic>
              </a:graphicData>
            </a:graphic>
          </wp:inline>
        </w:drawing>
      </w:r>
    </w:p>
    <w:p w:rsidR="00953C7A" w:rsidRDefault="00665C51" w:rsidP="00665C51">
      <w:pPr>
        <w:pStyle w:val="2"/>
      </w:pPr>
      <w:r>
        <w:rPr>
          <w:rFonts w:hint="eastAsia"/>
        </w:rPr>
        <w:t>内存管理机制</w:t>
      </w:r>
    </w:p>
    <w:p w:rsidR="00F22A62" w:rsidRDefault="00F22A62" w:rsidP="00665C51">
      <w:pPr>
        <w:rPr>
          <w:noProof/>
        </w:rPr>
      </w:pPr>
    </w:p>
    <w:p w:rsidR="00F22A62" w:rsidRDefault="00F22A62" w:rsidP="00665C51">
      <w:pPr>
        <w:rPr>
          <w:noProof/>
        </w:rPr>
      </w:pPr>
    </w:p>
    <w:p w:rsidR="00665C51" w:rsidRDefault="00F22A62" w:rsidP="00665C51">
      <w:r>
        <w:rPr>
          <w:noProof/>
        </w:rPr>
        <w:drawing>
          <wp:inline distT="0" distB="0" distL="0" distR="0" wp14:anchorId="0CCE7780" wp14:editId="77068A46">
            <wp:extent cx="5486400" cy="28422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842260"/>
                    </a:xfrm>
                    <a:prstGeom prst="rect">
                      <a:avLst/>
                    </a:prstGeom>
                  </pic:spPr>
                </pic:pic>
              </a:graphicData>
            </a:graphic>
          </wp:inline>
        </w:drawing>
      </w:r>
    </w:p>
    <w:p w:rsidR="00F22A62" w:rsidRDefault="00F22A62" w:rsidP="00665C51"/>
    <w:p w:rsidR="00F22A62" w:rsidRDefault="00E430FE" w:rsidP="00E430FE">
      <w:pPr>
        <w:pStyle w:val="2"/>
      </w:pPr>
      <w:r>
        <w:rPr>
          <w:rFonts w:hint="eastAsia"/>
        </w:rPr>
        <w:t>memecached</w:t>
      </w:r>
      <w:r>
        <w:rPr>
          <w:rFonts w:hint="eastAsia"/>
        </w:rPr>
        <w:t>的删除机制</w:t>
      </w:r>
    </w:p>
    <w:p w:rsidR="00E430FE" w:rsidRDefault="00E430FE" w:rsidP="00E430FE">
      <w:r>
        <w:rPr>
          <w:noProof/>
        </w:rPr>
        <w:drawing>
          <wp:inline distT="0" distB="0" distL="0" distR="0" wp14:anchorId="074F7EBD" wp14:editId="7D1F8579">
            <wp:extent cx="5486400" cy="21348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134870"/>
                    </a:xfrm>
                    <a:prstGeom prst="rect">
                      <a:avLst/>
                    </a:prstGeom>
                  </pic:spPr>
                </pic:pic>
              </a:graphicData>
            </a:graphic>
          </wp:inline>
        </w:drawing>
      </w:r>
    </w:p>
    <w:p w:rsidR="00E430FE" w:rsidRDefault="00056249" w:rsidP="00056249">
      <w:pPr>
        <w:pStyle w:val="2"/>
      </w:pPr>
      <w:r>
        <w:rPr>
          <w:rFonts w:hint="eastAsia"/>
        </w:rPr>
        <w:t>memcached</w:t>
      </w:r>
      <w:r>
        <w:rPr>
          <w:rFonts w:hint="eastAsia"/>
        </w:rPr>
        <w:t>安装</w:t>
      </w:r>
    </w:p>
    <w:p w:rsidR="00056249" w:rsidRDefault="00056249" w:rsidP="00056249">
      <w:r>
        <w:rPr>
          <w:rFonts w:hint="eastAsia"/>
        </w:rPr>
        <w:t>memcached</w:t>
      </w:r>
      <w:r>
        <w:rPr>
          <w:rFonts w:hint="eastAsia"/>
        </w:rPr>
        <w:t>下载地址：</w:t>
      </w:r>
      <w:r w:rsidR="002C356F" w:rsidRPr="002C356F">
        <w:t>http://memcached.org/</w:t>
      </w:r>
    </w:p>
    <w:p w:rsidR="00056249" w:rsidRDefault="00056249" w:rsidP="00056249">
      <w:r>
        <w:rPr>
          <w:rFonts w:hint="eastAsia"/>
        </w:rPr>
        <w:t>libevent</w:t>
      </w:r>
      <w:r>
        <w:rPr>
          <w:rFonts w:hint="eastAsia"/>
        </w:rPr>
        <w:t>下载地址：</w:t>
      </w:r>
      <w:r w:rsidR="00DC23F3" w:rsidRPr="00DC23F3">
        <w:t>https://www.monkey.org/~provos/libevent/</w:t>
      </w:r>
    </w:p>
    <w:p w:rsidR="00056249" w:rsidRPr="00056249" w:rsidRDefault="00056249" w:rsidP="00056249">
      <w:r>
        <w:rPr>
          <w:rFonts w:hint="eastAsia"/>
        </w:rPr>
        <w:t>安装</w:t>
      </w:r>
      <w:r>
        <w:rPr>
          <w:rFonts w:hint="eastAsia"/>
        </w:rPr>
        <w:t>memcached</w:t>
      </w:r>
      <w:r>
        <w:rPr>
          <w:rFonts w:hint="eastAsia"/>
        </w:rPr>
        <w:t>前需要先安装</w:t>
      </w:r>
      <w:r>
        <w:rPr>
          <w:rFonts w:hint="eastAsia"/>
        </w:rPr>
        <w:t>libevent</w:t>
      </w:r>
      <w:r>
        <w:rPr>
          <w:rFonts w:hint="eastAsia"/>
        </w:rPr>
        <w:t>。</w:t>
      </w:r>
    </w:p>
    <w:p w:rsidR="00E430FE" w:rsidRDefault="00917679" w:rsidP="00E430FE">
      <w:r>
        <w:rPr>
          <w:rFonts w:hint="eastAsia"/>
        </w:rPr>
        <w:t>下载</w:t>
      </w:r>
      <w:r>
        <w:rPr>
          <w:rFonts w:hint="eastAsia"/>
        </w:rPr>
        <w:t>memcached</w:t>
      </w:r>
      <w:r>
        <w:rPr>
          <w:rFonts w:hint="eastAsia"/>
        </w:rPr>
        <w:t>：</w:t>
      </w:r>
    </w:p>
    <w:p w:rsidR="00917679" w:rsidRDefault="00917679" w:rsidP="00E430FE">
      <w:r w:rsidRPr="00917679">
        <w:t xml:space="preserve">wget </w:t>
      </w:r>
      <w:hyperlink r:id="rId66" w:history="1">
        <w:r w:rsidRPr="00EC06B1">
          <w:rPr>
            <w:rStyle w:val="a7"/>
          </w:rPr>
          <w:t>http://www.memcached.org/files/memcached-1.5.10.tar.gz</w:t>
        </w:r>
      </w:hyperlink>
    </w:p>
    <w:p w:rsidR="00917679" w:rsidRDefault="00917679" w:rsidP="00E430FE">
      <w:r w:rsidRPr="00917679">
        <w:t>tar -xvf memcached-1.5.10.tar.gz</w:t>
      </w:r>
    </w:p>
    <w:p w:rsidR="00917679" w:rsidRDefault="00D52131" w:rsidP="00E430FE">
      <w:r>
        <w:rPr>
          <w:rFonts w:hint="eastAsia"/>
        </w:rPr>
        <w:t xml:space="preserve">cd </w:t>
      </w:r>
      <w:r w:rsidRPr="00D52131">
        <w:t>memcached-1.5.10</w:t>
      </w:r>
    </w:p>
    <w:p w:rsidR="00D52131" w:rsidRDefault="00D52131" w:rsidP="00E430FE">
      <w:r>
        <w:rPr>
          <w:rFonts w:hint="eastAsia"/>
        </w:rPr>
        <w:t>./configure</w:t>
      </w:r>
    </w:p>
    <w:p w:rsidR="00D72328" w:rsidRDefault="00D72328" w:rsidP="00E430FE">
      <w:r w:rsidRPr="00D72328">
        <w:rPr>
          <w:rFonts w:hint="eastAsia"/>
        </w:rPr>
        <w:t>编译</w:t>
      </w:r>
      <w:r w:rsidRPr="00D72328">
        <w:rPr>
          <w:rFonts w:hint="eastAsia"/>
        </w:rPr>
        <w:t>memcached</w:t>
      </w:r>
      <w:r w:rsidRPr="00D72328">
        <w:rPr>
          <w:rFonts w:hint="eastAsia"/>
        </w:rPr>
        <w:t>报错</w:t>
      </w:r>
      <w:r w:rsidRPr="00D72328">
        <w:rPr>
          <w:rFonts w:hint="eastAsia"/>
        </w:rPr>
        <w:t>configure: error: libevent is required.</w:t>
      </w:r>
    </w:p>
    <w:p w:rsidR="00D72328" w:rsidRDefault="00D72328" w:rsidP="00E430FE">
      <w:r>
        <w:rPr>
          <w:rFonts w:hint="eastAsia"/>
        </w:rPr>
        <w:t>安装</w:t>
      </w:r>
      <w:r w:rsidRPr="00D72328">
        <w:t>yum install libevent-devel</w:t>
      </w:r>
    </w:p>
    <w:p w:rsidR="00D52131" w:rsidRDefault="00D52131" w:rsidP="00E430FE">
      <w:r>
        <w:rPr>
          <w:rFonts w:hint="eastAsia"/>
        </w:rPr>
        <w:t>make</w:t>
      </w:r>
    </w:p>
    <w:p w:rsidR="00D52131" w:rsidRDefault="00D52131" w:rsidP="00E430FE">
      <w:r>
        <w:rPr>
          <w:rFonts w:hint="eastAsia"/>
        </w:rPr>
        <w:t>make install</w:t>
      </w:r>
    </w:p>
    <w:p w:rsidR="00D52131" w:rsidRDefault="009D5455" w:rsidP="009D5455">
      <w:pPr>
        <w:pStyle w:val="2"/>
      </w:pPr>
      <w:r>
        <w:rPr>
          <w:rFonts w:hint="eastAsia"/>
        </w:rPr>
        <w:t>memcached</w:t>
      </w:r>
      <w:r>
        <w:rPr>
          <w:rFonts w:hint="eastAsia"/>
        </w:rPr>
        <w:t>配置启动</w:t>
      </w:r>
    </w:p>
    <w:p w:rsidR="009D5455" w:rsidRDefault="009D5455" w:rsidP="009D5455">
      <w:r w:rsidRPr="009D5455">
        <w:t>echo "/usr/local/lib"&gt;&gt;/etc/ld.so.conf</w:t>
      </w:r>
    </w:p>
    <w:p w:rsidR="009D5455" w:rsidRDefault="001C3DE5" w:rsidP="009D5455">
      <w:r w:rsidRPr="001C3DE5">
        <w:t>ldconfig</w:t>
      </w:r>
    </w:p>
    <w:p w:rsidR="001C3DE5" w:rsidRDefault="001C3DE5" w:rsidP="001C3DE5">
      <w:r>
        <w:t>[root@tuwei-blog memcached-1.5.10]# which memcached</w:t>
      </w:r>
    </w:p>
    <w:p w:rsidR="001C3DE5" w:rsidRDefault="001C3DE5" w:rsidP="001C3DE5">
      <w:r>
        <w:lastRenderedPageBreak/>
        <w:t>/usr/local/bin/memcached</w:t>
      </w:r>
    </w:p>
    <w:p w:rsidR="001C3DE5" w:rsidRDefault="001C3DE5" w:rsidP="001C3DE5">
      <w:r>
        <w:t>[root@tuwei-blog memcached-1.5.10]# /usr/local/bin/memcached -h</w:t>
      </w:r>
      <w:r>
        <w:rPr>
          <w:rFonts w:hint="eastAsia"/>
        </w:rPr>
        <w:t xml:space="preserve"> --</w:t>
      </w:r>
      <w:r>
        <w:rPr>
          <w:rFonts w:hint="eastAsia"/>
        </w:rPr>
        <w:t>查看帮助</w:t>
      </w:r>
    </w:p>
    <w:p w:rsidR="00C144C1" w:rsidRDefault="00C144C1" w:rsidP="001C3DE5">
      <w:r>
        <w:rPr>
          <w:noProof/>
        </w:rPr>
        <w:drawing>
          <wp:inline distT="0" distB="0" distL="0" distR="0" wp14:anchorId="232688F3" wp14:editId="30847272">
            <wp:extent cx="5486400" cy="220535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2205355"/>
                    </a:xfrm>
                    <a:prstGeom prst="rect">
                      <a:avLst/>
                    </a:prstGeom>
                  </pic:spPr>
                </pic:pic>
              </a:graphicData>
            </a:graphic>
          </wp:inline>
        </w:drawing>
      </w:r>
    </w:p>
    <w:p w:rsidR="00C144C1" w:rsidRDefault="00C144C1" w:rsidP="001C3DE5">
      <w:r>
        <w:rPr>
          <w:rFonts w:hint="eastAsia"/>
        </w:rPr>
        <w:t>启动</w:t>
      </w:r>
      <w:r>
        <w:rPr>
          <w:rFonts w:hint="eastAsia"/>
        </w:rPr>
        <w:t>memcached</w:t>
      </w:r>
      <w:r>
        <w:rPr>
          <w:rFonts w:hint="eastAsia"/>
        </w:rPr>
        <w:t>服务</w:t>
      </w:r>
    </w:p>
    <w:p w:rsidR="00C144C1" w:rsidRDefault="00C144C1" w:rsidP="00C144C1">
      <w:r>
        <w:t>[root@tuwei-blog memcached-1.5.10]# memcached -p 11211  -u root -m 16m -c 10240 -d</w:t>
      </w:r>
    </w:p>
    <w:p w:rsidR="00C144C1" w:rsidRDefault="00C144C1" w:rsidP="00C144C1">
      <w:r>
        <w:t>[root@tuwei-blog memcached-1.5.10]# lsof -i:11211</w:t>
      </w:r>
    </w:p>
    <w:p w:rsidR="00C144C1" w:rsidRDefault="00C144C1" w:rsidP="00C144C1">
      <w:r>
        <w:t>COMMAND    PID USER   FD   TYPE DEVICE SIZE/OFF NODE NAME</w:t>
      </w:r>
    </w:p>
    <w:p w:rsidR="00C144C1" w:rsidRDefault="00C144C1" w:rsidP="00C144C1">
      <w:r>
        <w:t>memcached 3512 root   26u  IPv4  25598      0t0  TCP *:memcache (LISTEN)</w:t>
      </w:r>
    </w:p>
    <w:p w:rsidR="00A2392E" w:rsidRDefault="00A2392E" w:rsidP="00C144C1"/>
    <w:p w:rsidR="00A2392E" w:rsidRDefault="00A2392E" w:rsidP="00C144C1"/>
    <w:p w:rsidR="00C144C1" w:rsidRDefault="00C144C1" w:rsidP="00C144C1">
      <w:r>
        <w:t>memcached 3512 root   27u  IPv6  25599      0t0  TCP *:memcache (LISTEN)</w:t>
      </w:r>
    </w:p>
    <w:p w:rsidR="00A2392E" w:rsidRDefault="00A2392E" w:rsidP="00C144C1"/>
    <w:p w:rsidR="00A2392E" w:rsidRDefault="00CD6A2D" w:rsidP="00C144C1">
      <w:r>
        <w:rPr>
          <w:rFonts w:hint="eastAsia"/>
        </w:rPr>
        <w:t>把</w:t>
      </w:r>
      <w:r>
        <w:rPr>
          <w:rFonts w:hint="eastAsia"/>
        </w:rPr>
        <w:t>memcached</w:t>
      </w:r>
      <w:r>
        <w:rPr>
          <w:rFonts w:hint="eastAsia"/>
        </w:rPr>
        <w:t>启动命令放入</w:t>
      </w:r>
      <w:r>
        <w:rPr>
          <w:rFonts w:hint="eastAsia"/>
        </w:rPr>
        <w:t>/etc/rc.local</w:t>
      </w:r>
      <w:r>
        <w:rPr>
          <w:rFonts w:hint="eastAsia"/>
        </w:rPr>
        <w:t>中。</w:t>
      </w:r>
    </w:p>
    <w:p w:rsidR="00CD6A2D" w:rsidRDefault="002C0A6B" w:rsidP="002C0A6B">
      <w:pPr>
        <w:pStyle w:val="2"/>
      </w:pPr>
      <w:r>
        <w:rPr>
          <w:rFonts w:hint="eastAsia"/>
        </w:rPr>
        <w:t>写入数据检查结果</w:t>
      </w:r>
    </w:p>
    <w:p w:rsidR="002C0A6B" w:rsidRDefault="002C0A6B" w:rsidP="00D120F5">
      <w:pPr>
        <w:pStyle w:val="3"/>
      </w:pPr>
      <w:r>
        <w:rPr>
          <w:rFonts w:hint="eastAsia"/>
        </w:rPr>
        <w:t>通过</w:t>
      </w:r>
      <w:r>
        <w:rPr>
          <w:rFonts w:hint="eastAsia"/>
        </w:rPr>
        <w:t>nc</w:t>
      </w:r>
      <w:r>
        <w:rPr>
          <w:rFonts w:hint="eastAsia"/>
        </w:rPr>
        <w:t>写入</w:t>
      </w:r>
    </w:p>
    <w:p w:rsidR="00F45067" w:rsidRDefault="00F45067" w:rsidP="00F45067">
      <w:r>
        <w:t xml:space="preserve">[root@tuwei-blog ~]# printf  "set key002 0 0 </w:t>
      </w:r>
      <w:r w:rsidRPr="00113FEE">
        <w:rPr>
          <w:highlight w:val="yellow"/>
        </w:rPr>
        <w:t>10</w:t>
      </w:r>
      <w:r>
        <w:t>\r\n</w:t>
      </w:r>
      <w:r w:rsidRPr="00113FEE">
        <w:rPr>
          <w:highlight w:val="yellow"/>
        </w:rPr>
        <w:t>tuwei12345</w:t>
      </w:r>
      <w:r>
        <w:t>\r\n"|nc 127.0.0.1 11211</w:t>
      </w:r>
    </w:p>
    <w:p w:rsidR="00F45067" w:rsidRDefault="00F45067" w:rsidP="00F45067">
      <w:r>
        <w:lastRenderedPageBreak/>
        <w:t>STORED</w:t>
      </w:r>
    </w:p>
    <w:p w:rsidR="00113FEE" w:rsidRDefault="00113FEE" w:rsidP="00F45067">
      <w:r>
        <w:rPr>
          <w:rFonts w:hint="eastAsia"/>
        </w:rPr>
        <w:t>注意：命令的字节数要和后面的字符数一样，否则无法存储</w:t>
      </w:r>
    </w:p>
    <w:p w:rsidR="00F45067" w:rsidRDefault="00F45067" w:rsidP="00F45067">
      <w:r>
        <w:t>[root@tuwei-blog ~]# printf  "get key002\r\n"|nc 127.0.0.1 11211</w:t>
      </w:r>
    </w:p>
    <w:p w:rsidR="00F45067" w:rsidRDefault="00F45067" w:rsidP="00F45067">
      <w:r>
        <w:t>VALUE key002 0 10</w:t>
      </w:r>
    </w:p>
    <w:p w:rsidR="00F45067" w:rsidRDefault="00F45067" w:rsidP="00F45067">
      <w:r>
        <w:t>tuwei12345</w:t>
      </w:r>
    </w:p>
    <w:p w:rsidR="002C0A6B" w:rsidRDefault="00F45067" w:rsidP="00F45067">
      <w:r>
        <w:t>END</w:t>
      </w:r>
    </w:p>
    <w:p w:rsidR="00113FEE" w:rsidRDefault="00381F30" w:rsidP="00F45067">
      <w:r>
        <w:rPr>
          <w:rFonts w:hint="eastAsia"/>
        </w:rPr>
        <w:t>删除数据</w:t>
      </w:r>
      <w:r>
        <w:rPr>
          <w:rFonts w:hint="eastAsia"/>
        </w:rPr>
        <w:t>---</w:t>
      </w:r>
      <w:r>
        <w:rPr>
          <w:rFonts w:hint="eastAsia"/>
        </w:rPr>
        <w:t>删除</w:t>
      </w:r>
      <w:r>
        <w:rPr>
          <w:rFonts w:hint="eastAsia"/>
        </w:rPr>
        <w:t>key</w:t>
      </w:r>
      <w:r>
        <w:rPr>
          <w:rFonts w:hint="eastAsia"/>
        </w:rPr>
        <w:t>就可以了</w:t>
      </w:r>
    </w:p>
    <w:p w:rsidR="00381F30" w:rsidRDefault="00381F30" w:rsidP="00381F30">
      <w:r>
        <w:t>[root@tuwei-blog ~]# printf  "delete  key002\r\n"|nc 127.0.0.1 11211</w:t>
      </w:r>
    </w:p>
    <w:p w:rsidR="00381F30" w:rsidRDefault="00381F30" w:rsidP="00381F30">
      <w:r>
        <w:t>DELETED</w:t>
      </w:r>
    </w:p>
    <w:p w:rsidR="00381F30" w:rsidRDefault="00D120F5" w:rsidP="00D120F5">
      <w:pPr>
        <w:pStyle w:val="3"/>
      </w:pPr>
      <w:r>
        <w:rPr>
          <w:rFonts w:hint="eastAsia"/>
        </w:rPr>
        <w:t>通过</w:t>
      </w:r>
      <w:r>
        <w:rPr>
          <w:rFonts w:hint="eastAsia"/>
        </w:rPr>
        <w:t>telnet</w:t>
      </w:r>
      <w:r>
        <w:rPr>
          <w:rFonts w:hint="eastAsia"/>
        </w:rPr>
        <w:t>写入</w:t>
      </w:r>
    </w:p>
    <w:p w:rsidR="0030115B" w:rsidRPr="0030115B" w:rsidRDefault="0030115B" w:rsidP="0030115B"/>
    <w:p w:rsidR="00D120F5" w:rsidRPr="00D120F5" w:rsidRDefault="00D120F5" w:rsidP="00D120F5"/>
    <w:p w:rsidR="00381F30" w:rsidRDefault="00381F30" w:rsidP="00381F30"/>
    <w:p w:rsidR="00121883" w:rsidRDefault="00121883" w:rsidP="00121883">
      <w:pPr>
        <w:pStyle w:val="2"/>
      </w:pPr>
      <w:r>
        <w:t>memcached</w:t>
      </w:r>
      <w:r>
        <w:t>关闭</w:t>
      </w:r>
    </w:p>
    <w:p w:rsidR="00121883" w:rsidRDefault="00121883" w:rsidP="00121883"/>
    <w:p w:rsidR="00121883" w:rsidRDefault="00121883" w:rsidP="00121883"/>
    <w:p w:rsidR="00121883" w:rsidRDefault="00121883" w:rsidP="00121883">
      <w:r>
        <w:rPr>
          <w:rFonts w:hint="eastAsia"/>
        </w:rPr>
        <w:t>数据不太重要</w:t>
      </w:r>
      <w:r>
        <w:rPr>
          <w:rFonts w:hint="eastAsia"/>
        </w:rPr>
        <w:t xml:space="preserve"> </w:t>
      </w:r>
      <w:r>
        <w:rPr>
          <w:rFonts w:hint="eastAsia"/>
        </w:rPr>
        <w:t>直接杀掉</w:t>
      </w:r>
      <w:r>
        <w:rPr>
          <w:rFonts w:hint="eastAsia"/>
        </w:rPr>
        <w:t>memcached</w:t>
      </w:r>
      <w:r>
        <w:rPr>
          <w:rFonts w:hint="eastAsia"/>
        </w:rPr>
        <w:t>服务</w:t>
      </w:r>
      <w:r w:rsidR="00AA3BD2">
        <w:rPr>
          <w:rFonts w:hint="eastAsia"/>
        </w:rPr>
        <w:t>：</w:t>
      </w:r>
      <w:r w:rsidR="00AA3BD2" w:rsidRPr="00AA3BD2">
        <w:t>pkill memcached</w:t>
      </w:r>
    </w:p>
    <w:p w:rsidR="00AA3BD2" w:rsidRDefault="00AA3BD2" w:rsidP="00121883">
      <w:r>
        <w:rPr>
          <w:rFonts w:hint="eastAsia"/>
        </w:rPr>
        <w:t>如果实例较多，在服务启动时指定</w:t>
      </w:r>
      <w:r>
        <w:rPr>
          <w:rFonts w:hint="eastAsia"/>
        </w:rPr>
        <w:t>pid</w:t>
      </w:r>
      <w:r>
        <w:rPr>
          <w:rFonts w:hint="eastAsia"/>
        </w:rPr>
        <w:t>号</w:t>
      </w:r>
    </w:p>
    <w:p w:rsidR="00AA3BD2" w:rsidRDefault="00AA3BD2" w:rsidP="00121883">
      <w:r w:rsidRPr="00AA3BD2">
        <w:t>memcached -p 11211  -u root -m 16m -c 10240 -d</w:t>
      </w:r>
      <w:r>
        <w:rPr>
          <w:rFonts w:hint="eastAsia"/>
        </w:rPr>
        <w:t xml:space="preserve"> -P /var/run/11211.pid</w:t>
      </w:r>
    </w:p>
    <w:p w:rsidR="00BE1B42" w:rsidRPr="00121883" w:rsidRDefault="00BE1B42" w:rsidP="00121883">
      <w:r>
        <w:rPr>
          <w:rFonts w:hint="eastAsia"/>
        </w:rPr>
        <w:t>关闭</w:t>
      </w:r>
      <w:r>
        <w:rPr>
          <w:rFonts w:hint="eastAsia"/>
        </w:rPr>
        <w:t xml:space="preserve">memcached  </w:t>
      </w:r>
      <w:r w:rsidRPr="00BE1B42">
        <w:t>kill `cat /var/run/11211.pid`</w:t>
      </w:r>
    </w:p>
    <w:p w:rsidR="00E430FE" w:rsidRDefault="00B6142C" w:rsidP="00EB5F90">
      <w:pPr>
        <w:pStyle w:val="2"/>
      </w:pPr>
      <w:r>
        <w:t>memcached</w:t>
      </w:r>
      <w:r>
        <w:t>用于会话共享</w:t>
      </w:r>
    </w:p>
    <w:p w:rsidR="00B6142C" w:rsidRDefault="00B6142C" w:rsidP="00E430FE">
      <w:r>
        <w:rPr>
          <w:rFonts w:hint="eastAsia"/>
        </w:rPr>
        <w:t>服务端开启一个</w:t>
      </w:r>
      <w:r>
        <w:rPr>
          <w:rFonts w:hint="eastAsia"/>
        </w:rPr>
        <w:t>memcached</w:t>
      </w:r>
      <w:r>
        <w:rPr>
          <w:rFonts w:hint="eastAsia"/>
        </w:rPr>
        <w:t>实例</w:t>
      </w:r>
    </w:p>
    <w:p w:rsidR="00B6142C" w:rsidRDefault="00B6142C" w:rsidP="00E430FE">
      <w:r>
        <w:rPr>
          <w:rFonts w:hint="eastAsia"/>
        </w:rPr>
        <w:t>web</w:t>
      </w:r>
      <w:r>
        <w:rPr>
          <w:rFonts w:hint="eastAsia"/>
        </w:rPr>
        <w:t>服务器安装</w:t>
      </w:r>
      <w:r>
        <w:rPr>
          <w:rFonts w:hint="eastAsia"/>
        </w:rPr>
        <w:t>memcached</w:t>
      </w:r>
      <w:r>
        <w:rPr>
          <w:rFonts w:hint="eastAsia"/>
        </w:rPr>
        <w:t>客户端，在</w:t>
      </w:r>
      <w:r>
        <w:rPr>
          <w:rFonts w:hint="eastAsia"/>
        </w:rPr>
        <w:t>php</w:t>
      </w:r>
      <w:r>
        <w:rPr>
          <w:rFonts w:hint="eastAsia"/>
        </w:rPr>
        <w:t>中配置</w:t>
      </w:r>
      <w:r>
        <w:rPr>
          <w:rFonts w:hint="eastAsia"/>
        </w:rPr>
        <w:t>session</w:t>
      </w:r>
      <w:r>
        <w:rPr>
          <w:rFonts w:hint="eastAsia"/>
        </w:rPr>
        <w:t>路径指向</w:t>
      </w:r>
      <w:r>
        <w:rPr>
          <w:rFonts w:hint="eastAsia"/>
        </w:rPr>
        <w:t>memcached</w:t>
      </w:r>
      <w:r>
        <w:rPr>
          <w:rFonts w:hint="eastAsia"/>
        </w:rPr>
        <w:t>服务端</w:t>
      </w:r>
    </w:p>
    <w:p w:rsidR="00DD4F4F" w:rsidRDefault="00DD4F4F" w:rsidP="00E430FE">
      <w:r>
        <w:rPr>
          <w:rFonts w:hint="eastAsia"/>
        </w:rPr>
        <w:t>php.ini</w:t>
      </w:r>
      <w:r>
        <w:rPr>
          <w:rFonts w:hint="eastAsia"/>
        </w:rPr>
        <w:t>配置文件修改如下两行</w:t>
      </w:r>
    </w:p>
    <w:p w:rsidR="00B6142C" w:rsidRDefault="00B6142C" w:rsidP="00E430FE">
      <w:r w:rsidRPr="00B6142C">
        <w:t>session.save_handler = files</w:t>
      </w:r>
    </w:p>
    <w:p w:rsidR="00DD4F4F" w:rsidRDefault="00DD4F4F" w:rsidP="00E430FE">
      <w:r w:rsidRPr="00DD4F4F">
        <w:lastRenderedPageBreak/>
        <w:t>session.save_path = "/tmp"</w:t>
      </w:r>
      <w:r>
        <w:rPr>
          <w:rFonts w:hint="eastAsia"/>
        </w:rPr>
        <w:t>-------</w:t>
      </w:r>
      <w:r>
        <w:rPr>
          <w:rFonts w:hint="eastAsia"/>
        </w:rPr>
        <w:t>》</w:t>
      </w:r>
      <w:r>
        <w:t>默认没有打开</w:t>
      </w:r>
    </w:p>
    <w:p w:rsidR="00DD4F4F" w:rsidRDefault="00DD4F4F" w:rsidP="00E430FE"/>
    <w:p w:rsidR="00DD4F4F" w:rsidRDefault="00DD4F4F" w:rsidP="00DD4F4F">
      <w:r>
        <w:t>session.save_handler = memcache</w:t>
      </w:r>
    </w:p>
    <w:p w:rsidR="00DD4F4F" w:rsidRDefault="00DD4F4F" w:rsidP="00DD4F4F">
      <w:r w:rsidRPr="00DD4F4F">
        <w:t>session.save_path = "</w:t>
      </w:r>
      <w:r>
        <w:rPr>
          <w:rFonts w:hint="eastAsia"/>
        </w:rPr>
        <w:t>tcp://ip:port</w:t>
      </w:r>
      <w:r w:rsidRPr="00DD4F4F">
        <w:t>"</w:t>
      </w:r>
    </w:p>
    <w:p w:rsidR="00DD4F4F" w:rsidRDefault="00DD4F4F" w:rsidP="00DD4F4F">
      <w:r>
        <w:rPr>
          <w:rFonts w:hint="eastAsia"/>
        </w:rPr>
        <w:t>ip</w:t>
      </w:r>
      <w:r w:rsidR="00EE54B0">
        <w:rPr>
          <w:rFonts w:hint="eastAsia"/>
        </w:rPr>
        <w:t xml:space="preserve"> port</w:t>
      </w:r>
      <w:r>
        <w:rPr>
          <w:rFonts w:hint="eastAsia"/>
        </w:rPr>
        <w:t>为</w:t>
      </w:r>
      <w:r>
        <w:rPr>
          <w:rFonts w:hint="eastAsia"/>
        </w:rPr>
        <w:t>memcache</w:t>
      </w:r>
      <w:r>
        <w:rPr>
          <w:rFonts w:hint="eastAsia"/>
        </w:rPr>
        <w:t>数据库缓存的</w:t>
      </w:r>
      <w:r>
        <w:rPr>
          <w:rFonts w:hint="eastAsia"/>
        </w:rPr>
        <w:t>ip</w:t>
      </w:r>
      <w:r w:rsidR="00EE54B0">
        <w:rPr>
          <w:rFonts w:hint="eastAsia"/>
        </w:rPr>
        <w:t>及端口</w:t>
      </w:r>
    </w:p>
    <w:p w:rsidR="00EE54B0" w:rsidRPr="00EE54B0" w:rsidRDefault="00EE54B0" w:rsidP="00DD4F4F">
      <w:r>
        <w:rPr>
          <w:rFonts w:hint="eastAsia"/>
        </w:rPr>
        <w:t>以上适合</w:t>
      </w:r>
      <w:r>
        <w:rPr>
          <w:rFonts w:hint="eastAsia"/>
        </w:rPr>
        <w:t>lamp</w:t>
      </w:r>
      <w:r>
        <w:rPr>
          <w:rFonts w:hint="eastAsia"/>
        </w:rPr>
        <w:t>及</w:t>
      </w:r>
      <w:r>
        <w:rPr>
          <w:rFonts w:hint="eastAsia"/>
        </w:rPr>
        <w:t>lnmp</w:t>
      </w:r>
      <w:r>
        <w:rPr>
          <w:rFonts w:hint="eastAsia"/>
        </w:rPr>
        <w:t>架构</w:t>
      </w:r>
    </w:p>
    <w:p w:rsidR="00DD4F4F" w:rsidRDefault="008F4213" w:rsidP="00E430FE">
      <w:r>
        <w:t>持久化存储工具</w:t>
      </w:r>
    </w:p>
    <w:p w:rsidR="008F4213" w:rsidRDefault="008F4213" w:rsidP="00E430FE">
      <w:r>
        <w:rPr>
          <w:rFonts w:hint="eastAsia"/>
        </w:rPr>
        <w:t xml:space="preserve">memcachedb   </w:t>
      </w:r>
      <w:r>
        <w:rPr>
          <w:rFonts w:hint="eastAsia"/>
        </w:rPr>
        <w:t>新浪开发的</w:t>
      </w:r>
    </w:p>
    <w:p w:rsidR="008F4213" w:rsidRDefault="008F4213" w:rsidP="00E430FE">
      <w:r>
        <w:rPr>
          <w:rFonts w:hint="eastAsia"/>
        </w:rPr>
        <w:t>tokyo tyrant</w:t>
      </w:r>
      <w:r>
        <w:rPr>
          <w:rFonts w:hint="eastAsia"/>
        </w:rPr>
        <w:t>（</w:t>
      </w:r>
      <w:r>
        <w:rPr>
          <w:rFonts w:hint="eastAsia"/>
        </w:rPr>
        <w:t>2000</w:t>
      </w:r>
      <w:r>
        <w:rPr>
          <w:rFonts w:hint="eastAsia"/>
        </w:rPr>
        <w:t>万</w:t>
      </w:r>
      <w:r w:rsidR="00E2200D">
        <w:rPr>
          <w:rFonts w:hint="eastAsia"/>
        </w:rPr>
        <w:t>并发</w:t>
      </w:r>
      <w:r>
        <w:rPr>
          <w:rFonts w:hint="eastAsia"/>
        </w:rPr>
        <w:t>）</w:t>
      </w:r>
    </w:p>
    <w:p w:rsidR="00C56EBA" w:rsidRDefault="00C56EBA" w:rsidP="00E430FE"/>
    <w:p w:rsidR="00C56EBA" w:rsidRDefault="00C56EBA" w:rsidP="00C56EBA">
      <w:pPr>
        <w:pStyle w:val="1"/>
      </w:pPr>
      <w:r>
        <w:rPr>
          <w:rFonts w:hint="eastAsia"/>
        </w:rPr>
        <w:t>redis</w:t>
      </w:r>
    </w:p>
    <w:p w:rsidR="00C56EBA" w:rsidRDefault="000D1DBA" w:rsidP="000D1DBA">
      <w:pPr>
        <w:pStyle w:val="2"/>
      </w:pPr>
      <w:r>
        <w:rPr>
          <w:rFonts w:hint="eastAsia"/>
        </w:rPr>
        <w:t>优点</w:t>
      </w:r>
    </w:p>
    <w:p w:rsidR="000D1DBA" w:rsidRDefault="000D1DBA" w:rsidP="00C56EBA">
      <w:r>
        <w:rPr>
          <w:noProof/>
        </w:rPr>
        <w:drawing>
          <wp:inline distT="0" distB="0" distL="0" distR="0" wp14:anchorId="467DBC4B" wp14:editId="377F5038">
            <wp:extent cx="5486400" cy="18415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1841500"/>
                    </a:xfrm>
                    <a:prstGeom prst="rect">
                      <a:avLst/>
                    </a:prstGeom>
                  </pic:spPr>
                </pic:pic>
              </a:graphicData>
            </a:graphic>
          </wp:inline>
        </w:drawing>
      </w:r>
    </w:p>
    <w:p w:rsidR="000D1DBA" w:rsidRDefault="000D1DBA" w:rsidP="00C56EBA"/>
    <w:p w:rsidR="000D1DBA" w:rsidRDefault="000D1DBA" w:rsidP="00C56EBA">
      <w:r>
        <w:rPr>
          <w:noProof/>
        </w:rPr>
        <w:drawing>
          <wp:inline distT="0" distB="0" distL="0" distR="0" wp14:anchorId="59C2993B" wp14:editId="793F5798">
            <wp:extent cx="4048125" cy="1590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48125" cy="1590675"/>
                    </a:xfrm>
                    <a:prstGeom prst="rect">
                      <a:avLst/>
                    </a:prstGeom>
                  </pic:spPr>
                </pic:pic>
              </a:graphicData>
            </a:graphic>
          </wp:inline>
        </w:drawing>
      </w:r>
    </w:p>
    <w:p w:rsidR="000D1DBA" w:rsidRDefault="000D1DBA" w:rsidP="000D1DBA">
      <w:pPr>
        <w:pStyle w:val="2"/>
      </w:pPr>
      <w:r>
        <w:rPr>
          <w:rFonts w:hint="eastAsia"/>
        </w:rPr>
        <w:lastRenderedPageBreak/>
        <w:t>应用场景</w:t>
      </w:r>
    </w:p>
    <w:p w:rsidR="000D1DBA" w:rsidRDefault="000D1DBA" w:rsidP="000D1DBA">
      <w:r>
        <w:rPr>
          <w:noProof/>
        </w:rPr>
        <w:drawing>
          <wp:inline distT="0" distB="0" distL="0" distR="0" wp14:anchorId="71A3A091" wp14:editId="73179AB9">
            <wp:extent cx="5486400" cy="2360295"/>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360295"/>
                    </a:xfrm>
                    <a:prstGeom prst="rect">
                      <a:avLst/>
                    </a:prstGeom>
                  </pic:spPr>
                </pic:pic>
              </a:graphicData>
            </a:graphic>
          </wp:inline>
        </w:drawing>
      </w:r>
    </w:p>
    <w:p w:rsidR="000D1DBA" w:rsidRDefault="000D1DBA" w:rsidP="000D1DBA"/>
    <w:p w:rsidR="000D1DBA" w:rsidRDefault="00963183" w:rsidP="00963183">
      <w:pPr>
        <w:pStyle w:val="2"/>
      </w:pPr>
      <w:r>
        <w:rPr>
          <w:rFonts w:hint="eastAsia"/>
        </w:rPr>
        <w:t>redis</w:t>
      </w:r>
      <w:r>
        <w:rPr>
          <w:rFonts w:hint="eastAsia"/>
        </w:rPr>
        <w:t>部署</w:t>
      </w:r>
    </w:p>
    <w:p w:rsidR="00963183" w:rsidRDefault="00963183" w:rsidP="00963183"/>
    <w:p w:rsidR="00963183" w:rsidRDefault="00F539B3" w:rsidP="00963183">
      <w:r>
        <w:rPr>
          <w:rFonts w:hint="eastAsia"/>
        </w:rPr>
        <w:t>redis</w:t>
      </w:r>
      <w:r>
        <w:rPr>
          <w:rFonts w:hint="eastAsia"/>
        </w:rPr>
        <w:t>官方网站：</w:t>
      </w:r>
      <w:hyperlink r:id="rId71" w:history="1">
        <w:r w:rsidRPr="0064417D">
          <w:rPr>
            <w:rStyle w:val="a7"/>
            <w:rFonts w:hint="eastAsia"/>
          </w:rPr>
          <w:t>www.redis.io</w:t>
        </w:r>
      </w:hyperlink>
    </w:p>
    <w:p w:rsidR="00F539B3" w:rsidRDefault="007B2525" w:rsidP="00963183">
      <w:r>
        <w:rPr>
          <w:rFonts w:hint="eastAsia"/>
        </w:rPr>
        <w:t>下载</w:t>
      </w:r>
      <w:r>
        <w:rPr>
          <w:rFonts w:hint="eastAsia"/>
        </w:rPr>
        <w:t xml:space="preserve"> wget </w:t>
      </w:r>
      <w:hyperlink r:id="rId72" w:history="1">
        <w:r w:rsidRPr="0064417D">
          <w:rPr>
            <w:rStyle w:val="a7"/>
          </w:rPr>
          <w:t>http://download.redis.io/releases/redis-4.0.11.tar.gz</w:t>
        </w:r>
      </w:hyperlink>
      <w:r>
        <w:rPr>
          <w:rFonts w:hint="eastAsia"/>
        </w:rPr>
        <w:t xml:space="preserve"> ----</w:t>
      </w:r>
      <w:r>
        <w:rPr>
          <w:rFonts w:hint="eastAsia"/>
        </w:rPr>
        <w:t>目前最新版本</w:t>
      </w:r>
    </w:p>
    <w:p w:rsidR="00711C97" w:rsidRDefault="00711C97" w:rsidP="00963183">
      <w:r>
        <w:rPr>
          <w:rFonts w:hint="eastAsia"/>
        </w:rPr>
        <w:t>解压安装</w:t>
      </w:r>
    </w:p>
    <w:p w:rsidR="00711C97" w:rsidRDefault="00711C97" w:rsidP="00963183">
      <w:r>
        <w:rPr>
          <w:rFonts w:hint="eastAsia"/>
        </w:rPr>
        <w:t>解压后进入目录</w:t>
      </w:r>
    </w:p>
    <w:p w:rsidR="00711C97" w:rsidRDefault="00711C97" w:rsidP="00963183">
      <w:r w:rsidRPr="00711C97">
        <w:t>make MALLOC=jemalloc</w:t>
      </w:r>
    </w:p>
    <w:p w:rsidR="00711C97" w:rsidRDefault="002553BE" w:rsidP="00963183">
      <w:r w:rsidRPr="002553BE">
        <w:t>make PREFIX=/usr/local/redis-4.0.11 install</w:t>
      </w:r>
    </w:p>
    <w:p w:rsidR="002553BE" w:rsidRDefault="002553BE" w:rsidP="00963183">
      <w:r>
        <w:rPr>
          <w:rFonts w:hint="eastAsia"/>
        </w:rPr>
        <w:t>做</w:t>
      </w:r>
      <w:r>
        <w:rPr>
          <w:rFonts w:hint="eastAsia"/>
        </w:rPr>
        <w:t>link</w:t>
      </w:r>
      <w:r w:rsidR="00F52B64">
        <w:rPr>
          <w:rFonts w:hint="eastAsia"/>
        </w:rPr>
        <w:t xml:space="preserve">   </w:t>
      </w:r>
      <w:r>
        <w:rPr>
          <w:rFonts w:hint="eastAsia"/>
        </w:rPr>
        <w:t xml:space="preserve"> </w:t>
      </w:r>
      <w:r w:rsidRPr="002553BE">
        <w:t>ln -s /usr/local/redis-4.0.11/ /usr/local/redis</w:t>
      </w:r>
    </w:p>
    <w:p w:rsidR="00D27066" w:rsidRDefault="00D27066" w:rsidP="00D27066">
      <w:pPr>
        <w:pStyle w:val="2"/>
      </w:pPr>
      <w:r>
        <w:rPr>
          <w:rFonts w:hint="eastAsia"/>
        </w:rPr>
        <w:t>redis</w:t>
      </w:r>
      <w:r>
        <w:rPr>
          <w:rFonts w:hint="eastAsia"/>
        </w:rPr>
        <w:t>配置</w:t>
      </w:r>
    </w:p>
    <w:p w:rsidR="000647D3" w:rsidRDefault="000647D3" w:rsidP="000647D3">
      <w:r>
        <w:rPr>
          <w:rFonts w:hint="eastAsia"/>
        </w:rPr>
        <w:t>配置环境变量</w:t>
      </w:r>
    </w:p>
    <w:p w:rsidR="000647D3" w:rsidRDefault="000647D3" w:rsidP="000647D3">
      <w:r w:rsidRPr="000647D3">
        <w:t>export "PATH=/usr/local/redis/bin:$PATH"&gt;&gt;/etc/profile</w:t>
      </w:r>
    </w:p>
    <w:p w:rsidR="008F11AC" w:rsidRDefault="008F11AC" w:rsidP="008F11AC">
      <w:r>
        <w:t>mkdir /usr/local/redis/conf</w:t>
      </w:r>
    </w:p>
    <w:p w:rsidR="000647D3" w:rsidRDefault="008F11AC" w:rsidP="008F11AC">
      <w:r>
        <w:t>cp /tools/redis-4.0.11/redis.conf /usr/local/redis/conf</w:t>
      </w:r>
    </w:p>
    <w:p w:rsidR="008F11AC" w:rsidRDefault="00DA0C4B" w:rsidP="008F11AC">
      <w:r>
        <w:rPr>
          <w:rFonts w:hint="eastAsia"/>
        </w:rPr>
        <w:t>启动</w:t>
      </w:r>
      <w:r w:rsidR="00DB2501" w:rsidRPr="00DB2501">
        <w:t>redis-server  /usr/local/redis/conf/redis.conf &amp;</w:t>
      </w:r>
    </w:p>
    <w:p w:rsidR="00DB2501" w:rsidRDefault="00DB2501" w:rsidP="008F11AC">
      <w:r>
        <w:rPr>
          <w:rFonts w:hint="eastAsia"/>
        </w:rPr>
        <w:lastRenderedPageBreak/>
        <w:t>关闭</w:t>
      </w:r>
      <w:r w:rsidRPr="00DB2501">
        <w:t>redis-cli shutdown</w:t>
      </w:r>
    </w:p>
    <w:p w:rsidR="008A1435" w:rsidRDefault="008A1435" w:rsidP="008A1435">
      <w:pPr>
        <w:pStyle w:val="2"/>
      </w:pPr>
      <w:r>
        <w:rPr>
          <w:rFonts w:hint="eastAsia"/>
        </w:rPr>
        <w:t>redis</w:t>
      </w:r>
      <w:r>
        <w:rPr>
          <w:rFonts w:hint="eastAsia"/>
        </w:rPr>
        <w:t>测试相关</w:t>
      </w:r>
    </w:p>
    <w:p w:rsidR="008A1435" w:rsidRDefault="008A1435" w:rsidP="008A1435">
      <w:r>
        <w:rPr>
          <w:rFonts w:hint="eastAsia"/>
        </w:rPr>
        <w:t>redis-cli --help</w:t>
      </w:r>
    </w:p>
    <w:p w:rsidR="00D70444" w:rsidRDefault="00D70444" w:rsidP="00D70444">
      <w:r>
        <w:t xml:space="preserve">[root@iZwz99xn3877m7oem7nmffZ ~]# redis-cli </w:t>
      </w:r>
    </w:p>
    <w:p w:rsidR="00D70444" w:rsidRDefault="00D70444" w:rsidP="00D70444">
      <w:r>
        <w:t>127.0.0.1:6379&gt;</w:t>
      </w:r>
    </w:p>
    <w:p w:rsidR="00D70444" w:rsidRDefault="00D70444" w:rsidP="00D70444"/>
    <w:p w:rsidR="00E96003" w:rsidRDefault="00E96003" w:rsidP="00E96003">
      <w:r>
        <w:t>127.0.0.1:6379&gt; set num01 tuwei</w:t>
      </w:r>
    </w:p>
    <w:p w:rsidR="00E96003" w:rsidRDefault="00E96003" w:rsidP="00E96003">
      <w:r>
        <w:t>OK</w:t>
      </w:r>
    </w:p>
    <w:p w:rsidR="00E96003" w:rsidRDefault="00E96003" w:rsidP="00E96003">
      <w:r>
        <w:t>127.0.0.1:6379&gt; get num01</w:t>
      </w:r>
    </w:p>
    <w:p w:rsidR="00D70444" w:rsidRDefault="00E96003" w:rsidP="00E96003">
      <w:r>
        <w:t>"tuwei"</w:t>
      </w:r>
    </w:p>
    <w:p w:rsidR="00254F2B" w:rsidRDefault="00FA2C0B" w:rsidP="00E96003">
      <w:r>
        <w:rPr>
          <w:rFonts w:hint="eastAsia"/>
        </w:rPr>
        <w:t>redis-cli -h ip -p port set xxx</w:t>
      </w:r>
    </w:p>
    <w:p w:rsidR="00FA2C0B" w:rsidRDefault="00C2533E" w:rsidP="00E96003">
      <w:r>
        <w:rPr>
          <w:rFonts w:hint="eastAsia"/>
        </w:rPr>
        <w:t>telnet</w:t>
      </w:r>
      <w:r>
        <w:rPr>
          <w:rFonts w:hint="eastAsia"/>
        </w:rPr>
        <w:t>连接</w:t>
      </w:r>
    </w:p>
    <w:p w:rsidR="00C2533E" w:rsidRDefault="00C2533E" w:rsidP="00C2533E">
      <w:r>
        <w:t>[root@iZwz99xn3877m7oem7nmffZ ~]# telnet 127.0.0.1 6379</w:t>
      </w:r>
    </w:p>
    <w:p w:rsidR="00C2533E" w:rsidRDefault="00C2533E" w:rsidP="00C2533E">
      <w:r>
        <w:t>Trying 127.0.0.1...</w:t>
      </w:r>
    </w:p>
    <w:p w:rsidR="00C2533E" w:rsidRDefault="00C2533E" w:rsidP="00C2533E">
      <w:r>
        <w:t>Connected to 127.0.0.1.</w:t>
      </w:r>
    </w:p>
    <w:p w:rsidR="00C2533E" w:rsidRDefault="00C2533E" w:rsidP="00C2533E">
      <w:r>
        <w:t>Escape character is '^]'.</w:t>
      </w:r>
    </w:p>
    <w:p w:rsidR="00C2533E" w:rsidRDefault="00C2533E" w:rsidP="00C2533E">
      <w:r>
        <w:t>set nu002 tulei</w:t>
      </w:r>
    </w:p>
    <w:p w:rsidR="00C2533E" w:rsidRDefault="00C2533E" w:rsidP="00C2533E">
      <w:r>
        <w:t>+OK</w:t>
      </w:r>
    </w:p>
    <w:p w:rsidR="00C2533E" w:rsidRDefault="00C2533E" w:rsidP="00C2533E">
      <w:r>
        <w:t>get nu002</w:t>
      </w:r>
    </w:p>
    <w:p w:rsidR="00C2533E" w:rsidRDefault="00C2533E" w:rsidP="00C2533E">
      <w:r>
        <w:t>$5</w:t>
      </w:r>
    </w:p>
    <w:p w:rsidR="00C2533E" w:rsidRDefault="00C2533E" w:rsidP="00C2533E">
      <w:r>
        <w:t>tulei</w:t>
      </w:r>
    </w:p>
    <w:p w:rsidR="00C2533E" w:rsidRDefault="00203E81" w:rsidP="00C2533E">
      <w:r>
        <w:rPr>
          <w:rFonts w:hint="eastAsia"/>
        </w:rPr>
        <w:t>计数</w:t>
      </w:r>
    </w:p>
    <w:p w:rsidR="00203E81" w:rsidRDefault="00203E81" w:rsidP="00203E81">
      <w:r>
        <w:t>[root@iZwz99xn3877m7oem7nmffZ ~]# redis-cli set count 100</w:t>
      </w:r>
    </w:p>
    <w:p w:rsidR="00203E81" w:rsidRDefault="00203E81" w:rsidP="00203E81">
      <w:r>
        <w:t>OK</w:t>
      </w:r>
    </w:p>
    <w:p w:rsidR="00203E81" w:rsidRDefault="00203E81" w:rsidP="00203E81">
      <w:r>
        <w:t xml:space="preserve">[root@iZwz99xn3877m7oem7nmffZ ~]# redis-cli incr  count </w:t>
      </w:r>
    </w:p>
    <w:p w:rsidR="00203E81" w:rsidRDefault="00203E81" w:rsidP="00203E81">
      <w:r>
        <w:t>(integer) 101</w:t>
      </w:r>
    </w:p>
    <w:p w:rsidR="00203E81" w:rsidRDefault="00203E81" w:rsidP="00203E81">
      <w:r>
        <w:t xml:space="preserve">[root@iZwz99xn3877m7oem7nmffZ ~]# redis-cli incr  count </w:t>
      </w:r>
    </w:p>
    <w:p w:rsidR="00203E81" w:rsidRDefault="00203E81" w:rsidP="00203E81">
      <w:r>
        <w:lastRenderedPageBreak/>
        <w:t>(integer) 102</w:t>
      </w:r>
    </w:p>
    <w:p w:rsidR="00203E81" w:rsidRDefault="00203E81" w:rsidP="00203E81">
      <w:r>
        <w:t xml:space="preserve">[root@iZwz99xn3877m7oem7nmffZ ~]# redis-cli incr  count </w:t>
      </w:r>
    </w:p>
    <w:p w:rsidR="00203E81" w:rsidRDefault="00203E81" w:rsidP="00203E81">
      <w:r>
        <w:t>(integer) 103</w:t>
      </w:r>
    </w:p>
    <w:p w:rsidR="00203E81" w:rsidRDefault="00203E81" w:rsidP="00203E81">
      <w:r>
        <w:t xml:space="preserve">[root@iZwz99xn3877m7oem7nmffZ ~]# redis-cli incr  count </w:t>
      </w:r>
    </w:p>
    <w:p w:rsidR="00203E81" w:rsidRDefault="00203E81" w:rsidP="00203E81">
      <w:r>
        <w:t>(integer) 104</w:t>
      </w:r>
    </w:p>
    <w:p w:rsidR="00203E81" w:rsidRDefault="00203E81" w:rsidP="00203E81">
      <w:r>
        <w:t xml:space="preserve">[root@iZwz99xn3877m7oem7nmffZ ~]# redis-cli incr  count </w:t>
      </w:r>
    </w:p>
    <w:p w:rsidR="00203E81" w:rsidRDefault="00203E81" w:rsidP="00203E81">
      <w:r>
        <w:t>(integer) 105</w:t>
      </w:r>
    </w:p>
    <w:p w:rsidR="00203E81" w:rsidRDefault="00203E81" w:rsidP="00203E81">
      <w:r>
        <w:t xml:space="preserve">[root@iZwz99xn3877m7oem7nmffZ ~]# redis-cli get   count </w:t>
      </w:r>
    </w:p>
    <w:p w:rsidR="00203E81" w:rsidRDefault="00203E81" w:rsidP="00203E81">
      <w:r>
        <w:t>"105"</w:t>
      </w:r>
    </w:p>
    <w:p w:rsidR="00203E81" w:rsidRDefault="00203E81" w:rsidP="00203E81"/>
    <w:p w:rsidR="004E2035" w:rsidRDefault="004E2035" w:rsidP="00203E81"/>
    <w:p w:rsidR="004E2035" w:rsidRDefault="004E2035" w:rsidP="00203E81"/>
    <w:p w:rsidR="004E2035" w:rsidRDefault="004E2035" w:rsidP="004E2035">
      <w:pPr>
        <w:pStyle w:val="1"/>
      </w:pPr>
      <w:r>
        <w:rPr>
          <w:rFonts w:hint="eastAsia"/>
        </w:rPr>
        <w:t>企业级监控</w:t>
      </w:r>
      <w:r>
        <w:rPr>
          <w:rFonts w:hint="eastAsia"/>
        </w:rPr>
        <w:t>Nagios</w:t>
      </w:r>
      <w:r>
        <w:rPr>
          <w:rFonts w:hint="eastAsia"/>
        </w:rPr>
        <w:t>实践</w:t>
      </w:r>
    </w:p>
    <w:p w:rsidR="004D1D9B" w:rsidRPr="004D1D9B" w:rsidRDefault="004D1D9B" w:rsidP="004D1D9B">
      <w:pPr>
        <w:pStyle w:val="2"/>
      </w:pPr>
      <w:r>
        <w:rPr>
          <w:rFonts w:hint="eastAsia"/>
        </w:rPr>
        <w:t>监控软件分类</w:t>
      </w:r>
    </w:p>
    <w:p w:rsidR="009C092B" w:rsidRDefault="009C092B" w:rsidP="009C092B">
      <w:r>
        <w:rPr>
          <w:rFonts w:hint="eastAsia"/>
        </w:rPr>
        <w:t>mrtg</w:t>
      </w:r>
      <w:r>
        <w:rPr>
          <w:rFonts w:hint="eastAsia"/>
        </w:rPr>
        <w:t>：老牌的监控系统，网站带宽流量图，历史趋势图，也可以对资源进行监控，现在用的不多</w:t>
      </w:r>
    </w:p>
    <w:p w:rsidR="009C092B" w:rsidRDefault="009C092B" w:rsidP="009C092B">
      <w:r>
        <w:rPr>
          <w:rFonts w:hint="eastAsia"/>
        </w:rPr>
        <w:t>cacti</w:t>
      </w:r>
      <w:r>
        <w:rPr>
          <w:rFonts w:hint="eastAsia"/>
        </w:rPr>
        <w:t>：特色是绘图，历史趋势图，通过插件可以实现报警。故障分析上较差，而且报警机制有待完善。</w:t>
      </w:r>
    </w:p>
    <w:p w:rsidR="009C092B" w:rsidRDefault="009C092B" w:rsidP="009C092B">
      <w:r>
        <w:rPr>
          <w:rFonts w:hint="eastAsia"/>
        </w:rPr>
        <w:t>nagios:</w:t>
      </w:r>
      <w:r>
        <w:rPr>
          <w:rFonts w:hint="eastAsia"/>
        </w:rPr>
        <w:t>特点是专注与报警，也可以配置</w:t>
      </w:r>
      <w:r>
        <w:rPr>
          <w:rFonts w:hint="eastAsia"/>
        </w:rPr>
        <w:t>pnp</w:t>
      </w:r>
      <w:r>
        <w:rPr>
          <w:rFonts w:hint="eastAsia"/>
        </w:rPr>
        <w:t>，</w:t>
      </w:r>
      <w:r>
        <w:rPr>
          <w:rFonts w:hint="eastAsia"/>
        </w:rPr>
        <w:t>cacti</w:t>
      </w:r>
      <w:r>
        <w:rPr>
          <w:rFonts w:hint="eastAsia"/>
        </w:rPr>
        <w:t>，</w:t>
      </w:r>
      <w:r>
        <w:rPr>
          <w:rFonts w:hint="eastAsia"/>
        </w:rPr>
        <w:t>hyperic</w:t>
      </w:r>
      <w:r>
        <w:rPr>
          <w:rFonts w:hint="eastAsia"/>
        </w:rPr>
        <w:t>出图等。特别适合监控大量服务器上面的服务是否正常，通过插件实现页面配置管理。</w:t>
      </w:r>
    </w:p>
    <w:p w:rsidR="009C092B" w:rsidRDefault="009C092B" w:rsidP="009C092B">
      <w:r>
        <w:rPr>
          <w:rFonts w:hint="eastAsia"/>
        </w:rPr>
        <w:t>zabbix</w:t>
      </w:r>
      <w:r>
        <w:rPr>
          <w:rFonts w:hint="eastAsia"/>
        </w:rPr>
        <w:t>：新出的出图报警软件。有页面配置管理，通过</w:t>
      </w:r>
      <w:r>
        <w:rPr>
          <w:rFonts w:hint="eastAsia"/>
        </w:rPr>
        <w:t>php</w:t>
      </w:r>
      <w:r>
        <w:rPr>
          <w:rFonts w:hint="eastAsia"/>
        </w:rPr>
        <w:t>程序绘图。对服务器的资源消耗稍大。</w:t>
      </w:r>
    </w:p>
    <w:p w:rsidR="004E2035" w:rsidRDefault="009C092B" w:rsidP="009C092B">
      <w:r>
        <w:rPr>
          <w:rFonts w:hint="eastAsia"/>
        </w:rPr>
        <w:t>我司目前使用的是</w:t>
      </w:r>
      <w:r>
        <w:rPr>
          <w:rFonts w:hint="eastAsia"/>
        </w:rPr>
        <w:t>nagios</w:t>
      </w:r>
      <w:r>
        <w:rPr>
          <w:rFonts w:hint="eastAsia"/>
        </w:rPr>
        <w:t>监控系统。</w:t>
      </w:r>
    </w:p>
    <w:p w:rsidR="00EE29F8" w:rsidRDefault="00EC5B52" w:rsidP="004D1D9B">
      <w:pPr>
        <w:pStyle w:val="2"/>
      </w:pPr>
      <w:r>
        <w:rPr>
          <w:rFonts w:hint="eastAsia"/>
        </w:rPr>
        <w:lastRenderedPageBreak/>
        <w:t>nagios</w:t>
      </w:r>
      <w:r>
        <w:rPr>
          <w:rFonts w:hint="eastAsia"/>
        </w:rPr>
        <w:t>监控工具</w:t>
      </w:r>
    </w:p>
    <w:p w:rsidR="00AD6140" w:rsidRDefault="00AD6140" w:rsidP="00AD6140">
      <w:pPr>
        <w:pStyle w:val="3"/>
      </w:pPr>
      <w:r>
        <w:rPr>
          <w:rFonts w:hint="eastAsia"/>
        </w:rPr>
        <w:t>主机或服务状态监控</w:t>
      </w:r>
    </w:p>
    <w:p w:rsidR="00AD6140" w:rsidRDefault="00AD6140" w:rsidP="00AD6140">
      <w:r>
        <w:rPr>
          <w:rFonts w:hint="eastAsia"/>
        </w:rPr>
        <w:t>nagios</w:t>
      </w:r>
      <w:r>
        <w:rPr>
          <w:rFonts w:hint="eastAsia"/>
        </w:rPr>
        <w:t>是一款开源的监控软件，从它可以监控的设备类型上来看，主要包含网络设备，服务器设备。常见的网络设备如：路由器、交换机、防火墙、</w:t>
      </w:r>
      <w:r>
        <w:rPr>
          <w:rFonts w:hint="eastAsia"/>
        </w:rPr>
        <w:t>F5</w:t>
      </w:r>
      <w:r>
        <w:rPr>
          <w:rFonts w:hint="eastAsia"/>
        </w:rPr>
        <w:t>、打印机等，常见的服务器设备主要分为：</w:t>
      </w:r>
      <w:r>
        <w:rPr>
          <w:rFonts w:hint="eastAsia"/>
        </w:rPr>
        <w:t>UNIX</w:t>
      </w:r>
      <w:r>
        <w:rPr>
          <w:rFonts w:hint="eastAsia"/>
        </w:rPr>
        <w:t>类、</w:t>
      </w:r>
      <w:r>
        <w:rPr>
          <w:rFonts w:hint="eastAsia"/>
        </w:rPr>
        <w:t>Linux</w:t>
      </w:r>
      <w:r>
        <w:rPr>
          <w:rFonts w:hint="eastAsia"/>
        </w:rPr>
        <w:t>类以及</w:t>
      </w:r>
      <w:r>
        <w:rPr>
          <w:rFonts w:hint="eastAsia"/>
        </w:rPr>
        <w:t>Windows</w:t>
      </w:r>
      <w:r>
        <w:rPr>
          <w:rFonts w:hint="eastAsia"/>
        </w:rPr>
        <w:t>类。按我的理解凡是支持</w:t>
      </w:r>
      <w:r>
        <w:rPr>
          <w:rFonts w:hint="eastAsia"/>
        </w:rPr>
        <w:t>snmp</w:t>
      </w:r>
      <w:r>
        <w:rPr>
          <w:rFonts w:hint="eastAsia"/>
        </w:rPr>
        <w:t>协议的设备，包含</w:t>
      </w:r>
      <w:r>
        <w:rPr>
          <w:rFonts w:hint="eastAsia"/>
        </w:rPr>
        <w:t>PC</w:t>
      </w:r>
      <w:r>
        <w:rPr>
          <w:rFonts w:hint="eastAsia"/>
        </w:rPr>
        <w:t>都可以通过</w:t>
      </w:r>
      <w:r>
        <w:rPr>
          <w:rFonts w:hint="eastAsia"/>
        </w:rPr>
        <w:t>nagios</w:t>
      </w:r>
      <w:r>
        <w:rPr>
          <w:rFonts w:hint="eastAsia"/>
        </w:rPr>
        <w:t>进行监控。当然，</w:t>
      </w:r>
      <w:r>
        <w:rPr>
          <w:rFonts w:hint="eastAsia"/>
        </w:rPr>
        <w:t>nagios</w:t>
      </w:r>
      <w:r>
        <w:rPr>
          <w:rFonts w:hint="eastAsia"/>
        </w:rPr>
        <w:t>实现对主机资源及服务的监控并非全依靠</w:t>
      </w:r>
      <w:r>
        <w:rPr>
          <w:rFonts w:hint="eastAsia"/>
        </w:rPr>
        <w:t>snmp</w:t>
      </w:r>
      <w:r>
        <w:rPr>
          <w:rFonts w:hint="eastAsia"/>
        </w:rPr>
        <w:t>协议，它最为主要的监控手段是通过</w:t>
      </w:r>
      <w:r>
        <w:rPr>
          <w:rFonts w:hint="eastAsia"/>
        </w:rPr>
        <w:t>nrpe</w:t>
      </w:r>
      <w:r>
        <w:rPr>
          <w:rFonts w:hint="eastAsia"/>
        </w:rPr>
        <w:t>组件来实现。</w:t>
      </w:r>
    </w:p>
    <w:p w:rsidR="00AD6140" w:rsidRDefault="00AD6140" w:rsidP="00AD6140"/>
    <w:p w:rsidR="00AD6140" w:rsidRDefault="00AD6140" w:rsidP="00AD6140">
      <w:pPr>
        <w:pStyle w:val="3"/>
      </w:pPr>
      <w:r>
        <w:rPr>
          <w:rFonts w:hint="eastAsia"/>
        </w:rPr>
        <w:t>监控告警通知</w:t>
      </w:r>
    </w:p>
    <w:p w:rsidR="00AD6140" w:rsidRDefault="00AD6140" w:rsidP="00AD6140">
      <w:r>
        <w:rPr>
          <w:rFonts w:hint="eastAsia"/>
        </w:rPr>
        <w:t>nagios</w:t>
      </w:r>
      <w:r>
        <w:rPr>
          <w:rFonts w:hint="eastAsia"/>
        </w:rPr>
        <w:t>对在网络中发现的问题会及时产生告警信息并通过事先定义好的方式，如邮件、短信、微信等方式通知相关人员。随着网络运维工作更加自动化，还可以通过</w:t>
      </w:r>
      <w:r>
        <w:rPr>
          <w:rFonts w:hint="eastAsia"/>
        </w:rPr>
        <w:t>nagios</w:t>
      </w:r>
      <w:r>
        <w:rPr>
          <w:rFonts w:hint="eastAsia"/>
        </w:rPr>
        <w:t>支持的相应</w:t>
      </w:r>
      <w:r>
        <w:rPr>
          <w:rFonts w:hint="eastAsia"/>
        </w:rPr>
        <w:t>API</w:t>
      </w:r>
      <w:r>
        <w:rPr>
          <w:rFonts w:hint="eastAsia"/>
        </w:rPr>
        <w:t>接口，开发相应的程序，实现其自动或人干预去对监控发现的问题进行自动化的处理。</w:t>
      </w:r>
    </w:p>
    <w:p w:rsidR="00AD6140" w:rsidRDefault="00AD6140" w:rsidP="00AD6140"/>
    <w:p w:rsidR="00AD6140" w:rsidRDefault="00AD6140" w:rsidP="00AD6140">
      <w:pPr>
        <w:pStyle w:val="3"/>
      </w:pPr>
      <w:r>
        <w:rPr>
          <w:rFonts w:hint="eastAsia"/>
        </w:rPr>
        <w:t>监控信息可视化</w:t>
      </w:r>
    </w:p>
    <w:p w:rsidR="00AD6140" w:rsidRDefault="00AD6140" w:rsidP="00AD6140">
      <w:r>
        <w:rPr>
          <w:rFonts w:hint="eastAsia"/>
        </w:rPr>
        <w:t>nagios</w:t>
      </w:r>
      <w:r>
        <w:rPr>
          <w:rFonts w:hint="eastAsia"/>
        </w:rPr>
        <w:t>结合</w:t>
      </w:r>
      <w:r>
        <w:rPr>
          <w:rFonts w:hint="eastAsia"/>
        </w:rPr>
        <w:t>web</w:t>
      </w:r>
      <w:r>
        <w:rPr>
          <w:rFonts w:hint="eastAsia"/>
        </w:rPr>
        <w:t>服务器，可以将整个网络所监控的所有信息以</w:t>
      </w:r>
      <w:r>
        <w:rPr>
          <w:rFonts w:hint="eastAsia"/>
        </w:rPr>
        <w:t>web</w:t>
      </w:r>
      <w:r>
        <w:rPr>
          <w:rFonts w:hint="eastAsia"/>
        </w:rPr>
        <w:t>页面的形式展现出来，还可以结合外部软件实现监控数据可视化，以图表的形式展示在</w:t>
      </w:r>
      <w:r>
        <w:rPr>
          <w:rFonts w:hint="eastAsia"/>
        </w:rPr>
        <w:t>web</w:t>
      </w:r>
      <w:r>
        <w:rPr>
          <w:rFonts w:hint="eastAsia"/>
        </w:rPr>
        <w:t>页面中，本文将介绍</w:t>
      </w:r>
      <w:r>
        <w:rPr>
          <w:rFonts w:hint="eastAsia"/>
        </w:rPr>
        <w:t>nagios</w:t>
      </w:r>
      <w:r>
        <w:rPr>
          <w:rFonts w:hint="eastAsia"/>
        </w:rPr>
        <w:t>常用的画图软件包</w:t>
      </w:r>
      <w:r>
        <w:rPr>
          <w:rFonts w:hint="eastAsia"/>
        </w:rPr>
        <w:t>pnp</w:t>
      </w:r>
      <w:r>
        <w:rPr>
          <w:rFonts w:hint="eastAsia"/>
        </w:rPr>
        <w:t>，现在叫</w:t>
      </w:r>
      <w:r>
        <w:rPr>
          <w:rFonts w:hint="eastAsia"/>
        </w:rPr>
        <w:t>pnp4nagios</w:t>
      </w:r>
      <w:r>
        <w:rPr>
          <w:rFonts w:hint="eastAsia"/>
        </w:rPr>
        <w:t>。</w:t>
      </w:r>
    </w:p>
    <w:p w:rsidR="00AD6140" w:rsidRDefault="00AD6140" w:rsidP="00AD6140"/>
    <w:p w:rsidR="00AD6140" w:rsidRDefault="00AD6140" w:rsidP="00AD6140">
      <w:pPr>
        <w:pStyle w:val="3"/>
      </w:pPr>
      <w:r>
        <w:rPr>
          <w:rFonts w:hint="eastAsia"/>
        </w:rPr>
        <w:t>监控数据存储</w:t>
      </w:r>
    </w:p>
    <w:p w:rsidR="00EC5B52" w:rsidRDefault="00AD6140" w:rsidP="00AD6140">
      <w:r>
        <w:rPr>
          <w:rFonts w:hint="eastAsia"/>
        </w:rPr>
        <w:t>nagios</w:t>
      </w:r>
      <w:r>
        <w:rPr>
          <w:rFonts w:hint="eastAsia"/>
        </w:rPr>
        <w:t>监控到的数据会存储下来，可以直接以文件的形式存储也可以通过</w:t>
      </w:r>
      <w:r>
        <w:rPr>
          <w:rFonts w:hint="eastAsia"/>
        </w:rPr>
        <w:t>NDOUtils</w:t>
      </w:r>
      <w:r>
        <w:rPr>
          <w:rFonts w:hint="eastAsia"/>
        </w:rPr>
        <w:t>组件存储到如</w:t>
      </w:r>
      <w:r>
        <w:rPr>
          <w:rFonts w:hint="eastAsia"/>
        </w:rPr>
        <w:t>mysql</w:t>
      </w:r>
      <w:r>
        <w:rPr>
          <w:rFonts w:hint="eastAsia"/>
        </w:rPr>
        <w:t>类的数据库中，从而可以很好支持监控历史数据的查询。</w:t>
      </w:r>
    </w:p>
    <w:p w:rsidR="00AD6140" w:rsidRDefault="00AD6140" w:rsidP="00C1223D">
      <w:pPr>
        <w:pStyle w:val="2"/>
      </w:pPr>
      <w:r>
        <w:rPr>
          <w:rFonts w:hint="eastAsia"/>
        </w:rPr>
        <w:lastRenderedPageBreak/>
        <w:t>nagios</w:t>
      </w:r>
      <w:r>
        <w:rPr>
          <w:rFonts w:hint="eastAsia"/>
        </w:rPr>
        <w:t>系统组成</w:t>
      </w:r>
    </w:p>
    <w:p w:rsidR="00AD6140" w:rsidRDefault="00AD6140" w:rsidP="00AD6140">
      <w:r>
        <w:rPr>
          <w:rFonts w:hint="eastAsia"/>
        </w:rPr>
        <w:t>nagios</w:t>
      </w:r>
      <w:r>
        <w:rPr>
          <w:rFonts w:hint="eastAsia"/>
        </w:rPr>
        <w:t>系统主要包含</w:t>
      </w:r>
      <w:r>
        <w:rPr>
          <w:rFonts w:hint="eastAsia"/>
        </w:rPr>
        <w:t>nagios daemon</w:t>
      </w:r>
      <w:r>
        <w:rPr>
          <w:rFonts w:hint="eastAsia"/>
        </w:rPr>
        <w:t>、</w:t>
      </w:r>
      <w:r>
        <w:rPr>
          <w:rFonts w:hint="eastAsia"/>
        </w:rPr>
        <w:t>nagios plugin</w:t>
      </w:r>
      <w:r>
        <w:rPr>
          <w:rFonts w:hint="eastAsia"/>
        </w:rPr>
        <w:t>、</w:t>
      </w:r>
      <w:r>
        <w:rPr>
          <w:rFonts w:hint="eastAsia"/>
        </w:rPr>
        <w:t>nrpe</w:t>
      </w:r>
      <w:r>
        <w:rPr>
          <w:rFonts w:hint="eastAsia"/>
        </w:rPr>
        <w:t>、</w:t>
      </w:r>
      <w:r>
        <w:rPr>
          <w:rFonts w:hint="eastAsia"/>
        </w:rPr>
        <w:t>web</w:t>
      </w:r>
      <w:r>
        <w:rPr>
          <w:rFonts w:hint="eastAsia"/>
        </w:rPr>
        <w:t>三个组件，它还包含</w:t>
      </w:r>
      <w:r>
        <w:rPr>
          <w:rFonts w:hint="eastAsia"/>
        </w:rPr>
        <w:t>NDOUtils</w:t>
      </w:r>
      <w:r>
        <w:rPr>
          <w:rFonts w:hint="eastAsia"/>
        </w:rPr>
        <w:t>、</w:t>
      </w:r>
      <w:r>
        <w:rPr>
          <w:rFonts w:hint="eastAsia"/>
        </w:rPr>
        <w:t>NSCA</w:t>
      </w:r>
      <w:r>
        <w:rPr>
          <w:rFonts w:hint="eastAsia"/>
        </w:rPr>
        <w:t>、</w:t>
      </w:r>
      <w:r>
        <w:rPr>
          <w:rFonts w:hint="eastAsia"/>
        </w:rPr>
        <w:t>NSClinet++</w:t>
      </w:r>
      <w:r>
        <w:rPr>
          <w:rFonts w:hint="eastAsia"/>
        </w:rPr>
        <w:t>组件，它们共同组成一个完整的</w:t>
      </w:r>
      <w:r>
        <w:rPr>
          <w:rFonts w:hint="eastAsia"/>
        </w:rPr>
        <w:t>nagios</w:t>
      </w:r>
      <w:r>
        <w:rPr>
          <w:rFonts w:hint="eastAsia"/>
        </w:rPr>
        <w:t>，组成逻辑图如下所示：</w:t>
      </w:r>
    </w:p>
    <w:p w:rsidR="00AD6140" w:rsidRDefault="00AD6140" w:rsidP="00AD6140">
      <w:r>
        <w:rPr>
          <w:noProof/>
        </w:rPr>
        <w:drawing>
          <wp:inline distT="0" distB="0" distL="0" distR="0">
            <wp:extent cx="5524500" cy="4143375"/>
            <wp:effectExtent l="0" t="0" r="0" b="9525"/>
            <wp:docPr id="90" name="图片 90" descr="http://i2.51cto.com/images/blog/201811/02/d198874b5c9241af45ed9cc171116349.jp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2.51cto.com/images/blog/201811/02/d198874b5c9241af45ed9cc171116349.jpg?x-oss-process=image/watermark,size_16,text_QDUxQ1RP5Y2a5a6i,color_FFFFFF,t_100,g_se,x_10,y_10,shadow_90,type_ZmFuZ3poZW5naGVpdG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24500" cy="4143375"/>
                    </a:xfrm>
                    <a:prstGeom prst="rect">
                      <a:avLst/>
                    </a:prstGeom>
                    <a:noFill/>
                    <a:ln>
                      <a:noFill/>
                    </a:ln>
                  </pic:spPr>
                </pic:pic>
              </a:graphicData>
            </a:graphic>
          </wp:inline>
        </w:drawing>
      </w:r>
    </w:p>
    <w:p w:rsidR="00AD6140" w:rsidRDefault="00AD6140" w:rsidP="00AD6140"/>
    <w:p w:rsidR="00C1223D" w:rsidRDefault="00C1223D" w:rsidP="00C1223D">
      <w:pPr>
        <w:pStyle w:val="3"/>
      </w:pPr>
      <w:r>
        <w:t>Nagios Daemon</w:t>
      </w:r>
    </w:p>
    <w:p w:rsidR="00C1223D" w:rsidRDefault="00C1223D" w:rsidP="00C1223D">
      <w:r>
        <w:rPr>
          <w:rFonts w:hint="eastAsia"/>
        </w:rPr>
        <w:t>nagios</w:t>
      </w:r>
      <w:r>
        <w:rPr>
          <w:rFonts w:hint="eastAsia"/>
        </w:rPr>
        <w:t>系统的核心组件，它负责组织与管理各组件，将它们协调起来共同完成监控任务，并完成监控信息的组织与展示。</w:t>
      </w:r>
    </w:p>
    <w:p w:rsidR="00C1223D" w:rsidRDefault="00C1223D" w:rsidP="00C1223D"/>
    <w:p w:rsidR="00C1223D" w:rsidRDefault="00C1223D" w:rsidP="00C1223D">
      <w:pPr>
        <w:pStyle w:val="3"/>
      </w:pPr>
      <w:r>
        <w:t>Nagios Plugins</w:t>
      </w:r>
    </w:p>
    <w:p w:rsidR="00C1223D" w:rsidRDefault="00C1223D" w:rsidP="00C1223D">
      <w:r>
        <w:rPr>
          <w:rFonts w:hint="eastAsia"/>
        </w:rPr>
        <w:t>nagios plugins</w:t>
      </w:r>
      <w:r>
        <w:rPr>
          <w:rFonts w:hint="eastAsia"/>
        </w:rPr>
        <w:t>主要就是</w:t>
      </w:r>
      <w:r>
        <w:rPr>
          <w:rFonts w:hint="eastAsia"/>
        </w:rPr>
        <w:t>nagios</w:t>
      </w:r>
      <w:r>
        <w:rPr>
          <w:rFonts w:hint="eastAsia"/>
        </w:rPr>
        <w:t>核心组件自带以及用户自开发的一些插件，它们是实现各项监控的具体小程序，由它们将采集到相应的数据以后，回送给</w:t>
      </w:r>
      <w:r>
        <w:rPr>
          <w:rFonts w:hint="eastAsia"/>
        </w:rPr>
        <w:t>nagios</w:t>
      </w:r>
      <w:r>
        <w:rPr>
          <w:rFonts w:hint="eastAsia"/>
        </w:rPr>
        <w:t>服务器。</w:t>
      </w:r>
    </w:p>
    <w:p w:rsidR="00C1223D" w:rsidRDefault="00C1223D" w:rsidP="00C1223D"/>
    <w:p w:rsidR="00C1223D" w:rsidRDefault="00C1223D" w:rsidP="00C1223D">
      <w:pPr>
        <w:pStyle w:val="3"/>
      </w:pPr>
      <w:r>
        <w:t>NRPE</w:t>
      </w:r>
    </w:p>
    <w:p w:rsidR="00EC5B52" w:rsidRDefault="00C1223D" w:rsidP="00C1223D">
      <w:r>
        <w:rPr>
          <w:rFonts w:hint="eastAsia"/>
        </w:rPr>
        <w:t>nagios</w:t>
      </w:r>
      <w:r>
        <w:rPr>
          <w:rFonts w:hint="eastAsia"/>
        </w:rPr>
        <w:t>系统要想取得被监控主机的存活状态、</w:t>
      </w:r>
      <w:r>
        <w:rPr>
          <w:rFonts w:hint="eastAsia"/>
        </w:rPr>
        <w:t>http</w:t>
      </w:r>
      <w:r>
        <w:rPr>
          <w:rFonts w:hint="eastAsia"/>
        </w:rPr>
        <w:t>、</w:t>
      </w:r>
      <w:r>
        <w:rPr>
          <w:rFonts w:hint="eastAsia"/>
        </w:rPr>
        <w:t>ftp</w:t>
      </w:r>
      <w:r>
        <w:rPr>
          <w:rFonts w:hint="eastAsia"/>
        </w:rPr>
        <w:t>、</w:t>
      </w:r>
      <w:r>
        <w:rPr>
          <w:rFonts w:hint="eastAsia"/>
        </w:rPr>
        <w:t>ssh</w:t>
      </w:r>
      <w:r>
        <w:rPr>
          <w:rFonts w:hint="eastAsia"/>
        </w:rPr>
        <w:t>服务是否可用，可以通过程序探测的出来，但如果要想取得被监控端上如磁盘容量，</w:t>
      </w:r>
      <w:r>
        <w:rPr>
          <w:rFonts w:hint="eastAsia"/>
        </w:rPr>
        <w:t>cpu</w:t>
      </w:r>
      <w:r>
        <w:rPr>
          <w:rFonts w:hint="eastAsia"/>
        </w:rPr>
        <w:t>负载这类本地信息时，如果没有相应的权限就不行，所以就产生了代理程序，事先在被监控机上安装代理程序</w:t>
      </w:r>
      <w:r>
        <w:rPr>
          <w:rFonts w:hint="eastAsia"/>
        </w:rPr>
        <w:t>(Linux</w:t>
      </w:r>
      <w:r>
        <w:rPr>
          <w:rFonts w:hint="eastAsia"/>
        </w:rPr>
        <w:t>系统是</w:t>
      </w:r>
      <w:r>
        <w:rPr>
          <w:rFonts w:hint="eastAsia"/>
        </w:rPr>
        <w:t>nrpe</w:t>
      </w:r>
      <w:r>
        <w:rPr>
          <w:rFonts w:hint="eastAsia"/>
        </w:rPr>
        <w:t>软件</w:t>
      </w:r>
      <w:r>
        <w:rPr>
          <w:rFonts w:hint="eastAsia"/>
        </w:rPr>
        <w:t>)</w:t>
      </w:r>
      <w:r>
        <w:rPr>
          <w:rFonts w:hint="eastAsia"/>
        </w:rPr>
        <w:t>，然后通过它们来获取监控数据，再回送给</w:t>
      </w:r>
      <w:r>
        <w:rPr>
          <w:rFonts w:hint="eastAsia"/>
        </w:rPr>
        <w:t>nagios</w:t>
      </w:r>
      <w:r>
        <w:rPr>
          <w:rFonts w:hint="eastAsia"/>
        </w:rPr>
        <w:t>服务器。当</w:t>
      </w:r>
      <w:r>
        <w:rPr>
          <w:rFonts w:hint="eastAsia"/>
        </w:rPr>
        <w:t>nrpe</w:t>
      </w:r>
      <w:r>
        <w:rPr>
          <w:rFonts w:hint="eastAsia"/>
        </w:rPr>
        <w:t>启动以后，它会开启</w:t>
      </w:r>
      <w:r>
        <w:rPr>
          <w:rFonts w:hint="eastAsia"/>
        </w:rPr>
        <w:t>5666</w:t>
      </w:r>
      <w:r>
        <w:rPr>
          <w:rFonts w:hint="eastAsia"/>
        </w:rPr>
        <w:t>端口。</w:t>
      </w:r>
      <w:r>
        <w:rPr>
          <w:rFonts w:hint="eastAsia"/>
        </w:rPr>
        <w:t>nrpe</w:t>
      </w:r>
      <w:r>
        <w:rPr>
          <w:rFonts w:hint="eastAsia"/>
        </w:rPr>
        <w:t>的工程原理如下图所示：</w:t>
      </w:r>
    </w:p>
    <w:p w:rsidR="00C1223D" w:rsidRDefault="00C1223D" w:rsidP="00C1223D">
      <w:r>
        <w:rPr>
          <w:noProof/>
        </w:rPr>
        <w:drawing>
          <wp:inline distT="0" distB="0" distL="0" distR="0">
            <wp:extent cx="4600575" cy="1381125"/>
            <wp:effectExtent l="0" t="0" r="9525" b="9525"/>
            <wp:docPr id="91" name="图片 91" descr="http://i2.51cto.com/images/blog/201811/02/5fa6c3ca71802b40f9b8a93e6463bd76.png?x-oss-process=image/watermark,size_16,text_QDUxQ1RP5Y2a5a6i,color_FFFFFF,t_100,g_se,x_10,y_10,shadow_90,type_ZmFuZ3poZW5naGVpd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2.51cto.com/images/blog/201811/02/5fa6c3ca71802b40f9b8a93e6463bd76.png?x-oss-process=image/watermark,size_16,text_QDUxQ1RP5Y2a5a6i,color_FFFFFF,t_100,g_se,x_10,y_10,shadow_90,type_ZmFuZ3poZW5naGVpdGk="/>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00575" cy="1381125"/>
                    </a:xfrm>
                    <a:prstGeom prst="rect">
                      <a:avLst/>
                    </a:prstGeom>
                    <a:noFill/>
                    <a:ln>
                      <a:noFill/>
                    </a:ln>
                  </pic:spPr>
                </pic:pic>
              </a:graphicData>
            </a:graphic>
          </wp:inline>
        </w:drawing>
      </w:r>
    </w:p>
    <w:p w:rsidR="00C1223D" w:rsidRDefault="00C1223D" w:rsidP="00C1223D">
      <w:r>
        <w:rPr>
          <w:rFonts w:hint="eastAsia"/>
        </w:rPr>
        <w:t xml:space="preserve">NRPE </w:t>
      </w:r>
      <w:r>
        <w:rPr>
          <w:rFonts w:hint="eastAsia"/>
        </w:rPr>
        <w:t>总共由两部分组成：</w:t>
      </w:r>
    </w:p>
    <w:p w:rsidR="00C1223D" w:rsidRDefault="00C1223D" w:rsidP="00C1223D">
      <w:r>
        <w:rPr>
          <w:rFonts w:hint="eastAsia"/>
        </w:rPr>
        <w:t>check_nrpe</w:t>
      </w:r>
      <w:r>
        <w:rPr>
          <w:rFonts w:hint="eastAsia"/>
        </w:rPr>
        <w:t>：位于</w:t>
      </w:r>
      <w:r>
        <w:rPr>
          <w:rFonts w:hint="eastAsia"/>
        </w:rPr>
        <w:t>nagios server</w:t>
      </w:r>
      <w:r>
        <w:rPr>
          <w:rFonts w:hint="eastAsia"/>
        </w:rPr>
        <w:t>上。</w:t>
      </w:r>
    </w:p>
    <w:p w:rsidR="00C1223D" w:rsidRDefault="00C1223D" w:rsidP="00C1223D">
      <w:r>
        <w:rPr>
          <w:rFonts w:hint="eastAsia"/>
        </w:rPr>
        <w:t>NRPE daemon</w:t>
      </w:r>
      <w:r>
        <w:rPr>
          <w:rFonts w:hint="eastAsia"/>
        </w:rPr>
        <w:t>：位于被监控的</w:t>
      </w:r>
      <w:r>
        <w:rPr>
          <w:rFonts w:hint="eastAsia"/>
        </w:rPr>
        <w:t>Linux</w:t>
      </w:r>
      <w:r>
        <w:rPr>
          <w:rFonts w:hint="eastAsia"/>
        </w:rPr>
        <w:t>主机上。</w:t>
      </w:r>
    </w:p>
    <w:p w:rsidR="00C1223D" w:rsidRDefault="00C1223D" w:rsidP="00C1223D">
      <w:r>
        <w:rPr>
          <w:rFonts w:hint="eastAsia"/>
        </w:rPr>
        <w:t>当</w:t>
      </w:r>
      <w:r>
        <w:rPr>
          <w:rFonts w:hint="eastAsia"/>
        </w:rPr>
        <w:t xml:space="preserve">Nagios </w:t>
      </w:r>
      <w:r>
        <w:rPr>
          <w:rFonts w:hint="eastAsia"/>
        </w:rPr>
        <w:t>需要监控某个远程</w:t>
      </w:r>
      <w:r>
        <w:rPr>
          <w:rFonts w:hint="eastAsia"/>
        </w:rPr>
        <w:t xml:space="preserve">Linux </w:t>
      </w:r>
      <w:r>
        <w:rPr>
          <w:rFonts w:hint="eastAsia"/>
        </w:rPr>
        <w:t>主机时：</w:t>
      </w:r>
    </w:p>
    <w:p w:rsidR="00C1223D" w:rsidRDefault="00C1223D" w:rsidP="00C1223D">
      <w:r>
        <w:rPr>
          <w:rFonts w:hint="eastAsia"/>
        </w:rPr>
        <w:t xml:space="preserve">nagios </w:t>
      </w:r>
      <w:r>
        <w:rPr>
          <w:rFonts w:hint="eastAsia"/>
        </w:rPr>
        <w:t>会运行</w:t>
      </w:r>
      <w:r>
        <w:rPr>
          <w:rFonts w:hint="eastAsia"/>
        </w:rPr>
        <w:t xml:space="preserve">check_nrpe </w:t>
      </w:r>
      <w:r>
        <w:rPr>
          <w:rFonts w:hint="eastAsia"/>
        </w:rPr>
        <w:t>这个插件，告诉它要检查什么</w:t>
      </w:r>
    </w:p>
    <w:p w:rsidR="00C1223D" w:rsidRDefault="00C1223D" w:rsidP="00C1223D">
      <w:r>
        <w:rPr>
          <w:rFonts w:hint="eastAsia"/>
        </w:rPr>
        <w:t xml:space="preserve">check_nrpe </w:t>
      </w:r>
      <w:r>
        <w:rPr>
          <w:rFonts w:hint="eastAsia"/>
        </w:rPr>
        <w:t>插件会连接到远程的</w:t>
      </w:r>
      <w:r>
        <w:rPr>
          <w:rFonts w:hint="eastAsia"/>
        </w:rPr>
        <w:t>NRPE daemon</w:t>
      </w:r>
      <w:r>
        <w:rPr>
          <w:rFonts w:hint="eastAsia"/>
        </w:rPr>
        <w:t>，所用的方式是</w:t>
      </w:r>
      <w:r>
        <w:rPr>
          <w:rFonts w:hint="eastAsia"/>
        </w:rPr>
        <w:t>SSL</w:t>
      </w:r>
      <w:r>
        <w:rPr>
          <w:rFonts w:hint="eastAsia"/>
        </w:rPr>
        <w:t>；</w:t>
      </w:r>
      <w:r>
        <w:rPr>
          <w:rFonts w:hint="eastAsia"/>
        </w:rPr>
        <w:t xml:space="preserve"> NRPE daemon </w:t>
      </w:r>
      <w:r>
        <w:rPr>
          <w:rFonts w:hint="eastAsia"/>
        </w:rPr>
        <w:t>会运行相应的</w:t>
      </w:r>
      <w:r>
        <w:rPr>
          <w:rFonts w:hint="eastAsia"/>
        </w:rPr>
        <w:t xml:space="preserve">nagios </w:t>
      </w:r>
      <w:r>
        <w:rPr>
          <w:rFonts w:hint="eastAsia"/>
        </w:rPr>
        <w:t>插件来执行检查；</w:t>
      </w:r>
    </w:p>
    <w:p w:rsidR="00C1223D" w:rsidRDefault="00C1223D" w:rsidP="00C1223D">
      <w:r>
        <w:rPr>
          <w:rFonts w:hint="eastAsia"/>
        </w:rPr>
        <w:t xml:space="preserve">NRPE daemon </w:t>
      </w:r>
      <w:r>
        <w:rPr>
          <w:rFonts w:hint="eastAsia"/>
        </w:rPr>
        <w:t>将检查的结果返回给</w:t>
      </w:r>
      <w:r>
        <w:rPr>
          <w:rFonts w:hint="eastAsia"/>
        </w:rPr>
        <w:t xml:space="preserve">check_nrpe </w:t>
      </w:r>
      <w:r>
        <w:rPr>
          <w:rFonts w:hint="eastAsia"/>
        </w:rPr>
        <w:t>插件，插件将其递交给</w:t>
      </w:r>
      <w:r>
        <w:rPr>
          <w:rFonts w:hint="eastAsia"/>
        </w:rPr>
        <w:t>nagios</w:t>
      </w:r>
      <w:r>
        <w:rPr>
          <w:rFonts w:hint="eastAsia"/>
        </w:rPr>
        <w:t>做处理。</w:t>
      </w:r>
    </w:p>
    <w:p w:rsidR="00C1223D" w:rsidRDefault="00C1223D" w:rsidP="00C1223D"/>
    <w:p w:rsidR="00C1223D" w:rsidRDefault="00C1223D" w:rsidP="00C1223D">
      <w:pPr>
        <w:pStyle w:val="3"/>
      </w:pPr>
      <w:r>
        <w:t>NSClinet++</w:t>
      </w:r>
    </w:p>
    <w:p w:rsidR="00C1223D" w:rsidRDefault="00C1223D" w:rsidP="00C1223D">
      <w:r>
        <w:rPr>
          <w:rFonts w:hint="eastAsia"/>
        </w:rPr>
        <w:t>NSClient++</w:t>
      </w:r>
      <w:r>
        <w:rPr>
          <w:rFonts w:hint="eastAsia"/>
        </w:rPr>
        <w:t>这一组件是安装在</w:t>
      </w:r>
      <w:r>
        <w:rPr>
          <w:rFonts w:hint="eastAsia"/>
        </w:rPr>
        <w:t>windows</w:t>
      </w:r>
      <w:r>
        <w:rPr>
          <w:rFonts w:hint="eastAsia"/>
        </w:rPr>
        <w:t>主机上，相当于</w:t>
      </w:r>
      <w:r>
        <w:rPr>
          <w:rFonts w:hint="eastAsia"/>
        </w:rPr>
        <w:t>nagios server</w:t>
      </w:r>
      <w:r>
        <w:rPr>
          <w:rFonts w:hint="eastAsia"/>
        </w:rPr>
        <w:t>在</w:t>
      </w:r>
      <w:r>
        <w:rPr>
          <w:rFonts w:hint="eastAsia"/>
        </w:rPr>
        <w:t>windows</w:t>
      </w:r>
      <w:r>
        <w:rPr>
          <w:rFonts w:hint="eastAsia"/>
        </w:rPr>
        <w:t>端的代理程序。</w:t>
      </w:r>
    </w:p>
    <w:p w:rsidR="00C1223D" w:rsidRDefault="00C1223D" w:rsidP="00C1223D"/>
    <w:p w:rsidR="00C1223D" w:rsidRDefault="00C1223D" w:rsidP="00C1223D">
      <w:pPr>
        <w:pStyle w:val="3"/>
      </w:pPr>
      <w:r>
        <w:lastRenderedPageBreak/>
        <w:t>NSCA</w:t>
      </w:r>
    </w:p>
    <w:p w:rsidR="00C1223D" w:rsidRDefault="00C1223D" w:rsidP="00C1223D">
      <w:r>
        <w:rPr>
          <w:rFonts w:hint="eastAsia"/>
        </w:rPr>
        <w:t>NSAC</w:t>
      </w:r>
      <w:r>
        <w:rPr>
          <w:rFonts w:hint="eastAsia"/>
        </w:rPr>
        <w:t>这一组件适用于部署分布式</w:t>
      </w:r>
      <w:r>
        <w:rPr>
          <w:rFonts w:hint="eastAsia"/>
        </w:rPr>
        <w:t>nagios</w:t>
      </w:r>
      <w:r>
        <w:rPr>
          <w:rFonts w:hint="eastAsia"/>
        </w:rPr>
        <w:t>监控系统时使用，它可以实现让被监控端主动将需要监控的信息发送给</w:t>
      </w:r>
      <w:r>
        <w:rPr>
          <w:rFonts w:hint="eastAsia"/>
        </w:rPr>
        <w:t>nagios</w:t>
      </w:r>
      <w:r>
        <w:rPr>
          <w:rFonts w:hint="eastAsia"/>
        </w:rPr>
        <w:t>服务端。</w:t>
      </w:r>
    </w:p>
    <w:p w:rsidR="00BA4D44" w:rsidRPr="00EC5B52" w:rsidRDefault="00BA4D44" w:rsidP="00C1223D"/>
    <w:p w:rsidR="004D1D9B" w:rsidRDefault="006A5B65" w:rsidP="006A5B65">
      <w:pPr>
        <w:pStyle w:val="2"/>
      </w:pPr>
      <w:r>
        <w:t>nagios</w:t>
      </w:r>
      <w:r>
        <w:t>安装</w:t>
      </w:r>
      <w:r w:rsidR="003A3606">
        <w:rPr>
          <w:rFonts w:hint="eastAsia"/>
        </w:rPr>
        <w:t>---</w:t>
      </w:r>
      <w:r w:rsidR="003A3606">
        <w:t>服务端</w:t>
      </w:r>
    </w:p>
    <w:p w:rsidR="00CC5EDC" w:rsidRDefault="006A5B65" w:rsidP="00CC5EDC">
      <w:pPr>
        <w:pStyle w:val="3"/>
      </w:pPr>
      <w:r>
        <w:rPr>
          <w:rFonts w:hint="eastAsia"/>
        </w:rPr>
        <w:t>配置</w:t>
      </w:r>
      <w:r>
        <w:rPr>
          <w:rFonts w:hint="eastAsia"/>
        </w:rPr>
        <w:t>yum</w:t>
      </w:r>
      <w:r w:rsidR="00CC5EDC">
        <w:rPr>
          <w:rFonts w:hint="eastAsia"/>
        </w:rPr>
        <w:t>源</w:t>
      </w:r>
      <w:r>
        <w:rPr>
          <w:rFonts w:hint="eastAsia"/>
        </w:rPr>
        <w:t>采</w:t>
      </w:r>
    </w:p>
    <w:p w:rsidR="006A5B65" w:rsidRDefault="006A5B65" w:rsidP="006A5B65">
      <w:r>
        <w:rPr>
          <w:rFonts w:hint="eastAsia"/>
        </w:rPr>
        <w:t>用国内的</w:t>
      </w:r>
      <w:r>
        <w:rPr>
          <w:rFonts w:hint="eastAsia"/>
        </w:rPr>
        <w:t>yum</w:t>
      </w:r>
      <w:r>
        <w:rPr>
          <w:rFonts w:hint="eastAsia"/>
        </w:rPr>
        <w:t>，如阿里云的</w:t>
      </w:r>
    </w:p>
    <w:p w:rsidR="006A5B65" w:rsidRDefault="006A5B65" w:rsidP="00CC5EDC">
      <w:pPr>
        <w:pStyle w:val="3"/>
      </w:pPr>
      <w:r>
        <w:rPr>
          <w:rFonts w:hint="eastAsia"/>
        </w:rPr>
        <w:t>解决</w:t>
      </w:r>
      <w:r>
        <w:rPr>
          <w:rFonts w:hint="eastAsia"/>
        </w:rPr>
        <w:t>perl</w:t>
      </w:r>
      <w:r>
        <w:rPr>
          <w:rFonts w:hint="eastAsia"/>
        </w:rPr>
        <w:t>编译问题</w:t>
      </w:r>
    </w:p>
    <w:p w:rsidR="00CC5EDC" w:rsidRDefault="00CC5EDC" w:rsidP="00CC5EDC">
      <w:r>
        <w:rPr>
          <w:rFonts w:hint="eastAsia"/>
        </w:rPr>
        <w:t>后面编译的软件有</w:t>
      </w:r>
      <w:r>
        <w:rPr>
          <w:rFonts w:hint="eastAsia"/>
        </w:rPr>
        <w:t>perl</w:t>
      </w:r>
      <w:r>
        <w:rPr>
          <w:rFonts w:hint="eastAsia"/>
        </w:rPr>
        <w:t>程序，提前设置环境变量。</w:t>
      </w:r>
    </w:p>
    <w:p w:rsidR="00CC5EDC" w:rsidRDefault="00041A9E" w:rsidP="00CC5EDC">
      <w:r w:rsidRPr="00041A9E">
        <w:t>echo "export LC_ALL=C" &gt;&gt;/etc//profile</w:t>
      </w:r>
    </w:p>
    <w:p w:rsidR="00041A9E" w:rsidRDefault="00041A9E" w:rsidP="00CC5EDC">
      <w:r w:rsidRPr="00041A9E">
        <w:t>source /etc/profile</w:t>
      </w:r>
    </w:p>
    <w:p w:rsidR="00041A9E" w:rsidRDefault="004E175A" w:rsidP="004E175A">
      <w:pPr>
        <w:pStyle w:val="3"/>
      </w:pPr>
      <w:r>
        <w:rPr>
          <w:rFonts w:hint="eastAsia"/>
        </w:rPr>
        <w:t>解决系统时间同步</w:t>
      </w:r>
    </w:p>
    <w:p w:rsidR="004E175A" w:rsidRDefault="004E175A" w:rsidP="004E175A">
      <w:r>
        <w:rPr>
          <w:rFonts w:hint="eastAsia"/>
        </w:rPr>
        <w:t>不解决时间同步，会导致</w:t>
      </w:r>
      <w:r>
        <w:rPr>
          <w:rFonts w:hint="eastAsia"/>
        </w:rPr>
        <w:t>nagios</w:t>
      </w:r>
      <w:r>
        <w:rPr>
          <w:rFonts w:hint="eastAsia"/>
        </w:rPr>
        <w:t>配置异常甚至失败</w:t>
      </w:r>
    </w:p>
    <w:p w:rsidR="006A5B65" w:rsidRDefault="0067054E" w:rsidP="00AA39AC">
      <w:pPr>
        <w:ind w:firstLine="0"/>
      </w:pPr>
      <w:r w:rsidRPr="0067054E">
        <w:t>/usr/</w:t>
      </w:r>
      <w:r w:rsidR="00137505">
        <w:rPr>
          <w:rFonts w:hint="eastAsia"/>
        </w:rPr>
        <w:t>s</w:t>
      </w:r>
      <w:r w:rsidRPr="0067054E">
        <w:t>bin/ntp</w:t>
      </w:r>
      <w:r>
        <w:rPr>
          <w:rFonts w:hint="eastAsia"/>
        </w:rPr>
        <w:t>date</w:t>
      </w:r>
      <w:r w:rsidRPr="0067054E">
        <w:t xml:space="preserve"> 0.pool.ntp.org</w:t>
      </w:r>
    </w:p>
    <w:p w:rsidR="0067054E" w:rsidRDefault="0067054E" w:rsidP="006A5B65">
      <w:r>
        <w:rPr>
          <w:rFonts w:hint="eastAsia"/>
        </w:rPr>
        <w:t>将时间同步写到定时任务中</w:t>
      </w:r>
    </w:p>
    <w:p w:rsidR="00A3252C" w:rsidRDefault="00A3252C" w:rsidP="006A5B65">
      <w:r>
        <w:rPr>
          <w:rFonts w:hint="eastAsia"/>
        </w:rPr>
        <w:t>echo "</w:t>
      </w:r>
      <w:r>
        <w:t>*/</w:t>
      </w:r>
      <w:r>
        <w:rPr>
          <w:rFonts w:hint="eastAsia"/>
        </w:rPr>
        <w:t>1</w:t>
      </w:r>
      <w:r w:rsidRPr="00A3252C">
        <w:t>0 * * * *   root /usr/sbin/ntpdate 0.pool.ntp.org &gt;/dev/null 2&amp;&gt;1</w:t>
      </w:r>
      <w:r>
        <w:rPr>
          <w:rFonts w:hint="eastAsia"/>
        </w:rPr>
        <w:t>"&gt;&gt;/etc/crontab</w:t>
      </w:r>
    </w:p>
    <w:p w:rsidR="00A14708" w:rsidRDefault="004A57B9" w:rsidP="004A57B9">
      <w:pPr>
        <w:pStyle w:val="3"/>
      </w:pPr>
      <w:r>
        <w:rPr>
          <w:rFonts w:hint="eastAsia"/>
        </w:rPr>
        <w:t>安装</w:t>
      </w:r>
      <w:r>
        <w:rPr>
          <w:rFonts w:hint="eastAsia"/>
        </w:rPr>
        <w:t>nagios</w:t>
      </w:r>
      <w:r>
        <w:rPr>
          <w:rFonts w:hint="eastAsia"/>
        </w:rPr>
        <w:t>所需基础软件包</w:t>
      </w:r>
    </w:p>
    <w:p w:rsidR="00C95943" w:rsidRDefault="004A57B9" w:rsidP="004A57B9">
      <w:r>
        <w:rPr>
          <w:rFonts w:hint="eastAsia"/>
        </w:rPr>
        <w:t>编译软件</w:t>
      </w:r>
      <w:r>
        <w:rPr>
          <w:rFonts w:hint="eastAsia"/>
        </w:rPr>
        <w:t xml:space="preserve"> </w:t>
      </w:r>
      <w:r w:rsidR="00C95943">
        <w:rPr>
          <w:rFonts w:hint="eastAsia"/>
        </w:rPr>
        <w:t>只需要</w:t>
      </w:r>
      <w:r w:rsidR="00C95943">
        <w:rPr>
          <w:rFonts w:hint="eastAsia"/>
        </w:rPr>
        <w:t>yum</w:t>
      </w:r>
      <w:r w:rsidR="00C95943">
        <w:rPr>
          <w:rFonts w:hint="eastAsia"/>
        </w:rPr>
        <w:t>安装</w:t>
      </w:r>
      <w:r>
        <w:rPr>
          <w:rFonts w:hint="eastAsia"/>
        </w:rPr>
        <w:t>LAMP</w:t>
      </w:r>
      <w:r>
        <w:rPr>
          <w:rFonts w:hint="eastAsia"/>
        </w:rPr>
        <w:t>环境</w:t>
      </w:r>
      <w:r w:rsidR="00C95943">
        <w:rPr>
          <w:rFonts w:hint="eastAsia"/>
        </w:rPr>
        <w:t>即可</w:t>
      </w:r>
      <w:r w:rsidR="00C95943">
        <w:rPr>
          <w:rFonts w:hint="eastAsia"/>
        </w:rPr>
        <w:t xml:space="preserve"> </w:t>
      </w:r>
    </w:p>
    <w:p w:rsidR="004E014F" w:rsidRDefault="004A57B9" w:rsidP="004E014F">
      <w:r>
        <w:rPr>
          <w:rFonts w:hint="eastAsia"/>
        </w:rPr>
        <w:t xml:space="preserve"> </w:t>
      </w:r>
      <w:r w:rsidR="004E014F">
        <w:t>yum install gcc glibc glibc-common -y</w:t>
      </w:r>
    </w:p>
    <w:p w:rsidR="004E014F" w:rsidRDefault="004E014F" w:rsidP="004E014F">
      <w:r>
        <w:t>yum install gd gd-devel -y</w:t>
      </w:r>
    </w:p>
    <w:p w:rsidR="009160EA" w:rsidRDefault="009160EA" w:rsidP="009160EA">
      <w:r>
        <w:t>yum install mysql* -y</w:t>
      </w:r>
    </w:p>
    <w:p w:rsidR="004E014F" w:rsidRDefault="004E014F" w:rsidP="009160EA">
      <w:r>
        <w:t>yum install httpd php php-gd -y</w:t>
      </w:r>
    </w:p>
    <w:p w:rsidR="00F158AF" w:rsidRDefault="00F158AF" w:rsidP="009160EA">
      <w:r>
        <w:rPr>
          <w:rFonts w:hint="eastAsia"/>
        </w:rPr>
        <w:t>启动</w:t>
      </w:r>
      <w:r>
        <w:rPr>
          <w:rFonts w:hint="eastAsia"/>
        </w:rPr>
        <w:t>lamp</w:t>
      </w:r>
      <w:r>
        <w:rPr>
          <w:rFonts w:hint="eastAsia"/>
        </w:rPr>
        <w:t>服务</w:t>
      </w:r>
    </w:p>
    <w:p w:rsidR="004E014F" w:rsidRDefault="004E014F" w:rsidP="004E014F">
      <w:pPr>
        <w:pStyle w:val="3"/>
      </w:pPr>
      <w:r>
        <w:rPr>
          <w:rFonts w:hint="eastAsia"/>
        </w:rPr>
        <w:lastRenderedPageBreak/>
        <w:t>创建</w:t>
      </w:r>
      <w:r>
        <w:rPr>
          <w:rFonts w:hint="eastAsia"/>
        </w:rPr>
        <w:t>nagios</w:t>
      </w:r>
      <w:r>
        <w:rPr>
          <w:rFonts w:hint="eastAsia"/>
        </w:rPr>
        <w:t>用户及组</w:t>
      </w:r>
    </w:p>
    <w:p w:rsidR="00377F98" w:rsidRDefault="00377F98" w:rsidP="00377F98">
      <w:r w:rsidRPr="00377F98">
        <w:t>/usr/sbin/useradd  nagios</w:t>
      </w:r>
    </w:p>
    <w:p w:rsidR="00377F98" w:rsidRDefault="00377F98" w:rsidP="00377F98">
      <w:r>
        <w:t>/usr/sbin/groupadd nagcmd</w:t>
      </w:r>
    </w:p>
    <w:p w:rsidR="00377F98" w:rsidRDefault="00377F98" w:rsidP="00377F98">
      <w:r>
        <w:t>/usr/sbin/usermod -a -G nagcmd nagios</w:t>
      </w:r>
    </w:p>
    <w:p w:rsidR="00377F98" w:rsidRDefault="00377F98" w:rsidP="00377F98">
      <w:r>
        <w:t>/usr/sbin/usermod -a -G nagcmd apache</w:t>
      </w:r>
    </w:p>
    <w:p w:rsidR="00377F98" w:rsidRDefault="008361A9" w:rsidP="008361A9">
      <w:pPr>
        <w:pStyle w:val="3"/>
      </w:pPr>
      <w:r>
        <w:rPr>
          <w:rFonts w:hint="eastAsia"/>
        </w:rPr>
        <w:t>安装</w:t>
      </w:r>
      <w:r>
        <w:rPr>
          <w:rFonts w:hint="eastAsia"/>
        </w:rPr>
        <w:t>nagios</w:t>
      </w:r>
    </w:p>
    <w:p w:rsidR="008361A9" w:rsidRDefault="008361A9" w:rsidP="008361A9"/>
    <w:p w:rsidR="008361A9" w:rsidRDefault="008361A9" w:rsidP="008361A9">
      <w:r>
        <w:rPr>
          <w:rFonts w:hint="eastAsia"/>
        </w:rPr>
        <w:t>解压</w:t>
      </w:r>
      <w:r>
        <w:rPr>
          <w:rFonts w:hint="eastAsia"/>
        </w:rPr>
        <w:t>nagios</w:t>
      </w:r>
    </w:p>
    <w:p w:rsidR="008361A9" w:rsidRDefault="008361A9" w:rsidP="008361A9">
      <w:r>
        <w:t>cd nagios</w:t>
      </w:r>
    </w:p>
    <w:p w:rsidR="008361A9" w:rsidRDefault="008361A9" w:rsidP="008361A9">
      <w:r>
        <w:t>./configure --with-command-group=nagcmd</w:t>
      </w:r>
    </w:p>
    <w:p w:rsidR="008361A9" w:rsidRDefault="008361A9" w:rsidP="008361A9">
      <w:r>
        <w:t>make all</w:t>
      </w:r>
    </w:p>
    <w:p w:rsidR="008361A9" w:rsidRDefault="008361A9" w:rsidP="008361A9">
      <w:r>
        <w:t>make install</w:t>
      </w:r>
    </w:p>
    <w:p w:rsidR="008361A9" w:rsidRDefault="008361A9" w:rsidP="008361A9">
      <w:r>
        <w:t>make install-init</w:t>
      </w:r>
    </w:p>
    <w:p w:rsidR="008361A9" w:rsidRDefault="008361A9" w:rsidP="008361A9">
      <w:r>
        <w:t>make install-config</w:t>
      </w:r>
    </w:p>
    <w:p w:rsidR="008361A9" w:rsidRDefault="008361A9" w:rsidP="008361A9">
      <w:r>
        <w:t>make install-commandmode</w:t>
      </w:r>
    </w:p>
    <w:p w:rsidR="00A1138F" w:rsidRDefault="00A1138F" w:rsidP="00A1138F">
      <w:pPr>
        <w:pStyle w:val="3"/>
      </w:pPr>
      <w:r>
        <w:rPr>
          <w:rFonts w:hint="eastAsia"/>
        </w:rPr>
        <w:t>安装</w:t>
      </w:r>
      <w:r>
        <w:rPr>
          <w:rFonts w:hint="eastAsia"/>
        </w:rPr>
        <w:t>nagios web</w:t>
      </w:r>
      <w:r>
        <w:rPr>
          <w:rFonts w:hint="eastAsia"/>
        </w:rPr>
        <w:t>配置及创建登录用户</w:t>
      </w:r>
    </w:p>
    <w:p w:rsidR="008361A9" w:rsidRDefault="008361A9" w:rsidP="008361A9">
      <w:r>
        <w:t>make install-webconf</w:t>
      </w:r>
    </w:p>
    <w:p w:rsidR="00A1138F" w:rsidRDefault="00137F72" w:rsidP="008361A9">
      <w:r>
        <w:t>htpasswd -c</w:t>
      </w:r>
      <w:r w:rsidR="00B40E76" w:rsidRPr="00B40E76">
        <w:t xml:space="preserve"> /usr/local/nagios/etc/htpas</w:t>
      </w:r>
      <w:r>
        <w:t xml:space="preserve">swd.users tuwei </w:t>
      </w:r>
      <w:r>
        <w:t>创建用户并设置密码</w:t>
      </w:r>
    </w:p>
    <w:p w:rsidR="008F405A" w:rsidRDefault="008F405A" w:rsidP="008361A9">
      <w:r>
        <w:rPr>
          <w:rFonts w:hint="eastAsia"/>
        </w:rPr>
        <w:t>也可以</w:t>
      </w:r>
      <w:r w:rsidRPr="008F405A">
        <w:t xml:space="preserve">htpasswd -cb /usr/local/nagios/etc/htpasswd.users </w:t>
      </w:r>
      <w:r>
        <w:rPr>
          <w:rFonts w:hint="eastAsia"/>
        </w:rPr>
        <w:t>tuwei</w:t>
      </w:r>
      <w:r w:rsidRPr="008F405A">
        <w:t xml:space="preserve"> 123456</w:t>
      </w:r>
      <w:r>
        <w:t>无需交互</w:t>
      </w:r>
    </w:p>
    <w:p w:rsidR="00BC2D96" w:rsidRDefault="00BC2D96" w:rsidP="00BC2D96">
      <w:pPr>
        <w:pStyle w:val="3"/>
      </w:pPr>
      <w:r>
        <w:rPr>
          <w:rFonts w:hint="eastAsia"/>
        </w:rPr>
        <w:t>创建报警联系人信息</w:t>
      </w:r>
    </w:p>
    <w:p w:rsidR="00BC2D96" w:rsidRDefault="00BC2D96" w:rsidP="00BC2D96">
      <w:r w:rsidRPr="00BC2D96">
        <w:t>vim /usr/local/nagios/etc/objects/contacts.cfg +35</w:t>
      </w:r>
    </w:p>
    <w:p w:rsidR="00652669" w:rsidRDefault="00652669" w:rsidP="00BC2D96">
      <w:r>
        <w:rPr>
          <w:rFonts w:hint="eastAsia"/>
        </w:rPr>
        <w:t>修改报警接收联系人</w:t>
      </w:r>
      <w:r>
        <w:rPr>
          <w:rFonts w:hint="eastAsia"/>
        </w:rPr>
        <w:t>mail</w:t>
      </w:r>
    </w:p>
    <w:p w:rsidR="00652669" w:rsidRDefault="00652669" w:rsidP="00BC2D96">
      <w:r>
        <w:rPr>
          <w:rFonts w:hint="eastAsia"/>
        </w:rPr>
        <w:t>开启</w:t>
      </w:r>
      <w:r>
        <w:rPr>
          <w:rFonts w:hint="eastAsia"/>
        </w:rPr>
        <w:t>linux</w:t>
      </w:r>
      <w:r>
        <w:rPr>
          <w:rFonts w:hint="eastAsia"/>
        </w:rPr>
        <w:t>默认发邮件</w:t>
      </w:r>
      <w:r>
        <w:rPr>
          <w:rFonts w:hint="eastAsia"/>
        </w:rPr>
        <w:t>sendmail</w:t>
      </w:r>
      <w:r>
        <w:rPr>
          <w:rFonts w:hint="eastAsia"/>
        </w:rPr>
        <w:t>服务</w:t>
      </w:r>
    </w:p>
    <w:p w:rsidR="00652669" w:rsidRDefault="00014332" w:rsidP="00014332">
      <w:pPr>
        <w:pStyle w:val="3"/>
      </w:pPr>
      <w:r>
        <w:lastRenderedPageBreak/>
        <w:t>安装</w:t>
      </w:r>
      <w:r>
        <w:t>nagios</w:t>
      </w:r>
      <w:r>
        <w:t>插件</w:t>
      </w:r>
      <w:r>
        <w:rPr>
          <w:rFonts w:hint="eastAsia"/>
        </w:rPr>
        <w:t>--</w:t>
      </w:r>
      <w:r>
        <w:t>服务端</w:t>
      </w:r>
    </w:p>
    <w:p w:rsidR="00014332" w:rsidRDefault="0074426B" w:rsidP="007A3720">
      <w:pPr>
        <w:pStyle w:val="4"/>
      </w:pPr>
      <w:r>
        <w:rPr>
          <w:rFonts w:hint="eastAsia"/>
        </w:rPr>
        <w:t>安装</w:t>
      </w:r>
      <w:r w:rsidRPr="0074426B">
        <w:t>nagios-plugins</w:t>
      </w:r>
    </w:p>
    <w:p w:rsidR="0074426B" w:rsidRDefault="0074426B" w:rsidP="0074426B">
      <w:r>
        <w:t>tar zxf nagios-plugins-1.4.16.tar.gz</w:t>
      </w:r>
    </w:p>
    <w:p w:rsidR="0074426B" w:rsidRDefault="0074426B" w:rsidP="0074426B">
      <w:r>
        <w:t>cd nagios-plugins-1.4.16</w:t>
      </w:r>
    </w:p>
    <w:p w:rsidR="001C1F4A" w:rsidRDefault="001C1F4A" w:rsidP="001C1F4A">
      <w:r>
        <w:t>./configure --with-nagios-user=nagios --with-nagios-group=nagios --with-mysql=/var/lib/mysql \</w:t>
      </w:r>
    </w:p>
    <w:p w:rsidR="001C1F4A" w:rsidRDefault="001C1F4A" w:rsidP="001C1F4A">
      <w:r>
        <w:t xml:space="preserve">--enable-perl-modules </w:t>
      </w:r>
    </w:p>
    <w:p w:rsidR="0074426B" w:rsidRPr="00014332" w:rsidRDefault="00C90B12" w:rsidP="001C1F4A">
      <w:r>
        <w:t>make &amp;&amp; make install</w:t>
      </w:r>
    </w:p>
    <w:p w:rsidR="00BC2D96" w:rsidRDefault="00BC2D96" w:rsidP="008361A9"/>
    <w:p w:rsidR="00DD7FD0" w:rsidRDefault="00DD7FD0" w:rsidP="008361A9">
      <w:r>
        <w:rPr>
          <w:rFonts w:hint="eastAsia"/>
        </w:rPr>
        <w:t>检查插件个数：</w:t>
      </w:r>
      <w:r w:rsidRPr="00DD7FD0">
        <w:t>ls /usr/local/nagios/libexec |wc -l</w:t>
      </w:r>
    </w:p>
    <w:p w:rsidR="00DD7FD0" w:rsidRDefault="00FF500E" w:rsidP="008361A9">
      <w:r>
        <w:rPr>
          <w:rFonts w:hint="eastAsia"/>
        </w:rPr>
        <w:t>添加</w:t>
      </w:r>
      <w:r>
        <w:rPr>
          <w:rFonts w:hint="eastAsia"/>
        </w:rPr>
        <w:t>nagios</w:t>
      </w:r>
      <w:r>
        <w:rPr>
          <w:rFonts w:hint="eastAsia"/>
        </w:rPr>
        <w:t>服务到开机自启动</w:t>
      </w:r>
    </w:p>
    <w:p w:rsidR="00FF500E" w:rsidRDefault="00FF500E" w:rsidP="008361A9">
      <w:r w:rsidRPr="00FF500E">
        <w:t>chkconfig nagios on</w:t>
      </w:r>
    </w:p>
    <w:p w:rsidR="00FF500E" w:rsidRDefault="00FF500E" w:rsidP="008361A9">
      <w:r>
        <w:rPr>
          <w:rFonts w:hint="eastAsia"/>
        </w:rPr>
        <w:t>启动</w:t>
      </w:r>
      <w:r>
        <w:rPr>
          <w:rFonts w:hint="eastAsia"/>
        </w:rPr>
        <w:t>nagios</w:t>
      </w:r>
      <w:r w:rsidR="003B1211">
        <w:rPr>
          <w:rFonts w:hint="eastAsia"/>
        </w:rPr>
        <w:t>服务</w:t>
      </w:r>
    </w:p>
    <w:p w:rsidR="003B1211" w:rsidRDefault="00A01EFA" w:rsidP="008361A9">
      <w:r>
        <w:t>查看相关信息</w:t>
      </w:r>
      <w:r w:rsidRPr="00A01EFA">
        <w:t>/usr/local/nagios/bin/nagios</w:t>
      </w:r>
    </w:p>
    <w:p w:rsidR="00A01EFA" w:rsidRDefault="00A01EFA" w:rsidP="008361A9">
      <w:r>
        <w:rPr>
          <w:rFonts w:hint="eastAsia"/>
        </w:rPr>
        <w:t>检查语法</w:t>
      </w:r>
    </w:p>
    <w:p w:rsidR="00A01EFA" w:rsidRDefault="00A01EFA" w:rsidP="008361A9">
      <w:r w:rsidRPr="00A01EFA">
        <w:t>/usr/local/nagios/bin/nagios -v /usr/local/nagios/etc/nagios.cfg</w:t>
      </w:r>
    </w:p>
    <w:p w:rsidR="00A01EFA" w:rsidRDefault="00CD7612" w:rsidP="008361A9">
      <w:r>
        <w:rPr>
          <w:rFonts w:hint="eastAsia"/>
        </w:rPr>
        <w:t>简单地检查语法</w:t>
      </w:r>
    </w:p>
    <w:p w:rsidR="00CD7612" w:rsidRDefault="00CD7612" w:rsidP="008361A9">
      <w:r w:rsidRPr="00CD7612">
        <w:t>/etc/init.d/nagios checkconfig</w:t>
      </w:r>
    </w:p>
    <w:p w:rsidR="00A70333" w:rsidRDefault="00A70333" w:rsidP="008361A9">
      <w:r>
        <w:rPr>
          <w:rFonts w:hint="eastAsia"/>
        </w:rPr>
        <w:t>也可以修改</w:t>
      </w:r>
      <w:r>
        <w:rPr>
          <w:rFonts w:hint="eastAsia"/>
        </w:rPr>
        <w:t>nagios</w:t>
      </w:r>
      <w:r>
        <w:rPr>
          <w:rFonts w:hint="eastAsia"/>
        </w:rPr>
        <w:t>启动脚本，使其显示检查结果信息</w:t>
      </w:r>
    </w:p>
    <w:p w:rsidR="00A70333" w:rsidRDefault="00A70333" w:rsidP="008361A9">
      <w:r w:rsidRPr="00A70333">
        <w:t>vim /etc/init.d/nagios +177</w:t>
      </w:r>
      <w:r>
        <w:rPr>
          <w:rFonts w:hint="eastAsia"/>
        </w:rPr>
        <w:t xml:space="preserve">  </w:t>
      </w:r>
      <w:r>
        <w:rPr>
          <w:rFonts w:hint="eastAsia"/>
        </w:rPr>
        <w:t>删除</w:t>
      </w:r>
      <w:r>
        <w:rPr>
          <w:rFonts w:hint="eastAsia"/>
        </w:rPr>
        <w:t>&gt;/dev/null 2&gt;&amp;1</w:t>
      </w:r>
    </w:p>
    <w:p w:rsidR="00A70333" w:rsidRDefault="007A3720" w:rsidP="007A3720">
      <w:pPr>
        <w:pStyle w:val="4"/>
      </w:pPr>
      <w:r>
        <w:rPr>
          <w:rFonts w:hint="eastAsia"/>
        </w:rPr>
        <w:t>安装</w:t>
      </w:r>
      <w:r>
        <w:rPr>
          <w:rFonts w:hint="eastAsia"/>
        </w:rPr>
        <w:t>nrpe</w:t>
      </w:r>
    </w:p>
    <w:p w:rsidR="0045320E" w:rsidRDefault="0045320E" w:rsidP="0045320E">
      <w:r>
        <w:rPr>
          <w:rFonts w:hint="eastAsia"/>
        </w:rPr>
        <w:t>服务端会生成</w:t>
      </w:r>
      <w:r w:rsidRPr="0045320E">
        <w:t>/usr/local/nagios/libexec/check_nrpe</w:t>
      </w:r>
      <w:r>
        <w:rPr>
          <w:rFonts w:hint="eastAsia"/>
        </w:rPr>
        <w:t xml:space="preserve"> </w:t>
      </w:r>
      <w:r>
        <w:rPr>
          <w:rFonts w:hint="eastAsia"/>
        </w:rPr>
        <w:t>插件</w:t>
      </w:r>
    </w:p>
    <w:p w:rsidR="003C3B27" w:rsidRPr="0045320E" w:rsidRDefault="003C3B27" w:rsidP="0045320E">
      <w:r>
        <w:rPr>
          <w:rFonts w:hint="eastAsia"/>
        </w:rPr>
        <w:t>服务端同时也是客户端，需要被监控</w:t>
      </w:r>
    </w:p>
    <w:p w:rsidR="00D11BDE" w:rsidRDefault="00D11BDE" w:rsidP="00D11BDE">
      <w:r>
        <w:t xml:space="preserve">./configure </w:t>
      </w:r>
    </w:p>
    <w:p w:rsidR="00D11BDE" w:rsidRDefault="00D11BDE" w:rsidP="00D11BDE">
      <w:r>
        <w:t>make all</w:t>
      </w:r>
    </w:p>
    <w:p w:rsidR="00D11BDE" w:rsidRDefault="00D11BDE" w:rsidP="00D11BDE">
      <w:r>
        <w:t>make install-plugin</w:t>
      </w:r>
    </w:p>
    <w:p w:rsidR="00D11BDE" w:rsidRDefault="00D11BDE" w:rsidP="00D11BDE">
      <w:r>
        <w:lastRenderedPageBreak/>
        <w:t>make install-daemon</w:t>
      </w:r>
    </w:p>
    <w:p w:rsidR="007A3720" w:rsidRDefault="00D11BDE" w:rsidP="00D11BDE">
      <w:r>
        <w:t>make install-daemon-config</w:t>
      </w:r>
    </w:p>
    <w:p w:rsidR="00D11BDE" w:rsidRPr="007A3720" w:rsidRDefault="00D11BDE" w:rsidP="00D11BDE"/>
    <w:p w:rsidR="00CD7612" w:rsidRDefault="00CD7612" w:rsidP="008361A9"/>
    <w:p w:rsidR="00FF500E" w:rsidRDefault="003A3606" w:rsidP="003A3606">
      <w:pPr>
        <w:pStyle w:val="2"/>
      </w:pPr>
      <w:r>
        <w:t>nagios</w:t>
      </w:r>
      <w:r>
        <w:t>客户端安装</w:t>
      </w:r>
    </w:p>
    <w:p w:rsidR="003A3606" w:rsidRDefault="003A3606" w:rsidP="003A3606">
      <w:r>
        <w:rPr>
          <w:rFonts w:hint="eastAsia"/>
        </w:rPr>
        <w:t>无需安装</w:t>
      </w:r>
      <w:r>
        <w:rPr>
          <w:rFonts w:hint="eastAsia"/>
        </w:rPr>
        <w:t>lamp</w:t>
      </w:r>
      <w:r>
        <w:rPr>
          <w:rFonts w:hint="eastAsia"/>
        </w:rPr>
        <w:t>环境、</w:t>
      </w:r>
      <w:r>
        <w:rPr>
          <w:rFonts w:hint="eastAsia"/>
        </w:rPr>
        <w:t>nagios</w:t>
      </w:r>
      <w:r>
        <w:rPr>
          <w:rFonts w:hint="eastAsia"/>
        </w:rPr>
        <w:t>主程序</w:t>
      </w:r>
    </w:p>
    <w:p w:rsidR="003A3606" w:rsidRDefault="00A56F01" w:rsidP="003A3606">
      <w:r>
        <w:t>进行时间同步</w:t>
      </w:r>
      <w:r>
        <w:rPr>
          <w:rFonts w:hint="eastAsia"/>
        </w:rPr>
        <w:t>，</w:t>
      </w:r>
      <w:r>
        <w:t>关闭</w:t>
      </w:r>
      <w:r>
        <w:t>selinux</w:t>
      </w:r>
    </w:p>
    <w:p w:rsidR="00F1555A" w:rsidRDefault="00F1555A" w:rsidP="003A3606">
      <w:r>
        <w:rPr>
          <w:rFonts w:hint="eastAsia"/>
        </w:rPr>
        <w:t>创建用户：</w:t>
      </w:r>
      <w:r w:rsidRPr="00F1555A">
        <w:t>/usr/sbin/useradd -m nagios -s /sbin/nologin</w:t>
      </w:r>
    </w:p>
    <w:p w:rsidR="00B67849" w:rsidRDefault="00B67849" w:rsidP="003A3606">
      <w:r>
        <w:rPr>
          <w:rFonts w:hint="eastAsia"/>
        </w:rPr>
        <w:t>安装</w:t>
      </w:r>
      <w:r>
        <w:rPr>
          <w:rFonts w:hint="eastAsia"/>
        </w:rPr>
        <w:t>nagios-plugins</w:t>
      </w:r>
      <w:r>
        <w:rPr>
          <w:rFonts w:hint="eastAsia"/>
        </w:rPr>
        <w:t>插件</w:t>
      </w:r>
    </w:p>
    <w:p w:rsidR="00B67849" w:rsidRDefault="00B67849" w:rsidP="00B67849">
      <w:r>
        <w:t>tar zxf nagios-plugins-1.4.16.tar.gz</w:t>
      </w:r>
    </w:p>
    <w:p w:rsidR="00B67849" w:rsidRDefault="00B67849" w:rsidP="00B67849">
      <w:r>
        <w:t>cd nagios-plugins-1.4.16</w:t>
      </w:r>
    </w:p>
    <w:p w:rsidR="00B67849" w:rsidRDefault="00B67849" w:rsidP="00B67849">
      <w:r>
        <w:t xml:space="preserve">./configure --prefix=/usr/local/nagios --enable-perl-modules --enable-redhat-pthread-workaround </w:t>
      </w:r>
      <w:r>
        <w:rPr>
          <w:rFonts w:hint="eastAsia"/>
        </w:rPr>
        <w:t xml:space="preserve">   --</w:t>
      </w:r>
      <w:r>
        <w:rPr>
          <w:rFonts w:hint="eastAsia"/>
        </w:rPr>
        <w:t>如果是</w:t>
      </w:r>
      <w:r>
        <w:rPr>
          <w:rFonts w:hint="eastAsia"/>
        </w:rPr>
        <w:t>redhat</w:t>
      </w:r>
      <w:r w:rsidR="00A1729E">
        <w:rPr>
          <w:rFonts w:hint="eastAsia"/>
        </w:rPr>
        <w:t>则需要</w:t>
      </w:r>
    </w:p>
    <w:p w:rsidR="00B67849" w:rsidRDefault="00B67849" w:rsidP="00B67849">
      <w:r>
        <w:t>make &amp;&amp; make install</w:t>
      </w:r>
    </w:p>
    <w:p w:rsidR="00D76E98" w:rsidRDefault="00D76E98" w:rsidP="00B67849"/>
    <w:p w:rsidR="00D76E98" w:rsidRDefault="00D76E98" w:rsidP="00B67849"/>
    <w:p w:rsidR="00D76E98" w:rsidRDefault="00D76E98" w:rsidP="00B67849">
      <w:r>
        <w:rPr>
          <w:rFonts w:hint="eastAsia"/>
        </w:rPr>
        <w:t>安装</w:t>
      </w:r>
      <w:r>
        <w:rPr>
          <w:rFonts w:hint="eastAsia"/>
        </w:rPr>
        <w:t>nrpe</w:t>
      </w:r>
      <w:r>
        <w:rPr>
          <w:rFonts w:hint="eastAsia"/>
        </w:rPr>
        <w:t>插件</w:t>
      </w:r>
    </w:p>
    <w:p w:rsidR="00D76E98" w:rsidRDefault="00D76E98" w:rsidP="00D76E98">
      <w:r>
        <w:t>tar zxf nrpe-2.12.tar.gz</w:t>
      </w:r>
    </w:p>
    <w:p w:rsidR="00D76E98" w:rsidRDefault="00D76E98" w:rsidP="00D76E98">
      <w:r>
        <w:t>cd nrpe-2.12</w:t>
      </w:r>
    </w:p>
    <w:p w:rsidR="00D76E98" w:rsidRDefault="00D76E98" w:rsidP="00D76E98">
      <w:r>
        <w:t>./configure</w:t>
      </w:r>
    </w:p>
    <w:p w:rsidR="00D76E98" w:rsidRDefault="00D76E98" w:rsidP="00D76E98">
      <w:r>
        <w:t>make all</w:t>
      </w:r>
    </w:p>
    <w:p w:rsidR="00D76E98" w:rsidRDefault="00D76E98" w:rsidP="00D76E98">
      <w:r>
        <w:t>make install-plugin</w:t>
      </w:r>
    </w:p>
    <w:p w:rsidR="00D76E98" w:rsidRDefault="00D76E98" w:rsidP="00D76E98">
      <w:r>
        <w:t>make install-daemon</w:t>
      </w:r>
    </w:p>
    <w:p w:rsidR="00D76E98" w:rsidRDefault="00D76E98" w:rsidP="00D76E98">
      <w:r>
        <w:t>make install-daemon-config</w:t>
      </w:r>
    </w:p>
    <w:p w:rsidR="00D76E98" w:rsidRDefault="00FB2A7F" w:rsidP="00D76E98">
      <w:r>
        <w:rPr>
          <w:rFonts w:hint="eastAsia"/>
        </w:rPr>
        <w:t>安装其他插件（</w:t>
      </w:r>
      <w:r>
        <w:rPr>
          <w:rFonts w:hint="eastAsia"/>
        </w:rPr>
        <w:t>check_iostat</w:t>
      </w:r>
      <w:r>
        <w:rPr>
          <w:rFonts w:hint="eastAsia"/>
        </w:rPr>
        <w:t>需要的依赖包）</w:t>
      </w:r>
    </w:p>
    <w:p w:rsidR="00D76E98" w:rsidRDefault="00F274F7" w:rsidP="00D76E98">
      <w:r>
        <w:rPr>
          <w:noProof/>
        </w:rPr>
        <w:lastRenderedPageBreak/>
        <w:drawing>
          <wp:inline distT="0" distB="0" distL="0" distR="0" wp14:anchorId="6F971192" wp14:editId="75B93011">
            <wp:extent cx="3743325" cy="14097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43325" cy="1409700"/>
                    </a:xfrm>
                    <a:prstGeom prst="rect">
                      <a:avLst/>
                    </a:prstGeom>
                  </pic:spPr>
                </pic:pic>
              </a:graphicData>
            </a:graphic>
          </wp:inline>
        </w:drawing>
      </w:r>
    </w:p>
    <w:p w:rsidR="00F274F7" w:rsidRPr="003A3606" w:rsidRDefault="00F274F7" w:rsidP="00D76E98"/>
    <w:p w:rsidR="00CD2FF9" w:rsidRDefault="00CD2FF9" w:rsidP="00CD2FF9">
      <w:r>
        <w:t>cd /tools/</w:t>
      </w:r>
    </w:p>
    <w:p w:rsidR="00CD2FF9" w:rsidRDefault="00CD2FF9" w:rsidP="00CD2FF9">
      <w:r>
        <w:t xml:space="preserve">tar zxvf Params-Validate-0.91.tar.gz </w:t>
      </w:r>
    </w:p>
    <w:p w:rsidR="00CD2FF9" w:rsidRDefault="00CD2FF9" w:rsidP="00CD2FF9">
      <w:r>
        <w:t xml:space="preserve">cd Params-Validate-0.91 </w:t>
      </w:r>
    </w:p>
    <w:p w:rsidR="00CD2FF9" w:rsidRDefault="00CD2FF9" w:rsidP="00CD2FF9">
      <w:r>
        <w:t xml:space="preserve">perl Makefile.PL </w:t>
      </w:r>
    </w:p>
    <w:p w:rsidR="00CD2FF9" w:rsidRDefault="00CD2FF9" w:rsidP="00CD2FF9">
      <w:r>
        <w:t xml:space="preserve">make  </w:t>
      </w:r>
    </w:p>
    <w:p w:rsidR="00CD2FF9" w:rsidRDefault="00CD2FF9" w:rsidP="00CD2FF9">
      <w:r>
        <w:t xml:space="preserve">make install </w:t>
      </w:r>
    </w:p>
    <w:p w:rsidR="00CD2FF9" w:rsidRDefault="00CD2FF9" w:rsidP="00CD2FF9">
      <w:r>
        <w:t xml:space="preserve">cd .. </w:t>
      </w:r>
    </w:p>
    <w:p w:rsidR="00CD2FF9" w:rsidRDefault="00CD2FF9" w:rsidP="00CD2FF9">
      <w:r>
        <w:t xml:space="preserve">#---------------------------------------- </w:t>
      </w:r>
    </w:p>
    <w:p w:rsidR="00CD2FF9" w:rsidRDefault="00CD2FF9" w:rsidP="00CD2FF9">
      <w:r>
        <w:t>cd /tools/</w:t>
      </w:r>
    </w:p>
    <w:p w:rsidR="00CD2FF9" w:rsidRDefault="00CD2FF9" w:rsidP="00CD2FF9">
      <w:r>
        <w:t>tar zxvf Class-Accessor-0.31.tar.gz</w:t>
      </w:r>
    </w:p>
    <w:p w:rsidR="00CD2FF9" w:rsidRDefault="00CD2FF9" w:rsidP="00CD2FF9">
      <w:r>
        <w:t>cd Class-Accessor-0.31</w:t>
      </w:r>
    </w:p>
    <w:p w:rsidR="00CD2FF9" w:rsidRDefault="00CD2FF9" w:rsidP="00CD2FF9">
      <w:r>
        <w:t>perl Makefile.PL</w:t>
      </w:r>
    </w:p>
    <w:p w:rsidR="00CD2FF9" w:rsidRDefault="00CD2FF9" w:rsidP="00CD2FF9">
      <w:r>
        <w:t>make</w:t>
      </w:r>
    </w:p>
    <w:p w:rsidR="00CD2FF9" w:rsidRDefault="00CD2FF9" w:rsidP="00CD2FF9">
      <w:r>
        <w:t>make install</w:t>
      </w:r>
    </w:p>
    <w:p w:rsidR="00CD2FF9" w:rsidRDefault="00CD2FF9" w:rsidP="00CD2FF9">
      <w:r>
        <w:t>cd ..</w:t>
      </w:r>
    </w:p>
    <w:p w:rsidR="00CD2FF9" w:rsidRDefault="00CD2FF9" w:rsidP="00CD2FF9">
      <w:r>
        <w:t xml:space="preserve">#---------------------------------------- </w:t>
      </w:r>
    </w:p>
    <w:p w:rsidR="00CD2FF9" w:rsidRDefault="00CD2FF9" w:rsidP="00CD2FF9">
      <w:r>
        <w:t>cd /tools/</w:t>
      </w:r>
    </w:p>
    <w:p w:rsidR="00CD2FF9" w:rsidRDefault="00CD2FF9" w:rsidP="00CD2FF9">
      <w:r>
        <w:t>tar zxvf Config-Tiny-2.12.tar.gz</w:t>
      </w:r>
    </w:p>
    <w:p w:rsidR="00CD2FF9" w:rsidRDefault="00CD2FF9" w:rsidP="00CD2FF9">
      <w:r>
        <w:t>cd Config-Tiny-2.12</w:t>
      </w:r>
    </w:p>
    <w:p w:rsidR="00CD2FF9" w:rsidRDefault="00CD2FF9" w:rsidP="00CD2FF9">
      <w:r>
        <w:t>perl Makefile.PL</w:t>
      </w:r>
    </w:p>
    <w:p w:rsidR="00CD2FF9" w:rsidRDefault="00CD2FF9" w:rsidP="00CD2FF9">
      <w:r>
        <w:t>make</w:t>
      </w:r>
    </w:p>
    <w:p w:rsidR="00CD2FF9" w:rsidRDefault="00CD2FF9" w:rsidP="00CD2FF9">
      <w:r>
        <w:t>make install</w:t>
      </w:r>
    </w:p>
    <w:p w:rsidR="00CD2FF9" w:rsidRDefault="00CD2FF9" w:rsidP="00CD2FF9">
      <w:r>
        <w:t>cd ..</w:t>
      </w:r>
    </w:p>
    <w:p w:rsidR="00CD2FF9" w:rsidRDefault="00CD2FF9" w:rsidP="00CD2FF9">
      <w:r>
        <w:lastRenderedPageBreak/>
        <w:t xml:space="preserve">#---------------------------------------- </w:t>
      </w:r>
    </w:p>
    <w:p w:rsidR="00CD2FF9" w:rsidRDefault="00CD2FF9" w:rsidP="00CD2FF9">
      <w:r>
        <w:t>cd /tools/</w:t>
      </w:r>
    </w:p>
    <w:p w:rsidR="00CD2FF9" w:rsidRDefault="00CD2FF9" w:rsidP="00CD2FF9">
      <w:r>
        <w:t>tar zxvf Math-Calc-Units-1.07.tar.gz</w:t>
      </w:r>
    </w:p>
    <w:p w:rsidR="00CD2FF9" w:rsidRDefault="00CD2FF9" w:rsidP="00CD2FF9">
      <w:r>
        <w:t>cd Math-Calc-Units-1.07</w:t>
      </w:r>
    </w:p>
    <w:p w:rsidR="00CD2FF9" w:rsidRDefault="00CD2FF9" w:rsidP="00CD2FF9">
      <w:r>
        <w:t>perl Makefile.PL</w:t>
      </w:r>
    </w:p>
    <w:p w:rsidR="00CD2FF9" w:rsidRDefault="00CD2FF9" w:rsidP="00CD2FF9">
      <w:r>
        <w:t>make</w:t>
      </w:r>
    </w:p>
    <w:p w:rsidR="00CD2FF9" w:rsidRDefault="00CD2FF9" w:rsidP="00CD2FF9">
      <w:r>
        <w:t>make install</w:t>
      </w:r>
    </w:p>
    <w:p w:rsidR="00CD2FF9" w:rsidRDefault="00CD2FF9" w:rsidP="00CD2FF9">
      <w:r>
        <w:t>cd ..</w:t>
      </w:r>
    </w:p>
    <w:p w:rsidR="00CD2FF9" w:rsidRDefault="00CD2FF9" w:rsidP="00CD2FF9">
      <w:r>
        <w:t xml:space="preserve">#---------------------------------------- </w:t>
      </w:r>
    </w:p>
    <w:p w:rsidR="00CD2FF9" w:rsidRDefault="00CD2FF9" w:rsidP="00CD2FF9">
      <w:r>
        <w:t>cd /tools/</w:t>
      </w:r>
    </w:p>
    <w:p w:rsidR="00CD2FF9" w:rsidRDefault="00CD2FF9" w:rsidP="00CD2FF9">
      <w:r>
        <w:t>tar zxvf Regexp-Common-2010010201.tar.gz</w:t>
      </w:r>
    </w:p>
    <w:p w:rsidR="00CD2FF9" w:rsidRDefault="00CD2FF9" w:rsidP="00CD2FF9">
      <w:r>
        <w:t>cd Regexp-Common-2010010201</w:t>
      </w:r>
    </w:p>
    <w:p w:rsidR="00CD2FF9" w:rsidRDefault="00CD2FF9" w:rsidP="00CD2FF9">
      <w:r>
        <w:t>perl Makefile.PL</w:t>
      </w:r>
    </w:p>
    <w:p w:rsidR="00CD2FF9" w:rsidRDefault="00CD2FF9" w:rsidP="00CD2FF9">
      <w:r>
        <w:t>make</w:t>
      </w:r>
    </w:p>
    <w:p w:rsidR="00CD2FF9" w:rsidRDefault="00CD2FF9" w:rsidP="00CD2FF9">
      <w:r>
        <w:t>make install</w:t>
      </w:r>
    </w:p>
    <w:p w:rsidR="00DD7FD0" w:rsidRDefault="00CD2FF9" w:rsidP="00CD2FF9">
      <w:r>
        <w:t>cd ..</w:t>
      </w:r>
    </w:p>
    <w:p w:rsidR="00CD2FF9" w:rsidRDefault="00CD2FF9" w:rsidP="00CD2FF9">
      <w:r>
        <w:rPr>
          <w:rFonts w:hint="eastAsia"/>
        </w:rPr>
        <w:t>配置</w:t>
      </w:r>
      <w:r>
        <w:rPr>
          <w:rFonts w:hint="eastAsia"/>
        </w:rPr>
        <w:t>nrpe</w:t>
      </w:r>
    </w:p>
    <w:p w:rsidR="00CD2FF9" w:rsidRDefault="00CD2FF9" w:rsidP="00CD2FF9">
      <w:r>
        <w:rPr>
          <w:rFonts w:hint="eastAsia"/>
        </w:rPr>
        <w:t>nrpe</w:t>
      </w:r>
      <w:r>
        <w:rPr>
          <w:rFonts w:hint="eastAsia"/>
        </w:rPr>
        <w:t>安装完后</w:t>
      </w:r>
    </w:p>
    <w:p w:rsidR="00CD2FF9" w:rsidRDefault="00CD2FF9" w:rsidP="00CD2FF9">
      <w:r>
        <w:t>[root@tuwei-blog tools]# cd /usr/local/nagios/etc/</w:t>
      </w:r>
    </w:p>
    <w:p w:rsidR="00CD2FF9" w:rsidRDefault="00CD2FF9" w:rsidP="00CD2FF9">
      <w:r>
        <w:t>[root@tuwei-blog etc]# ll</w:t>
      </w:r>
    </w:p>
    <w:p w:rsidR="00CD2FF9" w:rsidRDefault="00CD2FF9" w:rsidP="00CD2FF9">
      <w:r>
        <w:t>total 8</w:t>
      </w:r>
    </w:p>
    <w:p w:rsidR="00CD2FF9" w:rsidRDefault="00CD2FF9" w:rsidP="00CD2FF9">
      <w:r>
        <w:t>-rw-r--r-- 1 nagios nagios 7207 Sep 29 19:43 nrpe.cfg</w:t>
      </w:r>
    </w:p>
    <w:p w:rsidR="00CD2FF9" w:rsidRDefault="00CD2FF9" w:rsidP="00CD2FF9">
      <w:r>
        <w:t>[root@tuwei-blog etc]# cp nrpe.cfg nrpe.cfg.ori</w:t>
      </w:r>
    </w:p>
    <w:p w:rsidR="00CD2FF9" w:rsidRDefault="00CD2FF9" w:rsidP="00CD2FF9">
      <w:r>
        <w:rPr>
          <w:rFonts w:hint="eastAsia"/>
        </w:rPr>
        <w:t>vim nrpe.cfg +79</w:t>
      </w:r>
    </w:p>
    <w:p w:rsidR="00CD2FF9" w:rsidRDefault="00A35CC8" w:rsidP="00CD2FF9">
      <w:r w:rsidRPr="00A35CC8">
        <w:t>allowed_hosts=192.168.132.20</w:t>
      </w:r>
      <w:r>
        <w:rPr>
          <w:rFonts w:hint="eastAsia"/>
        </w:rPr>
        <w:t xml:space="preserve">  ---&gt;</w:t>
      </w:r>
      <w:r>
        <w:rPr>
          <w:rFonts w:hint="eastAsia"/>
        </w:rPr>
        <w:t>改为</w:t>
      </w:r>
      <w:r>
        <w:rPr>
          <w:rFonts w:hint="eastAsia"/>
        </w:rPr>
        <w:t>nagios</w:t>
      </w:r>
      <w:r>
        <w:rPr>
          <w:rFonts w:hint="eastAsia"/>
        </w:rPr>
        <w:t>监控服务器，如有多台，以逗号隔开</w:t>
      </w:r>
    </w:p>
    <w:p w:rsidR="00850D69" w:rsidRDefault="00850D69" w:rsidP="00850D69">
      <w:r>
        <w:t>sed -i '199,203d' /usr/local/nagios/etc/nrpe.cfg</w:t>
      </w:r>
    </w:p>
    <w:p w:rsidR="00850D69" w:rsidRDefault="00850D69" w:rsidP="00850D69"/>
    <w:p w:rsidR="00850D69" w:rsidRDefault="00850D69" w:rsidP="00850D69">
      <w:r>
        <w:lastRenderedPageBreak/>
        <w:t>echo "command[check_load]=/usr/local/nagios/libexec/check_load -w 15,10,6 -c 30,25,20"&gt;&gt;/usr/local/nagios/etc/nrpe.cfg</w:t>
      </w:r>
    </w:p>
    <w:p w:rsidR="00850D69" w:rsidRDefault="00850D69" w:rsidP="00850D69">
      <w:r>
        <w:t>echo "command[check_mem]=/usr/local/nagios/libexec/check_memory.pl -w 6% -c 3%"&gt;&gt;/usr/local/nagios/etc/nrpe.cfg</w:t>
      </w:r>
    </w:p>
    <w:p w:rsidR="00850D69" w:rsidRDefault="00850D69" w:rsidP="00850D69">
      <w:r>
        <w:t>echo "command[check_disk]=/usr/local/nagios/libexec/check_disk -w 20% -c 8% -p /"&gt;&gt;/usr/local/nagios/etc/nrpe.cfg</w:t>
      </w:r>
    </w:p>
    <w:p w:rsidR="00850D69" w:rsidRDefault="00850D69" w:rsidP="00850D69">
      <w:r>
        <w:t>echo "command[check_swap]=/usr/local/nagios/libexec/check_swap -w 20% -c 10%"&gt;&gt;/usr/local/nagios/etc/nrpe.cfg</w:t>
      </w:r>
    </w:p>
    <w:p w:rsidR="002C7429" w:rsidRDefault="00850D69" w:rsidP="00850D69">
      <w:r>
        <w:t>echo "command[check_iostat]=/usr/local/nagios/libexec/check_iostat -w 6 -c 10"&gt;&gt;/usr/local/nagios/etc/nrpe.cfg</w:t>
      </w:r>
    </w:p>
    <w:p w:rsidR="00850D69" w:rsidRDefault="00850D69" w:rsidP="00CD2FF9"/>
    <w:p w:rsidR="00850D69" w:rsidRPr="008361A9" w:rsidRDefault="00850D69" w:rsidP="00CD2FF9">
      <w:r>
        <w:rPr>
          <w:noProof/>
        </w:rPr>
        <w:drawing>
          <wp:inline distT="0" distB="0" distL="0" distR="0" wp14:anchorId="656063FF" wp14:editId="7FE4F452">
            <wp:extent cx="5486400" cy="35560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355600"/>
                    </a:xfrm>
                    <a:prstGeom prst="rect">
                      <a:avLst/>
                    </a:prstGeom>
                  </pic:spPr>
                </pic:pic>
              </a:graphicData>
            </a:graphic>
          </wp:inline>
        </w:drawing>
      </w:r>
    </w:p>
    <w:p w:rsidR="0067054E" w:rsidRDefault="00BF5A21" w:rsidP="006A5B65">
      <w:r>
        <w:t>开启</w:t>
      </w:r>
      <w:r>
        <w:t>nrpe</w:t>
      </w:r>
      <w:r>
        <w:t>服务</w:t>
      </w:r>
    </w:p>
    <w:p w:rsidR="00BF5A21" w:rsidRDefault="00BF5A21" w:rsidP="006A5B65">
      <w:r w:rsidRPr="00BF5A21">
        <w:t>/usr/local/nagios/bin/nrpe -c /usr/local/nagios/etc/nrpe.cfg -d</w:t>
      </w:r>
    </w:p>
    <w:p w:rsidR="00481741" w:rsidRDefault="00481741" w:rsidP="00481741">
      <w:r>
        <w:rPr>
          <w:rFonts w:hint="eastAsia"/>
        </w:rPr>
        <w:t>echo "</w:t>
      </w:r>
      <w:r w:rsidRPr="00BF5A21">
        <w:t>/usr/local/nagios/bin/nrpe -c /usr/local/nagios/etc/nrpe.cfg -d</w:t>
      </w:r>
    </w:p>
    <w:p w:rsidR="00481741" w:rsidRDefault="00481741" w:rsidP="00481741">
      <w:r>
        <w:rPr>
          <w:rFonts w:hint="eastAsia"/>
        </w:rPr>
        <w:t>" &gt;&gt;/etc/rc.local</w:t>
      </w:r>
    </w:p>
    <w:p w:rsidR="000C5696" w:rsidRDefault="00541B66" w:rsidP="00541B66">
      <w:pPr>
        <w:pStyle w:val="2"/>
      </w:pPr>
      <w:r>
        <w:rPr>
          <w:rFonts w:hint="eastAsia"/>
        </w:rPr>
        <w:t>配置</w:t>
      </w:r>
      <w:r>
        <w:rPr>
          <w:rFonts w:hint="eastAsia"/>
        </w:rPr>
        <w:t>server</w:t>
      </w:r>
      <w:r>
        <w:rPr>
          <w:rFonts w:hint="eastAsia"/>
        </w:rPr>
        <w:t>端</w:t>
      </w:r>
      <w:r>
        <w:rPr>
          <w:rFonts w:hint="eastAsia"/>
        </w:rPr>
        <w:t>nagios</w:t>
      </w:r>
      <w:r>
        <w:rPr>
          <w:rFonts w:hint="eastAsia"/>
        </w:rPr>
        <w:t>监控服务</w:t>
      </w:r>
    </w:p>
    <w:p w:rsidR="005C480C" w:rsidRPr="005C480C" w:rsidRDefault="005C480C" w:rsidP="005C480C">
      <w:r>
        <w:rPr>
          <w:rFonts w:hint="eastAsia"/>
        </w:rPr>
        <w:t>nagios</w:t>
      </w:r>
      <w:r>
        <w:rPr>
          <w:rFonts w:hint="eastAsia"/>
        </w:rPr>
        <w:t>目录</w:t>
      </w:r>
    </w:p>
    <w:p w:rsidR="005C480C" w:rsidRDefault="005C480C" w:rsidP="005C480C">
      <w:r>
        <w:rPr>
          <w:rFonts w:hint="eastAsia"/>
        </w:rPr>
        <w:t>─</w:t>
      </w:r>
      <w:r>
        <w:rPr>
          <w:rFonts w:hint="eastAsia"/>
        </w:rPr>
        <w:t>[root@salt-master] - [/usr/local/nagios] - [626]</w:t>
      </w:r>
    </w:p>
    <w:p w:rsidR="005C480C" w:rsidRDefault="005C480C" w:rsidP="005C480C">
      <w:r>
        <w:rPr>
          <w:rFonts w:hint="eastAsia"/>
        </w:rPr>
        <w:t>└─</w:t>
      </w:r>
      <w:r>
        <w:rPr>
          <w:rFonts w:hint="eastAsia"/>
        </w:rPr>
        <w:t>[$] ll                                                                            [20:51:21]</w:t>
      </w:r>
    </w:p>
    <w:p w:rsidR="005C480C" w:rsidRDefault="005C480C" w:rsidP="005C480C">
      <w:r>
        <w:t>total 32K</w:t>
      </w:r>
    </w:p>
    <w:p w:rsidR="005C480C" w:rsidRDefault="005C480C" w:rsidP="005C480C">
      <w:r>
        <w:t>drwxrwxr-x  2 nagios nagios 4.0K Sep 28 22:29 bin</w:t>
      </w:r>
    </w:p>
    <w:p w:rsidR="005C480C" w:rsidRDefault="005C480C" w:rsidP="005C480C">
      <w:r>
        <w:t>drwxrwxr-x  3 nagios nagios 4.0K Sep 28 22:29 etc</w:t>
      </w:r>
    </w:p>
    <w:p w:rsidR="005C480C" w:rsidRDefault="005C480C" w:rsidP="005C480C">
      <w:r>
        <w:t>drwxr-xr-x  2 root   root   4.0K Sep 28 21:23 include</w:t>
      </w:r>
    </w:p>
    <w:p w:rsidR="005C480C" w:rsidRDefault="005C480C" w:rsidP="005C480C">
      <w:r>
        <w:t>drwxrwxr-x  2 nagios nagios 4.0K Sep 28 22:29 libexec</w:t>
      </w:r>
    </w:p>
    <w:p w:rsidR="005C480C" w:rsidRDefault="005C480C" w:rsidP="005C480C">
      <w:r>
        <w:t>drwxr-xr-x  5 root   root   4.0K Sep 28 21:23 perl</w:t>
      </w:r>
    </w:p>
    <w:p w:rsidR="005C480C" w:rsidRDefault="005C480C" w:rsidP="005C480C">
      <w:r>
        <w:lastRenderedPageBreak/>
        <w:t>drwxrwxr-x  2 nagios nagios 4.0K Sep 27 21:41 sbin</w:t>
      </w:r>
    </w:p>
    <w:p w:rsidR="005C480C" w:rsidRDefault="005C480C" w:rsidP="005C480C">
      <w:r>
        <w:t>drwxrwxr-x 11 nagios nagios 4.0K Sep 28 21:23 share</w:t>
      </w:r>
    </w:p>
    <w:p w:rsidR="005C480C" w:rsidRPr="005C480C" w:rsidRDefault="005C480C" w:rsidP="005C480C">
      <w:r>
        <w:t>drwxrwxr-x  5 nagios nagios 4.0K Sep 29 20:51 var</w:t>
      </w:r>
    </w:p>
    <w:p w:rsidR="00541B66" w:rsidRDefault="005C480C" w:rsidP="00541B66">
      <w:r>
        <w:rPr>
          <w:noProof/>
        </w:rPr>
        <w:drawing>
          <wp:inline distT="0" distB="0" distL="0" distR="0" wp14:anchorId="7964258E" wp14:editId="66549820">
            <wp:extent cx="5486400" cy="19843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1984375"/>
                    </a:xfrm>
                    <a:prstGeom prst="rect">
                      <a:avLst/>
                    </a:prstGeom>
                  </pic:spPr>
                </pic:pic>
              </a:graphicData>
            </a:graphic>
          </wp:inline>
        </w:drawing>
      </w:r>
    </w:p>
    <w:p w:rsidR="005C480C" w:rsidRDefault="005C480C" w:rsidP="00541B66"/>
    <w:p w:rsidR="005C480C" w:rsidRDefault="005C480C" w:rsidP="00541B66"/>
    <w:p w:rsidR="005C480C" w:rsidRDefault="005C480C" w:rsidP="00541B66"/>
    <w:p w:rsidR="005C480C" w:rsidRDefault="00EA046F" w:rsidP="00541B66">
      <w:r>
        <w:t>配置主配置文件</w:t>
      </w:r>
      <w:r>
        <w:t>nagios</w:t>
      </w:r>
      <w:r>
        <w:rPr>
          <w:rFonts w:hint="eastAsia"/>
        </w:rPr>
        <w:t>.cfg</w:t>
      </w:r>
    </w:p>
    <w:p w:rsidR="00EA046F" w:rsidRDefault="00BE1507" w:rsidP="00541B66">
      <w:r>
        <w:t>找到</w:t>
      </w:r>
      <w:r>
        <w:t>cfg</w:t>
      </w:r>
      <w:r>
        <w:rPr>
          <w:rFonts w:hint="eastAsia"/>
        </w:rPr>
        <w:t>_file</w:t>
      </w:r>
      <w:r>
        <w:rPr>
          <w:rFonts w:hint="eastAsia"/>
        </w:rPr>
        <w:t>部分，进行设置</w:t>
      </w:r>
    </w:p>
    <w:p w:rsidR="00D11FF6" w:rsidRDefault="00D11FF6" w:rsidP="00541B66">
      <w:r>
        <w:rPr>
          <w:rFonts w:hint="eastAsia"/>
        </w:rPr>
        <w:t>vim /usr/local/nagios/etc/nagios.cfg +34</w:t>
      </w:r>
    </w:p>
    <w:p w:rsidR="00D11FF6" w:rsidRDefault="00D11FF6" w:rsidP="00541B66">
      <w:r>
        <w:rPr>
          <w:rFonts w:hint="eastAsia"/>
        </w:rPr>
        <w:t>添加</w:t>
      </w:r>
      <w:r w:rsidR="008A44B1">
        <w:rPr>
          <w:rFonts w:hint="eastAsia"/>
        </w:rPr>
        <w:t>如下内容</w:t>
      </w:r>
    </w:p>
    <w:p w:rsidR="008A44B1" w:rsidRDefault="008A44B1" w:rsidP="008A44B1">
      <w:r>
        <w:t>cfg_file=/usr/local/nagios/etc/objects/</w:t>
      </w:r>
      <w:r>
        <w:rPr>
          <w:rFonts w:hint="eastAsia"/>
        </w:rPr>
        <w:t>hosts</w:t>
      </w:r>
      <w:r>
        <w:t>.cfg</w:t>
      </w:r>
    </w:p>
    <w:p w:rsidR="008A44B1" w:rsidRDefault="008A44B1" w:rsidP="008A44B1">
      <w:r>
        <w:t>cfg_file=/usr/local/nagios/etc/objects/</w:t>
      </w:r>
      <w:r>
        <w:rPr>
          <w:rFonts w:hint="eastAsia"/>
        </w:rPr>
        <w:t>services</w:t>
      </w:r>
      <w:r>
        <w:t>.cfg</w:t>
      </w:r>
    </w:p>
    <w:p w:rsidR="004E6163" w:rsidRDefault="004E6163" w:rsidP="008A44B1">
      <w:r>
        <w:t>cfg_</w:t>
      </w:r>
      <w:r>
        <w:rPr>
          <w:rFonts w:hint="eastAsia"/>
        </w:rPr>
        <w:t>dir</w:t>
      </w:r>
      <w:r>
        <w:t>=/usr/local/nagios/etc/objects/</w:t>
      </w:r>
      <w:r>
        <w:rPr>
          <w:rFonts w:hint="eastAsia"/>
        </w:rPr>
        <w:t>services</w:t>
      </w:r>
    </w:p>
    <w:p w:rsidR="004E6163" w:rsidRDefault="004E6163" w:rsidP="008A44B1"/>
    <w:p w:rsidR="002D0B68" w:rsidRDefault="00824E61" w:rsidP="008A44B1">
      <w:r>
        <w:rPr>
          <w:rFonts w:hint="eastAsia"/>
        </w:rPr>
        <w:t>去掉</w:t>
      </w:r>
      <w:r>
        <w:rPr>
          <w:rFonts w:hint="eastAsia"/>
        </w:rPr>
        <w:t>localhost.cfg</w:t>
      </w:r>
      <w:r>
        <w:rPr>
          <w:rFonts w:hint="eastAsia"/>
        </w:rPr>
        <w:t>配置</w:t>
      </w:r>
    </w:p>
    <w:p w:rsidR="0046664F" w:rsidRDefault="0046664F" w:rsidP="008A44B1">
      <w:r>
        <w:rPr>
          <w:rFonts w:hint="eastAsia"/>
        </w:rPr>
        <w:t>添加</w:t>
      </w:r>
      <w:r>
        <w:rPr>
          <w:rFonts w:hint="eastAsia"/>
        </w:rPr>
        <w:t>hosts</w:t>
      </w:r>
      <w:r>
        <w:rPr>
          <w:rFonts w:hint="eastAsia"/>
        </w:rPr>
        <w:t>和</w:t>
      </w:r>
      <w:r>
        <w:rPr>
          <w:rFonts w:hint="eastAsia"/>
        </w:rPr>
        <w:t>services</w:t>
      </w:r>
      <w:r>
        <w:rPr>
          <w:rFonts w:hint="eastAsia"/>
        </w:rPr>
        <w:t>文件及目录文件</w:t>
      </w:r>
    </w:p>
    <w:p w:rsidR="0046664F" w:rsidRDefault="0046664F" w:rsidP="0046664F">
      <w:r>
        <w:t>cd /usr/local/nagios/etc/objects/</w:t>
      </w:r>
    </w:p>
    <w:p w:rsidR="0046664F" w:rsidRDefault="0046664F" w:rsidP="0046664F">
      <w:r>
        <w:t>head -51 localhost.cfg &gt;hosts.cfg</w:t>
      </w:r>
    </w:p>
    <w:p w:rsidR="0046664F" w:rsidRDefault="0046664F" w:rsidP="0046664F">
      <w:r>
        <w:t>touch services.cfg</w:t>
      </w:r>
    </w:p>
    <w:p w:rsidR="0046664F" w:rsidRDefault="0046664F" w:rsidP="0046664F">
      <w:r>
        <w:t>mkdir /usr/local/nagios/etc/objects/services</w:t>
      </w:r>
    </w:p>
    <w:p w:rsidR="00824E61" w:rsidRDefault="0046664F" w:rsidP="0046664F">
      <w:r>
        <w:t>chown -R nagios.nagios  *</w:t>
      </w:r>
    </w:p>
    <w:p w:rsidR="0046664F" w:rsidRDefault="0046664F" w:rsidP="0046664F"/>
    <w:p w:rsidR="0046664F" w:rsidRDefault="00E3003F" w:rsidP="00E3003F">
      <w:pPr>
        <w:pStyle w:val="2"/>
      </w:pPr>
      <w:r>
        <w:rPr>
          <w:rFonts w:hint="eastAsia"/>
        </w:rPr>
        <w:lastRenderedPageBreak/>
        <w:t>监控模式</w:t>
      </w:r>
    </w:p>
    <w:p w:rsidR="00E3003F" w:rsidRDefault="00E3003F" w:rsidP="00E3003F">
      <w:r>
        <w:rPr>
          <w:noProof/>
        </w:rPr>
        <w:drawing>
          <wp:inline distT="0" distB="0" distL="0" distR="0" wp14:anchorId="1570B418" wp14:editId="42BE92BF">
            <wp:extent cx="5486400" cy="23145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314575"/>
                    </a:xfrm>
                    <a:prstGeom prst="rect">
                      <a:avLst/>
                    </a:prstGeom>
                  </pic:spPr>
                </pic:pic>
              </a:graphicData>
            </a:graphic>
          </wp:inline>
        </w:drawing>
      </w:r>
    </w:p>
    <w:p w:rsidR="00E3003F" w:rsidRDefault="00E3003F" w:rsidP="00E3003F"/>
    <w:p w:rsidR="00E3003F" w:rsidRDefault="005C6DC3" w:rsidP="005C6DC3">
      <w:pPr>
        <w:pStyle w:val="2"/>
      </w:pPr>
      <w:r>
        <w:rPr>
          <w:rFonts w:hint="eastAsia"/>
        </w:rPr>
        <w:t>hosts.cfg</w:t>
      </w:r>
      <w:r>
        <w:rPr>
          <w:rFonts w:hint="eastAsia"/>
        </w:rPr>
        <w:t>生产配置</w:t>
      </w:r>
    </w:p>
    <w:p w:rsidR="00833B4F" w:rsidRDefault="00833B4F" w:rsidP="005C6DC3">
      <w:pPr>
        <w:rPr>
          <w:noProof/>
        </w:rPr>
      </w:pPr>
    </w:p>
    <w:p w:rsidR="00833B4F" w:rsidRDefault="00833B4F" w:rsidP="005C6DC3">
      <w:pPr>
        <w:rPr>
          <w:noProof/>
        </w:rPr>
      </w:pPr>
    </w:p>
    <w:p w:rsidR="005C6DC3" w:rsidRDefault="00833B4F" w:rsidP="005C6DC3">
      <w:r>
        <w:rPr>
          <w:noProof/>
        </w:rPr>
        <w:drawing>
          <wp:inline distT="0" distB="0" distL="0" distR="0" wp14:anchorId="5CB03B37" wp14:editId="3F5B78AC">
            <wp:extent cx="5486400" cy="340360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403600"/>
                    </a:xfrm>
                    <a:prstGeom prst="rect">
                      <a:avLst/>
                    </a:prstGeom>
                  </pic:spPr>
                </pic:pic>
              </a:graphicData>
            </a:graphic>
          </wp:inline>
        </w:drawing>
      </w:r>
    </w:p>
    <w:p w:rsidR="00833B4F" w:rsidRDefault="00453EA0" w:rsidP="005C6DC3">
      <w:r>
        <w:rPr>
          <w:rFonts w:hint="eastAsia"/>
        </w:rPr>
        <w:t>本次配置信息如下：共三台主机。</w:t>
      </w:r>
    </w:p>
    <w:tbl>
      <w:tblPr>
        <w:tblStyle w:val="a8"/>
        <w:tblW w:w="0" w:type="auto"/>
        <w:tblLook w:val="04A0" w:firstRow="1" w:lastRow="0" w:firstColumn="1" w:lastColumn="0" w:noHBand="0" w:noVBand="1"/>
      </w:tblPr>
      <w:tblGrid>
        <w:gridCol w:w="3346"/>
        <w:gridCol w:w="3347"/>
        <w:gridCol w:w="3347"/>
      </w:tblGrid>
      <w:tr w:rsidR="00F73EF1" w:rsidTr="00F73EF1">
        <w:tc>
          <w:tcPr>
            <w:tcW w:w="3346" w:type="dxa"/>
          </w:tcPr>
          <w:p w:rsidR="00F73EF1" w:rsidRDefault="00F73EF1" w:rsidP="005C6DC3">
            <w:pPr>
              <w:ind w:firstLine="0"/>
            </w:pPr>
            <w:r>
              <w:t>主机名</w:t>
            </w:r>
          </w:p>
        </w:tc>
        <w:tc>
          <w:tcPr>
            <w:tcW w:w="3347" w:type="dxa"/>
          </w:tcPr>
          <w:p w:rsidR="00F73EF1" w:rsidRDefault="00F73EF1" w:rsidP="005C6DC3">
            <w:pPr>
              <w:ind w:firstLine="0"/>
            </w:pPr>
            <w:r>
              <w:rPr>
                <w:rFonts w:hint="eastAsia"/>
              </w:rPr>
              <w:t>IP</w:t>
            </w:r>
          </w:p>
        </w:tc>
        <w:tc>
          <w:tcPr>
            <w:tcW w:w="3347" w:type="dxa"/>
          </w:tcPr>
          <w:p w:rsidR="00F73EF1" w:rsidRDefault="00F73EF1" w:rsidP="005C6DC3">
            <w:pPr>
              <w:ind w:firstLine="0"/>
            </w:pPr>
            <w:r>
              <w:t>用户</w:t>
            </w:r>
          </w:p>
        </w:tc>
      </w:tr>
      <w:tr w:rsidR="00F73EF1" w:rsidTr="00F73EF1">
        <w:tc>
          <w:tcPr>
            <w:tcW w:w="3346" w:type="dxa"/>
          </w:tcPr>
          <w:p w:rsidR="00F73EF1" w:rsidRDefault="00F73EF1" w:rsidP="005C6DC3">
            <w:pPr>
              <w:ind w:firstLine="0"/>
            </w:pPr>
            <w:r w:rsidRPr="00F73EF1">
              <w:t>nagios-client1</w:t>
            </w:r>
          </w:p>
        </w:tc>
        <w:tc>
          <w:tcPr>
            <w:tcW w:w="3347" w:type="dxa"/>
          </w:tcPr>
          <w:p w:rsidR="00F73EF1" w:rsidRDefault="00F73EF1" w:rsidP="005C6DC3">
            <w:pPr>
              <w:ind w:firstLine="0"/>
            </w:pPr>
            <w:r w:rsidRPr="00F73EF1">
              <w:t>192.168.132.16</w:t>
            </w:r>
          </w:p>
        </w:tc>
        <w:tc>
          <w:tcPr>
            <w:tcW w:w="3347" w:type="dxa"/>
          </w:tcPr>
          <w:p w:rsidR="00F73EF1" w:rsidRDefault="00453EA0" w:rsidP="005C6DC3">
            <w:pPr>
              <w:ind w:firstLine="0"/>
            </w:pPr>
            <w:r>
              <w:t>客户端</w:t>
            </w:r>
          </w:p>
        </w:tc>
      </w:tr>
      <w:tr w:rsidR="00F73EF1" w:rsidTr="00F73EF1">
        <w:tc>
          <w:tcPr>
            <w:tcW w:w="3346" w:type="dxa"/>
          </w:tcPr>
          <w:p w:rsidR="00F73EF1" w:rsidRDefault="00F73EF1" w:rsidP="005C6DC3">
            <w:pPr>
              <w:ind w:firstLine="0"/>
            </w:pPr>
            <w:r>
              <w:lastRenderedPageBreak/>
              <w:t>nagios-client</w:t>
            </w:r>
            <w:r>
              <w:rPr>
                <w:rFonts w:hint="eastAsia"/>
              </w:rPr>
              <w:t>2</w:t>
            </w:r>
          </w:p>
        </w:tc>
        <w:tc>
          <w:tcPr>
            <w:tcW w:w="3347" w:type="dxa"/>
          </w:tcPr>
          <w:p w:rsidR="00F73EF1" w:rsidRDefault="00F73EF1" w:rsidP="005C6DC3">
            <w:pPr>
              <w:ind w:firstLine="0"/>
            </w:pPr>
            <w:r w:rsidRPr="00F73EF1">
              <w:t>192.168.132.14</w:t>
            </w:r>
          </w:p>
        </w:tc>
        <w:tc>
          <w:tcPr>
            <w:tcW w:w="3347" w:type="dxa"/>
          </w:tcPr>
          <w:p w:rsidR="00F73EF1" w:rsidRDefault="00F73EF1" w:rsidP="005C6DC3">
            <w:pPr>
              <w:ind w:firstLine="0"/>
            </w:pPr>
            <w:r>
              <w:t>客户端</w:t>
            </w:r>
          </w:p>
        </w:tc>
      </w:tr>
      <w:tr w:rsidR="00F73EF1" w:rsidTr="00F73EF1">
        <w:tc>
          <w:tcPr>
            <w:tcW w:w="3346" w:type="dxa"/>
          </w:tcPr>
          <w:p w:rsidR="00F73EF1" w:rsidRDefault="00F73EF1" w:rsidP="005C6DC3">
            <w:pPr>
              <w:ind w:firstLine="0"/>
            </w:pPr>
            <w:r w:rsidRPr="00F73EF1">
              <w:t>nagios-server</w:t>
            </w:r>
          </w:p>
        </w:tc>
        <w:tc>
          <w:tcPr>
            <w:tcW w:w="3347" w:type="dxa"/>
          </w:tcPr>
          <w:p w:rsidR="00F73EF1" w:rsidRDefault="00453EA0" w:rsidP="005C6DC3">
            <w:pPr>
              <w:ind w:firstLine="0"/>
            </w:pPr>
            <w:r w:rsidRPr="00453EA0">
              <w:t>192.168.132.20</w:t>
            </w:r>
          </w:p>
        </w:tc>
        <w:tc>
          <w:tcPr>
            <w:tcW w:w="3347" w:type="dxa"/>
          </w:tcPr>
          <w:p w:rsidR="00F73EF1" w:rsidRDefault="00453EA0" w:rsidP="005C6DC3">
            <w:pPr>
              <w:ind w:firstLine="0"/>
            </w:pPr>
            <w:r>
              <w:t>nagios</w:t>
            </w:r>
            <w:r>
              <w:t>服务端</w:t>
            </w:r>
          </w:p>
        </w:tc>
      </w:tr>
    </w:tbl>
    <w:p w:rsidR="00833B4F" w:rsidRDefault="00B15563" w:rsidP="005C6DC3">
      <w:r>
        <w:t>vim</w:t>
      </w:r>
      <w:r>
        <w:rPr>
          <w:rFonts w:hint="eastAsia"/>
        </w:rPr>
        <w:t xml:space="preserve"> hosts.cfg</w:t>
      </w:r>
    </w:p>
    <w:p w:rsidR="00B15563" w:rsidRDefault="00B15563" w:rsidP="00B15563">
      <w:r>
        <w:t>define host{</w:t>
      </w:r>
    </w:p>
    <w:p w:rsidR="00B15563" w:rsidRDefault="00B15563" w:rsidP="00B15563">
      <w:r>
        <w:t xml:space="preserve">        use                     linux-server</w:t>
      </w:r>
    </w:p>
    <w:p w:rsidR="00B15563" w:rsidRDefault="00B15563" w:rsidP="00B15563">
      <w:r>
        <w:t xml:space="preserve">        host_name               016-nagios-client1</w:t>
      </w:r>
    </w:p>
    <w:p w:rsidR="00B15563" w:rsidRDefault="00B15563" w:rsidP="00B15563">
      <w:r>
        <w:t xml:space="preserve">        alias                   016-nagios-client1</w:t>
      </w:r>
    </w:p>
    <w:p w:rsidR="00B15563" w:rsidRDefault="00B15563" w:rsidP="00B15563">
      <w:r>
        <w:t xml:space="preserve">        address                 192.168.132.16</w:t>
      </w:r>
    </w:p>
    <w:p w:rsidR="00B15563" w:rsidRDefault="00B15563" w:rsidP="00B15563">
      <w:r>
        <w:t xml:space="preserve">        }</w:t>
      </w:r>
    </w:p>
    <w:p w:rsidR="00B15563" w:rsidRDefault="00B15563" w:rsidP="00B15563">
      <w:r>
        <w:t>define host{</w:t>
      </w:r>
    </w:p>
    <w:p w:rsidR="00B15563" w:rsidRDefault="00B15563" w:rsidP="00B15563">
      <w:r>
        <w:t xml:space="preserve">        use                     linux-server</w:t>
      </w:r>
    </w:p>
    <w:p w:rsidR="00B15563" w:rsidRDefault="00B15563" w:rsidP="00B15563">
      <w:r>
        <w:t xml:space="preserve">        host_name               014-nagios-client2</w:t>
      </w:r>
    </w:p>
    <w:p w:rsidR="00B15563" w:rsidRDefault="00B15563" w:rsidP="00B15563">
      <w:r>
        <w:t xml:space="preserve">        alias                   014-nagios-client2</w:t>
      </w:r>
    </w:p>
    <w:p w:rsidR="00B15563" w:rsidRDefault="00B15563" w:rsidP="00B15563">
      <w:r>
        <w:t xml:space="preserve">        address                 192.168.132.14</w:t>
      </w:r>
    </w:p>
    <w:p w:rsidR="00B15563" w:rsidRDefault="00B15563" w:rsidP="00B15563">
      <w:r>
        <w:t xml:space="preserve">        }</w:t>
      </w:r>
    </w:p>
    <w:p w:rsidR="00B15563" w:rsidRDefault="00B15563" w:rsidP="00B15563"/>
    <w:p w:rsidR="00B15563" w:rsidRDefault="00B15563" w:rsidP="00B15563">
      <w:r>
        <w:rPr>
          <w:rFonts w:hint="eastAsia"/>
        </w:rPr>
        <w:t>配置文件里加了两台主机的配置。</w:t>
      </w:r>
    </w:p>
    <w:p w:rsidR="00B15563" w:rsidRDefault="008C193B" w:rsidP="00B15563">
      <w:r>
        <w:rPr>
          <w:rFonts w:hint="eastAsia"/>
        </w:rPr>
        <w:t>定义一个主机组</w:t>
      </w:r>
    </w:p>
    <w:p w:rsidR="008C193B" w:rsidRDefault="008C193B" w:rsidP="008C193B">
      <w:r>
        <w:t>define hostgroup{</w:t>
      </w:r>
    </w:p>
    <w:p w:rsidR="008C193B" w:rsidRDefault="008C193B" w:rsidP="008C193B">
      <w:r>
        <w:t xml:space="preserve">        hostgroup_name  linux-servers </w:t>
      </w:r>
    </w:p>
    <w:p w:rsidR="008C193B" w:rsidRDefault="008C193B" w:rsidP="008C193B">
      <w:r>
        <w:t xml:space="preserve">        alias           Linux Servers </w:t>
      </w:r>
    </w:p>
    <w:p w:rsidR="008C193B" w:rsidRDefault="008C193B" w:rsidP="008C193B">
      <w:r>
        <w:t xml:space="preserve">        members         </w:t>
      </w:r>
      <w:r w:rsidRPr="00755387">
        <w:rPr>
          <w:highlight w:val="yellow"/>
        </w:rPr>
        <w:t>016-nagios-client1,014-nagios-client2</w:t>
      </w:r>
    </w:p>
    <w:p w:rsidR="008C193B" w:rsidRDefault="008C193B" w:rsidP="008C193B">
      <w:r>
        <w:t xml:space="preserve">        }</w:t>
      </w:r>
    </w:p>
    <w:p w:rsidR="00755387" w:rsidRDefault="001670D5" w:rsidP="001670D5">
      <w:pPr>
        <w:pStyle w:val="2"/>
      </w:pPr>
      <w:r>
        <w:rPr>
          <w:rFonts w:hint="eastAsia"/>
        </w:rPr>
        <w:lastRenderedPageBreak/>
        <w:t>services.cfg</w:t>
      </w:r>
      <w:r>
        <w:rPr>
          <w:rFonts w:hint="eastAsia"/>
        </w:rPr>
        <w:t>配置</w:t>
      </w:r>
    </w:p>
    <w:p w:rsidR="001670D5" w:rsidRDefault="00C45465" w:rsidP="001670D5">
      <w:r>
        <w:rPr>
          <w:noProof/>
        </w:rPr>
        <w:drawing>
          <wp:inline distT="0" distB="0" distL="0" distR="0" wp14:anchorId="6912C04F" wp14:editId="3680FAFC">
            <wp:extent cx="5486400" cy="31699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3169920"/>
                    </a:xfrm>
                    <a:prstGeom prst="rect">
                      <a:avLst/>
                    </a:prstGeom>
                  </pic:spPr>
                </pic:pic>
              </a:graphicData>
            </a:graphic>
          </wp:inline>
        </w:drawing>
      </w:r>
    </w:p>
    <w:p w:rsidR="00C45465" w:rsidRDefault="00C45465" w:rsidP="001670D5"/>
    <w:p w:rsidR="00C45465" w:rsidRDefault="00DF2B46" w:rsidP="001670D5">
      <w:r>
        <w:rPr>
          <w:rFonts w:hint="eastAsia"/>
        </w:rPr>
        <w:t>vim services.cfg</w:t>
      </w:r>
      <w:r w:rsidR="007D7262">
        <w:rPr>
          <w:rFonts w:hint="eastAsia"/>
        </w:rPr>
        <w:t xml:space="preserve">   </w:t>
      </w:r>
      <w:r w:rsidR="007D7262">
        <w:rPr>
          <w:rFonts w:hint="eastAsia"/>
        </w:rPr>
        <w:t>以磁盘监控为例</w:t>
      </w:r>
    </w:p>
    <w:p w:rsidR="00CC7DCF" w:rsidRDefault="00CC7DCF" w:rsidP="00CC7DCF">
      <w:r>
        <w:t>define service{</w:t>
      </w:r>
    </w:p>
    <w:p w:rsidR="00CC7DCF" w:rsidRDefault="00CC7DCF" w:rsidP="00CC7DCF">
      <w:r>
        <w:tab/>
        <w:t>use     generic-</w:t>
      </w:r>
      <w:r w:rsidR="0030461A">
        <w:t>tuwei</w:t>
      </w:r>
      <w:r w:rsidR="0030461A">
        <w:rPr>
          <w:rFonts w:hint="eastAsia"/>
        </w:rPr>
        <w:t>-</w:t>
      </w:r>
      <w:r>
        <w:t>service</w:t>
      </w:r>
    </w:p>
    <w:p w:rsidR="00CC7DCF" w:rsidRDefault="00CC7DCF" w:rsidP="00CC7DCF">
      <w:r>
        <w:tab/>
        <w:t>host_name  016-nagios-client1,014-nagios-client2</w:t>
      </w:r>
    </w:p>
    <w:p w:rsidR="00CC7DCF" w:rsidRDefault="00CC7DCF" w:rsidP="00CC7DCF">
      <w:r>
        <w:t xml:space="preserve">        service_description   disk</w:t>
      </w:r>
    </w:p>
    <w:p w:rsidR="00CC7DCF" w:rsidRDefault="00CC7DCF" w:rsidP="00CC7DCF">
      <w:r>
        <w:tab/>
        <w:t>check_command     check_nrpe!check_disk</w:t>
      </w:r>
      <w:r>
        <w:tab/>
      </w:r>
      <w:r>
        <w:tab/>
      </w:r>
    </w:p>
    <w:p w:rsidR="00CC7DCF" w:rsidRDefault="00CC7DCF" w:rsidP="00CC7DCF">
      <w:r>
        <w:t xml:space="preserve">        max_check_attempts              8</w:t>
      </w:r>
      <w:r>
        <w:tab/>
      </w:r>
      <w:r>
        <w:tab/>
      </w:r>
    </w:p>
    <w:p w:rsidR="00CC7DCF" w:rsidRDefault="00CC7DCF" w:rsidP="00CC7DCF">
      <w:r>
        <w:t xml:space="preserve">        normal_check_interval           3</w:t>
      </w:r>
      <w:r>
        <w:tab/>
      </w:r>
      <w:r>
        <w:tab/>
      </w:r>
      <w:r>
        <w:tab/>
      </w:r>
    </w:p>
    <w:p w:rsidR="00CC7DCF" w:rsidRDefault="00CC7DCF" w:rsidP="00CC7DCF">
      <w:r>
        <w:t xml:space="preserve">        retry_check_interval            2</w:t>
      </w:r>
      <w:r>
        <w:tab/>
      </w:r>
      <w:r>
        <w:tab/>
      </w:r>
      <w:r>
        <w:tab/>
      </w:r>
    </w:p>
    <w:p w:rsidR="00CC7DCF" w:rsidRDefault="00CC7DCF" w:rsidP="00CC7DCF">
      <w:r>
        <w:t xml:space="preserve">        check_period</w:t>
      </w:r>
      <w:r>
        <w:tab/>
      </w:r>
      <w:r>
        <w:tab/>
        <w:t xml:space="preserve">            24x7</w:t>
      </w:r>
    </w:p>
    <w:p w:rsidR="00CC7DCF" w:rsidRDefault="00CC7DCF" w:rsidP="00CC7DCF">
      <w:r>
        <w:tab/>
        <w:t>notification_period</w:t>
      </w:r>
      <w:r>
        <w:tab/>
        <w:t xml:space="preserve">            24x7</w:t>
      </w:r>
      <w:r>
        <w:tab/>
      </w:r>
      <w:r>
        <w:tab/>
      </w:r>
    </w:p>
    <w:p w:rsidR="00CC7DCF" w:rsidRDefault="00CC7DCF" w:rsidP="00CC7DCF">
      <w:r>
        <w:tab/>
        <w:t>notification_interval</w:t>
      </w:r>
      <w:r>
        <w:tab/>
        <w:t xml:space="preserve">        360</w:t>
      </w:r>
      <w:r>
        <w:tab/>
      </w:r>
      <w:r>
        <w:tab/>
      </w:r>
    </w:p>
    <w:p w:rsidR="00CC7DCF" w:rsidRDefault="00CC7DCF" w:rsidP="00CC7DCF">
      <w:r>
        <w:tab/>
        <w:t>notification_options</w:t>
      </w:r>
      <w:r>
        <w:tab/>
        <w:t xml:space="preserve">        w,u,c,r</w:t>
      </w:r>
      <w:r>
        <w:tab/>
      </w:r>
      <w:r>
        <w:tab/>
      </w:r>
    </w:p>
    <w:p w:rsidR="00CC7DCF" w:rsidRDefault="00CC7DCF" w:rsidP="00CC7DCF">
      <w:r>
        <w:tab/>
        <w:t>contact_groups</w:t>
      </w:r>
      <w:r>
        <w:tab/>
      </w:r>
      <w:r>
        <w:tab/>
        <w:t xml:space="preserve">        admins</w:t>
      </w:r>
    </w:p>
    <w:p w:rsidR="00CC7DCF" w:rsidRDefault="00CC7DCF" w:rsidP="00CC7DCF">
      <w:r>
        <w:tab/>
        <w:t>process_perf_data               1</w:t>
      </w:r>
    </w:p>
    <w:p w:rsidR="00DF2B46" w:rsidRDefault="00CC7DCF" w:rsidP="00CC7DCF">
      <w:r>
        <w:lastRenderedPageBreak/>
        <w:tab/>
        <w:t>}</w:t>
      </w:r>
      <w:r w:rsidR="00DF2B46" w:rsidRPr="00DF2B46">
        <w:rPr>
          <w:rFonts w:hint="eastAsia"/>
        </w:rPr>
        <w:t>也可以将相同的部分放到模板中。</w:t>
      </w:r>
    </w:p>
    <w:p w:rsidR="00DF2B46" w:rsidRDefault="00C61866" w:rsidP="00DF2B46">
      <w:r>
        <w:t>检查语法</w:t>
      </w:r>
      <w:r w:rsidRPr="00C61866">
        <w:t>/etc/init.d/nagios checkconfig</w:t>
      </w:r>
    </w:p>
    <w:p w:rsidR="00C61866" w:rsidRDefault="00C61866" w:rsidP="000966D3">
      <w:r>
        <w:rPr>
          <w:rFonts w:hint="eastAsia"/>
        </w:rPr>
        <w:t>有报错，因为</w:t>
      </w:r>
      <w:r>
        <w:rPr>
          <w:rFonts w:hint="eastAsia"/>
        </w:rPr>
        <w:t>check_nrpe</w:t>
      </w:r>
      <w:r w:rsidR="000966D3">
        <w:rPr>
          <w:rFonts w:hint="eastAsia"/>
        </w:rPr>
        <w:t>还没有定义</w:t>
      </w:r>
    </w:p>
    <w:p w:rsidR="009775D4" w:rsidRDefault="009775D4" w:rsidP="000966D3">
      <w:r w:rsidRPr="009775D4">
        <w:t>vim commands.cfg</w:t>
      </w:r>
    </w:p>
    <w:p w:rsidR="009775D4" w:rsidRDefault="009775D4" w:rsidP="000966D3">
      <w:r>
        <w:rPr>
          <w:rFonts w:hint="eastAsia"/>
        </w:rPr>
        <w:t>添加如下内容</w:t>
      </w:r>
      <w:r>
        <w:rPr>
          <w:rFonts w:hint="eastAsia"/>
        </w:rPr>
        <w:t>nrpe</w:t>
      </w:r>
      <w:r>
        <w:rPr>
          <w:rFonts w:hint="eastAsia"/>
        </w:rPr>
        <w:t>定义</w:t>
      </w:r>
    </w:p>
    <w:p w:rsidR="009775D4" w:rsidRDefault="009775D4" w:rsidP="009775D4">
      <w:r>
        <w:t># 'check_nrpe' command definition</w:t>
      </w:r>
    </w:p>
    <w:p w:rsidR="009775D4" w:rsidRDefault="009775D4" w:rsidP="009775D4">
      <w:r>
        <w:t>define command{</w:t>
      </w:r>
    </w:p>
    <w:p w:rsidR="009775D4" w:rsidRDefault="009775D4" w:rsidP="009775D4">
      <w:r>
        <w:t xml:space="preserve">        command_name    check_nrpe</w:t>
      </w:r>
    </w:p>
    <w:p w:rsidR="009775D4" w:rsidRDefault="009775D4" w:rsidP="009775D4">
      <w:r>
        <w:t xml:space="preserve">        command_line    $USER1$/check_nrpe -H $HOSTADDRESS$ -c $ARG1$</w:t>
      </w:r>
    </w:p>
    <w:p w:rsidR="000966D3" w:rsidRPr="00C61866" w:rsidRDefault="009775D4" w:rsidP="009775D4">
      <w:r>
        <w:t xml:space="preserve">        }</w:t>
      </w:r>
      <w:r>
        <w:rPr>
          <w:rFonts w:hint="eastAsia"/>
        </w:rPr>
        <w:t xml:space="preserve"> </w:t>
      </w:r>
    </w:p>
    <w:p w:rsidR="00C61866" w:rsidRDefault="00AC4314" w:rsidP="00DF2B46">
      <w:r>
        <w:t>编辑</w:t>
      </w:r>
      <w:r>
        <w:t>cgi</w:t>
      </w:r>
      <w:r>
        <w:t>配置文件</w:t>
      </w:r>
      <w:r>
        <w:rPr>
          <w:rFonts w:hint="eastAsia"/>
        </w:rPr>
        <w:t>，</w:t>
      </w:r>
      <w:r>
        <w:t>进行授权</w:t>
      </w:r>
      <w:r>
        <w:rPr>
          <w:rFonts w:hint="eastAsia"/>
        </w:rPr>
        <w:t>。</w:t>
      </w:r>
      <w:r w:rsidR="0059500F">
        <w:rPr>
          <w:rFonts w:hint="eastAsia"/>
        </w:rPr>
        <w:t>由于之前创建</w:t>
      </w:r>
      <w:r w:rsidR="0059500F">
        <w:rPr>
          <w:rFonts w:hint="eastAsia"/>
        </w:rPr>
        <w:t>web</w:t>
      </w:r>
      <w:r w:rsidR="0059500F">
        <w:rPr>
          <w:rFonts w:hint="eastAsia"/>
        </w:rPr>
        <w:t>登陆用户为</w:t>
      </w:r>
      <w:r w:rsidR="0059500F">
        <w:rPr>
          <w:rFonts w:hint="eastAsia"/>
        </w:rPr>
        <w:t>tuwei</w:t>
      </w:r>
      <w:r w:rsidR="00AE5268">
        <w:rPr>
          <w:rFonts w:hint="eastAsia"/>
        </w:rPr>
        <w:t>，没有权限查看主机及服务信息。</w:t>
      </w:r>
    </w:p>
    <w:p w:rsidR="00AE5268" w:rsidRDefault="00AE5268" w:rsidP="00DF2B46">
      <w:r>
        <w:rPr>
          <w:rFonts w:hint="eastAsia"/>
        </w:rPr>
        <w:t>可以将</w:t>
      </w:r>
      <w:r>
        <w:rPr>
          <w:rFonts w:hint="eastAsia"/>
        </w:rPr>
        <w:t>nagiosadmin</w:t>
      </w:r>
      <w:r>
        <w:rPr>
          <w:rFonts w:hint="eastAsia"/>
        </w:rPr>
        <w:t>用户替换为</w:t>
      </w:r>
      <w:r>
        <w:rPr>
          <w:rFonts w:hint="eastAsia"/>
        </w:rPr>
        <w:t>tuwei</w:t>
      </w:r>
      <w:r>
        <w:rPr>
          <w:rFonts w:hint="eastAsia"/>
        </w:rPr>
        <w:t>，或者在后面加上</w:t>
      </w:r>
      <w:r>
        <w:rPr>
          <w:rFonts w:hint="eastAsia"/>
        </w:rPr>
        <w:t>tuwei</w:t>
      </w:r>
      <w:r>
        <w:rPr>
          <w:rFonts w:hint="eastAsia"/>
        </w:rPr>
        <w:t>，用逗号隔开。</w:t>
      </w:r>
    </w:p>
    <w:p w:rsidR="00AE5268" w:rsidRDefault="00F029ED" w:rsidP="00DF2B46">
      <w:r>
        <w:rPr>
          <w:rFonts w:hint="eastAsia"/>
        </w:rPr>
        <w:t>:g/nagiosadmin/s//tuwei/g</w:t>
      </w:r>
    </w:p>
    <w:p w:rsidR="00F029ED" w:rsidRDefault="00F029ED" w:rsidP="00DF2B46"/>
    <w:p w:rsidR="00F029ED" w:rsidRDefault="008F28CB" w:rsidP="00DF2B46">
      <w:r>
        <w:rPr>
          <w:rFonts w:hint="eastAsia"/>
        </w:rPr>
        <w:t>启动</w:t>
      </w:r>
      <w:r>
        <w:rPr>
          <w:rFonts w:hint="eastAsia"/>
        </w:rPr>
        <w:t>nagios</w:t>
      </w:r>
      <w:r>
        <w:rPr>
          <w:rFonts w:hint="eastAsia"/>
        </w:rPr>
        <w:t>服务</w:t>
      </w:r>
    </w:p>
    <w:p w:rsidR="008F28CB" w:rsidRDefault="004B3C53" w:rsidP="00DF2B46">
      <w:r>
        <w:rPr>
          <w:rFonts w:hint="eastAsia"/>
        </w:rPr>
        <w:t>登陆</w:t>
      </w:r>
      <w:r>
        <w:rPr>
          <w:rFonts w:hint="eastAsia"/>
        </w:rPr>
        <w:t>web</w:t>
      </w:r>
      <w:r>
        <w:rPr>
          <w:rFonts w:hint="eastAsia"/>
        </w:rPr>
        <w:t>界面查看</w:t>
      </w:r>
      <w:r>
        <w:rPr>
          <w:rFonts w:hint="eastAsia"/>
        </w:rPr>
        <w:t>services</w:t>
      </w:r>
      <w:r w:rsidR="00E72F1E">
        <w:rPr>
          <w:rFonts w:hint="eastAsia"/>
        </w:rPr>
        <w:t>和</w:t>
      </w:r>
      <w:r w:rsidR="00E72F1E">
        <w:rPr>
          <w:rFonts w:hint="eastAsia"/>
        </w:rPr>
        <w:t>hosts</w:t>
      </w:r>
      <w:r>
        <w:rPr>
          <w:rFonts w:hint="eastAsia"/>
        </w:rPr>
        <w:t>信息</w:t>
      </w:r>
    </w:p>
    <w:p w:rsidR="004B3C53" w:rsidRDefault="004B3C53" w:rsidP="00DF2B46">
      <w:r>
        <w:rPr>
          <w:noProof/>
        </w:rPr>
        <w:drawing>
          <wp:inline distT="0" distB="0" distL="0" distR="0" wp14:anchorId="43A4FCF3" wp14:editId="397FADC3">
            <wp:extent cx="5486400" cy="7639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763905"/>
                    </a:xfrm>
                    <a:prstGeom prst="rect">
                      <a:avLst/>
                    </a:prstGeom>
                  </pic:spPr>
                </pic:pic>
              </a:graphicData>
            </a:graphic>
          </wp:inline>
        </w:drawing>
      </w:r>
    </w:p>
    <w:p w:rsidR="004B3C53" w:rsidRDefault="00E72F1E" w:rsidP="00DF2B46">
      <w:r>
        <w:rPr>
          <w:noProof/>
        </w:rPr>
        <w:drawing>
          <wp:inline distT="0" distB="0" distL="0" distR="0" wp14:anchorId="5D85C010" wp14:editId="1FC1FBDC">
            <wp:extent cx="5486400" cy="8223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822325"/>
                    </a:xfrm>
                    <a:prstGeom prst="rect">
                      <a:avLst/>
                    </a:prstGeom>
                  </pic:spPr>
                </pic:pic>
              </a:graphicData>
            </a:graphic>
          </wp:inline>
        </w:drawing>
      </w:r>
    </w:p>
    <w:p w:rsidR="00AC4314" w:rsidRDefault="001F0C0A" w:rsidP="00DF2B46">
      <w:r>
        <w:t>配置目录生效</w:t>
      </w:r>
      <w:r>
        <w:rPr>
          <w:rFonts w:hint="eastAsia"/>
        </w:rPr>
        <w:t>，</w:t>
      </w:r>
      <w:r>
        <w:t>之前在</w:t>
      </w:r>
      <w:r>
        <w:t>nagios</w:t>
      </w:r>
      <w:r>
        <w:t>主配置文件中加入了目录</w:t>
      </w:r>
      <w:r>
        <w:rPr>
          <w:rFonts w:hint="eastAsia"/>
        </w:rPr>
        <w:t>。</w:t>
      </w:r>
    </w:p>
    <w:p w:rsidR="001F0C0A" w:rsidRDefault="001F0C0A" w:rsidP="00DF2B46">
      <w:r>
        <w:rPr>
          <w:rFonts w:hint="eastAsia"/>
        </w:rPr>
        <w:t>则只要该目录下有</w:t>
      </w:r>
      <w:r>
        <w:rPr>
          <w:rFonts w:hint="eastAsia"/>
        </w:rPr>
        <w:t>*.cfg</w:t>
      </w:r>
      <w:r>
        <w:rPr>
          <w:rFonts w:hint="eastAsia"/>
        </w:rPr>
        <w:t>的文件都会被</w:t>
      </w:r>
      <w:r>
        <w:rPr>
          <w:rFonts w:hint="eastAsia"/>
        </w:rPr>
        <w:t>nagios</w:t>
      </w:r>
      <w:r>
        <w:rPr>
          <w:rFonts w:hint="eastAsia"/>
        </w:rPr>
        <w:t>加载。比如按照</w:t>
      </w:r>
      <w:r>
        <w:rPr>
          <w:rFonts w:hint="eastAsia"/>
        </w:rPr>
        <w:t>IP</w:t>
      </w:r>
      <w:r>
        <w:rPr>
          <w:rFonts w:hint="eastAsia"/>
        </w:rPr>
        <w:t>来</w:t>
      </w:r>
      <w:r w:rsidR="00F80CB8">
        <w:rPr>
          <w:rFonts w:hint="eastAsia"/>
        </w:rPr>
        <w:t>命名配置文件</w:t>
      </w:r>
      <w:r>
        <w:rPr>
          <w:rFonts w:hint="eastAsia"/>
        </w:rPr>
        <w:t>。可以批量生成配置文件。</w:t>
      </w:r>
    </w:p>
    <w:p w:rsidR="001F0C0A" w:rsidRDefault="005C11D0" w:rsidP="005C11D0">
      <w:pPr>
        <w:pStyle w:val="2"/>
      </w:pPr>
      <w:r>
        <w:rPr>
          <w:rFonts w:hint="eastAsia"/>
        </w:rPr>
        <w:lastRenderedPageBreak/>
        <w:t>nagios</w:t>
      </w:r>
      <w:r>
        <w:rPr>
          <w:rFonts w:hint="eastAsia"/>
        </w:rPr>
        <w:t>模板并开发脚本批量配置模板</w:t>
      </w:r>
    </w:p>
    <w:p w:rsidR="005C11D0" w:rsidRDefault="009B27EC" w:rsidP="005C11D0">
      <w:r>
        <w:rPr>
          <w:rFonts w:hint="eastAsia"/>
        </w:rPr>
        <w:t>把所有服务的配置都简写</w:t>
      </w:r>
      <w:r w:rsidR="0044352B">
        <w:rPr>
          <w:rFonts w:hint="eastAsia"/>
        </w:rPr>
        <w:t>，然后把相关参数放到模板</w:t>
      </w:r>
      <w:r w:rsidRPr="009B27EC">
        <w:t>templates.cfg</w:t>
      </w:r>
      <w:r w:rsidR="0044352B">
        <w:t>中</w:t>
      </w:r>
    </w:p>
    <w:p w:rsidR="0044352B" w:rsidRDefault="00083094" w:rsidP="005C11D0">
      <w:r>
        <w:rPr>
          <w:rFonts w:hint="eastAsia"/>
        </w:rPr>
        <w:t>通过脚本</w:t>
      </w:r>
      <w:r w:rsidR="00C7405C">
        <w:rPr>
          <w:rFonts w:hint="eastAsia"/>
        </w:rPr>
        <w:t>批量生成模板，按照监控项，如按照物理服务器资源</w:t>
      </w:r>
      <w:r>
        <w:rPr>
          <w:rFonts w:hint="eastAsia"/>
        </w:rPr>
        <w:t>。</w:t>
      </w:r>
    </w:p>
    <w:p w:rsidR="002A413B" w:rsidRDefault="002A413B" w:rsidP="005C11D0"/>
    <w:p w:rsidR="001E65A0" w:rsidRDefault="001E65A0" w:rsidP="001E65A0">
      <w:pPr>
        <w:pStyle w:val="2"/>
      </w:pPr>
      <w:r>
        <w:rPr>
          <w:rFonts w:hint="eastAsia"/>
        </w:rPr>
        <w:t>服务端口及</w:t>
      </w:r>
      <w:r>
        <w:rPr>
          <w:rFonts w:hint="eastAsia"/>
        </w:rPr>
        <w:t>URL</w:t>
      </w:r>
      <w:r>
        <w:rPr>
          <w:rFonts w:hint="eastAsia"/>
        </w:rPr>
        <w:t>监控</w:t>
      </w:r>
    </w:p>
    <w:p w:rsidR="001E65A0" w:rsidRDefault="00C649F4" w:rsidP="001E65A0">
      <w:r>
        <w:rPr>
          <w:rFonts w:hint="eastAsia"/>
        </w:rPr>
        <w:t>nagios</w:t>
      </w:r>
      <w:r>
        <w:rPr>
          <w:rFonts w:hint="eastAsia"/>
        </w:rPr>
        <w:t>服务端发起监控。</w:t>
      </w:r>
    </w:p>
    <w:p w:rsidR="00C649F4" w:rsidRDefault="00C649F4" w:rsidP="001E65A0">
      <w:r>
        <w:rPr>
          <w:rFonts w:hint="eastAsia"/>
        </w:rPr>
        <w:t>此类服务一般都是开启了对外提供服务的业务。</w:t>
      </w:r>
    </w:p>
    <w:p w:rsidR="006118AF" w:rsidRDefault="006118AF" w:rsidP="001E65A0">
      <w:r>
        <w:rPr>
          <w:rFonts w:hint="eastAsia"/>
        </w:rPr>
        <w:t>端口监控，使用的是</w:t>
      </w:r>
      <w:r>
        <w:rPr>
          <w:rFonts w:hint="eastAsia"/>
        </w:rPr>
        <w:t>check_tcp</w:t>
      </w:r>
      <w:r>
        <w:rPr>
          <w:rFonts w:hint="eastAsia"/>
        </w:rPr>
        <w:t>插件</w:t>
      </w:r>
      <w:r w:rsidR="00776F1E">
        <w:rPr>
          <w:rFonts w:hint="eastAsia"/>
        </w:rPr>
        <w:t>，主动获取客户端信息</w:t>
      </w:r>
    </w:p>
    <w:p w:rsidR="00B255AC" w:rsidRDefault="00B255AC" w:rsidP="00B255AC">
      <w:r>
        <w:t>[root@nagios-server libexec]# ./check_tcp -H 192.168.132.14 -p 80</w:t>
      </w:r>
    </w:p>
    <w:p w:rsidR="006118AF" w:rsidRDefault="00B255AC" w:rsidP="00B255AC">
      <w:r>
        <w:t>TCP OK - 0.001 second response time on port 80|time=0.000735s;;;0.000000;10.000000</w:t>
      </w:r>
    </w:p>
    <w:p w:rsidR="005F2CAB" w:rsidRDefault="005F2CAB" w:rsidP="005F2CAB">
      <w:r>
        <w:t>define service{</w:t>
      </w:r>
    </w:p>
    <w:p w:rsidR="005F2CAB" w:rsidRDefault="005F2CAB" w:rsidP="005F2CAB">
      <w:r>
        <w:t xml:space="preserve">        use     generic-service</w:t>
      </w:r>
    </w:p>
    <w:p w:rsidR="005F2CAB" w:rsidRDefault="005F2CAB" w:rsidP="005F2CAB">
      <w:r>
        <w:t xml:space="preserve">        host_name  016-nagios-client1,014-nagios-client2</w:t>
      </w:r>
    </w:p>
    <w:p w:rsidR="005F2CAB" w:rsidRDefault="005F2CAB" w:rsidP="005F2CAB">
      <w:r>
        <w:t xml:space="preserve">        service_description             </w:t>
      </w:r>
      <w:r>
        <w:rPr>
          <w:rFonts w:hint="eastAsia"/>
        </w:rPr>
        <w:t>http_80</w:t>
      </w:r>
    </w:p>
    <w:p w:rsidR="00B255AC" w:rsidRDefault="005F2CAB" w:rsidP="005F2CAB">
      <w:r>
        <w:t xml:space="preserve">        check_command                   </w:t>
      </w:r>
      <w:r>
        <w:rPr>
          <w:rFonts w:hint="eastAsia"/>
        </w:rPr>
        <w:t>check_tcp!80</w:t>
      </w:r>
    </w:p>
    <w:p w:rsidR="005F2CAB" w:rsidRDefault="005F2CAB" w:rsidP="005F2CAB">
      <w:r>
        <w:rPr>
          <w:rFonts w:hint="eastAsia"/>
        </w:rPr>
        <w:t>}</w:t>
      </w:r>
    </w:p>
    <w:p w:rsidR="005F2CAB" w:rsidRDefault="005F2CAB" w:rsidP="005F2CAB">
      <w:r>
        <w:rPr>
          <w:rFonts w:hint="eastAsia"/>
        </w:rPr>
        <w:t>其他参数类似。</w:t>
      </w:r>
    </w:p>
    <w:p w:rsidR="005F2CAB" w:rsidRDefault="005F2CAB" w:rsidP="005F2CAB"/>
    <w:p w:rsidR="005F2CAB" w:rsidRDefault="005F2CAB" w:rsidP="005F2CAB">
      <w:r>
        <w:rPr>
          <w:rFonts w:hint="eastAsia"/>
        </w:rPr>
        <w:t>如果是监控</w:t>
      </w:r>
      <w:r>
        <w:rPr>
          <w:rFonts w:hint="eastAsia"/>
        </w:rPr>
        <w:t>ping</w:t>
      </w:r>
    </w:p>
    <w:p w:rsidR="005F2CAB" w:rsidRDefault="005F2CAB" w:rsidP="005F2CAB"/>
    <w:p w:rsidR="005F2CAB" w:rsidRDefault="005F2CAB" w:rsidP="005F2CAB">
      <w:r>
        <w:t>define service{</w:t>
      </w:r>
    </w:p>
    <w:p w:rsidR="005F2CAB" w:rsidRDefault="005F2CAB" w:rsidP="005F2CAB">
      <w:r>
        <w:t xml:space="preserve">        use     generic-service</w:t>
      </w:r>
    </w:p>
    <w:p w:rsidR="005F2CAB" w:rsidRDefault="005F2CAB" w:rsidP="005F2CAB">
      <w:r>
        <w:t xml:space="preserve">        host_name  016-nagios-client1,014-nagios-client2</w:t>
      </w:r>
    </w:p>
    <w:p w:rsidR="005F2CAB" w:rsidRDefault="005F2CAB" w:rsidP="005F2CAB">
      <w:r>
        <w:t xml:space="preserve">        service_description             ping</w:t>
      </w:r>
    </w:p>
    <w:p w:rsidR="005F2CAB" w:rsidRDefault="005F2CAB" w:rsidP="005F2CAB">
      <w:r>
        <w:t xml:space="preserve">        </w:t>
      </w:r>
      <w:r w:rsidR="005B11F0">
        <w:t xml:space="preserve">check_command                </w:t>
      </w:r>
      <w:r>
        <w:t>check_ping!100.0,20%!500.0,60%</w:t>
      </w:r>
    </w:p>
    <w:p w:rsidR="005F2CAB" w:rsidRDefault="005F2CAB" w:rsidP="005F2CAB">
      <w:r>
        <w:rPr>
          <w:rFonts w:hint="eastAsia"/>
        </w:rPr>
        <w:t>}</w:t>
      </w:r>
    </w:p>
    <w:p w:rsidR="00B255AC" w:rsidRDefault="00B255AC" w:rsidP="00B255AC"/>
    <w:p w:rsidR="006118AF" w:rsidRDefault="006118AF" w:rsidP="001E65A0"/>
    <w:p w:rsidR="00C649F4" w:rsidRDefault="00C649F4" w:rsidP="001E65A0">
      <w:r>
        <w:rPr>
          <w:rFonts w:hint="eastAsia"/>
        </w:rPr>
        <w:t>url</w:t>
      </w:r>
      <w:r>
        <w:rPr>
          <w:rFonts w:hint="eastAsia"/>
        </w:rPr>
        <w:t>监控实质：命令行理解</w:t>
      </w:r>
      <w:r>
        <w:rPr>
          <w:rFonts w:hint="eastAsia"/>
        </w:rPr>
        <w:t>http</w:t>
      </w:r>
      <w:r>
        <w:rPr>
          <w:rFonts w:hint="eastAsia"/>
        </w:rPr>
        <w:t>监控原理。</w:t>
      </w:r>
    </w:p>
    <w:p w:rsidR="00F34565" w:rsidRDefault="00F34565" w:rsidP="001E65A0">
      <w:r>
        <w:rPr>
          <w:rFonts w:hint="eastAsia"/>
        </w:rPr>
        <w:t>url</w:t>
      </w:r>
      <w:r>
        <w:rPr>
          <w:rFonts w:hint="eastAsia"/>
        </w:rPr>
        <w:t>监控和端口类似</w:t>
      </w:r>
    </w:p>
    <w:p w:rsidR="00592810" w:rsidRDefault="00592810" w:rsidP="00592810">
      <w:r>
        <w:t>define service{</w:t>
      </w:r>
    </w:p>
    <w:p w:rsidR="00592810" w:rsidRDefault="00592810" w:rsidP="00592810">
      <w:r>
        <w:t xml:space="preserve">        use     generic-service</w:t>
      </w:r>
    </w:p>
    <w:p w:rsidR="00592810" w:rsidRDefault="00592810" w:rsidP="00592810">
      <w:r>
        <w:t xml:space="preserve">        host_name  016-nagios-client1,014-nagios-client2</w:t>
      </w:r>
    </w:p>
    <w:p w:rsidR="00592810" w:rsidRDefault="00592810" w:rsidP="00592810">
      <w:r>
        <w:t xml:space="preserve">        service_description             </w:t>
      </w:r>
      <w:r w:rsidR="00320E01">
        <w:rPr>
          <w:rFonts w:hint="eastAsia"/>
        </w:rPr>
        <w:t>http_url</w:t>
      </w:r>
    </w:p>
    <w:p w:rsidR="00592810" w:rsidRDefault="00592810" w:rsidP="00592810">
      <w:r>
        <w:t xml:space="preserve">        </w:t>
      </w:r>
      <w:r w:rsidR="002023AA">
        <w:t xml:space="preserve">check_command                </w:t>
      </w:r>
      <w:r w:rsidR="002023AA">
        <w:rPr>
          <w:rFonts w:hint="eastAsia"/>
        </w:rPr>
        <w:t>check_web</w:t>
      </w:r>
      <w:r>
        <w:rPr>
          <w:rFonts w:hint="eastAsia"/>
        </w:rPr>
        <w:t>url</w:t>
      </w:r>
      <w:r w:rsidR="005F11B3">
        <w:rPr>
          <w:rFonts w:hint="eastAsia"/>
        </w:rPr>
        <w:t>!</w:t>
      </w:r>
      <w:r>
        <w:rPr>
          <w:rFonts w:hint="eastAsia"/>
        </w:rPr>
        <w:t xml:space="preserve"> -H blog.tuwei.org</w:t>
      </w:r>
      <w:r w:rsidR="006401F9">
        <w:rPr>
          <w:rFonts w:hint="eastAsia"/>
        </w:rPr>
        <w:t xml:space="preserve"> -u </w:t>
      </w:r>
      <w:r w:rsidR="00C13AE1">
        <w:rPr>
          <w:rFonts w:hint="eastAsia"/>
        </w:rPr>
        <w:t>/</w:t>
      </w:r>
      <w:r w:rsidR="00CD4013">
        <w:rPr>
          <w:rFonts w:hint="eastAsia"/>
        </w:rPr>
        <w:t>test.html</w:t>
      </w:r>
    </w:p>
    <w:p w:rsidR="00C649F4" w:rsidRDefault="00592810" w:rsidP="001E65A0">
      <w:r>
        <w:rPr>
          <w:rFonts w:hint="eastAsia"/>
        </w:rPr>
        <w:t>}</w:t>
      </w:r>
    </w:p>
    <w:p w:rsidR="0005610F" w:rsidRDefault="0005610F" w:rsidP="001E65A0">
      <w:r>
        <w:rPr>
          <w:rFonts w:hint="eastAsia"/>
        </w:rPr>
        <w:t>在客户端配置域名主机服务，由于是测试环境，在电脑</w:t>
      </w:r>
      <w:r>
        <w:rPr>
          <w:rFonts w:hint="eastAsia"/>
        </w:rPr>
        <w:t>hosts</w:t>
      </w:r>
      <w:r>
        <w:rPr>
          <w:rFonts w:hint="eastAsia"/>
        </w:rPr>
        <w:t>文件中加入</w:t>
      </w:r>
      <w:r>
        <w:rPr>
          <w:rFonts w:hint="eastAsia"/>
        </w:rPr>
        <w:t>ip</w:t>
      </w:r>
      <w:r>
        <w:rPr>
          <w:rFonts w:hint="eastAsia"/>
        </w:rPr>
        <w:t>和对应域名</w:t>
      </w:r>
    </w:p>
    <w:p w:rsidR="0005610F" w:rsidRDefault="007E5A5F" w:rsidP="001E65A0">
      <w:r>
        <w:rPr>
          <w:rFonts w:hint="eastAsia"/>
        </w:rPr>
        <w:t>在</w:t>
      </w:r>
      <w:r>
        <w:rPr>
          <w:rFonts w:hint="eastAsia"/>
        </w:rPr>
        <w:t>command.cfg</w:t>
      </w:r>
      <w:r>
        <w:rPr>
          <w:rFonts w:hint="eastAsia"/>
        </w:rPr>
        <w:t>配置中加入</w:t>
      </w:r>
      <w:r>
        <w:rPr>
          <w:rFonts w:hint="eastAsia"/>
        </w:rPr>
        <w:t>weburl</w:t>
      </w:r>
      <w:r>
        <w:rPr>
          <w:rFonts w:hint="eastAsia"/>
        </w:rPr>
        <w:t>信息。</w:t>
      </w:r>
    </w:p>
    <w:p w:rsidR="007E5A5F" w:rsidRDefault="007E5A5F" w:rsidP="001E65A0"/>
    <w:p w:rsidR="007E5A5F" w:rsidRDefault="007E5A5F" w:rsidP="007E5A5F">
      <w:r>
        <w:t># 'check_weburl' command definition</w:t>
      </w:r>
    </w:p>
    <w:p w:rsidR="007E5A5F" w:rsidRDefault="007E5A5F" w:rsidP="007E5A5F">
      <w:r>
        <w:t>define command{</w:t>
      </w:r>
    </w:p>
    <w:p w:rsidR="007E5A5F" w:rsidRDefault="007E5A5F" w:rsidP="007E5A5F">
      <w:r>
        <w:t xml:space="preserve">        command_name    check_weburl</w:t>
      </w:r>
    </w:p>
    <w:p w:rsidR="007E5A5F" w:rsidRDefault="007E5A5F" w:rsidP="007E5A5F">
      <w:r>
        <w:t xml:space="preserve">        command_line    $USER1$/check_http -H $ARG1$ -w 10 -c 30</w:t>
      </w:r>
    </w:p>
    <w:p w:rsidR="007E5A5F" w:rsidRPr="001E65A0" w:rsidRDefault="007E5A5F" w:rsidP="007E5A5F">
      <w:r>
        <w:t xml:space="preserve">        }</w:t>
      </w:r>
    </w:p>
    <w:p w:rsidR="00C7405C" w:rsidRDefault="00C7405C" w:rsidP="005C11D0"/>
    <w:p w:rsidR="0044352B" w:rsidRDefault="00C13AE1" w:rsidP="005C11D0">
      <w:r>
        <w:rPr>
          <w:rFonts w:hint="eastAsia"/>
        </w:rPr>
        <w:t>特殊字符的</w:t>
      </w:r>
      <w:r>
        <w:rPr>
          <w:rFonts w:hint="eastAsia"/>
        </w:rPr>
        <w:t>url</w:t>
      </w:r>
      <w:r>
        <w:rPr>
          <w:rFonts w:hint="eastAsia"/>
        </w:rPr>
        <w:t>地址</w:t>
      </w:r>
      <w:r w:rsidR="001E75E7">
        <w:rPr>
          <w:rFonts w:hint="eastAsia"/>
        </w:rPr>
        <w:t>进行监控：将</w:t>
      </w:r>
      <w:r w:rsidR="001E75E7">
        <w:rPr>
          <w:rFonts w:hint="eastAsia"/>
        </w:rPr>
        <w:t>url</w:t>
      </w:r>
      <w:r w:rsidR="001E75E7">
        <w:rPr>
          <w:rFonts w:hint="eastAsia"/>
        </w:rPr>
        <w:t>地址添加</w:t>
      </w:r>
      <w:r w:rsidR="001E75E7">
        <w:rPr>
          <w:rFonts w:hint="eastAsia"/>
        </w:rPr>
        <w:t>""</w:t>
      </w:r>
      <w:r w:rsidR="001E75E7">
        <w:rPr>
          <w:rFonts w:hint="eastAsia"/>
        </w:rPr>
        <w:t>即可。</w:t>
      </w:r>
    </w:p>
    <w:p w:rsidR="00DD0D70" w:rsidRDefault="00DD0D70" w:rsidP="005C11D0">
      <w:r>
        <w:rPr>
          <w:rFonts w:hint="eastAsia"/>
        </w:rPr>
        <w:t>生产环境中可以将以上端口、</w:t>
      </w:r>
      <w:r>
        <w:rPr>
          <w:rFonts w:hint="eastAsia"/>
        </w:rPr>
        <w:t>url</w:t>
      </w:r>
      <w:r>
        <w:rPr>
          <w:rFonts w:hint="eastAsia"/>
        </w:rPr>
        <w:t>都作为模板</w:t>
      </w:r>
    </w:p>
    <w:p w:rsidR="004772F5" w:rsidRDefault="004772F5" w:rsidP="004772F5">
      <w:pPr>
        <w:pStyle w:val="2"/>
      </w:pPr>
      <w:r>
        <w:rPr>
          <w:rFonts w:hint="eastAsia"/>
        </w:rPr>
        <w:t>服务分组</w:t>
      </w:r>
    </w:p>
    <w:p w:rsidR="004772F5" w:rsidRDefault="00284939" w:rsidP="004772F5">
      <w:r>
        <w:rPr>
          <w:rFonts w:hint="eastAsia"/>
        </w:rPr>
        <w:t>语法如下</w:t>
      </w:r>
    </w:p>
    <w:p w:rsidR="00284939" w:rsidRDefault="00284939" w:rsidP="004772F5">
      <w:r>
        <w:rPr>
          <w:rFonts w:hint="eastAsia"/>
        </w:rPr>
        <w:t>define servicegroup {</w:t>
      </w:r>
    </w:p>
    <w:p w:rsidR="00284939" w:rsidRDefault="00284939" w:rsidP="004772F5">
      <w:r>
        <w:rPr>
          <w:rFonts w:hint="eastAsia"/>
        </w:rPr>
        <w:t xml:space="preserve">   servicegroup_name  MEM Useage</w:t>
      </w:r>
      <w:r w:rsidR="00C2611B">
        <w:rPr>
          <w:rFonts w:hint="eastAsia"/>
        </w:rPr>
        <w:t xml:space="preserve">       </w:t>
      </w:r>
    </w:p>
    <w:p w:rsidR="00284939" w:rsidRDefault="00284939" w:rsidP="004772F5">
      <w:r>
        <w:rPr>
          <w:rFonts w:hint="eastAsia"/>
        </w:rPr>
        <w:t xml:space="preserve">  alias          linux servers</w:t>
      </w:r>
    </w:p>
    <w:p w:rsidR="00284939" w:rsidRDefault="00284939" w:rsidP="004772F5">
      <w:r>
        <w:rPr>
          <w:rFonts w:hint="eastAsia"/>
        </w:rPr>
        <w:lastRenderedPageBreak/>
        <w:t>members       016-nagios-client1,</w:t>
      </w:r>
      <w:r w:rsidRPr="00284939">
        <w:rPr>
          <w:rFonts w:hint="eastAsia"/>
        </w:rPr>
        <w:t xml:space="preserve"> </w:t>
      </w:r>
      <w:r>
        <w:rPr>
          <w:rFonts w:hint="eastAsia"/>
        </w:rPr>
        <w:t>MEM Useage</w:t>
      </w:r>
      <w:r w:rsidR="00F36B76">
        <w:rPr>
          <w:rFonts w:hint="eastAsia"/>
        </w:rPr>
        <w:t>,</w:t>
      </w:r>
      <w:r w:rsidR="00F36B76" w:rsidRPr="00F36B76">
        <w:rPr>
          <w:rFonts w:hint="eastAsia"/>
        </w:rPr>
        <w:t xml:space="preserve"> </w:t>
      </w:r>
      <w:r w:rsidR="00F36B76">
        <w:rPr>
          <w:rFonts w:hint="eastAsia"/>
        </w:rPr>
        <w:t>014-nagios-client2,</w:t>
      </w:r>
      <w:r w:rsidR="00F36B76" w:rsidRPr="00284939">
        <w:rPr>
          <w:rFonts w:hint="eastAsia"/>
        </w:rPr>
        <w:t xml:space="preserve"> </w:t>
      </w:r>
      <w:r w:rsidR="00F36B76">
        <w:rPr>
          <w:rFonts w:hint="eastAsia"/>
        </w:rPr>
        <w:t>MEM Useage</w:t>
      </w:r>
    </w:p>
    <w:p w:rsidR="00284939" w:rsidRDefault="00284939" w:rsidP="004772F5"/>
    <w:p w:rsidR="00F36B76" w:rsidRDefault="00284939" w:rsidP="00F36B76">
      <w:r>
        <w:rPr>
          <w:rFonts w:hint="eastAsia"/>
        </w:rPr>
        <w:t>}</w:t>
      </w:r>
    </w:p>
    <w:p w:rsidR="00F36B76" w:rsidRDefault="00801E3B" w:rsidP="00F36B76">
      <w:r>
        <w:rPr>
          <w:rFonts w:hint="eastAsia"/>
        </w:rPr>
        <w:t>修改模板中关于</w:t>
      </w:r>
      <w:r>
        <w:rPr>
          <w:rFonts w:hint="eastAsia"/>
        </w:rPr>
        <w:t>mem</w:t>
      </w:r>
      <w:r>
        <w:rPr>
          <w:rFonts w:hint="eastAsia"/>
        </w:rPr>
        <w:t>，将描述改为</w:t>
      </w:r>
      <w:r>
        <w:rPr>
          <w:rFonts w:hint="eastAsia"/>
        </w:rPr>
        <w:t>MEM Useage</w:t>
      </w:r>
      <w:r w:rsidR="005A1CE5">
        <w:rPr>
          <w:rFonts w:hint="eastAsia"/>
        </w:rPr>
        <w:t>。在</w:t>
      </w:r>
      <w:r w:rsidR="005A1CE5">
        <w:rPr>
          <w:rFonts w:hint="eastAsia"/>
        </w:rPr>
        <w:t>services.cfg</w:t>
      </w:r>
      <w:r w:rsidR="005A1CE5">
        <w:rPr>
          <w:rFonts w:hint="eastAsia"/>
        </w:rPr>
        <w:t>文件中添加服务组信息。</w:t>
      </w:r>
    </w:p>
    <w:p w:rsidR="00801E3B" w:rsidRDefault="00F95800" w:rsidP="00F36B76">
      <w:r>
        <w:rPr>
          <w:noProof/>
        </w:rPr>
        <w:drawing>
          <wp:inline distT="0" distB="0" distL="0" distR="0" wp14:anchorId="1FD796AE" wp14:editId="4EAC59B6">
            <wp:extent cx="5486400" cy="13023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1302385"/>
                    </a:xfrm>
                    <a:prstGeom prst="rect">
                      <a:avLst/>
                    </a:prstGeom>
                  </pic:spPr>
                </pic:pic>
              </a:graphicData>
            </a:graphic>
          </wp:inline>
        </w:drawing>
      </w:r>
    </w:p>
    <w:p w:rsidR="00F95800" w:rsidRDefault="00F95800" w:rsidP="00F36B76">
      <w:r>
        <w:rPr>
          <w:rFonts w:hint="eastAsia"/>
        </w:rPr>
        <w:t>如上，添加了</w:t>
      </w:r>
      <w:r>
        <w:rPr>
          <w:rFonts w:hint="eastAsia"/>
        </w:rPr>
        <w:t>4</w:t>
      </w:r>
      <w:r>
        <w:rPr>
          <w:rFonts w:hint="eastAsia"/>
        </w:rPr>
        <w:t>个服务组。在生产环境中根据业务服务进行查看。</w:t>
      </w:r>
    </w:p>
    <w:p w:rsidR="00F95800" w:rsidRDefault="00F95800" w:rsidP="00F36B76"/>
    <w:p w:rsidR="00F95800" w:rsidRDefault="00227E24" w:rsidP="00227E24">
      <w:pPr>
        <w:pStyle w:val="2"/>
      </w:pPr>
      <w:r>
        <w:rPr>
          <w:rFonts w:hint="eastAsia"/>
        </w:rPr>
        <w:t>nagios</w:t>
      </w:r>
      <w:r>
        <w:rPr>
          <w:rFonts w:hint="eastAsia"/>
        </w:rPr>
        <w:t>图形监控管理（服务端）</w:t>
      </w:r>
    </w:p>
    <w:p w:rsidR="00227E24" w:rsidRDefault="00C151F4" w:rsidP="00227E24">
      <w:r>
        <w:rPr>
          <w:rFonts w:hint="eastAsia"/>
        </w:rPr>
        <w:t>P</w:t>
      </w:r>
      <w:r w:rsidR="0087112E">
        <w:rPr>
          <w:rFonts w:hint="eastAsia"/>
        </w:rPr>
        <w:t>np</w:t>
      </w:r>
      <w:r w:rsidR="0087112E">
        <w:rPr>
          <w:rFonts w:hint="eastAsia"/>
        </w:rPr>
        <w:t>安装图形监控曲线</w:t>
      </w:r>
    </w:p>
    <w:p w:rsidR="00C151F4" w:rsidRDefault="00C151F4" w:rsidP="00227E24">
      <w:r>
        <w:rPr>
          <w:rFonts w:hint="eastAsia"/>
        </w:rPr>
        <w:t>pnp</w:t>
      </w:r>
      <w:r>
        <w:rPr>
          <w:rFonts w:hint="eastAsia"/>
        </w:rPr>
        <w:t>网站：</w:t>
      </w:r>
      <w:hyperlink r:id="rId84" w:history="1">
        <w:r w:rsidRPr="00D5518F">
          <w:rPr>
            <w:rStyle w:val="a7"/>
            <w:rFonts w:hint="eastAsia"/>
          </w:rPr>
          <w:t>www.pnp4nagios.org</w:t>
        </w:r>
      </w:hyperlink>
    </w:p>
    <w:p w:rsidR="00C151F4" w:rsidRDefault="00C151F4" w:rsidP="00227E24">
      <w:r>
        <w:rPr>
          <w:rFonts w:hint="eastAsia"/>
        </w:rPr>
        <w:t>安装</w:t>
      </w:r>
      <w:r>
        <w:rPr>
          <w:rFonts w:hint="eastAsia"/>
        </w:rPr>
        <w:t>pnp</w:t>
      </w:r>
      <w:r>
        <w:rPr>
          <w:rFonts w:hint="eastAsia"/>
        </w:rPr>
        <w:t>软件依赖包</w:t>
      </w:r>
    </w:p>
    <w:p w:rsidR="007C2166" w:rsidRDefault="007C2166" w:rsidP="00227E24">
      <w:r w:rsidRPr="007C2166">
        <w:t>yum -y install cairo pango zlib zlib-devel freetype freetype-devel gd gd-devel</w:t>
      </w:r>
    </w:p>
    <w:p w:rsidR="007C2166" w:rsidRDefault="00DB4850" w:rsidP="00227E24">
      <w:r>
        <w:rPr>
          <w:rFonts w:hint="eastAsia"/>
        </w:rPr>
        <w:t>安装</w:t>
      </w:r>
      <w:r w:rsidRPr="00DB4850">
        <w:t>libart_lgpl</w:t>
      </w:r>
      <w:r>
        <w:t>和</w:t>
      </w:r>
      <w:r w:rsidRPr="00DB4850">
        <w:t>rrdtool</w:t>
      </w:r>
      <w:r>
        <w:rPr>
          <w:rFonts w:hint="eastAsia"/>
        </w:rPr>
        <w:t>，</w:t>
      </w:r>
      <w:r>
        <w:t>这里以编译安装为例</w:t>
      </w:r>
      <w:r>
        <w:rPr>
          <w:rFonts w:hint="eastAsia"/>
        </w:rPr>
        <w:t>。</w:t>
      </w:r>
    </w:p>
    <w:p w:rsidR="00DB4850" w:rsidRDefault="00E1020C" w:rsidP="00227E24">
      <w:r w:rsidRPr="00E1020C">
        <w:t>tar xf libart_lgpl-2.3.17.tar.gz</w:t>
      </w:r>
    </w:p>
    <w:p w:rsidR="00E1020C" w:rsidRDefault="00E1020C" w:rsidP="00227E24">
      <w:r w:rsidRPr="00E1020C">
        <w:t>cd libart_lgpl-2.3.17</w:t>
      </w:r>
    </w:p>
    <w:p w:rsidR="00E1020C" w:rsidRDefault="00E1020C" w:rsidP="00227E24">
      <w:r>
        <w:rPr>
          <w:rFonts w:hint="eastAsia"/>
        </w:rPr>
        <w:t>./configure</w:t>
      </w:r>
    </w:p>
    <w:p w:rsidR="00E1020C" w:rsidRDefault="00E1020C" w:rsidP="00227E24">
      <w:r>
        <w:rPr>
          <w:rFonts w:hint="eastAsia"/>
        </w:rPr>
        <w:t>make &amp;&amp; make install</w:t>
      </w:r>
    </w:p>
    <w:p w:rsidR="00227E24" w:rsidRDefault="00552B82" w:rsidP="00227E24">
      <w:r w:rsidRPr="00552B82">
        <w:t>cp -r /usr/local/include/libart-2.0/ /usr/include/</w:t>
      </w:r>
    </w:p>
    <w:p w:rsidR="00AF118E" w:rsidRDefault="00AF118E" w:rsidP="00227E24"/>
    <w:p w:rsidR="00AF118E" w:rsidRDefault="00AF118E" w:rsidP="00227E24"/>
    <w:p w:rsidR="00AF118E" w:rsidRDefault="003D224F" w:rsidP="00227E24">
      <w:r w:rsidRPr="003D224F">
        <w:t>tar xf rrdtool-1.2.14.tar.gz</w:t>
      </w:r>
    </w:p>
    <w:p w:rsidR="003D224F" w:rsidRDefault="003D224F" w:rsidP="00227E24">
      <w:r w:rsidRPr="003D224F">
        <w:t>cd rrdtool-1.2.14</w:t>
      </w:r>
    </w:p>
    <w:p w:rsidR="003D224F" w:rsidRDefault="001A7712" w:rsidP="00227E24">
      <w:r>
        <w:lastRenderedPageBreak/>
        <w:t>./con</w:t>
      </w:r>
      <w:r w:rsidRPr="001A7712">
        <w:t>f</w:t>
      </w:r>
      <w:r>
        <w:rPr>
          <w:rFonts w:hint="eastAsia"/>
        </w:rPr>
        <w:t>i</w:t>
      </w:r>
      <w:r w:rsidRPr="001A7712">
        <w:t>gure --prefix=/usr/local/rrdtool  --disable-python  --disable-tcl</w:t>
      </w:r>
    </w:p>
    <w:p w:rsidR="001A7712" w:rsidRDefault="001A7712" w:rsidP="00227E24">
      <w:r>
        <w:rPr>
          <w:rFonts w:hint="eastAsia"/>
        </w:rPr>
        <w:t>make</w:t>
      </w:r>
    </w:p>
    <w:p w:rsidR="001A7712" w:rsidRDefault="001A7712" w:rsidP="00227E24">
      <w:r>
        <w:rPr>
          <w:rFonts w:hint="eastAsia"/>
        </w:rPr>
        <w:t>make install</w:t>
      </w:r>
    </w:p>
    <w:p w:rsidR="009B39DE" w:rsidRDefault="009B39DE" w:rsidP="009B39DE">
      <w:r>
        <w:t>[root@salt-master rrdtool-1.2.14]# ls -l /usr/local/rrdtool/bin</w:t>
      </w:r>
    </w:p>
    <w:p w:rsidR="009B39DE" w:rsidRDefault="009B39DE" w:rsidP="009B39DE">
      <w:r>
        <w:t>total 116</w:t>
      </w:r>
    </w:p>
    <w:p w:rsidR="009B39DE" w:rsidRDefault="009B39DE" w:rsidP="009B39DE">
      <w:r>
        <w:t>-rwxr-xr-x 1 root root 55641 Oct  2 18:36 rrdcgi</w:t>
      </w:r>
    </w:p>
    <w:p w:rsidR="009B39DE" w:rsidRDefault="009B39DE" w:rsidP="009B39DE">
      <w:r>
        <w:t>-rwxr-xr-x 1 root root  6727 Oct  2 18:36 rrdtool</w:t>
      </w:r>
    </w:p>
    <w:p w:rsidR="009B39DE" w:rsidRDefault="009B39DE" w:rsidP="009B39DE">
      <w:r>
        <w:t>-rwxr-xr-x 1 root root 52635 Oct  2 18:36 rrdupdate</w:t>
      </w:r>
    </w:p>
    <w:p w:rsidR="009B39DE" w:rsidRDefault="009B39DE" w:rsidP="009B39DE"/>
    <w:p w:rsidR="009B39DE" w:rsidRDefault="009B39DE" w:rsidP="009B39DE">
      <w:r>
        <w:rPr>
          <w:rFonts w:hint="eastAsia"/>
        </w:rPr>
        <w:t>安装成功</w:t>
      </w:r>
    </w:p>
    <w:p w:rsidR="00316678" w:rsidRDefault="00316678" w:rsidP="009B39DE">
      <w:r>
        <w:rPr>
          <w:rFonts w:hint="eastAsia"/>
        </w:rPr>
        <w:t>安装</w:t>
      </w:r>
      <w:r>
        <w:rPr>
          <w:rFonts w:hint="eastAsia"/>
        </w:rPr>
        <w:t>pnp</w:t>
      </w:r>
    </w:p>
    <w:p w:rsidR="00316678" w:rsidRDefault="00316678" w:rsidP="009B39DE">
      <w:r w:rsidRPr="00316678">
        <w:t>tar xf pnp-0.4.14.tar.gz</w:t>
      </w:r>
    </w:p>
    <w:p w:rsidR="00316678" w:rsidRDefault="00316678" w:rsidP="009B39DE">
      <w:r w:rsidRPr="00316678">
        <w:t>cd pnp-0.4.14</w:t>
      </w:r>
    </w:p>
    <w:p w:rsidR="00664BE3" w:rsidRDefault="00664BE3" w:rsidP="00664BE3">
      <w:r>
        <w:t>./configure --with-rrdtool=/usr/local/rrdtool/bin/rrdtool \</w:t>
      </w:r>
    </w:p>
    <w:p w:rsidR="00316678" w:rsidRDefault="00664BE3" w:rsidP="00664BE3">
      <w:r>
        <w:t xml:space="preserve"> --with-perfdata-dir=/usr/local/nagios/share/perfdata</w:t>
      </w:r>
    </w:p>
    <w:p w:rsidR="003B1CE6" w:rsidRDefault="003B1CE6" w:rsidP="003B1CE6">
      <w:r>
        <w:t>make all</w:t>
      </w:r>
    </w:p>
    <w:p w:rsidR="003B1CE6" w:rsidRDefault="003B1CE6" w:rsidP="003B1CE6">
      <w:r>
        <w:t>make install</w:t>
      </w:r>
    </w:p>
    <w:p w:rsidR="003B1CE6" w:rsidRDefault="003B1CE6" w:rsidP="003B1CE6">
      <w:r w:rsidRPr="003B1CE6">
        <w:t>make install-config</w:t>
      </w:r>
    </w:p>
    <w:p w:rsidR="003B1CE6" w:rsidRDefault="003B1CE6" w:rsidP="003B1CE6">
      <w:r w:rsidRPr="003B1CE6">
        <w:t>make install-init</w:t>
      </w:r>
    </w:p>
    <w:p w:rsidR="00AF118E" w:rsidRDefault="002125A7" w:rsidP="00227E24">
      <w:r>
        <w:rPr>
          <w:rFonts w:hint="eastAsia"/>
        </w:rPr>
        <w:t>查看。</w:t>
      </w:r>
    </w:p>
    <w:p w:rsidR="002125A7" w:rsidRDefault="002125A7" w:rsidP="002125A7">
      <w:r>
        <w:t>[root@salt-master pnp-0.4.14]# ll /usr/local/nagios/libexec/|grep process</w:t>
      </w:r>
    </w:p>
    <w:p w:rsidR="002125A7" w:rsidRDefault="002125A7" w:rsidP="002125A7">
      <w:r>
        <w:t>-rwxr-xr-x 1 nagios nagios  31826 Oct  2 19:33 process_perfdata.pl</w:t>
      </w:r>
    </w:p>
    <w:p w:rsidR="002125A7" w:rsidRDefault="002125A7" w:rsidP="002125A7">
      <w:r>
        <w:rPr>
          <w:rFonts w:hint="eastAsia"/>
        </w:rPr>
        <w:t>表示安装成功</w:t>
      </w:r>
    </w:p>
    <w:p w:rsidR="00AF118E" w:rsidRDefault="006E02CB" w:rsidP="00227E24">
      <w:r>
        <w:rPr>
          <w:rFonts w:hint="eastAsia"/>
        </w:rPr>
        <w:t>nagios</w:t>
      </w:r>
      <w:r>
        <w:rPr>
          <w:rFonts w:hint="eastAsia"/>
        </w:rPr>
        <w:t>出图基本配置</w:t>
      </w:r>
    </w:p>
    <w:p w:rsidR="006E02CB" w:rsidRDefault="00BE3DB8" w:rsidP="00227E24">
      <w:r>
        <w:rPr>
          <w:rFonts w:hint="eastAsia"/>
        </w:rPr>
        <w:t>编辑</w:t>
      </w:r>
      <w:r>
        <w:rPr>
          <w:rFonts w:hint="eastAsia"/>
        </w:rPr>
        <w:t>nagios</w:t>
      </w:r>
      <w:r>
        <w:rPr>
          <w:rFonts w:hint="eastAsia"/>
        </w:rPr>
        <w:t>配置文件</w:t>
      </w:r>
    </w:p>
    <w:p w:rsidR="00BE3DB8" w:rsidRPr="00227E24" w:rsidRDefault="00BE3DB8" w:rsidP="00227E24">
      <w:r>
        <w:t>备份</w:t>
      </w:r>
      <w:r w:rsidRPr="00BE3DB8">
        <w:t>cp nagios.cfg nagios.cfg.ori</w:t>
      </w:r>
    </w:p>
    <w:p w:rsidR="00F36B76" w:rsidRDefault="00BE3DB8" w:rsidP="00F36B76">
      <w:r w:rsidRPr="00BE3DB8">
        <w:t>vim nagios.cfg +835</w:t>
      </w:r>
    </w:p>
    <w:p w:rsidR="00CB1349" w:rsidRDefault="00CB1349" w:rsidP="00F36B76">
      <w:r>
        <w:rPr>
          <w:rFonts w:hint="eastAsia"/>
        </w:rPr>
        <w:t>将</w:t>
      </w:r>
      <w:r w:rsidRPr="00CB1349">
        <w:t>process_performance_data=0</w:t>
      </w:r>
      <w:r>
        <w:rPr>
          <w:rFonts w:hint="eastAsia"/>
        </w:rPr>
        <w:t xml:space="preserve"> </w:t>
      </w:r>
      <w:r>
        <w:rPr>
          <w:rFonts w:hint="eastAsia"/>
        </w:rPr>
        <w:t>改为</w:t>
      </w:r>
      <w:r>
        <w:t>process_performance_data=</w:t>
      </w:r>
      <w:r>
        <w:rPr>
          <w:rFonts w:hint="eastAsia"/>
        </w:rPr>
        <w:t>1</w:t>
      </w:r>
    </w:p>
    <w:p w:rsidR="00A5716E" w:rsidRDefault="00A5716E" w:rsidP="00F36B76">
      <w:r w:rsidRPr="00A5716E">
        <w:lastRenderedPageBreak/>
        <w:t>sed -i 's#process_performance_data=0#process_performance_data=1#'  nagios.cfg</w:t>
      </w:r>
    </w:p>
    <w:p w:rsidR="000B0998" w:rsidRDefault="000B0998" w:rsidP="000B0998">
      <w:r>
        <w:rPr>
          <w:rFonts w:hint="eastAsia"/>
        </w:rPr>
        <w:t>将如下两行的</w:t>
      </w:r>
      <w:r>
        <w:rPr>
          <w:rFonts w:hint="eastAsia"/>
        </w:rPr>
        <w:t>#</w:t>
      </w:r>
      <w:r>
        <w:rPr>
          <w:rFonts w:hint="eastAsia"/>
        </w:rPr>
        <w:t>去掉</w:t>
      </w:r>
    </w:p>
    <w:p w:rsidR="000B0998" w:rsidRDefault="000B0998" w:rsidP="000B0998">
      <w:r>
        <w:t>#host_perfdata_command=process-host-perfdata</w:t>
      </w:r>
    </w:p>
    <w:p w:rsidR="00A5716E" w:rsidRDefault="000B0998" w:rsidP="000B0998">
      <w:r>
        <w:t>#service_perfdata_command=process-service-perfdata</w:t>
      </w:r>
    </w:p>
    <w:p w:rsidR="00082F20" w:rsidRDefault="006A074D" w:rsidP="000B0998">
      <w:r>
        <w:rPr>
          <w:rFonts w:hint="eastAsia"/>
        </w:rPr>
        <w:t>修改</w:t>
      </w:r>
      <w:r>
        <w:rPr>
          <w:rFonts w:hint="eastAsia"/>
        </w:rPr>
        <w:t>command</w:t>
      </w:r>
      <w:r>
        <w:rPr>
          <w:rFonts w:hint="eastAsia"/>
        </w:rPr>
        <w:t>配置文件，添加收集数据配置。</w:t>
      </w:r>
    </w:p>
    <w:p w:rsidR="006A074D" w:rsidRDefault="001B6A63" w:rsidP="000B0998">
      <w:r>
        <w:rPr>
          <w:rFonts w:hint="eastAsia"/>
        </w:rPr>
        <w:t>删除里面关于</w:t>
      </w:r>
      <w:r w:rsidRPr="001B6A63">
        <w:t>process-service-perfdata</w:t>
      </w:r>
      <w:r>
        <w:t>的配置</w:t>
      </w:r>
      <w:r w:rsidR="00434D2D">
        <w:t>并添加以下内容</w:t>
      </w:r>
    </w:p>
    <w:p w:rsidR="00434D2D" w:rsidRDefault="00434D2D" w:rsidP="00434D2D">
      <w:r>
        <w:t># 'process-host-perfdata' command definition</w:t>
      </w:r>
    </w:p>
    <w:p w:rsidR="00434D2D" w:rsidRDefault="00434D2D" w:rsidP="00434D2D">
      <w:r>
        <w:t>define command{</w:t>
      </w:r>
    </w:p>
    <w:p w:rsidR="00434D2D" w:rsidRDefault="00434D2D" w:rsidP="00434D2D">
      <w:r>
        <w:t xml:space="preserve">        command_name    process-host-perfdata</w:t>
      </w:r>
    </w:p>
    <w:p w:rsidR="00434D2D" w:rsidRDefault="00434D2D" w:rsidP="00434D2D">
      <w:r>
        <w:t xml:space="preserve">        command_line    $USER1$/process_perfdata.pl</w:t>
      </w:r>
    </w:p>
    <w:p w:rsidR="00434D2D" w:rsidRDefault="00434D2D" w:rsidP="00434D2D">
      <w:r>
        <w:t xml:space="preserve">        }</w:t>
      </w:r>
    </w:p>
    <w:p w:rsidR="00434D2D" w:rsidRDefault="00434D2D" w:rsidP="00434D2D">
      <w:r>
        <w:t># 'process-service-perfdata' command definition</w:t>
      </w:r>
    </w:p>
    <w:p w:rsidR="00434D2D" w:rsidRDefault="00434D2D" w:rsidP="00434D2D">
      <w:r>
        <w:t>define command{</w:t>
      </w:r>
    </w:p>
    <w:p w:rsidR="00434D2D" w:rsidRDefault="00434D2D" w:rsidP="00434D2D">
      <w:r>
        <w:t xml:space="preserve">        command_name    process-service-perfdata</w:t>
      </w:r>
    </w:p>
    <w:p w:rsidR="00434D2D" w:rsidRDefault="00434D2D" w:rsidP="00434D2D">
      <w:r>
        <w:t xml:space="preserve">        command_li</w:t>
      </w:r>
      <w:r w:rsidR="00390D2F">
        <w:t>ne    $USER1$</w:t>
      </w:r>
      <w:r>
        <w:t>/process_perfdata.pl</w:t>
      </w:r>
    </w:p>
    <w:p w:rsidR="001B6A63" w:rsidRDefault="00434D2D" w:rsidP="00434D2D">
      <w:r>
        <w:t xml:space="preserve">        }</w:t>
      </w:r>
    </w:p>
    <w:p w:rsidR="006A074D" w:rsidRDefault="006A074D" w:rsidP="000B0998"/>
    <w:p w:rsidR="005B3D4F" w:rsidRDefault="005B3D4F" w:rsidP="000B0998">
      <w:r>
        <w:rPr>
          <w:rFonts w:hint="eastAsia"/>
        </w:rPr>
        <w:t>模板文件中有</w:t>
      </w:r>
      <w:r w:rsidRPr="005B3D4F">
        <w:t>process_perf_data               1</w:t>
      </w:r>
      <w:r>
        <w:t>参数</w:t>
      </w:r>
    </w:p>
    <w:p w:rsidR="000B0998" w:rsidRDefault="00654E89" w:rsidP="000B0998">
      <w:r>
        <w:t>检查语法并</w:t>
      </w:r>
      <w:r>
        <w:rPr>
          <w:rFonts w:hint="eastAsia"/>
        </w:rPr>
        <w:t xml:space="preserve">reload </w:t>
      </w:r>
      <w:r>
        <w:t>nagios</w:t>
      </w:r>
      <w:r>
        <w:t>服务</w:t>
      </w:r>
      <w:r>
        <w:rPr>
          <w:rFonts w:hint="eastAsia"/>
        </w:rPr>
        <w:t>。</w:t>
      </w:r>
    </w:p>
    <w:p w:rsidR="00654E89" w:rsidRDefault="00654E89" w:rsidP="000B0998">
      <w:r>
        <w:rPr>
          <w:rFonts w:hint="eastAsia"/>
        </w:rPr>
        <w:t>查看</w:t>
      </w:r>
      <w:hyperlink r:id="rId85" w:history="1">
        <w:r w:rsidR="008655C8" w:rsidRPr="00D5518F">
          <w:rPr>
            <w:rStyle w:val="a7"/>
          </w:rPr>
          <w:t>http://192.168.132.20/nagios/pnp/index.php</w:t>
        </w:r>
      </w:hyperlink>
    </w:p>
    <w:p w:rsidR="008655C8" w:rsidRPr="004772F5" w:rsidRDefault="008655C8" w:rsidP="000B0998">
      <w:r>
        <w:rPr>
          <w:noProof/>
        </w:rPr>
        <w:lastRenderedPageBreak/>
        <w:drawing>
          <wp:inline distT="0" distB="0" distL="0" distR="0" wp14:anchorId="6E4EAD9C" wp14:editId="1E1666E3">
            <wp:extent cx="5486400" cy="351345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3513455"/>
                    </a:xfrm>
                    <a:prstGeom prst="rect">
                      <a:avLst/>
                    </a:prstGeom>
                  </pic:spPr>
                </pic:pic>
              </a:graphicData>
            </a:graphic>
          </wp:inline>
        </w:drawing>
      </w:r>
    </w:p>
    <w:p w:rsidR="001E75E7" w:rsidRDefault="001E75E7" w:rsidP="005C11D0"/>
    <w:p w:rsidR="005B3D4F" w:rsidRDefault="005B3D4F" w:rsidP="005C11D0">
      <w:r>
        <w:rPr>
          <w:rFonts w:hint="eastAsia"/>
        </w:rPr>
        <w:t>整合</w:t>
      </w:r>
      <w:r>
        <w:rPr>
          <w:rFonts w:hint="eastAsia"/>
        </w:rPr>
        <w:t>pnp url</w:t>
      </w:r>
      <w:r>
        <w:rPr>
          <w:rFonts w:hint="eastAsia"/>
        </w:rPr>
        <w:t>链接到</w:t>
      </w:r>
      <w:r>
        <w:rPr>
          <w:rFonts w:hint="eastAsia"/>
        </w:rPr>
        <w:t>nagios</w:t>
      </w:r>
      <w:r>
        <w:rPr>
          <w:rFonts w:hint="eastAsia"/>
        </w:rPr>
        <w:t>图形显示界面中</w:t>
      </w:r>
    </w:p>
    <w:p w:rsidR="003C0EB6" w:rsidRDefault="00126A17" w:rsidP="005C11D0">
      <w:r>
        <w:rPr>
          <w:rFonts w:hint="eastAsia"/>
        </w:rPr>
        <w:t>在</w:t>
      </w:r>
      <w:r w:rsidRPr="00126A17">
        <w:t>hosts.cfg</w:t>
      </w:r>
      <w:r>
        <w:rPr>
          <w:rFonts w:hint="eastAsia"/>
        </w:rPr>
        <w:t>中添加</w:t>
      </w:r>
      <w:r w:rsidR="00164673">
        <w:rPr>
          <w:rFonts w:hint="eastAsia"/>
        </w:rPr>
        <w:t>或者在模板中添加</w:t>
      </w:r>
      <w:r w:rsidR="00B35896">
        <w:rPr>
          <w:rFonts w:hint="eastAsia"/>
        </w:rPr>
        <w:t>（主机出图）</w:t>
      </w:r>
    </w:p>
    <w:p w:rsidR="003C0EB6" w:rsidRDefault="003C0EB6" w:rsidP="005C11D0">
      <w:r w:rsidRPr="003C0EB6">
        <w:t>action_url             /nagios/pnp/index.php</w:t>
      </w:r>
      <w:r w:rsidR="00126A17">
        <w:rPr>
          <w:rFonts w:hint="eastAsia"/>
        </w:rPr>
        <w:t>?host=$HOSTNAME$</w:t>
      </w:r>
    </w:p>
    <w:p w:rsidR="00B35896" w:rsidRDefault="00B35896" w:rsidP="005C11D0"/>
    <w:p w:rsidR="00B35896" w:rsidRDefault="00B35896" w:rsidP="005C11D0">
      <w:r>
        <w:rPr>
          <w:rFonts w:hint="eastAsia"/>
        </w:rPr>
        <w:t>服务出图</w:t>
      </w:r>
      <w:r w:rsidR="00323350">
        <w:rPr>
          <w:rFonts w:hint="eastAsia"/>
        </w:rPr>
        <w:t>，在模板中添加</w:t>
      </w:r>
    </w:p>
    <w:p w:rsidR="00323350" w:rsidRDefault="009D2550" w:rsidP="009D2550">
      <w:pPr>
        <w:ind w:firstLine="0"/>
      </w:pPr>
      <w:r>
        <w:t xml:space="preserve">action_url    </w:t>
      </w:r>
      <w:r w:rsidR="00323350" w:rsidRPr="003C0EB6">
        <w:t>/nagios/pnp/index.php</w:t>
      </w:r>
      <w:r w:rsidR="00323350">
        <w:rPr>
          <w:rFonts w:hint="eastAsia"/>
        </w:rPr>
        <w:t>?host=$HOSTNAME$&amp;srv=$SERVICEDESC$</w:t>
      </w:r>
    </w:p>
    <w:p w:rsidR="0073327B" w:rsidRDefault="0073327B" w:rsidP="009D2550">
      <w:pPr>
        <w:ind w:firstLine="0"/>
      </w:pPr>
      <w:r>
        <w:rPr>
          <w:rFonts w:hint="eastAsia"/>
        </w:rPr>
        <w:t>重启</w:t>
      </w:r>
      <w:r>
        <w:rPr>
          <w:rFonts w:hint="eastAsia"/>
        </w:rPr>
        <w:t>nagios</w:t>
      </w:r>
    </w:p>
    <w:p w:rsidR="006473A5" w:rsidRDefault="006473A5" w:rsidP="009D2550">
      <w:pPr>
        <w:ind w:firstLine="0"/>
      </w:pPr>
      <w:r>
        <w:rPr>
          <w:rFonts w:hint="eastAsia"/>
        </w:rPr>
        <w:t>出图数据存放的路径</w:t>
      </w:r>
    </w:p>
    <w:p w:rsidR="006473A5" w:rsidRDefault="006473A5" w:rsidP="006473A5">
      <w:pPr>
        <w:ind w:firstLine="0"/>
      </w:pPr>
      <w:r>
        <w:t>[root@nagios-server tools]# ll /usr/local/nagios/share/perfdata/</w:t>
      </w:r>
    </w:p>
    <w:p w:rsidR="006473A5" w:rsidRDefault="006473A5" w:rsidP="006473A5">
      <w:pPr>
        <w:ind w:firstLine="0"/>
      </w:pPr>
      <w:r>
        <w:t>total 8</w:t>
      </w:r>
    </w:p>
    <w:p w:rsidR="006473A5" w:rsidRDefault="006473A5" w:rsidP="006473A5">
      <w:pPr>
        <w:ind w:firstLine="0"/>
      </w:pPr>
      <w:r>
        <w:t>drwxr-xr-x 2 nagios nagios 4096 Oct  2 22:49 014-nagios-client2</w:t>
      </w:r>
    </w:p>
    <w:p w:rsidR="006473A5" w:rsidRDefault="006473A5" w:rsidP="006473A5">
      <w:pPr>
        <w:ind w:firstLine="0"/>
      </w:pPr>
      <w:r>
        <w:t>drwxr-xr-x 2 nagios nagios 4096 Oct  2 22:49 016-nagios-client1</w:t>
      </w:r>
    </w:p>
    <w:p w:rsidR="006473A5" w:rsidRDefault="006473A5" w:rsidP="006473A5">
      <w:pPr>
        <w:ind w:firstLine="0"/>
      </w:pPr>
    </w:p>
    <w:p w:rsidR="006473A5" w:rsidRDefault="006473A5" w:rsidP="006473A5">
      <w:pPr>
        <w:ind w:firstLine="0"/>
      </w:pPr>
      <w:r>
        <w:rPr>
          <w:rFonts w:hint="eastAsia"/>
        </w:rPr>
        <w:t>出图是为了将历史记录保留，可以预判未来的趋势。在生产环境中比较重要。</w:t>
      </w:r>
    </w:p>
    <w:p w:rsidR="006473A5" w:rsidRDefault="006473A5" w:rsidP="006473A5">
      <w:pPr>
        <w:ind w:firstLine="0"/>
      </w:pPr>
    </w:p>
    <w:p w:rsidR="006473A5" w:rsidRDefault="00AF425E" w:rsidP="00AF425E">
      <w:pPr>
        <w:pStyle w:val="2"/>
      </w:pPr>
      <w:r>
        <w:lastRenderedPageBreak/>
        <w:t>nagios</w:t>
      </w:r>
      <w:r>
        <w:t>插件开发</w:t>
      </w:r>
    </w:p>
    <w:p w:rsidR="00DA50BD" w:rsidRPr="00DA50BD" w:rsidRDefault="00DA50BD" w:rsidP="00DA50BD">
      <w:r>
        <w:rPr>
          <w:rFonts w:hint="eastAsia"/>
        </w:rPr>
        <w:t>安装</w:t>
      </w:r>
      <w:r w:rsidRPr="00DA50BD">
        <w:t>nagios-plugins</w:t>
      </w:r>
      <w:r>
        <w:t>后会生成一些</w:t>
      </w:r>
      <w:r>
        <w:t>nagios</w:t>
      </w:r>
      <w:r>
        <w:t>插件</w:t>
      </w:r>
      <w:r>
        <w:rPr>
          <w:rFonts w:hint="eastAsia"/>
        </w:rPr>
        <w:t>，</w:t>
      </w:r>
      <w:r>
        <w:t>nagios</w:t>
      </w:r>
      <w:r>
        <w:t>仅仅是一个监控平台</w:t>
      </w:r>
      <w:r>
        <w:rPr>
          <w:rFonts w:hint="eastAsia"/>
        </w:rPr>
        <w:t>。</w:t>
      </w:r>
      <w:r>
        <w:t>要监控</w:t>
      </w:r>
    </w:p>
    <w:p w:rsidR="00AF425E" w:rsidRDefault="00DA50BD" w:rsidP="00AF425E">
      <w:r>
        <w:t>主机及服务需要配置或调用插件或程序文件才能完成</w:t>
      </w:r>
      <w:r>
        <w:rPr>
          <w:rFonts w:hint="eastAsia"/>
        </w:rPr>
        <w:t>。</w:t>
      </w:r>
    </w:p>
    <w:p w:rsidR="006E5E8D" w:rsidRDefault="006E5E8D" w:rsidP="00AF425E">
      <w:r>
        <w:rPr>
          <w:rFonts w:hint="eastAsia"/>
        </w:rPr>
        <w:t>虽然有一些插件软件，但</w:t>
      </w:r>
      <w:r w:rsidR="00E8707A">
        <w:rPr>
          <w:rFonts w:hint="eastAsia"/>
        </w:rPr>
        <w:t>生产环境中</w:t>
      </w:r>
      <w:r>
        <w:rPr>
          <w:rFonts w:hint="eastAsia"/>
        </w:rPr>
        <w:t>我们</w:t>
      </w:r>
      <w:r w:rsidR="00E8707A">
        <w:rPr>
          <w:rFonts w:hint="eastAsia"/>
        </w:rPr>
        <w:t>想监控的一些服务。</w:t>
      </w:r>
      <w:r w:rsidR="00E8707A">
        <w:rPr>
          <w:rFonts w:hint="eastAsia"/>
        </w:rPr>
        <w:t>nagios</w:t>
      </w:r>
      <w:r w:rsidR="00E8707A">
        <w:rPr>
          <w:rFonts w:hint="eastAsia"/>
        </w:rPr>
        <w:t>插件没有。，如</w:t>
      </w:r>
      <w:r w:rsidR="00E8707A">
        <w:rPr>
          <w:rFonts w:hint="eastAsia"/>
        </w:rPr>
        <w:t>nfs</w:t>
      </w:r>
      <w:r w:rsidR="00E8707A">
        <w:rPr>
          <w:rFonts w:hint="eastAsia"/>
        </w:rPr>
        <w:t>状态。负载均衡</w:t>
      </w:r>
      <w:r w:rsidR="00E8707A">
        <w:rPr>
          <w:rFonts w:hint="eastAsia"/>
        </w:rPr>
        <w:t>RS</w:t>
      </w:r>
      <w:r w:rsidR="00E8707A">
        <w:rPr>
          <w:rFonts w:hint="eastAsia"/>
        </w:rPr>
        <w:t>的</w:t>
      </w:r>
      <w:r w:rsidR="00E8707A">
        <w:rPr>
          <w:rFonts w:hint="eastAsia"/>
        </w:rPr>
        <w:t>VIP</w:t>
      </w:r>
      <w:r w:rsidR="00E8707A">
        <w:rPr>
          <w:rFonts w:hint="eastAsia"/>
        </w:rPr>
        <w:t>等等。</w:t>
      </w:r>
    </w:p>
    <w:p w:rsidR="00B52944" w:rsidRDefault="00B52944" w:rsidP="00D52086">
      <w:pPr>
        <w:pStyle w:val="3"/>
      </w:pPr>
      <w:r>
        <w:rPr>
          <w:rFonts w:hint="eastAsia"/>
        </w:rPr>
        <w:t>编写</w:t>
      </w:r>
      <w:r>
        <w:rPr>
          <w:rFonts w:hint="eastAsia"/>
        </w:rPr>
        <w:t>nagios</w:t>
      </w:r>
      <w:r>
        <w:rPr>
          <w:rFonts w:hint="eastAsia"/>
        </w:rPr>
        <w:t>插件说明</w:t>
      </w:r>
    </w:p>
    <w:p w:rsidR="00B52944" w:rsidRPr="00DA50BD" w:rsidRDefault="00B52944" w:rsidP="00AF425E">
      <w:r>
        <w:rPr>
          <w:noProof/>
        </w:rPr>
        <w:drawing>
          <wp:inline distT="0" distB="0" distL="0" distR="0" wp14:anchorId="1A3DBD51" wp14:editId="572C195F">
            <wp:extent cx="5486400" cy="17926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1792605"/>
                    </a:xfrm>
                    <a:prstGeom prst="rect">
                      <a:avLst/>
                    </a:prstGeom>
                  </pic:spPr>
                </pic:pic>
              </a:graphicData>
            </a:graphic>
          </wp:inline>
        </w:drawing>
      </w:r>
    </w:p>
    <w:p w:rsidR="003C0EB6" w:rsidRPr="00323350" w:rsidRDefault="003C0EB6" w:rsidP="005C11D0"/>
    <w:p w:rsidR="003C0EB6" w:rsidRDefault="006C672A" w:rsidP="005C11D0">
      <w:r>
        <w:rPr>
          <w:noProof/>
        </w:rPr>
        <w:drawing>
          <wp:inline distT="0" distB="0" distL="0" distR="0" wp14:anchorId="114BD924" wp14:editId="25D5FB0B">
            <wp:extent cx="4572000" cy="11049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72000" cy="1104900"/>
                    </a:xfrm>
                    <a:prstGeom prst="rect">
                      <a:avLst/>
                    </a:prstGeom>
                  </pic:spPr>
                </pic:pic>
              </a:graphicData>
            </a:graphic>
          </wp:inline>
        </w:drawing>
      </w:r>
    </w:p>
    <w:p w:rsidR="006C672A" w:rsidRDefault="00A24EA0" w:rsidP="005C11D0">
      <w:r>
        <w:rPr>
          <w:rFonts w:hint="eastAsia"/>
        </w:rPr>
        <w:t>相关状态可以从如下文件中看到</w:t>
      </w:r>
    </w:p>
    <w:p w:rsidR="00A24EA0" w:rsidRDefault="00A24EA0" w:rsidP="00A24EA0">
      <w:r>
        <w:t xml:space="preserve">[root@nagios-server libexec]# head -7 utils.sh </w:t>
      </w:r>
    </w:p>
    <w:p w:rsidR="00A24EA0" w:rsidRDefault="00A24EA0" w:rsidP="00A24EA0">
      <w:r>
        <w:t>#! /bin/sh</w:t>
      </w:r>
    </w:p>
    <w:p w:rsidR="00A24EA0" w:rsidRDefault="00A24EA0" w:rsidP="00A24EA0"/>
    <w:p w:rsidR="00A24EA0" w:rsidRDefault="00A24EA0" w:rsidP="00A24EA0">
      <w:r>
        <w:t>STATE_OK=0</w:t>
      </w:r>
    </w:p>
    <w:p w:rsidR="00A24EA0" w:rsidRDefault="00A24EA0" w:rsidP="00A24EA0">
      <w:r>
        <w:t>STATE_WARNING=1</w:t>
      </w:r>
    </w:p>
    <w:p w:rsidR="00A24EA0" w:rsidRDefault="00A24EA0" w:rsidP="00A24EA0">
      <w:r>
        <w:t>STATE_CRITICAL=2</w:t>
      </w:r>
    </w:p>
    <w:p w:rsidR="00A24EA0" w:rsidRDefault="00A24EA0" w:rsidP="00A24EA0">
      <w:r>
        <w:t>STATE_UNKNOWN=3</w:t>
      </w:r>
    </w:p>
    <w:p w:rsidR="00A24EA0" w:rsidRDefault="00A24EA0" w:rsidP="00A24EA0">
      <w:r w:rsidRPr="00AB7796">
        <w:rPr>
          <w:highlight w:val="yellow"/>
        </w:rPr>
        <w:t>STATE_DEPENDENT=4</w:t>
      </w:r>
      <w:r w:rsidR="00AB7796">
        <w:rPr>
          <w:rFonts w:hint="eastAsia"/>
        </w:rPr>
        <w:t xml:space="preserve">    </w:t>
      </w:r>
      <w:r w:rsidR="00AB7796">
        <w:rPr>
          <w:rFonts w:hint="eastAsia"/>
          <w:highlight w:val="yellow"/>
        </w:rPr>
        <w:t>--</w:t>
      </w:r>
      <w:r w:rsidR="00AB7796">
        <w:rPr>
          <w:rFonts w:hint="eastAsia"/>
          <w:highlight w:val="yellow"/>
        </w:rPr>
        <w:t>不常用</w:t>
      </w:r>
    </w:p>
    <w:p w:rsidR="00AB7796" w:rsidRDefault="00AB7796" w:rsidP="00AB7796">
      <w:pPr>
        <w:pStyle w:val="3"/>
      </w:pPr>
      <w:r w:rsidRPr="00AB7796">
        <w:rPr>
          <w:rFonts w:hint="eastAsia"/>
        </w:rPr>
        <w:lastRenderedPageBreak/>
        <w:t>nagios</w:t>
      </w:r>
      <w:r w:rsidRPr="00AB7796">
        <w:rPr>
          <w:rFonts w:hint="eastAsia"/>
        </w:rPr>
        <w:t>插件开发原理</w:t>
      </w:r>
    </w:p>
    <w:p w:rsidR="00AB7796" w:rsidRDefault="00AB7796" w:rsidP="00AB7796">
      <w:r>
        <w:rPr>
          <w:noProof/>
        </w:rPr>
        <w:drawing>
          <wp:inline distT="0" distB="0" distL="0" distR="0" wp14:anchorId="23CE638C" wp14:editId="52CA9DB1">
            <wp:extent cx="5486400" cy="172402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1724025"/>
                    </a:xfrm>
                    <a:prstGeom prst="rect">
                      <a:avLst/>
                    </a:prstGeom>
                  </pic:spPr>
                </pic:pic>
              </a:graphicData>
            </a:graphic>
          </wp:inline>
        </w:drawing>
      </w:r>
    </w:p>
    <w:p w:rsidR="00AB7796" w:rsidRDefault="00A140EC" w:rsidP="00AB7796">
      <w:r>
        <w:rPr>
          <w:noProof/>
        </w:rPr>
        <w:drawing>
          <wp:inline distT="0" distB="0" distL="0" distR="0" wp14:anchorId="1ED87587" wp14:editId="2CDF5A8C">
            <wp:extent cx="4810125" cy="15335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810125" cy="1533525"/>
                    </a:xfrm>
                    <a:prstGeom prst="rect">
                      <a:avLst/>
                    </a:prstGeom>
                  </pic:spPr>
                </pic:pic>
              </a:graphicData>
            </a:graphic>
          </wp:inline>
        </w:drawing>
      </w:r>
    </w:p>
    <w:p w:rsidR="00A140EC" w:rsidRDefault="00A140EC" w:rsidP="00AB7796">
      <w:r>
        <w:rPr>
          <w:rFonts w:hint="eastAsia"/>
        </w:rPr>
        <w:t>以上两点很重要：</w:t>
      </w:r>
      <w:r>
        <w:rPr>
          <w:rFonts w:hint="eastAsia"/>
        </w:rPr>
        <w:t>1</w:t>
      </w:r>
      <w:r>
        <w:rPr>
          <w:rFonts w:hint="eastAsia"/>
        </w:rPr>
        <w:t>，给返回状态码</w:t>
      </w:r>
      <w:r>
        <w:rPr>
          <w:rFonts w:hint="eastAsia"/>
        </w:rPr>
        <w:t xml:space="preserve"> 2</w:t>
      </w:r>
      <w:r>
        <w:rPr>
          <w:rFonts w:hint="eastAsia"/>
        </w:rPr>
        <w:t>，</w:t>
      </w:r>
      <w:r w:rsidR="00BE3590">
        <w:rPr>
          <w:rFonts w:hint="eastAsia"/>
        </w:rPr>
        <w:t>打印状态说明。</w:t>
      </w:r>
    </w:p>
    <w:p w:rsidR="00BE3590" w:rsidRDefault="00BE3590" w:rsidP="00BE3590">
      <w:pPr>
        <w:pStyle w:val="3"/>
      </w:pPr>
      <w:r>
        <w:rPr>
          <w:rFonts w:hint="eastAsia"/>
        </w:rPr>
        <w:t>nagios</w:t>
      </w:r>
      <w:r>
        <w:rPr>
          <w:rFonts w:hint="eastAsia"/>
        </w:rPr>
        <w:t>插件开发语言</w:t>
      </w:r>
    </w:p>
    <w:p w:rsidR="00BE3590" w:rsidRPr="00BE3590" w:rsidRDefault="00BE3590" w:rsidP="00BE3590"/>
    <w:p w:rsidR="00A140EC" w:rsidRPr="00AB7796" w:rsidRDefault="00BE3590" w:rsidP="00AB7796">
      <w:r>
        <w:rPr>
          <w:noProof/>
        </w:rPr>
        <w:drawing>
          <wp:inline distT="0" distB="0" distL="0" distR="0" wp14:anchorId="4E81AD5E" wp14:editId="2F707972">
            <wp:extent cx="5486400" cy="56832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568325"/>
                    </a:xfrm>
                    <a:prstGeom prst="rect">
                      <a:avLst/>
                    </a:prstGeom>
                  </pic:spPr>
                </pic:pic>
              </a:graphicData>
            </a:graphic>
          </wp:inline>
        </w:drawing>
      </w:r>
    </w:p>
    <w:p w:rsidR="005B3D4F" w:rsidRDefault="005B3D4F" w:rsidP="005C11D0"/>
    <w:p w:rsidR="001E75E7" w:rsidRDefault="00DF1F9F" w:rsidP="00DF1F9F">
      <w:pPr>
        <w:pStyle w:val="3"/>
      </w:pPr>
      <w:r>
        <w:t>使用</w:t>
      </w:r>
      <w:r>
        <w:t>shell</w:t>
      </w:r>
      <w:r>
        <w:t>开发</w:t>
      </w:r>
      <w:r>
        <w:t>nagios</w:t>
      </w:r>
      <w:r>
        <w:t>插件</w:t>
      </w:r>
    </w:p>
    <w:p w:rsidR="00DF1F9F" w:rsidRDefault="003C0D8A" w:rsidP="00DF1F9F">
      <w:r>
        <w:rPr>
          <w:rFonts w:hint="eastAsia"/>
        </w:rPr>
        <w:t>变量测试</w:t>
      </w:r>
    </w:p>
    <w:p w:rsidR="003C0D8A" w:rsidRDefault="003C0D8A" w:rsidP="003C0D8A">
      <w:r>
        <w:t xml:space="preserve">[root@nagios-server tools]# basename /etc/inittab </w:t>
      </w:r>
      <w:r>
        <w:rPr>
          <w:rFonts w:hint="eastAsia"/>
        </w:rPr>
        <w:t xml:space="preserve">   ---</w:t>
      </w:r>
      <w:r>
        <w:rPr>
          <w:rFonts w:hint="eastAsia"/>
        </w:rPr>
        <w:t>脚本名称</w:t>
      </w:r>
    </w:p>
    <w:p w:rsidR="003C0D8A" w:rsidRDefault="003C0D8A" w:rsidP="003C0D8A">
      <w:r>
        <w:t>inittab</w:t>
      </w:r>
    </w:p>
    <w:p w:rsidR="003C0D8A" w:rsidRDefault="003C0D8A" w:rsidP="003C0D8A">
      <w:r>
        <w:t xml:space="preserve">[root@nagios-server tools]# dirname /etc/inittab </w:t>
      </w:r>
      <w:r>
        <w:rPr>
          <w:rFonts w:hint="eastAsia"/>
        </w:rPr>
        <w:t xml:space="preserve">  </w:t>
      </w:r>
      <w:r>
        <w:rPr>
          <w:rFonts w:hint="eastAsia"/>
        </w:rPr>
        <w:t>路径</w:t>
      </w:r>
    </w:p>
    <w:p w:rsidR="003C0D8A" w:rsidRPr="00DF1F9F" w:rsidRDefault="003C0D8A" w:rsidP="003C0D8A">
      <w:r>
        <w:t>/etc</w:t>
      </w:r>
    </w:p>
    <w:p w:rsidR="001E75E7" w:rsidRDefault="001E75E7" w:rsidP="005C11D0"/>
    <w:p w:rsidR="003C0D8A" w:rsidRDefault="00115AC4" w:rsidP="005C11D0">
      <w:r>
        <w:rPr>
          <w:rFonts w:hint="eastAsia"/>
        </w:rPr>
        <w:t>开发插件需要用到的</w:t>
      </w:r>
      <w:r w:rsidR="0015769E">
        <w:rPr>
          <w:rFonts w:hint="eastAsia"/>
        </w:rPr>
        <w:t>：</w:t>
      </w:r>
    </w:p>
    <w:p w:rsidR="00115AC4" w:rsidRDefault="00115AC4" w:rsidP="00115AC4">
      <w:r>
        <w:lastRenderedPageBreak/>
        <w:t>echo $0</w:t>
      </w:r>
    </w:p>
    <w:p w:rsidR="00115AC4" w:rsidRDefault="00115AC4" w:rsidP="00115AC4">
      <w:r>
        <w:t>PROGNAME=`basename $0`</w:t>
      </w:r>
    </w:p>
    <w:p w:rsidR="00115AC4" w:rsidRDefault="00115AC4" w:rsidP="00115AC4">
      <w:r>
        <w:t>PROGPATH=`dirname $0`</w:t>
      </w:r>
    </w:p>
    <w:p w:rsidR="00115AC4" w:rsidRDefault="00115AC4" w:rsidP="00115AC4">
      <w:r>
        <w:t>echo $PROGNAME</w:t>
      </w:r>
    </w:p>
    <w:p w:rsidR="00115AC4" w:rsidRDefault="00115AC4" w:rsidP="00115AC4">
      <w:r>
        <w:t>echo $PROGPATH</w:t>
      </w:r>
    </w:p>
    <w:p w:rsidR="0015769E" w:rsidRDefault="0015769E" w:rsidP="0015769E">
      <w:r>
        <w:t xml:space="preserve">[root@nagios-server scripts]# sh /server/scripts/a.sh </w:t>
      </w:r>
    </w:p>
    <w:p w:rsidR="0015769E" w:rsidRDefault="0015769E" w:rsidP="0015769E">
      <w:r>
        <w:t>/server/scripts/a.sh</w:t>
      </w:r>
    </w:p>
    <w:p w:rsidR="0015769E" w:rsidRDefault="0015769E" w:rsidP="0015769E">
      <w:r>
        <w:t>a.sh</w:t>
      </w:r>
    </w:p>
    <w:p w:rsidR="0015769E" w:rsidRDefault="0015769E" w:rsidP="0015769E">
      <w:r>
        <w:t>/server/scripts</w:t>
      </w:r>
    </w:p>
    <w:p w:rsidR="001A4024" w:rsidRDefault="001A4024" w:rsidP="0015769E"/>
    <w:p w:rsidR="001A4024" w:rsidRDefault="00871F34" w:rsidP="0015769E">
      <w:r>
        <w:rPr>
          <w:rFonts w:hint="eastAsia"/>
        </w:rPr>
        <w:t>监控</w:t>
      </w:r>
      <w:r>
        <w:rPr>
          <w:rFonts w:hint="eastAsia"/>
        </w:rPr>
        <w:t>url</w:t>
      </w:r>
      <w:r>
        <w:rPr>
          <w:rFonts w:hint="eastAsia"/>
        </w:rPr>
        <w:t>插件</w:t>
      </w:r>
      <w:r w:rsidR="004C3314">
        <w:rPr>
          <w:rFonts w:hint="eastAsia"/>
        </w:rPr>
        <w:t>。</w:t>
      </w:r>
    </w:p>
    <w:p w:rsidR="004C3314" w:rsidRDefault="004C3314" w:rsidP="004C3314">
      <w:r>
        <w:t>[root@nagio</w:t>
      </w:r>
      <w:r w:rsidR="00EE13CF">
        <w:t>s-server libexec]# cat check_</w:t>
      </w:r>
      <w:r>
        <w:t xml:space="preserve">url.sh </w:t>
      </w:r>
    </w:p>
    <w:p w:rsidR="004C3314" w:rsidRDefault="004C3314" w:rsidP="004C3314">
      <w:r>
        <w:t>#!/bin/bash</w:t>
      </w:r>
    </w:p>
    <w:p w:rsidR="004C3314" w:rsidRDefault="004C3314" w:rsidP="004C3314">
      <w:r>
        <w:t>##############################################################</w:t>
      </w:r>
    </w:p>
    <w:p w:rsidR="004C3314" w:rsidRDefault="004C3314" w:rsidP="004C3314">
      <w:r>
        <w:t># File Name: check_weburl.sh</w:t>
      </w:r>
    </w:p>
    <w:p w:rsidR="004C3314" w:rsidRDefault="004C3314" w:rsidP="004C3314">
      <w:r>
        <w:t># Version: V1.0</w:t>
      </w:r>
    </w:p>
    <w:p w:rsidR="004C3314" w:rsidRDefault="004C3314" w:rsidP="004C3314">
      <w:r>
        <w:t># Author: tuwei</w:t>
      </w:r>
    </w:p>
    <w:p w:rsidR="004C3314" w:rsidRDefault="004C3314" w:rsidP="004C3314">
      <w:r>
        <w:t># Blog Site: http://blog.51cto.com/tuwei</w:t>
      </w:r>
    </w:p>
    <w:p w:rsidR="004C3314" w:rsidRDefault="004C3314" w:rsidP="004C3314">
      <w:r>
        <w:t># Created Time : 2018-10-03 11:02:28</w:t>
      </w:r>
    </w:p>
    <w:p w:rsidR="004C3314" w:rsidRDefault="004C3314" w:rsidP="004C3314">
      <w:r>
        <w:t># Environment: CentOS 6.9 Kernal 2.6.32</w:t>
      </w:r>
    </w:p>
    <w:p w:rsidR="004C3314" w:rsidRDefault="004C3314" w:rsidP="004C3314">
      <w:r>
        <w:t>##############################################################</w:t>
      </w:r>
    </w:p>
    <w:p w:rsidR="004C3314" w:rsidRDefault="004C3314" w:rsidP="004C3314"/>
    <w:p w:rsidR="004C3314" w:rsidRDefault="004C3314" w:rsidP="004C3314">
      <w:r>
        <w:t>PROGNAME=`basename $0`</w:t>
      </w:r>
    </w:p>
    <w:p w:rsidR="004C3314" w:rsidRDefault="004C3314" w:rsidP="004C3314">
      <w:r>
        <w:t>PROGPATH=`dirname $0`</w:t>
      </w:r>
    </w:p>
    <w:p w:rsidR="004C3314" w:rsidRDefault="004C3314" w:rsidP="004C3314">
      <w:r>
        <w:t>. $PROGPATH/utils.sh</w:t>
      </w:r>
    </w:p>
    <w:p w:rsidR="004C3314" w:rsidRDefault="004C3314" w:rsidP="004C3314">
      <w:r>
        <w:t>if wget -T 10 --spider http://192.168.132.16&gt;/dev/null 2&gt;&amp;1</w:t>
      </w:r>
    </w:p>
    <w:p w:rsidR="004C3314" w:rsidRDefault="004C3314" w:rsidP="004C3314">
      <w:r>
        <w:lastRenderedPageBreak/>
        <w:t xml:space="preserve"> then</w:t>
      </w:r>
    </w:p>
    <w:p w:rsidR="004C3314" w:rsidRDefault="004C3314" w:rsidP="004C3314">
      <w:r>
        <w:t xml:space="preserve">   echo 'HTTP OK: HTTP/1.1 200 OK '</w:t>
      </w:r>
    </w:p>
    <w:p w:rsidR="004C3314" w:rsidRDefault="004C3314" w:rsidP="004C3314">
      <w:r>
        <w:t xml:space="preserve">   exit $STATE_OK</w:t>
      </w:r>
      <w:r w:rsidR="003001FE">
        <w:rPr>
          <w:rFonts w:hint="eastAsia"/>
        </w:rPr>
        <w:t xml:space="preserve">   -------</w:t>
      </w:r>
      <w:r w:rsidR="003001FE">
        <w:rPr>
          <w:rFonts w:hint="eastAsia"/>
        </w:rPr>
        <w:t>简单写法</w:t>
      </w:r>
      <w:r w:rsidR="003001FE">
        <w:rPr>
          <w:rFonts w:hint="eastAsia"/>
        </w:rPr>
        <w:t>exit  0</w:t>
      </w:r>
    </w:p>
    <w:p w:rsidR="004C3314" w:rsidRDefault="004C3314" w:rsidP="004C3314">
      <w:r>
        <w:t xml:space="preserve"> else</w:t>
      </w:r>
    </w:p>
    <w:p w:rsidR="003C5798" w:rsidRDefault="004C3314" w:rsidP="004C3314">
      <w:r>
        <w:t xml:space="preserve">  </w:t>
      </w:r>
      <w:r w:rsidR="003C5798" w:rsidRPr="003C5798">
        <w:t>echo "HTTP is not ok,</w:t>
      </w:r>
      <w:r w:rsidR="00BB20DB">
        <w:rPr>
          <w:rFonts w:hint="eastAsia"/>
        </w:rPr>
        <w:t>http_</w:t>
      </w:r>
      <w:r w:rsidR="003C5798" w:rsidRPr="003C5798">
        <w:t>code</w:t>
      </w:r>
      <w:r w:rsidR="00BB20DB">
        <w:rPr>
          <w:rFonts w:hint="eastAsia"/>
        </w:rPr>
        <w:t>:</w:t>
      </w:r>
      <w:r w:rsidR="003C5798" w:rsidRPr="003C5798">
        <w:t>`curl -I -m 10 -o /dev/null -s -w %{http_code} 192.1132.16`"</w:t>
      </w:r>
      <w:r>
        <w:t xml:space="preserve">   </w:t>
      </w:r>
    </w:p>
    <w:p w:rsidR="004C3314" w:rsidRDefault="004C3314" w:rsidP="004C3314">
      <w:r>
        <w:t>exit $STATE_CRITICAL</w:t>
      </w:r>
      <w:r w:rsidR="003001FE">
        <w:rPr>
          <w:rFonts w:hint="eastAsia"/>
        </w:rPr>
        <w:t>--------------</w:t>
      </w:r>
      <w:r w:rsidR="003001FE">
        <w:t>简单写法</w:t>
      </w:r>
      <w:r w:rsidR="003001FE">
        <w:t>exit</w:t>
      </w:r>
      <w:r w:rsidR="003001FE">
        <w:rPr>
          <w:rFonts w:hint="eastAsia"/>
        </w:rPr>
        <w:t xml:space="preserve"> 2</w:t>
      </w:r>
    </w:p>
    <w:p w:rsidR="004C3314" w:rsidRDefault="004C3314" w:rsidP="004C3314">
      <w:r>
        <w:t>fi</w:t>
      </w:r>
    </w:p>
    <w:p w:rsidR="004C3314" w:rsidRDefault="004C3314" w:rsidP="004C3314">
      <w:r>
        <w:rPr>
          <w:rFonts w:hint="eastAsia"/>
        </w:rPr>
        <w:t>执行脚本，注意要用全路径。</w:t>
      </w:r>
    </w:p>
    <w:p w:rsidR="004C3314" w:rsidRDefault="004C3314" w:rsidP="004C3314">
      <w:r>
        <w:t xml:space="preserve">[root@nagios-server libexec]# sh /usr/local/nagios/libexec/check_url.sh </w:t>
      </w:r>
    </w:p>
    <w:p w:rsidR="004C3314" w:rsidRDefault="004C3314" w:rsidP="004C3314">
      <w:r>
        <w:t>HTTP OK: HTTP/1.1 200 OK</w:t>
      </w:r>
    </w:p>
    <w:p w:rsidR="003C5798" w:rsidRDefault="003C5798" w:rsidP="004C3314">
      <w:r>
        <w:rPr>
          <w:rFonts w:hint="eastAsia"/>
        </w:rPr>
        <w:t>将</w:t>
      </w:r>
      <w:r>
        <w:t>192.168.132.16</w:t>
      </w:r>
      <w:r>
        <w:rPr>
          <w:rFonts w:hint="eastAsia"/>
        </w:rPr>
        <w:t xml:space="preserve"> http</w:t>
      </w:r>
      <w:r>
        <w:rPr>
          <w:rFonts w:hint="eastAsia"/>
        </w:rPr>
        <w:t>服务关闭。</w:t>
      </w:r>
    </w:p>
    <w:p w:rsidR="00BB20DB" w:rsidRDefault="00BB20DB" w:rsidP="00BB20DB">
      <w:r>
        <w:t xml:space="preserve">[root@nagios-server libexec]# sh /usr/local/nagios/libexec/check_url.sh </w:t>
      </w:r>
    </w:p>
    <w:p w:rsidR="003C5798" w:rsidRDefault="00BB20DB" w:rsidP="00BB20DB">
      <w:r>
        <w:t>HTTP is not ok,http_code:000</w:t>
      </w:r>
    </w:p>
    <w:p w:rsidR="003C5798" w:rsidRDefault="00ED7F3B" w:rsidP="003C5798">
      <w:r>
        <w:rPr>
          <w:rFonts w:hint="eastAsia"/>
        </w:rPr>
        <w:t>将该脚本修改为通用脚本。</w:t>
      </w:r>
      <w:r w:rsidR="00962829">
        <w:rPr>
          <w:rFonts w:hint="eastAsia"/>
        </w:rPr>
        <w:t>将</w:t>
      </w:r>
      <w:r w:rsidR="00962829">
        <w:rPr>
          <w:rFonts w:hint="eastAsia"/>
        </w:rPr>
        <w:t>IP</w:t>
      </w:r>
      <w:r w:rsidR="00962829">
        <w:rPr>
          <w:rFonts w:hint="eastAsia"/>
        </w:rPr>
        <w:t>修改为变量，并判断参数个数。</w:t>
      </w:r>
    </w:p>
    <w:p w:rsidR="00B103E9" w:rsidRDefault="00B103E9" w:rsidP="00B103E9">
      <w:pPr>
        <w:pStyle w:val="3"/>
      </w:pPr>
      <w:r>
        <w:rPr>
          <w:rFonts w:hint="eastAsia"/>
        </w:rPr>
        <w:t>如何使用插件</w:t>
      </w:r>
    </w:p>
    <w:p w:rsidR="00B103E9" w:rsidRDefault="00BF516C" w:rsidP="00B103E9">
      <w:r w:rsidRPr="00BF516C">
        <w:t>chmod 755 check_url.sh</w:t>
      </w:r>
    </w:p>
    <w:p w:rsidR="00BF516C" w:rsidRDefault="00BF516C" w:rsidP="00B103E9">
      <w:r w:rsidRPr="00BF516C">
        <w:t>chown nagios.nagios check_url.sh</w:t>
      </w:r>
    </w:p>
    <w:p w:rsidR="00BF516C" w:rsidRPr="00B103E9" w:rsidRDefault="00F9581F" w:rsidP="00B103E9">
      <w:r>
        <w:rPr>
          <w:rFonts w:hint="eastAsia"/>
        </w:rPr>
        <w:t>在</w:t>
      </w:r>
      <w:r>
        <w:rPr>
          <w:rFonts w:hint="eastAsia"/>
        </w:rPr>
        <w:t>command</w:t>
      </w:r>
      <w:r>
        <w:rPr>
          <w:rFonts w:hint="eastAsia"/>
        </w:rPr>
        <w:t>配置文件中定义</w:t>
      </w:r>
    </w:p>
    <w:p w:rsidR="003248ED" w:rsidRDefault="003248ED" w:rsidP="003248ED">
      <w:r>
        <w:t># 'check_url' command definition</w:t>
      </w:r>
    </w:p>
    <w:p w:rsidR="003248ED" w:rsidRDefault="003248ED" w:rsidP="003248ED">
      <w:r>
        <w:t>define command{</w:t>
      </w:r>
    </w:p>
    <w:p w:rsidR="003248ED" w:rsidRDefault="003248ED" w:rsidP="003248ED">
      <w:r>
        <w:t xml:space="preserve">        command_name    check_url</w:t>
      </w:r>
    </w:p>
    <w:p w:rsidR="003248ED" w:rsidRDefault="003248ED" w:rsidP="003248ED">
      <w:r>
        <w:t xml:space="preserve">        command_line   $USER1$/check_url http://blog.tuwei.org/test.html</w:t>
      </w:r>
    </w:p>
    <w:p w:rsidR="004C3314" w:rsidRDefault="003248ED" w:rsidP="003248ED">
      <w:r>
        <w:t xml:space="preserve">        }</w:t>
      </w:r>
    </w:p>
    <w:p w:rsidR="003248ED" w:rsidRDefault="009E2AF9" w:rsidP="003248ED">
      <w:r>
        <w:rPr>
          <w:rFonts w:hint="eastAsia"/>
        </w:rPr>
        <w:t>在</w:t>
      </w:r>
      <w:r>
        <w:rPr>
          <w:rFonts w:hint="eastAsia"/>
        </w:rPr>
        <w:t>services.cfg</w:t>
      </w:r>
      <w:r>
        <w:rPr>
          <w:rFonts w:hint="eastAsia"/>
        </w:rPr>
        <w:t>中添加</w:t>
      </w:r>
      <w:r>
        <w:rPr>
          <w:rFonts w:hint="eastAsia"/>
        </w:rPr>
        <w:t>url</w:t>
      </w:r>
      <w:r>
        <w:rPr>
          <w:rFonts w:hint="eastAsia"/>
        </w:rPr>
        <w:t>服务</w:t>
      </w:r>
    </w:p>
    <w:p w:rsidR="004C3314" w:rsidRDefault="004C3314" w:rsidP="004C3314"/>
    <w:p w:rsidR="00871F34" w:rsidRDefault="00D41552" w:rsidP="0015769E">
      <w:r>
        <w:t>如果是要开发如监控</w:t>
      </w:r>
      <w:r w:rsidR="00F81D02">
        <w:rPr>
          <w:rFonts w:hint="eastAsia"/>
        </w:rPr>
        <w:t>密码文件</w:t>
      </w:r>
      <w:r>
        <w:rPr>
          <w:rFonts w:hint="eastAsia"/>
        </w:rPr>
        <w:t>，则需要在监控端开发，不是服务端。</w:t>
      </w:r>
    </w:p>
    <w:p w:rsidR="00E67B14" w:rsidRDefault="00E67B14" w:rsidP="00E67B14">
      <w:r>
        <w:lastRenderedPageBreak/>
        <w:t>#!/bin/sh</w:t>
      </w:r>
    </w:p>
    <w:p w:rsidR="00E67B14" w:rsidRDefault="00E67B14" w:rsidP="00E67B14">
      <w:r>
        <w:t>if [ `md5sum -c /mnt/ps|grep OK|wc -l` -eq 1 ];then</w:t>
      </w:r>
    </w:p>
    <w:p w:rsidR="00E67B14" w:rsidRDefault="00E67B14" w:rsidP="00E67B14">
      <w:r>
        <w:t xml:space="preserve">  echo "/etc/passwd is ok"</w:t>
      </w:r>
    </w:p>
    <w:p w:rsidR="00E67B14" w:rsidRDefault="00E67B14" w:rsidP="00E67B14">
      <w:r>
        <w:t xml:space="preserve">  exit 0</w:t>
      </w:r>
    </w:p>
    <w:p w:rsidR="00E67B14" w:rsidRDefault="00E67B14" w:rsidP="00E67B14">
      <w:r>
        <w:t>else</w:t>
      </w:r>
    </w:p>
    <w:p w:rsidR="00E67B14" w:rsidRDefault="00E67B14" w:rsidP="00E67B14">
      <w:r>
        <w:t xml:space="preserve">  echo "/etc/passwd FAILED"</w:t>
      </w:r>
    </w:p>
    <w:p w:rsidR="00E67B14" w:rsidRDefault="00E67B14" w:rsidP="00E67B14">
      <w:r>
        <w:t xml:space="preserve">  exit 2</w:t>
      </w:r>
    </w:p>
    <w:p w:rsidR="00F81D02" w:rsidRDefault="00E67B14" w:rsidP="00E67B14">
      <w:r>
        <w:t>fi</w:t>
      </w:r>
    </w:p>
    <w:p w:rsidR="00E67B14" w:rsidRDefault="005D2108" w:rsidP="00E67B14">
      <w:r>
        <w:rPr>
          <w:rFonts w:hint="eastAsia"/>
        </w:rPr>
        <w:t>监控</w:t>
      </w:r>
      <w:r>
        <w:rPr>
          <w:rFonts w:hint="eastAsia"/>
        </w:rPr>
        <w:t>mysql</w:t>
      </w:r>
      <w:r>
        <w:rPr>
          <w:rFonts w:hint="eastAsia"/>
        </w:rPr>
        <w:t>，利用自带的</w:t>
      </w:r>
      <w:r>
        <w:rPr>
          <w:rFonts w:hint="eastAsia"/>
        </w:rPr>
        <w:t>mysql</w:t>
      </w:r>
      <w:r>
        <w:rPr>
          <w:rFonts w:hint="eastAsia"/>
        </w:rPr>
        <w:t>插件查询</w:t>
      </w:r>
    </w:p>
    <w:p w:rsidR="005D2108" w:rsidRDefault="005D2108" w:rsidP="005D2108">
      <w:r>
        <w:t>[root@tuwei-blog nagios]# /usr/local/nagios/libexec/check_mysql -H 192.168.132.16 -urep -prep99</w:t>
      </w:r>
    </w:p>
    <w:p w:rsidR="005D2108" w:rsidRDefault="005D2108" w:rsidP="005D2108">
      <w:r>
        <w:t>Uptime: 149369  Threads: 2  Questions: 7  Slow queries: 0  Opens: 16  Flush tables: 1  Open tables: 4  Queries per second avg: 0.0</w:t>
      </w:r>
    </w:p>
    <w:p w:rsidR="005D2108" w:rsidRDefault="008749D0" w:rsidP="005D2108">
      <w:r>
        <w:rPr>
          <w:rFonts w:hint="eastAsia"/>
        </w:rPr>
        <w:t>服务端开发插件简介：</w:t>
      </w:r>
    </w:p>
    <w:p w:rsidR="008749D0" w:rsidRDefault="008749D0" w:rsidP="008749D0">
      <w:pPr>
        <w:pStyle w:val="a3"/>
        <w:numPr>
          <w:ilvl w:val="0"/>
          <w:numId w:val="15"/>
        </w:numPr>
        <w:ind w:firstLineChars="0"/>
      </w:pPr>
      <w:r>
        <w:rPr>
          <w:rFonts w:hint="eastAsia"/>
        </w:rPr>
        <w:t>确认插件</w:t>
      </w:r>
      <w:r>
        <w:t xml:space="preserve">[root@nagios-server objects]# ll /usr/local/nagios/libexec/check_http </w:t>
      </w:r>
    </w:p>
    <w:p w:rsidR="008749D0" w:rsidRDefault="008749D0" w:rsidP="00D9056E">
      <w:pPr>
        <w:pStyle w:val="a3"/>
        <w:ind w:left="780" w:firstLineChars="0" w:firstLine="0"/>
      </w:pPr>
      <w:r>
        <w:t>-rwxr-xr-x 1 nagios nagios 520606 Sep 28 21:23 /usr/local/nagios/libexec/check_http</w:t>
      </w:r>
      <w:r w:rsidR="00085944">
        <w:rPr>
          <w:rFonts w:hint="eastAsia"/>
        </w:rPr>
        <w:t xml:space="preserve">   </w:t>
      </w:r>
      <w:r w:rsidR="00085944">
        <w:rPr>
          <w:rFonts w:hint="eastAsia"/>
        </w:rPr>
        <w:t>需要有执行权限</w:t>
      </w:r>
    </w:p>
    <w:p w:rsidR="00D9056E" w:rsidRDefault="00D9056E" w:rsidP="00D9056E">
      <w:pPr>
        <w:pStyle w:val="a3"/>
        <w:ind w:left="780" w:firstLineChars="0" w:firstLine="0"/>
      </w:pPr>
    </w:p>
    <w:p w:rsidR="00D9056E" w:rsidRDefault="00D9056E" w:rsidP="00D9056E">
      <w:pPr>
        <w:pStyle w:val="a3"/>
        <w:ind w:left="780" w:firstLineChars="0" w:firstLine="0"/>
      </w:pPr>
    </w:p>
    <w:p w:rsidR="00D9056E" w:rsidRDefault="00D9056E" w:rsidP="00D9056E">
      <w:pPr>
        <w:pStyle w:val="a3"/>
        <w:numPr>
          <w:ilvl w:val="0"/>
          <w:numId w:val="15"/>
        </w:numPr>
        <w:ind w:firstLineChars="0"/>
      </w:pPr>
      <w:r>
        <w:rPr>
          <w:rFonts w:hint="eastAsia"/>
        </w:rPr>
        <w:t>确实</w:t>
      </w:r>
      <w:r>
        <w:rPr>
          <w:rFonts w:hint="eastAsia"/>
        </w:rPr>
        <w:t>command.cfg</w:t>
      </w:r>
      <w:r>
        <w:rPr>
          <w:rFonts w:hint="eastAsia"/>
        </w:rPr>
        <w:t>配置中是否定义了上述插件</w:t>
      </w:r>
    </w:p>
    <w:p w:rsidR="00D9056E" w:rsidRDefault="00BA5036" w:rsidP="00D9056E">
      <w:pPr>
        <w:pStyle w:val="a3"/>
        <w:numPr>
          <w:ilvl w:val="0"/>
          <w:numId w:val="15"/>
        </w:numPr>
        <w:ind w:firstLineChars="0"/>
      </w:pPr>
      <w:r>
        <w:rPr>
          <w:rFonts w:hint="eastAsia"/>
        </w:rPr>
        <w:t>编辑</w:t>
      </w:r>
      <w:r w:rsidR="00D9056E">
        <w:rPr>
          <w:rFonts w:hint="eastAsia"/>
        </w:rPr>
        <w:t>服务配置文件，定义相关服务，使用上述已经定义的插件命令</w:t>
      </w:r>
    </w:p>
    <w:p w:rsidR="00D9056E" w:rsidRDefault="00D9056E" w:rsidP="00D9056E">
      <w:pPr>
        <w:pStyle w:val="a3"/>
        <w:numPr>
          <w:ilvl w:val="0"/>
          <w:numId w:val="15"/>
        </w:numPr>
        <w:ind w:firstLineChars="0"/>
      </w:pPr>
      <w:r>
        <w:rPr>
          <w:rFonts w:hint="eastAsia"/>
        </w:rPr>
        <w:t>检查语法</w:t>
      </w:r>
    </w:p>
    <w:p w:rsidR="00D9056E" w:rsidRDefault="00220A29" w:rsidP="00D9056E">
      <w:pPr>
        <w:pStyle w:val="a3"/>
        <w:numPr>
          <w:ilvl w:val="0"/>
          <w:numId w:val="15"/>
        </w:numPr>
        <w:ind w:firstLineChars="0"/>
      </w:pPr>
      <w:r>
        <w:rPr>
          <w:rFonts w:hint="eastAsia"/>
        </w:rPr>
        <w:t>加载配置</w:t>
      </w:r>
    </w:p>
    <w:p w:rsidR="00220A29" w:rsidRDefault="00220A29" w:rsidP="00220A29">
      <w:pPr>
        <w:ind w:left="420" w:firstLine="0"/>
      </w:pPr>
    </w:p>
    <w:p w:rsidR="00220A29" w:rsidRDefault="00220A29" w:rsidP="00220A29">
      <w:pPr>
        <w:ind w:left="420" w:firstLine="0"/>
      </w:pPr>
    </w:p>
    <w:p w:rsidR="00FA19B8" w:rsidRDefault="00FA19B8" w:rsidP="00220A29">
      <w:pPr>
        <w:ind w:left="420" w:firstLine="0"/>
      </w:pPr>
    </w:p>
    <w:p w:rsidR="00FA19B8" w:rsidRDefault="00FA19B8" w:rsidP="00220A29">
      <w:pPr>
        <w:ind w:left="420" w:firstLine="0"/>
      </w:pPr>
      <w:r>
        <w:rPr>
          <w:rFonts w:hint="eastAsia"/>
        </w:rPr>
        <w:t>客户端开发插件：</w:t>
      </w:r>
    </w:p>
    <w:p w:rsidR="00D248E2" w:rsidRDefault="00D248E2" w:rsidP="00D248E2">
      <w:pPr>
        <w:pStyle w:val="a3"/>
        <w:numPr>
          <w:ilvl w:val="0"/>
          <w:numId w:val="16"/>
        </w:numPr>
        <w:ind w:firstLineChars="0"/>
      </w:pPr>
      <w:r>
        <w:rPr>
          <w:rFonts w:hint="eastAsia"/>
        </w:rPr>
        <w:lastRenderedPageBreak/>
        <w:t>确认开发插件命令是否存在</w:t>
      </w:r>
      <w:r w:rsidRPr="00D248E2">
        <w:t>/usr/local/nagios/libexec</w:t>
      </w:r>
      <w:r w:rsidR="00B97BBD">
        <w:rPr>
          <w:rFonts w:hint="eastAsia"/>
        </w:rPr>
        <w:t>，</w:t>
      </w:r>
      <w:r w:rsidR="00B97BBD">
        <w:t>需要有执行权限</w:t>
      </w:r>
    </w:p>
    <w:p w:rsidR="00FA19B8" w:rsidRDefault="00FA19B8" w:rsidP="00FA19B8">
      <w:pPr>
        <w:pStyle w:val="a3"/>
        <w:numPr>
          <w:ilvl w:val="0"/>
          <w:numId w:val="16"/>
        </w:numPr>
        <w:ind w:firstLineChars="0"/>
      </w:pPr>
      <w:r>
        <w:rPr>
          <w:rFonts w:hint="eastAsia"/>
        </w:rPr>
        <w:t>确认</w:t>
      </w:r>
      <w:r w:rsidRPr="00FA19B8">
        <w:t>/usr/local/nagios/etc/nrpe.cfg</w:t>
      </w:r>
      <w:r>
        <w:t>配置文件中是否定义</w:t>
      </w:r>
    </w:p>
    <w:p w:rsidR="00D248E2" w:rsidRDefault="00D248E2" w:rsidP="00FA19B8">
      <w:pPr>
        <w:pStyle w:val="a3"/>
        <w:numPr>
          <w:ilvl w:val="0"/>
          <w:numId w:val="16"/>
        </w:numPr>
        <w:ind w:firstLineChars="0"/>
      </w:pPr>
      <w:r>
        <w:rPr>
          <w:rFonts w:hint="eastAsia"/>
        </w:rPr>
        <w:t>重启</w:t>
      </w:r>
      <w:r>
        <w:rPr>
          <w:rFonts w:hint="eastAsia"/>
        </w:rPr>
        <w:t>nrpe</w:t>
      </w:r>
      <w:r>
        <w:rPr>
          <w:rFonts w:hint="eastAsia"/>
        </w:rPr>
        <w:t>服务</w:t>
      </w:r>
    </w:p>
    <w:p w:rsidR="007F344D" w:rsidRDefault="007F344D" w:rsidP="007F344D">
      <w:pPr>
        <w:pStyle w:val="a3"/>
        <w:numPr>
          <w:ilvl w:val="0"/>
          <w:numId w:val="16"/>
        </w:numPr>
        <w:ind w:firstLineChars="0"/>
      </w:pPr>
      <w:r>
        <w:rPr>
          <w:rFonts w:hint="eastAsia"/>
        </w:rPr>
        <w:t>到服务器端编辑</w:t>
      </w:r>
      <w:r w:rsidRPr="00FA19B8">
        <w:rPr>
          <w:rFonts w:hint="eastAsia"/>
        </w:rPr>
        <w:t>服务配置文件，定义相关服务，使用上述已经定义的插件命令</w:t>
      </w:r>
    </w:p>
    <w:p w:rsidR="007F344D" w:rsidRDefault="007F344D" w:rsidP="007F344D">
      <w:pPr>
        <w:pStyle w:val="a3"/>
        <w:numPr>
          <w:ilvl w:val="0"/>
          <w:numId w:val="16"/>
        </w:numPr>
        <w:ind w:firstLineChars="0"/>
      </w:pPr>
      <w:r>
        <w:rPr>
          <w:rFonts w:hint="eastAsia"/>
        </w:rPr>
        <w:t>检查语法</w:t>
      </w:r>
    </w:p>
    <w:p w:rsidR="007F344D" w:rsidRDefault="007F344D" w:rsidP="007F344D">
      <w:pPr>
        <w:pStyle w:val="a3"/>
        <w:numPr>
          <w:ilvl w:val="0"/>
          <w:numId w:val="16"/>
        </w:numPr>
        <w:ind w:firstLineChars="0"/>
      </w:pPr>
      <w:r>
        <w:rPr>
          <w:rFonts w:hint="eastAsia"/>
        </w:rPr>
        <w:t>加载配置</w:t>
      </w:r>
    </w:p>
    <w:p w:rsidR="007F344D" w:rsidRDefault="007F344D" w:rsidP="007F344D">
      <w:pPr>
        <w:ind w:left="420" w:firstLine="0"/>
      </w:pPr>
    </w:p>
    <w:p w:rsidR="00D248E2" w:rsidRDefault="009F582F" w:rsidP="009F582F">
      <w:pPr>
        <w:pStyle w:val="2"/>
      </w:pPr>
      <w:r>
        <w:t>报警策略</w:t>
      </w:r>
    </w:p>
    <w:p w:rsidR="009F582F" w:rsidRDefault="009F582F" w:rsidP="009F582F">
      <w:r>
        <w:rPr>
          <w:noProof/>
        </w:rPr>
        <w:drawing>
          <wp:inline distT="0" distB="0" distL="0" distR="0" wp14:anchorId="49C6BF6B" wp14:editId="69748F70">
            <wp:extent cx="5486400" cy="17570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1757045"/>
                    </a:xfrm>
                    <a:prstGeom prst="rect">
                      <a:avLst/>
                    </a:prstGeom>
                  </pic:spPr>
                </pic:pic>
              </a:graphicData>
            </a:graphic>
          </wp:inline>
        </w:drawing>
      </w:r>
    </w:p>
    <w:p w:rsidR="009F582F" w:rsidRDefault="00CE295C" w:rsidP="009F582F">
      <w:r>
        <w:rPr>
          <w:rFonts w:hint="eastAsia"/>
        </w:rPr>
        <w:t>command.cfg</w:t>
      </w:r>
      <w:r>
        <w:rPr>
          <w:rFonts w:hint="eastAsia"/>
        </w:rPr>
        <w:t>中定义</w:t>
      </w:r>
    </w:p>
    <w:p w:rsidR="00CE295C" w:rsidRPr="009F582F" w:rsidRDefault="00CE295C" w:rsidP="009F582F">
      <w:r>
        <w:rPr>
          <w:rFonts w:hint="eastAsia"/>
        </w:rPr>
        <w:t>模板中定义</w:t>
      </w:r>
    </w:p>
    <w:p w:rsidR="005D2108" w:rsidRDefault="00741948" w:rsidP="00741948">
      <w:pPr>
        <w:pStyle w:val="a3"/>
        <w:ind w:left="780" w:firstLineChars="0" w:firstLine="0"/>
      </w:pPr>
      <w:r>
        <w:t>http</w:t>
      </w:r>
      <w:r>
        <w:t>短信</w:t>
      </w:r>
      <w:r>
        <w:rPr>
          <w:rFonts w:hint="eastAsia"/>
        </w:rPr>
        <w:t>网关报警</w:t>
      </w:r>
    </w:p>
    <w:p w:rsidR="00741948" w:rsidRDefault="00741948" w:rsidP="00741948">
      <w:pPr>
        <w:pStyle w:val="a3"/>
        <w:ind w:left="780" w:firstLine="480"/>
      </w:pPr>
      <w:r>
        <w:t>define contact{</w:t>
      </w:r>
    </w:p>
    <w:p w:rsidR="00741948" w:rsidRDefault="00741948" w:rsidP="00741948">
      <w:pPr>
        <w:pStyle w:val="a3"/>
        <w:ind w:left="780" w:firstLine="480"/>
      </w:pPr>
      <w:r>
        <w:t xml:space="preserve">        contact_name                    nagiosadmin</w:t>
      </w:r>
      <w:r>
        <w:tab/>
      </w:r>
      <w:r>
        <w:tab/>
      </w:r>
    </w:p>
    <w:p w:rsidR="00741948" w:rsidRDefault="00741948" w:rsidP="00741948">
      <w:pPr>
        <w:pStyle w:val="a3"/>
        <w:ind w:left="780" w:firstLine="480"/>
      </w:pPr>
      <w:r>
        <w:tab/>
        <w:t xml:space="preserve">     use</w:t>
      </w:r>
      <w:r>
        <w:tab/>
      </w:r>
      <w:r>
        <w:tab/>
      </w:r>
      <w:r>
        <w:tab/>
      </w:r>
      <w:r>
        <w:tab/>
        <w:t xml:space="preserve">             generic-contact</w:t>
      </w:r>
      <w:r>
        <w:tab/>
      </w:r>
      <w:r>
        <w:tab/>
      </w:r>
    </w:p>
    <w:p w:rsidR="00741948" w:rsidRDefault="00741948" w:rsidP="00741948">
      <w:pPr>
        <w:pStyle w:val="a3"/>
        <w:ind w:left="780" w:firstLine="480"/>
      </w:pPr>
      <w:r>
        <w:t xml:space="preserve">        alias                           Nagios Admin</w:t>
      </w:r>
      <w:r>
        <w:tab/>
      </w:r>
      <w:r>
        <w:tab/>
      </w:r>
    </w:p>
    <w:p w:rsidR="00741948" w:rsidRDefault="00741948" w:rsidP="00741948">
      <w:pPr>
        <w:pStyle w:val="a3"/>
        <w:ind w:left="780" w:firstLine="480"/>
      </w:pPr>
    </w:p>
    <w:p w:rsidR="00741948" w:rsidRDefault="00741948" w:rsidP="00741948">
      <w:pPr>
        <w:pStyle w:val="a3"/>
        <w:ind w:left="780" w:firstLine="480"/>
      </w:pPr>
      <w:r>
        <w:t xml:space="preserve">        email                           1530213847@qq.com</w:t>
      </w:r>
      <w:r>
        <w:tab/>
      </w:r>
    </w:p>
    <w:p w:rsidR="00741948" w:rsidRDefault="00741948" w:rsidP="00741948">
      <w:pPr>
        <w:pStyle w:val="a3"/>
        <w:ind w:left="780" w:firstLine="480"/>
      </w:pPr>
      <w:r>
        <w:tab/>
      </w:r>
      <w:r>
        <w:tab/>
      </w:r>
      <w:r w:rsidRPr="00741948">
        <w:rPr>
          <w:highlight w:val="yellow"/>
        </w:rPr>
        <w:t>pager                            xxxxxxxxx</w:t>
      </w:r>
    </w:p>
    <w:p w:rsidR="00741948" w:rsidRDefault="00741948" w:rsidP="00741948">
      <w:pPr>
        <w:pStyle w:val="a3"/>
        <w:ind w:left="780" w:firstLineChars="0" w:firstLine="0"/>
      </w:pPr>
      <w:r>
        <w:t xml:space="preserve">        }</w:t>
      </w:r>
    </w:p>
    <w:p w:rsidR="00D41552" w:rsidRDefault="00D41552" w:rsidP="0015769E"/>
    <w:p w:rsidR="00741948" w:rsidRDefault="00741948" w:rsidP="0015769E"/>
    <w:p w:rsidR="00741948" w:rsidRDefault="00D83491" w:rsidP="0015769E">
      <w:r>
        <w:rPr>
          <w:rFonts w:hint="eastAsia"/>
        </w:rPr>
        <w:lastRenderedPageBreak/>
        <w:t>手机报警</w:t>
      </w:r>
      <w:r>
        <w:rPr>
          <w:rFonts w:hint="eastAsia"/>
        </w:rPr>
        <w:t>command</w:t>
      </w:r>
      <w:r>
        <w:rPr>
          <w:rFonts w:hint="eastAsia"/>
        </w:rPr>
        <w:t>配置。</w:t>
      </w:r>
    </w:p>
    <w:p w:rsidR="00D83491" w:rsidRDefault="00D83491" w:rsidP="0015769E">
      <w:r>
        <w:rPr>
          <w:noProof/>
        </w:rPr>
        <w:drawing>
          <wp:inline distT="0" distB="0" distL="0" distR="0" wp14:anchorId="7EC6BC10" wp14:editId="1A5711B6">
            <wp:extent cx="5486400" cy="248666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2486660"/>
                    </a:xfrm>
                    <a:prstGeom prst="rect">
                      <a:avLst/>
                    </a:prstGeom>
                  </pic:spPr>
                </pic:pic>
              </a:graphicData>
            </a:graphic>
          </wp:inline>
        </w:drawing>
      </w:r>
    </w:p>
    <w:p w:rsidR="00AD0A87" w:rsidRDefault="00AD0A87" w:rsidP="0015769E"/>
    <w:p w:rsidR="00AD0A87" w:rsidRDefault="00C0518A" w:rsidP="0015769E">
      <w:r>
        <w:rPr>
          <w:rFonts w:hint="eastAsia"/>
        </w:rPr>
        <w:t>模板中定义以上命令</w:t>
      </w:r>
      <w:r w:rsidR="006E7B74">
        <w:rPr>
          <w:rFonts w:hint="eastAsia"/>
        </w:rPr>
        <w:t>。</w:t>
      </w:r>
      <w:r w:rsidR="006E7B74">
        <w:rPr>
          <w:rFonts w:hint="eastAsia"/>
        </w:rPr>
        <w:t>sms_send</w:t>
      </w:r>
      <w:r w:rsidR="006E7B74">
        <w:rPr>
          <w:rFonts w:hint="eastAsia"/>
        </w:rPr>
        <w:t>为调用</w:t>
      </w:r>
      <w:r w:rsidR="006E7B74">
        <w:rPr>
          <w:rFonts w:hint="eastAsia"/>
        </w:rPr>
        <w:t>http</w:t>
      </w:r>
      <w:r w:rsidR="006E7B74">
        <w:rPr>
          <w:rFonts w:hint="eastAsia"/>
        </w:rPr>
        <w:t>短信网关脚本</w:t>
      </w:r>
      <w:r w:rsidR="002146FD">
        <w:rPr>
          <w:rFonts w:hint="eastAsia"/>
        </w:rPr>
        <w:t>。</w:t>
      </w:r>
    </w:p>
    <w:p w:rsidR="002146FD" w:rsidRDefault="002146FD" w:rsidP="0015769E">
      <w:r>
        <w:rPr>
          <w:rFonts w:hint="eastAsia"/>
        </w:rPr>
        <w:t>电话语音报警</w:t>
      </w:r>
    </w:p>
    <w:p w:rsidR="002146FD" w:rsidRDefault="002146FD" w:rsidP="0015769E">
      <w:r>
        <w:rPr>
          <w:noProof/>
        </w:rPr>
        <w:drawing>
          <wp:inline distT="0" distB="0" distL="0" distR="0" wp14:anchorId="79BFDB2A" wp14:editId="15470374">
            <wp:extent cx="5486400" cy="2068830"/>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068830"/>
                    </a:xfrm>
                    <a:prstGeom prst="rect">
                      <a:avLst/>
                    </a:prstGeom>
                  </pic:spPr>
                </pic:pic>
              </a:graphicData>
            </a:graphic>
          </wp:inline>
        </w:drawing>
      </w:r>
    </w:p>
    <w:p w:rsidR="002146FD" w:rsidRDefault="002146FD" w:rsidP="0015769E"/>
    <w:p w:rsidR="002146FD" w:rsidRDefault="005B4F27" w:rsidP="0015769E">
      <w:r w:rsidRPr="005B4F27">
        <w:rPr>
          <w:rFonts w:hint="eastAsia"/>
        </w:rPr>
        <w:t>nagios</w:t>
      </w:r>
      <w:r w:rsidRPr="005B4F27">
        <w:rPr>
          <w:rFonts w:hint="eastAsia"/>
        </w:rPr>
        <w:t>通过</w:t>
      </w:r>
      <w:r w:rsidRPr="005B4F27">
        <w:rPr>
          <w:rFonts w:hint="eastAsia"/>
        </w:rPr>
        <w:t>asterisk</w:t>
      </w:r>
      <w:r w:rsidRPr="005B4F27">
        <w:rPr>
          <w:rFonts w:hint="eastAsia"/>
        </w:rPr>
        <w:t>实现语音报警</w:t>
      </w:r>
    </w:p>
    <w:p w:rsidR="0072181C" w:rsidRDefault="00642C94" w:rsidP="0015769E">
      <w:hyperlink r:id="rId95" w:history="1">
        <w:r w:rsidR="0072181C" w:rsidRPr="00986707">
          <w:rPr>
            <w:rStyle w:val="a7"/>
          </w:rPr>
          <w:t>http://gaojing.baidu.com</w:t>
        </w:r>
      </w:hyperlink>
      <w:r w:rsidR="0072181C">
        <w:t>百度告警</w:t>
      </w:r>
    </w:p>
    <w:p w:rsidR="00084BBA" w:rsidRDefault="00084BBA" w:rsidP="0015769E">
      <w:r>
        <w:rPr>
          <w:rFonts w:hint="eastAsia"/>
        </w:rPr>
        <w:t>部署</w:t>
      </w:r>
    </w:p>
    <w:p w:rsidR="00084BBA" w:rsidRDefault="00084BBA" w:rsidP="00084BBA">
      <w:r>
        <w:rPr>
          <w:rFonts w:hint="eastAsia"/>
        </w:rPr>
        <w:t>接入步骤：</w:t>
      </w:r>
    </w:p>
    <w:p w:rsidR="00084BBA" w:rsidRDefault="00084BBA" w:rsidP="00084BBA"/>
    <w:p w:rsidR="00084BBA" w:rsidRDefault="00084BBA" w:rsidP="00084BBA">
      <w:r>
        <w:rPr>
          <w:rFonts w:hint="eastAsia"/>
        </w:rPr>
        <w:t> </w:t>
      </w:r>
    </w:p>
    <w:p w:rsidR="00084BBA" w:rsidRDefault="00084BBA" w:rsidP="00084BBA"/>
    <w:p w:rsidR="00084BBA" w:rsidRDefault="00084BBA" w:rsidP="00084BBA">
      <w:r>
        <w:rPr>
          <w:rFonts w:hint="eastAsia"/>
        </w:rPr>
        <w:lastRenderedPageBreak/>
        <w:t>Step 1</w:t>
      </w:r>
      <w:r>
        <w:rPr>
          <w:rFonts w:hint="eastAsia"/>
        </w:rPr>
        <w:t>：在百度告警中配置服务和升级策略。</w:t>
      </w:r>
    </w:p>
    <w:p w:rsidR="00084BBA" w:rsidRDefault="00084BBA" w:rsidP="00084BBA">
      <w:pPr>
        <w:ind w:firstLine="0"/>
      </w:pPr>
      <w:r>
        <w:rPr>
          <w:rFonts w:hint="eastAsia"/>
        </w:rPr>
        <w:t>Step 2</w:t>
      </w:r>
      <w:r>
        <w:rPr>
          <w:rFonts w:hint="eastAsia"/>
        </w:rPr>
        <w:t>：在</w:t>
      </w:r>
      <w:r>
        <w:rPr>
          <w:rFonts w:hint="eastAsia"/>
        </w:rPr>
        <w:t>Nagios</w:t>
      </w:r>
      <w:r>
        <w:rPr>
          <w:rFonts w:hint="eastAsia"/>
        </w:rPr>
        <w:t>中配置</w:t>
      </w:r>
      <w:r>
        <w:rPr>
          <w:rFonts w:hint="eastAsia"/>
        </w:rPr>
        <w:t>command.cfg</w:t>
      </w:r>
      <w:r>
        <w:rPr>
          <w:rFonts w:hint="eastAsia"/>
        </w:rPr>
        <w:t>，配置百度告警接方式。</w:t>
      </w:r>
    </w:p>
    <w:p w:rsidR="00084BBA" w:rsidRDefault="00084BBA" w:rsidP="00084BBA">
      <w:pPr>
        <w:ind w:firstLine="0"/>
      </w:pPr>
      <w:r>
        <w:rPr>
          <w:rFonts w:hint="eastAsia"/>
        </w:rPr>
        <w:t>Step 3</w:t>
      </w:r>
      <w:r>
        <w:rPr>
          <w:rFonts w:hint="eastAsia"/>
        </w:rPr>
        <w:t>：在</w:t>
      </w:r>
      <w:r>
        <w:rPr>
          <w:rFonts w:hint="eastAsia"/>
        </w:rPr>
        <w:t>Nagios</w:t>
      </w:r>
      <w:r>
        <w:rPr>
          <w:rFonts w:hint="eastAsia"/>
        </w:rPr>
        <w:t>中配置</w:t>
      </w:r>
      <w:r>
        <w:rPr>
          <w:rFonts w:hint="eastAsia"/>
        </w:rPr>
        <w:t>templates.cfg</w:t>
      </w:r>
      <w:r>
        <w:rPr>
          <w:rFonts w:hint="eastAsia"/>
        </w:rPr>
        <w:t>，配置联系人使用百度告警接收告警。</w:t>
      </w:r>
    </w:p>
    <w:p w:rsidR="00084BBA" w:rsidRDefault="00084BBA" w:rsidP="00084BBA">
      <w:pPr>
        <w:ind w:firstLine="0"/>
      </w:pPr>
      <w:r>
        <w:rPr>
          <w:rFonts w:hint="eastAsia"/>
        </w:rPr>
        <w:t>Step 4</w:t>
      </w:r>
      <w:r>
        <w:rPr>
          <w:rFonts w:hint="eastAsia"/>
        </w:rPr>
        <w:t>：测试配置是否成功，使用电话、短信、邮件、微信接收告警！</w:t>
      </w:r>
    </w:p>
    <w:p w:rsidR="00084BBA" w:rsidRDefault="00782364" w:rsidP="00084BBA">
      <w:r>
        <w:t>通过火狐浏览器的</w:t>
      </w:r>
      <w:r>
        <w:t>nagios</w:t>
      </w:r>
      <w:r>
        <w:rPr>
          <w:rFonts w:hint="eastAsia"/>
        </w:rPr>
        <w:t xml:space="preserve"> checker</w:t>
      </w:r>
      <w:r>
        <w:rPr>
          <w:rFonts w:hint="eastAsia"/>
        </w:rPr>
        <w:t>实现</w:t>
      </w:r>
      <w:r>
        <w:rPr>
          <w:rFonts w:hint="eastAsia"/>
        </w:rPr>
        <w:t>web</w:t>
      </w:r>
      <w:r>
        <w:rPr>
          <w:rFonts w:hint="eastAsia"/>
        </w:rPr>
        <w:t>声音告警，但注意火狐浏览器版本不能过高，建议</w:t>
      </w:r>
      <w:r>
        <w:rPr>
          <w:rFonts w:hint="eastAsia"/>
        </w:rPr>
        <w:t>55</w:t>
      </w:r>
      <w:r>
        <w:rPr>
          <w:rFonts w:hint="eastAsia"/>
        </w:rPr>
        <w:t>及以下。</w:t>
      </w:r>
    </w:p>
    <w:p w:rsidR="001654B6" w:rsidRDefault="001654B6" w:rsidP="00084BBA">
      <w:r>
        <w:rPr>
          <w:rFonts w:hint="eastAsia"/>
        </w:rPr>
        <w:t>通过</w:t>
      </w:r>
      <w:r w:rsidRPr="001654B6">
        <w:t>onealert</w:t>
      </w:r>
      <w:r>
        <w:t>平台实现微信</w:t>
      </w:r>
      <w:r>
        <w:rPr>
          <w:rFonts w:hint="eastAsia"/>
        </w:rPr>
        <w:t>、</w:t>
      </w:r>
      <w:r>
        <w:t>短信</w:t>
      </w:r>
      <w:r>
        <w:rPr>
          <w:rFonts w:hint="eastAsia"/>
        </w:rPr>
        <w:t>、</w:t>
      </w:r>
      <w:r>
        <w:t>电话及钉钉告警</w:t>
      </w:r>
    </w:p>
    <w:p w:rsidR="00084BBA" w:rsidRDefault="00084BBA" w:rsidP="00084BBA"/>
    <w:p w:rsidR="00084BBA" w:rsidRDefault="00C9266F" w:rsidP="00C9266F">
      <w:pPr>
        <w:pStyle w:val="2"/>
      </w:pPr>
      <w:r>
        <w:t>nagios</w:t>
      </w:r>
      <w:r>
        <w:t>补充</w:t>
      </w:r>
    </w:p>
    <w:p w:rsidR="00C9266F" w:rsidRDefault="00C9266F" w:rsidP="00C9266F">
      <w:r>
        <w:rPr>
          <w:rFonts w:hint="eastAsia"/>
        </w:rPr>
        <w:t>验证配置文件的正确性</w:t>
      </w:r>
    </w:p>
    <w:p w:rsidR="00C9266F" w:rsidRDefault="00C9266F" w:rsidP="00C9266F">
      <w:r>
        <w:rPr>
          <w:rFonts w:hint="eastAsia"/>
        </w:rPr>
        <w:t>每次修改过你的配置文件，你应该运行一次检测程序来验证配置的正确性。在运行你的</w:t>
      </w:r>
      <w:r>
        <w:rPr>
          <w:rFonts w:hint="eastAsia"/>
        </w:rPr>
        <w:t>Nagios</w:t>
      </w:r>
      <w:r>
        <w:rPr>
          <w:rFonts w:hint="eastAsia"/>
        </w:rPr>
        <w:t>程序之前这是很重要的，否则的话会导致</w:t>
      </w:r>
      <w:r>
        <w:rPr>
          <w:rFonts w:hint="eastAsia"/>
        </w:rPr>
        <w:t>Nagios</w:t>
      </w:r>
      <w:r>
        <w:rPr>
          <w:rFonts w:hint="eastAsia"/>
        </w:rPr>
        <w:t>服务因配置的错误而关闭。</w:t>
      </w:r>
    </w:p>
    <w:p w:rsidR="00C9266F" w:rsidRDefault="00C9266F" w:rsidP="00C9266F">
      <w:r>
        <w:rPr>
          <w:rFonts w:hint="eastAsia"/>
        </w:rPr>
        <w:t>为验证你配置，运行</w:t>
      </w:r>
      <w:r>
        <w:rPr>
          <w:rFonts w:hint="eastAsia"/>
        </w:rPr>
        <w:t>Nagios</w:t>
      </w:r>
      <w:r>
        <w:rPr>
          <w:rFonts w:hint="eastAsia"/>
        </w:rPr>
        <w:t>带命令行参数</w:t>
      </w:r>
      <w:r>
        <w:rPr>
          <w:rFonts w:hint="eastAsia"/>
        </w:rPr>
        <w:t xml:space="preserve"> -v</w:t>
      </w:r>
      <w:r>
        <w:rPr>
          <w:rFonts w:hint="eastAsia"/>
        </w:rPr>
        <w:t>，象这样：</w:t>
      </w:r>
    </w:p>
    <w:p w:rsidR="00C9266F" w:rsidRDefault="00C9266F" w:rsidP="00C9266F">
      <w:r>
        <w:t>/usr/local/nagios/bin/nagios -v /usr/local/nagios/etc/nagios.cfg</w:t>
      </w:r>
    </w:p>
    <w:p w:rsidR="00440808" w:rsidRDefault="00440808" w:rsidP="00440808">
      <w:r>
        <w:rPr>
          <w:rFonts w:hint="eastAsia"/>
        </w:rPr>
        <w:t>初始化脚本：最简单的启动</w:t>
      </w:r>
      <w:r>
        <w:rPr>
          <w:rFonts w:hint="eastAsia"/>
        </w:rPr>
        <w:t>Nagios</w:t>
      </w:r>
      <w:r>
        <w:rPr>
          <w:rFonts w:hint="eastAsia"/>
        </w:rPr>
        <w:t>守护进程的方式是使用初始化脚本，象这样：</w:t>
      </w:r>
    </w:p>
    <w:p w:rsidR="00440808" w:rsidRDefault="00440808" w:rsidP="00440808">
      <w:r>
        <w:t>/etc/rc.d/init.d/nagios start</w:t>
      </w:r>
    </w:p>
    <w:p w:rsidR="00440808" w:rsidRDefault="00440808" w:rsidP="00440808">
      <w:r>
        <w:rPr>
          <w:rFonts w:hint="eastAsia"/>
        </w:rPr>
        <w:t>手工方式：你可以手动地启动</w:t>
      </w:r>
      <w:r>
        <w:rPr>
          <w:rFonts w:hint="eastAsia"/>
        </w:rPr>
        <w:t>Nagios</w:t>
      </w:r>
      <w:r>
        <w:rPr>
          <w:rFonts w:hint="eastAsia"/>
        </w:rPr>
        <w:t>守护进程，用命令参数</w:t>
      </w:r>
      <w:r>
        <w:rPr>
          <w:rFonts w:hint="eastAsia"/>
        </w:rPr>
        <w:t>-d</w:t>
      </w:r>
      <w:r>
        <w:rPr>
          <w:rFonts w:hint="eastAsia"/>
        </w:rPr>
        <w:t>，象这样：</w:t>
      </w:r>
    </w:p>
    <w:p w:rsidR="00440808" w:rsidRDefault="00440808" w:rsidP="00440808">
      <w:r>
        <w:t>/usr/local/nagios/bin/nagios -d /usr/local/nagios/etc/nagios.cfg</w:t>
      </w:r>
    </w:p>
    <w:p w:rsidR="009F76EB" w:rsidRDefault="009F76EB" w:rsidP="009F76EB">
      <w:r>
        <w:rPr>
          <w:rFonts w:hint="eastAsia"/>
        </w:rPr>
        <w:t>快速启动选项</w:t>
      </w:r>
    </w:p>
    <w:p w:rsidR="009F76EB" w:rsidRDefault="009F76EB" w:rsidP="009F76EB">
      <w:r>
        <w:rPr>
          <w:rFonts w:hint="eastAsia"/>
        </w:rPr>
        <w:t xml:space="preserve"> </w:t>
      </w:r>
      <w:r>
        <w:rPr>
          <w:rFonts w:hint="eastAsia"/>
        </w:rPr>
        <w:t>介绍</w:t>
      </w:r>
    </w:p>
    <w:p w:rsidR="009F76EB" w:rsidRDefault="009F76EB" w:rsidP="009F76EB">
      <w:r>
        <w:rPr>
          <w:rFonts w:hint="eastAsia"/>
        </w:rPr>
        <w:t>只有很少几件事可以减少</w:t>
      </w:r>
      <w:r>
        <w:rPr>
          <w:rFonts w:hint="eastAsia"/>
        </w:rPr>
        <w:t>Nagios</w:t>
      </w:r>
      <w:r>
        <w:rPr>
          <w:rFonts w:hint="eastAsia"/>
        </w:rPr>
        <w:t>的启动或重启总时间。加速启动方法包括有移除些负担还包括加快配置文件处理过程。</w:t>
      </w:r>
    </w:p>
    <w:p w:rsidR="009F76EB" w:rsidRDefault="009F76EB" w:rsidP="009F76EB">
      <w:r>
        <w:rPr>
          <w:rFonts w:hint="eastAsia"/>
        </w:rPr>
        <w:t>利用这些技术在如下一种或几种情况时特别有效：</w:t>
      </w:r>
    </w:p>
    <w:p w:rsidR="009F76EB" w:rsidRDefault="009F76EB" w:rsidP="009F76EB"/>
    <w:p w:rsidR="009F76EB" w:rsidRDefault="009F76EB" w:rsidP="009F76EB">
      <w:r>
        <w:rPr>
          <w:rFonts w:hint="eastAsia"/>
        </w:rPr>
        <w:t>大型安装配置</w:t>
      </w:r>
    </w:p>
    <w:p w:rsidR="009F76EB" w:rsidRDefault="009F76EB" w:rsidP="009F76EB">
      <w:r>
        <w:rPr>
          <w:rFonts w:hint="eastAsia"/>
        </w:rPr>
        <w:t>复杂地配置</w:t>
      </w:r>
      <w:r>
        <w:rPr>
          <w:rFonts w:hint="eastAsia"/>
        </w:rPr>
        <w:t>(</w:t>
      </w:r>
      <w:r>
        <w:rPr>
          <w:rFonts w:hint="eastAsia"/>
        </w:rPr>
        <w:t>过度地利用模板特性</w:t>
      </w:r>
      <w:r>
        <w:rPr>
          <w:rFonts w:hint="eastAsia"/>
        </w:rPr>
        <w:t>)</w:t>
      </w:r>
    </w:p>
    <w:p w:rsidR="009F76EB" w:rsidRDefault="009F76EB" w:rsidP="009F76EB">
      <w:r>
        <w:rPr>
          <w:rFonts w:hint="eastAsia"/>
        </w:rPr>
        <w:t>需要进行频繁重启动的安装模式</w:t>
      </w:r>
    </w:p>
    <w:p w:rsidR="009F76EB" w:rsidRDefault="009F76EB" w:rsidP="009F76EB">
      <w:r>
        <w:rPr>
          <w:rFonts w:hint="eastAsia"/>
        </w:rPr>
        <w:lastRenderedPageBreak/>
        <w:t>背景</w:t>
      </w:r>
    </w:p>
    <w:p w:rsidR="009F76EB" w:rsidRDefault="009F76EB" w:rsidP="009F76EB">
      <w:r>
        <w:rPr>
          <w:rFonts w:hint="eastAsia"/>
        </w:rPr>
        <w:t>每次</w:t>
      </w:r>
      <w:r>
        <w:rPr>
          <w:rFonts w:hint="eastAsia"/>
        </w:rPr>
        <w:t>Nagios</w:t>
      </w:r>
      <w:r>
        <w:rPr>
          <w:rFonts w:hint="eastAsia"/>
        </w:rPr>
        <w:t>启动和重启时，在它着手进行监控工作之前必须要处理配置文件。启动过程中的配置处理包括如下几步：</w:t>
      </w:r>
    </w:p>
    <w:p w:rsidR="009F76EB" w:rsidRDefault="009F76EB" w:rsidP="009F76EB"/>
    <w:p w:rsidR="009F76EB" w:rsidRDefault="009F76EB" w:rsidP="009F76EB">
      <w:r>
        <w:rPr>
          <w:rFonts w:hint="eastAsia"/>
        </w:rPr>
        <w:t>读入配置文件</w:t>
      </w:r>
    </w:p>
    <w:p w:rsidR="009F76EB" w:rsidRDefault="009F76EB" w:rsidP="009F76EB">
      <w:r>
        <w:rPr>
          <w:rFonts w:hint="eastAsia"/>
        </w:rPr>
        <w:t>解析模板定义</w:t>
      </w:r>
    </w:p>
    <w:p w:rsidR="009F76EB" w:rsidRDefault="009F76EB" w:rsidP="009F76EB">
      <w:r>
        <w:rPr>
          <w:rFonts w:hint="eastAsia"/>
        </w:rPr>
        <w:t>重粘连</w:t>
      </w:r>
      <w:r>
        <w:rPr>
          <w:rFonts w:hint="eastAsia"/>
        </w:rPr>
        <w:t>("Recombobulating")</w:t>
      </w:r>
      <w:r>
        <w:rPr>
          <w:rFonts w:hint="eastAsia"/>
        </w:rPr>
        <w:t>对象</w:t>
      </w:r>
      <w:r>
        <w:rPr>
          <w:rFonts w:hint="eastAsia"/>
        </w:rPr>
        <w:t>(</w:t>
      </w:r>
      <w:r>
        <w:rPr>
          <w:rFonts w:hint="eastAsia"/>
        </w:rPr>
        <w:t>是我想到的应做各种工作</w:t>
      </w:r>
      <w:r>
        <w:rPr>
          <w:rFonts w:hint="eastAsia"/>
        </w:rPr>
        <w:t>)</w:t>
      </w:r>
    </w:p>
    <w:p w:rsidR="009F76EB" w:rsidRDefault="009F76EB" w:rsidP="009F76EB">
      <w:r>
        <w:rPr>
          <w:rFonts w:hint="eastAsia"/>
        </w:rPr>
        <w:t>复制对象定义</w:t>
      </w:r>
    </w:p>
    <w:p w:rsidR="009F76EB" w:rsidRDefault="009F76EB" w:rsidP="009F76EB">
      <w:r>
        <w:rPr>
          <w:rFonts w:hint="eastAsia"/>
        </w:rPr>
        <w:t>继承对象属性</w:t>
      </w:r>
    </w:p>
    <w:p w:rsidR="009F76EB" w:rsidRDefault="009F76EB" w:rsidP="009F76EB">
      <w:r>
        <w:rPr>
          <w:rFonts w:hint="eastAsia"/>
        </w:rPr>
        <w:t>对象定义排序</w:t>
      </w:r>
    </w:p>
    <w:p w:rsidR="009F76EB" w:rsidRDefault="009F76EB" w:rsidP="009F76EB">
      <w:r>
        <w:rPr>
          <w:rFonts w:hint="eastAsia"/>
        </w:rPr>
        <w:t>验证对象关联关系的完整性</w:t>
      </w:r>
    </w:p>
    <w:p w:rsidR="009F76EB" w:rsidRDefault="009F76EB" w:rsidP="009F76EB">
      <w:r>
        <w:rPr>
          <w:rFonts w:hint="eastAsia"/>
        </w:rPr>
        <w:t>验证回路</w:t>
      </w:r>
    </w:p>
    <w:p w:rsidR="009F76EB" w:rsidRDefault="009F76EB" w:rsidP="009F76EB">
      <w:r>
        <w:rPr>
          <w:rFonts w:hint="eastAsia"/>
        </w:rPr>
        <w:t>和其他</w:t>
      </w:r>
      <w:r>
        <w:rPr>
          <w:rFonts w:hint="eastAsia"/>
        </w:rPr>
        <w:t>...</w:t>
      </w:r>
    </w:p>
    <w:p w:rsidR="009F76EB" w:rsidRDefault="009F76EB" w:rsidP="009F76EB">
      <w:r>
        <w:rPr>
          <w:rFonts w:hint="eastAsia"/>
        </w:rPr>
        <w:t>当有很大的或是很复杂的配置文件要处理时有几步非常消耗时间的。有没有加快这些的办法？当然有！</w:t>
      </w:r>
    </w:p>
    <w:p w:rsidR="009F76EB" w:rsidRDefault="009F76EB" w:rsidP="009F76EB"/>
    <w:p w:rsidR="009F76EB" w:rsidRDefault="009F76EB" w:rsidP="009F76EB">
      <w:r>
        <w:rPr>
          <w:rFonts w:hint="eastAsia"/>
        </w:rPr>
        <w:t xml:space="preserve">  </w:t>
      </w:r>
      <w:r>
        <w:rPr>
          <w:rFonts w:hint="eastAsia"/>
        </w:rPr>
        <w:t>评估启动时间</w:t>
      </w:r>
    </w:p>
    <w:p w:rsidR="009F76EB" w:rsidRDefault="009F76EB" w:rsidP="009F76EB">
      <w:r>
        <w:rPr>
          <w:rFonts w:hint="eastAsia"/>
        </w:rPr>
        <w:t>在做让启动速度更快的事情之前，需要看看可能性有多少和是否有必要涉足此事。这个比较容易－只是用</w:t>
      </w:r>
      <w:r>
        <w:rPr>
          <w:rFonts w:hint="eastAsia"/>
        </w:rPr>
        <w:t>-s</w:t>
      </w:r>
      <w:r>
        <w:rPr>
          <w:rFonts w:hint="eastAsia"/>
        </w:rPr>
        <w:t>命令行开关启动</w:t>
      </w:r>
      <w:r>
        <w:rPr>
          <w:rFonts w:hint="eastAsia"/>
        </w:rPr>
        <w:t>Nagios</w:t>
      </w:r>
      <w:r>
        <w:rPr>
          <w:rFonts w:hint="eastAsia"/>
        </w:rPr>
        <w:t>以取得计时和调度信息。</w:t>
      </w:r>
    </w:p>
    <w:p w:rsidR="009F76EB" w:rsidRDefault="009F76EB" w:rsidP="009F76EB"/>
    <w:p w:rsidR="009F76EB" w:rsidRDefault="009F76EB" w:rsidP="009F76EB">
      <w:r>
        <w:rPr>
          <w:rFonts w:hint="eastAsia"/>
        </w:rPr>
        <w:t>下面是个输出样例</w:t>
      </w:r>
      <w:r>
        <w:rPr>
          <w:rFonts w:hint="eastAsia"/>
        </w:rPr>
        <w:t>(</w:t>
      </w:r>
      <w:r>
        <w:rPr>
          <w:rFonts w:hint="eastAsia"/>
        </w:rPr>
        <w:t>做过精减，只是显示了有关部分</w:t>
      </w:r>
      <w:r>
        <w:rPr>
          <w:rFonts w:hint="eastAsia"/>
        </w:rPr>
        <w:t>)</w:t>
      </w:r>
      <w:r>
        <w:rPr>
          <w:rFonts w:hint="eastAsia"/>
        </w:rPr>
        <w:t>，在这个例子中，假定</w:t>
      </w:r>
      <w:r>
        <w:rPr>
          <w:rFonts w:hint="eastAsia"/>
        </w:rPr>
        <w:t>Nagios</w:t>
      </w:r>
      <w:r>
        <w:rPr>
          <w:rFonts w:hint="eastAsia"/>
        </w:rPr>
        <w:t>配置为对</w:t>
      </w:r>
      <w:r>
        <w:rPr>
          <w:rFonts w:hint="eastAsia"/>
        </w:rPr>
        <w:t>25</w:t>
      </w:r>
      <w:r>
        <w:rPr>
          <w:rFonts w:hint="eastAsia"/>
        </w:rPr>
        <w:t>个主机和超过</w:t>
      </w:r>
      <w:r>
        <w:rPr>
          <w:rFonts w:hint="eastAsia"/>
        </w:rPr>
        <w:t>10,000</w:t>
      </w:r>
      <w:r>
        <w:rPr>
          <w:rFonts w:hint="eastAsia"/>
        </w:rPr>
        <w:t>个服务进行监控。</w:t>
      </w:r>
    </w:p>
    <w:p w:rsidR="009F76EB" w:rsidRDefault="009F76EB" w:rsidP="009F76EB"/>
    <w:p w:rsidR="009F76EB" w:rsidRDefault="009F76EB" w:rsidP="009F76EB">
      <w:r>
        <w:t>/usr/local/nagios/bin/nagios -s /usr/local/nagios/etc/nagios.cfg</w:t>
      </w:r>
    </w:p>
    <w:p w:rsidR="009F76EB" w:rsidRDefault="009F76EB" w:rsidP="009F76EB">
      <w:r>
        <w:t>Nagios 3.0-prealpha</w:t>
      </w:r>
    </w:p>
    <w:p w:rsidR="009F76EB" w:rsidRDefault="009F76EB" w:rsidP="009F76EB">
      <w:r>
        <w:t>Copyright (c) 1999-2007 Ethan Galstad (http://www.nagios.org)</w:t>
      </w:r>
    </w:p>
    <w:p w:rsidR="009F76EB" w:rsidRDefault="009F76EB" w:rsidP="009F76EB">
      <w:r>
        <w:t>Last Modified: 01-27-2007</w:t>
      </w:r>
    </w:p>
    <w:p w:rsidR="009F76EB" w:rsidRDefault="009F76EB" w:rsidP="009F76EB">
      <w:r>
        <w:t>License: GPL</w:t>
      </w:r>
    </w:p>
    <w:p w:rsidR="009F76EB" w:rsidRDefault="009F76EB" w:rsidP="009F76EB"/>
    <w:p w:rsidR="009F76EB" w:rsidRDefault="009F76EB" w:rsidP="009F76EB">
      <w:r>
        <w:t>Timing information on object configuration processing is listed</w:t>
      </w:r>
    </w:p>
    <w:p w:rsidR="009F76EB" w:rsidRDefault="009F76EB" w:rsidP="009F76EB">
      <w:r>
        <w:t>below.  You can use this information to see if precaching your</w:t>
      </w:r>
    </w:p>
    <w:p w:rsidR="009F76EB" w:rsidRDefault="009F76EB" w:rsidP="009F76EB">
      <w:r>
        <w:t>object configuration would be useful.</w:t>
      </w:r>
    </w:p>
    <w:p w:rsidR="009F76EB" w:rsidRDefault="009F76EB" w:rsidP="009F76EB"/>
    <w:p w:rsidR="009F76EB" w:rsidRDefault="009F76EB" w:rsidP="009F76EB">
      <w:r>
        <w:t>Object Config Source: Config files (uncached)</w:t>
      </w:r>
    </w:p>
    <w:p w:rsidR="009F76EB" w:rsidRDefault="009F76EB" w:rsidP="009F76EB"/>
    <w:p w:rsidR="009F76EB" w:rsidRDefault="009F76EB" w:rsidP="009F76EB">
      <w:r>
        <w:t>OBJECT CONFIG PROCESSING TIMES      (* = Potential for precache savings with -u option)</w:t>
      </w:r>
    </w:p>
    <w:p w:rsidR="009F76EB" w:rsidRDefault="009F76EB" w:rsidP="009F76EB">
      <w:r>
        <w:t>----------------------------------</w:t>
      </w:r>
    </w:p>
    <w:p w:rsidR="009F76EB" w:rsidRDefault="009F76EB" w:rsidP="009F76EB">
      <w:r>
        <w:t>Read:                 0.486780 sec</w:t>
      </w:r>
    </w:p>
    <w:p w:rsidR="009F76EB" w:rsidRDefault="009F76EB" w:rsidP="009F76EB">
      <w:r>
        <w:t>Resolve:              0.004106 sec  *</w:t>
      </w:r>
    </w:p>
    <w:p w:rsidR="009F76EB" w:rsidRDefault="009F76EB" w:rsidP="009F76EB">
      <w:r>
        <w:t>Recomb Contactgroups: 0.000077 sec  *</w:t>
      </w:r>
    </w:p>
    <w:p w:rsidR="009F76EB" w:rsidRDefault="009F76EB" w:rsidP="009F76EB">
      <w:r>
        <w:t>Recomb Hostgroups:    0.000172 sec  *</w:t>
      </w:r>
    </w:p>
    <w:p w:rsidR="009F76EB" w:rsidRDefault="009F76EB" w:rsidP="009F76EB">
      <w:r>
        <w:t>Dup Services:         0.028801 sec  *</w:t>
      </w:r>
    </w:p>
    <w:p w:rsidR="009F76EB" w:rsidRDefault="009F76EB" w:rsidP="009F76EB">
      <w:r>
        <w:t>Recomb Servicegroups: 0.010358 sec  *</w:t>
      </w:r>
    </w:p>
    <w:p w:rsidR="009F76EB" w:rsidRDefault="009F76EB" w:rsidP="009F76EB">
      <w:r>
        <w:t>Duplicate:            5.666932 sec  *</w:t>
      </w:r>
    </w:p>
    <w:p w:rsidR="009F76EB" w:rsidRDefault="009F76EB" w:rsidP="009F76EB">
      <w:r>
        <w:t>Inherit:              0.003770 sec  *</w:t>
      </w:r>
    </w:p>
    <w:p w:rsidR="009F76EB" w:rsidRDefault="009F76EB" w:rsidP="009F76EB">
      <w:r>
        <w:t>Recomb Contacts:      0.030085 sec  *</w:t>
      </w:r>
    </w:p>
    <w:p w:rsidR="009F76EB" w:rsidRDefault="009F76EB" w:rsidP="009F76EB">
      <w:r>
        <w:t>Sort:                 2.648863 sec  *</w:t>
      </w:r>
    </w:p>
    <w:p w:rsidR="009F76EB" w:rsidRDefault="009F76EB" w:rsidP="009F76EB">
      <w:r>
        <w:t>Register:             2.654628 sec</w:t>
      </w:r>
    </w:p>
    <w:p w:rsidR="009F76EB" w:rsidRDefault="009F76EB" w:rsidP="009F76EB">
      <w:r>
        <w:t>Free:                 0.021347 sec</w:t>
      </w:r>
    </w:p>
    <w:p w:rsidR="009F76EB" w:rsidRDefault="009F76EB" w:rsidP="009F76EB">
      <w:r>
        <w:t xml:space="preserve">                      ============</w:t>
      </w:r>
    </w:p>
    <w:p w:rsidR="009F76EB" w:rsidRDefault="009F76EB" w:rsidP="009F76EB">
      <w:r>
        <w:t>TOTAL:                11.555925 sec  * = 8.393170 sec (72.63%) estimated savings</w:t>
      </w:r>
    </w:p>
    <w:p w:rsidR="009F76EB" w:rsidRDefault="009F76EB" w:rsidP="009F76EB"/>
    <w:p w:rsidR="009F76EB" w:rsidRDefault="009F76EB" w:rsidP="009F76EB"/>
    <w:p w:rsidR="009F76EB" w:rsidRDefault="009F76EB" w:rsidP="009F76EB">
      <w:r>
        <w:t>Timing information on configuration verification is listed below.</w:t>
      </w:r>
    </w:p>
    <w:p w:rsidR="009F76EB" w:rsidRDefault="009F76EB" w:rsidP="009F76EB"/>
    <w:p w:rsidR="009F76EB" w:rsidRDefault="009F76EB" w:rsidP="009F76EB">
      <w:r>
        <w:t>CONFIG VERIFICATION TIMES          (* = Potential for speedup with -x option)</w:t>
      </w:r>
    </w:p>
    <w:p w:rsidR="009F76EB" w:rsidRDefault="009F76EB" w:rsidP="009F76EB">
      <w:r>
        <w:t>----------------------------------</w:t>
      </w:r>
    </w:p>
    <w:p w:rsidR="009F76EB" w:rsidRDefault="009F76EB" w:rsidP="009F76EB">
      <w:r>
        <w:t>Object Relationships: 1.400807 sec</w:t>
      </w:r>
    </w:p>
    <w:p w:rsidR="009F76EB" w:rsidRDefault="009F76EB" w:rsidP="009F76EB">
      <w:r>
        <w:t>Circular Paths:       54.676622 sec  *</w:t>
      </w:r>
    </w:p>
    <w:p w:rsidR="009F76EB" w:rsidRDefault="009F76EB" w:rsidP="009F76EB">
      <w:r>
        <w:t>Misc:                 0.006924 sec</w:t>
      </w:r>
    </w:p>
    <w:p w:rsidR="009F76EB" w:rsidRDefault="009F76EB" w:rsidP="009F76EB">
      <w:r>
        <w:t xml:space="preserve">                      ============</w:t>
      </w:r>
    </w:p>
    <w:p w:rsidR="009F76EB" w:rsidRDefault="009F76EB" w:rsidP="009F76EB">
      <w:r>
        <w:t>TOTAL:                56.084353 sec  * = 54.676622 sec (97.5%) estimated savings</w:t>
      </w:r>
    </w:p>
    <w:p w:rsidR="009F76EB" w:rsidRDefault="009F76EB" w:rsidP="009F76EB"/>
    <w:p w:rsidR="009F76EB" w:rsidRDefault="009F76EB" w:rsidP="009F76EB">
      <w:r>
        <w:rPr>
          <w:rFonts w:hint="eastAsia"/>
        </w:rPr>
        <w:t>OK</w:t>
      </w:r>
      <w:r>
        <w:rPr>
          <w:rFonts w:hint="eastAsia"/>
        </w:rPr>
        <w:t>，看看发生了什么。先看汇总信息，大概有</w:t>
      </w:r>
      <w:r>
        <w:rPr>
          <w:rFonts w:hint="eastAsia"/>
        </w:rPr>
        <w:t>11.6</w:t>
      </w:r>
      <w:r>
        <w:rPr>
          <w:rFonts w:hint="eastAsia"/>
        </w:rPr>
        <w:t>秒用于处理配置文件有</w:t>
      </w:r>
      <w:r>
        <w:rPr>
          <w:rFonts w:hint="eastAsia"/>
        </w:rPr>
        <w:t>56</w:t>
      </w:r>
      <w:r>
        <w:rPr>
          <w:rFonts w:hint="eastAsia"/>
        </w:rPr>
        <w:t>秒来验证配置。这意味着每次用这个配置启动或重启</w:t>
      </w:r>
      <w:r>
        <w:rPr>
          <w:rFonts w:hint="eastAsia"/>
        </w:rPr>
        <w:t>Nagios</w:t>
      </w:r>
      <w:r>
        <w:rPr>
          <w:rFonts w:hint="eastAsia"/>
        </w:rPr>
        <w:t>时，它大约会有</w:t>
      </w:r>
      <w:r>
        <w:rPr>
          <w:rFonts w:hint="eastAsia"/>
        </w:rPr>
        <w:t>68</w:t>
      </w:r>
      <w:r>
        <w:rPr>
          <w:rFonts w:hint="eastAsia"/>
        </w:rPr>
        <w:t>秒来做启动事项而不会做任何监控的事情！如果是在定制配置</w:t>
      </w:r>
      <w:r>
        <w:rPr>
          <w:rFonts w:hint="eastAsia"/>
        </w:rPr>
        <w:t>Nagios</w:t>
      </w:r>
      <w:r>
        <w:rPr>
          <w:rFonts w:hint="eastAsia"/>
        </w:rPr>
        <w:t>过程中也是不可容忍的。</w:t>
      </w:r>
    </w:p>
    <w:p w:rsidR="009F76EB" w:rsidRDefault="009F76EB" w:rsidP="009F76EB"/>
    <w:p w:rsidR="009F76EB" w:rsidRDefault="009F76EB" w:rsidP="009F76EB">
      <w:r>
        <w:rPr>
          <w:rFonts w:hint="eastAsia"/>
        </w:rPr>
        <w:t>那么怎么办？看一下输出内容，如果运用了优化选项，</w:t>
      </w:r>
      <w:r>
        <w:rPr>
          <w:rFonts w:hint="eastAsia"/>
        </w:rPr>
        <w:t>Nagios</w:t>
      </w:r>
      <w:r>
        <w:rPr>
          <w:rFonts w:hint="eastAsia"/>
        </w:rPr>
        <w:t>将可以在配置读取过程节省大约</w:t>
      </w:r>
      <w:r>
        <w:rPr>
          <w:rFonts w:hint="eastAsia"/>
        </w:rPr>
        <w:t>8.4</w:t>
      </w:r>
      <w:r>
        <w:rPr>
          <w:rFonts w:hint="eastAsia"/>
        </w:rPr>
        <w:t>秒而在验证过程可节省</w:t>
      </w:r>
      <w:r>
        <w:rPr>
          <w:rFonts w:hint="eastAsia"/>
        </w:rPr>
        <w:t>63</w:t>
      </w:r>
      <w:r>
        <w:rPr>
          <w:rFonts w:hint="eastAsia"/>
        </w:rPr>
        <w:t>秒。</w:t>
      </w:r>
    </w:p>
    <w:p w:rsidR="009F76EB" w:rsidRDefault="009F76EB" w:rsidP="009F76EB"/>
    <w:p w:rsidR="009F76EB" w:rsidRDefault="009F76EB" w:rsidP="009F76EB">
      <w:r>
        <w:rPr>
          <w:rFonts w:hint="eastAsia"/>
        </w:rPr>
        <w:t>哇！从</w:t>
      </w:r>
      <w:r>
        <w:rPr>
          <w:rFonts w:hint="eastAsia"/>
        </w:rPr>
        <w:t>68</w:t>
      </w:r>
      <w:r>
        <w:rPr>
          <w:rFonts w:hint="eastAsia"/>
        </w:rPr>
        <w:t>秒到只有</w:t>
      </w:r>
      <w:r>
        <w:rPr>
          <w:rFonts w:hint="eastAsia"/>
        </w:rPr>
        <w:t>5</w:t>
      </w:r>
      <w:r>
        <w:rPr>
          <w:rFonts w:hint="eastAsia"/>
        </w:rPr>
        <w:t>秒？！是的！看看下面是怎么做到的。</w:t>
      </w:r>
    </w:p>
    <w:p w:rsidR="009F76EB" w:rsidRDefault="009F76EB" w:rsidP="009F76EB"/>
    <w:p w:rsidR="009F76EB" w:rsidRDefault="009F76EB" w:rsidP="009F76EB">
      <w:r>
        <w:rPr>
          <w:rFonts w:hint="eastAsia"/>
        </w:rPr>
        <w:t>预缓存对象配置</w:t>
      </w:r>
    </w:p>
    <w:p w:rsidR="009F76EB" w:rsidRDefault="009F76EB" w:rsidP="009F76EB">
      <w:r>
        <w:rPr>
          <w:rFonts w:hint="eastAsia"/>
        </w:rPr>
        <w:t>Nagios</w:t>
      </w:r>
      <w:r>
        <w:rPr>
          <w:rFonts w:hint="eastAsia"/>
        </w:rPr>
        <w:t>可在解析配置文件过程中做些加速，特别是当配置中使用了模板来做继承等的时候。为降低</w:t>
      </w:r>
      <w:r>
        <w:rPr>
          <w:rFonts w:hint="eastAsia"/>
        </w:rPr>
        <w:t>Nagios</w:t>
      </w:r>
      <w:r>
        <w:rPr>
          <w:rFonts w:hint="eastAsia"/>
        </w:rPr>
        <w:t>解析配置文件的处理时间可用</w:t>
      </w:r>
      <w:r>
        <w:rPr>
          <w:rFonts w:hint="eastAsia"/>
        </w:rPr>
        <w:t>Nagios</w:t>
      </w:r>
      <w:r>
        <w:rPr>
          <w:rFonts w:hint="eastAsia"/>
        </w:rPr>
        <w:t>预处理与预缓存配置文件的功能。</w:t>
      </w:r>
    </w:p>
    <w:p w:rsidR="009F76EB" w:rsidRDefault="009F76EB" w:rsidP="009F76EB"/>
    <w:p w:rsidR="009F76EB" w:rsidRDefault="009F76EB" w:rsidP="009F76EB">
      <w:r>
        <w:rPr>
          <w:rFonts w:hint="eastAsia"/>
        </w:rPr>
        <w:t>当用</w:t>
      </w:r>
      <w:r>
        <w:rPr>
          <w:rFonts w:hint="eastAsia"/>
        </w:rPr>
        <w:t>-p</w:t>
      </w:r>
      <w:r>
        <w:rPr>
          <w:rFonts w:hint="eastAsia"/>
        </w:rPr>
        <w:t>命令参数来运行</w:t>
      </w:r>
      <w:r>
        <w:rPr>
          <w:rFonts w:hint="eastAsia"/>
        </w:rPr>
        <w:t>Nagios</w:t>
      </w:r>
      <w:r>
        <w:rPr>
          <w:rFonts w:hint="eastAsia"/>
        </w:rPr>
        <w:t>时，</w:t>
      </w:r>
      <w:r>
        <w:rPr>
          <w:rFonts w:hint="eastAsia"/>
        </w:rPr>
        <w:t>Nagios</w:t>
      </w:r>
      <w:r>
        <w:rPr>
          <w:rFonts w:hint="eastAsia"/>
        </w:rPr>
        <w:t>将读入配置文件，处理后将配置结果写入预缓存文件</w:t>
      </w:r>
      <w:r>
        <w:rPr>
          <w:rFonts w:hint="eastAsia"/>
        </w:rPr>
        <w:t>(</w:t>
      </w:r>
      <w:r>
        <w:rPr>
          <w:rFonts w:hint="eastAsia"/>
        </w:rPr>
        <w:t>由主配置文件中</w:t>
      </w:r>
      <w:r>
        <w:rPr>
          <w:rFonts w:hint="eastAsia"/>
        </w:rPr>
        <w:t>precached_object_file</w:t>
      </w:r>
      <w:r>
        <w:rPr>
          <w:rFonts w:hint="eastAsia"/>
        </w:rPr>
        <w:t>域指定文件位置</w:t>
      </w:r>
      <w:r>
        <w:rPr>
          <w:rFonts w:hint="eastAsia"/>
        </w:rPr>
        <w:t>)</w:t>
      </w:r>
      <w:r>
        <w:rPr>
          <w:rFonts w:hint="eastAsia"/>
        </w:rPr>
        <w:t>。该预缓存配置文件将包含了预处理后的信息将使</w:t>
      </w:r>
      <w:r>
        <w:rPr>
          <w:rFonts w:hint="eastAsia"/>
        </w:rPr>
        <w:t>Nagios</w:t>
      </w:r>
      <w:r>
        <w:rPr>
          <w:rFonts w:hint="eastAsia"/>
        </w:rPr>
        <w:t>处理配置文件更容易和快捷。必须把</w:t>
      </w:r>
      <w:r>
        <w:rPr>
          <w:rFonts w:hint="eastAsia"/>
        </w:rPr>
        <w:t>-p</w:t>
      </w:r>
      <w:r>
        <w:rPr>
          <w:rFonts w:hint="eastAsia"/>
        </w:rPr>
        <w:t>参数选项与</w:t>
      </w:r>
      <w:r>
        <w:rPr>
          <w:rFonts w:hint="eastAsia"/>
        </w:rPr>
        <w:t>-v</w:t>
      </w:r>
      <w:r>
        <w:rPr>
          <w:rFonts w:hint="eastAsia"/>
        </w:rPr>
        <w:t>或</w:t>
      </w:r>
      <w:r>
        <w:rPr>
          <w:rFonts w:hint="eastAsia"/>
        </w:rPr>
        <w:t>-s</w:t>
      </w:r>
      <w:r>
        <w:rPr>
          <w:rFonts w:hint="eastAsia"/>
        </w:rPr>
        <w:t>命令参数一起使用，如下例。注意要做预缓存配置文件之前配置应是已被验证过的。</w:t>
      </w:r>
    </w:p>
    <w:p w:rsidR="009F76EB" w:rsidRDefault="009F76EB" w:rsidP="009F76EB"/>
    <w:p w:rsidR="009F76EB" w:rsidRDefault="009F76EB" w:rsidP="009F76EB">
      <w:r>
        <w:t>/usr/local/nagios/bin/nagios -pv /usr/local/nagios/etc/nagios.cfg</w:t>
      </w:r>
    </w:p>
    <w:p w:rsidR="009F76EB" w:rsidRDefault="009F76EB" w:rsidP="009F76EB"/>
    <w:p w:rsidR="009F76EB" w:rsidRDefault="009F76EB" w:rsidP="009F76EB">
      <w:r>
        <w:rPr>
          <w:rFonts w:hint="eastAsia"/>
        </w:rPr>
        <w:t>预缓存配置文件有大小明显地比原有配置文件大。这是正常的由设计初衷决定的。</w:t>
      </w:r>
    </w:p>
    <w:p w:rsidR="009F76EB" w:rsidRDefault="009F76EB" w:rsidP="009F76EB">
      <w:r>
        <w:rPr>
          <w:rFonts w:hint="eastAsia"/>
        </w:rPr>
        <w:t>一旦预缓存对象配置文件创建，可以启动</w:t>
      </w:r>
      <w:r>
        <w:rPr>
          <w:rFonts w:hint="eastAsia"/>
        </w:rPr>
        <w:t>Nagios</w:t>
      </w:r>
      <w:r>
        <w:rPr>
          <w:rFonts w:hint="eastAsia"/>
        </w:rPr>
        <w:t>时带上</w:t>
      </w:r>
      <w:r>
        <w:rPr>
          <w:rFonts w:hint="eastAsia"/>
        </w:rPr>
        <w:t>-u</w:t>
      </w:r>
      <w:r>
        <w:rPr>
          <w:rFonts w:hint="eastAsia"/>
        </w:rPr>
        <w:t>命令行选项以让它使用预缓存配置文件而不是配置文件本身。</w:t>
      </w:r>
    </w:p>
    <w:p w:rsidR="009F76EB" w:rsidRDefault="009F76EB" w:rsidP="009F76EB">
      <w:pPr>
        <w:ind w:firstLine="0"/>
      </w:pPr>
      <w:r>
        <w:t>/usr/local/nagios/bin/nagios -ud /usr/local/nagios/etc/nagios.cfg</w:t>
      </w:r>
    </w:p>
    <w:p w:rsidR="00440808" w:rsidRDefault="00C656C2" w:rsidP="009F76EB">
      <w:pPr>
        <w:ind w:firstLine="0"/>
      </w:pPr>
      <w:r w:rsidRPr="00C656C2">
        <w:rPr>
          <w:rFonts w:hint="eastAsia"/>
        </w:rPr>
        <w:t>如果更改了配置文件，必须在</w:t>
      </w:r>
      <w:r w:rsidRPr="00C656C2">
        <w:rPr>
          <w:rFonts w:hint="eastAsia"/>
        </w:rPr>
        <w:t>Nagios</w:t>
      </w:r>
      <w:r w:rsidRPr="00C656C2">
        <w:rPr>
          <w:rFonts w:hint="eastAsia"/>
        </w:rPr>
        <w:t>重启动前要重新验证和重建预缓存配置文件。如果没有重构建预缓存配置文件，</w:t>
      </w:r>
      <w:r w:rsidRPr="00C656C2">
        <w:rPr>
          <w:rFonts w:hint="eastAsia"/>
        </w:rPr>
        <w:t>Nagios</w:t>
      </w:r>
      <w:r w:rsidRPr="00C656C2">
        <w:rPr>
          <w:rFonts w:hint="eastAsia"/>
        </w:rPr>
        <w:t>将使用旧配置运行因为是由旧配置生成的预缓存文件，而不是用新的原始配置文件。</w:t>
      </w:r>
    </w:p>
    <w:p w:rsidR="00B652CA" w:rsidRDefault="00B652CA" w:rsidP="00B652CA">
      <w:r>
        <w:rPr>
          <w:rFonts w:hint="eastAsia"/>
        </w:rPr>
        <w:t>跳过回路检测</w:t>
      </w:r>
    </w:p>
    <w:p w:rsidR="00B652CA" w:rsidRDefault="00B652CA" w:rsidP="00B652CA">
      <w:r>
        <w:t xml:space="preserve"> /usr/local/nagios/bin/nagios -xd /usr/local/nagios/etc/nagios.cfg</w:t>
      </w:r>
    </w:p>
    <w:p w:rsidR="00B652CA" w:rsidRDefault="00B652CA" w:rsidP="00B652CA">
      <w:r>
        <w:t xml:space="preserve"> </w:t>
      </w:r>
    </w:p>
    <w:p w:rsidR="00B652CA" w:rsidRDefault="00B652CA" w:rsidP="00B652CA">
      <w:r>
        <w:rPr>
          <w:rFonts w:hint="eastAsia"/>
        </w:rPr>
        <w:t xml:space="preserve"> </w:t>
      </w:r>
      <w:r>
        <w:rPr>
          <w:rFonts w:hint="eastAsia"/>
        </w:rPr>
        <w:t>联合起来使用</w:t>
      </w:r>
    </w:p>
    <w:p w:rsidR="00B652CA" w:rsidRDefault="00B652CA" w:rsidP="00B652CA">
      <w:r>
        <w:rPr>
          <w:rFonts w:hint="eastAsia"/>
        </w:rPr>
        <w:t>按照下面步骤将会使用预缓存配置文件并且跳过回路检测以充分加速启动。</w:t>
      </w:r>
    </w:p>
    <w:p w:rsidR="00B652CA" w:rsidRDefault="00B652CA" w:rsidP="00B652CA"/>
    <w:p w:rsidR="00B652CA" w:rsidRDefault="00B652CA" w:rsidP="00B652CA">
      <w:r>
        <w:rPr>
          <w:rFonts w:hint="eastAsia"/>
        </w:rPr>
        <w:t>1</w:t>
      </w:r>
      <w:r>
        <w:rPr>
          <w:rFonts w:hint="eastAsia"/>
        </w:rPr>
        <w:t>、验证配置文件并生成预缓存配置文件，用如下命令：</w:t>
      </w:r>
    </w:p>
    <w:p w:rsidR="00B652CA" w:rsidRDefault="00B652CA" w:rsidP="00B652CA"/>
    <w:p w:rsidR="00B652CA" w:rsidRDefault="00B652CA" w:rsidP="00B652CA">
      <w:r>
        <w:t>/usr/local/nagios/bin/nagios -vp /usr/local/nagios/etc/nagios.cfg</w:t>
      </w:r>
    </w:p>
    <w:p w:rsidR="00B652CA" w:rsidRDefault="00B652CA" w:rsidP="00B652CA"/>
    <w:p w:rsidR="00B652CA" w:rsidRDefault="00B652CA" w:rsidP="00B652CA">
      <w:r>
        <w:rPr>
          <w:rFonts w:hint="eastAsia"/>
        </w:rPr>
        <w:t>2</w:t>
      </w:r>
      <w:r>
        <w:rPr>
          <w:rFonts w:hint="eastAsia"/>
        </w:rPr>
        <w:t>、如果</w:t>
      </w:r>
      <w:r>
        <w:rPr>
          <w:rFonts w:hint="eastAsia"/>
        </w:rPr>
        <w:t>Nagios</w:t>
      </w:r>
      <w:r>
        <w:rPr>
          <w:rFonts w:hint="eastAsia"/>
        </w:rPr>
        <w:t>正在运行，停掉它；</w:t>
      </w:r>
    </w:p>
    <w:p w:rsidR="00B652CA" w:rsidRDefault="00B652CA" w:rsidP="00B652CA"/>
    <w:p w:rsidR="00B652CA" w:rsidRDefault="00B652CA" w:rsidP="00B652CA">
      <w:r>
        <w:rPr>
          <w:rFonts w:hint="eastAsia"/>
        </w:rPr>
        <w:t>3</w:t>
      </w:r>
      <w:r>
        <w:rPr>
          <w:rFonts w:hint="eastAsia"/>
        </w:rPr>
        <w:t>、启动</w:t>
      </w:r>
      <w:r>
        <w:rPr>
          <w:rFonts w:hint="eastAsia"/>
        </w:rPr>
        <w:t>Nagios</w:t>
      </w:r>
      <w:r>
        <w:rPr>
          <w:rFonts w:hint="eastAsia"/>
        </w:rPr>
        <w:t>，让其使用预缓存配置文件而且跳过回路检测：</w:t>
      </w:r>
    </w:p>
    <w:p w:rsidR="00B652CA" w:rsidRDefault="00B652CA" w:rsidP="00B652CA"/>
    <w:p w:rsidR="00C656C2" w:rsidRDefault="00B652CA" w:rsidP="00B652CA">
      <w:pPr>
        <w:rPr>
          <w:rFonts w:hint="eastAsia"/>
        </w:rPr>
      </w:pPr>
      <w:r>
        <w:t>/usr/local/nagios/bin/nagios -uxd /usr/local/nagios/etc/nagios.cfg</w:t>
      </w:r>
    </w:p>
    <w:p w:rsidR="00721099" w:rsidRDefault="00721099" w:rsidP="00B652CA">
      <w:pPr>
        <w:rPr>
          <w:rFonts w:hint="eastAsia"/>
        </w:rPr>
      </w:pPr>
    </w:p>
    <w:p w:rsidR="00721099" w:rsidRDefault="00721099" w:rsidP="00B652CA">
      <w:pPr>
        <w:rPr>
          <w:rFonts w:hint="eastAsia"/>
        </w:rPr>
      </w:pPr>
    </w:p>
    <w:p w:rsidR="00721099" w:rsidRDefault="00721099" w:rsidP="00B652CA">
      <w:pPr>
        <w:rPr>
          <w:rFonts w:hint="eastAsia"/>
        </w:rPr>
      </w:pPr>
    </w:p>
    <w:p w:rsidR="00721099" w:rsidRDefault="00721099" w:rsidP="00721099">
      <w:pPr>
        <w:pStyle w:val="2"/>
        <w:rPr>
          <w:rFonts w:hint="eastAsia"/>
        </w:rPr>
      </w:pPr>
      <w:r w:rsidRPr="00721099">
        <w:rPr>
          <w:rFonts w:hint="eastAsia"/>
        </w:rPr>
        <w:lastRenderedPageBreak/>
        <w:t>设置主机和服务告警次数及频率</w:t>
      </w:r>
    </w:p>
    <w:p w:rsidR="00721099" w:rsidRDefault="00721099" w:rsidP="00721099">
      <w:pPr>
        <w:rPr>
          <w:rFonts w:hint="eastAsia"/>
        </w:rPr>
      </w:pPr>
      <w:r>
        <w:rPr>
          <w:rFonts w:hint="eastAsia"/>
        </w:rPr>
        <w:t>在实际工作中可能有的告警不影响业务，但如果没有处理，则会一直收到邮件等告警，造成告警泛滥，这时我们可以设置主机及服务告警频率。</w:t>
      </w:r>
    </w:p>
    <w:p w:rsidR="00721099" w:rsidRDefault="00721099" w:rsidP="00721099">
      <w:r>
        <w:t>vi /usr/local/nagios/etc/objects/escalations.cfg</w:t>
      </w:r>
    </w:p>
    <w:p w:rsidR="00721099" w:rsidRDefault="00721099" w:rsidP="00721099">
      <w:r>
        <w:t>define hostescalation{</w:t>
      </w:r>
    </w:p>
    <w:p w:rsidR="00721099" w:rsidRDefault="00721099" w:rsidP="00721099">
      <w:pPr>
        <w:rPr>
          <w:rFonts w:hint="eastAsia"/>
        </w:rPr>
      </w:pPr>
      <w:r>
        <w:rPr>
          <w:rFonts w:hint="eastAsia"/>
        </w:rPr>
        <w:t>host_name test ;</w:t>
      </w:r>
      <w:r>
        <w:rPr>
          <w:rFonts w:hint="eastAsia"/>
        </w:rPr>
        <w:t>被监控主机名称，多个用逗号隔开与</w:t>
      </w:r>
      <w:r>
        <w:rPr>
          <w:rFonts w:hint="eastAsia"/>
        </w:rPr>
        <w:t>Hosts.cfg</w:t>
      </w:r>
      <w:r>
        <w:rPr>
          <w:rFonts w:hint="eastAsia"/>
        </w:rPr>
        <w:t>中一致</w:t>
      </w:r>
    </w:p>
    <w:p w:rsidR="00721099" w:rsidRDefault="00721099" w:rsidP="00721099">
      <w:pPr>
        <w:rPr>
          <w:rFonts w:hint="eastAsia"/>
        </w:rPr>
      </w:pPr>
      <w:r>
        <w:rPr>
          <w:rFonts w:hint="eastAsia"/>
        </w:rPr>
        <w:t xml:space="preserve">first_notification 3 ; </w:t>
      </w:r>
      <w:r>
        <w:rPr>
          <w:rFonts w:hint="eastAsia"/>
        </w:rPr>
        <w:t>第</w:t>
      </w:r>
      <w:r>
        <w:rPr>
          <w:rFonts w:hint="eastAsia"/>
        </w:rPr>
        <w:t>3</w:t>
      </w:r>
      <w:r>
        <w:rPr>
          <w:rFonts w:hint="eastAsia"/>
        </w:rPr>
        <w:t>条信息起，改变频率间隔</w:t>
      </w:r>
    </w:p>
    <w:p w:rsidR="00721099" w:rsidRDefault="00721099" w:rsidP="00721099">
      <w:pPr>
        <w:rPr>
          <w:rFonts w:hint="eastAsia"/>
        </w:rPr>
      </w:pPr>
      <w:r>
        <w:rPr>
          <w:rFonts w:hint="eastAsia"/>
        </w:rPr>
        <w:t xml:space="preserve">last_notification 0 ; </w:t>
      </w:r>
      <w:r>
        <w:rPr>
          <w:rFonts w:hint="eastAsia"/>
        </w:rPr>
        <w:t>第</w:t>
      </w:r>
      <w:r>
        <w:rPr>
          <w:rFonts w:hint="eastAsia"/>
        </w:rPr>
        <w:t>n</w:t>
      </w:r>
      <w:r>
        <w:rPr>
          <w:rFonts w:hint="eastAsia"/>
        </w:rPr>
        <w:t>条信息起，恢复频率间隔</w:t>
      </w:r>
    </w:p>
    <w:p w:rsidR="00721099" w:rsidRDefault="00721099" w:rsidP="00721099">
      <w:pPr>
        <w:rPr>
          <w:rFonts w:hint="eastAsia"/>
        </w:rPr>
      </w:pPr>
      <w:r>
        <w:rPr>
          <w:rFonts w:hint="eastAsia"/>
        </w:rPr>
        <w:t xml:space="preserve">notification_interval 10 ; </w:t>
      </w:r>
      <w:r>
        <w:rPr>
          <w:rFonts w:hint="eastAsia"/>
        </w:rPr>
        <w:t>通知间隔</w:t>
      </w:r>
      <w:r>
        <w:rPr>
          <w:rFonts w:hint="eastAsia"/>
        </w:rPr>
        <w:t>(</w:t>
      </w:r>
      <w:r>
        <w:rPr>
          <w:rFonts w:hint="eastAsia"/>
        </w:rPr>
        <w:t>单位：分</w:t>
      </w:r>
      <w:r>
        <w:rPr>
          <w:rFonts w:hint="eastAsia"/>
        </w:rPr>
        <w:t>)</w:t>
      </w:r>
    </w:p>
    <w:p w:rsidR="00721099" w:rsidRDefault="00721099" w:rsidP="00721099">
      <w:r>
        <w:t>contact_groups admin</w:t>
      </w:r>
    </w:p>
    <w:p w:rsidR="00721099" w:rsidRDefault="00721099" w:rsidP="00721099">
      <w:r>
        <w:t>}</w:t>
      </w:r>
    </w:p>
    <w:p w:rsidR="00721099" w:rsidRDefault="00721099" w:rsidP="00721099"/>
    <w:p w:rsidR="00721099" w:rsidRDefault="00721099" w:rsidP="00721099">
      <w:r>
        <w:t>define serviceescalation{</w:t>
      </w:r>
    </w:p>
    <w:p w:rsidR="00721099" w:rsidRDefault="00721099" w:rsidP="00721099">
      <w:pPr>
        <w:rPr>
          <w:rFonts w:hint="eastAsia"/>
        </w:rPr>
      </w:pPr>
      <w:r>
        <w:rPr>
          <w:rFonts w:hint="eastAsia"/>
        </w:rPr>
        <w:t>host_name test ;</w:t>
      </w:r>
      <w:r>
        <w:rPr>
          <w:rFonts w:hint="eastAsia"/>
        </w:rPr>
        <w:t>被监控主机名称，多个用逗号隔开与</w:t>
      </w:r>
      <w:r>
        <w:rPr>
          <w:rFonts w:hint="eastAsia"/>
        </w:rPr>
        <w:t>Hosts.cfg</w:t>
      </w:r>
      <w:r>
        <w:rPr>
          <w:rFonts w:hint="eastAsia"/>
        </w:rPr>
        <w:t>中一致</w:t>
      </w:r>
      <w:r>
        <w:rPr>
          <w:rFonts w:hint="eastAsia"/>
        </w:rPr>
        <w:t xml:space="preserve"> </w:t>
      </w:r>
    </w:p>
    <w:p w:rsidR="00721099" w:rsidRDefault="00721099" w:rsidP="00721099">
      <w:pPr>
        <w:rPr>
          <w:rFonts w:hint="eastAsia"/>
        </w:rPr>
      </w:pPr>
      <w:r>
        <w:rPr>
          <w:rFonts w:hint="eastAsia"/>
        </w:rPr>
        <w:t xml:space="preserve">service_description PING </w:t>
      </w:r>
      <w:r>
        <w:rPr>
          <w:rFonts w:hint="eastAsia"/>
        </w:rPr>
        <w:t>被监控服务名称，多个用逗号隔开</w:t>
      </w:r>
      <w:r>
        <w:rPr>
          <w:rFonts w:hint="eastAsia"/>
        </w:rPr>
        <w:t xml:space="preserve"> </w:t>
      </w:r>
      <w:r>
        <w:rPr>
          <w:rFonts w:hint="eastAsia"/>
        </w:rPr>
        <w:t>与</w:t>
      </w:r>
      <w:r>
        <w:rPr>
          <w:rFonts w:hint="eastAsia"/>
        </w:rPr>
        <w:t>services.cfg</w:t>
      </w:r>
      <w:r>
        <w:rPr>
          <w:rFonts w:hint="eastAsia"/>
        </w:rPr>
        <w:t>中一致</w:t>
      </w:r>
    </w:p>
    <w:p w:rsidR="00721099" w:rsidRDefault="00721099" w:rsidP="00721099">
      <w:r>
        <w:t>first_notification 3</w:t>
      </w:r>
    </w:p>
    <w:p w:rsidR="00721099" w:rsidRDefault="00721099" w:rsidP="00721099">
      <w:r>
        <w:t>last_notification 0</w:t>
      </w:r>
    </w:p>
    <w:p w:rsidR="00721099" w:rsidRDefault="00721099" w:rsidP="00721099">
      <w:r>
        <w:t>notification_interval 10</w:t>
      </w:r>
    </w:p>
    <w:p w:rsidR="00721099" w:rsidRDefault="00721099" w:rsidP="00721099">
      <w:r>
        <w:t>contact_groups admin</w:t>
      </w:r>
    </w:p>
    <w:p w:rsidR="00721099" w:rsidRDefault="00721099" w:rsidP="00721099">
      <w:r>
        <w:t>}</w:t>
      </w:r>
    </w:p>
    <w:p w:rsidR="00721099" w:rsidRDefault="00721099" w:rsidP="00721099"/>
    <w:p w:rsidR="00721099" w:rsidRDefault="00721099" w:rsidP="00721099">
      <w:r>
        <w:t>#vi /usr/local/nagios/etc/nagios.cfg</w:t>
      </w:r>
    </w:p>
    <w:p w:rsidR="00721099" w:rsidRDefault="00721099" w:rsidP="00721099">
      <w:pPr>
        <w:rPr>
          <w:rFonts w:hint="eastAsia"/>
        </w:rPr>
      </w:pPr>
      <w:r>
        <w:rPr>
          <w:rFonts w:hint="eastAsia"/>
        </w:rPr>
        <w:t>添加：</w:t>
      </w:r>
    </w:p>
    <w:p w:rsidR="00721099" w:rsidRDefault="00721099" w:rsidP="00721099">
      <w:pPr>
        <w:rPr>
          <w:rFonts w:hint="eastAsia"/>
        </w:rPr>
      </w:pPr>
      <w:r>
        <w:t>cfg_file=/usr/local/nagios/etc/objects/escalations.cfg</w:t>
      </w:r>
    </w:p>
    <w:p w:rsidR="00721099" w:rsidRDefault="00721099" w:rsidP="00721099">
      <w:pPr>
        <w:rPr>
          <w:rFonts w:hint="eastAsia"/>
        </w:rPr>
      </w:pPr>
    </w:p>
    <w:p w:rsidR="00721099" w:rsidRDefault="00721099" w:rsidP="00721099">
      <w:pPr>
        <w:rPr>
          <w:rFonts w:hint="eastAsia"/>
        </w:rPr>
      </w:pPr>
    </w:p>
    <w:p w:rsidR="00721099" w:rsidRDefault="00721099" w:rsidP="00721099">
      <w:pPr>
        <w:pStyle w:val="2"/>
        <w:rPr>
          <w:rFonts w:hint="eastAsia"/>
        </w:rPr>
      </w:pPr>
      <w:r w:rsidRPr="00721099">
        <w:rPr>
          <w:rFonts w:hint="eastAsia"/>
        </w:rPr>
        <w:lastRenderedPageBreak/>
        <w:t>设置主机和服务依赖</w:t>
      </w:r>
    </w:p>
    <w:p w:rsidR="00721099" w:rsidRDefault="00721099" w:rsidP="00721099">
      <w:pPr>
        <w:rPr>
          <w:rFonts w:hint="eastAsia"/>
        </w:rPr>
      </w:pPr>
      <w:r>
        <w:rPr>
          <w:rFonts w:hint="eastAsia"/>
        </w:rPr>
        <w:t>主机和服务依赖是</w:t>
      </w:r>
      <w:r>
        <w:rPr>
          <w:rFonts w:hint="eastAsia"/>
        </w:rPr>
        <w:t>nagios</w:t>
      </w:r>
      <w:r>
        <w:rPr>
          <w:rFonts w:hint="eastAsia"/>
        </w:rPr>
        <w:t>的高级行为。可以根据实际情况设置主机和服务依赖关系，从而进行告警收敛，减少告警次数，而且更有利于问题的排查，从而更快地解决问题，使系统服务恢复正常。参考数据</w:t>
      </w:r>
    </w:p>
    <w:p w:rsidR="00721099" w:rsidRDefault="00721099" w:rsidP="00721099">
      <w:r>
        <w:t>https://assets.nagios.com/downloads/nagioscore/docs/nagioscore/4/en/dependencies.html</w:t>
      </w:r>
    </w:p>
    <w:p w:rsidR="00721099" w:rsidRDefault="00721099" w:rsidP="00721099"/>
    <w:p w:rsidR="00721099" w:rsidRDefault="00721099" w:rsidP="00721099">
      <w:pPr>
        <w:rPr>
          <w:rFonts w:hint="eastAsia"/>
        </w:rPr>
      </w:pPr>
      <w:r>
        <w:rPr>
          <w:rFonts w:hint="eastAsia"/>
        </w:rPr>
        <w:t>服务依赖，如下样例：</w:t>
      </w:r>
    </w:p>
    <w:p w:rsidR="00721099" w:rsidRDefault="00721099" w:rsidP="00721099">
      <w:r>
        <w:t>define servicedependency {</w:t>
      </w:r>
    </w:p>
    <w:p w:rsidR="00721099" w:rsidRDefault="00721099" w:rsidP="00721099">
      <w:r>
        <w:t>host_name 016-nagios-client1</w:t>
      </w:r>
    </w:p>
    <w:p w:rsidR="00721099" w:rsidRDefault="00721099" w:rsidP="00721099">
      <w:r>
        <w:t>service_description http_80</w:t>
      </w:r>
    </w:p>
    <w:p w:rsidR="00721099" w:rsidRDefault="00721099" w:rsidP="00721099">
      <w:r>
        <w:t>dependent_host_name 016-nagios-client1</w:t>
      </w:r>
    </w:p>
    <w:p w:rsidR="00721099" w:rsidRDefault="00721099" w:rsidP="00721099">
      <w:r>
        <w:t>dependent_service_description web_url</w:t>
      </w:r>
    </w:p>
    <w:p w:rsidR="00721099" w:rsidRDefault="00721099" w:rsidP="00721099">
      <w:r>
        <w:t>execution_failure_criteria n</w:t>
      </w:r>
    </w:p>
    <w:p w:rsidR="00721099" w:rsidRDefault="00721099" w:rsidP="00721099">
      <w:r>
        <w:t>notification_failure_criteria w,u,c</w:t>
      </w:r>
    </w:p>
    <w:p w:rsidR="00721099" w:rsidRDefault="00721099" w:rsidP="00721099">
      <w:r>
        <w:t>}</w:t>
      </w:r>
    </w:p>
    <w:p w:rsidR="00721099" w:rsidRDefault="00721099" w:rsidP="00721099">
      <w:pPr>
        <w:rPr>
          <w:rFonts w:hint="eastAsia"/>
        </w:rPr>
      </w:pPr>
      <w:r>
        <w:rPr>
          <w:rFonts w:hint="eastAsia"/>
        </w:rPr>
        <w:t>常见状态：</w:t>
      </w:r>
      <w:r>
        <w:rPr>
          <w:rFonts w:hint="eastAsia"/>
        </w:rPr>
        <w:t>o: OK; w: WARNING; u: UP; c: CRITICAL; p: PENDDING; n:NONE</w:t>
      </w:r>
    </w:p>
    <w:p w:rsidR="00721099" w:rsidRDefault="00721099" w:rsidP="00721099">
      <w:pPr>
        <w:rPr>
          <w:rFonts w:hint="eastAsia"/>
        </w:rPr>
      </w:pPr>
      <w:r>
        <w:rPr>
          <w:rFonts w:hint="eastAsia"/>
        </w:rPr>
        <w:t>测试结果：同一台主机上的</w:t>
      </w:r>
      <w:r>
        <w:rPr>
          <w:rFonts w:hint="eastAsia"/>
        </w:rPr>
        <w:t>web_url</w:t>
      </w:r>
      <w:r>
        <w:rPr>
          <w:rFonts w:hint="eastAsia"/>
        </w:rPr>
        <w:t>服务依赖</w:t>
      </w:r>
      <w:r>
        <w:rPr>
          <w:rFonts w:hint="eastAsia"/>
        </w:rPr>
        <w:t>http_80</w:t>
      </w:r>
      <w:r>
        <w:rPr>
          <w:rFonts w:hint="eastAsia"/>
        </w:rPr>
        <w:t>（检测</w:t>
      </w:r>
      <w:r>
        <w:rPr>
          <w:rFonts w:hint="eastAsia"/>
        </w:rPr>
        <w:t>httpd</w:t>
      </w:r>
      <w:r>
        <w:rPr>
          <w:rFonts w:hint="eastAsia"/>
        </w:rPr>
        <w:t>服务的</w:t>
      </w:r>
      <w:r>
        <w:rPr>
          <w:rFonts w:hint="eastAsia"/>
        </w:rPr>
        <w:t>80</w:t>
      </w:r>
      <w:r>
        <w:rPr>
          <w:rFonts w:hint="eastAsia"/>
        </w:rPr>
        <w:t>端口）服务，当</w:t>
      </w:r>
      <w:r>
        <w:rPr>
          <w:rFonts w:hint="eastAsia"/>
        </w:rPr>
        <w:t>http_80</w:t>
      </w:r>
      <w:r>
        <w:rPr>
          <w:rFonts w:hint="eastAsia"/>
        </w:rPr>
        <w:t>服务状态为</w:t>
      </w:r>
      <w:r>
        <w:rPr>
          <w:rFonts w:hint="eastAsia"/>
        </w:rPr>
        <w:t>w</w:t>
      </w:r>
      <w:r>
        <w:rPr>
          <w:rFonts w:hint="eastAsia"/>
        </w:rPr>
        <w:t>、</w:t>
      </w:r>
      <w:r>
        <w:rPr>
          <w:rFonts w:hint="eastAsia"/>
        </w:rPr>
        <w:t>u</w:t>
      </w:r>
      <w:r>
        <w:rPr>
          <w:rFonts w:hint="eastAsia"/>
        </w:rPr>
        <w:t>、</w:t>
      </w:r>
      <w:r>
        <w:rPr>
          <w:rFonts w:hint="eastAsia"/>
        </w:rPr>
        <w:t>c</w:t>
      </w:r>
      <w:r>
        <w:rPr>
          <w:rFonts w:hint="eastAsia"/>
        </w:rPr>
        <w:t>任意一种时，</w:t>
      </w:r>
      <w:r>
        <w:rPr>
          <w:rFonts w:hint="eastAsia"/>
        </w:rPr>
        <w:t>http_80</w:t>
      </w:r>
      <w:r>
        <w:rPr>
          <w:rFonts w:hint="eastAsia"/>
        </w:rPr>
        <w:t>状态会发告警通知，由于</w:t>
      </w:r>
      <w:r>
        <w:rPr>
          <w:rFonts w:hint="eastAsia"/>
        </w:rPr>
        <w:t>execution_failure_criteria n</w:t>
      </w:r>
      <w:r>
        <w:rPr>
          <w:rFonts w:hint="eastAsia"/>
        </w:rPr>
        <w:t>（</w:t>
      </w:r>
      <w:r>
        <w:rPr>
          <w:rFonts w:hint="eastAsia"/>
        </w:rPr>
        <w:t>none</w:t>
      </w:r>
      <w:r>
        <w:rPr>
          <w:rFonts w:hint="eastAsia"/>
        </w:rPr>
        <w:t>）的设置，就不会再有</w:t>
      </w:r>
      <w:r>
        <w:rPr>
          <w:rFonts w:hint="eastAsia"/>
        </w:rPr>
        <w:t>web_url</w:t>
      </w:r>
      <w:r>
        <w:rPr>
          <w:rFonts w:hint="eastAsia"/>
        </w:rPr>
        <w:t>的告警信息。另外如果是同一台主机的话</w:t>
      </w:r>
      <w:r>
        <w:rPr>
          <w:rFonts w:hint="eastAsia"/>
        </w:rPr>
        <w:t>dependent_host_name 016-nagios-client1</w:t>
      </w:r>
      <w:r>
        <w:rPr>
          <w:rFonts w:hint="eastAsia"/>
        </w:rPr>
        <w:t>可以去掉。</w:t>
      </w:r>
    </w:p>
    <w:p w:rsidR="00721099" w:rsidRDefault="00721099" w:rsidP="00721099">
      <w:pPr>
        <w:rPr>
          <w:rFonts w:hint="eastAsia"/>
        </w:rPr>
      </w:pPr>
      <w:r>
        <w:rPr>
          <w:rFonts w:hint="eastAsia"/>
        </w:rPr>
        <w:t>如果是同一主机组中的主机有相同的服务，且也有服务依赖，可以用以下方法进行配置。</w:t>
      </w:r>
    </w:p>
    <w:p w:rsidR="00721099" w:rsidRDefault="00721099" w:rsidP="00721099">
      <w:r>
        <w:t>define servicedependency{</w:t>
      </w:r>
    </w:p>
    <w:p w:rsidR="00721099" w:rsidRDefault="00721099" w:rsidP="00721099">
      <w:r>
        <w:t>hostgroup_name linux-servers</w:t>
      </w:r>
    </w:p>
    <w:p w:rsidR="00721099" w:rsidRDefault="00721099" w:rsidP="00721099">
      <w:r>
        <w:t>dependent_service_description web_url</w:t>
      </w:r>
    </w:p>
    <w:p w:rsidR="00721099" w:rsidRDefault="00721099" w:rsidP="00721099">
      <w:r>
        <w:t>service_description http_80</w:t>
      </w:r>
    </w:p>
    <w:p w:rsidR="00721099" w:rsidRDefault="00721099" w:rsidP="00721099">
      <w:r>
        <w:t>execution_failure_criteria n</w:t>
      </w:r>
    </w:p>
    <w:p w:rsidR="00721099" w:rsidRDefault="00721099" w:rsidP="00721099">
      <w:r>
        <w:t>notification_failure_criteria w,u,c</w:t>
      </w:r>
    </w:p>
    <w:p w:rsidR="00721099" w:rsidRDefault="00721099" w:rsidP="00721099">
      <w:r>
        <w:lastRenderedPageBreak/>
        <w:t>}</w:t>
      </w:r>
    </w:p>
    <w:p w:rsidR="00721099" w:rsidRDefault="00721099" w:rsidP="00721099">
      <w:pPr>
        <w:rPr>
          <w:rFonts w:hint="eastAsia"/>
        </w:rPr>
      </w:pPr>
      <w:r>
        <w:rPr>
          <w:rFonts w:hint="eastAsia"/>
        </w:rPr>
        <w:t>说明：主机组</w:t>
      </w:r>
      <w:r>
        <w:rPr>
          <w:rFonts w:hint="eastAsia"/>
        </w:rPr>
        <w:t>linux-servers</w:t>
      </w:r>
      <w:r>
        <w:rPr>
          <w:rFonts w:hint="eastAsia"/>
        </w:rPr>
        <w:t>包含两台主机</w:t>
      </w:r>
      <w:r>
        <w:rPr>
          <w:rFonts w:hint="eastAsia"/>
        </w:rPr>
        <w:t>016-nagios-client1</w:t>
      </w:r>
      <w:r>
        <w:rPr>
          <w:rFonts w:hint="eastAsia"/>
        </w:rPr>
        <w:t>和</w:t>
      </w:r>
      <w:r>
        <w:rPr>
          <w:rFonts w:hint="eastAsia"/>
        </w:rPr>
        <w:t>014-nagios-client1</w:t>
      </w:r>
      <w:r>
        <w:rPr>
          <w:rFonts w:hint="eastAsia"/>
        </w:rPr>
        <w:t>，两台主机上都有</w:t>
      </w:r>
      <w:r>
        <w:rPr>
          <w:rFonts w:hint="eastAsia"/>
        </w:rPr>
        <w:t>http_80</w:t>
      </w:r>
      <w:r>
        <w:rPr>
          <w:rFonts w:hint="eastAsia"/>
        </w:rPr>
        <w:t>和</w:t>
      </w:r>
      <w:r>
        <w:rPr>
          <w:rFonts w:hint="eastAsia"/>
        </w:rPr>
        <w:t>web_url</w:t>
      </w:r>
      <w:r>
        <w:rPr>
          <w:rFonts w:hint="eastAsia"/>
        </w:rPr>
        <w:t>服务，设置服务依赖后，测试结果同上（只有</w:t>
      </w:r>
      <w:r>
        <w:rPr>
          <w:rFonts w:hint="eastAsia"/>
        </w:rPr>
        <w:t>http_80</w:t>
      </w:r>
      <w:r>
        <w:rPr>
          <w:rFonts w:hint="eastAsia"/>
        </w:rPr>
        <w:t>的告警通知）。</w:t>
      </w:r>
    </w:p>
    <w:p w:rsidR="00721099" w:rsidRDefault="00721099" w:rsidP="00721099">
      <w:pPr>
        <w:rPr>
          <w:rFonts w:hint="eastAsia"/>
        </w:rPr>
      </w:pPr>
      <w:r>
        <w:rPr>
          <w:rFonts w:hint="eastAsia"/>
        </w:rPr>
        <w:t>依赖关系继承：例如服务</w:t>
      </w:r>
      <w:r>
        <w:rPr>
          <w:rFonts w:hint="eastAsia"/>
        </w:rPr>
        <w:t>A</w:t>
      </w:r>
      <w:r>
        <w:rPr>
          <w:rFonts w:hint="eastAsia"/>
        </w:rPr>
        <w:t>和服务</w:t>
      </w:r>
      <w:r>
        <w:rPr>
          <w:rFonts w:hint="eastAsia"/>
        </w:rPr>
        <w:t>D</w:t>
      </w:r>
      <w:r>
        <w:rPr>
          <w:rFonts w:hint="eastAsia"/>
        </w:rPr>
        <w:t>有依赖关系，服务</w:t>
      </w:r>
      <w:r>
        <w:rPr>
          <w:rFonts w:hint="eastAsia"/>
        </w:rPr>
        <w:t>D</w:t>
      </w:r>
      <w:r>
        <w:rPr>
          <w:rFonts w:hint="eastAsia"/>
        </w:rPr>
        <w:t>和服务</w:t>
      </w:r>
      <w:r>
        <w:rPr>
          <w:rFonts w:hint="eastAsia"/>
        </w:rPr>
        <w:t>F</w:t>
      </w:r>
      <w:r>
        <w:rPr>
          <w:rFonts w:hint="eastAsia"/>
        </w:rPr>
        <w:t>也有依赖关系。可以通过以下设置将</w:t>
      </w:r>
      <w:r>
        <w:rPr>
          <w:rFonts w:hint="eastAsia"/>
        </w:rPr>
        <w:t>A</w:t>
      </w:r>
      <w:r>
        <w:rPr>
          <w:rFonts w:hint="eastAsia"/>
        </w:rPr>
        <w:t>和</w:t>
      </w:r>
      <w:r>
        <w:rPr>
          <w:rFonts w:hint="eastAsia"/>
        </w:rPr>
        <w:t>D</w:t>
      </w:r>
      <w:r>
        <w:rPr>
          <w:rFonts w:hint="eastAsia"/>
        </w:rPr>
        <w:t>的依赖关系继承。</w:t>
      </w:r>
    </w:p>
    <w:p w:rsidR="00721099" w:rsidRDefault="00721099" w:rsidP="00721099">
      <w:r>
        <w:t>define servicedependency{</w:t>
      </w:r>
    </w:p>
    <w:p w:rsidR="00721099" w:rsidRDefault="00721099" w:rsidP="00721099">
      <w:r>
        <w:t>host_name HostB</w:t>
      </w:r>
    </w:p>
    <w:p w:rsidR="00721099" w:rsidRDefault="00721099" w:rsidP="00721099">
      <w:r>
        <w:t>service_description ServiceD</w:t>
      </w:r>
    </w:p>
    <w:p w:rsidR="00721099" w:rsidRDefault="00721099" w:rsidP="00721099">
      <w:r>
        <w:t>dependent_host_name HostC</w:t>
      </w:r>
    </w:p>
    <w:p w:rsidR="00721099" w:rsidRDefault="00721099" w:rsidP="00721099">
      <w:r>
        <w:t>dependent_service_description ServiceF</w:t>
      </w:r>
    </w:p>
    <w:p w:rsidR="00721099" w:rsidRDefault="00721099" w:rsidP="00721099">
      <w:r>
        <w:t>execution_failure_criteria n</w:t>
      </w:r>
    </w:p>
    <w:p w:rsidR="00721099" w:rsidRDefault="00721099" w:rsidP="00721099">
      <w:r>
        <w:t>notification_failure_criteria w,u,c</w:t>
      </w:r>
    </w:p>
    <w:p w:rsidR="00721099" w:rsidRDefault="00721099" w:rsidP="00721099">
      <w:r>
        <w:t>inherits_parent 1</w:t>
      </w:r>
    </w:p>
    <w:p w:rsidR="00721099" w:rsidRDefault="00721099" w:rsidP="00721099">
      <w:r>
        <w:t>}</w:t>
      </w:r>
    </w:p>
    <w:p w:rsidR="00721099" w:rsidRDefault="00721099" w:rsidP="00721099"/>
    <w:p w:rsidR="00721099" w:rsidRDefault="00721099" w:rsidP="00721099">
      <w:pPr>
        <w:rPr>
          <w:rFonts w:hint="eastAsia"/>
        </w:rPr>
      </w:pPr>
      <w:r>
        <w:rPr>
          <w:rFonts w:hint="eastAsia"/>
        </w:rPr>
        <w:t>因为</w:t>
      </w:r>
      <w:r>
        <w:rPr>
          <w:rFonts w:hint="eastAsia"/>
        </w:rPr>
        <w:t>inherits_parent</w:t>
      </w:r>
      <w:r>
        <w:rPr>
          <w:rFonts w:hint="eastAsia"/>
        </w:rPr>
        <w:t>指令开启，所以</w:t>
      </w:r>
      <w:r>
        <w:rPr>
          <w:rFonts w:hint="eastAsia"/>
        </w:rPr>
        <w:t>A</w:t>
      </w:r>
      <w:r>
        <w:rPr>
          <w:rFonts w:hint="eastAsia"/>
        </w:rPr>
        <w:t>和</w:t>
      </w:r>
      <w:r>
        <w:rPr>
          <w:rFonts w:hint="eastAsia"/>
        </w:rPr>
        <w:t>D</w:t>
      </w:r>
      <w:r>
        <w:rPr>
          <w:rFonts w:hint="eastAsia"/>
        </w:rPr>
        <w:t>之间的依赖关系测试通过后，才会进行</w:t>
      </w:r>
      <w:r>
        <w:rPr>
          <w:rFonts w:hint="eastAsia"/>
        </w:rPr>
        <w:t>F</w:t>
      </w:r>
      <w:r>
        <w:rPr>
          <w:rFonts w:hint="eastAsia"/>
        </w:rPr>
        <w:t>和</w:t>
      </w:r>
      <w:r>
        <w:rPr>
          <w:rFonts w:hint="eastAsia"/>
        </w:rPr>
        <w:t>D</w:t>
      </w:r>
      <w:r>
        <w:rPr>
          <w:rFonts w:hint="eastAsia"/>
        </w:rPr>
        <w:t>之间的检查。</w:t>
      </w:r>
    </w:p>
    <w:p w:rsidR="00721099" w:rsidRDefault="00721099" w:rsidP="00721099">
      <w:pPr>
        <w:rPr>
          <w:rFonts w:hint="eastAsia"/>
        </w:rPr>
      </w:pPr>
      <w:r>
        <w:rPr>
          <w:rFonts w:hint="eastAsia"/>
        </w:rPr>
        <w:t>依赖关系可以被多层继承。</w:t>
      </w:r>
    </w:p>
    <w:p w:rsidR="00721099" w:rsidRDefault="00721099" w:rsidP="00721099"/>
    <w:p w:rsidR="00721099" w:rsidRDefault="00721099" w:rsidP="00721099">
      <w:pPr>
        <w:rPr>
          <w:rFonts w:hint="eastAsia"/>
        </w:rPr>
      </w:pPr>
      <w:r>
        <w:rPr>
          <w:rFonts w:hint="eastAsia"/>
        </w:rPr>
        <w:t>主機依赖，如下样例：</w:t>
      </w:r>
    </w:p>
    <w:p w:rsidR="00721099" w:rsidRDefault="00721099" w:rsidP="00721099">
      <w:r>
        <w:t>define hostdependency {</w:t>
      </w:r>
    </w:p>
    <w:p w:rsidR="00721099" w:rsidRDefault="00721099" w:rsidP="00721099">
      <w:r>
        <w:t>host_name Host A</w:t>
      </w:r>
    </w:p>
    <w:p w:rsidR="00721099" w:rsidRDefault="00721099" w:rsidP="00721099">
      <w:r>
        <w:t>dependent_host_name Host C</w:t>
      </w:r>
    </w:p>
    <w:p w:rsidR="00721099" w:rsidRDefault="00721099" w:rsidP="00721099">
      <w:r>
        <w:t>notification_failure_criteria d</w:t>
      </w:r>
    </w:p>
    <w:p w:rsidR="00721099" w:rsidRDefault="00721099" w:rsidP="00721099">
      <w:r>
        <w:t>}</w:t>
      </w:r>
    </w:p>
    <w:p w:rsidR="00721099" w:rsidRDefault="00721099" w:rsidP="00721099"/>
    <w:p w:rsidR="00721099" w:rsidRDefault="00721099" w:rsidP="00721099">
      <w:r>
        <w:t>define hostdependency {</w:t>
      </w:r>
    </w:p>
    <w:p w:rsidR="00721099" w:rsidRDefault="00721099" w:rsidP="00721099">
      <w:r>
        <w:lastRenderedPageBreak/>
        <w:t>host_name Host B</w:t>
      </w:r>
    </w:p>
    <w:p w:rsidR="00721099" w:rsidRDefault="00721099" w:rsidP="00721099">
      <w:r>
        <w:t>dependent_host_name Host C</w:t>
      </w:r>
    </w:p>
    <w:p w:rsidR="00721099" w:rsidRDefault="00721099" w:rsidP="00721099">
      <w:r>
        <w:t>notification_failure_criteria d,u</w:t>
      </w:r>
    </w:p>
    <w:p w:rsidR="00721099" w:rsidRDefault="00721099" w:rsidP="00721099">
      <w:r>
        <w:t>}</w:t>
      </w:r>
    </w:p>
    <w:p w:rsidR="00721099" w:rsidRPr="00721099" w:rsidRDefault="00721099" w:rsidP="00721099">
      <w:pPr>
        <w:rPr>
          <w:rFonts w:hint="eastAsia"/>
        </w:rPr>
      </w:pPr>
      <w:r>
        <w:rPr>
          <w:rFonts w:hint="eastAsia"/>
        </w:rPr>
        <w:t>主机常见状态：</w:t>
      </w:r>
      <w:r>
        <w:rPr>
          <w:rFonts w:hint="eastAsia"/>
        </w:rPr>
        <w:t>o</w:t>
      </w:r>
      <w:r>
        <w:rPr>
          <w:rFonts w:hint="eastAsia"/>
        </w:rPr>
        <w:t>是</w:t>
      </w:r>
      <w:r>
        <w:rPr>
          <w:rFonts w:hint="eastAsia"/>
        </w:rPr>
        <w:t>UP</w:t>
      </w:r>
      <w:r>
        <w:rPr>
          <w:rFonts w:hint="eastAsia"/>
        </w:rPr>
        <w:t>状态，</w:t>
      </w:r>
      <w:r>
        <w:rPr>
          <w:rFonts w:hint="eastAsia"/>
        </w:rPr>
        <w:t>d</w:t>
      </w:r>
      <w:r>
        <w:rPr>
          <w:rFonts w:hint="eastAsia"/>
        </w:rPr>
        <w:t>是</w:t>
      </w:r>
      <w:r>
        <w:rPr>
          <w:rFonts w:hint="eastAsia"/>
        </w:rPr>
        <w:t>down</w:t>
      </w:r>
      <w:r>
        <w:rPr>
          <w:rFonts w:hint="eastAsia"/>
        </w:rPr>
        <w:t>状态，</w:t>
      </w:r>
      <w:r>
        <w:rPr>
          <w:rFonts w:hint="eastAsia"/>
        </w:rPr>
        <w:t>u</w:t>
      </w:r>
      <w:r>
        <w:rPr>
          <w:rFonts w:hint="eastAsia"/>
        </w:rPr>
        <w:t>是</w:t>
      </w:r>
      <w:r>
        <w:rPr>
          <w:rFonts w:hint="eastAsia"/>
        </w:rPr>
        <w:t>unreache p</w:t>
      </w:r>
      <w:r>
        <w:rPr>
          <w:rFonts w:hint="eastAsia"/>
        </w:rPr>
        <w:t>是</w:t>
      </w:r>
      <w:r>
        <w:rPr>
          <w:rFonts w:hint="eastAsia"/>
        </w:rPr>
        <w:t xml:space="preserve">pending </w:t>
      </w:r>
      <w:r>
        <w:rPr>
          <w:rFonts w:hint="eastAsia"/>
        </w:rPr>
        <w:t>未检测状态。主机依赖场景：如一台实体机通过虚拟化后有多台虚拟机，如果设置了虚拟机和实体机的依赖，当实体机宕机时，就不在发出虚拟机的告警通知，从而大大减少了告警次数。</w:t>
      </w:r>
      <w:bookmarkStart w:id="0" w:name="_GoBack"/>
      <w:bookmarkEnd w:id="0"/>
    </w:p>
    <w:p w:rsidR="00721099" w:rsidRDefault="00721099" w:rsidP="00721099">
      <w:pPr>
        <w:rPr>
          <w:rFonts w:hint="eastAsia"/>
        </w:rPr>
      </w:pPr>
    </w:p>
    <w:p w:rsidR="00721099" w:rsidRDefault="00721099" w:rsidP="00721099">
      <w:pPr>
        <w:rPr>
          <w:rFonts w:hint="eastAsia"/>
        </w:rPr>
      </w:pPr>
    </w:p>
    <w:p w:rsidR="00721099" w:rsidRPr="00721099" w:rsidRDefault="00721099" w:rsidP="00721099"/>
    <w:sectPr w:rsidR="00721099" w:rsidRPr="00721099" w:rsidSect="00F97420">
      <w:pgSz w:w="11906" w:h="16838"/>
      <w:pgMar w:top="1440" w:right="282" w:bottom="1440" w:left="1800" w:header="851" w:footer="992" w:gutter="0"/>
      <w:pgNumType w:start="0"/>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2C94" w:rsidRDefault="00642C94" w:rsidP="009C092B">
      <w:pPr>
        <w:spacing w:line="240" w:lineRule="auto"/>
      </w:pPr>
      <w:r>
        <w:separator/>
      </w:r>
    </w:p>
  </w:endnote>
  <w:endnote w:type="continuationSeparator" w:id="0">
    <w:p w:rsidR="00642C94" w:rsidRDefault="00642C94" w:rsidP="009C09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tka Small">
    <w:panose1 w:val="02000505000000020004"/>
    <w:charset w:val="00"/>
    <w:family w:val="auto"/>
    <w:pitch w:val="variable"/>
    <w:sig w:usb0="A00002EF" w:usb1="4000204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2C94" w:rsidRDefault="00642C94" w:rsidP="009C092B">
      <w:pPr>
        <w:spacing w:line="240" w:lineRule="auto"/>
      </w:pPr>
      <w:r>
        <w:separator/>
      </w:r>
    </w:p>
  </w:footnote>
  <w:footnote w:type="continuationSeparator" w:id="0">
    <w:p w:rsidR="00642C94" w:rsidRDefault="00642C94" w:rsidP="009C092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D6782"/>
    <w:multiLevelType w:val="hybridMultilevel"/>
    <w:tmpl w:val="7CA8989C"/>
    <w:lvl w:ilvl="0" w:tplc="D0C217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E050AE7"/>
    <w:multiLevelType w:val="hybridMultilevel"/>
    <w:tmpl w:val="0780219C"/>
    <w:lvl w:ilvl="0" w:tplc="0360F378">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
    <w:nsid w:val="13346C34"/>
    <w:multiLevelType w:val="hybridMultilevel"/>
    <w:tmpl w:val="313EA1B2"/>
    <w:lvl w:ilvl="0" w:tplc="2E8AEE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33A46D5"/>
    <w:multiLevelType w:val="hybridMultilevel"/>
    <w:tmpl w:val="50B0DDD2"/>
    <w:lvl w:ilvl="0" w:tplc="F5BE33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78B62E2"/>
    <w:multiLevelType w:val="hybridMultilevel"/>
    <w:tmpl w:val="E5F4471A"/>
    <w:lvl w:ilvl="0" w:tplc="6A6AED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EAB2F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1E44E2E"/>
    <w:multiLevelType w:val="hybridMultilevel"/>
    <w:tmpl w:val="774E8F6A"/>
    <w:lvl w:ilvl="0" w:tplc="6CD468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42D1247"/>
    <w:multiLevelType w:val="hybridMultilevel"/>
    <w:tmpl w:val="20A0F5B0"/>
    <w:lvl w:ilvl="0" w:tplc="6B2AAC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46277EA"/>
    <w:multiLevelType w:val="hybridMultilevel"/>
    <w:tmpl w:val="A9129082"/>
    <w:lvl w:ilvl="0" w:tplc="1092F21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
    <w:nsid w:val="2AEE23BF"/>
    <w:multiLevelType w:val="hybridMultilevel"/>
    <w:tmpl w:val="85E8909E"/>
    <w:lvl w:ilvl="0" w:tplc="D54EC1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0A314B9"/>
    <w:multiLevelType w:val="hybridMultilevel"/>
    <w:tmpl w:val="A856A014"/>
    <w:lvl w:ilvl="0" w:tplc="4582D7C8">
      <w:start w:val="1"/>
      <w:numFmt w:val="decimal"/>
      <w:lvlText w:val="%1."/>
      <w:lvlJc w:val="left"/>
      <w:pPr>
        <w:ind w:left="1035" w:hanging="61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376F665C"/>
    <w:multiLevelType w:val="hybridMultilevel"/>
    <w:tmpl w:val="14E05B9E"/>
    <w:lvl w:ilvl="0" w:tplc="B1FE05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388C1AEF"/>
    <w:multiLevelType w:val="hybridMultilevel"/>
    <w:tmpl w:val="92C88A4A"/>
    <w:lvl w:ilvl="0" w:tplc="03EE3A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ECD73D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46A26C26"/>
    <w:multiLevelType w:val="hybridMultilevel"/>
    <w:tmpl w:val="8A6AABD2"/>
    <w:lvl w:ilvl="0" w:tplc="A036CA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5F452D96"/>
    <w:multiLevelType w:val="multilevel"/>
    <w:tmpl w:val="458ED4C2"/>
    <w:lvl w:ilvl="0">
      <w:start w:val="1"/>
      <w:numFmt w:val="decimal"/>
      <w:pStyle w:val="1"/>
      <w:lvlText w:val="%1."/>
      <w:lvlJc w:val="left"/>
      <w:pPr>
        <w:ind w:left="0" w:firstLine="0"/>
      </w:pPr>
      <w:rPr>
        <w:rFonts w:hint="eastAsia"/>
      </w:rPr>
    </w:lvl>
    <w:lvl w:ilvl="1">
      <w:start w:val="1"/>
      <w:numFmt w:val="decimal"/>
      <w:pStyle w:val="2"/>
      <w:lvlText w:val="%1.%2"/>
      <w:lvlJc w:val="left"/>
      <w:pPr>
        <w:ind w:left="142" w:firstLine="0"/>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nsid w:val="62837B47"/>
    <w:multiLevelType w:val="hybridMultilevel"/>
    <w:tmpl w:val="B91C1132"/>
    <w:lvl w:ilvl="0" w:tplc="562C33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6677336A"/>
    <w:multiLevelType w:val="hybridMultilevel"/>
    <w:tmpl w:val="19A65670"/>
    <w:lvl w:ilvl="0" w:tplc="8F4A9D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7229702F"/>
    <w:multiLevelType w:val="hybridMultilevel"/>
    <w:tmpl w:val="DE18D8B8"/>
    <w:lvl w:ilvl="0" w:tplc="761209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776E1065"/>
    <w:multiLevelType w:val="hybridMultilevel"/>
    <w:tmpl w:val="5412A006"/>
    <w:lvl w:ilvl="0" w:tplc="7AE882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7B4C6A9B"/>
    <w:multiLevelType w:val="hybridMultilevel"/>
    <w:tmpl w:val="6E04E930"/>
    <w:lvl w:ilvl="0" w:tplc="A8A8CB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1"/>
  </w:num>
  <w:num w:numId="5">
    <w:abstractNumId w:val="0"/>
  </w:num>
  <w:num w:numId="6">
    <w:abstractNumId w:val="19"/>
  </w:num>
  <w:num w:numId="7">
    <w:abstractNumId w:val="3"/>
  </w:num>
  <w:num w:numId="8">
    <w:abstractNumId w:val="8"/>
  </w:num>
  <w:num w:numId="9">
    <w:abstractNumId w:val="14"/>
  </w:num>
  <w:num w:numId="10">
    <w:abstractNumId w:val="2"/>
  </w:num>
  <w:num w:numId="11">
    <w:abstractNumId w:val="18"/>
  </w:num>
  <w:num w:numId="12">
    <w:abstractNumId w:val="16"/>
  </w:num>
  <w:num w:numId="13">
    <w:abstractNumId w:val="1"/>
  </w:num>
  <w:num w:numId="14">
    <w:abstractNumId w:val="5"/>
  </w:num>
  <w:num w:numId="15">
    <w:abstractNumId w:val="9"/>
  </w:num>
  <w:num w:numId="16">
    <w:abstractNumId w:val="17"/>
  </w:num>
  <w:num w:numId="17">
    <w:abstractNumId w:val="20"/>
  </w:num>
  <w:num w:numId="18">
    <w:abstractNumId w:val="7"/>
  </w:num>
  <w:num w:numId="19">
    <w:abstractNumId w:val="4"/>
  </w:num>
  <w:num w:numId="20">
    <w:abstractNumId w:val="12"/>
  </w:num>
  <w:num w:numId="21">
    <w:abstractNumId w:val="10"/>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2E5D"/>
    <w:rsid w:val="0000109A"/>
    <w:rsid w:val="00004A37"/>
    <w:rsid w:val="00006A5D"/>
    <w:rsid w:val="00007307"/>
    <w:rsid w:val="00007A2D"/>
    <w:rsid w:val="00011200"/>
    <w:rsid w:val="00011EBC"/>
    <w:rsid w:val="00011F4F"/>
    <w:rsid w:val="00012394"/>
    <w:rsid w:val="00013003"/>
    <w:rsid w:val="00014332"/>
    <w:rsid w:val="00016AA6"/>
    <w:rsid w:val="00017456"/>
    <w:rsid w:val="0002535D"/>
    <w:rsid w:val="00026C11"/>
    <w:rsid w:val="000330C6"/>
    <w:rsid w:val="00035211"/>
    <w:rsid w:val="0004179B"/>
    <w:rsid w:val="00041A9E"/>
    <w:rsid w:val="000428AF"/>
    <w:rsid w:val="00043175"/>
    <w:rsid w:val="000434B4"/>
    <w:rsid w:val="000452F4"/>
    <w:rsid w:val="00047065"/>
    <w:rsid w:val="00047574"/>
    <w:rsid w:val="000502B5"/>
    <w:rsid w:val="000505AF"/>
    <w:rsid w:val="00050714"/>
    <w:rsid w:val="0005358A"/>
    <w:rsid w:val="0005610F"/>
    <w:rsid w:val="00056249"/>
    <w:rsid w:val="0005635E"/>
    <w:rsid w:val="000564AC"/>
    <w:rsid w:val="0005725D"/>
    <w:rsid w:val="00060CF7"/>
    <w:rsid w:val="000630D2"/>
    <w:rsid w:val="000647D3"/>
    <w:rsid w:val="00065531"/>
    <w:rsid w:val="00072ED6"/>
    <w:rsid w:val="00072F19"/>
    <w:rsid w:val="000740AD"/>
    <w:rsid w:val="00074C1A"/>
    <w:rsid w:val="00075B77"/>
    <w:rsid w:val="00082F20"/>
    <w:rsid w:val="00083094"/>
    <w:rsid w:val="0008336A"/>
    <w:rsid w:val="00084BBA"/>
    <w:rsid w:val="00084DF1"/>
    <w:rsid w:val="00085944"/>
    <w:rsid w:val="0008667F"/>
    <w:rsid w:val="000866E7"/>
    <w:rsid w:val="00090F56"/>
    <w:rsid w:val="00094D8D"/>
    <w:rsid w:val="000950DF"/>
    <w:rsid w:val="000966D3"/>
    <w:rsid w:val="00097A34"/>
    <w:rsid w:val="000A0DEA"/>
    <w:rsid w:val="000A22E8"/>
    <w:rsid w:val="000A2E87"/>
    <w:rsid w:val="000A30AC"/>
    <w:rsid w:val="000A329D"/>
    <w:rsid w:val="000A393D"/>
    <w:rsid w:val="000A4619"/>
    <w:rsid w:val="000A46CB"/>
    <w:rsid w:val="000A6D12"/>
    <w:rsid w:val="000B0998"/>
    <w:rsid w:val="000B1873"/>
    <w:rsid w:val="000B20BE"/>
    <w:rsid w:val="000B331A"/>
    <w:rsid w:val="000B6DF3"/>
    <w:rsid w:val="000C5696"/>
    <w:rsid w:val="000C72D0"/>
    <w:rsid w:val="000D0132"/>
    <w:rsid w:val="000D1DBA"/>
    <w:rsid w:val="000D2263"/>
    <w:rsid w:val="000E02C1"/>
    <w:rsid w:val="000E3D9C"/>
    <w:rsid w:val="000F1EE6"/>
    <w:rsid w:val="000F27E1"/>
    <w:rsid w:val="00101BF2"/>
    <w:rsid w:val="00103EE3"/>
    <w:rsid w:val="001060AF"/>
    <w:rsid w:val="00106533"/>
    <w:rsid w:val="0011001C"/>
    <w:rsid w:val="00110AC9"/>
    <w:rsid w:val="001119EE"/>
    <w:rsid w:val="00113FEE"/>
    <w:rsid w:val="001144BC"/>
    <w:rsid w:val="001149F3"/>
    <w:rsid w:val="0011540C"/>
    <w:rsid w:val="00115AC4"/>
    <w:rsid w:val="00117C00"/>
    <w:rsid w:val="00121883"/>
    <w:rsid w:val="00122D2E"/>
    <w:rsid w:val="00124C2E"/>
    <w:rsid w:val="00126A17"/>
    <w:rsid w:val="00127D06"/>
    <w:rsid w:val="001353F8"/>
    <w:rsid w:val="00136645"/>
    <w:rsid w:val="00136F19"/>
    <w:rsid w:val="00137505"/>
    <w:rsid w:val="00137F72"/>
    <w:rsid w:val="00140A61"/>
    <w:rsid w:val="001426C4"/>
    <w:rsid w:val="00142B25"/>
    <w:rsid w:val="00142CDA"/>
    <w:rsid w:val="00143829"/>
    <w:rsid w:val="001450FE"/>
    <w:rsid w:val="00145135"/>
    <w:rsid w:val="00145A84"/>
    <w:rsid w:val="00151880"/>
    <w:rsid w:val="001541B1"/>
    <w:rsid w:val="0015769E"/>
    <w:rsid w:val="00164673"/>
    <w:rsid w:val="001646AE"/>
    <w:rsid w:val="00165054"/>
    <w:rsid w:val="001654B6"/>
    <w:rsid w:val="001670D5"/>
    <w:rsid w:val="001708FF"/>
    <w:rsid w:val="00177FEB"/>
    <w:rsid w:val="001821B4"/>
    <w:rsid w:val="001822EB"/>
    <w:rsid w:val="00184986"/>
    <w:rsid w:val="00185B4D"/>
    <w:rsid w:val="001877C7"/>
    <w:rsid w:val="001911A2"/>
    <w:rsid w:val="0019130B"/>
    <w:rsid w:val="00191A44"/>
    <w:rsid w:val="00194223"/>
    <w:rsid w:val="001956EC"/>
    <w:rsid w:val="00195E20"/>
    <w:rsid w:val="00196BFF"/>
    <w:rsid w:val="001A0A69"/>
    <w:rsid w:val="001A1404"/>
    <w:rsid w:val="001A3106"/>
    <w:rsid w:val="001A3EF4"/>
    <w:rsid w:val="001A4024"/>
    <w:rsid w:val="001A64D8"/>
    <w:rsid w:val="001A7712"/>
    <w:rsid w:val="001B53A8"/>
    <w:rsid w:val="001B56FF"/>
    <w:rsid w:val="001B6A63"/>
    <w:rsid w:val="001B7416"/>
    <w:rsid w:val="001B7E9F"/>
    <w:rsid w:val="001C0559"/>
    <w:rsid w:val="001C1F4A"/>
    <w:rsid w:val="001C298E"/>
    <w:rsid w:val="001C3B68"/>
    <w:rsid w:val="001C3DE5"/>
    <w:rsid w:val="001D1047"/>
    <w:rsid w:val="001D2114"/>
    <w:rsid w:val="001D2298"/>
    <w:rsid w:val="001D3B97"/>
    <w:rsid w:val="001D6CDD"/>
    <w:rsid w:val="001D71FA"/>
    <w:rsid w:val="001E0032"/>
    <w:rsid w:val="001E02A4"/>
    <w:rsid w:val="001E0E15"/>
    <w:rsid w:val="001E4526"/>
    <w:rsid w:val="001E5D15"/>
    <w:rsid w:val="001E65A0"/>
    <w:rsid w:val="001E6DC5"/>
    <w:rsid w:val="001E75E7"/>
    <w:rsid w:val="001F0C0A"/>
    <w:rsid w:val="001F27FC"/>
    <w:rsid w:val="001F4597"/>
    <w:rsid w:val="001F5927"/>
    <w:rsid w:val="001F6374"/>
    <w:rsid w:val="001F6391"/>
    <w:rsid w:val="001F7F9F"/>
    <w:rsid w:val="002023AA"/>
    <w:rsid w:val="00203E81"/>
    <w:rsid w:val="00206AD8"/>
    <w:rsid w:val="00206F01"/>
    <w:rsid w:val="00211A7A"/>
    <w:rsid w:val="002125A7"/>
    <w:rsid w:val="002146FD"/>
    <w:rsid w:val="00215235"/>
    <w:rsid w:val="00220A29"/>
    <w:rsid w:val="00226690"/>
    <w:rsid w:val="00227E24"/>
    <w:rsid w:val="00232F94"/>
    <w:rsid w:val="00233103"/>
    <w:rsid w:val="0023384F"/>
    <w:rsid w:val="00234F1E"/>
    <w:rsid w:val="00237BE6"/>
    <w:rsid w:val="002423D8"/>
    <w:rsid w:val="00242543"/>
    <w:rsid w:val="002438B6"/>
    <w:rsid w:val="00252862"/>
    <w:rsid w:val="00252F99"/>
    <w:rsid w:val="0025343E"/>
    <w:rsid w:val="00254F2B"/>
    <w:rsid w:val="002553BE"/>
    <w:rsid w:val="00255EA8"/>
    <w:rsid w:val="00260946"/>
    <w:rsid w:val="00261283"/>
    <w:rsid w:val="002622E6"/>
    <w:rsid w:val="002708EF"/>
    <w:rsid w:val="00271CFE"/>
    <w:rsid w:val="00272F0B"/>
    <w:rsid w:val="00273BA5"/>
    <w:rsid w:val="00275B44"/>
    <w:rsid w:val="00276495"/>
    <w:rsid w:val="002773C6"/>
    <w:rsid w:val="00281BF5"/>
    <w:rsid w:val="0028382F"/>
    <w:rsid w:val="002845B7"/>
    <w:rsid w:val="00284939"/>
    <w:rsid w:val="00285779"/>
    <w:rsid w:val="00285F02"/>
    <w:rsid w:val="002863DF"/>
    <w:rsid w:val="00292568"/>
    <w:rsid w:val="00294B3F"/>
    <w:rsid w:val="00294B86"/>
    <w:rsid w:val="00295CB0"/>
    <w:rsid w:val="00296998"/>
    <w:rsid w:val="002A0F15"/>
    <w:rsid w:val="002A1DFC"/>
    <w:rsid w:val="002A413B"/>
    <w:rsid w:val="002A5AE6"/>
    <w:rsid w:val="002B4AE4"/>
    <w:rsid w:val="002B56A4"/>
    <w:rsid w:val="002B6A75"/>
    <w:rsid w:val="002C0A6B"/>
    <w:rsid w:val="002C356F"/>
    <w:rsid w:val="002C39E5"/>
    <w:rsid w:val="002C4F55"/>
    <w:rsid w:val="002C54AA"/>
    <w:rsid w:val="002C7429"/>
    <w:rsid w:val="002D0B68"/>
    <w:rsid w:val="002D1736"/>
    <w:rsid w:val="002D3C8C"/>
    <w:rsid w:val="002D47A5"/>
    <w:rsid w:val="002D4B6A"/>
    <w:rsid w:val="002D5644"/>
    <w:rsid w:val="002D76B9"/>
    <w:rsid w:val="002E14B4"/>
    <w:rsid w:val="002E2711"/>
    <w:rsid w:val="002E2919"/>
    <w:rsid w:val="002E353D"/>
    <w:rsid w:val="002E6782"/>
    <w:rsid w:val="002E699E"/>
    <w:rsid w:val="002E789A"/>
    <w:rsid w:val="002F3356"/>
    <w:rsid w:val="002F7195"/>
    <w:rsid w:val="003001FE"/>
    <w:rsid w:val="0030115B"/>
    <w:rsid w:val="00302B6F"/>
    <w:rsid w:val="0030414C"/>
    <w:rsid w:val="0030461A"/>
    <w:rsid w:val="00305C6A"/>
    <w:rsid w:val="00310837"/>
    <w:rsid w:val="003115F3"/>
    <w:rsid w:val="00316678"/>
    <w:rsid w:val="0031708D"/>
    <w:rsid w:val="00317B1E"/>
    <w:rsid w:val="00320E01"/>
    <w:rsid w:val="00323350"/>
    <w:rsid w:val="00323946"/>
    <w:rsid w:val="00324158"/>
    <w:rsid w:val="00324849"/>
    <w:rsid w:val="003248ED"/>
    <w:rsid w:val="003262B4"/>
    <w:rsid w:val="0032700C"/>
    <w:rsid w:val="003274B3"/>
    <w:rsid w:val="00331D2D"/>
    <w:rsid w:val="00331D4D"/>
    <w:rsid w:val="00332733"/>
    <w:rsid w:val="003345A9"/>
    <w:rsid w:val="00337C45"/>
    <w:rsid w:val="00340C78"/>
    <w:rsid w:val="003412A6"/>
    <w:rsid w:val="00346D98"/>
    <w:rsid w:val="003474D0"/>
    <w:rsid w:val="00347519"/>
    <w:rsid w:val="003479A8"/>
    <w:rsid w:val="003516A8"/>
    <w:rsid w:val="0035231F"/>
    <w:rsid w:val="00355C6B"/>
    <w:rsid w:val="00356DDB"/>
    <w:rsid w:val="00357C53"/>
    <w:rsid w:val="00360C2E"/>
    <w:rsid w:val="00363C77"/>
    <w:rsid w:val="0037185E"/>
    <w:rsid w:val="00371F14"/>
    <w:rsid w:val="00375212"/>
    <w:rsid w:val="00377F98"/>
    <w:rsid w:val="00381F30"/>
    <w:rsid w:val="00383571"/>
    <w:rsid w:val="0038428D"/>
    <w:rsid w:val="00386810"/>
    <w:rsid w:val="00387473"/>
    <w:rsid w:val="00390D2F"/>
    <w:rsid w:val="00390F05"/>
    <w:rsid w:val="003927CD"/>
    <w:rsid w:val="00392FDF"/>
    <w:rsid w:val="003949AA"/>
    <w:rsid w:val="00396FC0"/>
    <w:rsid w:val="003A3606"/>
    <w:rsid w:val="003B1211"/>
    <w:rsid w:val="003B1CE6"/>
    <w:rsid w:val="003B239B"/>
    <w:rsid w:val="003B390D"/>
    <w:rsid w:val="003B55D3"/>
    <w:rsid w:val="003B6255"/>
    <w:rsid w:val="003B7D83"/>
    <w:rsid w:val="003C0D8A"/>
    <w:rsid w:val="003C0EB6"/>
    <w:rsid w:val="003C2659"/>
    <w:rsid w:val="003C3B27"/>
    <w:rsid w:val="003C3CAD"/>
    <w:rsid w:val="003C433B"/>
    <w:rsid w:val="003C5798"/>
    <w:rsid w:val="003C5B9F"/>
    <w:rsid w:val="003D224F"/>
    <w:rsid w:val="003D67F6"/>
    <w:rsid w:val="003D7353"/>
    <w:rsid w:val="003E41A6"/>
    <w:rsid w:val="003E462D"/>
    <w:rsid w:val="003E4EF8"/>
    <w:rsid w:val="003E50A1"/>
    <w:rsid w:val="003E54D7"/>
    <w:rsid w:val="003E5B81"/>
    <w:rsid w:val="003F0568"/>
    <w:rsid w:val="003F0C73"/>
    <w:rsid w:val="003F612A"/>
    <w:rsid w:val="003F6728"/>
    <w:rsid w:val="003F6CCC"/>
    <w:rsid w:val="00401246"/>
    <w:rsid w:val="00405456"/>
    <w:rsid w:val="0041002D"/>
    <w:rsid w:val="00411255"/>
    <w:rsid w:val="00412E2C"/>
    <w:rsid w:val="004140E3"/>
    <w:rsid w:val="0041516B"/>
    <w:rsid w:val="0042136F"/>
    <w:rsid w:val="00422F35"/>
    <w:rsid w:val="00425BBA"/>
    <w:rsid w:val="00425F09"/>
    <w:rsid w:val="004277F4"/>
    <w:rsid w:val="00427AC2"/>
    <w:rsid w:val="00430E0A"/>
    <w:rsid w:val="00434008"/>
    <w:rsid w:val="00434630"/>
    <w:rsid w:val="00434D2D"/>
    <w:rsid w:val="00440808"/>
    <w:rsid w:val="00440857"/>
    <w:rsid w:val="004411AF"/>
    <w:rsid w:val="0044352B"/>
    <w:rsid w:val="00443AC7"/>
    <w:rsid w:val="004462CB"/>
    <w:rsid w:val="00447CEB"/>
    <w:rsid w:val="00451E16"/>
    <w:rsid w:val="0045320E"/>
    <w:rsid w:val="00453C45"/>
    <w:rsid w:val="00453EA0"/>
    <w:rsid w:val="004557C0"/>
    <w:rsid w:val="0045580D"/>
    <w:rsid w:val="004567F6"/>
    <w:rsid w:val="00456E0F"/>
    <w:rsid w:val="00456F92"/>
    <w:rsid w:val="004617F8"/>
    <w:rsid w:val="0046664F"/>
    <w:rsid w:val="00474B02"/>
    <w:rsid w:val="0047603E"/>
    <w:rsid w:val="004772F5"/>
    <w:rsid w:val="0047755E"/>
    <w:rsid w:val="004801FF"/>
    <w:rsid w:val="0048111C"/>
    <w:rsid w:val="00481741"/>
    <w:rsid w:val="00482052"/>
    <w:rsid w:val="0048520C"/>
    <w:rsid w:val="004865E6"/>
    <w:rsid w:val="004876A8"/>
    <w:rsid w:val="00493480"/>
    <w:rsid w:val="00495BF0"/>
    <w:rsid w:val="004964F6"/>
    <w:rsid w:val="004A252E"/>
    <w:rsid w:val="004A29E5"/>
    <w:rsid w:val="004A3867"/>
    <w:rsid w:val="004A453C"/>
    <w:rsid w:val="004A57B9"/>
    <w:rsid w:val="004A6076"/>
    <w:rsid w:val="004A7DF6"/>
    <w:rsid w:val="004B3C53"/>
    <w:rsid w:val="004B709C"/>
    <w:rsid w:val="004B70F2"/>
    <w:rsid w:val="004C0177"/>
    <w:rsid w:val="004C05A1"/>
    <w:rsid w:val="004C07BC"/>
    <w:rsid w:val="004C08D8"/>
    <w:rsid w:val="004C1B1E"/>
    <w:rsid w:val="004C3314"/>
    <w:rsid w:val="004C467F"/>
    <w:rsid w:val="004C596E"/>
    <w:rsid w:val="004C76B6"/>
    <w:rsid w:val="004C7C45"/>
    <w:rsid w:val="004D0AB5"/>
    <w:rsid w:val="004D1333"/>
    <w:rsid w:val="004D1D9B"/>
    <w:rsid w:val="004D4327"/>
    <w:rsid w:val="004E014F"/>
    <w:rsid w:val="004E175A"/>
    <w:rsid w:val="004E2035"/>
    <w:rsid w:val="004E5A00"/>
    <w:rsid w:val="004E5AC3"/>
    <w:rsid w:val="004E5E6E"/>
    <w:rsid w:val="004E6163"/>
    <w:rsid w:val="004E7646"/>
    <w:rsid w:val="004E7DE6"/>
    <w:rsid w:val="004F0D36"/>
    <w:rsid w:val="004F2741"/>
    <w:rsid w:val="004F731E"/>
    <w:rsid w:val="004F74D6"/>
    <w:rsid w:val="0050034A"/>
    <w:rsid w:val="0050087F"/>
    <w:rsid w:val="00501DEC"/>
    <w:rsid w:val="00504F73"/>
    <w:rsid w:val="005132A7"/>
    <w:rsid w:val="00514441"/>
    <w:rsid w:val="00516679"/>
    <w:rsid w:val="00520991"/>
    <w:rsid w:val="00520D57"/>
    <w:rsid w:val="00521B90"/>
    <w:rsid w:val="00521C0A"/>
    <w:rsid w:val="00523ED2"/>
    <w:rsid w:val="00532ED4"/>
    <w:rsid w:val="00535ABF"/>
    <w:rsid w:val="00540E30"/>
    <w:rsid w:val="00541720"/>
    <w:rsid w:val="00541B66"/>
    <w:rsid w:val="005439FB"/>
    <w:rsid w:val="00545A46"/>
    <w:rsid w:val="005508B3"/>
    <w:rsid w:val="00550AD6"/>
    <w:rsid w:val="00551698"/>
    <w:rsid w:val="00552A34"/>
    <w:rsid w:val="00552B82"/>
    <w:rsid w:val="005537A9"/>
    <w:rsid w:val="0055389C"/>
    <w:rsid w:val="00554072"/>
    <w:rsid w:val="0055527A"/>
    <w:rsid w:val="00556744"/>
    <w:rsid w:val="00556768"/>
    <w:rsid w:val="00557270"/>
    <w:rsid w:val="005612A6"/>
    <w:rsid w:val="00561D8B"/>
    <w:rsid w:val="00562328"/>
    <w:rsid w:val="00571E0E"/>
    <w:rsid w:val="00575759"/>
    <w:rsid w:val="0057654F"/>
    <w:rsid w:val="00580809"/>
    <w:rsid w:val="00585042"/>
    <w:rsid w:val="005865F1"/>
    <w:rsid w:val="00586669"/>
    <w:rsid w:val="00590788"/>
    <w:rsid w:val="00592810"/>
    <w:rsid w:val="00592BCF"/>
    <w:rsid w:val="00593F76"/>
    <w:rsid w:val="0059500F"/>
    <w:rsid w:val="00595B51"/>
    <w:rsid w:val="0059740C"/>
    <w:rsid w:val="005A0BAB"/>
    <w:rsid w:val="005A11A2"/>
    <w:rsid w:val="005A1CE5"/>
    <w:rsid w:val="005A4270"/>
    <w:rsid w:val="005A43FF"/>
    <w:rsid w:val="005A73D5"/>
    <w:rsid w:val="005B054F"/>
    <w:rsid w:val="005B11F0"/>
    <w:rsid w:val="005B2784"/>
    <w:rsid w:val="005B3867"/>
    <w:rsid w:val="005B3D4F"/>
    <w:rsid w:val="005B4857"/>
    <w:rsid w:val="005B4F27"/>
    <w:rsid w:val="005B52C7"/>
    <w:rsid w:val="005C0912"/>
    <w:rsid w:val="005C11D0"/>
    <w:rsid w:val="005C480C"/>
    <w:rsid w:val="005C5E6E"/>
    <w:rsid w:val="005C60D4"/>
    <w:rsid w:val="005C66A7"/>
    <w:rsid w:val="005C6DC3"/>
    <w:rsid w:val="005D13BE"/>
    <w:rsid w:val="005D2108"/>
    <w:rsid w:val="005D29CF"/>
    <w:rsid w:val="005D2E39"/>
    <w:rsid w:val="005D35E0"/>
    <w:rsid w:val="005D362D"/>
    <w:rsid w:val="005D4160"/>
    <w:rsid w:val="005E0CAE"/>
    <w:rsid w:val="005E1481"/>
    <w:rsid w:val="005F0394"/>
    <w:rsid w:val="005F11B3"/>
    <w:rsid w:val="005F2CAB"/>
    <w:rsid w:val="005F5B6E"/>
    <w:rsid w:val="005F5C03"/>
    <w:rsid w:val="005F7A2A"/>
    <w:rsid w:val="00600577"/>
    <w:rsid w:val="00602F19"/>
    <w:rsid w:val="0060426C"/>
    <w:rsid w:val="006070B8"/>
    <w:rsid w:val="006103D2"/>
    <w:rsid w:val="006112F8"/>
    <w:rsid w:val="006118AF"/>
    <w:rsid w:val="00612A6B"/>
    <w:rsid w:val="00614E99"/>
    <w:rsid w:val="00615415"/>
    <w:rsid w:val="00616ADD"/>
    <w:rsid w:val="00617030"/>
    <w:rsid w:val="00621DFE"/>
    <w:rsid w:val="0062377F"/>
    <w:rsid w:val="00625279"/>
    <w:rsid w:val="006276ED"/>
    <w:rsid w:val="00627EF3"/>
    <w:rsid w:val="00631260"/>
    <w:rsid w:val="0063564C"/>
    <w:rsid w:val="00635CE0"/>
    <w:rsid w:val="00635D42"/>
    <w:rsid w:val="006366FD"/>
    <w:rsid w:val="006401F9"/>
    <w:rsid w:val="00640577"/>
    <w:rsid w:val="00642C94"/>
    <w:rsid w:val="00645F38"/>
    <w:rsid w:val="006473A5"/>
    <w:rsid w:val="00651A2D"/>
    <w:rsid w:val="00652669"/>
    <w:rsid w:val="00652F54"/>
    <w:rsid w:val="00654746"/>
    <w:rsid w:val="00654E89"/>
    <w:rsid w:val="00655802"/>
    <w:rsid w:val="00657252"/>
    <w:rsid w:val="00661974"/>
    <w:rsid w:val="006628CF"/>
    <w:rsid w:val="00664BE3"/>
    <w:rsid w:val="00665C51"/>
    <w:rsid w:val="006675BC"/>
    <w:rsid w:val="006678FC"/>
    <w:rsid w:val="0067040A"/>
    <w:rsid w:val="0067054E"/>
    <w:rsid w:val="00671A92"/>
    <w:rsid w:val="0067316E"/>
    <w:rsid w:val="0067321F"/>
    <w:rsid w:val="00673FDD"/>
    <w:rsid w:val="00676A64"/>
    <w:rsid w:val="00676C9E"/>
    <w:rsid w:val="00677BB4"/>
    <w:rsid w:val="00680004"/>
    <w:rsid w:val="00683F72"/>
    <w:rsid w:val="00685146"/>
    <w:rsid w:val="00685DE0"/>
    <w:rsid w:val="0069084E"/>
    <w:rsid w:val="00690A91"/>
    <w:rsid w:val="006910A4"/>
    <w:rsid w:val="00692E5D"/>
    <w:rsid w:val="00693544"/>
    <w:rsid w:val="00693E4C"/>
    <w:rsid w:val="006940EA"/>
    <w:rsid w:val="00694103"/>
    <w:rsid w:val="006971D6"/>
    <w:rsid w:val="006A074D"/>
    <w:rsid w:val="006A219D"/>
    <w:rsid w:val="006A4C7E"/>
    <w:rsid w:val="006A5B65"/>
    <w:rsid w:val="006B0C12"/>
    <w:rsid w:val="006B0CA3"/>
    <w:rsid w:val="006B258D"/>
    <w:rsid w:val="006B26C1"/>
    <w:rsid w:val="006B6C34"/>
    <w:rsid w:val="006C1B71"/>
    <w:rsid w:val="006C394B"/>
    <w:rsid w:val="006C48B7"/>
    <w:rsid w:val="006C48CA"/>
    <w:rsid w:val="006C672A"/>
    <w:rsid w:val="006C76F0"/>
    <w:rsid w:val="006D032B"/>
    <w:rsid w:val="006D3057"/>
    <w:rsid w:val="006D6285"/>
    <w:rsid w:val="006D68EC"/>
    <w:rsid w:val="006E02CB"/>
    <w:rsid w:val="006E1F25"/>
    <w:rsid w:val="006E39ED"/>
    <w:rsid w:val="006E49D8"/>
    <w:rsid w:val="006E5E8D"/>
    <w:rsid w:val="006E6F79"/>
    <w:rsid w:val="006E7B74"/>
    <w:rsid w:val="006F003C"/>
    <w:rsid w:val="006F76B4"/>
    <w:rsid w:val="00701F57"/>
    <w:rsid w:val="007021C1"/>
    <w:rsid w:val="00703BA4"/>
    <w:rsid w:val="00703C6C"/>
    <w:rsid w:val="00705ECD"/>
    <w:rsid w:val="00706031"/>
    <w:rsid w:val="0070654D"/>
    <w:rsid w:val="0071095E"/>
    <w:rsid w:val="00711C97"/>
    <w:rsid w:val="00714C4F"/>
    <w:rsid w:val="007156C7"/>
    <w:rsid w:val="0071578D"/>
    <w:rsid w:val="00717915"/>
    <w:rsid w:val="0072027D"/>
    <w:rsid w:val="00721099"/>
    <w:rsid w:val="0072181C"/>
    <w:rsid w:val="00721A2C"/>
    <w:rsid w:val="007227B8"/>
    <w:rsid w:val="007264A9"/>
    <w:rsid w:val="007319CE"/>
    <w:rsid w:val="00731DCF"/>
    <w:rsid w:val="0073327B"/>
    <w:rsid w:val="007336F0"/>
    <w:rsid w:val="00734119"/>
    <w:rsid w:val="00734601"/>
    <w:rsid w:val="00736DFD"/>
    <w:rsid w:val="0073798B"/>
    <w:rsid w:val="00740C63"/>
    <w:rsid w:val="00741527"/>
    <w:rsid w:val="00741948"/>
    <w:rsid w:val="007431BD"/>
    <w:rsid w:val="00743AF6"/>
    <w:rsid w:val="0074426B"/>
    <w:rsid w:val="00746119"/>
    <w:rsid w:val="007465CD"/>
    <w:rsid w:val="00746C05"/>
    <w:rsid w:val="007542FA"/>
    <w:rsid w:val="00755146"/>
    <w:rsid w:val="00755387"/>
    <w:rsid w:val="007571A3"/>
    <w:rsid w:val="00760E6E"/>
    <w:rsid w:val="00761FBD"/>
    <w:rsid w:val="00763AA9"/>
    <w:rsid w:val="0076406D"/>
    <w:rsid w:val="00770FB9"/>
    <w:rsid w:val="007716AA"/>
    <w:rsid w:val="007729F2"/>
    <w:rsid w:val="00772B13"/>
    <w:rsid w:val="00774917"/>
    <w:rsid w:val="0077536D"/>
    <w:rsid w:val="00776F1E"/>
    <w:rsid w:val="0078218C"/>
    <w:rsid w:val="00782364"/>
    <w:rsid w:val="00782E84"/>
    <w:rsid w:val="007834A9"/>
    <w:rsid w:val="007858E1"/>
    <w:rsid w:val="00786C80"/>
    <w:rsid w:val="0079174E"/>
    <w:rsid w:val="0079196D"/>
    <w:rsid w:val="0079358C"/>
    <w:rsid w:val="007A16C5"/>
    <w:rsid w:val="007A2459"/>
    <w:rsid w:val="007A3720"/>
    <w:rsid w:val="007A402A"/>
    <w:rsid w:val="007A4455"/>
    <w:rsid w:val="007A4464"/>
    <w:rsid w:val="007B1948"/>
    <w:rsid w:val="007B2525"/>
    <w:rsid w:val="007B7726"/>
    <w:rsid w:val="007B7797"/>
    <w:rsid w:val="007C10F9"/>
    <w:rsid w:val="007C147A"/>
    <w:rsid w:val="007C2166"/>
    <w:rsid w:val="007C30FD"/>
    <w:rsid w:val="007C7B3D"/>
    <w:rsid w:val="007C7F1D"/>
    <w:rsid w:val="007D03D9"/>
    <w:rsid w:val="007D4665"/>
    <w:rsid w:val="007D5006"/>
    <w:rsid w:val="007D60A0"/>
    <w:rsid w:val="007D7262"/>
    <w:rsid w:val="007D73AE"/>
    <w:rsid w:val="007E12F8"/>
    <w:rsid w:val="007E2E5E"/>
    <w:rsid w:val="007E33A8"/>
    <w:rsid w:val="007E5A5F"/>
    <w:rsid w:val="007E5EBD"/>
    <w:rsid w:val="007E6803"/>
    <w:rsid w:val="007F0FA9"/>
    <w:rsid w:val="007F1BAD"/>
    <w:rsid w:val="007F344D"/>
    <w:rsid w:val="007F48A2"/>
    <w:rsid w:val="007F48E4"/>
    <w:rsid w:val="007F578C"/>
    <w:rsid w:val="007F6DB6"/>
    <w:rsid w:val="007F6E6A"/>
    <w:rsid w:val="008018BA"/>
    <w:rsid w:val="00801E3B"/>
    <w:rsid w:val="008031A1"/>
    <w:rsid w:val="00804396"/>
    <w:rsid w:val="00805F7E"/>
    <w:rsid w:val="008060F3"/>
    <w:rsid w:val="0081045C"/>
    <w:rsid w:val="00810943"/>
    <w:rsid w:val="00811A0D"/>
    <w:rsid w:val="008121B7"/>
    <w:rsid w:val="00814D8C"/>
    <w:rsid w:val="0081550E"/>
    <w:rsid w:val="00816E85"/>
    <w:rsid w:val="008207C0"/>
    <w:rsid w:val="00820B55"/>
    <w:rsid w:val="0082307D"/>
    <w:rsid w:val="00824E61"/>
    <w:rsid w:val="00827668"/>
    <w:rsid w:val="00832D49"/>
    <w:rsid w:val="00833B4F"/>
    <w:rsid w:val="008361A9"/>
    <w:rsid w:val="00836B2F"/>
    <w:rsid w:val="008407F6"/>
    <w:rsid w:val="00840EEE"/>
    <w:rsid w:val="0084203D"/>
    <w:rsid w:val="00844562"/>
    <w:rsid w:val="00844678"/>
    <w:rsid w:val="00844C17"/>
    <w:rsid w:val="008457BB"/>
    <w:rsid w:val="0084654B"/>
    <w:rsid w:val="00850D69"/>
    <w:rsid w:val="00852421"/>
    <w:rsid w:val="00855C78"/>
    <w:rsid w:val="00857BEB"/>
    <w:rsid w:val="00861385"/>
    <w:rsid w:val="008655C8"/>
    <w:rsid w:val="00865DE7"/>
    <w:rsid w:val="0086651E"/>
    <w:rsid w:val="00866D40"/>
    <w:rsid w:val="0087112E"/>
    <w:rsid w:val="00871F34"/>
    <w:rsid w:val="00872F22"/>
    <w:rsid w:val="00873CE8"/>
    <w:rsid w:val="008749D0"/>
    <w:rsid w:val="00875FFD"/>
    <w:rsid w:val="00876139"/>
    <w:rsid w:val="0088281D"/>
    <w:rsid w:val="00882F06"/>
    <w:rsid w:val="008844C9"/>
    <w:rsid w:val="0088525E"/>
    <w:rsid w:val="008854C2"/>
    <w:rsid w:val="008907A8"/>
    <w:rsid w:val="008928BB"/>
    <w:rsid w:val="00893EA0"/>
    <w:rsid w:val="008961F8"/>
    <w:rsid w:val="008963DA"/>
    <w:rsid w:val="008970E0"/>
    <w:rsid w:val="008A1435"/>
    <w:rsid w:val="008A1D5E"/>
    <w:rsid w:val="008A23F2"/>
    <w:rsid w:val="008A44B1"/>
    <w:rsid w:val="008A77B0"/>
    <w:rsid w:val="008B12C9"/>
    <w:rsid w:val="008B14B5"/>
    <w:rsid w:val="008B2BC4"/>
    <w:rsid w:val="008B35B0"/>
    <w:rsid w:val="008B5C12"/>
    <w:rsid w:val="008B7E47"/>
    <w:rsid w:val="008C193B"/>
    <w:rsid w:val="008C5A1B"/>
    <w:rsid w:val="008D0A07"/>
    <w:rsid w:val="008D1E06"/>
    <w:rsid w:val="008D52BF"/>
    <w:rsid w:val="008D5EEC"/>
    <w:rsid w:val="008E3DA9"/>
    <w:rsid w:val="008E44B0"/>
    <w:rsid w:val="008E5489"/>
    <w:rsid w:val="008E55B5"/>
    <w:rsid w:val="008E6006"/>
    <w:rsid w:val="008E6DD1"/>
    <w:rsid w:val="008F11AC"/>
    <w:rsid w:val="008F28CB"/>
    <w:rsid w:val="008F405A"/>
    <w:rsid w:val="008F4213"/>
    <w:rsid w:val="008F52DA"/>
    <w:rsid w:val="008F6C3C"/>
    <w:rsid w:val="00900539"/>
    <w:rsid w:val="00901537"/>
    <w:rsid w:val="00907534"/>
    <w:rsid w:val="00911339"/>
    <w:rsid w:val="00912BB8"/>
    <w:rsid w:val="009143D3"/>
    <w:rsid w:val="0091506B"/>
    <w:rsid w:val="009160EA"/>
    <w:rsid w:val="00917679"/>
    <w:rsid w:val="00920B8F"/>
    <w:rsid w:val="009213D2"/>
    <w:rsid w:val="00924B64"/>
    <w:rsid w:val="009310FD"/>
    <w:rsid w:val="0093143E"/>
    <w:rsid w:val="00934127"/>
    <w:rsid w:val="009341B3"/>
    <w:rsid w:val="009364A2"/>
    <w:rsid w:val="00936BB3"/>
    <w:rsid w:val="00937E7A"/>
    <w:rsid w:val="00940282"/>
    <w:rsid w:val="0094059B"/>
    <w:rsid w:val="009416B9"/>
    <w:rsid w:val="00941E8C"/>
    <w:rsid w:val="00943B74"/>
    <w:rsid w:val="00943EA6"/>
    <w:rsid w:val="00945093"/>
    <w:rsid w:val="00945BE5"/>
    <w:rsid w:val="009462CD"/>
    <w:rsid w:val="009472BD"/>
    <w:rsid w:val="0095315F"/>
    <w:rsid w:val="00953A87"/>
    <w:rsid w:val="00953C7A"/>
    <w:rsid w:val="009547D6"/>
    <w:rsid w:val="009567FA"/>
    <w:rsid w:val="00957CD5"/>
    <w:rsid w:val="00960977"/>
    <w:rsid w:val="00960DB2"/>
    <w:rsid w:val="00962829"/>
    <w:rsid w:val="00963183"/>
    <w:rsid w:val="00965AEE"/>
    <w:rsid w:val="00965CA6"/>
    <w:rsid w:val="00971E44"/>
    <w:rsid w:val="009730C0"/>
    <w:rsid w:val="00973D6B"/>
    <w:rsid w:val="009775D4"/>
    <w:rsid w:val="00985235"/>
    <w:rsid w:val="009862EC"/>
    <w:rsid w:val="0098654C"/>
    <w:rsid w:val="00987F2E"/>
    <w:rsid w:val="009900EE"/>
    <w:rsid w:val="00990105"/>
    <w:rsid w:val="00991077"/>
    <w:rsid w:val="00991732"/>
    <w:rsid w:val="00992A97"/>
    <w:rsid w:val="009931DD"/>
    <w:rsid w:val="009946BB"/>
    <w:rsid w:val="00997EDC"/>
    <w:rsid w:val="009A4FAF"/>
    <w:rsid w:val="009A5F57"/>
    <w:rsid w:val="009A70C5"/>
    <w:rsid w:val="009A7110"/>
    <w:rsid w:val="009A75DC"/>
    <w:rsid w:val="009B27EC"/>
    <w:rsid w:val="009B39DE"/>
    <w:rsid w:val="009B6E0B"/>
    <w:rsid w:val="009B75EB"/>
    <w:rsid w:val="009C092B"/>
    <w:rsid w:val="009C4A00"/>
    <w:rsid w:val="009D2550"/>
    <w:rsid w:val="009D3C37"/>
    <w:rsid w:val="009D3F64"/>
    <w:rsid w:val="009D4578"/>
    <w:rsid w:val="009D5455"/>
    <w:rsid w:val="009D5949"/>
    <w:rsid w:val="009D7471"/>
    <w:rsid w:val="009E2604"/>
    <w:rsid w:val="009E2AF9"/>
    <w:rsid w:val="009E4305"/>
    <w:rsid w:val="009E6C1B"/>
    <w:rsid w:val="009F1109"/>
    <w:rsid w:val="009F1962"/>
    <w:rsid w:val="009F2326"/>
    <w:rsid w:val="009F582F"/>
    <w:rsid w:val="009F66E1"/>
    <w:rsid w:val="009F714B"/>
    <w:rsid w:val="009F76EB"/>
    <w:rsid w:val="00A00499"/>
    <w:rsid w:val="00A01EFA"/>
    <w:rsid w:val="00A0596B"/>
    <w:rsid w:val="00A1138F"/>
    <w:rsid w:val="00A140EC"/>
    <w:rsid w:val="00A14708"/>
    <w:rsid w:val="00A1729E"/>
    <w:rsid w:val="00A17CE1"/>
    <w:rsid w:val="00A20155"/>
    <w:rsid w:val="00A2392E"/>
    <w:rsid w:val="00A23B5D"/>
    <w:rsid w:val="00A24EA0"/>
    <w:rsid w:val="00A278D7"/>
    <w:rsid w:val="00A302ED"/>
    <w:rsid w:val="00A30FCD"/>
    <w:rsid w:val="00A3201E"/>
    <w:rsid w:val="00A3252C"/>
    <w:rsid w:val="00A34AFB"/>
    <w:rsid w:val="00A35BE1"/>
    <w:rsid w:val="00A35CC8"/>
    <w:rsid w:val="00A3728A"/>
    <w:rsid w:val="00A43AE0"/>
    <w:rsid w:val="00A443FF"/>
    <w:rsid w:val="00A452A3"/>
    <w:rsid w:val="00A55FF7"/>
    <w:rsid w:val="00A56F01"/>
    <w:rsid w:val="00A5716E"/>
    <w:rsid w:val="00A61032"/>
    <w:rsid w:val="00A63280"/>
    <w:rsid w:val="00A70333"/>
    <w:rsid w:val="00A71773"/>
    <w:rsid w:val="00A71FD7"/>
    <w:rsid w:val="00A73688"/>
    <w:rsid w:val="00A74E91"/>
    <w:rsid w:val="00A757E8"/>
    <w:rsid w:val="00A77D47"/>
    <w:rsid w:val="00A80B28"/>
    <w:rsid w:val="00A821E6"/>
    <w:rsid w:val="00A844A1"/>
    <w:rsid w:val="00A9133C"/>
    <w:rsid w:val="00A92011"/>
    <w:rsid w:val="00A938BF"/>
    <w:rsid w:val="00A93CF6"/>
    <w:rsid w:val="00A949FE"/>
    <w:rsid w:val="00A961D0"/>
    <w:rsid w:val="00A97D66"/>
    <w:rsid w:val="00A97E82"/>
    <w:rsid w:val="00AA39AC"/>
    <w:rsid w:val="00AA3A86"/>
    <w:rsid w:val="00AA3BD2"/>
    <w:rsid w:val="00AA6239"/>
    <w:rsid w:val="00AA7586"/>
    <w:rsid w:val="00AB03C4"/>
    <w:rsid w:val="00AB2EEE"/>
    <w:rsid w:val="00AB3792"/>
    <w:rsid w:val="00AB3DB6"/>
    <w:rsid w:val="00AB3F54"/>
    <w:rsid w:val="00AB4EC2"/>
    <w:rsid w:val="00AB642B"/>
    <w:rsid w:val="00AB7796"/>
    <w:rsid w:val="00AC028B"/>
    <w:rsid w:val="00AC16B8"/>
    <w:rsid w:val="00AC23D3"/>
    <w:rsid w:val="00AC2B51"/>
    <w:rsid w:val="00AC4314"/>
    <w:rsid w:val="00AD0A87"/>
    <w:rsid w:val="00AD13EB"/>
    <w:rsid w:val="00AD2BA5"/>
    <w:rsid w:val="00AD4A90"/>
    <w:rsid w:val="00AD6140"/>
    <w:rsid w:val="00AD6BB6"/>
    <w:rsid w:val="00AE0404"/>
    <w:rsid w:val="00AE28F4"/>
    <w:rsid w:val="00AE361F"/>
    <w:rsid w:val="00AE4FED"/>
    <w:rsid w:val="00AE5268"/>
    <w:rsid w:val="00AE58EC"/>
    <w:rsid w:val="00AE6743"/>
    <w:rsid w:val="00AE762F"/>
    <w:rsid w:val="00AE781D"/>
    <w:rsid w:val="00AE7E5B"/>
    <w:rsid w:val="00AF118E"/>
    <w:rsid w:val="00AF254C"/>
    <w:rsid w:val="00AF425E"/>
    <w:rsid w:val="00AF4AE2"/>
    <w:rsid w:val="00AF689A"/>
    <w:rsid w:val="00B01393"/>
    <w:rsid w:val="00B01BE1"/>
    <w:rsid w:val="00B02398"/>
    <w:rsid w:val="00B03AC8"/>
    <w:rsid w:val="00B040BF"/>
    <w:rsid w:val="00B04EC2"/>
    <w:rsid w:val="00B0566D"/>
    <w:rsid w:val="00B065A0"/>
    <w:rsid w:val="00B06F11"/>
    <w:rsid w:val="00B103E9"/>
    <w:rsid w:val="00B11663"/>
    <w:rsid w:val="00B127D6"/>
    <w:rsid w:val="00B15563"/>
    <w:rsid w:val="00B16A5A"/>
    <w:rsid w:val="00B24298"/>
    <w:rsid w:val="00B255AC"/>
    <w:rsid w:val="00B32654"/>
    <w:rsid w:val="00B35896"/>
    <w:rsid w:val="00B36FE9"/>
    <w:rsid w:val="00B40E76"/>
    <w:rsid w:val="00B4319A"/>
    <w:rsid w:val="00B47D64"/>
    <w:rsid w:val="00B51C05"/>
    <w:rsid w:val="00B51E99"/>
    <w:rsid w:val="00B5269E"/>
    <w:rsid w:val="00B52944"/>
    <w:rsid w:val="00B53354"/>
    <w:rsid w:val="00B54C13"/>
    <w:rsid w:val="00B5503B"/>
    <w:rsid w:val="00B56022"/>
    <w:rsid w:val="00B610AA"/>
    <w:rsid w:val="00B6142C"/>
    <w:rsid w:val="00B63791"/>
    <w:rsid w:val="00B652CA"/>
    <w:rsid w:val="00B65D5C"/>
    <w:rsid w:val="00B6776E"/>
    <w:rsid w:val="00B67849"/>
    <w:rsid w:val="00B706C7"/>
    <w:rsid w:val="00B70A4F"/>
    <w:rsid w:val="00B71358"/>
    <w:rsid w:val="00B72A58"/>
    <w:rsid w:val="00B7340A"/>
    <w:rsid w:val="00B759CB"/>
    <w:rsid w:val="00B813D5"/>
    <w:rsid w:val="00B83527"/>
    <w:rsid w:val="00B83A31"/>
    <w:rsid w:val="00B83DDA"/>
    <w:rsid w:val="00B85E2A"/>
    <w:rsid w:val="00B86E0E"/>
    <w:rsid w:val="00B9051E"/>
    <w:rsid w:val="00B91313"/>
    <w:rsid w:val="00B97BBD"/>
    <w:rsid w:val="00BA167A"/>
    <w:rsid w:val="00BA2644"/>
    <w:rsid w:val="00BA2A4D"/>
    <w:rsid w:val="00BA4233"/>
    <w:rsid w:val="00BA4500"/>
    <w:rsid w:val="00BA4D44"/>
    <w:rsid w:val="00BA5036"/>
    <w:rsid w:val="00BA6E91"/>
    <w:rsid w:val="00BB14F4"/>
    <w:rsid w:val="00BB20DB"/>
    <w:rsid w:val="00BC0DDB"/>
    <w:rsid w:val="00BC145C"/>
    <w:rsid w:val="00BC2D96"/>
    <w:rsid w:val="00BC40F9"/>
    <w:rsid w:val="00BD114C"/>
    <w:rsid w:val="00BD1593"/>
    <w:rsid w:val="00BD21DC"/>
    <w:rsid w:val="00BE147A"/>
    <w:rsid w:val="00BE1507"/>
    <w:rsid w:val="00BE1B42"/>
    <w:rsid w:val="00BE3590"/>
    <w:rsid w:val="00BE368E"/>
    <w:rsid w:val="00BE3DB8"/>
    <w:rsid w:val="00BE4247"/>
    <w:rsid w:val="00BE54B2"/>
    <w:rsid w:val="00BE5F58"/>
    <w:rsid w:val="00BF1886"/>
    <w:rsid w:val="00BF408B"/>
    <w:rsid w:val="00BF516C"/>
    <w:rsid w:val="00BF5A21"/>
    <w:rsid w:val="00C01772"/>
    <w:rsid w:val="00C0518A"/>
    <w:rsid w:val="00C059F1"/>
    <w:rsid w:val="00C06BF6"/>
    <w:rsid w:val="00C1223D"/>
    <w:rsid w:val="00C13AE1"/>
    <w:rsid w:val="00C144C1"/>
    <w:rsid w:val="00C14BD2"/>
    <w:rsid w:val="00C151F4"/>
    <w:rsid w:val="00C17A97"/>
    <w:rsid w:val="00C208A5"/>
    <w:rsid w:val="00C20A1E"/>
    <w:rsid w:val="00C242AA"/>
    <w:rsid w:val="00C2533E"/>
    <w:rsid w:val="00C2611B"/>
    <w:rsid w:val="00C2751E"/>
    <w:rsid w:val="00C413D0"/>
    <w:rsid w:val="00C41D9B"/>
    <w:rsid w:val="00C444F1"/>
    <w:rsid w:val="00C45465"/>
    <w:rsid w:val="00C514D2"/>
    <w:rsid w:val="00C52993"/>
    <w:rsid w:val="00C55E38"/>
    <w:rsid w:val="00C56EBA"/>
    <w:rsid w:val="00C61866"/>
    <w:rsid w:val="00C62332"/>
    <w:rsid w:val="00C62934"/>
    <w:rsid w:val="00C638CA"/>
    <w:rsid w:val="00C649F4"/>
    <w:rsid w:val="00C656C2"/>
    <w:rsid w:val="00C65CAA"/>
    <w:rsid w:val="00C668E2"/>
    <w:rsid w:val="00C7405C"/>
    <w:rsid w:val="00C82760"/>
    <w:rsid w:val="00C87C93"/>
    <w:rsid w:val="00C87E73"/>
    <w:rsid w:val="00C90B12"/>
    <w:rsid w:val="00C9266F"/>
    <w:rsid w:val="00C94C8C"/>
    <w:rsid w:val="00C95588"/>
    <w:rsid w:val="00C95943"/>
    <w:rsid w:val="00CA045D"/>
    <w:rsid w:val="00CA36DE"/>
    <w:rsid w:val="00CA78FB"/>
    <w:rsid w:val="00CB1349"/>
    <w:rsid w:val="00CB4669"/>
    <w:rsid w:val="00CB6793"/>
    <w:rsid w:val="00CC0FA6"/>
    <w:rsid w:val="00CC135B"/>
    <w:rsid w:val="00CC33FB"/>
    <w:rsid w:val="00CC5EDC"/>
    <w:rsid w:val="00CC6E7F"/>
    <w:rsid w:val="00CC7DCF"/>
    <w:rsid w:val="00CD2092"/>
    <w:rsid w:val="00CD2C95"/>
    <w:rsid w:val="00CD2FF9"/>
    <w:rsid w:val="00CD4013"/>
    <w:rsid w:val="00CD6A2D"/>
    <w:rsid w:val="00CD6E82"/>
    <w:rsid w:val="00CD7612"/>
    <w:rsid w:val="00CD7AD9"/>
    <w:rsid w:val="00CE1DA2"/>
    <w:rsid w:val="00CE295C"/>
    <w:rsid w:val="00CE3C8B"/>
    <w:rsid w:val="00CE3CEA"/>
    <w:rsid w:val="00CE4C3B"/>
    <w:rsid w:val="00CE7799"/>
    <w:rsid w:val="00CF24DD"/>
    <w:rsid w:val="00CF5F65"/>
    <w:rsid w:val="00CF5FC5"/>
    <w:rsid w:val="00D0182B"/>
    <w:rsid w:val="00D0416B"/>
    <w:rsid w:val="00D06406"/>
    <w:rsid w:val="00D068E8"/>
    <w:rsid w:val="00D073DB"/>
    <w:rsid w:val="00D10F47"/>
    <w:rsid w:val="00D11BDE"/>
    <w:rsid w:val="00D11FF6"/>
    <w:rsid w:val="00D120F5"/>
    <w:rsid w:val="00D1522D"/>
    <w:rsid w:val="00D16AF8"/>
    <w:rsid w:val="00D20E32"/>
    <w:rsid w:val="00D2376A"/>
    <w:rsid w:val="00D23FD3"/>
    <w:rsid w:val="00D246F3"/>
    <w:rsid w:val="00D248E2"/>
    <w:rsid w:val="00D27066"/>
    <w:rsid w:val="00D30100"/>
    <w:rsid w:val="00D33B8E"/>
    <w:rsid w:val="00D33D7E"/>
    <w:rsid w:val="00D33DAE"/>
    <w:rsid w:val="00D34D91"/>
    <w:rsid w:val="00D36A0E"/>
    <w:rsid w:val="00D3712F"/>
    <w:rsid w:val="00D37946"/>
    <w:rsid w:val="00D41552"/>
    <w:rsid w:val="00D43189"/>
    <w:rsid w:val="00D446B6"/>
    <w:rsid w:val="00D450DB"/>
    <w:rsid w:val="00D52086"/>
    <w:rsid w:val="00D52131"/>
    <w:rsid w:val="00D54364"/>
    <w:rsid w:val="00D551FE"/>
    <w:rsid w:val="00D55F9F"/>
    <w:rsid w:val="00D575AB"/>
    <w:rsid w:val="00D62D3B"/>
    <w:rsid w:val="00D654CF"/>
    <w:rsid w:val="00D661E8"/>
    <w:rsid w:val="00D70444"/>
    <w:rsid w:val="00D70814"/>
    <w:rsid w:val="00D72328"/>
    <w:rsid w:val="00D72B5B"/>
    <w:rsid w:val="00D754EE"/>
    <w:rsid w:val="00D75E67"/>
    <w:rsid w:val="00D75ED2"/>
    <w:rsid w:val="00D76E98"/>
    <w:rsid w:val="00D7706B"/>
    <w:rsid w:val="00D82856"/>
    <w:rsid w:val="00D83491"/>
    <w:rsid w:val="00D843EA"/>
    <w:rsid w:val="00D9056E"/>
    <w:rsid w:val="00D93383"/>
    <w:rsid w:val="00D945F6"/>
    <w:rsid w:val="00D95463"/>
    <w:rsid w:val="00D95D10"/>
    <w:rsid w:val="00D9788E"/>
    <w:rsid w:val="00D97C04"/>
    <w:rsid w:val="00DA070F"/>
    <w:rsid w:val="00DA0C4B"/>
    <w:rsid w:val="00DA3661"/>
    <w:rsid w:val="00DA50BD"/>
    <w:rsid w:val="00DA5B12"/>
    <w:rsid w:val="00DA6ECD"/>
    <w:rsid w:val="00DB184F"/>
    <w:rsid w:val="00DB2501"/>
    <w:rsid w:val="00DB2780"/>
    <w:rsid w:val="00DB30A9"/>
    <w:rsid w:val="00DB31E7"/>
    <w:rsid w:val="00DB3B1E"/>
    <w:rsid w:val="00DB4850"/>
    <w:rsid w:val="00DB4865"/>
    <w:rsid w:val="00DC23F3"/>
    <w:rsid w:val="00DC36D3"/>
    <w:rsid w:val="00DC58F5"/>
    <w:rsid w:val="00DC6034"/>
    <w:rsid w:val="00DC7A70"/>
    <w:rsid w:val="00DD0D70"/>
    <w:rsid w:val="00DD37F4"/>
    <w:rsid w:val="00DD3B82"/>
    <w:rsid w:val="00DD43C7"/>
    <w:rsid w:val="00DD4F4F"/>
    <w:rsid w:val="00DD547A"/>
    <w:rsid w:val="00DD6C0A"/>
    <w:rsid w:val="00DD7FD0"/>
    <w:rsid w:val="00DE484E"/>
    <w:rsid w:val="00DF0737"/>
    <w:rsid w:val="00DF1F9F"/>
    <w:rsid w:val="00DF22F3"/>
    <w:rsid w:val="00DF2B46"/>
    <w:rsid w:val="00DF771B"/>
    <w:rsid w:val="00E00190"/>
    <w:rsid w:val="00E03F9E"/>
    <w:rsid w:val="00E071B4"/>
    <w:rsid w:val="00E076C9"/>
    <w:rsid w:val="00E1020C"/>
    <w:rsid w:val="00E12E44"/>
    <w:rsid w:val="00E214D8"/>
    <w:rsid w:val="00E2200D"/>
    <w:rsid w:val="00E228B0"/>
    <w:rsid w:val="00E248AD"/>
    <w:rsid w:val="00E25802"/>
    <w:rsid w:val="00E3003F"/>
    <w:rsid w:val="00E31238"/>
    <w:rsid w:val="00E32078"/>
    <w:rsid w:val="00E41E1D"/>
    <w:rsid w:val="00E42332"/>
    <w:rsid w:val="00E430FE"/>
    <w:rsid w:val="00E43195"/>
    <w:rsid w:val="00E44A24"/>
    <w:rsid w:val="00E475ED"/>
    <w:rsid w:val="00E5141E"/>
    <w:rsid w:val="00E52ADB"/>
    <w:rsid w:val="00E5492C"/>
    <w:rsid w:val="00E554C6"/>
    <w:rsid w:val="00E56581"/>
    <w:rsid w:val="00E6039A"/>
    <w:rsid w:val="00E60B9E"/>
    <w:rsid w:val="00E61710"/>
    <w:rsid w:val="00E6185E"/>
    <w:rsid w:val="00E63F4F"/>
    <w:rsid w:val="00E647FB"/>
    <w:rsid w:val="00E64AB0"/>
    <w:rsid w:val="00E66BE4"/>
    <w:rsid w:val="00E67B14"/>
    <w:rsid w:val="00E72F1E"/>
    <w:rsid w:val="00E73731"/>
    <w:rsid w:val="00E75393"/>
    <w:rsid w:val="00E76171"/>
    <w:rsid w:val="00E80E82"/>
    <w:rsid w:val="00E820D6"/>
    <w:rsid w:val="00E8707A"/>
    <w:rsid w:val="00E87A73"/>
    <w:rsid w:val="00E90C74"/>
    <w:rsid w:val="00E9101F"/>
    <w:rsid w:val="00E9461C"/>
    <w:rsid w:val="00E94C62"/>
    <w:rsid w:val="00E958D1"/>
    <w:rsid w:val="00E96003"/>
    <w:rsid w:val="00E979C4"/>
    <w:rsid w:val="00E97C8B"/>
    <w:rsid w:val="00EA046F"/>
    <w:rsid w:val="00EA0E16"/>
    <w:rsid w:val="00EA2662"/>
    <w:rsid w:val="00EA6397"/>
    <w:rsid w:val="00EA7FD6"/>
    <w:rsid w:val="00EB391D"/>
    <w:rsid w:val="00EB5F90"/>
    <w:rsid w:val="00EB6BCC"/>
    <w:rsid w:val="00EC0C01"/>
    <w:rsid w:val="00EC544C"/>
    <w:rsid w:val="00EC54C1"/>
    <w:rsid w:val="00EC5B52"/>
    <w:rsid w:val="00EC7364"/>
    <w:rsid w:val="00EC7D06"/>
    <w:rsid w:val="00ED0BA8"/>
    <w:rsid w:val="00ED7BEC"/>
    <w:rsid w:val="00ED7C22"/>
    <w:rsid w:val="00ED7F3B"/>
    <w:rsid w:val="00EE13CF"/>
    <w:rsid w:val="00EE1EE2"/>
    <w:rsid w:val="00EE29F8"/>
    <w:rsid w:val="00EE54B0"/>
    <w:rsid w:val="00EE6396"/>
    <w:rsid w:val="00EF071C"/>
    <w:rsid w:val="00EF368F"/>
    <w:rsid w:val="00EF703E"/>
    <w:rsid w:val="00EF7D6D"/>
    <w:rsid w:val="00F01CD1"/>
    <w:rsid w:val="00F01E6D"/>
    <w:rsid w:val="00F029ED"/>
    <w:rsid w:val="00F107F7"/>
    <w:rsid w:val="00F10F89"/>
    <w:rsid w:val="00F12799"/>
    <w:rsid w:val="00F1555A"/>
    <w:rsid w:val="00F158AF"/>
    <w:rsid w:val="00F17733"/>
    <w:rsid w:val="00F22A62"/>
    <w:rsid w:val="00F22B8E"/>
    <w:rsid w:val="00F263A2"/>
    <w:rsid w:val="00F274F7"/>
    <w:rsid w:val="00F32AF5"/>
    <w:rsid w:val="00F34565"/>
    <w:rsid w:val="00F353B9"/>
    <w:rsid w:val="00F36B76"/>
    <w:rsid w:val="00F37CBE"/>
    <w:rsid w:val="00F4028E"/>
    <w:rsid w:val="00F41127"/>
    <w:rsid w:val="00F44161"/>
    <w:rsid w:val="00F45067"/>
    <w:rsid w:val="00F47753"/>
    <w:rsid w:val="00F50616"/>
    <w:rsid w:val="00F5153F"/>
    <w:rsid w:val="00F52B64"/>
    <w:rsid w:val="00F539B3"/>
    <w:rsid w:val="00F54BBD"/>
    <w:rsid w:val="00F55073"/>
    <w:rsid w:val="00F55609"/>
    <w:rsid w:val="00F57D43"/>
    <w:rsid w:val="00F62404"/>
    <w:rsid w:val="00F639FF"/>
    <w:rsid w:val="00F66090"/>
    <w:rsid w:val="00F73530"/>
    <w:rsid w:val="00F73EF1"/>
    <w:rsid w:val="00F740BD"/>
    <w:rsid w:val="00F7583B"/>
    <w:rsid w:val="00F80CB8"/>
    <w:rsid w:val="00F81D02"/>
    <w:rsid w:val="00F82187"/>
    <w:rsid w:val="00F823CA"/>
    <w:rsid w:val="00F833C8"/>
    <w:rsid w:val="00F84B41"/>
    <w:rsid w:val="00F84E2F"/>
    <w:rsid w:val="00F85009"/>
    <w:rsid w:val="00F857C2"/>
    <w:rsid w:val="00F876E7"/>
    <w:rsid w:val="00F91576"/>
    <w:rsid w:val="00F934D3"/>
    <w:rsid w:val="00F95800"/>
    <w:rsid w:val="00F9581F"/>
    <w:rsid w:val="00F96525"/>
    <w:rsid w:val="00F97420"/>
    <w:rsid w:val="00FA19B8"/>
    <w:rsid w:val="00FA2C0B"/>
    <w:rsid w:val="00FA5031"/>
    <w:rsid w:val="00FB2A7F"/>
    <w:rsid w:val="00FB368E"/>
    <w:rsid w:val="00FB501E"/>
    <w:rsid w:val="00FB50EC"/>
    <w:rsid w:val="00FC1878"/>
    <w:rsid w:val="00FD0E77"/>
    <w:rsid w:val="00FD2CBD"/>
    <w:rsid w:val="00FD3364"/>
    <w:rsid w:val="00FD54AB"/>
    <w:rsid w:val="00FE1601"/>
    <w:rsid w:val="00FE1AC5"/>
    <w:rsid w:val="00FE7EE3"/>
    <w:rsid w:val="00FF19C2"/>
    <w:rsid w:val="00FF2AE8"/>
    <w:rsid w:val="00FF500E"/>
    <w:rsid w:val="00FF5A36"/>
    <w:rsid w:val="00FF69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Sitka Small" w:eastAsiaTheme="minorEastAsia" w:hAnsi="Sitka Small" w:cstheme="minorBidi"/>
        <w:kern w:val="2"/>
        <w:sz w:val="21"/>
        <w:szCs w:val="21"/>
        <w:lang w:val="en-US" w:eastAsia="zh-CN" w:bidi="ar-SA"/>
      </w:rPr>
    </w:rPrDefault>
    <w:pPrDefault>
      <w:pPr>
        <w:spacing w:line="360" w:lineRule="auto"/>
        <w:ind w:firstLine="4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0577"/>
    <w:rPr>
      <w:sz w:val="24"/>
    </w:rPr>
  </w:style>
  <w:style w:type="paragraph" w:styleId="1">
    <w:name w:val="heading 1"/>
    <w:basedOn w:val="a"/>
    <w:next w:val="a"/>
    <w:link w:val="1Char"/>
    <w:uiPriority w:val="9"/>
    <w:qFormat/>
    <w:rsid w:val="00640577"/>
    <w:pPr>
      <w:keepNext/>
      <w:keepLines/>
      <w:numPr>
        <w:numId w:val="3"/>
      </w:numPr>
      <w:spacing w:before="100" w:after="100"/>
      <w:outlineLvl w:val="0"/>
    </w:pPr>
    <w:rPr>
      <w:b/>
      <w:bCs/>
      <w:kern w:val="44"/>
      <w:sz w:val="36"/>
      <w:szCs w:val="44"/>
    </w:rPr>
  </w:style>
  <w:style w:type="paragraph" w:styleId="2">
    <w:name w:val="heading 2"/>
    <w:basedOn w:val="a"/>
    <w:next w:val="a"/>
    <w:link w:val="2Char"/>
    <w:uiPriority w:val="9"/>
    <w:unhideWhenUsed/>
    <w:qFormat/>
    <w:rsid w:val="00640577"/>
    <w:pPr>
      <w:keepNext/>
      <w:keepLines/>
      <w:numPr>
        <w:ilvl w:val="1"/>
        <w:numId w:val="3"/>
      </w:numPr>
      <w:spacing w:before="100" w:after="100"/>
      <w:ind w:left="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40577"/>
    <w:pPr>
      <w:keepNext/>
      <w:keepLines/>
      <w:numPr>
        <w:ilvl w:val="2"/>
        <w:numId w:val="3"/>
      </w:numPr>
      <w:spacing w:before="100" w:after="100"/>
      <w:outlineLvl w:val="2"/>
    </w:pPr>
    <w:rPr>
      <w:b/>
      <w:bCs/>
      <w:sz w:val="30"/>
      <w:szCs w:val="32"/>
    </w:rPr>
  </w:style>
  <w:style w:type="paragraph" w:styleId="4">
    <w:name w:val="heading 4"/>
    <w:basedOn w:val="a"/>
    <w:next w:val="a"/>
    <w:link w:val="4Char"/>
    <w:uiPriority w:val="9"/>
    <w:unhideWhenUsed/>
    <w:qFormat/>
    <w:rsid w:val="00640577"/>
    <w:pPr>
      <w:keepNext/>
      <w:keepLines/>
      <w:numPr>
        <w:ilvl w:val="3"/>
        <w:numId w:val="3"/>
      </w:numPr>
      <w:spacing w:before="100" w:after="1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40577"/>
    <w:rPr>
      <w:b/>
      <w:bCs/>
      <w:kern w:val="44"/>
      <w:sz w:val="36"/>
      <w:szCs w:val="44"/>
    </w:rPr>
  </w:style>
  <w:style w:type="paragraph" w:styleId="a3">
    <w:name w:val="List Paragraph"/>
    <w:basedOn w:val="a"/>
    <w:uiPriority w:val="34"/>
    <w:qFormat/>
    <w:rsid w:val="002E789A"/>
    <w:pPr>
      <w:ind w:firstLineChars="200" w:firstLine="200"/>
    </w:pPr>
  </w:style>
  <w:style w:type="character" w:customStyle="1" w:styleId="2Char">
    <w:name w:val="标题 2 Char"/>
    <w:basedOn w:val="a0"/>
    <w:link w:val="2"/>
    <w:uiPriority w:val="9"/>
    <w:rsid w:val="0064057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40577"/>
    <w:rPr>
      <w:b/>
      <w:bCs/>
      <w:sz w:val="30"/>
      <w:szCs w:val="32"/>
    </w:rPr>
  </w:style>
  <w:style w:type="character" w:customStyle="1" w:styleId="4Char">
    <w:name w:val="标题 4 Char"/>
    <w:basedOn w:val="a0"/>
    <w:link w:val="4"/>
    <w:uiPriority w:val="9"/>
    <w:rsid w:val="00640577"/>
    <w:rPr>
      <w:rFonts w:asciiTheme="majorHAnsi" w:eastAsiaTheme="majorEastAsia" w:hAnsiTheme="majorHAnsi" w:cstheme="majorBidi"/>
      <w:b/>
      <w:bCs/>
      <w:sz w:val="28"/>
      <w:szCs w:val="28"/>
    </w:rPr>
  </w:style>
  <w:style w:type="paragraph" w:styleId="a4">
    <w:name w:val="Title"/>
    <w:basedOn w:val="a"/>
    <w:next w:val="a"/>
    <w:link w:val="Char"/>
    <w:uiPriority w:val="10"/>
    <w:qFormat/>
    <w:rsid w:val="00692E5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692E5D"/>
    <w:rPr>
      <w:rFonts w:asciiTheme="majorHAnsi" w:eastAsia="宋体" w:hAnsiTheme="majorHAnsi" w:cstheme="majorBidi"/>
      <w:b/>
      <w:bCs/>
      <w:sz w:val="32"/>
      <w:szCs w:val="32"/>
    </w:rPr>
  </w:style>
  <w:style w:type="paragraph" w:styleId="a5">
    <w:name w:val="Balloon Text"/>
    <w:basedOn w:val="a"/>
    <w:link w:val="Char0"/>
    <w:uiPriority w:val="99"/>
    <w:semiHidden/>
    <w:unhideWhenUsed/>
    <w:rsid w:val="00705ECD"/>
    <w:pPr>
      <w:spacing w:line="240" w:lineRule="auto"/>
    </w:pPr>
    <w:rPr>
      <w:sz w:val="18"/>
      <w:szCs w:val="18"/>
    </w:rPr>
  </w:style>
  <w:style w:type="character" w:customStyle="1" w:styleId="Char0">
    <w:name w:val="批注框文本 Char"/>
    <w:basedOn w:val="a0"/>
    <w:link w:val="a5"/>
    <w:uiPriority w:val="99"/>
    <w:semiHidden/>
    <w:rsid w:val="00705ECD"/>
    <w:rPr>
      <w:sz w:val="18"/>
      <w:szCs w:val="18"/>
    </w:rPr>
  </w:style>
  <w:style w:type="paragraph" w:styleId="a6">
    <w:name w:val="No Spacing"/>
    <w:link w:val="Char1"/>
    <w:uiPriority w:val="1"/>
    <w:qFormat/>
    <w:rsid w:val="00676A64"/>
    <w:pPr>
      <w:spacing w:line="240" w:lineRule="auto"/>
      <w:ind w:firstLine="0"/>
    </w:pPr>
    <w:rPr>
      <w:rFonts w:asciiTheme="minorHAnsi" w:hAnsiTheme="minorHAnsi"/>
      <w:kern w:val="0"/>
      <w:sz w:val="22"/>
      <w:szCs w:val="22"/>
    </w:rPr>
  </w:style>
  <w:style w:type="character" w:customStyle="1" w:styleId="Char1">
    <w:name w:val="无间隔 Char"/>
    <w:basedOn w:val="a0"/>
    <w:link w:val="a6"/>
    <w:uiPriority w:val="1"/>
    <w:rsid w:val="00676A64"/>
    <w:rPr>
      <w:rFonts w:asciiTheme="minorHAnsi" w:hAnsiTheme="minorHAnsi"/>
      <w:kern w:val="0"/>
      <w:sz w:val="22"/>
      <w:szCs w:val="22"/>
    </w:rPr>
  </w:style>
  <w:style w:type="character" w:styleId="a7">
    <w:name w:val="Hyperlink"/>
    <w:basedOn w:val="a0"/>
    <w:uiPriority w:val="99"/>
    <w:unhideWhenUsed/>
    <w:rsid w:val="00234F1E"/>
    <w:rPr>
      <w:color w:val="0000FF" w:themeColor="hyperlink"/>
      <w:u w:val="single"/>
    </w:rPr>
  </w:style>
  <w:style w:type="table" w:styleId="a8">
    <w:name w:val="Table Grid"/>
    <w:basedOn w:val="a1"/>
    <w:uiPriority w:val="59"/>
    <w:rsid w:val="0032484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sid w:val="00774917"/>
    <w:rPr>
      <w:b/>
      <w:bCs/>
    </w:rPr>
  </w:style>
  <w:style w:type="paragraph" w:styleId="HTML">
    <w:name w:val="HTML Preformatted"/>
    <w:basedOn w:val="a"/>
    <w:link w:val="HTMLChar"/>
    <w:uiPriority w:val="99"/>
    <w:semiHidden/>
    <w:unhideWhenUsed/>
    <w:rsid w:val="00A74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宋体" w:eastAsia="宋体" w:hAnsi="宋体" w:cs="宋体"/>
      <w:kern w:val="0"/>
      <w:szCs w:val="24"/>
    </w:rPr>
  </w:style>
  <w:style w:type="character" w:customStyle="1" w:styleId="HTMLChar">
    <w:name w:val="HTML 预设格式 Char"/>
    <w:basedOn w:val="a0"/>
    <w:link w:val="HTML"/>
    <w:uiPriority w:val="99"/>
    <w:semiHidden/>
    <w:rsid w:val="00A74E91"/>
    <w:rPr>
      <w:rFonts w:ascii="宋体" w:eastAsia="宋体" w:hAnsi="宋体" w:cs="宋体"/>
      <w:kern w:val="0"/>
      <w:sz w:val="24"/>
      <w:szCs w:val="24"/>
    </w:rPr>
  </w:style>
  <w:style w:type="paragraph" w:styleId="aa">
    <w:name w:val="header"/>
    <w:basedOn w:val="a"/>
    <w:link w:val="Char2"/>
    <w:uiPriority w:val="99"/>
    <w:unhideWhenUsed/>
    <w:rsid w:val="009C092B"/>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a"/>
    <w:uiPriority w:val="99"/>
    <w:rsid w:val="009C092B"/>
    <w:rPr>
      <w:sz w:val="18"/>
      <w:szCs w:val="18"/>
    </w:rPr>
  </w:style>
  <w:style w:type="paragraph" w:styleId="ab">
    <w:name w:val="footer"/>
    <w:basedOn w:val="a"/>
    <w:link w:val="Char3"/>
    <w:uiPriority w:val="99"/>
    <w:unhideWhenUsed/>
    <w:rsid w:val="009C092B"/>
    <w:pPr>
      <w:tabs>
        <w:tab w:val="center" w:pos="4153"/>
        <w:tab w:val="right" w:pos="8306"/>
      </w:tabs>
      <w:snapToGrid w:val="0"/>
      <w:spacing w:line="240" w:lineRule="auto"/>
    </w:pPr>
    <w:rPr>
      <w:sz w:val="18"/>
      <w:szCs w:val="18"/>
    </w:rPr>
  </w:style>
  <w:style w:type="character" w:customStyle="1" w:styleId="Char3">
    <w:name w:val="页脚 Char"/>
    <w:basedOn w:val="a0"/>
    <w:link w:val="ab"/>
    <w:uiPriority w:val="99"/>
    <w:rsid w:val="009C092B"/>
    <w:rPr>
      <w:sz w:val="18"/>
      <w:szCs w:val="18"/>
    </w:rPr>
  </w:style>
  <w:style w:type="character" w:customStyle="1" w:styleId="hljs-variable">
    <w:name w:val="hljs-variable"/>
    <w:basedOn w:val="a0"/>
    <w:rsid w:val="00A0049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Sitka Small" w:eastAsiaTheme="minorEastAsia" w:hAnsi="Sitka Small" w:cstheme="minorBidi"/>
        <w:kern w:val="2"/>
        <w:sz w:val="21"/>
        <w:szCs w:val="21"/>
        <w:lang w:val="en-US" w:eastAsia="zh-CN" w:bidi="ar-SA"/>
      </w:rPr>
    </w:rPrDefault>
    <w:pPrDefault>
      <w:pPr>
        <w:spacing w:line="360" w:lineRule="auto"/>
        <w:ind w:firstLine="4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0577"/>
    <w:rPr>
      <w:sz w:val="24"/>
    </w:rPr>
  </w:style>
  <w:style w:type="paragraph" w:styleId="1">
    <w:name w:val="heading 1"/>
    <w:basedOn w:val="a"/>
    <w:next w:val="a"/>
    <w:link w:val="1Char"/>
    <w:uiPriority w:val="9"/>
    <w:qFormat/>
    <w:rsid w:val="00640577"/>
    <w:pPr>
      <w:keepNext/>
      <w:keepLines/>
      <w:numPr>
        <w:numId w:val="3"/>
      </w:numPr>
      <w:spacing w:before="100" w:after="100"/>
      <w:outlineLvl w:val="0"/>
    </w:pPr>
    <w:rPr>
      <w:b/>
      <w:bCs/>
      <w:kern w:val="44"/>
      <w:sz w:val="36"/>
      <w:szCs w:val="44"/>
    </w:rPr>
  </w:style>
  <w:style w:type="paragraph" w:styleId="2">
    <w:name w:val="heading 2"/>
    <w:basedOn w:val="a"/>
    <w:next w:val="a"/>
    <w:link w:val="2Char"/>
    <w:uiPriority w:val="9"/>
    <w:unhideWhenUsed/>
    <w:qFormat/>
    <w:rsid w:val="00640577"/>
    <w:pPr>
      <w:keepNext/>
      <w:keepLines/>
      <w:numPr>
        <w:ilvl w:val="1"/>
        <w:numId w:val="3"/>
      </w:numPr>
      <w:spacing w:before="100" w:after="100"/>
      <w:ind w:left="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40577"/>
    <w:pPr>
      <w:keepNext/>
      <w:keepLines/>
      <w:numPr>
        <w:ilvl w:val="2"/>
        <w:numId w:val="3"/>
      </w:numPr>
      <w:spacing w:before="100" w:after="100"/>
      <w:outlineLvl w:val="2"/>
    </w:pPr>
    <w:rPr>
      <w:b/>
      <w:bCs/>
      <w:sz w:val="30"/>
      <w:szCs w:val="32"/>
    </w:rPr>
  </w:style>
  <w:style w:type="paragraph" w:styleId="4">
    <w:name w:val="heading 4"/>
    <w:basedOn w:val="a"/>
    <w:next w:val="a"/>
    <w:link w:val="4Char"/>
    <w:uiPriority w:val="9"/>
    <w:unhideWhenUsed/>
    <w:qFormat/>
    <w:rsid w:val="00640577"/>
    <w:pPr>
      <w:keepNext/>
      <w:keepLines/>
      <w:numPr>
        <w:ilvl w:val="3"/>
        <w:numId w:val="3"/>
      </w:numPr>
      <w:spacing w:before="100" w:after="10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40577"/>
    <w:rPr>
      <w:b/>
      <w:bCs/>
      <w:kern w:val="44"/>
      <w:sz w:val="36"/>
      <w:szCs w:val="44"/>
    </w:rPr>
  </w:style>
  <w:style w:type="paragraph" w:styleId="a3">
    <w:name w:val="List Paragraph"/>
    <w:basedOn w:val="a"/>
    <w:uiPriority w:val="34"/>
    <w:qFormat/>
    <w:rsid w:val="002E789A"/>
    <w:pPr>
      <w:ind w:firstLineChars="200" w:firstLine="200"/>
    </w:pPr>
  </w:style>
  <w:style w:type="character" w:customStyle="1" w:styleId="2Char">
    <w:name w:val="标题 2 Char"/>
    <w:basedOn w:val="a0"/>
    <w:link w:val="2"/>
    <w:uiPriority w:val="9"/>
    <w:rsid w:val="0064057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40577"/>
    <w:rPr>
      <w:b/>
      <w:bCs/>
      <w:sz w:val="30"/>
      <w:szCs w:val="32"/>
    </w:rPr>
  </w:style>
  <w:style w:type="character" w:customStyle="1" w:styleId="4Char">
    <w:name w:val="标题 4 Char"/>
    <w:basedOn w:val="a0"/>
    <w:link w:val="4"/>
    <w:uiPriority w:val="9"/>
    <w:rsid w:val="00640577"/>
    <w:rPr>
      <w:rFonts w:asciiTheme="majorHAnsi" w:eastAsiaTheme="majorEastAsia" w:hAnsiTheme="majorHAnsi" w:cstheme="majorBidi"/>
      <w:b/>
      <w:bCs/>
      <w:sz w:val="28"/>
      <w:szCs w:val="28"/>
    </w:rPr>
  </w:style>
  <w:style w:type="paragraph" w:styleId="a4">
    <w:name w:val="Title"/>
    <w:basedOn w:val="a"/>
    <w:next w:val="a"/>
    <w:link w:val="Char"/>
    <w:uiPriority w:val="10"/>
    <w:qFormat/>
    <w:rsid w:val="00692E5D"/>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692E5D"/>
    <w:rPr>
      <w:rFonts w:asciiTheme="majorHAnsi" w:eastAsia="宋体" w:hAnsiTheme="majorHAnsi" w:cstheme="majorBidi"/>
      <w:b/>
      <w:bCs/>
      <w:sz w:val="32"/>
      <w:szCs w:val="32"/>
    </w:rPr>
  </w:style>
  <w:style w:type="paragraph" w:styleId="a5">
    <w:name w:val="Balloon Text"/>
    <w:basedOn w:val="a"/>
    <w:link w:val="Char0"/>
    <w:uiPriority w:val="99"/>
    <w:semiHidden/>
    <w:unhideWhenUsed/>
    <w:rsid w:val="00705ECD"/>
    <w:pPr>
      <w:spacing w:line="240" w:lineRule="auto"/>
    </w:pPr>
    <w:rPr>
      <w:sz w:val="18"/>
      <w:szCs w:val="18"/>
    </w:rPr>
  </w:style>
  <w:style w:type="character" w:customStyle="1" w:styleId="Char0">
    <w:name w:val="批注框文本 Char"/>
    <w:basedOn w:val="a0"/>
    <w:link w:val="a5"/>
    <w:uiPriority w:val="99"/>
    <w:semiHidden/>
    <w:rsid w:val="00705ECD"/>
    <w:rPr>
      <w:sz w:val="18"/>
      <w:szCs w:val="18"/>
    </w:rPr>
  </w:style>
  <w:style w:type="paragraph" w:styleId="a6">
    <w:name w:val="No Spacing"/>
    <w:link w:val="Char1"/>
    <w:uiPriority w:val="1"/>
    <w:qFormat/>
    <w:rsid w:val="00676A64"/>
    <w:pPr>
      <w:spacing w:line="240" w:lineRule="auto"/>
      <w:ind w:firstLine="0"/>
    </w:pPr>
    <w:rPr>
      <w:rFonts w:asciiTheme="minorHAnsi" w:hAnsiTheme="minorHAnsi"/>
      <w:kern w:val="0"/>
      <w:sz w:val="22"/>
      <w:szCs w:val="22"/>
    </w:rPr>
  </w:style>
  <w:style w:type="character" w:customStyle="1" w:styleId="Char1">
    <w:name w:val="无间隔 Char"/>
    <w:basedOn w:val="a0"/>
    <w:link w:val="a6"/>
    <w:uiPriority w:val="1"/>
    <w:rsid w:val="00676A64"/>
    <w:rPr>
      <w:rFonts w:asciiTheme="minorHAnsi" w:hAnsiTheme="minorHAnsi"/>
      <w:kern w:val="0"/>
      <w:sz w:val="22"/>
      <w:szCs w:val="22"/>
    </w:rPr>
  </w:style>
  <w:style w:type="character" w:styleId="a7">
    <w:name w:val="Hyperlink"/>
    <w:basedOn w:val="a0"/>
    <w:uiPriority w:val="99"/>
    <w:unhideWhenUsed/>
    <w:rsid w:val="00234F1E"/>
    <w:rPr>
      <w:color w:val="0000FF" w:themeColor="hyperlink"/>
      <w:u w:val="single"/>
    </w:rPr>
  </w:style>
  <w:style w:type="table" w:styleId="a8">
    <w:name w:val="Table Grid"/>
    <w:basedOn w:val="a1"/>
    <w:uiPriority w:val="59"/>
    <w:rsid w:val="0032484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sid w:val="00774917"/>
    <w:rPr>
      <w:b/>
      <w:bCs/>
    </w:rPr>
  </w:style>
  <w:style w:type="paragraph" w:styleId="HTML">
    <w:name w:val="HTML Preformatted"/>
    <w:basedOn w:val="a"/>
    <w:link w:val="HTMLChar"/>
    <w:uiPriority w:val="99"/>
    <w:semiHidden/>
    <w:unhideWhenUsed/>
    <w:rsid w:val="00A74E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宋体" w:eastAsia="宋体" w:hAnsi="宋体" w:cs="宋体"/>
      <w:kern w:val="0"/>
      <w:szCs w:val="24"/>
    </w:rPr>
  </w:style>
  <w:style w:type="character" w:customStyle="1" w:styleId="HTMLChar">
    <w:name w:val="HTML 预设格式 Char"/>
    <w:basedOn w:val="a0"/>
    <w:link w:val="HTML"/>
    <w:uiPriority w:val="99"/>
    <w:semiHidden/>
    <w:rsid w:val="00A74E91"/>
    <w:rPr>
      <w:rFonts w:ascii="宋体" w:eastAsia="宋体" w:hAnsi="宋体" w:cs="宋体"/>
      <w:kern w:val="0"/>
      <w:sz w:val="24"/>
      <w:szCs w:val="24"/>
    </w:rPr>
  </w:style>
  <w:style w:type="paragraph" w:styleId="aa">
    <w:name w:val="header"/>
    <w:basedOn w:val="a"/>
    <w:link w:val="Char2"/>
    <w:uiPriority w:val="99"/>
    <w:unhideWhenUsed/>
    <w:rsid w:val="009C092B"/>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a"/>
    <w:uiPriority w:val="99"/>
    <w:rsid w:val="009C092B"/>
    <w:rPr>
      <w:sz w:val="18"/>
      <w:szCs w:val="18"/>
    </w:rPr>
  </w:style>
  <w:style w:type="paragraph" w:styleId="ab">
    <w:name w:val="footer"/>
    <w:basedOn w:val="a"/>
    <w:link w:val="Char3"/>
    <w:uiPriority w:val="99"/>
    <w:unhideWhenUsed/>
    <w:rsid w:val="009C092B"/>
    <w:pPr>
      <w:tabs>
        <w:tab w:val="center" w:pos="4153"/>
        <w:tab w:val="right" w:pos="8306"/>
      </w:tabs>
      <w:snapToGrid w:val="0"/>
      <w:spacing w:line="240" w:lineRule="auto"/>
    </w:pPr>
    <w:rPr>
      <w:sz w:val="18"/>
      <w:szCs w:val="18"/>
    </w:rPr>
  </w:style>
  <w:style w:type="character" w:customStyle="1" w:styleId="Char3">
    <w:name w:val="页脚 Char"/>
    <w:basedOn w:val="a0"/>
    <w:link w:val="ab"/>
    <w:uiPriority w:val="99"/>
    <w:rsid w:val="009C092B"/>
    <w:rPr>
      <w:sz w:val="18"/>
      <w:szCs w:val="18"/>
    </w:rPr>
  </w:style>
  <w:style w:type="character" w:customStyle="1" w:styleId="hljs-variable">
    <w:name w:val="hljs-variable"/>
    <w:basedOn w:val="a0"/>
    <w:rsid w:val="00A004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212152">
      <w:bodyDiv w:val="1"/>
      <w:marLeft w:val="0"/>
      <w:marRight w:val="0"/>
      <w:marTop w:val="0"/>
      <w:marBottom w:val="0"/>
      <w:divBdr>
        <w:top w:val="none" w:sz="0" w:space="0" w:color="auto"/>
        <w:left w:val="none" w:sz="0" w:space="0" w:color="auto"/>
        <w:bottom w:val="none" w:sz="0" w:space="0" w:color="auto"/>
        <w:right w:val="none" w:sz="0" w:space="0" w:color="auto"/>
      </w:divBdr>
    </w:div>
    <w:div w:id="304362180">
      <w:bodyDiv w:val="1"/>
      <w:marLeft w:val="0"/>
      <w:marRight w:val="0"/>
      <w:marTop w:val="0"/>
      <w:marBottom w:val="0"/>
      <w:divBdr>
        <w:top w:val="none" w:sz="0" w:space="0" w:color="auto"/>
        <w:left w:val="none" w:sz="0" w:space="0" w:color="auto"/>
        <w:bottom w:val="none" w:sz="0" w:space="0" w:color="auto"/>
        <w:right w:val="none" w:sz="0" w:space="0" w:color="auto"/>
      </w:divBdr>
      <w:divsChild>
        <w:div w:id="2062746504">
          <w:marLeft w:val="0"/>
          <w:marRight w:val="0"/>
          <w:marTop w:val="0"/>
          <w:marBottom w:val="0"/>
          <w:divBdr>
            <w:top w:val="none" w:sz="0" w:space="0" w:color="auto"/>
            <w:left w:val="none" w:sz="0" w:space="0" w:color="auto"/>
            <w:bottom w:val="none" w:sz="0" w:space="0" w:color="auto"/>
            <w:right w:val="none" w:sz="0" w:space="0" w:color="auto"/>
          </w:divBdr>
          <w:divsChild>
            <w:div w:id="844976997">
              <w:marLeft w:val="0"/>
              <w:marRight w:val="0"/>
              <w:marTop w:val="0"/>
              <w:marBottom w:val="0"/>
              <w:divBdr>
                <w:top w:val="none" w:sz="0" w:space="0" w:color="auto"/>
                <w:left w:val="none" w:sz="0" w:space="0" w:color="auto"/>
                <w:bottom w:val="none" w:sz="0" w:space="0" w:color="auto"/>
                <w:right w:val="none" w:sz="0" w:space="0" w:color="auto"/>
              </w:divBdr>
              <w:divsChild>
                <w:div w:id="1273899202">
                  <w:marLeft w:val="0"/>
                  <w:marRight w:val="0"/>
                  <w:marTop w:val="0"/>
                  <w:marBottom w:val="0"/>
                  <w:divBdr>
                    <w:top w:val="none" w:sz="0" w:space="0" w:color="auto"/>
                    <w:left w:val="none" w:sz="0" w:space="0" w:color="auto"/>
                    <w:bottom w:val="none" w:sz="0" w:space="0" w:color="auto"/>
                    <w:right w:val="none" w:sz="0" w:space="0" w:color="auto"/>
                  </w:divBdr>
                  <w:divsChild>
                    <w:div w:id="1558737022">
                      <w:marLeft w:val="0"/>
                      <w:marRight w:val="0"/>
                      <w:marTop w:val="0"/>
                      <w:marBottom w:val="360"/>
                      <w:divBdr>
                        <w:top w:val="none" w:sz="0" w:space="0" w:color="auto"/>
                        <w:left w:val="none" w:sz="0" w:space="0" w:color="auto"/>
                        <w:bottom w:val="none" w:sz="0" w:space="0" w:color="auto"/>
                        <w:right w:val="none" w:sz="0" w:space="0" w:color="auto"/>
                      </w:divBdr>
                    </w:div>
                  </w:divsChild>
                </w:div>
                <w:div w:id="65566756">
                  <w:marLeft w:val="0"/>
                  <w:marRight w:val="0"/>
                  <w:marTop w:val="0"/>
                  <w:marBottom w:val="0"/>
                  <w:divBdr>
                    <w:top w:val="none" w:sz="0" w:space="0" w:color="auto"/>
                    <w:left w:val="none" w:sz="0" w:space="0" w:color="auto"/>
                    <w:bottom w:val="none" w:sz="0" w:space="0" w:color="auto"/>
                    <w:right w:val="none" w:sz="0" w:space="0" w:color="auto"/>
                  </w:divBdr>
                  <w:divsChild>
                    <w:div w:id="1555920684">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 w:id="660622647">
      <w:bodyDiv w:val="1"/>
      <w:marLeft w:val="0"/>
      <w:marRight w:val="0"/>
      <w:marTop w:val="0"/>
      <w:marBottom w:val="0"/>
      <w:divBdr>
        <w:top w:val="none" w:sz="0" w:space="0" w:color="auto"/>
        <w:left w:val="none" w:sz="0" w:space="0" w:color="auto"/>
        <w:bottom w:val="none" w:sz="0" w:space="0" w:color="auto"/>
        <w:right w:val="none" w:sz="0" w:space="0" w:color="auto"/>
      </w:divBdr>
    </w:div>
    <w:div w:id="869294300">
      <w:bodyDiv w:val="1"/>
      <w:marLeft w:val="0"/>
      <w:marRight w:val="0"/>
      <w:marTop w:val="0"/>
      <w:marBottom w:val="0"/>
      <w:divBdr>
        <w:top w:val="none" w:sz="0" w:space="0" w:color="auto"/>
        <w:left w:val="none" w:sz="0" w:space="0" w:color="auto"/>
        <w:bottom w:val="none" w:sz="0" w:space="0" w:color="auto"/>
        <w:right w:val="none" w:sz="0" w:space="0" w:color="auto"/>
      </w:divBdr>
    </w:div>
    <w:div w:id="1595899575">
      <w:bodyDiv w:val="1"/>
      <w:marLeft w:val="0"/>
      <w:marRight w:val="0"/>
      <w:marTop w:val="0"/>
      <w:marBottom w:val="0"/>
      <w:divBdr>
        <w:top w:val="none" w:sz="0" w:space="0" w:color="auto"/>
        <w:left w:val="none" w:sz="0" w:space="0" w:color="auto"/>
        <w:bottom w:val="none" w:sz="0" w:space="0" w:color="auto"/>
        <w:right w:val="none" w:sz="0" w:space="0" w:color="auto"/>
      </w:divBdr>
    </w:div>
    <w:div w:id="168266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hyperlink" Target="http://www.pnp4nagios.org" TargetMode="External"/><Relationship Id="rId89" Type="http://schemas.openxmlformats.org/officeDocument/2006/relationships/image" Target="media/image66.png"/><Relationship Id="rId16" Type="http://schemas.openxmlformats.org/officeDocument/2006/relationships/image" Target="media/image4.png"/><Relationship Id="rId11" Type="http://schemas.openxmlformats.org/officeDocument/2006/relationships/hyperlink" Target="http://www.postfix.org"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8.pn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hyperlink" Target="http://gaojing.baidu.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50.png"/><Relationship Id="rId80" Type="http://schemas.openxmlformats.org/officeDocument/2006/relationships/image" Target="media/image59.png"/><Relationship Id="rId85" Type="http://schemas.openxmlformats.org/officeDocument/2006/relationships/hyperlink" Target="http://192.168.132.20/nagios/pnp/index.php"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nginx.org/en/docs/http/ngx_http_upstream_module.html" TargetMode="External"/><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linuxvirtualserver.org/software/kernel-2.6/ipvsadm-1.26.tar.gz" TargetMode="External"/><Relationship Id="rId57" Type="http://schemas.openxmlformats.org/officeDocument/2006/relationships/hyperlink" Target="http://static_pools" TargetMode="External"/><Relationship Id="rId10" Type="http://schemas.openxmlformats.org/officeDocument/2006/relationships/hyperlink" Target="http://baike.baidu.com/view/9485.ht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www.dovecot.org/"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hyperlink" Target="http://nginx.org/en/docs/http/ngx_http_core_module.html" TargetMode="External"/><Relationship Id="rId76" Type="http://schemas.openxmlformats.org/officeDocument/2006/relationships/image" Target="media/image55.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www.redis.io" TargetMode="External"/><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www.memcached.org/files/memcached-1.5.10.tar.gz" TargetMode="External"/><Relationship Id="rId87" Type="http://schemas.openxmlformats.org/officeDocument/2006/relationships/image" Target="media/image64.png"/><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erver_pools/" TargetMode="External"/><Relationship Id="rId77" Type="http://schemas.openxmlformats.org/officeDocument/2006/relationships/image" Target="media/image56.png"/><Relationship Id="rId8" Type="http://schemas.openxmlformats.org/officeDocument/2006/relationships/footnotes" Target="footnotes.xml"/><Relationship Id="rId51" Type="http://schemas.openxmlformats.org/officeDocument/2006/relationships/hyperlink" Target="http://www.keepalived.org/" TargetMode="External"/><Relationship Id="rId72" Type="http://schemas.openxmlformats.org/officeDocument/2006/relationships/hyperlink" Target="http://download.redis.io/releases/redis-4.0.11.tar.gz" TargetMode="External"/><Relationship Id="rId93"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2810;&#32423;&#26679;&#24335;&#32534;&#21495;&#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2018-06-10T00:00:00</PublishDate>
  <Abstract>LINUX相关服务命令整理汇总</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4DFBBD-F7EE-4E55-9C6E-83F8206C1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多级样式编号模板</Template>
  <TotalTime>29975</TotalTime>
  <Pages>261</Pages>
  <Words>23562</Words>
  <Characters>134306</Characters>
  <Application>Microsoft Office Word</Application>
  <DocSecurity>0</DocSecurity>
  <Lines>1119</Lines>
  <Paragraphs>315</Paragraphs>
  <ScaleCrop>false</ScaleCrop>
  <Company>IT</Company>
  <LinksUpToDate>false</LinksUpToDate>
  <CharactersWithSpaces>157553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linux大全</dc:title>
  <dc:subject>服务、命令</dc:subject>
  <dc:creator>涂维</dc:creator>
  <cp:lastModifiedBy>xbany</cp:lastModifiedBy>
  <cp:revision>787</cp:revision>
  <dcterms:created xsi:type="dcterms:W3CDTF">2018-06-10T05:20:00Z</dcterms:created>
  <dcterms:modified xsi:type="dcterms:W3CDTF">2019-04-19T10:42:00Z</dcterms:modified>
</cp:coreProperties>
</file>