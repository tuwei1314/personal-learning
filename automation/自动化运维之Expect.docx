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77" w:rsidRDefault="00006754" w:rsidP="00006754">
      <w:pPr>
        <w:pStyle w:val="a4"/>
      </w:pPr>
      <w:r>
        <w:rPr>
          <w:rFonts w:hint="eastAsia"/>
        </w:rPr>
        <w:t>Expect</w:t>
      </w:r>
      <w:r>
        <w:rPr>
          <w:rFonts w:hint="eastAsia"/>
        </w:rPr>
        <w:t>自动化交互程序应用实践</w:t>
      </w:r>
    </w:p>
    <w:p w:rsidR="003E2EB3" w:rsidRDefault="003E2EB3" w:rsidP="003E2EB3">
      <w:pPr>
        <w:pStyle w:val="1"/>
      </w:pPr>
      <w:r>
        <w:rPr>
          <w:rFonts w:hint="eastAsia"/>
        </w:rPr>
        <w:t>Expect</w:t>
      </w:r>
      <w:r>
        <w:rPr>
          <w:rFonts w:hint="eastAsia"/>
        </w:rPr>
        <w:t>简介</w:t>
      </w:r>
    </w:p>
    <w:p w:rsidR="00446FF0" w:rsidRPr="00446FF0" w:rsidRDefault="00446FF0" w:rsidP="00446FF0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Expect</w:t>
      </w:r>
    </w:p>
    <w:p w:rsidR="003E2EB3" w:rsidRDefault="003E2EB3" w:rsidP="003E2EB3">
      <w:r>
        <w:rPr>
          <w:rFonts w:hint="eastAsia"/>
        </w:rPr>
        <w:t>Expect</w:t>
      </w:r>
      <w:r w:rsidR="00BE4AF5">
        <w:rPr>
          <w:rFonts w:hint="eastAsia"/>
        </w:rPr>
        <w:t>是</w:t>
      </w:r>
      <w:bookmarkStart w:id="0" w:name="_GoBack"/>
      <w:bookmarkEnd w:id="0"/>
      <w:r>
        <w:rPr>
          <w:rFonts w:hint="eastAsia"/>
        </w:rPr>
        <w:t>一个用来实现自动化交互功能的软件套件</w:t>
      </w:r>
      <w:r w:rsidR="00587FDF">
        <w:rPr>
          <w:rFonts w:hint="eastAsia"/>
        </w:rPr>
        <w:t>，是基于</w:t>
      </w:r>
      <w:r w:rsidR="00587FDF">
        <w:rPr>
          <w:rFonts w:hint="eastAsia"/>
        </w:rPr>
        <w:t>TCL</w:t>
      </w:r>
      <w:r w:rsidR="00587FDF">
        <w:rPr>
          <w:rFonts w:hint="eastAsia"/>
        </w:rPr>
        <w:t>的脚本编程工具语言</w:t>
      </w:r>
      <w:r w:rsidR="00446FF0">
        <w:rPr>
          <w:rFonts w:hint="eastAsia"/>
        </w:rPr>
        <w:t>，方便学习，功能强大。</w:t>
      </w:r>
    </w:p>
    <w:p w:rsidR="00446FF0" w:rsidRDefault="00446FF0" w:rsidP="00446FF0">
      <w:pPr>
        <w:pStyle w:val="2"/>
      </w:pPr>
      <w:r>
        <w:t>为什么要使用</w:t>
      </w:r>
      <w:r>
        <w:rPr>
          <w:rFonts w:hint="eastAsia"/>
        </w:rPr>
        <w:t>Expect</w:t>
      </w:r>
      <w:r w:rsidR="00C97F3B">
        <w:rPr>
          <w:rFonts w:hint="eastAsia"/>
        </w:rPr>
        <w:t xml:space="preserve"> </w:t>
      </w:r>
    </w:p>
    <w:p w:rsidR="00446FF0" w:rsidRDefault="00446FF0" w:rsidP="00446FF0">
      <w:r>
        <w:rPr>
          <w:rFonts w:hint="eastAsia"/>
        </w:rPr>
        <w:t>在现在的企业运维中，自动化</w:t>
      </w:r>
      <w:r w:rsidR="00686FEF">
        <w:rPr>
          <w:rFonts w:hint="eastAsia"/>
        </w:rPr>
        <w:t>运维已经成为运维的主流趋势，但是在很多情况下，执行系统命令或程序时</w:t>
      </w:r>
      <w:r w:rsidR="00F6474C">
        <w:rPr>
          <w:rFonts w:hint="eastAsia"/>
        </w:rPr>
        <w:t>，系统需要以</w:t>
      </w:r>
      <w:r w:rsidR="00686FEF">
        <w:rPr>
          <w:rFonts w:hint="eastAsia"/>
        </w:rPr>
        <w:t>交互式的</w:t>
      </w:r>
      <w:r w:rsidR="00F6474C">
        <w:rPr>
          <w:rFonts w:hint="eastAsia"/>
        </w:rPr>
        <w:t>形式要求运维人员输入指定的字符串，之后才能继续执行命令。例如，为用户设置密码时，一般情况下</w:t>
      </w:r>
      <w:r w:rsidR="00C97F3B">
        <w:rPr>
          <w:rFonts w:hint="eastAsia"/>
        </w:rPr>
        <w:t>需要手工输入</w:t>
      </w:r>
      <w:r w:rsidR="00C97F3B">
        <w:rPr>
          <w:rFonts w:hint="eastAsia"/>
        </w:rPr>
        <w:t>2</w:t>
      </w:r>
      <w:r w:rsidR="00C97F3B">
        <w:rPr>
          <w:rFonts w:hint="eastAsia"/>
        </w:rPr>
        <w:t>次密码。</w:t>
      </w:r>
      <w:r w:rsidR="00C97F3B">
        <w:rPr>
          <w:rFonts w:hint="eastAsia"/>
        </w:rPr>
        <w:t>ssh</w:t>
      </w:r>
      <w:r w:rsidR="00C97F3B">
        <w:rPr>
          <w:rFonts w:hint="eastAsia"/>
        </w:rPr>
        <w:t>远程连接服务器时需要输入</w:t>
      </w:r>
      <w:r w:rsidR="00C97F3B">
        <w:rPr>
          <w:rFonts w:hint="eastAsia"/>
        </w:rPr>
        <w:t>yes</w:t>
      </w:r>
      <w:r w:rsidR="00C97F3B">
        <w:rPr>
          <w:rFonts w:hint="eastAsia"/>
        </w:rPr>
        <w:t>和密码信息，才能连接。</w:t>
      </w:r>
    </w:p>
    <w:p w:rsidR="00787C27" w:rsidRDefault="00787C27" w:rsidP="00446FF0">
      <w:r>
        <w:rPr>
          <w:rFonts w:hint="eastAsia"/>
        </w:rPr>
        <w:t>expect</w:t>
      </w:r>
      <w:r>
        <w:rPr>
          <w:rFonts w:hint="eastAsia"/>
        </w:rPr>
        <w:t>自动化交互工作流程简单说明</w:t>
      </w:r>
      <w:r w:rsidR="002C4E84">
        <w:rPr>
          <w:rFonts w:hint="eastAsia"/>
        </w:rPr>
        <w:t>，以此执行如下操作：</w:t>
      </w:r>
    </w:p>
    <w:p w:rsidR="002C4E84" w:rsidRDefault="002C4E84" w:rsidP="00446FF0">
      <w:r>
        <w:rPr>
          <w:rFonts w:hint="eastAsia"/>
        </w:rPr>
        <w:t xml:space="preserve">spawn </w:t>
      </w:r>
      <w:r>
        <w:rPr>
          <w:rFonts w:hint="eastAsia"/>
        </w:rPr>
        <w:t>启动指定进程</w:t>
      </w:r>
      <w:r w:rsidR="003B5644">
        <w:rPr>
          <w:rFonts w:hint="eastAsia"/>
        </w:rPr>
        <w:t>------&gt;expect</w:t>
      </w:r>
      <w:r w:rsidR="003B5644">
        <w:rPr>
          <w:rFonts w:hint="eastAsia"/>
        </w:rPr>
        <w:t>获取期待的关键字</w:t>
      </w:r>
      <w:r w:rsidR="003B5644">
        <w:rPr>
          <w:rFonts w:hint="eastAsia"/>
        </w:rPr>
        <w:t>---&gt;send</w:t>
      </w:r>
      <w:r w:rsidR="003B5644">
        <w:rPr>
          <w:rFonts w:hint="eastAsia"/>
        </w:rPr>
        <w:t>向指定进程发送指定字符</w:t>
      </w:r>
      <w:r w:rsidR="00250058">
        <w:rPr>
          <w:rFonts w:hint="eastAsia"/>
        </w:rPr>
        <w:t>----&gt;</w:t>
      </w:r>
      <w:r w:rsidR="00250058">
        <w:rPr>
          <w:rFonts w:hint="eastAsia"/>
        </w:rPr>
        <w:t>进程执行完毕，退出结束。</w:t>
      </w:r>
    </w:p>
    <w:p w:rsidR="00C97F3B" w:rsidRDefault="007B694D" w:rsidP="007B694D">
      <w:pPr>
        <w:pStyle w:val="1"/>
      </w:pPr>
      <w:r>
        <w:rPr>
          <w:rFonts w:hint="eastAsia"/>
        </w:rPr>
        <w:t>Expect</w:t>
      </w:r>
      <w:r>
        <w:rPr>
          <w:rFonts w:hint="eastAsia"/>
        </w:rPr>
        <w:t>安装</w:t>
      </w:r>
    </w:p>
    <w:p w:rsidR="007B694D" w:rsidRDefault="00530998" w:rsidP="007B694D">
      <w:r w:rsidRPr="00530998">
        <w:t xml:space="preserve">rpm </w:t>
      </w:r>
      <w:r w:rsidR="00AF20A1">
        <w:rPr>
          <w:rFonts w:hint="eastAsia"/>
        </w:rPr>
        <w:t xml:space="preserve"> </w:t>
      </w:r>
      <w:r w:rsidRPr="00530998">
        <w:t>-qa expect</w:t>
      </w:r>
      <w:r>
        <w:t>查看机器是否</w:t>
      </w:r>
      <w:r w:rsidR="00AF20A1">
        <w:t>已安装</w:t>
      </w:r>
      <w:r w:rsidR="00AF20A1">
        <w:rPr>
          <w:rFonts w:hint="eastAsia"/>
        </w:rPr>
        <w:t>。</w:t>
      </w:r>
    </w:p>
    <w:p w:rsidR="00AF20A1" w:rsidRDefault="00AF20A1" w:rsidP="007B694D">
      <w:r>
        <w:rPr>
          <w:rFonts w:hint="eastAsia"/>
        </w:rPr>
        <w:t>yum -y install  expect</w:t>
      </w:r>
    </w:p>
    <w:p w:rsidR="00A92DF2" w:rsidRDefault="002220F1" w:rsidP="002220F1">
      <w:pPr>
        <w:pStyle w:val="1"/>
      </w:pPr>
      <w:r>
        <w:rPr>
          <w:rFonts w:hint="eastAsia"/>
        </w:rPr>
        <w:t>小试牛刀：实现</w:t>
      </w:r>
      <w:r>
        <w:rPr>
          <w:rFonts w:hint="eastAsia"/>
        </w:rPr>
        <w:t>expect</w:t>
      </w:r>
      <w:r>
        <w:rPr>
          <w:rFonts w:hint="eastAsia"/>
        </w:rPr>
        <w:t>自动化功能</w:t>
      </w:r>
    </w:p>
    <w:p w:rsidR="002220F1" w:rsidRDefault="00C22040" w:rsidP="002220F1">
      <w:r>
        <w:rPr>
          <w:rFonts w:hint="eastAsia"/>
        </w:rPr>
        <w:t>此次准备的是</w:t>
      </w:r>
      <w:r>
        <w:rPr>
          <w:rFonts w:hint="eastAsia"/>
        </w:rPr>
        <w:t>3</w:t>
      </w:r>
      <w:r>
        <w:rPr>
          <w:rFonts w:hint="eastAsia"/>
        </w:rPr>
        <w:t>台虚拟机，</w:t>
      </w:r>
      <w:r>
        <w:rPr>
          <w:rFonts w:hint="eastAsia"/>
        </w:rPr>
        <w:t>IP</w:t>
      </w:r>
      <w:r>
        <w:rPr>
          <w:rFonts w:hint="eastAsia"/>
        </w:rPr>
        <w:t>和主机名如下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49"/>
        <w:gridCol w:w="4949"/>
      </w:tblGrid>
      <w:tr w:rsidR="00880053" w:rsidTr="00880053">
        <w:tc>
          <w:tcPr>
            <w:tcW w:w="4949" w:type="dxa"/>
          </w:tcPr>
          <w:p w:rsidR="00880053" w:rsidRDefault="00880053" w:rsidP="00880053">
            <w:pPr>
              <w:ind w:firstLine="0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949" w:type="dxa"/>
          </w:tcPr>
          <w:p w:rsidR="00880053" w:rsidRDefault="00880053" w:rsidP="00880053">
            <w:pPr>
              <w:ind w:firstLine="0"/>
              <w:jc w:val="center"/>
            </w:pPr>
            <w:r>
              <w:t>主机名</w:t>
            </w:r>
          </w:p>
        </w:tc>
      </w:tr>
      <w:tr w:rsidR="00880053" w:rsidTr="00880053">
        <w:tc>
          <w:tcPr>
            <w:tcW w:w="4949" w:type="dxa"/>
          </w:tcPr>
          <w:p w:rsidR="00880053" w:rsidRDefault="00880053" w:rsidP="002220F1">
            <w:pPr>
              <w:ind w:firstLine="0"/>
            </w:pPr>
            <w:r>
              <w:rPr>
                <w:rFonts w:hint="eastAsia"/>
              </w:rPr>
              <w:t>192.168.132.</w:t>
            </w:r>
            <w:r w:rsidR="009340ED">
              <w:rPr>
                <w:rFonts w:hint="eastAsia"/>
              </w:rPr>
              <w:t>20</w:t>
            </w:r>
          </w:p>
        </w:tc>
        <w:tc>
          <w:tcPr>
            <w:tcW w:w="4949" w:type="dxa"/>
          </w:tcPr>
          <w:p w:rsidR="00880053" w:rsidRDefault="009340ED" w:rsidP="002220F1">
            <w:pPr>
              <w:ind w:firstLine="0"/>
            </w:pPr>
            <w:r w:rsidRPr="009340ED">
              <w:t>salt-master</w:t>
            </w:r>
          </w:p>
        </w:tc>
      </w:tr>
      <w:tr w:rsidR="00880053" w:rsidTr="00880053">
        <w:tc>
          <w:tcPr>
            <w:tcW w:w="4949" w:type="dxa"/>
          </w:tcPr>
          <w:p w:rsidR="00880053" w:rsidRDefault="009340ED" w:rsidP="002220F1">
            <w:pPr>
              <w:ind w:firstLine="0"/>
            </w:pPr>
            <w:r>
              <w:t>192.168.132.</w:t>
            </w:r>
            <w:r>
              <w:rPr>
                <w:rFonts w:hint="eastAsia"/>
              </w:rPr>
              <w:t>11</w:t>
            </w:r>
          </w:p>
        </w:tc>
        <w:tc>
          <w:tcPr>
            <w:tcW w:w="4949" w:type="dxa"/>
          </w:tcPr>
          <w:p w:rsidR="00880053" w:rsidRDefault="009340ED" w:rsidP="002220F1">
            <w:pPr>
              <w:ind w:firstLine="0"/>
            </w:pPr>
            <w:r w:rsidRPr="009340ED">
              <w:t>salt-minion01</w:t>
            </w:r>
          </w:p>
        </w:tc>
      </w:tr>
      <w:tr w:rsidR="00880053" w:rsidTr="00880053">
        <w:tc>
          <w:tcPr>
            <w:tcW w:w="4949" w:type="dxa"/>
          </w:tcPr>
          <w:p w:rsidR="00880053" w:rsidRDefault="009340ED" w:rsidP="002220F1">
            <w:pPr>
              <w:ind w:firstLine="0"/>
            </w:pPr>
            <w:r>
              <w:t>192.168.132.</w:t>
            </w:r>
            <w:r>
              <w:rPr>
                <w:rFonts w:hint="eastAsia"/>
              </w:rPr>
              <w:t>10</w:t>
            </w:r>
          </w:p>
        </w:tc>
        <w:tc>
          <w:tcPr>
            <w:tcW w:w="4949" w:type="dxa"/>
          </w:tcPr>
          <w:p w:rsidR="00880053" w:rsidRDefault="009340ED" w:rsidP="002220F1">
            <w:pPr>
              <w:ind w:firstLine="0"/>
            </w:pPr>
            <w:r>
              <w:t>salt-minion0</w:t>
            </w:r>
            <w:r>
              <w:rPr>
                <w:rFonts w:hint="eastAsia"/>
              </w:rPr>
              <w:t>2</w:t>
            </w:r>
          </w:p>
        </w:tc>
      </w:tr>
    </w:tbl>
    <w:p w:rsidR="00880053" w:rsidRDefault="00B537EC" w:rsidP="002220F1">
      <w:r>
        <w:t>expect</w:t>
      </w:r>
      <w:r>
        <w:t>脚本如下</w:t>
      </w:r>
      <w:r>
        <w:rPr>
          <w:rFonts w:hint="eastAsia"/>
        </w:rPr>
        <w:t>：</w:t>
      </w:r>
    </w:p>
    <w:p w:rsidR="00B537EC" w:rsidRDefault="00B537EC" w:rsidP="002220F1"/>
    <w:p w:rsidR="00B537EC" w:rsidRDefault="00B537EC" w:rsidP="002220F1"/>
    <w:p w:rsidR="00B537EC" w:rsidRDefault="00B537EC" w:rsidP="002220F1"/>
    <w:p w:rsidR="00B537EC" w:rsidRDefault="00B537EC" w:rsidP="00B537EC">
      <w:r>
        <w:lastRenderedPageBreak/>
        <w:t xml:space="preserve">[root@salt-master tmp]# cat tuwei.exp </w:t>
      </w:r>
    </w:p>
    <w:p w:rsidR="00B537EC" w:rsidRDefault="00B537EC" w:rsidP="00B537EC">
      <w:r>
        <w:t>#!/usr/bin/env expect</w:t>
      </w:r>
      <w:r>
        <w:rPr>
          <w:rFonts w:hint="eastAsia"/>
        </w:rPr>
        <w:t xml:space="preserve">   ------</w:t>
      </w:r>
      <w:r w:rsidR="004A5C2A">
        <w:rPr>
          <w:rFonts w:hint="eastAsia"/>
        </w:rPr>
        <w:t>解析器，使用</w:t>
      </w:r>
      <w:r w:rsidR="004A5C2A">
        <w:rPr>
          <w:rFonts w:hint="eastAsia"/>
        </w:rPr>
        <w:t>expect</w:t>
      </w:r>
      <w:r w:rsidR="004A5C2A">
        <w:rPr>
          <w:rFonts w:hint="eastAsia"/>
        </w:rPr>
        <w:t>解析</w:t>
      </w:r>
    </w:p>
    <w:p w:rsidR="00B537EC" w:rsidRDefault="00B537EC" w:rsidP="00B537EC"/>
    <w:p w:rsidR="00B537EC" w:rsidRDefault="00B537EC" w:rsidP="00B537EC">
      <w:r>
        <w:t>spawn ssh root@192.168.132.11  uptime</w:t>
      </w:r>
      <w:r w:rsidR="004A5C2A">
        <w:rPr>
          <w:rFonts w:hint="eastAsia"/>
        </w:rPr>
        <w:t>---</w:t>
      </w:r>
      <w:r w:rsidR="004A5C2A">
        <w:t>执行</w:t>
      </w:r>
      <w:r w:rsidR="004A5C2A">
        <w:t>ssh</w:t>
      </w:r>
      <w:r w:rsidR="004A5C2A">
        <w:t>命令</w:t>
      </w:r>
    </w:p>
    <w:p w:rsidR="00B537EC" w:rsidRDefault="00B537EC" w:rsidP="00B537EC">
      <w:r>
        <w:t>expect {</w:t>
      </w:r>
    </w:p>
    <w:p w:rsidR="00B537EC" w:rsidRDefault="00B537EC" w:rsidP="00B537EC">
      <w:r>
        <w:t>"yes/no" {send "yes\r";exp_continue}</w:t>
      </w:r>
    </w:p>
    <w:p w:rsidR="00B537EC" w:rsidRDefault="00B537EC" w:rsidP="00B537EC">
      <w:r>
        <w:t>"*password" {send "x9i86wrz\r"}</w:t>
      </w:r>
    </w:p>
    <w:p w:rsidR="00B537EC" w:rsidRDefault="00B537EC" w:rsidP="00B80855">
      <w:pPr>
        <w:ind w:firstLineChars="300" w:firstLine="720"/>
      </w:pPr>
      <w:r>
        <w:t>}</w:t>
      </w:r>
    </w:p>
    <w:p w:rsidR="00B537EC" w:rsidRDefault="00B537EC" w:rsidP="00B537EC">
      <w:r>
        <w:t>expect eof</w:t>
      </w:r>
    </w:p>
    <w:p w:rsidR="00B537EC" w:rsidRDefault="00B537EC" w:rsidP="00B537EC">
      <w:r>
        <w:rPr>
          <w:rFonts w:hint="eastAsia"/>
        </w:rPr>
        <w:t>执行时使用</w:t>
      </w:r>
      <w:r>
        <w:rPr>
          <w:rFonts w:hint="eastAsia"/>
        </w:rPr>
        <w:t>expect tuwei.exp</w:t>
      </w:r>
    </w:p>
    <w:p w:rsidR="002C34B0" w:rsidRDefault="002C34B0" w:rsidP="00B537EC">
      <w:r>
        <w:rPr>
          <w:rFonts w:hint="eastAsia"/>
        </w:rPr>
        <w:t>结果如下：</w:t>
      </w:r>
    </w:p>
    <w:p w:rsidR="002C34B0" w:rsidRDefault="002C34B0" w:rsidP="002C34B0">
      <w:r>
        <w:t xml:space="preserve">[root@salt-master tmp]# expect tuwei.exp </w:t>
      </w:r>
    </w:p>
    <w:p w:rsidR="002C34B0" w:rsidRDefault="002C34B0" w:rsidP="002C34B0">
      <w:r>
        <w:t>spawn ssh root@192.168.132.11 uptime</w:t>
      </w:r>
    </w:p>
    <w:p w:rsidR="002C34B0" w:rsidRDefault="002C34B0" w:rsidP="002C34B0">
      <w:r>
        <w:t>The authenticity of host '192.168.132.11 (192.168.132.11)' can't be established.</w:t>
      </w:r>
    </w:p>
    <w:p w:rsidR="002C34B0" w:rsidRDefault="002C34B0" w:rsidP="002C34B0">
      <w:r>
        <w:t>RSA key fingerprint is 14:7f:3a:76:0b:db:11:eb:03:62:9e:0f:f8:b8:e4:45.</w:t>
      </w:r>
    </w:p>
    <w:p w:rsidR="002C34B0" w:rsidRDefault="002C34B0" w:rsidP="002C34B0">
      <w:r>
        <w:t>Are you sure you want to continue connecting (yes/no)? yes</w:t>
      </w:r>
    </w:p>
    <w:p w:rsidR="002C34B0" w:rsidRDefault="002C34B0" w:rsidP="002C34B0">
      <w:r>
        <w:t>Warning: Permanently added '192.168.132.11' (RSA) to the list of known hosts.</w:t>
      </w:r>
    </w:p>
    <w:p w:rsidR="002C34B0" w:rsidRDefault="002C34B0" w:rsidP="002C34B0">
      <w:r>
        <w:t xml:space="preserve">root@192.168.132.11's password: </w:t>
      </w:r>
    </w:p>
    <w:p w:rsidR="002C34B0" w:rsidRDefault="002C34B0" w:rsidP="002C34B0">
      <w:r>
        <w:t xml:space="preserve"> 21:25:26 up  1:07,  1 user,  load average: 0.00, 0.00, 0.00</w:t>
      </w:r>
    </w:p>
    <w:p w:rsidR="000766CD" w:rsidRDefault="000766CD" w:rsidP="000766CD">
      <w:pPr>
        <w:pStyle w:val="1"/>
      </w:pPr>
      <w:r>
        <w:rPr>
          <w:rFonts w:hint="eastAsia"/>
        </w:rPr>
        <w:t>expect</w:t>
      </w:r>
      <w:r>
        <w:rPr>
          <w:rFonts w:hint="eastAsia"/>
        </w:rPr>
        <w:t>常用命令</w:t>
      </w:r>
    </w:p>
    <w:p w:rsidR="003518A9" w:rsidRDefault="003518A9" w:rsidP="00B537EC">
      <w:r>
        <w:rPr>
          <w:rFonts w:hint="eastAsia"/>
        </w:rPr>
        <w:t>spawn</w:t>
      </w:r>
      <w:r>
        <w:rPr>
          <w:rFonts w:hint="eastAsia"/>
        </w:rPr>
        <w:t>：通过</w:t>
      </w:r>
      <w:r>
        <w:rPr>
          <w:rFonts w:hint="eastAsia"/>
        </w:rPr>
        <w:t>spawn</w:t>
      </w:r>
      <w:r>
        <w:rPr>
          <w:rFonts w:hint="eastAsia"/>
        </w:rPr>
        <w:t>命令执行一个命令或者程序</w:t>
      </w:r>
      <w:r w:rsidR="00B15C37">
        <w:rPr>
          <w:rFonts w:hint="eastAsia"/>
        </w:rPr>
        <w:t>，之后所有的</w:t>
      </w:r>
      <w:r w:rsidR="00B15C37">
        <w:rPr>
          <w:rFonts w:hint="eastAsia"/>
        </w:rPr>
        <w:t>expect</w:t>
      </w:r>
      <w:r w:rsidR="00B15C37">
        <w:rPr>
          <w:rFonts w:hint="eastAsia"/>
        </w:rPr>
        <w:t>操作都会在这个执行过的命令或程序中进行，包括自动交互功能。</w:t>
      </w:r>
    </w:p>
    <w:p w:rsidR="00EC3B30" w:rsidRDefault="00EC3B30" w:rsidP="00B537EC">
      <w:r>
        <w:rPr>
          <w:rFonts w:hint="eastAsia"/>
        </w:rPr>
        <w:t xml:space="preserve">spawn 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命令或程序</w:t>
      </w:r>
    </w:p>
    <w:p w:rsidR="00EC3B30" w:rsidRDefault="00EC3B30" w:rsidP="00B537EC">
      <w:r>
        <w:rPr>
          <w:rFonts w:hint="eastAsia"/>
        </w:rPr>
        <w:t>如</w:t>
      </w:r>
      <w:r>
        <w:rPr>
          <w:rFonts w:hint="eastAsia"/>
        </w:rPr>
        <w:t xml:space="preserve"> spawn  ssh  </w:t>
      </w:r>
      <w:hyperlink r:id="rId9" w:history="1">
        <w:r w:rsidRPr="00FC267D">
          <w:rPr>
            <w:rStyle w:val="a6"/>
            <w:rFonts w:hint="eastAsia"/>
          </w:rPr>
          <w:t>root@192.168.132.11</w:t>
        </w:r>
      </w:hyperlink>
      <w:r>
        <w:rPr>
          <w:rFonts w:hint="eastAsia"/>
        </w:rPr>
        <w:t xml:space="preserve"> uptime</w:t>
      </w:r>
    </w:p>
    <w:p w:rsidR="00EC3B30" w:rsidRDefault="00EC3B30" w:rsidP="00B537EC"/>
    <w:p w:rsidR="00EC3B30" w:rsidRDefault="00CC2091" w:rsidP="00F05555">
      <w:pPr>
        <w:ind w:firstLine="0"/>
      </w:pPr>
      <w:r>
        <w:rPr>
          <w:rFonts w:hint="eastAsia"/>
        </w:rPr>
        <w:t>expect</w:t>
      </w:r>
      <w:r>
        <w:rPr>
          <w:rFonts w:hint="eastAsia"/>
        </w:rPr>
        <w:t>：获取</w:t>
      </w:r>
      <w:r>
        <w:rPr>
          <w:rFonts w:hint="eastAsia"/>
        </w:rPr>
        <w:t>spawn</w:t>
      </w:r>
      <w:r>
        <w:rPr>
          <w:rFonts w:hint="eastAsia"/>
        </w:rPr>
        <w:t>命令执行后的信息，看是否和事先定义的</w:t>
      </w:r>
      <w:r w:rsidR="008D3414">
        <w:rPr>
          <w:rFonts w:hint="eastAsia"/>
        </w:rPr>
        <w:t>相匹配，一旦匹配就执行后面的动作。如：</w:t>
      </w:r>
    </w:p>
    <w:p w:rsidR="008D3414" w:rsidRDefault="008D3414" w:rsidP="00F05555">
      <w:pPr>
        <w:ind w:firstLineChars="400" w:firstLine="960"/>
      </w:pPr>
      <w:r>
        <w:rPr>
          <w:rFonts w:hint="eastAsia"/>
        </w:rPr>
        <w:lastRenderedPageBreak/>
        <w:t>expect "*password" {send "123456\r"}</w:t>
      </w:r>
      <w:r w:rsidR="00DE4E8C">
        <w:rPr>
          <w:rFonts w:hint="eastAsia"/>
        </w:rPr>
        <w:t>或者放在不同行</w:t>
      </w:r>
    </w:p>
    <w:p w:rsidR="00DE4E8C" w:rsidRDefault="00DE4E8C" w:rsidP="00F05555">
      <w:pPr>
        <w:ind w:firstLineChars="400" w:firstLine="960"/>
      </w:pPr>
      <w:r>
        <w:rPr>
          <w:rFonts w:hint="eastAsia"/>
        </w:rPr>
        <w:t>expect "*password"</w:t>
      </w:r>
    </w:p>
    <w:p w:rsidR="00DE4E8C" w:rsidRDefault="00DE4E8C" w:rsidP="00F05555">
      <w:pPr>
        <w:ind w:firstLineChars="400" w:firstLine="960"/>
      </w:pPr>
      <w:r>
        <w:rPr>
          <w:rFonts w:hint="eastAsia"/>
        </w:rPr>
        <w:t>send "123456\r"</w:t>
      </w:r>
    </w:p>
    <w:p w:rsidR="00E22A2C" w:rsidRDefault="00E22A2C" w:rsidP="00F05555">
      <w:pPr>
        <w:ind w:firstLine="0"/>
      </w:pPr>
      <w:r>
        <w:rPr>
          <w:rFonts w:hint="eastAsia"/>
        </w:rPr>
        <w:t>send</w:t>
      </w:r>
      <w:r w:rsidR="00F05555">
        <w:rPr>
          <w:rFonts w:hint="eastAsia"/>
        </w:rPr>
        <w:t>：</w:t>
      </w:r>
      <w:r w:rsidR="00F05555">
        <w:rPr>
          <w:rFonts w:hint="eastAsia"/>
        </w:rPr>
        <w:t>expect</w:t>
      </w:r>
      <w:r w:rsidR="00F05555">
        <w:rPr>
          <w:rFonts w:hint="eastAsia"/>
        </w:rPr>
        <w:t>匹配指定的字符串后，</w:t>
      </w:r>
      <w:r>
        <w:rPr>
          <w:rFonts w:hint="eastAsia"/>
        </w:rPr>
        <w:t>发送</w:t>
      </w:r>
      <w:r w:rsidR="00642AE2">
        <w:rPr>
          <w:rFonts w:hint="eastAsia"/>
        </w:rPr>
        <w:t>指定字符串</w:t>
      </w:r>
      <w:r>
        <w:rPr>
          <w:rFonts w:hint="eastAsia"/>
        </w:rPr>
        <w:t>给系统。</w:t>
      </w:r>
    </w:p>
    <w:p w:rsidR="00E22A2C" w:rsidRDefault="00826AA8" w:rsidP="00797A38">
      <w:pPr>
        <w:ind w:firstLine="0"/>
      </w:pPr>
      <w:r>
        <w:rPr>
          <w:rFonts w:hint="eastAsia"/>
        </w:rPr>
        <w:t>exp_continue</w:t>
      </w:r>
      <w:r w:rsidR="008B51D2">
        <w:rPr>
          <w:rFonts w:hint="eastAsia"/>
        </w:rPr>
        <w:t>:</w:t>
      </w:r>
      <w:r>
        <w:rPr>
          <w:rFonts w:hint="eastAsia"/>
        </w:rPr>
        <w:t>表示让程序继续匹配（用于多次匹配字符串并执行不同的动作）</w:t>
      </w:r>
    </w:p>
    <w:p w:rsidR="00797A38" w:rsidRDefault="00E05DF7" w:rsidP="00797A38">
      <w:pPr>
        <w:ind w:firstLine="0"/>
      </w:pPr>
      <w:r>
        <w:rPr>
          <w:rFonts w:hint="eastAsia"/>
        </w:rPr>
        <w:t>send_user:</w:t>
      </w:r>
      <w:r>
        <w:rPr>
          <w:rFonts w:hint="eastAsia"/>
        </w:rPr>
        <w:t>打印</w:t>
      </w:r>
      <w:r>
        <w:rPr>
          <w:rFonts w:hint="eastAsia"/>
        </w:rPr>
        <w:t>expect</w:t>
      </w:r>
      <w:r>
        <w:rPr>
          <w:rFonts w:hint="eastAsia"/>
        </w:rPr>
        <w:t>脚本信息，类似</w:t>
      </w:r>
      <w:r>
        <w:rPr>
          <w:rFonts w:hint="eastAsia"/>
        </w:rPr>
        <w:t>shell</w:t>
      </w:r>
      <w:r>
        <w:rPr>
          <w:rFonts w:hint="eastAsia"/>
        </w:rPr>
        <w:t>里的</w:t>
      </w:r>
      <w:r>
        <w:rPr>
          <w:rFonts w:hint="eastAsia"/>
        </w:rPr>
        <w:t>echo</w:t>
      </w:r>
      <w:r>
        <w:rPr>
          <w:rFonts w:hint="eastAsia"/>
        </w:rPr>
        <w:t>命令</w:t>
      </w:r>
      <w:r w:rsidR="00DD3F15">
        <w:rPr>
          <w:rFonts w:hint="eastAsia"/>
        </w:rPr>
        <w:t>，而且有</w:t>
      </w:r>
      <w:r w:rsidR="00DD3F15">
        <w:rPr>
          <w:rFonts w:hint="eastAsia"/>
        </w:rPr>
        <w:t>echo -e</w:t>
      </w:r>
      <w:r w:rsidR="00DD3F15">
        <w:rPr>
          <w:rFonts w:hint="eastAsia"/>
        </w:rPr>
        <w:t>的功能</w:t>
      </w:r>
      <w:r>
        <w:rPr>
          <w:rFonts w:hint="eastAsia"/>
        </w:rPr>
        <w:t>。</w:t>
      </w:r>
    </w:p>
    <w:p w:rsidR="007154CD" w:rsidRDefault="007154CD" w:rsidP="00797A38">
      <w:pPr>
        <w:ind w:firstLine="0"/>
      </w:pPr>
      <w:r>
        <w:rPr>
          <w:rFonts w:hint="eastAsia"/>
        </w:rPr>
        <w:t>exit</w:t>
      </w:r>
      <w:r>
        <w:rPr>
          <w:rFonts w:hint="eastAsia"/>
        </w:rPr>
        <w:t>：</w:t>
      </w:r>
      <w:r w:rsidR="00DD3F15">
        <w:rPr>
          <w:rFonts w:hint="eastAsia"/>
        </w:rPr>
        <w:t>退出脚本，还可以利用该命令对脚本做一些关闭前的清理和提示等工作。</w:t>
      </w:r>
    </w:p>
    <w:p w:rsidR="00CE6842" w:rsidRDefault="00CE6842" w:rsidP="00797A38">
      <w:pPr>
        <w:ind w:firstLine="0"/>
      </w:pPr>
      <w:r>
        <w:rPr>
          <w:rFonts w:hint="eastAsia"/>
        </w:rPr>
        <w:t>如</w:t>
      </w:r>
    </w:p>
    <w:p w:rsidR="00CE6842" w:rsidRDefault="00CE6842" w:rsidP="00797A38">
      <w:pPr>
        <w:ind w:firstLine="0"/>
      </w:pPr>
      <w:r>
        <w:rPr>
          <w:rFonts w:hint="eastAsia"/>
        </w:rPr>
        <w:t>exit -onexit {</w:t>
      </w:r>
    </w:p>
    <w:p w:rsidR="00CE6842" w:rsidRDefault="00CE6842" w:rsidP="00797A38">
      <w:pPr>
        <w:ind w:firstLine="0"/>
      </w:pPr>
      <w:r>
        <w:rPr>
          <w:rFonts w:hint="eastAsia"/>
        </w:rPr>
        <w:t xml:space="preserve">  send_user "Good bye.\n"</w:t>
      </w:r>
    </w:p>
    <w:p w:rsidR="00CE6842" w:rsidRPr="00CE6842" w:rsidRDefault="00CE6842" w:rsidP="00797A38">
      <w:pPr>
        <w:ind w:firstLine="0"/>
      </w:pPr>
    </w:p>
    <w:p w:rsidR="00CE6842" w:rsidRDefault="00CE6842" w:rsidP="00797A38">
      <w:pPr>
        <w:ind w:firstLine="0"/>
      </w:pPr>
      <w:r>
        <w:rPr>
          <w:rFonts w:hint="eastAsia"/>
        </w:rPr>
        <w:t>}</w:t>
      </w:r>
    </w:p>
    <w:p w:rsidR="00CC2091" w:rsidRDefault="00CC2091" w:rsidP="00CC2091"/>
    <w:p w:rsidR="009633F1" w:rsidRDefault="000766CD" w:rsidP="000766CD">
      <w:pPr>
        <w:pStyle w:val="1"/>
      </w:pPr>
      <w:r>
        <w:rPr>
          <w:rFonts w:hint="eastAsia"/>
        </w:rPr>
        <w:t>变量</w:t>
      </w:r>
    </w:p>
    <w:p w:rsidR="000766CD" w:rsidRDefault="00CE6842" w:rsidP="005E2989">
      <w:pPr>
        <w:pStyle w:val="2"/>
      </w:pPr>
      <w:r>
        <w:rPr>
          <w:rFonts w:hint="eastAsia"/>
        </w:rPr>
        <w:t>普通变量</w:t>
      </w:r>
    </w:p>
    <w:p w:rsidR="00CE6842" w:rsidRDefault="00CE6842" w:rsidP="000766CD">
      <w:r>
        <w:rPr>
          <w:rFonts w:hint="eastAsia"/>
        </w:rPr>
        <w:t>基础语法如下：</w:t>
      </w:r>
    </w:p>
    <w:p w:rsidR="002F3F02" w:rsidRDefault="00CE6842" w:rsidP="000766CD">
      <w:r>
        <w:rPr>
          <w:rFonts w:hint="eastAsia"/>
        </w:rPr>
        <w:t xml:space="preserve">set 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变量值</w:t>
      </w:r>
      <w:r w:rsidR="005E2989">
        <w:rPr>
          <w:rFonts w:hint="eastAsia"/>
        </w:rPr>
        <w:t xml:space="preserve"> </w:t>
      </w:r>
    </w:p>
    <w:p w:rsidR="00CE6842" w:rsidRDefault="00582C28" w:rsidP="000766CD">
      <w:r>
        <w:rPr>
          <w:rFonts w:hint="eastAsia"/>
        </w:rPr>
        <w:t>如</w:t>
      </w:r>
      <w:r w:rsidR="005E2989">
        <w:rPr>
          <w:rFonts w:hint="eastAsia"/>
        </w:rPr>
        <w:t xml:space="preserve"> set password "123456"</w:t>
      </w:r>
    </w:p>
    <w:p w:rsidR="005E2989" w:rsidRDefault="005E2989" w:rsidP="000766CD">
      <w:r>
        <w:rPr>
          <w:rFonts w:hint="eastAsia"/>
        </w:rPr>
        <w:t>打印变量的基础语法：</w:t>
      </w:r>
    </w:p>
    <w:p w:rsidR="005E2989" w:rsidRDefault="005E2989" w:rsidP="000766CD">
      <w:r>
        <w:rPr>
          <w:rFonts w:hint="eastAsia"/>
        </w:rPr>
        <w:t>puts $</w:t>
      </w:r>
      <w:r>
        <w:rPr>
          <w:rFonts w:hint="eastAsia"/>
        </w:rPr>
        <w:t>变量名</w:t>
      </w:r>
    </w:p>
    <w:p w:rsidR="005E2989" w:rsidRDefault="005E2989" w:rsidP="005E2989">
      <w:pPr>
        <w:pStyle w:val="2"/>
      </w:pPr>
      <w:r>
        <w:rPr>
          <w:rFonts w:hint="eastAsia"/>
        </w:rPr>
        <w:t>特殊参数变量</w:t>
      </w:r>
    </w:p>
    <w:p w:rsidR="005E2989" w:rsidRDefault="00363460" w:rsidP="005E2989">
      <w:r>
        <w:rPr>
          <w:rFonts w:hint="eastAsia"/>
        </w:rPr>
        <w:t>类似与</w:t>
      </w:r>
      <w:r>
        <w:rPr>
          <w:rFonts w:hint="eastAsia"/>
        </w:rPr>
        <w:t>shell</w:t>
      </w:r>
      <w:r>
        <w:rPr>
          <w:rFonts w:hint="eastAsia"/>
        </w:rPr>
        <w:t>中的</w:t>
      </w:r>
      <w:r>
        <w:rPr>
          <w:rFonts w:hint="eastAsia"/>
        </w:rPr>
        <w:t>$0,$1,$2,</w:t>
      </w:r>
      <w:r>
        <w:rPr>
          <w:rFonts w:hint="eastAsia"/>
        </w:rPr>
        <w:t>用于接收及控制</w:t>
      </w:r>
      <w:r>
        <w:rPr>
          <w:rFonts w:hint="eastAsia"/>
        </w:rPr>
        <w:t>expect</w:t>
      </w:r>
      <w:r>
        <w:rPr>
          <w:rFonts w:hint="eastAsia"/>
        </w:rPr>
        <w:t>脚本传参。</w:t>
      </w:r>
    </w:p>
    <w:p w:rsidR="00363460" w:rsidRDefault="0015223B" w:rsidP="005E2989">
      <w:r>
        <w:rPr>
          <w:rFonts w:hint="eastAsia"/>
        </w:rPr>
        <w:t xml:space="preserve">$argv </w:t>
      </w:r>
      <w:r>
        <w:rPr>
          <w:rFonts w:hint="eastAsia"/>
        </w:rPr>
        <w:t>表示参数数组</w:t>
      </w:r>
    </w:p>
    <w:p w:rsidR="0015223B" w:rsidRDefault="0015223B" w:rsidP="005E2989">
      <w:r>
        <w:rPr>
          <w:rFonts w:hint="eastAsia"/>
        </w:rPr>
        <w:t>[lindex $argv n]</w:t>
      </w:r>
      <w:r>
        <w:rPr>
          <w:rFonts w:hint="eastAsia"/>
        </w:rPr>
        <w:t>接收</w:t>
      </w:r>
      <w:r>
        <w:rPr>
          <w:rFonts w:hint="eastAsia"/>
        </w:rPr>
        <w:t>expect</w:t>
      </w:r>
      <w:r>
        <w:rPr>
          <w:rFonts w:hint="eastAsia"/>
        </w:rPr>
        <w:t>脚本传参，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075D89">
        <w:rPr>
          <w:rFonts w:hint="eastAsia"/>
        </w:rPr>
        <w:t>。</w:t>
      </w:r>
    </w:p>
    <w:p w:rsidR="00075D89" w:rsidRDefault="00075D89" w:rsidP="005E2989">
      <w:r>
        <w:rPr>
          <w:rFonts w:hint="eastAsia"/>
        </w:rPr>
        <w:t>如</w:t>
      </w:r>
      <w:r>
        <w:rPr>
          <w:rFonts w:hint="eastAsia"/>
        </w:rPr>
        <w:t>set file [lindex $argv 0]</w:t>
      </w:r>
    </w:p>
    <w:p w:rsidR="00075D89" w:rsidRPr="005E2989" w:rsidRDefault="00075D89" w:rsidP="00075D89">
      <w:r>
        <w:rPr>
          <w:rFonts w:hint="eastAsia"/>
        </w:rPr>
        <w:t>set host  [lindex $argv 1]</w:t>
      </w:r>
    </w:p>
    <w:p w:rsidR="00075D89" w:rsidRDefault="00075D89" w:rsidP="005E2989">
      <w:r>
        <w:rPr>
          <w:rFonts w:hint="eastAsia"/>
        </w:rPr>
        <w:t>$</w:t>
      </w:r>
      <w:r>
        <w:t>argc</w:t>
      </w:r>
      <w:r w:rsidR="00A55A3C">
        <w:t>表示传参的个数</w:t>
      </w:r>
      <w:r w:rsidR="00A55A3C">
        <w:rPr>
          <w:rFonts w:hint="eastAsia"/>
        </w:rPr>
        <w:t>，</w:t>
      </w:r>
      <w:r w:rsidR="00A55A3C">
        <w:rPr>
          <w:rFonts w:hint="eastAsia"/>
        </w:rPr>
        <w:t xml:space="preserve">$argv0 </w:t>
      </w:r>
      <w:r w:rsidR="00A55A3C">
        <w:rPr>
          <w:rFonts w:hint="eastAsia"/>
        </w:rPr>
        <w:t>表示脚本的名字。</w:t>
      </w:r>
    </w:p>
    <w:p w:rsidR="00A55A3C" w:rsidRDefault="00A55A3C" w:rsidP="00A55A3C">
      <w:pPr>
        <w:pStyle w:val="1"/>
      </w:pPr>
      <w:r>
        <w:rPr>
          <w:rFonts w:hint="eastAsia"/>
        </w:rPr>
        <w:lastRenderedPageBreak/>
        <w:t>if</w:t>
      </w:r>
      <w:r>
        <w:rPr>
          <w:rFonts w:hint="eastAsia"/>
        </w:rPr>
        <w:t>条件语句</w:t>
      </w:r>
    </w:p>
    <w:p w:rsidR="00A55A3C" w:rsidRDefault="00A55A3C" w:rsidP="00A55A3C">
      <w:r>
        <w:rPr>
          <w:rFonts w:hint="eastAsia"/>
        </w:rPr>
        <w:t>基础语法为：</w:t>
      </w:r>
    </w:p>
    <w:p w:rsidR="00A55A3C" w:rsidRDefault="00A55A3C" w:rsidP="00A55A3C">
      <w:r>
        <w:rPr>
          <w:rFonts w:hint="eastAsia"/>
        </w:rPr>
        <w:t xml:space="preserve">if </w:t>
      </w:r>
      <w:r w:rsidR="0038551B">
        <w:rPr>
          <w:rFonts w:hint="eastAsia"/>
        </w:rPr>
        <w:t xml:space="preserve"> </w:t>
      </w:r>
      <w:r>
        <w:rPr>
          <w:rFonts w:hint="eastAsia"/>
        </w:rPr>
        <w:t>{</w:t>
      </w:r>
      <w:r>
        <w:rPr>
          <w:rFonts w:hint="eastAsia"/>
        </w:rPr>
        <w:t>条件表达式</w:t>
      </w:r>
      <w:r>
        <w:rPr>
          <w:rFonts w:hint="eastAsia"/>
        </w:rPr>
        <w:t>} {</w:t>
      </w:r>
    </w:p>
    <w:p w:rsidR="00A55A3C" w:rsidRDefault="00A55A3C" w:rsidP="00A55A3C"/>
    <w:p w:rsidR="00A55A3C" w:rsidRDefault="00A55A3C" w:rsidP="00A55A3C">
      <w:r>
        <w:rPr>
          <w:rFonts w:hint="eastAsia"/>
        </w:rPr>
        <w:t xml:space="preserve">  </w:t>
      </w:r>
      <w:r>
        <w:rPr>
          <w:rFonts w:hint="eastAsia"/>
        </w:rPr>
        <w:t>指令</w:t>
      </w:r>
    </w:p>
    <w:p w:rsidR="00A55A3C" w:rsidRDefault="00A55A3C" w:rsidP="00A55A3C">
      <w:r>
        <w:rPr>
          <w:rFonts w:hint="eastAsia"/>
        </w:rPr>
        <w:t>}</w:t>
      </w:r>
    </w:p>
    <w:p w:rsidR="00A55A3C" w:rsidRDefault="00B54985" w:rsidP="00A55A3C">
      <w:r>
        <w:rPr>
          <w:rFonts w:hint="eastAsia"/>
        </w:rPr>
        <w:t>或</w:t>
      </w:r>
    </w:p>
    <w:p w:rsidR="00B54985" w:rsidRDefault="00B54985" w:rsidP="00B54985">
      <w:r>
        <w:rPr>
          <w:rFonts w:hint="eastAsia"/>
        </w:rPr>
        <w:t>if  {</w:t>
      </w:r>
      <w:r>
        <w:rPr>
          <w:rFonts w:hint="eastAsia"/>
        </w:rPr>
        <w:t>条件表达式</w:t>
      </w:r>
      <w:r>
        <w:rPr>
          <w:rFonts w:hint="eastAsia"/>
        </w:rPr>
        <w:t>} {</w:t>
      </w:r>
    </w:p>
    <w:p w:rsidR="00B54985" w:rsidRDefault="00B54985" w:rsidP="00B54985"/>
    <w:p w:rsidR="00B54985" w:rsidRDefault="00B54985" w:rsidP="00B54985">
      <w:r>
        <w:rPr>
          <w:rFonts w:hint="eastAsia"/>
        </w:rPr>
        <w:t xml:space="preserve">  </w:t>
      </w:r>
      <w:r>
        <w:rPr>
          <w:rFonts w:hint="eastAsia"/>
        </w:rPr>
        <w:t>指令</w:t>
      </w:r>
    </w:p>
    <w:p w:rsidR="00B54985" w:rsidRDefault="00B54985" w:rsidP="00B54985">
      <w:r>
        <w:rPr>
          <w:rFonts w:hint="eastAsia"/>
        </w:rPr>
        <w:t>}  else</w:t>
      </w:r>
    </w:p>
    <w:p w:rsidR="00B54985" w:rsidRDefault="00B54985" w:rsidP="00B54985">
      <w:r>
        <w:rPr>
          <w:rFonts w:hint="eastAsia"/>
        </w:rPr>
        <w:t>{</w:t>
      </w:r>
    </w:p>
    <w:p w:rsidR="00B54985" w:rsidRDefault="00B54985" w:rsidP="00B54985">
      <w:r>
        <w:rPr>
          <w:rFonts w:hint="eastAsia"/>
        </w:rPr>
        <w:t xml:space="preserve"> </w:t>
      </w:r>
      <w:r>
        <w:rPr>
          <w:rFonts w:hint="eastAsia"/>
        </w:rPr>
        <w:t>指令</w:t>
      </w:r>
    </w:p>
    <w:p w:rsidR="00B54985" w:rsidRDefault="00B54985" w:rsidP="00B54985">
      <w:r>
        <w:rPr>
          <w:rFonts w:hint="eastAsia"/>
        </w:rPr>
        <w:t>}</w:t>
      </w:r>
    </w:p>
    <w:p w:rsidR="00B54985" w:rsidRDefault="00D44238" w:rsidP="00A55A3C">
      <w:r>
        <w:t>例如</w:t>
      </w:r>
      <w:r>
        <w:rPr>
          <w:rFonts w:hint="eastAsia"/>
        </w:rPr>
        <w:t>：</w:t>
      </w:r>
    </w:p>
    <w:p w:rsidR="00D44238" w:rsidRDefault="00D44238" w:rsidP="00D44238">
      <w:r>
        <w:rPr>
          <w:rFonts w:hint="eastAsia"/>
        </w:rPr>
        <w:t>if {$argc != 2} {</w:t>
      </w:r>
    </w:p>
    <w:p w:rsidR="00D44238" w:rsidRDefault="00D44238" w:rsidP="00D44238">
      <w:r>
        <w:rPr>
          <w:rFonts w:hint="eastAsia"/>
        </w:rPr>
        <w:t xml:space="preserve">   send_user "usage:expect $argv0</w:t>
      </w:r>
      <w:r w:rsidR="00A41168">
        <w:rPr>
          <w:rFonts w:hint="eastAsia"/>
        </w:rPr>
        <w:t xml:space="preserve"> file host</w:t>
      </w:r>
      <w:r>
        <w:rPr>
          <w:rFonts w:hint="eastAsia"/>
        </w:rPr>
        <w:t>"</w:t>
      </w:r>
    </w:p>
    <w:p w:rsidR="00A41168" w:rsidRDefault="00A41168" w:rsidP="00D44238">
      <w:r>
        <w:rPr>
          <w:rFonts w:hint="eastAsia"/>
        </w:rPr>
        <w:t xml:space="preserve">  exit</w:t>
      </w:r>
    </w:p>
    <w:p w:rsidR="00D44238" w:rsidRDefault="00D44238" w:rsidP="00D44238">
      <w:r>
        <w:rPr>
          <w:rFonts w:hint="eastAsia"/>
        </w:rPr>
        <w:t>}</w:t>
      </w:r>
    </w:p>
    <w:p w:rsidR="00A41168" w:rsidRDefault="00A41168" w:rsidP="00A41168">
      <w:pPr>
        <w:pStyle w:val="1"/>
      </w:pPr>
      <w:r>
        <w:rPr>
          <w:rFonts w:hint="eastAsia"/>
        </w:rPr>
        <w:t>Expect</w:t>
      </w:r>
      <w:r>
        <w:rPr>
          <w:rFonts w:hint="eastAsia"/>
        </w:rPr>
        <w:t>中的关键字</w:t>
      </w:r>
    </w:p>
    <w:p w:rsidR="00A41168" w:rsidRDefault="00220CAC" w:rsidP="00A41168">
      <w:r>
        <w:rPr>
          <w:rFonts w:hint="eastAsia"/>
        </w:rPr>
        <w:t>关键字用于匹配过程，一般用于</w:t>
      </w:r>
      <w:r>
        <w:rPr>
          <w:rFonts w:hint="eastAsia"/>
        </w:rPr>
        <w:t>expect</w:t>
      </w:r>
      <w:r>
        <w:rPr>
          <w:rFonts w:hint="eastAsia"/>
        </w:rPr>
        <w:t>命令中。</w:t>
      </w:r>
    </w:p>
    <w:p w:rsidR="001D6263" w:rsidRDefault="001D6263" w:rsidP="00A41168">
      <w:r>
        <w:rPr>
          <w:rFonts w:hint="eastAsia"/>
        </w:rPr>
        <w:t>eof</w:t>
      </w:r>
      <w:r>
        <w:rPr>
          <w:rFonts w:hint="eastAsia"/>
        </w:rPr>
        <w:t>（</w:t>
      </w:r>
      <w:r>
        <w:rPr>
          <w:rFonts w:hint="eastAsia"/>
        </w:rPr>
        <w:t>end of file</w:t>
      </w:r>
      <w:r>
        <w:rPr>
          <w:rFonts w:hint="eastAsia"/>
        </w:rPr>
        <w:t>）用于匹配结束符</w:t>
      </w:r>
    </w:p>
    <w:p w:rsidR="001D6263" w:rsidRDefault="001D6263" w:rsidP="00A41168">
      <w:r>
        <w:rPr>
          <w:rFonts w:hint="eastAsia"/>
        </w:rPr>
        <w:t>timeout</w:t>
      </w:r>
      <w:r>
        <w:rPr>
          <w:rFonts w:hint="eastAsia"/>
        </w:rPr>
        <w:t>：控制时间的关键字变量</w:t>
      </w:r>
      <w:r w:rsidR="00C148E7">
        <w:rPr>
          <w:rFonts w:hint="eastAsia"/>
        </w:rPr>
        <w:t>。可以通过为该变量赋值来规定整个</w:t>
      </w:r>
      <w:r w:rsidR="00C148E7">
        <w:rPr>
          <w:rFonts w:hint="eastAsia"/>
        </w:rPr>
        <w:t>expect</w:t>
      </w:r>
      <w:r w:rsidR="00C148E7">
        <w:rPr>
          <w:rFonts w:hint="eastAsia"/>
        </w:rPr>
        <w:t>操作的时间，服务于</w:t>
      </w:r>
      <w:r w:rsidR="00C148E7">
        <w:rPr>
          <w:rFonts w:hint="eastAsia"/>
        </w:rPr>
        <w:t>expect</w:t>
      </w:r>
      <w:r w:rsidR="00C148E7">
        <w:rPr>
          <w:rFonts w:hint="eastAsia"/>
        </w:rPr>
        <w:t>全局的。</w:t>
      </w:r>
    </w:p>
    <w:p w:rsidR="00C148E7" w:rsidRDefault="00C148E7" w:rsidP="00A41168">
      <w:r>
        <w:rPr>
          <w:rFonts w:hint="eastAsia"/>
        </w:rPr>
        <w:t>set timeout  30   -----</w:t>
      </w:r>
      <w:r>
        <w:rPr>
          <w:rFonts w:hint="eastAsia"/>
        </w:rPr>
        <w:t>设置</w:t>
      </w:r>
      <w:r>
        <w:rPr>
          <w:rFonts w:hint="eastAsia"/>
        </w:rPr>
        <w:t>30s</w:t>
      </w:r>
      <w:r>
        <w:rPr>
          <w:rFonts w:hint="eastAsia"/>
        </w:rPr>
        <w:t>超时</w:t>
      </w:r>
    </w:p>
    <w:p w:rsidR="00430E60" w:rsidRDefault="00430E60" w:rsidP="00A41168"/>
    <w:p w:rsidR="00B20662" w:rsidRDefault="00430E60" w:rsidP="00430E60">
      <w:pPr>
        <w:pStyle w:val="1"/>
      </w:pPr>
      <w:r>
        <w:rPr>
          <w:rFonts w:hint="eastAsia"/>
        </w:rPr>
        <w:lastRenderedPageBreak/>
        <w:t>企业生产场景</w:t>
      </w:r>
      <w:r>
        <w:rPr>
          <w:rFonts w:hint="eastAsia"/>
        </w:rPr>
        <w:t>expect</w:t>
      </w:r>
      <w:r>
        <w:rPr>
          <w:rFonts w:hint="eastAsia"/>
        </w:rPr>
        <w:t>案例</w:t>
      </w:r>
    </w:p>
    <w:p w:rsidR="006E210D" w:rsidRDefault="006E210D" w:rsidP="006E210D">
      <w:r>
        <w:rPr>
          <w:rFonts w:hint="eastAsia"/>
        </w:rPr>
        <w:t>此次准备的是</w:t>
      </w:r>
      <w:r>
        <w:rPr>
          <w:rFonts w:hint="eastAsia"/>
        </w:rPr>
        <w:t>3</w:t>
      </w:r>
      <w:r>
        <w:rPr>
          <w:rFonts w:hint="eastAsia"/>
        </w:rPr>
        <w:t>台虚拟机，</w:t>
      </w:r>
      <w:r>
        <w:rPr>
          <w:rFonts w:hint="eastAsia"/>
        </w:rPr>
        <w:t>IP</w:t>
      </w:r>
      <w:r>
        <w:rPr>
          <w:rFonts w:hint="eastAsia"/>
        </w:rPr>
        <w:t>和主机名如下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49"/>
        <w:gridCol w:w="4949"/>
      </w:tblGrid>
      <w:tr w:rsidR="006E210D" w:rsidTr="00AD6B6B">
        <w:tc>
          <w:tcPr>
            <w:tcW w:w="4949" w:type="dxa"/>
          </w:tcPr>
          <w:p w:rsidR="006E210D" w:rsidRDefault="006E210D" w:rsidP="00AD6B6B">
            <w:pPr>
              <w:ind w:firstLine="0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949" w:type="dxa"/>
          </w:tcPr>
          <w:p w:rsidR="006E210D" w:rsidRDefault="006E210D" w:rsidP="00AD6B6B">
            <w:pPr>
              <w:ind w:firstLine="0"/>
              <w:jc w:val="center"/>
            </w:pPr>
            <w:r>
              <w:t>主机名</w:t>
            </w:r>
          </w:p>
        </w:tc>
      </w:tr>
      <w:tr w:rsidR="006E210D" w:rsidTr="00AD6B6B">
        <w:tc>
          <w:tcPr>
            <w:tcW w:w="4949" w:type="dxa"/>
          </w:tcPr>
          <w:p w:rsidR="006E210D" w:rsidRDefault="006E210D" w:rsidP="00AD6B6B">
            <w:pPr>
              <w:ind w:firstLine="0"/>
            </w:pPr>
            <w:r>
              <w:rPr>
                <w:rFonts w:hint="eastAsia"/>
              </w:rPr>
              <w:t>192.168.132.20</w:t>
            </w:r>
          </w:p>
        </w:tc>
        <w:tc>
          <w:tcPr>
            <w:tcW w:w="4949" w:type="dxa"/>
          </w:tcPr>
          <w:p w:rsidR="006E210D" w:rsidRDefault="006E210D" w:rsidP="00AD6B6B">
            <w:pPr>
              <w:ind w:firstLine="0"/>
            </w:pPr>
            <w:r w:rsidRPr="009340ED">
              <w:t>salt-master</w:t>
            </w:r>
          </w:p>
        </w:tc>
      </w:tr>
      <w:tr w:rsidR="006E210D" w:rsidTr="00AD6B6B">
        <w:tc>
          <w:tcPr>
            <w:tcW w:w="4949" w:type="dxa"/>
          </w:tcPr>
          <w:p w:rsidR="006E210D" w:rsidRDefault="006E210D" w:rsidP="00AD6B6B">
            <w:pPr>
              <w:ind w:firstLine="0"/>
            </w:pPr>
            <w:r>
              <w:t>192.168.132.</w:t>
            </w:r>
            <w:r>
              <w:rPr>
                <w:rFonts w:hint="eastAsia"/>
              </w:rPr>
              <w:t>11</w:t>
            </w:r>
          </w:p>
        </w:tc>
        <w:tc>
          <w:tcPr>
            <w:tcW w:w="4949" w:type="dxa"/>
          </w:tcPr>
          <w:p w:rsidR="006E210D" w:rsidRDefault="006E210D" w:rsidP="00AD6B6B">
            <w:pPr>
              <w:ind w:firstLine="0"/>
            </w:pPr>
            <w:r w:rsidRPr="009340ED">
              <w:t>salt-minion01</w:t>
            </w:r>
          </w:p>
        </w:tc>
      </w:tr>
      <w:tr w:rsidR="006E210D" w:rsidTr="00AD6B6B">
        <w:tc>
          <w:tcPr>
            <w:tcW w:w="4949" w:type="dxa"/>
          </w:tcPr>
          <w:p w:rsidR="006E210D" w:rsidRDefault="006E210D" w:rsidP="00AD6B6B">
            <w:pPr>
              <w:ind w:firstLine="0"/>
            </w:pPr>
            <w:r>
              <w:t>192.168.132.</w:t>
            </w:r>
            <w:r>
              <w:rPr>
                <w:rFonts w:hint="eastAsia"/>
              </w:rPr>
              <w:t>10</w:t>
            </w:r>
          </w:p>
        </w:tc>
        <w:tc>
          <w:tcPr>
            <w:tcW w:w="4949" w:type="dxa"/>
          </w:tcPr>
          <w:p w:rsidR="006E210D" w:rsidRDefault="006E210D" w:rsidP="00AD6B6B">
            <w:pPr>
              <w:ind w:firstLine="0"/>
            </w:pPr>
            <w:r>
              <w:t>salt-minion0</w:t>
            </w:r>
            <w:r>
              <w:rPr>
                <w:rFonts w:hint="eastAsia"/>
              </w:rPr>
              <w:t>2</w:t>
            </w:r>
          </w:p>
        </w:tc>
      </w:tr>
    </w:tbl>
    <w:p w:rsidR="006E210D" w:rsidRDefault="006E210D" w:rsidP="006E210D"/>
    <w:p w:rsidR="006E210D" w:rsidRPr="006E210D" w:rsidRDefault="006E210D" w:rsidP="006E210D"/>
    <w:p w:rsidR="00430E60" w:rsidRDefault="00430E60" w:rsidP="00430E60">
      <w:pPr>
        <w:pStyle w:val="2"/>
      </w:pPr>
      <w:r>
        <w:rPr>
          <w:rFonts w:hint="eastAsia"/>
        </w:rPr>
        <w:t>批量执行命令</w:t>
      </w:r>
    </w:p>
    <w:p w:rsidR="00430E60" w:rsidRDefault="00992016" w:rsidP="00430E60">
      <w:r>
        <w:t>expect</w:t>
      </w:r>
      <w:r w:rsidR="0006578F">
        <w:t>自动交互脚本</w:t>
      </w:r>
      <w:r w:rsidR="001C27F6">
        <w:t>test</w:t>
      </w:r>
      <w:r w:rsidR="001C27F6">
        <w:rPr>
          <w:rFonts w:hint="eastAsia"/>
        </w:rPr>
        <w:t>.exp</w:t>
      </w:r>
    </w:p>
    <w:p w:rsidR="0006578F" w:rsidRDefault="0006578F" w:rsidP="0006578F">
      <w:r>
        <w:t>#!/usr/bin/env expect</w:t>
      </w:r>
    </w:p>
    <w:p w:rsidR="0006578F" w:rsidRDefault="0006578F" w:rsidP="0006578F">
      <w:r>
        <w:t>if { $argc != 2 } {</w:t>
      </w:r>
    </w:p>
    <w:p w:rsidR="0006578F" w:rsidRDefault="0006578F" w:rsidP="0006578F">
      <w:r>
        <w:t xml:space="preserve">    send_user "usage:expect $argv0 ip command"</w:t>
      </w:r>
    </w:p>
    <w:p w:rsidR="0006578F" w:rsidRDefault="0006578F" w:rsidP="0006578F">
      <w:r>
        <w:t xml:space="preserve">    exit</w:t>
      </w:r>
    </w:p>
    <w:p w:rsidR="0006578F" w:rsidRDefault="0006578F" w:rsidP="0006578F">
      <w:r>
        <w:t>}</w:t>
      </w:r>
    </w:p>
    <w:p w:rsidR="0006578F" w:rsidRDefault="0006578F" w:rsidP="0006578F">
      <w:r>
        <w:t>set host [lindex $argv 0]</w:t>
      </w:r>
    </w:p>
    <w:p w:rsidR="0006578F" w:rsidRDefault="0006578F" w:rsidP="0006578F">
      <w:r>
        <w:t>set cmd [lindex $argv 1]</w:t>
      </w:r>
    </w:p>
    <w:p w:rsidR="0006578F" w:rsidRDefault="0006578F" w:rsidP="0006578F">
      <w:r>
        <w:t>set password "x9i86wrz"</w:t>
      </w:r>
    </w:p>
    <w:p w:rsidR="0006578F" w:rsidRDefault="0006578F" w:rsidP="0006578F">
      <w:r>
        <w:t>spawn ssh root@$host  $cmd</w:t>
      </w:r>
    </w:p>
    <w:p w:rsidR="0006578F" w:rsidRDefault="0006578F" w:rsidP="0006578F">
      <w:r>
        <w:t>expect {</w:t>
      </w:r>
    </w:p>
    <w:p w:rsidR="0006578F" w:rsidRDefault="0006578F" w:rsidP="0006578F">
      <w:r>
        <w:t>"yes/no" {send "yes\r";exp_continue}</w:t>
      </w:r>
    </w:p>
    <w:p w:rsidR="0006578F" w:rsidRDefault="0006578F" w:rsidP="0006578F">
      <w:r>
        <w:t>"*password" {send "$password\r"}</w:t>
      </w:r>
    </w:p>
    <w:p w:rsidR="0006578F" w:rsidRDefault="0006578F" w:rsidP="0006578F">
      <w:r>
        <w:t>}</w:t>
      </w:r>
    </w:p>
    <w:p w:rsidR="0006578F" w:rsidRDefault="0006578F" w:rsidP="0006578F">
      <w:r>
        <w:t>expect eof</w:t>
      </w:r>
    </w:p>
    <w:p w:rsidR="00992016" w:rsidRDefault="00992016" w:rsidP="0006578F">
      <w:r>
        <w:rPr>
          <w:rFonts w:hint="eastAsia"/>
        </w:rPr>
        <w:t>shell</w:t>
      </w:r>
      <w:r>
        <w:rPr>
          <w:rFonts w:hint="eastAsia"/>
        </w:rPr>
        <w:t>循环执行</w:t>
      </w:r>
      <w:r>
        <w:rPr>
          <w:rFonts w:hint="eastAsia"/>
        </w:rPr>
        <w:t>expect</w:t>
      </w:r>
      <w:r>
        <w:rPr>
          <w:rFonts w:hint="eastAsia"/>
        </w:rPr>
        <w:t>脚本</w:t>
      </w:r>
      <w:r w:rsidR="00642291">
        <w:rPr>
          <w:rFonts w:hint="eastAsia"/>
        </w:rPr>
        <w:t xml:space="preserve"> test.sh</w:t>
      </w:r>
    </w:p>
    <w:p w:rsidR="00992016" w:rsidRDefault="00992016" w:rsidP="00992016">
      <w:r>
        <w:t>#!/bin/sh</w:t>
      </w:r>
    </w:p>
    <w:p w:rsidR="00992016" w:rsidRDefault="00992016" w:rsidP="00992016">
      <w:r>
        <w:t>if [ $# -ne 1 ];then</w:t>
      </w:r>
    </w:p>
    <w:p w:rsidR="00992016" w:rsidRDefault="00992016" w:rsidP="00992016">
      <w:r>
        <w:t xml:space="preserve">  echo "usage:$0 cmd"</w:t>
      </w:r>
    </w:p>
    <w:p w:rsidR="00992016" w:rsidRDefault="00992016" w:rsidP="00992016">
      <w:r>
        <w:t xml:space="preserve">  exit 1</w:t>
      </w:r>
    </w:p>
    <w:p w:rsidR="00992016" w:rsidRDefault="00992016" w:rsidP="00992016">
      <w:r>
        <w:lastRenderedPageBreak/>
        <w:t>fi</w:t>
      </w:r>
    </w:p>
    <w:p w:rsidR="00992016" w:rsidRDefault="00992016" w:rsidP="00992016">
      <w:r>
        <w:t>cmd=$1</w:t>
      </w:r>
    </w:p>
    <w:p w:rsidR="00992016" w:rsidRDefault="00992016" w:rsidP="00992016">
      <w:r>
        <w:t>cat /tmp/iplist |while read ip</w:t>
      </w:r>
    </w:p>
    <w:p w:rsidR="00992016" w:rsidRDefault="00992016" w:rsidP="00992016"/>
    <w:p w:rsidR="00992016" w:rsidRDefault="00992016" w:rsidP="00992016">
      <w:r>
        <w:t>do</w:t>
      </w:r>
    </w:p>
    <w:p w:rsidR="00992016" w:rsidRDefault="00992016" w:rsidP="00992016"/>
    <w:p w:rsidR="00992016" w:rsidRDefault="000B38FB" w:rsidP="00992016">
      <w:r>
        <w:t xml:space="preserve">  expect test</w:t>
      </w:r>
      <w:r w:rsidR="00992016">
        <w:t>.exp $ip "$cmd"</w:t>
      </w:r>
    </w:p>
    <w:p w:rsidR="00992016" w:rsidRDefault="00992016" w:rsidP="00992016"/>
    <w:p w:rsidR="00992016" w:rsidRDefault="00992016" w:rsidP="00992016">
      <w:r>
        <w:t>done</w:t>
      </w:r>
    </w:p>
    <w:p w:rsidR="0057459D" w:rsidRDefault="0057459D" w:rsidP="00992016"/>
    <w:p w:rsidR="00F556DD" w:rsidRDefault="0057459D" w:rsidP="00992016">
      <w:r>
        <w:rPr>
          <w:rFonts w:hint="eastAsia"/>
        </w:rPr>
        <w:t>查看系统磁盘使用情况</w:t>
      </w:r>
      <w:r>
        <w:rPr>
          <w:rFonts w:hint="eastAsia"/>
        </w:rPr>
        <w:t xml:space="preserve"> </w:t>
      </w:r>
      <w:r w:rsidR="000B38FB">
        <w:t>sh test</w:t>
      </w:r>
      <w:r w:rsidRPr="0057459D">
        <w:t>.sh "df -h"</w:t>
      </w:r>
    </w:p>
    <w:p w:rsidR="0057459D" w:rsidRDefault="000B38FB" w:rsidP="0057459D">
      <w:r>
        <w:t>[root@salt-master tmp]# sh test</w:t>
      </w:r>
      <w:r w:rsidR="0057459D">
        <w:t>.sh "df -h"</w:t>
      </w:r>
    </w:p>
    <w:p w:rsidR="0057459D" w:rsidRDefault="0057459D" w:rsidP="0057459D">
      <w:r>
        <w:t>spawn ssh root@192.168.132.11 df -h</w:t>
      </w:r>
    </w:p>
    <w:p w:rsidR="0057459D" w:rsidRDefault="0057459D" w:rsidP="0057459D">
      <w:r>
        <w:t xml:space="preserve">root@192.168.132.11's password: </w:t>
      </w:r>
    </w:p>
    <w:p w:rsidR="0057459D" w:rsidRDefault="0057459D" w:rsidP="0057459D">
      <w:r>
        <w:t>Filesystem      Size  Used Avail Use% Mounted on</w:t>
      </w:r>
    </w:p>
    <w:p w:rsidR="0057459D" w:rsidRDefault="0057459D" w:rsidP="0057459D">
      <w:r>
        <w:t>/dev/sda3        48G  4.0G   41G   9% /</w:t>
      </w:r>
    </w:p>
    <w:p w:rsidR="0057459D" w:rsidRDefault="0057459D" w:rsidP="0057459D">
      <w:r>
        <w:t>tmpfs           285M   12K  285M   1% /dev/shm</w:t>
      </w:r>
    </w:p>
    <w:p w:rsidR="0057459D" w:rsidRDefault="0057459D" w:rsidP="0057459D">
      <w:r>
        <w:t>/dev/sda1       194M   29M  155M  16% /boot</w:t>
      </w:r>
    </w:p>
    <w:p w:rsidR="0057459D" w:rsidRDefault="0057459D" w:rsidP="0057459D">
      <w:r>
        <w:t>spawn ssh root@192.168.132.10 df -h</w:t>
      </w:r>
    </w:p>
    <w:p w:rsidR="0057459D" w:rsidRDefault="0057459D" w:rsidP="0057459D">
      <w:r>
        <w:t xml:space="preserve">root@192.168.132.10's password: </w:t>
      </w:r>
    </w:p>
    <w:p w:rsidR="0057459D" w:rsidRDefault="0057459D" w:rsidP="0057459D">
      <w:r>
        <w:t>Filesystem      Size  Used Avail Use% Mounted on</w:t>
      </w:r>
    </w:p>
    <w:p w:rsidR="0057459D" w:rsidRDefault="0057459D" w:rsidP="0057459D">
      <w:r>
        <w:t>/dev/sda5        16G  4.7G   10G  33% /</w:t>
      </w:r>
    </w:p>
    <w:p w:rsidR="0057459D" w:rsidRDefault="0057459D" w:rsidP="0057459D">
      <w:r>
        <w:t>tmpfs           334M   12K  334M   1% /dev/shm</w:t>
      </w:r>
    </w:p>
    <w:p w:rsidR="0057459D" w:rsidRDefault="0057459D" w:rsidP="0057459D">
      <w:r>
        <w:t>/dev/sda1       190M   54M  127M  30% /boot</w:t>
      </w:r>
    </w:p>
    <w:p w:rsidR="0057459D" w:rsidRDefault="0057459D" w:rsidP="0057459D">
      <w:r>
        <w:t>/dev/sda2       2.0G  3.2M  1.9G   1% /home</w:t>
      </w:r>
    </w:p>
    <w:p w:rsidR="00642291" w:rsidRDefault="00642291" w:rsidP="0057459D"/>
    <w:p w:rsidR="00642291" w:rsidRDefault="00642291" w:rsidP="00642291">
      <w:pPr>
        <w:pStyle w:val="2"/>
      </w:pPr>
      <w:r>
        <w:rPr>
          <w:rFonts w:hint="eastAsia"/>
        </w:rPr>
        <w:t>批量发送文件</w:t>
      </w:r>
    </w:p>
    <w:p w:rsidR="00EF3DC2" w:rsidRDefault="00857FDE" w:rsidP="00EF3DC2">
      <w:r>
        <w:rPr>
          <w:rFonts w:hint="eastAsia"/>
        </w:rPr>
        <w:t>expect</w:t>
      </w:r>
      <w:r>
        <w:rPr>
          <w:rFonts w:hint="eastAsia"/>
        </w:rPr>
        <w:t>自动交互脚本</w:t>
      </w:r>
      <w:r>
        <w:rPr>
          <w:rFonts w:hint="eastAsia"/>
        </w:rPr>
        <w:t>fenfa.exp</w:t>
      </w:r>
    </w:p>
    <w:p w:rsidR="00857FDE" w:rsidRDefault="00857FDE" w:rsidP="00EF3DC2"/>
    <w:p w:rsidR="00857FDE" w:rsidRDefault="00857FDE" w:rsidP="00EF3DC2"/>
    <w:p w:rsidR="00857FDE" w:rsidRDefault="00857FDE" w:rsidP="00857FDE">
      <w:r>
        <w:t>#!/usr/bin/env expect</w:t>
      </w:r>
    </w:p>
    <w:p w:rsidR="00857FDE" w:rsidRDefault="00857FDE" w:rsidP="00857FDE">
      <w:r>
        <w:t>if { $argc != 3 } {</w:t>
      </w:r>
    </w:p>
    <w:p w:rsidR="00857FDE" w:rsidRDefault="00857FDE" w:rsidP="00857FDE">
      <w:r>
        <w:t xml:space="preserve">    send_user "usage:expect $argv0 file ip dir"</w:t>
      </w:r>
    </w:p>
    <w:p w:rsidR="00857FDE" w:rsidRDefault="00857FDE" w:rsidP="00857FDE">
      <w:r>
        <w:t xml:space="preserve">    exit</w:t>
      </w:r>
    </w:p>
    <w:p w:rsidR="00857FDE" w:rsidRDefault="00857FDE" w:rsidP="00857FDE">
      <w:r>
        <w:t>}</w:t>
      </w:r>
    </w:p>
    <w:p w:rsidR="00857FDE" w:rsidRDefault="00857FDE" w:rsidP="00857FDE">
      <w:r>
        <w:t>set file [lindex $argv 0]</w:t>
      </w:r>
    </w:p>
    <w:p w:rsidR="00857FDE" w:rsidRDefault="00857FDE" w:rsidP="00857FDE">
      <w:r>
        <w:t>set host [lindex $argv 1]</w:t>
      </w:r>
    </w:p>
    <w:p w:rsidR="00857FDE" w:rsidRDefault="00857FDE" w:rsidP="00857FDE">
      <w:r>
        <w:t>set dir [lindex $argv 2]</w:t>
      </w:r>
    </w:p>
    <w:p w:rsidR="00857FDE" w:rsidRDefault="00857FDE" w:rsidP="00857FDE">
      <w:r>
        <w:t>set password "x9i86wrz"</w:t>
      </w:r>
    </w:p>
    <w:p w:rsidR="00857FDE" w:rsidRDefault="00857FDE" w:rsidP="00857FDE">
      <w:r>
        <w:t>spawn scp -P22  -r -p $file root@$host:$dir</w:t>
      </w:r>
    </w:p>
    <w:p w:rsidR="00857FDE" w:rsidRDefault="00857FDE" w:rsidP="00857FDE">
      <w:r>
        <w:t>expect {</w:t>
      </w:r>
    </w:p>
    <w:p w:rsidR="00857FDE" w:rsidRDefault="00857FDE" w:rsidP="00857FDE">
      <w:r>
        <w:t>"yes/no" {send "yes\r";exp_continue}</w:t>
      </w:r>
    </w:p>
    <w:p w:rsidR="00857FDE" w:rsidRDefault="00857FDE" w:rsidP="00857FDE">
      <w:r>
        <w:t>"*password" {send "$password\r"}</w:t>
      </w:r>
    </w:p>
    <w:p w:rsidR="00857FDE" w:rsidRDefault="00857FDE" w:rsidP="00857FDE">
      <w:r>
        <w:t>}</w:t>
      </w:r>
    </w:p>
    <w:p w:rsidR="00857FDE" w:rsidRDefault="00857FDE" w:rsidP="00857FDE">
      <w:r>
        <w:t>expect eof</w:t>
      </w:r>
    </w:p>
    <w:p w:rsidR="00857FDE" w:rsidRDefault="00857FDE" w:rsidP="00857FDE"/>
    <w:p w:rsidR="00857FDE" w:rsidRDefault="00857FDE" w:rsidP="00857FDE">
      <w:r>
        <w:rPr>
          <w:rFonts w:hint="eastAsia"/>
        </w:rPr>
        <w:t>利用</w:t>
      </w:r>
      <w:r>
        <w:rPr>
          <w:rFonts w:hint="eastAsia"/>
        </w:rPr>
        <w:t>shell</w:t>
      </w:r>
      <w:r>
        <w:rPr>
          <w:rFonts w:hint="eastAsia"/>
        </w:rPr>
        <w:t>循环执行</w:t>
      </w:r>
      <w:r>
        <w:rPr>
          <w:rFonts w:hint="eastAsia"/>
        </w:rPr>
        <w:t>expect</w:t>
      </w:r>
      <w:r>
        <w:rPr>
          <w:rFonts w:hint="eastAsia"/>
        </w:rPr>
        <w:t>脚本</w:t>
      </w:r>
    </w:p>
    <w:p w:rsidR="00857FDE" w:rsidRDefault="00857FDE" w:rsidP="00857FDE"/>
    <w:p w:rsidR="004B54B5" w:rsidRDefault="004B54B5" w:rsidP="004B54B5">
      <w:r>
        <w:t xml:space="preserve">[root@salt-master tmp]# cat fenfa.sh </w:t>
      </w:r>
    </w:p>
    <w:p w:rsidR="004B54B5" w:rsidRDefault="004B54B5" w:rsidP="004B54B5">
      <w:r>
        <w:t>#!/bin/sh</w:t>
      </w:r>
    </w:p>
    <w:p w:rsidR="004B54B5" w:rsidRDefault="004B54B5" w:rsidP="004B54B5">
      <w:r>
        <w:t xml:space="preserve">. </w:t>
      </w:r>
      <w:r w:rsidR="00D77A82">
        <w:rPr>
          <w:rFonts w:hint="eastAsia"/>
        </w:rPr>
        <w:t xml:space="preserve"> </w:t>
      </w:r>
      <w:r>
        <w:t>/etc/init.d/functions</w:t>
      </w:r>
    </w:p>
    <w:p w:rsidR="004B54B5" w:rsidRDefault="004B54B5" w:rsidP="004B54B5">
      <w:r>
        <w:t>if [ $# -ne 2 ];then</w:t>
      </w:r>
    </w:p>
    <w:p w:rsidR="004B54B5" w:rsidRDefault="004B54B5" w:rsidP="004B54B5">
      <w:r>
        <w:t xml:space="preserve">  echo "usage:$0 file dir"</w:t>
      </w:r>
    </w:p>
    <w:p w:rsidR="004B54B5" w:rsidRDefault="004B54B5" w:rsidP="004B54B5">
      <w:r>
        <w:t xml:space="preserve">  exit 1</w:t>
      </w:r>
    </w:p>
    <w:p w:rsidR="004B54B5" w:rsidRDefault="004B54B5" w:rsidP="004B54B5">
      <w:r>
        <w:t>fi</w:t>
      </w:r>
    </w:p>
    <w:p w:rsidR="004B54B5" w:rsidRDefault="004B54B5" w:rsidP="004B54B5">
      <w:r>
        <w:t>file=$1</w:t>
      </w:r>
    </w:p>
    <w:p w:rsidR="004B54B5" w:rsidRDefault="004B54B5" w:rsidP="004B54B5">
      <w:r>
        <w:t>dir=$2</w:t>
      </w:r>
    </w:p>
    <w:p w:rsidR="004B54B5" w:rsidRDefault="004B54B5" w:rsidP="004B54B5">
      <w:r>
        <w:t>cat /tmp/iplist |while read ip</w:t>
      </w:r>
    </w:p>
    <w:p w:rsidR="004B54B5" w:rsidRDefault="004B54B5" w:rsidP="004B54B5"/>
    <w:p w:rsidR="004B54B5" w:rsidRDefault="004B54B5" w:rsidP="004B54B5">
      <w:r>
        <w:lastRenderedPageBreak/>
        <w:t>do</w:t>
      </w:r>
    </w:p>
    <w:p w:rsidR="004B54B5" w:rsidRDefault="004B54B5" w:rsidP="004B54B5"/>
    <w:p w:rsidR="004B54B5" w:rsidRDefault="004B54B5" w:rsidP="004B54B5">
      <w:r>
        <w:t xml:space="preserve">  expect fenfa.exp $file  $ip $dir &gt;/dev/null 2&gt;&amp;1</w:t>
      </w:r>
    </w:p>
    <w:p w:rsidR="004B54B5" w:rsidRDefault="004B54B5" w:rsidP="004B54B5">
      <w:r>
        <w:t xml:space="preserve">  if [ $? -eq 0 ];then</w:t>
      </w:r>
    </w:p>
    <w:p w:rsidR="004B54B5" w:rsidRDefault="004B54B5" w:rsidP="004B54B5">
      <w:r>
        <w:t xml:space="preserve">    action "$ip"  /bin/true</w:t>
      </w:r>
    </w:p>
    <w:p w:rsidR="004B54B5" w:rsidRDefault="004B54B5" w:rsidP="004B54B5">
      <w:r>
        <w:t xml:space="preserve">  else</w:t>
      </w:r>
    </w:p>
    <w:p w:rsidR="004B54B5" w:rsidRDefault="004B54B5" w:rsidP="004B54B5">
      <w:r>
        <w:t xml:space="preserve">    action "$ip"  /bin/false</w:t>
      </w:r>
    </w:p>
    <w:p w:rsidR="004B54B5" w:rsidRDefault="004B54B5" w:rsidP="004B54B5">
      <w:r>
        <w:t xml:space="preserve">   fi</w:t>
      </w:r>
    </w:p>
    <w:p w:rsidR="004B54B5" w:rsidRDefault="004B54B5" w:rsidP="004B54B5"/>
    <w:p w:rsidR="004B54B5" w:rsidRDefault="004B54B5" w:rsidP="004B54B5">
      <w:r>
        <w:t>done</w:t>
      </w:r>
    </w:p>
    <w:p w:rsidR="004B54B5" w:rsidRDefault="004B54B5" w:rsidP="004B54B5">
      <w:r>
        <w:rPr>
          <w:rFonts w:hint="eastAsia"/>
        </w:rPr>
        <w:t>脚本中添加了</w:t>
      </w:r>
      <w:r>
        <w:rPr>
          <w:rFonts w:hint="eastAsia"/>
        </w:rPr>
        <w:t>function</w:t>
      </w:r>
      <w:r w:rsidR="00D12BCA">
        <w:rPr>
          <w:rFonts w:hint="eastAsia"/>
        </w:rPr>
        <w:t xml:space="preserve"> </w:t>
      </w:r>
      <w:r w:rsidR="00D12BCA">
        <w:rPr>
          <w:rFonts w:hint="eastAsia"/>
        </w:rPr>
        <w:t>系统函数库，是为了使用</w:t>
      </w:r>
      <w:r w:rsidR="00D12BCA">
        <w:rPr>
          <w:rFonts w:hint="eastAsia"/>
        </w:rPr>
        <w:t>action</w:t>
      </w:r>
      <w:r w:rsidR="00D12BCA">
        <w:rPr>
          <w:rFonts w:hint="eastAsia"/>
        </w:rPr>
        <w:t>，打印结果信息。</w:t>
      </w:r>
    </w:p>
    <w:p w:rsidR="00175143" w:rsidRDefault="00175143" w:rsidP="004B54B5">
      <w:r>
        <w:rPr>
          <w:rFonts w:hint="eastAsia"/>
        </w:rPr>
        <w:t>使脚本显得更专业。</w:t>
      </w:r>
    </w:p>
    <w:p w:rsidR="004B54B5" w:rsidRDefault="004B54B5" w:rsidP="004B54B5"/>
    <w:p w:rsidR="00857FDE" w:rsidRDefault="00AD6032" w:rsidP="004B54B5">
      <w:r>
        <w:rPr>
          <w:rFonts w:hint="eastAsia"/>
        </w:rPr>
        <w:t>将</w:t>
      </w:r>
      <w:r>
        <w:rPr>
          <w:rFonts w:hint="eastAsia"/>
        </w:rPr>
        <w:t>/etc/hosts</w:t>
      </w:r>
      <w:r>
        <w:rPr>
          <w:rFonts w:hint="eastAsia"/>
        </w:rPr>
        <w:t>文件批量分发到所有服务器的</w:t>
      </w:r>
      <w:r>
        <w:rPr>
          <w:rFonts w:hint="eastAsia"/>
        </w:rPr>
        <w:t>/tmp</w:t>
      </w:r>
      <w:r>
        <w:rPr>
          <w:rFonts w:hint="eastAsia"/>
        </w:rPr>
        <w:t>目录</w:t>
      </w:r>
    </w:p>
    <w:p w:rsidR="00D12BCA" w:rsidRDefault="00D12BCA" w:rsidP="00D12BCA">
      <w:r>
        <w:t>[root@salt-master tmp]# sh fenfa.sh /etc/hosts    /tmp</w:t>
      </w:r>
    </w:p>
    <w:p w:rsidR="00D12BCA" w:rsidRDefault="00D12BCA" w:rsidP="00D12BCA">
      <w:r>
        <w:t>192.168.132.11                                             [  OK  ]</w:t>
      </w:r>
    </w:p>
    <w:p w:rsidR="00D02782" w:rsidRDefault="00D12BCA" w:rsidP="00D12BCA">
      <w:r>
        <w:t>192.168.132.10                                             [  OK  ]</w:t>
      </w:r>
    </w:p>
    <w:p w:rsidR="00D02782" w:rsidRDefault="00D02782" w:rsidP="00D12BCA"/>
    <w:p w:rsidR="00AD6032" w:rsidRDefault="00AD6032" w:rsidP="00D12BCA">
      <w:r>
        <w:rPr>
          <w:rFonts w:hint="eastAsia"/>
        </w:rPr>
        <w:t>分发后查看</w:t>
      </w:r>
    </w:p>
    <w:p w:rsidR="00AD6032" w:rsidRDefault="00AD6032" w:rsidP="00AD6032">
      <w:r>
        <w:t xml:space="preserve">[root@salt-minion01 tmp]# ls -l </w:t>
      </w:r>
    </w:p>
    <w:p w:rsidR="00AD6032" w:rsidRDefault="00AD6032" w:rsidP="00AD6032">
      <w:r>
        <w:t>total 4</w:t>
      </w:r>
    </w:p>
    <w:p w:rsidR="00AD6032" w:rsidRDefault="00AD6032" w:rsidP="00AD6032">
      <w:r>
        <w:t>-rw-r--r-- 1 root root 243 Jun 21 20:48 hosts</w:t>
      </w:r>
    </w:p>
    <w:p w:rsidR="00AD6032" w:rsidRDefault="00AD6032" w:rsidP="00AD6032"/>
    <w:p w:rsidR="00AD6032" w:rsidRDefault="00AD6032" w:rsidP="00AD6032">
      <w:r>
        <w:t xml:space="preserve">[root@salt-minion02 tmp]# ls -l </w:t>
      </w:r>
    </w:p>
    <w:p w:rsidR="00AD6032" w:rsidRDefault="00AD6032" w:rsidP="00AD6032">
      <w:r>
        <w:t>total 4</w:t>
      </w:r>
    </w:p>
    <w:p w:rsidR="00AD6032" w:rsidRDefault="00AD6032" w:rsidP="00AD6032">
      <w:r>
        <w:t>-rw-r--r-- 1 root root 243 Jun 21 20:48 hosts</w:t>
      </w:r>
    </w:p>
    <w:p w:rsidR="00AD6032" w:rsidRPr="00EF3DC2" w:rsidRDefault="000445CA" w:rsidP="00AD6032">
      <w:r>
        <w:rPr>
          <w:rFonts w:hint="eastAsia"/>
        </w:rPr>
        <w:t>通过发送文件方式</w:t>
      </w:r>
      <w:r w:rsidR="00301D3C">
        <w:rPr>
          <w:rFonts w:hint="eastAsia"/>
        </w:rPr>
        <w:t>可以批量部署</w:t>
      </w:r>
      <w:r w:rsidR="00301D3C">
        <w:rPr>
          <w:rFonts w:hint="eastAsia"/>
        </w:rPr>
        <w:t>ssh</w:t>
      </w:r>
      <w:r w:rsidR="00301D3C">
        <w:rPr>
          <w:rFonts w:hint="eastAsia"/>
        </w:rPr>
        <w:t>免秘钥。</w:t>
      </w:r>
    </w:p>
    <w:sectPr w:rsidR="00AD6032" w:rsidRPr="00EF3DC2" w:rsidSect="006676BA">
      <w:pgSz w:w="11906" w:h="16838"/>
      <w:pgMar w:top="1440" w:right="42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151" w:rsidRDefault="00305151" w:rsidP="00BE4AF5">
      <w:pPr>
        <w:spacing w:line="240" w:lineRule="auto"/>
      </w:pPr>
      <w:r>
        <w:separator/>
      </w:r>
    </w:p>
  </w:endnote>
  <w:endnote w:type="continuationSeparator" w:id="0">
    <w:p w:rsidR="00305151" w:rsidRDefault="00305151" w:rsidP="00BE4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151" w:rsidRDefault="00305151" w:rsidP="00BE4AF5">
      <w:pPr>
        <w:spacing w:line="240" w:lineRule="auto"/>
      </w:pPr>
      <w:r>
        <w:separator/>
      </w:r>
    </w:p>
  </w:footnote>
  <w:footnote w:type="continuationSeparator" w:id="0">
    <w:p w:rsidR="00305151" w:rsidRDefault="00305151" w:rsidP="00BE4A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D73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F452D96"/>
    <w:multiLevelType w:val="multilevel"/>
    <w:tmpl w:val="458ED4C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54"/>
    <w:rsid w:val="00006754"/>
    <w:rsid w:val="000445CA"/>
    <w:rsid w:val="0006578F"/>
    <w:rsid w:val="00075D89"/>
    <w:rsid w:val="000766CD"/>
    <w:rsid w:val="000B38FB"/>
    <w:rsid w:val="0015223B"/>
    <w:rsid w:val="00175143"/>
    <w:rsid w:val="001C27F6"/>
    <w:rsid w:val="001D6263"/>
    <w:rsid w:val="001D71FA"/>
    <w:rsid w:val="001F4CF2"/>
    <w:rsid w:val="00220CAC"/>
    <w:rsid w:val="002220F1"/>
    <w:rsid w:val="00250058"/>
    <w:rsid w:val="002A3BED"/>
    <w:rsid w:val="002C34B0"/>
    <w:rsid w:val="002C4E84"/>
    <w:rsid w:val="002E789A"/>
    <w:rsid w:val="002F3F02"/>
    <w:rsid w:val="00301D3C"/>
    <w:rsid w:val="00305151"/>
    <w:rsid w:val="003345A9"/>
    <w:rsid w:val="003518A9"/>
    <w:rsid w:val="00363460"/>
    <w:rsid w:val="003670B3"/>
    <w:rsid w:val="0038551B"/>
    <w:rsid w:val="003949AA"/>
    <w:rsid w:val="003B5644"/>
    <w:rsid w:val="003E2EB3"/>
    <w:rsid w:val="00430E60"/>
    <w:rsid w:val="00446FF0"/>
    <w:rsid w:val="004A5C2A"/>
    <w:rsid w:val="004B54B5"/>
    <w:rsid w:val="00530998"/>
    <w:rsid w:val="00541720"/>
    <w:rsid w:val="0057459D"/>
    <w:rsid w:val="00582C28"/>
    <w:rsid w:val="00587FDF"/>
    <w:rsid w:val="005E2989"/>
    <w:rsid w:val="00640577"/>
    <w:rsid w:val="00642291"/>
    <w:rsid w:val="00642AE2"/>
    <w:rsid w:val="006676BA"/>
    <w:rsid w:val="00686FEF"/>
    <w:rsid w:val="006E210D"/>
    <w:rsid w:val="007154CD"/>
    <w:rsid w:val="00753848"/>
    <w:rsid w:val="00787C27"/>
    <w:rsid w:val="00795A58"/>
    <w:rsid w:val="00797A38"/>
    <w:rsid w:val="007B1A77"/>
    <w:rsid w:val="007B694D"/>
    <w:rsid w:val="00826AA8"/>
    <w:rsid w:val="00857FDE"/>
    <w:rsid w:val="00875B19"/>
    <w:rsid w:val="00880053"/>
    <w:rsid w:val="008B51D2"/>
    <w:rsid w:val="008D3414"/>
    <w:rsid w:val="009340ED"/>
    <w:rsid w:val="009633F1"/>
    <w:rsid w:val="00992016"/>
    <w:rsid w:val="00A41168"/>
    <w:rsid w:val="00A55A3C"/>
    <w:rsid w:val="00A92DF2"/>
    <w:rsid w:val="00AD6032"/>
    <w:rsid w:val="00AF20A1"/>
    <w:rsid w:val="00B15C37"/>
    <w:rsid w:val="00B20662"/>
    <w:rsid w:val="00B537EC"/>
    <w:rsid w:val="00B54985"/>
    <w:rsid w:val="00B80855"/>
    <w:rsid w:val="00BE4AF5"/>
    <w:rsid w:val="00C148E7"/>
    <w:rsid w:val="00C22040"/>
    <w:rsid w:val="00C97F3B"/>
    <w:rsid w:val="00CC2091"/>
    <w:rsid w:val="00CE6842"/>
    <w:rsid w:val="00D02782"/>
    <w:rsid w:val="00D12BCA"/>
    <w:rsid w:val="00D44238"/>
    <w:rsid w:val="00D77A82"/>
    <w:rsid w:val="00DA2156"/>
    <w:rsid w:val="00DD3F15"/>
    <w:rsid w:val="00DE4E8C"/>
    <w:rsid w:val="00E05DF7"/>
    <w:rsid w:val="00E22A2C"/>
    <w:rsid w:val="00EC3B30"/>
    <w:rsid w:val="00EF3DC2"/>
    <w:rsid w:val="00F05555"/>
    <w:rsid w:val="00F556DD"/>
    <w:rsid w:val="00F6474C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itka Small" w:eastAsiaTheme="minorEastAsia" w:hAnsi="Sitka Small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577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40577"/>
    <w:pPr>
      <w:keepNext/>
      <w:keepLines/>
      <w:numPr>
        <w:numId w:val="3"/>
      </w:numPr>
      <w:spacing w:before="100" w:after="1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577"/>
    <w:pPr>
      <w:keepNext/>
      <w:keepLines/>
      <w:numPr>
        <w:ilvl w:val="1"/>
        <w:numId w:val="3"/>
      </w:numPr>
      <w:spacing w:before="100" w:after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577"/>
    <w:pPr>
      <w:keepNext/>
      <w:keepLines/>
      <w:numPr>
        <w:ilvl w:val="2"/>
        <w:numId w:val="3"/>
      </w:numPr>
      <w:spacing w:before="100" w:after="10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0577"/>
    <w:pPr>
      <w:keepNext/>
      <w:keepLines/>
      <w:numPr>
        <w:ilvl w:val="3"/>
        <w:numId w:val="3"/>
      </w:numPr>
      <w:spacing w:before="100" w:after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0577"/>
    <w:rPr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2E789A"/>
    <w:pPr>
      <w:ind w:firstLineChars="200" w:firstLine="200"/>
    </w:pPr>
  </w:style>
  <w:style w:type="character" w:customStyle="1" w:styleId="2Char">
    <w:name w:val="标题 2 Char"/>
    <w:basedOn w:val="a0"/>
    <w:link w:val="2"/>
    <w:uiPriority w:val="9"/>
    <w:rsid w:val="006405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0577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64057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0067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6754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88005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C3B30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BE4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E4AF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E4A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E4A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itka Small" w:eastAsiaTheme="minorEastAsia" w:hAnsi="Sitka Small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577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40577"/>
    <w:pPr>
      <w:keepNext/>
      <w:keepLines/>
      <w:numPr>
        <w:numId w:val="3"/>
      </w:numPr>
      <w:spacing w:before="100" w:after="1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577"/>
    <w:pPr>
      <w:keepNext/>
      <w:keepLines/>
      <w:numPr>
        <w:ilvl w:val="1"/>
        <w:numId w:val="3"/>
      </w:numPr>
      <w:spacing w:before="100" w:after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577"/>
    <w:pPr>
      <w:keepNext/>
      <w:keepLines/>
      <w:numPr>
        <w:ilvl w:val="2"/>
        <w:numId w:val="3"/>
      </w:numPr>
      <w:spacing w:before="100" w:after="10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0577"/>
    <w:pPr>
      <w:keepNext/>
      <w:keepLines/>
      <w:numPr>
        <w:ilvl w:val="3"/>
        <w:numId w:val="3"/>
      </w:numPr>
      <w:spacing w:before="100" w:after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0577"/>
    <w:rPr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2E789A"/>
    <w:pPr>
      <w:ind w:firstLineChars="200" w:firstLine="200"/>
    </w:pPr>
  </w:style>
  <w:style w:type="character" w:customStyle="1" w:styleId="2Char">
    <w:name w:val="标题 2 Char"/>
    <w:basedOn w:val="a0"/>
    <w:link w:val="2"/>
    <w:uiPriority w:val="9"/>
    <w:rsid w:val="006405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0577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64057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0067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6754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88005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C3B30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BE4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E4AF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E4A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E4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oot@192.168.132.1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2810;&#32423;&#26679;&#24335;&#32534;&#2149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2B756-2DA8-4FCE-9274-6D46980A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多级样式编号模板</Template>
  <TotalTime>161</TotalTime>
  <Pages>8</Pages>
  <Words>715</Words>
  <Characters>4082</Characters>
  <Application>Microsoft Office Word</Application>
  <DocSecurity>0</DocSecurity>
  <Lines>34</Lines>
  <Paragraphs>9</Paragraphs>
  <ScaleCrop>false</ScaleCrop>
  <Company>IT</Company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涂维</dc:creator>
  <cp:lastModifiedBy>xbany</cp:lastModifiedBy>
  <cp:revision>45</cp:revision>
  <dcterms:created xsi:type="dcterms:W3CDTF">2018-07-11T12:22:00Z</dcterms:created>
  <dcterms:modified xsi:type="dcterms:W3CDTF">2019-04-12T03:13:00Z</dcterms:modified>
</cp:coreProperties>
</file>